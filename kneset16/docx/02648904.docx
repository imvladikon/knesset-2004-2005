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E36ED" w14:textId="77777777" w:rsidR="00000000" w:rsidRDefault="00B6587A">
      <w:pPr>
        <w:pStyle w:val="a"/>
        <w:rPr>
          <w:rtl/>
        </w:rPr>
      </w:pPr>
    </w:p>
    <w:p w14:paraId="446DDB7E" w14:textId="77777777" w:rsidR="00000000" w:rsidRDefault="00B6587A">
      <w:pPr>
        <w:pStyle w:val="a"/>
        <w:rPr>
          <w:rtl/>
        </w:rPr>
      </w:pPr>
    </w:p>
    <w:p w14:paraId="458A4FDC" w14:textId="77777777" w:rsidR="00000000" w:rsidRDefault="00B6587A">
      <w:pPr>
        <w:pStyle w:val="a"/>
        <w:rPr>
          <w:rFonts w:hint="cs"/>
          <w:rtl/>
        </w:rPr>
      </w:pPr>
    </w:p>
    <w:p w14:paraId="662671A7" w14:textId="77777777" w:rsidR="00000000" w:rsidRDefault="00B6587A">
      <w:pPr>
        <w:pStyle w:val="a"/>
        <w:rPr>
          <w:rFonts w:hint="cs"/>
          <w:rtl/>
        </w:rPr>
      </w:pPr>
    </w:p>
    <w:p w14:paraId="6BE2FF7D" w14:textId="77777777" w:rsidR="00000000" w:rsidRDefault="00B6587A">
      <w:pPr>
        <w:pStyle w:val="a"/>
        <w:rPr>
          <w:rFonts w:hint="cs"/>
          <w:rtl/>
        </w:rPr>
      </w:pPr>
    </w:p>
    <w:p w14:paraId="7E7046DB" w14:textId="77777777" w:rsidR="00000000" w:rsidRDefault="00B6587A">
      <w:pPr>
        <w:pStyle w:val="a"/>
        <w:rPr>
          <w:rFonts w:hint="cs"/>
          <w:rtl/>
        </w:rPr>
      </w:pPr>
    </w:p>
    <w:p w14:paraId="345B47DB" w14:textId="77777777" w:rsidR="00000000" w:rsidRDefault="00B6587A">
      <w:pPr>
        <w:pStyle w:val="a"/>
        <w:rPr>
          <w:rFonts w:hint="cs"/>
          <w:rtl/>
        </w:rPr>
      </w:pPr>
      <w:r>
        <w:rPr>
          <w:rFonts w:hint="cs"/>
          <w:rtl/>
        </w:rPr>
        <w:t>דברי הכנסת</w:t>
      </w:r>
    </w:p>
    <w:p w14:paraId="2CE05F9F" w14:textId="77777777" w:rsidR="00000000" w:rsidRDefault="00B6587A">
      <w:pPr>
        <w:pStyle w:val="a"/>
        <w:rPr>
          <w:rFonts w:hint="cs"/>
          <w:rtl/>
        </w:rPr>
      </w:pPr>
      <w:r>
        <w:rPr>
          <w:rFonts w:hint="cs"/>
          <w:rtl/>
        </w:rPr>
        <w:t>כג/ מושב ראשון/ ישיבה נ"ז</w:t>
      </w:r>
    </w:p>
    <w:p w14:paraId="36C1200B" w14:textId="77777777" w:rsidR="00000000" w:rsidRDefault="00B6587A">
      <w:pPr>
        <w:pStyle w:val="a"/>
        <w:rPr>
          <w:rFonts w:hint="cs"/>
          <w:rtl/>
        </w:rPr>
      </w:pPr>
      <w:r>
        <w:rPr>
          <w:rFonts w:hint="cs"/>
          <w:rtl/>
        </w:rPr>
        <w:t>י"ג בתשרי התשס"ד/ 9 באוקטובר 2003/ 23</w:t>
      </w:r>
    </w:p>
    <w:p w14:paraId="29F71233" w14:textId="77777777" w:rsidR="00000000" w:rsidRDefault="00B6587A">
      <w:pPr>
        <w:pStyle w:val="a"/>
        <w:rPr>
          <w:rFonts w:hint="cs"/>
          <w:rtl/>
        </w:rPr>
      </w:pPr>
      <w:r>
        <w:rPr>
          <w:rFonts w:hint="cs"/>
          <w:rtl/>
        </w:rPr>
        <w:t>חוברת כ"ג</w:t>
      </w:r>
    </w:p>
    <w:p w14:paraId="0681FDF5" w14:textId="77777777" w:rsidR="00000000" w:rsidRDefault="00B6587A">
      <w:pPr>
        <w:pStyle w:val="a"/>
        <w:rPr>
          <w:rFonts w:hint="cs"/>
          <w:rtl/>
        </w:rPr>
      </w:pPr>
      <w:r>
        <w:rPr>
          <w:rFonts w:hint="cs"/>
          <w:rtl/>
        </w:rPr>
        <w:t>ישיבה נ"ז</w:t>
      </w:r>
    </w:p>
    <w:p w14:paraId="43F841CC" w14:textId="77777777" w:rsidR="00000000" w:rsidRDefault="00B6587A">
      <w:pPr>
        <w:pStyle w:val="a"/>
        <w:rPr>
          <w:rFonts w:hint="cs"/>
          <w:rtl/>
        </w:rPr>
      </w:pPr>
    </w:p>
    <w:p w14:paraId="260105E1" w14:textId="77777777" w:rsidR="00000000" w:rsidRDefault="00B6587A">
      <w:pPr>
        <w:pStyle w:val="a"/>
        <w:rPr>
          <w:rFonts w:hint="cs"/>
          <w:rtl/>
        </w:rPr>
      </w:pPr>
    </w:p>
    <w:p w14:paraId="104B4941" w14:textId="77777777" w:rsidR="00000000" w:rsidRDefault="00B6587A">
      <w:pPr>
        <w:pStyle w:val="a"/>
        <w:rPr>
          <w:rFonts w:hint="cs"/>
          <w:rtl/>
        </w:rPr>
      </w:pPr>
    </w:p>
    <w:p w14:paraId="33460527" w14:textId="77777777" w:rsidR="00000000" w:rsidRDefault="00B6587A">
      <w:pPr>
        <w:pStyle w:val="Subject"/>
        <w:rPr>
          <w:rFonts w:hint="cs"/>
          <w:rtl/>
        </w:rPr>
      </w:pPr>
      <w:r>
        <w:rPr>
          <w:rFonts w:hint="cs"/>
          <w:rtl/>
        </w:rPr>
        <w:t>כנס מיוחד</w:t>
      </w:r>
    </w:p>
    <w:p w14:paraId="20406809" w14:textId="77777777" w:rsidR="00000000" w:rsidRDefault="00B6587A">
      <w:pPr>
        <w:pStyle w:val="a"/>
        <w:rPr>
          <w:rtl/>
        </w:rPr>
      </w:pPr>
    </w:p>
    <w:p w14:paraId="61E3E3F4" w14:textId="77777777" w:rsidR="00000000" w:rsidRDefault="00B6587A">
      <w:pPr>
        <w:pStyle w:val="a1"/>
        <w:bidi/>
        <w:rPr>
          <w:rFonts w:hint="cs"/>
          <w:rtl/>
        </w:rPr>
      </w:pPr>
      <w:r>
        <w:rPr>
          <w:rtl/>
        </w:rPr>
        <w:t>הישיבה ה</w:t>
      </w:r>
      <w:r>
        <w:rPr>
          <w:rFonts w:hint="cs"/>
          <w:rtl/>
        </w:rPr>
        <w:t>חמישים-ושבע</w:t>
      </w:r>
      <w:r>
        <w:rPr>
          <w:rtl/>
        </w:rPr>
        <w:t xml:space="preserve"> של הכנסת ה</w:t>
      </w:r>
      <w:r>
        <w:rPr>
          <w:rFonts w:hint="cs"/>
          <w:rtl/>
        </w:rPr>
        <w:t>שש-עשרה</w:t>
      </w:r>
    </w:p>
    <w:p w14:paraId="7EACFACD" w14:textId="77777777" w:rsidR="00000000" w:rsidRDefault="00B6587A">
      <w:pPr>
        <w:pStyle w:val="a2"/>
        <w:bidi/>
        <w:rPr>
          <w:rtl/>
        </w:rPr>
      </w:pPr>
      <w:r>
        <w:rPr>
          <w:rtl/>
        </w:rPr>
        <w:t>יום חמישי,</w:t>
      </w:r>
      <w:r>
        <w:rPr>
          <w:rFonts w:hint="cs"/>
          <w:rtl/>
        </w:rPr>
        <w:t xml:space="preserve"> </w:t>
      </w:r>
      <w:r>
        <w:rPr>
          <w:rtl/>
        </w:rPr>
        <w:t xml:space="preserve">י"ג בתשרי </w:t>
      </w:r>
      <w:r>
        <w:rPr>
          <w:rFonts w:hint="cs"/>
          <w:rtl/>
        </w:rPr>
        <w:t>ה</w:t>
      </w:r>
      <w:r>
        <w:rPr>
          <w:rtl/>
        </w:rPr>
        <w:t>תשס"ד (9 באוקטובר 2003)</w:t>
      </w:r>
    </w:p>
    <w:p w14:paraId="4D1E91A5" w14:textId="77777777" w:rsidR="00000000" w:rsidRDefault="00B6587A">
      <w:pPr>
        <w:pStyle w:val="a3"/>
        <w:bidi/>
        <w:rPr>
          <w:rFonts w:hint="cs"/>
          <w:rtl/>
        </w:rPr>
      </w:pPr>
      <w:r>
        <w:rPr>
          <w:rtl/>
        </w:rPr>
        <w:t>ירושלים, הכנסת, שעה 11:0</w:t>
      </w:r>
      <w:r>
        <w:rPr>
          <w:rFonts w:hint="cs"/>
          <w:rtl/>
        </w:rPr>
        <w:t>5</w:t>
      </w:r>
    </w:p>
    <w:p w14:paraId="28C6347E" w14:textId="77777777" w:rsidR="00000000" w:rsidRDefault="00B6587A">
      <w:pPr>
        <w:pStyle w:val="a"/>
        <w:rPr>
          <w:rFonts w:hint="cs"/>
          <w:rtl/>
        </w:rPr>
      </w:pPr>
    </w:p>
    <w:p w14:paraId="56D89F89" w14:textId="77777777" w:rsidR="00000000" w:rsidRDefault="00B6587A">
      <w:pPr>
        <w:pStyle w:val="a"/>
        <w:rPr>
          <w:rFonts w:hint="cs"/>
          <w:rtl/>
        </w:rPr>
      </w:pPr>
    </w:p>
    <w:p w14:paraId="4F6D3BD6" w14:textId="77777777" w:rsidR="00000000" w:rsidRDefault="00B6587A">
      <w:pPr>
        <w:pStyle w:val="Subject"/>
        <w:rPr>
          <w:rtl/>
        </w:rPr>
      </w:pPr>
    </w:p>
    <w:p w14:paraId="2C9D5E41" w14:textId="77777777" w:rsidR="00000000" w:rsidRDefault="00B6587A">
      <w:pPr>
        <w:pStyle w:val="Subject"/>
        <w:rPr>
          <w:rFonts w:hint="cs"/>
          <w:rtl/>
        </w:rPr>
      </w:pPr>
      <w:r>
        <w:rPr>
          <w:rFonts w:hint="cs"/>
          <w:rtl/>
        </w:rPr>
        <w:t>מסמכים שהונחו על שולחן הכנסת</w:t>
      </w:r>
    </w:p>
    <w:p w14:paraId="2C35B177" w14:textId="77777777" w:rsidR="00000000" w:rsidRDefault="00B6587A">
      <w:pPr>
        <w:pStyle w:val="ad"/>
        <w:rPr>
          <w:rFonts w:hint="cs"/>
          <w:rtl/>
        </w:rPr>
      </w:pPr>
    </w:p>
    <w:p w14:paraId="22E5F182" w14:textId="77777777" w:rsidR="00000000" w:rsidRDefault="00B6587A">
      <w:pPr>
        <w:pStyle w:val="ad"/>
        <w:rPr>
          <w:rtl/>
        </w:rPr>
      </w:pPr>
      <w:r>
        <w:rPr>
          <w:rtl/>
        </w:rPr>
        <w:t>היו"ר ראובן ריבלין:</w:t>
      </w:r>
    </w:p>
    <w:p w14:paraId="6A6EC272" w14:textId="77777777" w:rsidR="00000000" w:rsidRDefault="00B6587A">
      <w:pPr>
        <w:pStyle w:val="a"/>
        <w:rPr>
          <w:rtl/>
        </w:rPr>
      </w:pPr>
    </w:p>
    <w:p w14:paraId="36266E6D" w14:textId="77777777" w:rsidR="00000000" w:rsidRDefault="00B6587A">
      <w:pPr>
        <w:pStyle w:val="a"/>
        <w:rPr>
          <w:rFonts w:hint="cs"/>
          <w:rtl/>
        </w:rPr>
      </w:pPr>
      <w:r>
        <w:rPr>
          <w:rFonts w:hint="cs"/>
          <w:rtl/>
        </w:rPr>
        <w:t>אדוני השר, אדוני יושב-ראש האופוזיציה, רבותי חברי הכנסת, היום יום חמישי, י"ג בתשרי התשס"ד, 9 בחודש אוקטובר 2003 למניינם. אני מתכבד לפתוח את ישיבת הכנסת.</w:t>
      </w:r>
    </w:p>
    <w:p w14:paraId="7B670B5C" w14:textId="77777777" w:rsidR="00000000" w:rsidRDefault="00B6587A">
      <w:pPr>
        <w:pStyle w:val="a"/>
        <w:ind w:firstLine="0"/>
        <w:rPr>
          <w:rFonts w:hint="cs"/>
          <w:rtl/>
        </w:rPr>
      </w:pPr>
    </w:p>
    <w:p w14:paraId="3B2BB85E" w14:textId="77777777" w:rsidR="00000000" w:rsidRDefault="00B6587A">
      <w:pPr>
        <w:pStyle w:val="a"/>
        <w:rPr>
          <w:rFonts w:hint="cs"/>
          <w:rtl/>
        </w:rPr>
      </w:pPr>
      <w:r>
        <w:rPr>
          <w:rFonts w:hint="cs"/>
          <w:rtl/>
        </w:rPr>
        <w:t>הודעה למזכיר הכנסת.</w:t>
      </w:r>
    </w:p>
    <w:p w14:paraId="174CB003" w14:textId="77777777" w:rsidR="00000000" w:rsidRDefault="00B6587A">
      <w:pPr>
        <w:pStyle w:val="a"/>
        <w:ind w:firstLine="0"/>
        <w:rPr>
          <w:rFonts w:hint="cs"/>
          <w:rtl/>
        </w:rPr>
      </w:pPr>
    </w:p>
    <w:p w14:paraId="74092FF7" w14:textId="77777777" w:rsidR="00000000" w:rsidRDefault="00B6587A">
      <w:pPr>
        <w:pStyle w:val="Speaker"/>
        <w:rPr>
          <w:rtl/>
        </w:rPr>
      </w:pPr>
      <w:bookmarkStart w:id="0" w:name="FS000000661T09_10_2003_11_49_18"/>
      <w:bookmarkEnd w:id="0"/>
      <w:r>
        <w:rPr>
          <w:rFonts w:hint="eastAsia"/>
          <w:rtl/>
        </w:rPr>
        <w:t>מזכיר</w:t>
      </w:r>
      <w:r>
        <w:rPr>
          <w:rtl/>
        </w:rPr>
        <w:t xml:space="preserve"> הכנסת אריה האן:</w:t>
      </w:r>
    </w:p>
    <w:p w14:paraId="1F81FE82" w14:textId="77777777" w:rsidR="00000000" w:rsidRDefault="00B6587A">
      <w:pPr>
        <w:pStyle w:val="a"/>
        <w:rPr>
          <w:rFonts w:hint="cs"/>
          <w:rtl/>
        </w:rPr>
      </w:pPr>
    </w:p>
    <w:p w14:paraId="590D8ABB" w14:textId="77777777" w:rsidR="00000000" w:rsidRDefault="00B6587A">
      <w:pPr>
        <w:pStyle w:val="a"/>
        <w:rPr>
          <w:rFonts w:hint="cs"/>
          <w:rtl/>
        </w:rPr>
      </w:pPr>
      <w:r>
        <w:rPr>
          <w:rFonts w:hint="cs"/>
          <w:rtl/>
        </w:rPr>
        <w:t>ברשות יושב-ראש הכנסת, הנני מתכבד להו</w:t>
      </w:r>
      <w:r>
        <w:rPr>
          <w:rFonts w:hint="cs"/>
          <w:rtl/>
        </w:rPr>
        <w:t xml:space="preserve">דיע, כי הונחו היום על שולחן הכנסת </w:t>
      </w:r>
      <w:r>
        <w:rPr>
          <w:rtl/>
        </w:rPr>
        <w:t>–</w:t>
      </w:r>
      <w:r>
        <w:rPr>
          <w:rFonts w:hint="cs"/>
          <w:rtl/>
        </w:rPr>
        <w:t xml:space="preserve"> </w:t>
      </w:r>
    </w:p>
    <w:p w14:paraId="7790090A" w14:textId="77777777" w:rsidR="00000000" w:rsidRDefault="00B6587A">
      <w:pPr>
        <w:pStyle w:val="a"/>
        <w:rPr>
          <w:rFonts w:hint="cs"/>
          <w:rtl/>
        </w:rPr>
      </w:pPr>
    </w:p>
    <w:p w14:paraId="6BB7AE0E" w14:textId="77777777" w:rsidR="00000000" w:rsidRDefault="00B6587A">
      <w:pPr>
        <w:pStyle w:val="a"/>
        <w:rPr>
          <w:rFonts w:hint="cs"/>
          <w:rtl/>
        </w:rPr>
      </w:pPr>
      <w:r>
        <w:rPr>
          <w:rFonts w:hint="cs"/>
          <w:rtl/>
        </w:rPr>
        <w:lastRenderedPageBreak/>
        <w:t>לקריאה שנייה ולקריאה שלישית: הצעת חוק בתי-המשפט (תיקון מס' 36), התשס"ד-2003, שהחזירה ועדת החוקה, חוק ומשפט; הצעת חוק השיפוט הצבאי (תיקון מס' 42), התשס"ד-2003, שהחזירה ועדת החוקה, חוק ומשפט.</w:t>
      </w:r>
    </w:p>
    <w:p w14:paraId="009D3ECF" w14:textId="77777777" w:rsidR="00000000" w:rsidRDefault="00B6587A">
      <w:pPr>
        <w:pStyle w:val="a"/>
        <w:rPr>
          <w:rFonts w:hint="cs"/>
          <w:rtl/>
        </w:rPr>
      </w:pPr>
    </w:p>
    <w:p w14:paraId="2B7F3815" w14:textId="77777777" w:rsidR="00000000" w:rsidRDefault="00B6587A">
      <w:pPr>
        <w:pStyle w:val="a"/>
        <w:rPr>
          <w:rFonts w:hint="cs"/>
          <w:rtl/>
        </w:rPr>
      </w:pPr>
      <w:r>
        <w:rPr>
          <w:rFonts w:hint="cs"/>
          <w:rtl/>
        </w:rPr>
        <w:t>לקריאה ראשונה, מטעם הממשלה:</w:t>
      </w:r>
      <w:r>
        <w:rPr>
          <w:rFonts w:hint="cs"/>
          <w:rtl/>
        </w:rPr>
        <w:t xml:space="preserve"> הצעת חוק רשות הספנות והנמלים, התשס"ד-2003. תודה רבה.</w:t>
      </w:r>
    </w:p>
    <w:p w14:paraId="4A974FE7" w14:textId="77777777" w:rsidR="00000000" w:rsidRDefault="00B6587A">
      <w:pPr>
        <w:pStyle w:val="a"/>
        <w:ind w:firstLine="0"/>
        <w:rPr>
          <w:rFonts w:hint="cs"/>
          <w:rtl/>
        </w:rPr>
      </w:pPr>
    </w:p>
    <w:p w14:paraId="29E120D5" w14:textId="77777777" w:rsidR="00000000" w:rsidRDefault="00B6587A">
      <w:pPr>
        <w:pStyle w:val="ad"/>
        <w:rPr>
          <w:rtl/>
        </w:rPr>
      </w:pPr>
      <w:r>
        <w:rPr>
          <w:rtl/>
        </w:rPr>
        <w:t>היו"ר ראובן ריבלין:</w:t>
      </w:r>
    </w:p>
    <w:p w14:paraId="3CB54752" w14:textId="77777777" w:rsidR="00000000" w:rsidRDefault="00B6587A">
      <w:pPr>
        <w:pStyle w:val="a"/>
        <w:rPr>
          <w:rtl/>
        </w:rPr>
      </w:pPr>
    </w:p>
    <w:p w14:paraId="117DFA9F" w14:textId="77777777" w:rsidR="00000000" w:rsidRDefault="00B6587A">
      <w:pPr>
        <w:pStyle w:val="a"/>
        <w:rPr>
          <w:rFonts w:hint="cs"/>
          <w:rtl/>
        </w:rPr>
      </w:pPr>
      <w:r>
        <w:rPr>
          <w:rFonts w:hint="cs"/>
          <w:rtl/>
        </w:rPr>
        <w:t>תודה למזכיר הכנסת.</w:t>
      </w:r>
    </w:p>
    <w:p w14:paraId="29045378" w14:textId="77777777" w:rsidR="00000000" w:rsidRDefault="00B6587A">
      <w:pPr>
        <w:pStyle w:val="a"/>
        <w:ind w:firstLine="0"/>
        <w:rPr>
          <w:rtl/>
        </w:rPr>
      </w:pPr>
    </w:p>
    <w:p w14:paraId="2602F4CB" w14:textId="77777777" w:rsidR="00000000" w:rsidRDefault="00B6587A">
      <w:pPr>
        <w:pStyle w:val="a"/>
        <w:ind w:firstLine="0"/>
        <w:rPr>
          <w:rFonts w:hint="cs"/>
          <w:rtl/>
        </w:rPr>
      </w:pPr>
    </w:p>
    <w:p w14:paraId="5A75CD30" w14:textId="77777777" w:rsidR="00000000" w:rsidRDefault="00B6587A">
      <w:pPr>
        <w:pStyle w:val="Subject"/>
        <w:rPr>
          <w:rFonts w:hint="cs"/>
          <w:rtl/>
        </w:rPr>
      </w:pPr>
      <w:r>
        <w:rPr>
          <w:rFonts w:hint="cs"/>
          <w:rtl/>
        </w:rPr>
        <w:t>הצעת חוק רשות הספנות והנמלים, התשס"ד-‏2003</w:t>
      </w:r>
    </w:p>
    <w:p w14:paraId="744D822D" w14:textId="77777777" w:rsidR="00000000" w:rsidRDefault="00B6587A">
      <w:pPr>
        <w:pStyle w:val="a"/>
        <w:ind w:firstLine="0"/>
        <w:rPr>
          <w:rFonts w:hint="cs"/>
          <w:rtl/>
        </w:rPr>
      </w:pPr>
      <w:r>
        <w:rPr>
          <w:rtl/>
        </w:rPr>
        <w:t xml:space="preserve"> [רשומות (הצעות חוק, חוב' </w:t>
      </w:r>
      <w:r>
        <w:rPr>
          <w:rFonts w:hint="cs"/>
          <w:rtl/>
        </w:rPr>
        <w:t xml:space="preserve"> מ/59</w:t>
      </w:r>
      <w:r>
        <w:rPr>
          <w:rtl/>
        </w:rPr>
        <w:t>)</w:t>
      </w:r>
      <w:r>
        <w:rPr>
          <w:rFonts w:hint="cs"/>
          <w:rtl/>
        </w:rPr>
        <w:t>.</w:t>
      </w:r>
      <w:r>
        <w:rPr>
          <w:rtl/>
        </w:rPr>
        <w:t>]</w:t>
      </w:r>
    </w:p>
    <w:p w14:paraId="5C87ED16" w14:textId="77777777" w:rsidR="00000000" w:rsidRDefault="00B6587A">
      <w:pPr>
        <w:pStyle w:val="SubjectSub"/>
        <w:rPr>
          <w:rFonts w:hint="cs"/>
          <w:rtl/>
        </w:rPr>
      </w:pPr>
      <w:r>
        <w:rPr>
          <w:rFonts w:hint="cs"/>
          <w:rtl/>
        </w:rPr>
        <w:t>(קריאה ראשונה)</w:t>
      </w:r>
    </w:p>
    <w:p w14:paraId="659F3ED4" w14:textId="77777777" w:rsidR="00000000" w:rsidRDefault="00B6587A">
      <w:pPr>
        <w:pStyle w:val="a"/>
        <w:ind w:firstLine="0"/>
        <w:rPr>
          <w:rFonts w:hint="cs"/>
          <w:rtl/>
        </w:rPr>
      </w:pPr>
    </w:p>
    <w:p w14:paraId="293A430D" w14:textId="77777777" w:rsidR="00000000" w:rsidRDefault="00B6587A">
      <w:pPr>
        <w:pStyle w:val="a"/>
        <w:ind w:firstLine="0"/>
        <w:rPr>
          <w:rFonts w:hint="cs"/>
          <w:rtl/>
        </w:rPr>
      </w:pPr>
    </w:p>
    <w:p w14:paraId="3B2B231D" w14:textId="77777777" w:rsidR="00000000" w:rsidRDefault="00B6587A">
      <w:pPr>
        <w:pStyle w:val="ad"/>
        <w:rPr>
          <w:rtl/>
        </w:rPr>
      </w:pPr>
      <w:r>
        <w:rPr>
          <w:rtl/>
        </w:rPr>
        <w:t>היו"ר ראובן ריבלין:</w:t>
      </w:r>
    </w:p>
    <w:p w14:paraId="00EEDDC4" w14:textId="77777777" w:rsidR="00000000" w:rsidRDefault="00B6587A">
      <w:pPr>
        <w:pStyle w:val="a"/>
        <w:rPr>
          <w:rtl/>
        </w:rPr>
      </w:pPr>
    </w:p>
    <w:p w14:paraId="66BE4D97" w14:textId="77777777" w:rsidR="00000000" w:rsidRDefault="00B6587A">
      <w:pPr>
        <w:pStyle w:val="a"/>
        <w:rPr>
          <w:rFonts w:hint="cs"/>
          <w:rtl/>
        </w:rPr>
      </w:pPr>
      <w:r>
        <w:rPr>
          <w:rFonts w:hint="cs"/>
          <w:rtl/>
        </w:rPr>
        <w:t>רבותי חברי הכנסת, על סדר-היום: הצעת חוק רשו</w:t>
      </w:r>
      <w:r>
        <w:rPr>
          <w:rFonts w:hint="cs"/>
          <w:rtl/>
        </w:rPr>
        <w:t>ת הספנות והנמלים, התשס"ד-2003. לפני שאבקש משר התחבורה להציג את הצעת החוק, אני מבקש להבהיר בצורה מדויקת את השתלשלות העניינים שקדמה לבקשת הממשלה.</w:t>
      </w:r>
    </w:p>
    <w:p w14:paraId="2DB38C33" w14:textId="77777777" w:rsidR="00000000" w:rsidRDefault="00B6587A">
      <w:pPr>
        <w:pStyle w:val="a"/>
        <w:rPr>
          <w:rFonts w:hint="cs"/>
          <w:rtl/>
        </w:rPr>
      </w:pPr>
    </w:p>
    <w:p w14:paraId="5C164682" w14:textId="77777777" w:rsidR="00000000" w:rsidRDefault="00B6587A">
      <w:pPr>
        <w:pStyle w:val="a"/>
        <w:rPr>
          <w:rFonts w:hint="cs"/>
          <w:rtl/>
        </w:rPr>
      </w:pPr>
      <w:r>
        <w:rPr>
          <w:rFonts w:hint="cs"/>
          <w:rtl/>
        </w:rPr>
        <w:t>ערב החג פנה אלי יושב-ראש הקואליציה, על דעת שר האוצר ועל דעת שר התחבורה, וביקשו ממני לשקול את האפשרות לכנס את הכ</w:t>
      </w:r>
      <w:r>
        <w:rPr>
          <w:rFonts w:hint="cs"/>
          <w:rtl/>
        </w:rPr>
        <w:t>נסת היום על מנת לדון בחוק המוצע. לאחר בירור  כמה פרטים היה ברור לשרים, ליושב-ראש הקואליציה ולי, שמדובר בהצגת החוק בקריאה ראשונה בלבד, ולא היתה כל בקשה מצד השרים, שר האוצר ושר התחבורה, לקיים דיון בשלוש הקריאות ביום אחד.</w:t>
      </w:r>
    </w:p>
    <w:p w14:paraId="5D9BDC17" w14:textId="77777777" w:rsidR="00000000" w:rsidRDefault="00B6587A">
      <w:pPr>
        <w:pStyle w:val="a"/>
        <w:rPr>
          <w:rFonts w:hint="cs"/>
          <w:rtl/>
        </w:rPr>
      </w:pPr>
    </w:p>
    <w:p w14:paraId="3F5749A7" w14:textId="77777777" w:rsidR="00000000" w:rsidRDefault="00B6587A">
      <w:pPr>
        <w:pStyle w:val="a"/>
        <w:rPr>
          <w:rFonts w:hint="cs"/>
          <w:rtl/>
        </w:rPr>
      </w:pPr>
      <w:r>
        <w:rPr>
          <w:rFonts w:hint="cs"/>
          <w:rtl/>
        </w:rPr>
        <w:t>לצערי הרב, כאשר הגישה הממשלה את הבקש</w:t>
      </w:r>
      <w:r>
        <w:rPr>
          <w:rFonts w:hint="cs"/>
          <w:rtl/>
        </w:rPr>
        <w:t>ה הרשמית, היא השתמשה בנוסח המבקש מהכנסת לקיים דיון רצוף בשלוש הקריאות ביום אחד, ועל כך הייתי מחויב להגיב ולומר שהכנסת אינה יכולה לעשות את עבודתה פלסתר ולאפשר דיון בחוק כל כך מורכב בשלוש קריאות ביום אחד, דבר שהוא בבחינת פגיעה בשמה הטוב ובסדר עבודתה של הכנסת</w:t>
      </w:r>
      <w:r>
        <w:rPr>
          <w:rFonts w:hint="cs"/>
          <w:rtl/>
        </w:rPr>
        <w:t xml:space="preserve">. </w:t>
      </w:r>
    </w:p>
    <w:p w14:paraId="12B169B5" w14:textId="77777777" w:rsidR="00000000" w:rsidRDefault="00B6587A">
      <w:pPr>
        <w:pStyle w:val="a"/>
        <w:rPr>
          <w:rFonts w:hint="cs"/>
          <w:rtl/>
        </w:rPr>
      </w:pPr>
    </w:p>
    <w:p w14:paraId="3B30F6A8" w14:textId="77777777" w:rsidR="00000000" w:rsidRDefault="00B6587A">
      <w:pPr>
        <w:pStyle w:val="a"/>
        <w:rPr>
          <w:rFonts w:hint="cs"/>
          <w:rtl/>
        </w:rPr>
      </w:pPr>
      <w:r>
        <w:rPr>
          <w:rFonts w:hint="cs"/>
          <w:rtl/>
        </w:rPr>
        <w:t>מכל מקום, מצד השרים הנוגעים בדבר לא היתה כל בקשה לקיים את הדיון המשולש ביום אחד. לכן, כל המהומה היתה בגלל טעות שיצאה מצד מזכירות הממשלה, ולאחר מכן הובהר שלא זו היתה הכוונה.</w:t>
      </w:r>
    </w:p>
    <w:p w14:paraId="607363D2" w14:textId="77777777" w:rsidR="00000000" w:rsidRDefault="00B6587A">
      <w:pPr>
        <w:pStyle w:val="a"/>
        <w:rPr>
          <w:rFonts w:hint="cs"/>
          <w:rtl/>
        </w:rPr>
      </w:pPr>
    </w:p>
    <w:p w14:paraId="45C9527E" w14:textId="77777777" w:rsidR="00000000" w:rsidRDefault="00B6587A">
      <w:pPr>
        <w:pStyle w:val="a"/>
        <w:rPr>
          <w:rFonts w:hint="cs"/>
          <w:rtl/>
        </w:rPr>
      </w:pPr>
      <w:r>
        <w:rPr>
          <w:rFonts w:hint="cs"/>
          <w:rtl/>
        </w:rPr>
        <w:t>ההזמנה שהוצאה לחברי הכנסת היתה הזמנה לדיון בקריאה ראשונה בלבד.</w:t>
      </w:r>
    </w:p>
    <w:p w14:paraId="576E987E" w14:textId="77777777" w:rsidR="00000000" w:rsidRDefault="00B6587A">
      <w:pPr>
        <w:pStyle w:val="a"/>
        <w:rPr>
          <w:rFonts w:hint="cs"/>
          <w:rtl/>
        </w:rPr>
      </w:pPr>
    </w:p>
    <w:p w14:paraId="48DD091E" w14:textId="77777777" w:rsidR="00000000" w:rsidRDefault="00B6587A">
      <w:pPr>
        <w:pStyle w:val="a"/>
        <w:rPr>
          <w:rFonts w:hint="cs"/>
          <w:rtl/>
        </w:rPr>
      </w:pPr>
      <w:r>
        <w:rPr>
          <w:rFonts w:hint="cs"/>
          <w:rtl/>
        </w:rPr>
        <w:t>אני מזמין את ש</w:t>
      </w:r>
      <w:r>
        <w:rPr>
          <w:rFonts w:hint="cs"/>
          <w:rtl/>
        </w:rPr>
        <w:t>ר התחבורה לבוא ולהציג את החוק בפני חברי הכנסת. בבקשה.</w:t>
      </w:r>
    </w:p>
    <w:p w14:paraId="62B39A97" w14:textId="77777777" w:rsidR="00000000" w:rsidRDefault="00B6587A">
      <w:pPr>
        <w:pStyle w:val="a"/>
        <w:ind w:firstLine="0"/>
        <w:rPr>
          <w:rFonts w:hint="cs"/>
          <w:rtl/>
        </w:rPr>
      </w:pPr>
    </w:p>
    <w:p w14:paraId="1F3E72C4" w14:textId="77777777" w:rsidR="00000000" w:rsidRDefault="00B6587A">
      <w:pPr>
        <w:pStyle w:val="ac"/>
        <w:rPr>
          <w:rtl/>
        </w:rPr>
      </w:pPr>
      <w:r>
        <w:rPr>
          <w:rFonts w:hint="eastAsia"/>
          <w:rtl/>
        </w:rPr>
        <w:t>מוחמד</w:t>
      </w:r>
      <w:r>
        <w:rPr>
          <w:rtl/>
        </w:rPr>
        <w:t xml:space="preserve"> ברכה (חד"ש-תע"ל):</w:t>
      </w:r>
    </w:p>
    <w:p w14:paraId="39C58FDC" w14:textId="77777777" w:rsidR="00000000" w:rsidRDefault="00B6587A">
      <w:pPr>
        <w:pStyle w:val="a"/>
        <w:rPr>
          <w:rFonts w:hint="cs"/>
          <w:rtl/>
        </w:rPr>
      </w:pPr>
    </w:p>
    <w:p w14:paraId="6B2CCFC6" w14:textId="77777777" w:rsidR="00000000" w:rsidRDefault="00B6587A">
      <w:pPr>
        <w:pStyle w:val="a"/>
        <w:rPr>
          <w:rFonts w:hint="cs"/>
          <w:rtl/>
        </w:rPr>
      </w:pPr>
      <w:r>
        <w:rPr>
          <w:rFonts w:hint="cs"/>
          <w:rtl/>
        </w:rPr>
        <w:t>ההצעות הן לא קודם?</w:t>
      </w:r>
    </w:p>
    <w:p w14:paraId="312BCB81" w14:textId="77777777" w:rsidR="00000000" w:rsidRDefault="00B6587A">
      <w:pPr>
        <w:pStyle w:val="a"/>
        <w:ind w:firstLine="0"/>
        <w:rPr>
          <w:rFonts w:hint="cs"/>
          <w:rtl/>
        </w:rPr>
      </w:pPr>
    </w:p>
    <w:p w14:paraId="782ACEFB" w14:textId="77777777" w:rsidR="00000000" w:rsidRDefault="00B6587A">
      <w:pPr>
        <w:pStyle w:val="ad"/>
        <w:rPr>
          <w:rtl/>
        </w:rPr>
      </w:pPr>
      <w:r>
        <w:rPr>
          <w:rtl/>
        </w:rPr>
        <w:t>היו"ר ראובן ריבלין:</w:t>
      </w:r>
    </w:p>
    <w:p w14:paraId="1D535917" w14:textId="77777777" w:rsidR="00000000" w:rsidRDefault="00B6587A">
      <w:pPr>
        <w:pStyle w:val="a"/>
        <w:rPr>
          <w:rtl/>
        </w:rPr>
      </w:pPr>
    </w:p>
    <w:p w14:paraId="218D7C08" w14:textId="77777777" w:rsidR="00000000" w:rsidRDefault="00B6587A">
      <w:pPr>
        <w:pStyle w:val="a"/>
        <w:rPr>
          <w:rFonts w:hint="cs"/>
          <w:rtl/>
        </w:rPr>
      </w:pPr>
      <w:r>
        <w:rPr>
          <w:rFonts w:hint="cs"/>
          <w:rtl/>
        </w:rPr>
        <w:t>לא, לא, אדוני, בקשת הממשלה היתה קודם לכן. סדר-היום שהוגש הוא סדר-יום שקבע כדבר ראשון את הצעת החוק, ולאחר מכן ההצעות האחרות.</w:t>
      </w:r>
    </w:p>
    <w:p w14:paraId="4BDC0CFB" w14:textId="77777777" w:rsidR="00000000" w:rsidRDefault="00B6587A">
      <w:pPr>
        <w:pStyle w:val="a"/>
        <w:rPr>
          <w:rFonts w:hint="cs"/>
          <w:rtl/>
        </w:rPr>
      </w:pPr>
    </w:p>
    <w:p w14:paraId="53EADD5D" w14:textId="77777777" w:rsidR="00000000" w:rsidRDefault="00B6587A">
      <w:pPr>
        <w:pStyle w:val="a"/>
        <w:rPr>
          <w:rFonts w:hint="cs"/>
          <w:rtl/>
        </w:rPr>
      </w:pPr>
      <w:r>
        <w:rPr>
          <w:rFonts w:hint="cs"/>
          <w:rtl/>
        </w:rPr>
        <w:t>דרך אגב, א</w:t>
      </w:r>
      <w:r>
        <w:rPr>
          <w:rFonts w:hint="cs"/>
          <w:rtl/>
        </w:rPr>
        <w:t>דוני סגן יושב-ראש הכנסת, חבר הכנסת ברכה, הבקשות לכינוס הכנסת מטעם חברי הכנסת היו לאחר בקשת הממשלה. כך או כך, מובן שסדר-היום נתון לשיקול דעתו של היושב-ראש והוא ניצל זאת. אדוני השר, בבקשה.</w:t>
      </w:r>
    </w:p>
    <w:p w14:paraId="743B0D00" w14:textId="77777777" w:rsidR="00000000" w:rsidRDefault="00B6587A">
      <w:pPr>
        <w:pStyle w:val="a"/>
        <w:ind w:firstLine="0"/>
        <w:rPr>
          <w:rFonts w:hint="cs"/>
          <w:rtl/>
        </w:rPr>
      </w:pPr>
    </w:p>
    <w:p w14:paraId="186EBF80" w14:textId="77777777" w:rsidR="00000000" w:rsidRDefault="00B6587A">
      <w:pPr>
        <w:pStyle w:val="Speaker"/>
        <w:rPr>
          <w:rtl/>
        </w:rPr>
      </w:pPr>
      <w:bookmarkStart w:id="1" w:name="FS000000427T09_10_2003_11_56_18"/>
      <w:bookmarkEnd w:id="1"/>
      <w:r>
        <w:rPr>
          <w:rFonts w:hint="eastAsia"/>
          <w:rtl/>
        </w:rPr>
        <w:t>שר</w:t>
      </w:r>
      <w:r>
        <w:rPr>
          <w:rtl/>
        </w:rPr>
        <w:t xml:space="preserve"> התחבורה אביגדור ליברמן:</w:t>
      </w:r>
    </w:p>
    <w:p w14:paraId="6BB546C6" w14:textId="77777777" w:rsidR="00000000" w:rsidRDefault="00B6587A">
      <w:pPr>
        <w:pStyle w:val="a"/>
        <w:rPr>
          <w:rFonts w:hint="cs"/>
          <w:rtl/>
        </w:rPr>
      </w:pPr>
    </w:p>
    <w:p w14:paraId="2468F964" w14:textId="77777777" w:rsidR="00000000" w:rsidRDefault="00B6587A">
      <w:pPr>
        <w:pStyle w:val="a"/>
        <w:rPr>
          <w:rFonts w:hint="cs"/>
          <w:rtl/>
        </w:rPr>
      </w:pPr>
      <w:r>
        <w:rPr>
          <w:rFonts w:hint="cs"/>
          <w:rtl/>
        </w:rPr>
        <w:t>טוב, עוד לא רגילים פה למבנה החדש, לאכסני</w:t>
      </w:r>
      <w:r>
        <w:rPr>
          <w:rFonts w:hint="cs"/>
          <w:rtl/>
        </w:rPr>
        <w:t>ה באולם הזה. אני חושב שזה דיון ראשון.</w:t>
      </w:r>
    </w:p>
    <w:p w14:paraId="6A3434B0" w14:textId="77777777" w:rsidR="00000000" w:rsidRDefault="00B6587A">
      <w:pPr>
        <w:pStyle w:val="a"/>
        <w:ind w:firstLine="0"/>
        <w:rPr>
          <w:rFonts w:hint="cs"/>
          <w:rtl/>
        </w:rPr>
      </w:pPr>
    </w:p>
    <w:p w14:paraId="6FD62917" w14:textId="77777777" w:rsidR="00000000" w:rsidRDefault="00B6587A">
      <w:pPr>
        <w:pStyle w:val="ad"/>
        <w:rPr>
          <w:rtl/>
        </w:rPr>
      </w:pPr>
      <w:r>
        <w:rPr>
          <w:rtl/>
        </w:rPr>
        <w:t>היו"ר ראובן ריבלין:</w:t>
      </w:r>
    </w:p>
    <w:p w14:paraId="05F33971" w14:textId="77777777" w:rsidR="00000000" w:rsidRDefault="00B6587A">
      <w:pPr>
        <w:pStyle w:val="a"/>
        <w:rPr>
          <w:rtl/>
        </w:rPr>
      </w:pPr>
    </w:p>
    <w:p w14:paraId="5EEF4EAF" w14:textId="77777777" w:rsidR="00000000" w:rsidRDefault="00B6587A">
      <w:pPr>
        <w:pStyle w:val="a"/>
        <w:rPr>
          <w:rFonts w:hint="cs"/>
          <w:rtl/>
        </w:rPr>
      </w:pPr>
      <w:r>
        <w:rPr>
          <w:rFonts w:hint="cs"/>
          <w:rtl/>
        </w:rPr>
        <w:t>לא, לא, אדוני, כבר היה דיון אחד. המליאה הולכת ומתגבשת לקראת פתיחת מושב החורף, לתפארת הכנסת.</w:t>
      </w:r>
    </w:p>
    <w:p w14:paraId="1DAA76FA" w14:textId="77777777" w:rsidR="00000000" w:rsidRDefault="00B6587A">
      <w:pPr>
        <w:pStyle w:val="a"/>
        <w:ind w:firstLine="0"/>
        <w:rPr>
          <w:rFonts w:hint="cs"/>
          <w:rtl/>
        </w:rPr>
      </w:pPr>
    </w:p>
    <w:p w14:paraId="2FA321C6" w14:textId="77777777" w:rsidR="00000000" w:rsidRDefault="00B6587A">
      <w:pPr>
        <w:pStyle w:val="SpeakerCon"/>
        <w:rPr>
          <w:rtl/>
        </w:rPr>
      </w:pPr>
      <w:bookmarkStart w:id="2" w:name="FS000000427T09_10_2003_11_56_59C"/>
      <w:bookmarkEnd w:id="2"/>
      <w:r>
        <w:rPr>
          <w:rtl/>
        </w:rPr>
        <w:t>שר התחבורה אביגדור ליברמן:</w:t>
      </w:r>
    </w:p>
    <w:p w14:paraId="20537150" w14:textId="77777777" w:rsidR="00000000" w:rsidRDefault="00B6587A">
      <w:pPr>
        <w:pStyle w:val="a"/>
        <w:rPr>
          <w:rtl/>
        </w:rPr>
      </w:pPr>
    </w:p>
    <w:p w14:paraId="3C2ECF5F" w14:textId="77777777" w:rsidR="00000000" w:rsidRDefault="00B6587A">
      <w:pPr>
        <w:pStyle w:val="a"/>
        <w:rPr>
          <w:rFonts w:hint="cs"/>
          <w:rtl/>
        </w:rPr>
      </w:pPr>
      <w:r>
        <w:rPr>
          <w:rFonts w:hint="cs"/>
          <w:rtl/>
        </w:rPr>
        <w:t>אדוני יושב-ראש הכנסת, כנסת נכבדה, כשנתמניתי לשר בממשלת ישראל התחייבתי לדאוג</w:t>
      </w:r>
      <w:r>
        <w:rPr>
          <w:rFonts w:hint="cs"/>
          <w:rtl/>
        </w:rPr>
        <w:t xml:space="preserve"> למדינת ישראל ולאזרחי ישראל. בשום מקום ובשום צורה לא זכור לי שהתחייבתי לדאוג לקומץ הוועדים. חשוב לזכור ולהזכיר - - -</w:t>
      </w:r>
    </w:p>
    <w:p w14:paraId="6AD64A06" w14:textId="77777777" w:rsidR="00000000" w:rsidRDefault="00B6587A">
      <w:pPr>
        <w:pStyle w:val="a"/>
        <w:ind w:firstLine="0"/>
        <w:rPr>
          <w:rFonts w:hint="cs"/>
          <w:rtl/>
        </w:rPr>
      </w:pPr>
    </w:p>
    <w:p w14:paraId="39E2B234" w14:textId="77777777" w:rsidR="00000000" w:rsidRDefault="00B6587A">
      <w:pPr>
        <w:pStyle w:val="ac"/>
        <w:rPr>
          <w:rtl/>
        </w:rPr>
      </w:pPr>
      <w:r>
        <w:rPr>
          <w:rFonts w:hint="eastAsia"/>
          <w:rtl/>
        </w:rPr>
        <w:t>עבד</w:t>
      </w:r>
      <w:r>
        <w:rPr>
          <w:rtl/>
        </w:rPr>
        <w:t>-אלמאלכ דהאמשה (רע"ם):</w:t>
      </w:r>
    </w:p>
    <w:p w14:paraId="48DB4FA1" w14:textId="77777777" w:rsidR="00000000" w:rsidRDefault="00B6587A">
      <w:pPr>
        <w:pStyle w:val="a"/>
        <w:rPr>
          <w:rFonts w:hint="cs"/>
          <w:rtl/>
        </w:rPr>
      </w:pPr>
    </w:p>
    <w:p w14:paraId="208AAC0E" w14:textId="77777777" w:rsidR="00000000" w:rsidRDefault="00B6587A">
      <w:pPr>
        <w:pStyle w:val="a"/>
        <w:rPr>
          <w:rFonts w:hint="cs"/>
          <w:rtl/>
        </w:rPr>
      </w:pPr>
      <w:r>
        <w:rPr>
          <w:rFonts w:hint="cs"/>
          <w:rtl/>
        </w:rPr>
        <w:t>הרס המזרח התיכון. הרס המזרח התיכון.</w:t>
      </w:r>
    </w:p>
    <w:p w14:paraId="02F76364" w14:textId="77777777" w:rsidR="00000000" w:rsidRDefault="00B6587A">
      <w:pPr>
        <w:pStyle w:val="a"/>
        <w:ind w:firstLine="0"/>
        <w:rPr>
          <w:rFonts w:hint="cs"/>
          <w:rtl/>
        </w:rPr>
      </w:pPr>
    </w:p>
    <w:p w14:paraId="67AC9FAF" w14:textId="77777777" w:rsidR="00000000" w:rsidRDefault="00B6587A">
      <w:pPr>
        <w:pStyle w:val="ac"/>
        <w:rPr>
          <w:rtl/>
        </w:rPr>
      </w:pPr>
      <w:r>
        <w:rPr>
          <w:rFonts w:hint="eastAsia"/>
          <w:rtl/>
        </w:rPr>
        <w:t>אליעזר</w:t>
      </w:r>
      <w:r>
        <w:rPr>
          <w:rtl/>
        </w:rPr>
        <w:t xml:space="preserve"> כהן (האיחוד הלאומי - ישראל ביתנו):</w:t>
      </w:r>
    </w:p>
    <w:p w14:paraId="6476EACB" w14:textId="77777777" w:rsidR="00000000" w:rsidRDefault="00B6587A">
      <w:pPr>
        <w:pStyle w:val="a"/>
        <w:rPr>
          <w:rFonts w:hint="cs"/>
          <w:rtl/>
        </w:rPr>
      </w:pPr>
    </w:p>
    <w:p w14:paraId="411A6602" w14:textId="77777777" w:rsidR="00000000" w:rsidRDefault="00B6587A">
      <w:pPr>
        <w:pStyle w:val="a"/>
        <w:rPr>
          <w:rFonts w:hint="cs"/>
          <w:rtl/>
        </w:rPr>
      </w:pPr>
      <w:r>
        <w:rPr>
          <w:rFonts w:hint="cs"/>
          <w:rtl/>
        </w:rPr>
        <w:t>אל תדאג.</w:t>
      </w:r>
    </w:p>
    <w:p w14:paraId="2CC822A9" w14:textId="77777777" w:rsidR="00000000" w:rsidRDefault="00B6587A">
      <w:pPr>
        <w:pStyle w:val="a"/>
        <w:rPr>
          <w:rFonts w:hint="cs"/>
          <w:rtl/>
        </w:rPr>
      </w:pPr>
    </w:p>
    <w:p w14:paraId="14E66F42" w14:textId="77777777" w:rsidR="00000000" w:rsidRDefault="00B6587A">
      <w:pPr>
        <w:pStyle w:val="ad"/>
        <w:rPr>
          <w:rtl/>
        </w:rPr>
      </w:pPr>
      <w:r>
        <w:rPr>
          <w:rtl/>
        </w:rPr>
        <w:t>היו"ר ראובן ריבלין:</w:t>
      </w:r>
    </w:p>
    <w:p w14:paraId="674703DA" w14:textId="77777777" w:rsidR="00000000" w:rsidRDefault="00B6587A">
      <w:pPr>
        <w:pStyle w:val="a"/>
        <w:rPr>
          <w:rtl/>
        </w:rPr>
      </w:pPr>
    </w:p>
    <w:p w14:paraId="2A6BA9F9" w14:textId="77777777" w:rsidR="00000000" w:rsidRDefault="00B6587A">
      <w:pPr>
        <w:pStyle w:val="a"/>
        <w:rPr>
          <w:rFonts w:hint="cs"/>
          <w:rtl/>
        </w:rPr>
      </w:pPr>
      <w:r>
        <w:rPr>
          <w:rFonts w:hint="cs"/>
          <w:rtl/>
        </w:rPr>
        <w:t>חבר הכנסת דהאמשה, אדוני אמר, אמר, בסדר גמור. אבל לא כל הזמן. הוא נואם. לא אתן לו להפריע לך כשאתה תנאם. חבר הכנסת כהן, למה לך לעזור לשר שלך? אני מכיר את השר שלך. הוא יסתדר מאה אחוז עם דהאמשה.</w:t>
      </w:r>
    </w:p>
    <w:p w14:paraId="7F647EE2" w14:textId="77777777" w:rsidR="00000000" w:rsidRDefault="00B6587A">
      <w:pPr>
        <w:pStyle w:val="a"/>
        <w:ind w:firstLine="0"/>
        <w:rPr>
          <w:rtl/>
        </w:rPr>
      </w:pPr>
    </w:p>
    <w:p w14:paraId="4D64A49A" w14:textId="77777777" w:rsidR="00000000" w:rsidRDefault="00B6587A">
      <w:pPr>
        <w:pStyle w:val="SpeakerCon"/>
        <w:rPr>
          <w:rtl/>
        </w:rPr>
      </w:pPr>
      <w:bookmarkStart w:id="3" w:name="FS000000427T09_10_2003_11_59_15C"/>
      <w:bookmarkEnd w:id="3"/>
      <w:r>
        <w:rPr>
          <w:rtl/>
        </w:rPr>
        <w:t>שר התחבורה אביגדור ליברמן:</w:t>
      </w:r>
    </w:p>
    <w:p w14:paraId="290B9591" w14:textId="77777777" w:rsidR="00000000" w:rsidRDefault="00B6587A">
      <w:pPr>
        <w:pStyle w:val="a"/>
        <w:rPr>
          <w:rtl/>
        </w:rPr>
      </w:pPr>
    </w:p>
    <w:p w14:paraId="3C75AB8D" w14:textId="77777777" w:rsidR="00000000" w:rsidRDefault="00B6587A">
      <w:pPr>
        <w:pStyle w:val="a"/>
        <w:rPr>
          <w:rFonts w:hint="cs"/>
          <w:rtl/>
        </w:rPr>
      </w:pPr>
      <w:r>
        <w:rPr>
          <w:rFonts w:hint="cs"/>
          <w:rtl/>
        </w:rPr>
        <w:t>אנחנו לא נגד העובדים. אנחנו בעד תחרו</w:t>
      </w:r>
      <w:r>
        <w:rPr>
          <w:rFonts w:hint="cs"/>
          <w:rtl/>
        </w:rPr>
        <w:t>ת, וזה המפתח, המפתח לכל השינוי המבני שאנחנו מובילים במשרד התחבורה, ולא רק בהקשר של הנמלים.</w:t>
      </w:r>
    </w:p>
    <w:p w14:paraId="09430BD4" w14:textId="77777777" w:rsidR="00000000" w:rsidRDefault="00B6587A">
      <w:pPr>
        <w:pStyle w:val="a"/>
        <w:rPr>
          <w:rFonts w:hint="cs"/>
          <w:rtl/>
        </w:rPr>
      </w:pPr>
    </w:p>
    <w:p w14:paraId="6C29820E" w14:textId="77777777" w:rsidR="00000000" w:rsidRDefault="00B6587A">
      <w:pPr>
        <w:pStyle w:val="a"/>
        <w:rPr>
          <w:rFonts w:hint="cs"/>
          <w:rtl/>
        </w:rPr>
      </w:pPr>
      <w:r>
        <w:rPr>
          <w:rFonts w:hint="cs"/>
          <w:rtl/>
        </w:rPr>
        <w:t>אני יכול להזכיר לכולכם, שכשנכנסתי לתפקידי כשר התחבורה, המהלך הראשון שהובלתי היה המהלך של הפרטת "אל על". אני גם רוצה לציין את שיתוף הפעולה של ההסתדרות. בהחלט, כשההסת</w:t>
      </w:r>
      <w:r>
        <w:rPr>
          <w:rFonts w:hint="cs"/>
          <w:rtl/>
        </w:rPr>
        <w:t xml:space="preserve">דרות רוצה ומבינה שהעניין לטובת העובדים </w:t>
      </w:r>
      <w:r>
        <w:rPr>
          <w:rtl/>
        </w:rPr>
        <w:t>–</w:t>
      </w:r>
      <w:r>
        <w:rPr>
          <w:rFonts w:hint="cs"/>
          <w:rtl/>
        </w:rPr>
        <w:t xml:space="preserve"> ואני חושב שגם היום ההסתדרות מבינה שכל המהלך הוא לטובת העובדים </w:t>
      </w:r>
      <w:r>
        <w:rPr>
          <w:rtl/>
        </w:rPr>
        <w:t>–</w:t>
      </w:r>
      <w:r>
        <w:rPr>
          <w:rFonts w:hint="cs"/>
          <w:rtl/>
        </w:rPr>
        <w:t xml:space="preserve"> היא משתפת פעולה.</w:t>
      </w:r>
    </w:p>
    <w:p w14:paraId="0F6F3C37" w14:textId="77777777" w:rsidR="00000000" w:rsidRDefault="00B6587A">
      <w:pPr>
        <w:pStyle w:val="a"/>
        <w:rPr>
          <w:rFonts w:hint="cs"/>
          <w:rtl/>
        </w:rPr>
      </w:pPr>
    </w:p>
    <w:p w14:paraId="3965B776" w14:textId="77777777" w:rsidR="00000000" w:rsidRDefault="00B6587A">
      <w:pPr>
        <w:pStyle w:val="a"/>
        <w:rPr>
          <w:rFonts w:hint="cs"/>
          <w:rtl/>
        </w:rPr>
      </w:pPr>
      <w:r>
        <w:rPr>
          <w:rFonts w:hint="cs"/>
          <w:rtl/>
        </w:rPr>
        <w:t>יותר מזה,  שמעתי כל מיני האשמות, כגון: הממשלה לא עומדת במלה, הממשלה לא עומדת בהתחייבויות, אין עם מי לסגור את העניין. יש לכם ניסיון את</w:t>
      </w:r>
      <w:r>
        <w:rPr>
          <w:rFonts w:hint="cs"/>
          <w:rtl/>
        </w:rPr>
        <w:t>י מהרגע הראשון. חברת "אל על" הופרטה בהסכמת ההסתדרות, וגם רכבת ישראל הפכה מיחידת סמך לחברה ממשלתית. זה מהלך שהובלתי ובהחלט קיבלתי גם הסכמה של ההסתדרות. אני חושב שגם בעקבות אותן שתי סגירות קיבלתי הרבה שבחים גם מצד העובדים וגם מצד ההסתדרות. אני חושב שזו דוגמה</w:t>
      </w:r>
      <w:r>
        <w:rPr>
          <w:rFonts w:hint="cs"/>
          <w:rtl/>
        </w:rPr>
        <w:t xml:space="preserve"> בולטת לאיך צריך לעבוד.</w:t>
      </w:r>
    </w:p>
    <w:p w14:paraId="0E3C0D86" w14:textId="77777777" w:rsidR="00000000" w:rsidRDefault="00B6587A">
      <w:pPr>
        <w:pStyle w:val="a"/>
        <w:rPr>
          <w:rFonts w:hint="cs"/>
          <w:rtl/>
        </w:rPr>
      </w:pPr>
    </w:p>
    <w:p w14:paraId="30DF977C" w14:textId="77777777" w:rsidR="00000000" w:rsidRDefault="00B6587A">
      <w:pPr>
        <w:pStyle w:val="a"/>
        <w:rPr>
          <w:rFonts w:hint="cs"/>
          <w:rtl/>
        </w:rPr>
      </w:pPr>
      <w:r>
        <w:rPr>
          <w:rFonts w:hint="cs"/>
          <w:rtl/>
        </w:rPr>
        <w:t>אתמול אמר ראש הממשלה את מה שאמר, ובאמת אי-אפשר להתעלם מהתחושה שיש פה, הרבה מעבר לענייני עובדים ודאגה לעובדים, הרבה עניינים פוליטיים. אני בהחלט מנצל את ההזדמנות לבקש מההסתדרות: תתעלמו מכל העניינים הפוליטיים, אל תערבו שמחה בשמחה. אני</w:t>
      </w:r>
      <w:r>
        <w:rPr>
          <w:rFonts w:hint="cs"/>
          <w:rtl/>
        </w:rPr>
        <w:t xml:space="preserve"> גם פונה לעובדים: אל תיתנו להוביל אתכם באף, אל תיתנו לנצל אתכם למאבקים לא לכם. </w:t>
      </w:r>
    </w:p>
    <w:p w14:paraId="0CC346AB" w14:textId="77777777" w:rsidR="00000000" w:rsidRDefault="00B6587A">
      <w:pPr>
        <w:pStyle w:val="a"/>
        <w:rPr>
          <w:rFonts w:hint="cs"/>
          <w:rtl/>
        </w:rPr>
      </w:pPr>
    </w:p>
    <w:p w14:paraId="3A7AC0B3" w14:textId="77777777" w:rsidR="00000000" w:rsidRDefault="00B6587A">
      <w:pPr>
        <w:pStyle w:val="a"/>
        <w:rPr>
          <w:rFonts w:hint="cs"/>
          <w:rtl/>
        </w:rPr>
      </w:pPr>
      <w:r>
        <w:rPr>
          <w:rFonts w:hint="cs"/>
          <w:rtl/>
        </w:rPr>
        <w:t>אני חושב שגם המהלכים האחרים שהובלנו במשרד התחבורה ברורים. אלה מהלכים שתורמים לכל אזרחי ישראל. אם אני מדבר, למשל, על הנושא של קווי התחבורה הציבורית, הרי שאנחנו הוצאנו יותר מ-20</w:t>
      </w:r>
      <w:r>
        <w:rPr>
          <w:rFonts w:hint="cs"/>
          <w:rtl/>
        </w:rPr>
        <w:t xml:space="preserve">0 קווים להפעלה על-ידי גורמים פרטיים. ומה קרה שם? מחיר הכרטיס ירד בממוצע ב-40%. קיבלנו שירות הרבה יותר טוב. קיבלנו גם ציוד חדש. </w:t>
      </w:r>
    </w:p>
    <w:p w14:paraId="123F5DCF" w14:textId="77777777" w:rsidR="00000000" w:rsidRDefault="00B6587A">
      <w:pPr>
        <w:pStyle w:val="a"/>
        <w:ind w:firstLine="0"/>
        <w:rPr>
          <w:rFonts w:hint="cs"/>
          <w:rtl/>
        </w:rPr>
      </w:pPr>
    </w:p>
    <w:p w14:paraId="23FE8C51" w14:textId="77777777" w:rsidR="00000000" w:rsidRDefault="00B6587A">
      <w:pPr>
        <w:pStyle w:val="ac"/>
        <w:rPr>
          <w:rtl/>
        </w:rPr>
      </w:pPr>
      <w:r>
        <w:rPr>
          <w:rFonts w:hint="eastAsia"/>
          <w:rtl/>
        </w:rPr>
        <w:t>אברהם</w:t>
      </w:r>
      <w:r>
        <w:rPr>
          <w:rtl/>
        </w:rPr>
        <w:t xml:space="preserve"> בייגה שוחט (העבודה-מימד):</w:t>
      </w:r>
    </w:p>
    <w:p w14:paraId="7759C927" w14:textId="77777777" w:rsidR="00000000" w:rsidRDefault="00B6587A">
      <w:pPr>
        <w:pStyle w:val="a"/>
        <w:rPr>
          <w:rFonts w:hint="cs"/>
          <w:rtl/>
        </w:rPr>
      </w:pPr>
    </w:p>
    <w:p w14:paraId="4A86D32E" w14:textId="77777777" w:rsidR="00000000" w:rsidRDefault="00B6587A">
      <w:pPr>
        <w:pStyle w:val="a"/>
        <w:rPr>
          <w:rFonts w:hint="cs"/>
          <w:rtl/>
        </w:rPr>
      </w:pPr>
      <w:r>
        <w:rPr>
          <w:rFonts w:hint="cs"/>
          <w:rtl/>
        </w:rPr>
        <w:t>אחרי ארבע שנים.</w:t>
      </w:r>
    </w:p>
    <w:p w14:paraId="316068D9" w14:textId="77777777" w:rsidR="00000000" w:rsidRDefault="00B6587A">
      <w:pPr>
        <w:pStyle w:val="a"/>
        <w:ind w:firstLine="0"/>
        <w:rPr>
          <w:rFonts w:hint="cs"/>
          <w:rtl/>
        </w:rPr>
      </w:pPr>
    </w:p>
    <w:p w14:paraId="5AA31E34" w14:textId="77777777" w:rsidR="00000000" w:rsidRDefault="00B6587A">
      <w:pPr>
        <w:pStyle w:val="SpeakerCon"/>
        <w:rPr>
          <w:rtl/>
        </w:rPr>
      </w:pPr>
      <w:bookmarkStart w:id="4" w:name="FS000000427T09_10_2003_12_04_12C"/>
      <w:bookmarkEnd w:id="4"/>
      <w:r>
        <w:rPr>
          <w:rtl/>
        </w:rPr>
        <w:t>שר התחבורה אביגדור ליברמן:</w:t>
      </w:r>
    </w:p>
    <w:p w14:paraId="3ECA94C5" w14:textId="77777777" w:rsidR="00000000" w:rsidRDefault="00B6587A">
      <w:pPr>
        <w:pStyle w:val="a"/>
        <w:rPr>
          <w:rtl/>
        </w:rPr>
      </w:pPr>
    </w:p>
    <w:p w14:paraId="7CBA2846" w14:textId="77777777" w:rsidR="00000000" w:rsidRDefault="00B6587A">
      <w:pPr>
        <w:pStyle w:val="a"/>
        <w:rPr>
          <w:rFonts w:hint="cs"/>
          <w:rtl/>
        </w:rPr>
      </w:pPr>
      <w:r>
        <w:rPr>
          <w:rFonts w:hint="cs"/>
          <w:rtl/>
        </w:rPr>
        <w:t>בייגה, אתן לך דוגמה למה שלא קרה אולי לפני ארבע שנ</w:t>
      </w:r>
      <w:r>
        <w:rPr>
          <w:rFonts w:hint="cs"/>
          <w:rtl/>
        </w:rPr>
        <w:t xml:space="preserve">ים, וזו דוגמה בולטת לאיך מתפקדת ממשלה נחושה. כולנו מכירים את הקואופרטיב של באר-שבע. במשך שנים הקואופרטיב של באר-שבע הפעיל קווי אוטובוס, קווי תחבורה ציבורית בבאר-שבע, עם המון סכסוכים, עם המון תלונות על השירות. הממשלה סבסדה  </w:t>
      </w:r>
      <w:r>
        <w:rPr>
          <w:rtl/>
        </w:rPr>
        <w:t>–</w:t>
      </w:r>
      <w:r>
        <w:rPr>
          <w:rFonts w:hint="cs"/>
          <w:rtl/>
        </w:rPr>
        <w:t xml:space="preserve"> ובייגה בטח יכול לאשר זאת </w:t>
      </w:r>
      <w:r>
        <w:rPr>
          <w:rtl/>
        </w:rPr>
        <w:t>–</w:t>
      </w:r>
      <w:r>
        <w:rPr>
          <w:rFonts w:hint="cs"/>
          <w:rtl/>
        </w:rPr>
        <w:t xml:space="preserve"> כל ש</w:t>
      </w:r>
      <w:r>
        <w:rPr>
          <w:rFonts w:hint="cs"/>
          <w:rtl/>
        </w:rPr>
        <w:t>נה בהיקף של 15 מיליון שקל את אותו קואופרטיב, שלא ידע לתת שירות, והיא עוד העבירה 6 מיליוני שקל להצטיידות האוטובוסים. מה קרה? הוצאנו מכרז. תאמינו, גם לפני שהוצאנו מכרז עשינו הערכות במשרד התחבורה כדי לראות מה אפשר לקבל בתמורה, מה גובה התמלוגים. בנינו, כל הכלכ</w:t>
      </w:r>
      <w:r>
        <w:rPr>
          <w:rFonts w:hint="cs"/>
          <w:rtl/>
        </w:rPr>
        <w:t>לנים, על מקסימום 10 מיליוני שקל. מה קרה, בייגה, בתוצאות המכרז? אנחנו נקבל תמלוגים בהיקף של 21 מיליון שקל, 21 מיליון שקל עם כל הציוד החדש, עם כל האוטובוסים החדשים. כלומר, המדינה חוסכת במהלך הזה, רק במהלך אחד, יותר מ-40 מיליון שקל בשנה. יש יותר מ-40 מיליון ש</w:t>
      </w:r>
      <w:r>
        <w:rPr>
          <w:rFonts w:hint="cs"/>
          <w:rtl/>
        </w:rPr>
        <w:t>קל חיסכון. וכשאנחנו מדברים על הפעלה, עם כל האופציות לעשר שנים, המהלך הזה יביא למדינה חיסכון בהיקף של חצי מיליארד שקל. זה מה שעושים.</w:t>
      </w:r>
    </w:p>
    <w:p w14:paraId="0CA7F60D" w14:textId="77777777" w:rsidR="00000000" w:rsidRDefault="00B6587A">
      <w:pPr>
        <w:pStyle w:val="a"/>
        <w:rPr>
          <w:rFonts w:hint="cs"/>
          <w:rtl/>
        </w:rPr>
      </w:pPr>
    </w:p>
    <w:p w14:paraId="22970480" w14:textId="77777777" w:rsidR="00000000" w:rsidRDefault="00B6587A">
      <w:pPr>
        <w:pStyle w:val="a"/>
        <w:rPr>
          <w:rFonts w:hint="cs"/>
          <w:rtl/>
        </w:rPr>
      </w:pPr>
      <w:r>
        <w:rPr>
          <w:rFonts w:hint="cs"/>
          <w:rtl/>
        </w:rPr>
        <w:t>אני חושב שגם בתחומים אחרים אנחנו ממשיכים באותו קו. אני מקווה שעד סוף השנה נצליח להפריט את חברת "צים", ובמקרה הזה ההפרטה היא</w:t>
      </w:r>
      <w:r>
        <w:rPr>
          <w:rFonts w:hint="cs"/>
          <w:rtl/>
        </w:rPr>
        <w:t xml:space="preserve"> גם בהסכמת העובדים, וכולם מבינים גם שזה לטובת העובדים. </w:t>
      </w:r>
    </w:p>
    <w:p w14:paraId="169469AF" w14:textId="77777777" w:rsidR="00000000" w:rsidRDefault="00B6587A">
      <w:pPr>
        <w:pStyle w:val="a"/>
        <w:ind w:firstLine="0"/>
        <w:rPr>
          <w:rFonts w:hint="cs"/>
          <w:rtl/>
        </w:rPr>
      </w:pPr>
    </w:p>
    <w:p w14:paraId="56A7277A" w14:textId="77777777" w:rsidR="00000000" w:rsidRDefault="00B6587A">
      <w:pPr>
        <w:pStyle w:val="ac"/>
        <w:rPr>
          <w:rtl/>
        </w:rPr>
      </w:pPr>
      <w:r>
        <w:rPr>
          <w:rFonts w:hint="eastAsia"/>
          <w:rtl/>
        </w:rPr>
        <w:t>אבשלום</w:t>
      </w:r>
      <w:r>
        <w:rPr>
          <w:rtl/>
        </w:rPr>
        <w:t xml:space="preserve"> וילן (מרצ):</w:t>
      </w:r>
    </w:p>
    <w:p w14:paraId="65A26968" w14:textId="77777777" w:rsidR="00000000" w:rsidRDefault="00B6587A">
      <w:pPr>
        <w:pStyle w:val="a"/>
        <w:rPr>
          <w:rFonts w:hint="cs"/>
          <w:rtl/>
        </w:rPr>
      </w:pPr>
    </w:p>
    <w:p w14:paraId="22B29ED0" w14:textId="77777777" w:rsidR="00000000" w:rsidRDefault="00B6587A">
      <w:pPr>
        <w:pStyle w:val="a"/>
        <w:rPr>
          <w:rFonts w:hint="cs"/>
          <w:rtl/>
        </w:rPr>
      </w:pPr>
      <w:r>
        <w:rPr>
          <w:rFonts w:hint="cs"/>
          <w:rtl/>
        </w:rPr>
        <w:t>על מה התחייבתם פה?</w:t>
      </w:r>
    </w:p>
    <w:p w14:paraId="398357D9" w14:textId="77777777" w:rsidR="00000000" w:rsidRDefault="00B6587A">
      <w:pPr>
        <w:pStyle w:val="a"/>
        <w:ind w:firstLine="0"/>
        <w:rPr>
          <w:rFonts w:hint="cs"/>
          <w:rtl/>
        </w:rPr>
      </w:pPr>
    </w:p>
    <w:p w14:paraId="7ECDE1D7" w14:textId="77777777" w:rsidR="00000000" w:rsidRDefault="00B6587A">
      <w:pPr>
        <w:pStyle w:val="SpeakerCon"/>
        <w:rPr>
          <w:rtl/>
        </w:rPr>
      </w:pPr>
      <w:bookmarkStart w:id="5" w:name="FS000000427T09_10_2003_12_08_15C"/>
      <w:bookmarkEnd w:id="5"/>
      <w:r>
        <w:rPr>
          <w:rtl/>
        </w:rPr>
        <w:t>שר התחבורה אביגדור ליברמן:</w:t>
      </w:r>
    </w:p>
    <w:p w14:paraId="3B5DF648" w14:textId="77777777" w:rsidR="00000000" w:rsidRDefault="00B6587A">
      <w:pPr>
        <w:pStyle w:val="a"/>
        <w:rPr>
          <w:rtl/>
        </w:rPr>
      </w:pPr>
    </w:p>
    <w:p w14:paraId="1EBE07B1" w14:textId="77777777" w:rsidR="00000000" w:rsidRDefault="00B6587A">
      <w:pPr>
        <w:pStyle w:val="a"/>
        <w:rPr>
          <w:rFonts w:hint="cs"/>
          <w:rtl/>
        </w:rPr>
      </w:pPr>
      <w:r>
        <w:rPr>
          <w:rFonts w:hint="cs"/>
          <w:rtl/>
        </w:rPr>
        <w:t xml:space="preserve">סליחה, אנחנו נגיע, ודומני שאני לא מוגבל בזמן. </w:t>
      </w:r>
    </w:p>
    <w:p w14:paraId="7B39DB7A" w14:textId="77777777" w:rsidR="00000000" w:rsidRDefault="00B6587A">
      <w:pPr>
        <w:pStyle w:val="a"/>
        <w:ind w:firstLine="0"/>
        <w:rPr>
          <w:rFonts w:hint="cs"/>
          <w:rtl/>
        </w:rPr>
      </w:pPr>
    </w:p>
    <w:p w14:paraId="75A5D0C7" w14:textId="77777777" w:rsidR="00000000" w:rsidRDefault="00B6587A">
      <w:pPr>
        <w:pStyle w:val="ac"/>
        <w:rPr>
          <w:rtl/>
        </w:rPr>
      </w:pPr>
      <w:r>
        <w:rPr>
          <w:rFonts w:hint="eastAsia"/>
          <w:rtl/>
        </w:rPr>
        <w:t>אבשלום</w:t>
      </w:r>
      <w:r>
        <w:rPr>
          <w:rtl/>
        </w:rPr>
        <w:t xml:space="preserve"> וילן (מרצ):</w:t>
      </w:r>
    </w:p>
    <w:p w14:paraId="75474D10" w14:textId="77777777" w:rsidR="00000000" w:rsidRDefault="00B6587A">
      <w:pPr>
        <w:pStyle w:val="a"/>
        <w:rPr>
          <w:rFonts w:hint="cs"/>
          <w:rtl/>
        </w:rPr>
      </w:pPr>
    </w:p>
    <w:p w14:paraId="4B6458DF" w14:textId="77777777" w:rsidR="00000000" w:rsidRDefault="00B6587A">
      <w:pPr>
        <w:pStyle w:val="a"/>
        <w:rPr>
          <w:rFonts w:hint="cs"/>
          <w:rtl/>
        </w:rPr>
      </w:pPr>
      <w:r>
        <w:rPr>
          <w:rFonts w:hint="cs"/>
          <w:rtl/>
        </w:rPr>
        <w:t xml:space="preserve">יש הצעת חוק. </w:t>
      </w:r>
    </w:p>
    <w:p w14:paraId="63B238CE" w14:textId="77777777" w:rsidR="00000000" w:rsidRDefault="00B6587A">
      <w:pPr>
        <w:pStyle w:val="a"/>
        <w:ind w:firstLine="0"/>
        <w:rPr>
          <w:rFonts w:hint="cs"/>
          <w:rtl/>
        </w:rPr>
      </w:pPr>
    </w:p>
    <w:p w14:paraId="473A0FDA" w14:textId="77777777" w:rsidR="00000000" w:rsidRDefault="00B6587A">
      <w:pPr>
        <w:pStyle w:val="SpeakerCon"/>
        <w:rPr>
          <w:rtl/>
        </w:rPr>
      </w:pPr>
      <w:bookmarkStart w:id="6" w:name="FS000000427T09_10_2003_12_08_53C"/>
      <w:bookmarkEnd w:id="6"/>
      <w:r>
        <w:rPr>
          <w:rtl/>
        </w:rPr>
        <w:t>שר התחבורה אביגדור ליברמן:</w:t>
      </w:r>
    </w:p>
    <w:p w14:paraId="197EEFF2" w14:textId="77777777" w:rsidR="00000000" w:rsidRDefault="00B6587A">
      <w:pPr>
        <w:pStyle w:val="a"/>
        <w:rPr>
          <w:rtl/>
        </w:rPr>
      </w:pPr>
    </w:p>
    <w:p w14:paraId="35C7D0E9" w14:textId="77777777" w:rsidR="00000000" w:rsidRDefault="00B6587A">
      <w:pPr>
        <w:pStyle w:val="a"/>
        <w:rPr>
          <w:rFonts w:hint="cs"/>
          <w:rtl/>
        </w:rPr>
      </w:pPr>
      <w:r>
        <w:rPr>
          <w:rFonts w:hint="cs"/>
          <w:rtl/>
        </w:rPr>
        <w:t>אנחנו מדברים כרגע על</w:t>
      </w:r>
      <w:r>
        <w:rPr>
          <w:rFonts w:hint="cs"/>
          <w:rtl/>
        </w:rPr>
        <w:t xml:space="preserve"> הרפורמות שאנחנו מובילים. </w:t>
      </w:r>
    </w:p>
    <w:p w14:paraId="4DA644C0" w14:textId="77777777" w:rsidR="00000000" w:rsidRDefault="00B6587A">
      <w:pPr>
        <w:pStyle w:val="a"/>
        <w:ind w:firstLine="0"/>
        <w:rPr>
          <w:rFonts w:hint="cs"/>
          <w:rtl/>
        </w:rPr>
      </w:pPr>
    </w:p>
    <w:p w14:paraId="7EA845E0" w14:textId="77777777" w:rsidR="00000000" w:rsidRDefault="00B6587A">
      <w:pPr>
        <w:pStyle w:val="ac"/>
        <w:rPr>
          <w:rtl/>
        </w:rPr>
      </w:pPr>
      <w:r>
        <w:rPr>
          <w:rFonts w:hint="eastAsia"/>
          <w:rtl/>
        </w:rPr>
        <w:t>אבשלום</w:t>
      </w:r>
      <w:r>
        <w:rPr>
          <w:rtl/>
        </w:rPr>
        <w:t xml:space="preserve"> וילן (מרצ):</w:t>
      </w:r>
    </w:p>
    <w:p w14:paraId="188D9132" w14:textId="77777777" w:rsidR="00000000" w:rsidRDefault="00B6587A">
      <w:pPr>
        <w:pStyle w:val="a"/>
        <w:rPr>
          <w:rFonts w:hint="cs"/>
          <w:rtl/>
        </w:rPr>
      </w:pPr>
    </w:p>
    <w:p w14:paraId="0A07F785" w14:textId="77777777" w:rsidR="00000000" w:rsidRDefault="00B6587A">
      <w:pPr>
        <w:pStyle w:val="a"/>
        <w:rPr>
          <w:rFonts w:hint="cs"/>
          <w:rtl/>
        </w:rPr>
      </w:pPr>
      <w:r>
        <w:rPr>
          <w:rFonts w:hint="cs"/>
          <w:rtl/>
        </w:rPr>
        <w:t xml:space="preserve">כמה מינויים פוליטיים - - - </w:t>
      </w:r>
    </w:p>
    <w:p w14:paraId="6EAF6050" w14:textId="77777777" w:rsidR="00000000" w:rsidRDefault="00B6587A">
      <w:pPr>
        <w:pStyle w:val="a"/>
        <w:ind w:firstLine="0"/>
        <w:rPr>
          <w:rFonts w:hint="cs"/>
          <w:rtl/>
        </w:rPr>
      </w:pPr>
    </w:p>
    <w:p w14:paraId="590EC357" w14:textId="77777777" w:rsidR="00000000" w:rsidRDefault="00B6587A">
      <w:pPr>
        <w:pStyle w:val="ad"/>
        <w:rPr>
          <w:rtl/>
        </w:rPr>
      </w:pPr>
      <w:r>
        <w:rPr>
          <w:rtl/>
        </w:rPr>
        <w:t>היו"ר ראובן ריבלין:</w:t>
      </w:r>
    </w:p>
    <w:p w14:paraId="2668B833" w14:textId="77777777" w:rsidR="00000000" w:rsidRDefault="00B6587A">
      <w:pPr>
        <w:pStyle w:val="a"/>
        <w:rPr>
          <w:rtl/>
        </w:rPr>
      </w:pPr>
    </w:p>
    <w:p w14:paraId="1A6F3CF8" w14:textId="77777777" w:rsidR="00000000" w:rsidRDefault="00B6587A">
      <w:pPr>
        <w:pStyle w:val="a"/>
        <w:rPr>
          <w:rFonts w:hint="cs"/>
          <w:rtl/>
        </w:rPr>
      </w:pPr>
      <w:r>
        <w:rPr>
          <w:rFonts w:hint="cs"/>
          <w:rtl/>
        </w:rPr>
        <w:t>רגע, חבר הכנסת וילן. חבר הכנסת וילן.</w:t>
      </w:r>
    </w:p>
    <w:p w14:paraId="3882B1AA" w14:textId="77777777" w:rsidR="00000000" w:rsidRDefault="00B6587A">
      <w:pPr>
        <w:pStyle w:val="a"/>
        <w:ind w:firstLine="0"/>
        <w:rPr>
          <w:rFonts w:hint="cs"/>
          <w:rtl/>
        </w:rPr>
      </w:pPr>
    </w:p>
    <w:p w14:paraId="08E689BF" w14:textId="77777777" w:rsidR="00000000" w:rsidRDefault="00B6587A">
      <w:pPr>
        <w:pStyle w:val="SpeakerCon"/>
        <w:rPr>
          <w:rtl/>
        </w:rPr>
      </w:pPr>
      <w:bookmarkStart w:id="7" w:name="FS000000427T09_10_2003_12_11_06C"/>
      <w:bookmarkEnd w:id="7"/>
      <w:r>
        <w:rPr>
          <w:rtl/>
        </w:rPr>
        <w:t>שר התחבורה אביגדור ליברמן:</w:t>
      </w:r>
    </w:p>
    <w:p w14:paraId="0F3F26B4" w14:textId="77777777" w:rsidR="00000000" w:rsidRDefault="00B6587A">
      <w:pPr>
        <w:pStyle w:val="a"/>
        <w:rPr>
          <w:rtl/>
        </w:rPr>
      </w:pPr>
    </w:p>
    <w:p w14:paraId="04BC715B" w14:textId="77777777" w:rsidR="00000000" w:rsidRDefault="00B6587A">
      <w:pPr>
        <w:pStyle w:val="a"/>
        <w:rPr>
          <w:rFonts w:hint="cs"/>
          <w:rtl/>
        </w:rPr>
      </w:pPr>
      <w:r>
        <w:rPr>
          <w:rFonts w:hint="cs"/>
          <w:rtl/>
        </w:rPr>
        <w:t>אני אשמח להתייחס גם למינויים פוליטיים.</w:t>
      </w:r>
    </w:p>
    <w:p w14:paraId="4C5558BF" w14:textId="77777777" w:rsidR="00000000" w:rsidRDefault="00B6587A">
      <w:pPr>
        <w:pStyle w:val="a"/>
        <w:ind w:firstLine="0"/>
        <w:rPr>
          <w:rFonts w:hint="cs"/>
          <w:rtl/>
        </w:rPr>
      </w:pPr>
    </w:p>
    <w:p w14:paraId="013A6312" w14:textId="77777777" w:rsidR="00000000" w:rsidRDefault="00B6587A">
      <w:pPr>
        <w:pStyle w:val="ad"/>
        <w:rPr>
          <w:rtl/>
        </w:rPr>
      </w:pPr>
      <w:r>
        <w:rPr>
          <w:rtl/>
        </w:rPr>
        <w:t>היו"ר ראובן ריבלין:</w:t>
      </w:r>
    </w:p>
    <w:p w14:paraId="37F74830" w14:textId="77777777" w:rsidR="00000000" w:rsidRDefault="00B6587A">
      <w:pPr>
        <w:pStyle w:val="a"/>
        <w:rPr>
          <w:rtl/>
        </w:rPr>
      </w:pPr>
    </w:p>
    <w:p w14:paraId="24991815" w14:textId="77777777" w:rsidR="00000000" w:rsidRDefault="00B6587A">
      <w:pPr>
        <w:pStyle w:val="a"/>
        <w:rPr>
          <w:rFonts w:hint="cs"/>
          <w:rtl/>
        </w:rPr>
      </w:pPr>
      <w:r>
        <w:rPr>
          <w:rFonts w:hint="cs"/>
          <w:rtl/>
        </w:rPr>
        <w:t>רק רגע, אדוני השר. חבר הכנסת וי</w:t>
      </w:r>
      <w:r>
        <w:rPr>
          <w:rFonts w:hint="cs"/>
          <w:rtl/>
        </w:rPr>
        <w:t>לן, שאלת.</w:t>
      </w:r>
    </w:p>
    <w:p w14:paraId="203D96E0" w14:textId="77777777" w:rsidR="00000000" w:rsidRDefault="00B6587A">
      <w:pPr>
        <w:pStyle w:val="a"/>
        <w:ind w:firstLine="0"/>
        <w:rPr>
          <w:rFonts w:hint="cs"/>
          <w:rtl/>
        </w:rPr>
      </w:pPr>
    </w:p>
    <w:p w14:paraId="75D1E085" w14:textId="77777777" w:rsidR="00000000" w:rsidRDefault="00B6587A">
      <w:pPr>
        <w:pStyle w:val="ac"/>
        <w:rPr>
          <w:rtl/>
        </w:rPr>
      </w:pPr>
      <w:r>
        <w:rPr>
          <w:rFonts w:hint="eastAsia"/>
          <w:rtl/>
        </w:rPr>
        <w:t>רוני</w:t>
      </w:r>
      <w:r>
        <w:rPr>
          <w:rtl/>
        </w:rPr>
        <w:t xml:space="preserve"> בר-און (הליכוד):</w:t>
      </w:r>
    </w:p>
    <w:p w14:paraId="0F9F43A8" w14:textId="77777777" w:rsidR="00000000" w:rsidRDefault="00B6587A">
      <w:pPr>
        <w:pStyle w:val="a"/>
        <w:rPr>
          <w:rFonts w:hint="cs"/>
          <w:rtl/>
        </w:rPr>
      </w:pPr>
    </w:p>
    <w:p w14:paraId="6BF348E3" w14:textId="77777777" w:rsidR="00000000" w:rsidRDefault="00B6587A">
      <w:pPr>
        <w:pStyle w:val="a"/>
        <w:rPr>
          <w:rFonts w:hint="cs"/>
          <w:rtl/>
        </w:rPr>
      </w:pPr>
      <w:r>
        <w:rPr>
          <w:rFonts w:hint="cs"/>
          <w:rtl/>
        </w:rPr>
        <w:t>תהיה התשובה אשר תהיה, זה לא מספיק - - -</w:t>
      </w:r>
    </w:p>
    <w:p w14:paraId="6F4029E4" w14:textId="77777777" w:rsidR="00000000" w:rsidRDefault="00B6587A">
      <w:pPr>
        <w:pStyle w:val="a"/>
        <w:ind w:firstLine="0"/>
        <w:rPr>
          <w:rFonts w:hint="cs"/>
          <w:rtl/>
        </w:rPr>
      </w:pPr>
    </w:p>
    <w:p w14:paraId="0B9412BB" w14:textId="77777777" w:rsidR="00000000" w:rsidRDefault="00B6587A">
      <w:pPr>
        <w:pStyle w:val="ad"/>
        <w:rPr>
          <w:rtl/>
        </w:rPr>
      </w:pPr>
      <w:r>
        <w:rPr>
          <w:rtl/>
        </w:rPr>
        <w:t>היו"ר ראובן ריבלין:</w:t>
      </w:r>
    </w:p>
    <w:p w14:paraId="4A9F4FFF" w14:textId="77777777" w:rsidR="00000000" w:rsidRDefault="00B6587A">
      <w:pPr>
        <w:pStyle w:val="a"/>
        <w:rPr>
          <w:rtl/>
        </w:rPr>
      </w:pPr>
    </w:p>
    <w:p w14:paraId="5CCCCF17" w14:textId="77777777" w:rsidR="00000000" w:rsidRDefault="00B6587A">
      <w:pPr>
        <w:pStyle w:val="a"/>
        <w:rPr>
          <w:rFonts w:hint="cs"/>
          <w:rtl/>
        </w:rPr>
      </w:pPr>
      <w:r>
        <w:rPr>
          <w:rFonts w:hint="cs"/>
          <w:rtl/>
        </w:rPr>
        <w:t>יושב-ראש ועדת הכנסת, עם כל הכבוד, הוא שאל את השר.</w:t>
      </w:r>
    </w:p>
    <w:p w14:paraId="38317CF3" w14:textId="77777777" w:rsidR="00000000" w:rsidRDefault="00B6587A">
      <w:pPr>
        <w:pStyle w:val="a"/>
        <w:ind w:firstLine="0"/>
        <w:rPr>
          <w:rFonts w:hint="cs"/>
          <w:rtl/>
        </w:rPr>
      </w:pPr>
    </w:p>
    <w:p w14:paraId="5D9336B7" w14:textId="77777777" w:rsidR="00000000" w:rsidRDefault="00B6587A">
      <w:pPr>
        <w:pStyle w:val="ac"/>
        <w:rPr>
          <w:rtl/>
        </w:rPr>
      </w:pPr>
      <w:r>
        <w:rPr>
          <w:rFonts w:hint="eastAsia"/>
          <w:rtl/>
        </w:rPr>
        <w:t>אבשלום</w:t>
      </w:r>
      <w:r>
        <w:rPr>
          <w:rtl/>
        </w:rPr>
        <w:t xml:space="preserve"> וילן (מרצ):</w:t>
      </w:r>
    </w:p>
    <w:p w14:paraId="73A6EC69" w14:textId="77777777" w:rsidR="00000000" w:rsidRDefault="00B6587A">
      <w:pPr>
        <w:pStyle w:val="a"/>
        <w:rPr>
          <w:rFonts w:hint="cs"/>
          <w:rtl/>
        </w:rPr>
      </w:pPr>
    </w:p>
    <w:p w14:paraId="65C8617E" w14:textId="77777777" w:rsidR="00000000" w:rsidRDefault="00B6587A">
      <w:pPr>
        <w:pStyle w:val="a"/>
        <w:ind w:left="719" w:firstLine="0"/>
        <w:rPr>
          <w:rFonts w:hint="cs"/>
        </w:rPr>
      </w:pPr>
      <w:r>
        <w:rPr>
          <w:rFonts w:hint="cs"/>
          <w:rtl/>
        </w:rPr>
        <w:t>- - - חברי מרכז. מושחתים. זה מה שאתם. אלה מינויים מושחתים אחד אחד.</w:t>
      </w:r>
    </w:p>
    <w:p w14:paraId="53510799" w14:textId="77777777" w:rsidR="00000000" w:rsidRDefault="00B6587A">
      <w:pPr>
        <w:pStyle w:val="a"/>
        <w:ind w:firstLine="0"/>
        <w:rPr>
          <w:rFonts w:hint="cs"/>
          <w:rtl/>
        </w:rPr>
      </w:pPr>
    </w:p>
    <w:p w14:paraId="669D56D7" w14:textId="77777777" w:rsidR="00000000" w:rsidRDefault="00B6587A">
      <w:pPr>
        <w:pStyle w:val="ac"/>
        <w:rPr>
          <w:rtl/>
        </w:rPr>
      </w:pPr>
      <w:r>
        <w:rPr>
          <w:rFonts w:hint="eastAsia"/>
          <w:rtl/>
        </w:rPr>
        <w:t>איוב</w:t>
      </w:r>
      <w:r>
        <w:rPr>
          <w:rtl/>
        </w:rPr>
        <w:t xml:space="preserve"> קרא (הליכוד):</w:t>
      </w:r>
    </w:p>
    <w:p w14:paraId="3D196347" w14:textId="77777777" w:rsidR="00000000" w:rsidRDefault="00B6587A">
      <w:pPr>
        <w:pStyle w:val="a"/>
        <w:rPr>
          <w:rFonts w:hint="cs"/>
          <w:rtl/>
        </w:rPr>
      </w:pPr>
    </w:p>
    <w:p w14:paraId="12026739" w14:textId="77777777" w:rsidR="00000000" w:rsidRDefault="00B6587A">
      <w:pPr>
        <w:pStyle w:val="a"/>
        <w:rPr>
          <w:rFonts w:hint="cs"/>
          <w:rtl/>
        </w:rPr>
      </w:pPr>
      <w:r>
        <w:rPr>
          <w:rFonts w:hint="cs"/>
          <w:rtl/>
        </w:rPr>
        <w:t>מ</w:t>
      </w:r>
      <w:r>
        <w:rPr>
          <w:rFonts w:hint="cs"/>
          <w:rtl/>
        </w:rPr>
        <w:t>ה זה שייך למרכז?</w:t>
      </w:r>
    </w:p>
    <w:p w14:paraId="013EB3AD" w14:textId="77777777" w:rsidR="00000000" w:rsidRDefault="00B6587A">
      <w:pPr>
        <w:pStyle w:val="a"/>
        <w:ind w:firstLine="0"/>
        <w:rPr>
          <w:rFonts w:hint="cs"/>
          <w:rtl/>
        </w:rPr>
      </w:pPr>
    </w:p>
    <w:p w14:paraId="5D7FAFA4" w14:textId="77777777" w:rsidR="00000000" w:rsidRDefault="00B6587A">
      <w:pPr>
        <w:pStyle w:val="ad"/>
        <w:rPr>
          <w:rtl/>
        </w:rPr>
      </w:pPr>
      <w:r>
        <w:rPr>
          <w:rtl/>
        </w:rPr>
        <w:t>היו"ר ראובן ריבלין:</w:t>
      </w:r>
    </w:p>
    <w:p w14:paraId="0681FE79" w14:textId="77777777" w:rsidR="00000000" w:rsidRDefault="00B6587A">
      <w:pPr>
        <w:pStyle w:val="a"/>
        <w:rPr>
          <w:rtl/>
        </w:rPr>
      </w:pPr>
    </w:p>
    <w:p w14:paraId="440C295F" w14:textId="77777777" w:rsidR="00000000" w:rsidRDefault="00B6587A">
      <w:pPr>
        <w:pStyle w:val="a"/>
        <w:rPr>
          <w:rFonts w:hint="cs"/>
          <w:rtl/>
        </w:rPr>
      </w:pPr>
      <w:r>
        <w:rPr>
          <w:rFonts w:hint="cs"/>
          <w:rtl/>
        </w:rPr>
        <w:t>חברי הכנסת, תודה רבה. רבותי, אני רואה שבאתם היום מלאי מרץ אחרי צום יום כיפור. חבר הכנסת וילן, אתה שאלת את השר שאלה.</w:t>
      </w:r>
    </w:p>
    <w:p w14:paraId="219BEAF2" w14:textId="77777777" w:rsidR="00000000" w:rsidRDefault="00B6587A">
      <w:pPr>
        <w:pStyle w:val="a"/>
        <w:ind w:firstLine="0"/>
        <w:rPr>
          <w:rFonts w:hint="cs"/>
          <w:rtl/>
        </w:rPr>
      </w:pPr>
    </w:p>
    <w:p w14:paraId="7590F9B0"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55C7C27B" w14:textId="77777777" w:rsidR="00000000" w:rsidRDefault="00B6587A">
      <w:pPr>
        <w:pStyle w:val="a"/>
        <w:rPr>
          <w:rFonts w:hint="cs"/>
          <w:rtl/>
        </w:rPr>
      </w:pPr>
    </w:p>
    <w:p w14:paraId="6B7CD81A" w14:textId="77777777" w:rsidR="00000000" w:rsidRDefault="00B6587A">
      <w:pPr>
        <w:pStyle w:val="a"/>
        <w:rPr>
          <w:rFonts w:hint="cs"/>
          <w:rtl/>
        </w:rPr>
      </w:pPr>
      <w:r>
        <w:rPr>
          <w:rFonts w:hint="cs"/>
          <w:rtl/>
        </w:rPr>
        <w:t>חברי מרכז - - -</w:t>
      </w:r>
    </w:p>
    <w:p w14:paraId="2F7B3B1B" w14:textId="77777777" w:rsidR="00000000" w:rsidRDefault="00B6587A">
      <w:pPr>
        <w:pStyle w:val="a"/>
        <w:ind w:firstLine="0"/>
        <w:rPr>
          <w:rFonts w:hint="cs"/>
          <w:rtl/>
        </w:rPr>
      </w:pPr>
    </w:p>
    <w:p w14:paraId="259756BF" w14:textId="77777777" w:rsidR="00000000" w:rsidRDefault="00B6587A">
      <w:pPr>
        <w:pStyle w:val="ad"/>
        <w:rPr>
          <w:rtl/>
        </w:rPr>
      </w:pPr>
      <w:r>
        <w:rPr>
          <w:rtl/>
        </w:rPr>
        <w:t>היו"ר ראובן ריבלין:</w:t>
      </w:r>
    </w:p>
    <w:p w14:paraId="39E7B25B" w14:textId="77777777" w:rsidR="00000000" w:rsidRDefault="00B6587A">
      <w:pPr>
        <w:pStyle w:val="a"/>
        <w:rPr>
          <w:rtl/>
        </w:rPr>
      </w:pPr>
    </w:p>
    <w:p w14:paraId="08B22627" w14:textId="77777777" w:rsidR="00000000" w:rsidRDefault="00B6587A">
      <w:pPr>
        <w:pStyle w:val="a"/>
        <w:rPr>
          <w:rFonts w:hint="cs"/>
          <w:rtl/>
        </w:rPr>
      </w:pPr>
      <w:r>
        <w:rPr>
          <w:rFonts w:hint="cs"/>
          <w:rtl/>
        </w:rPr>
        <w:t>חבר הכנסת ארי</w:t>
      </w:r>
      <w:r>
        <w:rPr>
          <w:rFonts w:hint="cs"/>
          <w:rtl/>
        </w:rPr>
        <w:t>אל, חבר הכנסת אריאל. חבר הכנסת וילן, שאלת אותו שאלה. תן לו לענות לך.</w:t>
      </w:r>
    </w:p>
    <w:p w14:paraId="356E5885" w14:textId="77777777" w:rsidR="00000000" w:rsidRDefault="00B6587A">
      <w:pPr>
        <w:pStyle w:val="ac"/>
        <w:rPr>
          <w:rtl/>
        </w:rPr>
      </w:pPr>
    </w:p>
    <w:p w14:paraId="6546C28D" w14:textId="77777777" w:rsidR="00000000" w:rsidRDefault="00B6587A">
      <w:pPr>
        <w:pStyle w:val="ac"/>
        <w:rPr>
          <w:rtl/>
        </w:rPr>
      </w:pPr>
      <w:r>
        <w:rPr>
          <w:rtl/>
        </w:rPr>
        <w:t>איוב קרא (הליכוד):</w:t>
      </w:r>
    </w:p>
    <w:p w14:paraId="66A28C10" w14:textId="77777777" w:rsidR="00000000" w:rsidRDefault="00B6587A">
      <w:pPr>
        <w:pStyle w:val="a"/>
        <w:rPr>
          <w:rFonts w:hint="cs"/>
          <w:rtl/>
        </w:rPr>
      </w:pPr>
    </w:p>
    <w:p w14:paraId="04E430C9" w14:textId="77777777" w:rsidR="00000000" w:rsidRDefault="00B6587A">
      <w:pPr>
        <w:pStyle w:val="a"/>
        <w:rPr>
          <w:rFonts w:hint="cs"/>
          <w:rtl/>
        </w:rPr>
      </w:pPr>
      <w:r>
        <w:rPr>
          <w:rFonts w:hint="cs"/>
          <w:rtl/>
        </w:rPr>
        <w:t>תשאל אותו: למה נתנו לקיבוצים?</w:t>
      </w:r>
    </w:p>
    <w:p w14:paraId="413042DF" w14:textId="77777777" w:rsidR="00000000" w:rsidRDefault="00B6587A">
      <w:pPr>
        <w:pStyle w:val="a"/>
        <w:ind w:firstLine="0"/>
        <w:rPr>
          <w:rFonts w:hint="cs"/>
          <w:rtl/>
        </w:rPr>
      </w:pPr>
    </w:p>
    <w:p w14:paraId="73823329" w14:textId="77777777" w:rsidR="00000000" w:rsidRDefault="00B6587A">
      <w:pPr>
        <w:pStyle w:val="ac"/>
        <w:rPr>
          <w:rtl/>
        </w:rPr>
      </w:pPr>
      <w:r>
        <w:rPr>
          <w:rFonts w:hint="eastAsia"/>
          <w:rtl/>
        </w:rPr>
        <w:t>מוחמד</w:t>
      </w:r>
      <w:r>
        <w:rPr>
          <w:rtl/>
        </w:rPr>
        <w:t xml:space="preserve"> ברכה (חד"ש-תע"ל):</w:t>
      </w:r>
    </w:p>
    <w:p w14:paraId="64F1970A" w14:textId="77777777" w:rsidR="00000000" w:rsidRDefault="00B6587A">
      <w:pPr>
        <w:pStyle w:val="a"/>
        <w:rPr>
          <w:rFonts w:hint="cs"/>
          <w:rtl/>
        </w:rPr>
      </w:pPr>
    </w:p>
    <w:p w14:paraId="233C513F" w14:textId="77777777" w:rsidR="00000000" w:rsidRDefault="00B6587A">
      <w:pPr>
        <w:pStyle w:val="a"/>
        <w:rPr>
          <w:rFonts w:hint="cs"/>
          <w:rtl/>
        </w:rPr>
      </w:pPr>
      <w:r>
        <w:rPr>
          <w:rFonts w:hint="cs"/>
          <w:rtl/>
        </w:rPr>
        <w:t>אוהו.</w:t>
      </w:r>
    </w:p>
    <w:p w14:paraId="5C05A5F7" w14:textId="77777777" w:rsidR="00000000" w:rsidRDefault="00B6587A">
      <w:pPr>
        <w:pStyle w:val="a"/>
        <w:ind w:firstLine="0"/>
        <w:rPr>
          <w:rFonts w:hint="cs"/>
          <w:rtl/>
        </w:rPr>
      </w:pPr>
    </w:p>
    <w:p w14:paraId="5FBCEAE4" w14:textId="77777777" w:rsidR="00000000" w:rsidRDefault="00B6587A">
      <w:pPr>
        <w:pStyle w:val="SpeakerCon"/>
        <w:rPr>
          <w:rtl/>
        </w:rPr>
      </w:pPr>
      <w:bookmarkStart w:id="8" w:name="FS000000427T09_10_2003_12_15_25C"/>
      <w:bookmarkEnd w:id="8"/>
      <w:r>
        <w:rPr>
          <w:rtl/>
        </w:rPr>
        <w:t>שר התחבורה אביגדור ליברמן:</w:t>
      </w:r>
    </w:p>
    <w:p w14:paraId="6D8C17D3" w14:textId="77777777" w:rsidR="00000000" w:rsidRDefault="00B6587A">
      <w:pPr>
        <w:pStyle w:val="a"/>
        <w:rPr>
          <w:rtl/>
        </w:rPr>
      </w:pPr>
    </w:p>
    <w:p w14:paraId="327AE22E" w14:textId="77777777" w:rsidR="00000000" w:rsidRDefault="00B6587A">
      <w:pPr>
        <w:pStyle w:val="a"/>
        <w:rPr>
          <w:rFonts w:hint="cs"/>
          <w:rtl/>
        </w:rPr>
      </w:pPr>
      <w:r>
        <w:rPr>
          <w:rFonts w:hint="cs"/>
          <w:rtl/>
        </w:rPr>
        <w:t>אבו, בניגוד להקצבות שיש באמת לקיבוצים במוסדות מפלגת העבודה ומרצ, אצלי אין מ</w:t>
      </w:r>
      <w:r>
        <w:rPr>
          <w:rFonts w:hint="cs"/>
          <w:rtl/>
        </w:rPr>
        <w:t>רכז. אצלי יש דמוקרטיה. אצלנו כל ההחלטות הן פה-אחד. פה-אחד. אני לא זקוק לתמיכת המרכז. תאמין לי.  אצלי יש דמוקרטיה מוחלטת.</w:t>
      </w:r>
    </w:p>
    <w:p w14:paraId="2F43C12C" w14:textId="77777777" w:rsidR="00000000" w:rsidRDefault="00B6587A">
      <w:pPr>
        <w:pStyle w:val="a"/>
        <w:ind w:firstLine="0"/>
        <w:rPr>
          <w:rFonts w:hint="cs"/>
          <w:rtl/>
        </w:rPr>
      </w:pPr>
    </w:p>
    <w:p w14:paraId="5556933E" w14:textId="77777777" w:rsidR="00000000" w:rsidRDefault="00B6587A">
      <w:pPr>
        <w:pStyle w:val="ac"/>
        <w:rPr>
          <w:rtl/>
        </w:rPr>
      </w:pPr>
      <w:r>
        <w:rPr>
          <w:rFonts w:hint="eastAsia"/>
          <w:rtl/>
        </w:rPr>
        <w:t>אבשלום</w:t>
      </w:r>
      <w:r>
        <w:rPr>
          <w:rtl/>
        </w:rPr>
        <w:t xml:space="preserve"> וילן (מרצ):</w:t>
      </w:r>
    </w:p>
    <w:p w14:paraId="755B9EB1" w14:textId="77777777" w:rsidR="00000000" w:rsidRDefault="00B6587A">
      <w:pPr>
        <w:pStyle w:val="a"/>
        <w:rPr>
          <w:rFonts w:hint="cs"/>
          <w:rtl/>
        </w:rPr>
      </w:pPr>
    </w:p>
    <w:p w14:paraId="56E3DF17" w14:textId="77777777" w:rsidR="00000000" w:rsidRDefault="00B6587A">
      <w:pPr>
        <w:pStyle w:val="a"/>
        <w:rPr>
          <w:rFonts w:hint="cs"/>
          <w:rtl/>
        </w:rPr>
      </w:pPr>
      <w:r>
        <w:rPr>
          <w:rFonts w:hint="cs"/>
          <w:rtl/>
        </w:rPr>
        <w:t>כמה מינויים יש? תאמר.</w:t>
      </w:r>
    </w:p>
    <w:p w14:paraId="7EF259AE" w14:textId="77777777" w:rsidR="00000000" w:rsidRDefault="00B6587A">
      <w:pPr>
        <w:pStyle w:val="a"/>
        <w:ind w:firstLine="0"/>
        <w:rPr>
          <w:rFonts w:hint="cs"/>
          <w:rtl/>
        </w:rPr>
      </w:pPr>
    </w:p>
    <w:p w14:paraId="326770BB" w14:textId="77777777" w:rsidR="00000000" w:rsidRDefault="00B6587A">
      <w:pPr>
        <w:pStyle w:val="SpeakerCon"/>
        <w:rPr>
          <w:rtl/>
        </w:rPr>
      </w:pPr>
      <w:bookmarkStart w:id="9" w:name="FS000000427T09_10_2003_12_16_26C"/>
      <w:bookmarkEnd w:id="9"/>
      <w:r>
        <w:rPr>
          <w:rtl/>
        </w:rPr>
        <w:t>שר התחבורה אביגדור ליברמן:</w:t>
      </w:r>
    </w:p>
    <w:p w14:paraId="455C8DF9" w14:textId="77777777" w:rsidR="00000000" w:rsidRDefault="00B6587A">
      <w:pPr>
        <w:pStyle w:val="a"/>
        <w:rPr>
          <w:rtl/>
        </w:rPr>
      </w:pPr>
    </w:p>
    <w:p w14:paraId="0ABF73B5" w14:textId="77777777" w:rsidR="00000000" w:rsidRDefault="00B6587A">
      <w:pPr>
        <w:pStyle w:val="a"/>
        <w:rPr>
          <w:rFonts w:hint="cs"/>
          <w:rtl/>
        </w:rPr>
      </w:pPr>
      <w:r>
        <w:rPr>
          <w:rFonts w:hint="cs"/>
          <w:rtl/>
        </w:rPr>
        <w:t>אני אתייחס גם למינויים.</w:t>
      </w:r>
    </w:p>
    <w:p w14:paraId="6DC6AFF5" w14:textId="77777777" w:rsidR="00000000" w:rsidRDefault="00B6587A">
      <w:pPr>
        <w:pStyle w:val="a"/>
        <w:ind w:firstLine="0"/>
        <w:rPr>
          <w:rFonts w:hint="cs"/>
          <w:rtl/>
        </w:rPr>
      </w:pPr>
    </w:p>
    <w:p w14:paraId="7A593599" w14:textId="77777777" w:rsidR="00000000" w:rsidRDefault="00B6587A">
      <w:pPr>
        <w:pStyle w:val="ad"/>
        <w:rPr>
          <w:rtl/>
        </w:rPr>
      </w:pPr>
      <w:r>
        <w:rPr>
          <w:rtl/>
        </w:rPr>
        <w:t>היו"ר ראובן ריבלין:</w:t>
      </w:r>
    </w:p>
    <w:p w14:paraId="4B6A287D" w14:textId="77777777" w:rsidR="00000000" w:rsidRDefault="00B6587A">
      <w:pPr>
        <w:pStyle w:val="a"/>
        <w:rPr>
          <w:rtl/>
        </w:rPr>
      </w:pPr>
    </w:p>
    <w:p w14:paraId="42A031A1" w14:textId="77777777" w:rsidR="00000000" w:rsidRDefault="00B6587A">
      <w:pPr>
        <w:pStyle w:val="a"/>
        <w:rPr>
          <w:rFonts w:hint="cs"/>
          <w:rtl/>
        </w:rPr>
      </w:pPr>
      <w:r>
        <w:rPr>
          <w:rFonts w:hint="cs"/>
          <w:rtl/>
        </w:rPr>
        <w:t>חברי הכנסת, זו לא</w:t>
      </w:r>
      <w:r>
        <w:rPr>
          <w:rFonts w:hint="cs"/>
          <w:rtl/>
        </w:rPr>
        <w:t xml:space="preserve"> שעת שאלות לשר התחבורה.</w:t>
      </w:r>
    </w:p>
    <w:p w14:paraId="169CCEC0" w14:textId="77777777" w:rsidR="00000000" w:rsidRDefault="00B6587A">
      <w:pPr>
        <w:pStyle w:val="a"/>
        <w:ind w:firstLine="0"/>
        <w:rPr>
          <w:rFonts w:hint="cs"/>
          <w:rtl/>
        </w:rPr>
      </w:pPr>
    </w:p>
    <w:p w14:paraId="18B44663" w14:textId="77777777" w:rsidR="00000000" w:rsidRDefault="00B6587A">
      <w:pPr>
        <w:pStyle w:val="ac"/>
        <w:rPr>
          <w:rtl/>
        </w:rPr>
      </w:pPr>
      <w:r>
        <w:rPr>
          <w:rFonts w:hint="eastAsia"/>
          <w:rtl/>
        </w:rPr>
        <w:t>ג</w:t>
      </w:r>
      <w:r>
        <w:rPr>
          <w:rtl/>
        </w:rPr>
        <w:t>'מאל זחאלקה (בל"ד):</w:t>
      </w:r>
    </w:p>
    <w:p w14:paraId="56FD0500" w14:textId="77777777" w:rsidR="00000000" w:rsidRDefault="00B6587A">
      <w:pPr>
        <w:pStyle w:val="a"/>
        <w:rPr>
          <w:rFonts w:hint="cs"/>
          <w:rtl/>
        </w:rPr>
      </w:pPr>
    </w:p>
    <w:p w14:paraId="43B5C451" w14:textId="77777777" w:rsidR="00000000" w:rsidRDefault="00B6587A">
      <w:pPr>
        <w:pStyle w:val="a"/>
        <w:ind w:left="719" w:firstLine="0"/>
        <w:rPr>
          <w:rFonts w:hint="cs"/>
          <w:rtl/>
        </w:rPr>
      </w:pPr>
      <w:r>
        <w:rPr>
          <w:rFonts w:hint="cs"/>
          <w:rtl/>
        </w:rPr>
        <w:t>- - -</w:t>
      </w:r>
    </w:p>
    <w:p w14:paraId="2F391FCF" w14:textId="77777777" w:rsidR="00000000" w:rsidRDefault="00B6587A">
      <w:pPr>
        <w:pStyle w:val="a"/>
        <w:ind w:firstLine="0"/>
        <w:rPr>
          <w:rFonts w:hint="cs"/>
          <w:rtl/>
        </w:rPr>
      </w:pPr>
    </w:p>
    <w:p w14:paraId="3D860D82" w14:textId="77777777" w:rsidR="00000000" w:rsidRDefault="00B6587A">
      <w:pPr>
        <w:pStyle w:val="ad"/>
        <w:rPr>
          <w:rtl/>
        </w:rPr>
      </w:pPr>
      <w:r>
        <w:rPr>
          <w:rtl/>
        </w:rPr>
        <w:t>היו"ר ראובן ריבלין:</w:t>
      </w:r>
    </w:p>
    <w:p w14:paraId="5AC10EBD" w14:textId="77777777" w:rsidR="00000000" w:rsidRDefault="00B6587A">
      <w:pPr>
        <w:pStyle w:val="a"/>
        <w:rPr>
          <w:rtl/>
        </w:rPr>
      </w:pPr>
    </w:p>
    <w:p w14:paraId="3B5F52AF" w14:textId="77777777" w:rsidR="00000000" w:rsidRDefault="00B6587A">
      <w:pPr>
        <w:pStyle w:val="a"/>
        <w:rPr>
          <w:rFonts w:hint="cs"/>
          <w:rtl/>
        </w:rPr>
      </w:pPr>
      <w:r>
        <w:rPr>
          <w:rFonts w:hint="cs"/>
          <w:rtl/>
        </w:rPr>
        <w:t>חבר הכנסת זחאלקה. רבותי. רבותי חברי הכנסת, אני מבקש.</w:t>
      </w:r>
    </w:p>
    <w:p w14:paraId="52F3DE3D" w14:textId="77777777" w:rsidR="00000000" w:rsidRDefault="00B6587A">
      <w:pPr>
        <w:pStyle w:val="a"/>
        <w:ind w:firstLine="0"/>
        <w:rPr>
          <w:rFonts w:hint="cs"/>
          <w:rtl/>
        </w:rPr>
      </w:pPr>
    </w:p>
    <w:p w14:paraId="70A19BC1" w14:textId="77777777" w:rsidR="00000000" w:rsidRDefault="00B6587A">
      <w:pPr>
        <w:pStyle w:val="ac"/>
        <w:rPr>
          <w:rtl/>
        </w:rPr>
      </w:pPr>
      <w:r>
        <w:rPr>
          <w:rFonts w:hint="eastAsia"/>
          <w:rtl/>
        </w:rPr>
        <w:t>אבשלום</w:t>
      </w:r>
      <w:r>
        <w:rPr>
          <w:rtl/>
        </w:rPr>
        <w:t xml:space="preserve"> וילן (מרצ):</w:t>
      </w:r>
    </w:p>
    <w:p w14:paraId="02E133E7" w14:textId="77777777" w:rsidR="00000000" w:rsidRDefault="00B6587A">
      <w:pPr>
        <w:pStyle w:val="a"/>
        <w:rPr>
          <w:rFonts w:hint="cs"/>
          <w:rtl/>
        </w:rPr>
      </w:pPr>
    </w:p>
    <w:p w14:paraId="1490D0E7" w14:textId="77777777" w:rsidR="00000000" w:rsidRDefault="00B6587A">
      <w:pPr>
        <w:pStyle w:val="a"/>
        <w:rPr>
          <w:rFonts w:hint="cs"/>
          <w:rtl/>
        </w:rPr>
      </w:pPr>
      <w:r>
        <w:rPr>
          <w:rFonts w:hint="cs"/>
          <w:rtl/>
        </w:rPr>
        <w:t>צריך לומר - - -</w:t>
      </w:r>
    </w:p>
    <w:p w14:paraId="12AAF94D" w14:textId="77777777" w:rsidR="00000000" w:rsidRDefault="00B6587A">
      <w:pPr>
        <w:pStyle w:val="a"/>
        <w:ind w:firstLine="0"/>
        <w:rPr>
          <w:rFonts w:hint="cs"/>
          <w:rtl/>
        </w:rPr>
      </w:pPr>
    </w:p>
    <w:p w14:paraId="442ABF1D"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36F28198" w14:textId="77777777" w:rsidR="00000000" w:rsidRDefault="00B6587A">
      <w:pPr>
        <w:pStyle w:val="a"/>
        <w:rPr>
          <w:rFonts w:hint="cs"/>
          <w:rtl/>
        </w:rPr>
      </w:pPr>
    </w:p>
    <w:p w14:paraId="106277B1" w14:textId="77777777" w:rsidR="00000000" w:rsidRDefault="00B6587A">
      <w:pPr>
        <w:pStyle w:val="a"/>
        <w:rPr>
          <w:rFonts w:hint="cs"/>
          <w:rtl/>
        </w:rPr>
      </w:pPr>
      <w:r>
        <w:rPr>
          <w:rFonts w:hint="cs"/>
          <w:rtl/>
        </w:rPr>
        <w:t>חבר הכנסת וילן, קורה שמתבלבלים. התבלבלת.</w:t>
      </w:r>
    </w:p>
    <w:p w14:paraId="2C96821E" w14:textId="77777777" w:rsidR="00000000" w:rsidRDefault="00B6587A">
      <w:pPr>
        <w:pStyle w:val="a"/>
        <w:ind w:firstLine="0"/>
        <w:rPr>
          <w:rFonts w:hint="cs"/>
          <w:rtl/>
        </w:rPr>
      </w:pPr>
      <w:bookmarkStart w:id="10" w:name="FS000000427T09_10_2003_12_14_48C"/>
      <w:bookmarkEnd w:id="10"/>
    </w:p>
    <w:p w14:paraId="250A70F2" w14:textId="77777777" w:rsidR="00000000" w:rsidRDefault="00B6587A">
      <w:pPr>
        <w:pStyle w:val="ad"/>
        <w:rPr>
          <w:rtl/>
        </w:rPr>
      </w:pPr>
      <w:r>
        <w:rPr>
          <w:rtl/>
        </w:rPr>
        <w:t>היו"ר ראובן ריבלין:</w:t>
      </w:r>
    </w:p>
    <w:p w14:paraId="1C9BC8A9" w14:textId="77777777" w:rsidR="00000000" w:rsidRDefault="00B6587A">
      <w:pPr>
        <w:pStyle w:val="a"/>
        <w:rPr>
          <w:rtl/>
        </w:rPr>
      </w:pPr>
    </w:p>
    <w:p w14:paraId="1F6DBF95" w14:textId="77777777" w:rsidR="00000000" w:rsidRDefault="00B6587A">
      <w:pPr>
        <w:pStyle w:val="a"/>
        <w:rPr>
          <w:rFonts w:hint="cs"/>
          <w:rtl/>
        </w:rPr>
      </w:pPr>
      <w:r>
        <w:rPr>
          <w:rFonts w:hint="cs"/>
          <w:rtl/>
        </w:rPr>
        <w:t xml:space="preserve">רבותי חברי הכנסת, המתינו שנייה. חברי הכנסת מסיעתו של השר הדובר, אתם לא עוזרים לשר ואתם לא מאפשרים לי לנסות לאפשר לשר לדבר, כי אם אתם זועקים ודאי שאני אתן לצד האחר לזעוק עליכם. רבותי חברי הכנסת, קריאות ביניים זה דבר מותר, אבל אחד אחד. </w:t>
      </w:r>
      <w:r>
        <w:rPr>
          <w:rFonts w:hint="cs"/>
          <w:rtl/>
        </w:rPr>
        <w:t xml:space="preserve">ואם שואלים שאלה </w:t>
      </w:r>
      <w:r>
        <w:rPr>
          <w:rtl/>
        </w:rPr>
        <w:t>–</w:t>
      </w:r>
      <w:r>
        <w:rPr>
          <w:rFonts w:hint="cs"/>
          <w:rtl/>
        </w:rPr>
        <w:t xml:space="preserve"> תנו לו לענות. בבקשה. הרי אדוני רצה שהוא יסביר את החוק ולא ייכנס לפרטים בקשר לכל מיני דברים שהם חשובים כשלעצמם.</w:t>
      </w:r>
    </w:p>
    <w:p w14:paraId="505B75D8" w14:textId="77777777" w:rsidR="00000000" w:rsidRDefault="00B6587A">
      <w:pPr>
        <w:pStyle w:val="a"/>
        <w:ind w:firstLine="0"/>
        <w:rPr>
          <w:rFonts w:hint="cs"/>
          <w:rtl/>
        </w:rPr>
      </w:pPr>
    </w:p>
    <w:p w14:paraId="5FC4BA94" w14:textId="77777777" w:rsidR="00000000" w:rsidRDefault="00B6587A">
      <w:pPr>
        <w:pStyle w:val="SpeakerCon"/>
        <w:rPr>
          <w:rtl/>
        </w:rPr>
      </w:pPr>
      <w:bookmarkStart w:id="11" w:name="FS000000427T09_10_2003_12_19_07C"/>
      <w:bookmarkEnd w:id="11"/>
      <w:r>
        <w:rPr>
          <w:rtl/>
        </w:rPr>
        <w:t>שר התחבורה אביגדור ליברמן:</w:t>
      </w:r>
    </w:p>
    <w:p w14:paraId="1936BB2D" w14:textId="77777777" w:rsidR="00000000" w:rsidRDefault="00B6587A">
      <w:pPr>
        <w:pStyle w:val="a"/>
        <w:rPr>
          <w:rtl/>
        </w:rPr>
      </w:pPr>
    </w:p>
    <w:p w14:paraId="63B7670A" w14:textId="77777777" w:rsidR="00000000" w:rsidRDefault="00B6587A">
      <w:pPr>
        <w:pStyle w:val="a"/>
        <w:rPr>
          <w:rFonts w:hint="cs"/>
          <w:rtl/>
        </w:rPr>
      </w:pPr>
      <w:r>
        <w:rPr>
          <w:rFonts w:hint="cs"/>
          <w:rtl/>
        </w:rPr>
        <w:t>אני רוצה להגיד לך, שבניגוד לממשלות הקודמות אנחנו בהחלט דואגים לעובדים. אני העברתי החלטה שפעם ראשונ</w:t>
      </w:r>
      <w:r>
        <w:rPr>
          <w:rFonts w:hint="cs"/>
          <w:rtl/>
        </w:rPr>
        <w:t>ה תהיה אונייה ישראלית שתוביל דלק על-ידי כוח ישראלי, קציני ים ישראלים, וגם אונייה שנייה של פחם עוד מעט נכנסת לנמלי ישראל ומתחילה להוביל פחם. זו אותה החלטה 4794 שמעולם לא בוצעה. אני חושב שאולי אתה, כחבר בוועדת הכלכלה, יכול לשאול את היושב-ראש מה עשינו ואילו ל</w:t>
      </w:r>
      <w:r>
        <w:rPr>
          <w:rFonts w:hint="cs"/>
          <w:rtl/>
        </w:rPr>
        <w:t xml:space="preserve">חצים הפעלנו על מנת לקבל סוף-סוף נתח לימאים ישראלים באותו  שוק שהוא כל כך חשוב לנו, שהוא הובלת פחם ודלק. אני חושב שזו דוגמה בולטת לאיך מדינה צריכה לדאוג לדברים. </w:t>
      </w:r>
    </w:p>
    <w:p w14:paraId="0DF8E598" w14:textId="77777777" w:rsidR="00000000" w:rsidRDefault="00B6587A">
      <w:pPr>
        <w:pStyle w:val="a"/>
        <w:rPr>
          <w:rFonts w:hint="cs"/>
          <w:rtl/>
        </w:rPr>
      </w:pPr>
    </w:p>
    <w:p w14:paraId="208CAE78" w14:textId="77777777" w:rsidR="00000000" w:rsidRDefault="00B6587A">
      <w:pPr>
        <w:pStyle w:val="a"/>
        <w:rPr>
          <w:rFonts w:hint="cs"/>
          <w:rtl/>
        </w:rPr>
      </w:pPr>
      <w:r>
        <w:rPr>
          <w:rFonts w:hint="cs"/>
          <w:rtl/>
        </w:rPr>
        <w:t>גם דאגנו להמשיך ולסבסד את הימאות הישראלית. היום, בישיבת הקבינט הכלכלי, שתהיה מייד לאחר המליאה,</w:t>
      </w:r>
      <w:r>
        <w:rPr>
          <w:rFonts w:hint="cs"/>
          <w:rtl/>
        </w:rPr>
        <w:t xml:space="preserve"> אני אעלה את נושא הסובסידיה לקציני ים ישראלים בגובה של 20 מיליון שקל. אני חושב שזו דוגמה לאיך מובילים דברים. </w:t>
      </w:r>
    </w:p>
    <w:p w14:paraId="500DF88D" w14:textId="77777777" w:rsidR="00000000" w:rsidRDefault="00B6587A">
      <w:pPr>
        <w:pStyle w:val="a"/>
        <w:rPr>
          <w:rFonts w:hint="cs"/>
          <w:rtl/>
        </w:rPr>
      </w:pPr>
    </w:p>
    <w:p w14:paraId="43051396" w14:textId="77777777" w:rsidR="00000000" w:rsidRDefault="00B6587A">
      <w:pPr>
        <w:pStyle w:val="a"/>
        <w:rPr>
          <w:rFonts w:hint="cs"/>
          <w:rtl/>
        </w:rPr>
      </w:pPr>
      <w:r>
        <w:rPr>
          <w:rFonts w:hint="cs"/>
          <w:rtl/>
        </w:rPr>
        <w:t>אתם יודעים רק לדבר. אתם מדברים הרבה על המהפכה החברתית. אני יכול להגיד לך, שהמהפכה החברתית האמיתית היא היום ברכבות.</w:t>
      </w:r>
    </w:p>
    <w:p w14:paraId="34CD3D94" w14:textId="77777777" w:rsidR="00000000" w:rsidRDefault="00B6587A">
      <w:pPr>
        <w:pStyle w:val="a"/>
        <w:ind w:firstLine="0"/>
        <w:rPr>
          <w:rFonts w:hint="cs"/>
          <w:rtl/>
        </w:rPr>
      </w:pPr>
    </w:p>
    <w:p w14:paraId="40C039AC" w14:textId="77777777" w:rsidR="00000000" w:rsidRDefault="00B6587A">
      <w:pPr>
        <w:pStyle w:val="ac"/>
        <w:rPr>
          <w:rtl/>
        </w:rPr>
      </w:pPr>
      <w:r>
        <w:rPr>
          <w:rFonts w:hint="eastAsia"/>
          <w:rtl/>
        </w:rPr>
        <w:t>רן</w:t>
      </w:r>
      <w:r>
        <w:rPr>
          <w:rtl/>
        </w:rPr>
        <w:t xml:space="preserve"> כהן (מרצ):</w:t>
      </w:r>
    </w:p>
    <w:p w14:paraId="29714C55" w14:textId="77777777" w:rsidR="00000000" w:rsidRDefault="00B6587A">
      <w:pPr>
        <w:pStyle w:val="a"/>
        <w:rPr>
          <w:rFonts w:hint="cs"/>
          <w:rtl/>
        </w:rPr>
      </w:pPr>
    </w:p>
    <w:p w14:paraId="7A8A3257" w14:textId="77777777" w:rsidR="00000000" w:rsidRDefault="00B6587A">
      <w:pPr>
        <w:pStyle w:val="a"/>
        <w:rPr>
          <w:rFonts w:hint="cs"/>
          <w:rtl/>
        </w:rPr>
      </w:pPr>
      <w:r>
        <w:rPr>
          <w:rFonts w:hint="cs"/>
          <w:rtl/>
        </w:rPr>
        <w:t xml:space="preserve">אנחנו מדברים, </w:t>
      </w:r>
      <w:r>
        <w:rPr>
          <w:rFonts w:hint="cs"/>
          <w:rtl/>
        </w:rPr>
        <w:t>אבל אתם מפטרים.</w:t>
      </w:r>
    </w:p>
    <w:p w14:paraId="22BA2F2A" w14:textId="77777777" w:rsidR="00000000" w:rsidRDefault="00B6587A">
      <w:pPr>
        <w:pStyle w:val="a"/>
        <w:ind w:firstLine="0"/>
        <w:rPr>
          <w:rFonts w:hint="cs"/>
          <w:rtl/>
        </w:rPr>
      </w:pPr>
    </w:p>
    <w:p w14:paraId="5BB025F6" w14:textId="77777777" w:rsidR="00000000" w:rsidRDefault="00B6587A">
      <w:pPr>
        <w:pStyle w:val="SpeakerCon"/>
        <w:rPr>
          <w:rtl/>
        </w:rPr>
      </w:pPr>
      <w:bookmarkStart w:id="12" w:name="FS000000427T09_10_2003_12_21_39C"/>
      <w:bookmarkEnd w:id="12"/>
      <w:r>
        <w:rPr>
          <w:rtl/>
        </w:rPr>
        <w:t>שר התחבורה אביגדור ליברמן:</w:t>
      </w:r>
    </w:p>
    <w:p w14:paraId="0FAD480E" w14:textId="77777777" w:rsidR="00000000" w:rsidRDefault="00B6587A">
      <w:pPr>
        <w:pStyle w:val="a"/>
        <w:rPr>
          <w:rtl/>
        </w:rPr>
      </w:pPr>
    </w:p>
    <w:p w14:paraId="05B1F3F7" w14:textId="77777777" w:rsidR="00000000" w:rsidRDefault="00B6587A">
      <w:pPr>
        <w:pStyle w:val="a"/>
        <w:rPr>
          <w:rFonts w:hint="cs"/>
          <w:rtl/>
        </w:rPr>
      </w:pPr>
      <w:r>
        <w:rPr>
          <w:rFonts w:hint="cs"/>
          <w:rtl/>
        </w:rPr>
        <w:t xml:space="preserve">כשתושבי דימונה יגיעו ברכבת עד לתחנת ארלוזורוב בשעה ו-20 דקות </w:t>
      </w:r>
      <w:r>
        <w:rPr>
          <w:rtl/>
        </w:rPr>
        <w:t>–</w:t>
      </w:r>
      <w:r>
        <w:rPr>
          <w:rFonts w:hint="cs"/>
          <w:rtl/>
        </w:rPr>
        <w:t xml:space="preserve"> זאת המהפכה החברתית האמיתית. אתם יודעים רק לדבר. אתם יודעים רק לדבר. אתם לא יודעים לעשות כלום.  רק הטפות מוסר.</w:t>
      </w:r>
    </w:p>
    <w:p w14:paraId="16E90B06" w14:textId="77777777" w:rsidR="00000000" w:rsidRDefault="00B6587A">
      <w:pPr>
        <w:pStyle w:val="a"/>
        <w:ind w:firstLine="0"/>
        <w:rPr>
          <w:rFonts w:hint="cs"/>
          <w:rtl/>
        </w:rPr>
      </w:pPr>
    </w:p>
    <w:p w14:paraId="055892D1" w14:textId="77777777" w:rsidR="00000000" w:rsidRDefault="00B6587A">
      <w:pPr>
        <w:pStyle w:val="ac"/>
        <w:rPr>
          <w:rtl/>
        </w:rPr>
      </w:pPr>
      <w:r>
        <w:rPr>
          <w:rFonts w:hint="eastAsia"/>
          <w:rtl/>
        </w:rPr>
        <w:t>רן</w:t>
      </w:r>
      <w:r>
        <w:rPr>
          <w:rtl/>
        </w:rPr>
        <w:t xml:space="preserve"> כהן (מרצ):</w:t>
      </w:r>
    </w:p>
    <w:p w14:paraId="320500CB" w14:textId="77777777" w:rsidR="00000000" w:rsidRDefault="00B6587A">
      <w:pPr>
        <w:pStyle w:val="a"/>
        <w:rPr>
          <w:rFonts w:hint="cs"/>
          <w:rtl/>
        </w:rPr>
      </w:pPr>
    </w:p>
    <w:p w14:paraId="04FC2D50" w14:textId="77777777" w:rsidR="00000000" w:rsidRDefault="00B6587A">
      <w:pPr>
        <w:pStyle w:val="a"/>
        <w:rPr>
          <w:rFonts w:hint="cs"/>
          <w:rtl/>
        </w:rPr>
      </w:pPr>
      <w:r>
        <w:rPr>
          <w:rFonts w:hint="cs"/>
          <w:rtl/>
        </w:rPr>
        <w:t>זו ממשלת פיטורין. האבט</w:t>
      </w:r>
      <w:r>
        <w:rPr>
          <w:rFonts w:hint="cs"/>
          <w:rtl/>
        </w:rPr>
        <w:t>לה - - -</w:t>
      </w:r>
    </w:p>
    <w:p w14:paraId="59630710" w14:textId="77777777" w:rsidR="00000000" w:rsidRDefault="00B6587A">
      <w:pPr>
        <w:pStyle w:val="a"/>
        <w:rPr>
          <w:rFonts w:hint="cs"/>
          <w:rtl/>
        </w:rPr>
      </w:pPr>
    </w:p>
    <w:p w14:paraId="4712E913" w14:textId="77777777" w:rsidR="00000000" w:rsidRDefault="00B6587A">
      <w:pPr>
        <w:pStyle w:val="ad"/>
        <w:rPr>
          <w:rtl/>
        </w:rPr>
      </w:pPr>
      <w:r>
        <w:rPr>
          <w:rtl/>
        </w:rPr>
        <w:t>היו"ר ראובן ריבלין:</w:t>
      </w:r>
    </w:p>
    <w:p w14:paraId="3B8445D6" w14:textId="77777777" w:rsidR="00000000" w:rsidRDefault="00B6587A">
      <w:pPr>
        <w:pStyle w:val="a"/>
        <w:rPr>
          <w:rtl/>
        </w:rPr>
      </w:pPr>
    </w:p>
    <w:p w14:paraId="5C77E49A" w14:textId="77777777" w:rsidR="00000000" w:rsidRDefault="00B6587A">
      <w:pPr>
        <w:pStyle w:val="a"/>
        <w:rPr>
          <w:rFonts w:hint="cs"/>
          <w:rtl/>
        </w:rPr>
      </w:pPr>
      <w:r>
        <w:rPr>
          <w:rFonts w:hint="cs"/>
          <w:rtl/>
        </w:rPr>
        <w:t xml:space="preserve">תודה, חבר הכנסת רן כהן. שמעו אותך ברמה. אתה גם תדבר בוודאי. </w:t>
      </w:r>
    </w:p>
    <w:p w14:paraId="7E89DB2E" w14:textId="77777777" w:rsidR="00000000" w:rsidRDefault="00B6587A">
      <w:pPr>
        <w:pStyle w:val="a"/>
        <w:ind w:firstLine="0"/>
        <w:rPr>
          <w:rFonts w:hint="cs"/>
          <w:rtl/>
        </w:rPr>
      </w:pPr>
    </w:p>
    <w:p w14:paraId="09AA81DB" w14:textId="77777777" w:rsidR="00000000" w:rsidRDefault="00B6587A">
      <w:pPr>
        <w:pStyle w:val="ac"/>
        <w:rPr>
          <w:rtl/>
        </w:rPr>
      </w:pPr>
      <w:r>
        <w:rPr>
          <w:rFonts w:hint="eastAsia"/>
          <w:rtl/>
        </w:rPr>
        <w:t>רן</w:t>
      </w:r>
      <w:r>
        <w:rPr>
          <w:rtl/>
        </w:rPr>
        <w:t xml:space="preserve"> כהן (מרצ):</w:t>
      </w:r>
    </w:p>
    <w:p w14:paraId="6D4451B3" w14:textId="77777777" w:rsidR="00000000" w:rsidRDefault="00B6587A">
      <w:pPr>
        <w:pStyle w:val="a"/>
        <w:rPr>
          <w:rFonts w:hint="cs"/>
          <w:rtl/>
        </w:rPr>
      </w:pPr>
    </w:p>
    <w:p w14:paraId="70FF2122" w14:textId="77777777" w:rsidR="00000000" w:rsidRDefault="00B6587A">
      <w:pPr>
        <w:pStyle w:val="a"/>
        <w:rPr>
          <w:rFonts w:hint="cs"/>
          <w:rtl/>
        </w:rPr>
      </w:pPr>
      <w:r>
        <w:rPr>
          <w:rFonts w:hint="cs"/>
          <w:rtl/>
        </w:rPr>
        <w:t xml:space="preserve">אצלנו זה היה 6%. אצלכם </w:t>
      </w:r>
      <w:r>
        <w:rPr>
          <w:rtl/>
        </w:rPr>
        <w:t>–</w:t>
      </w:r>
      <w:r>
        <w:rPr>
          <w:rFonts w:hint="cs"/>
          <w:rtl/>
        </w:rPr>
        <w:t xml:space="preserve"> 11%.</w:t>
      </w:r>
    </w:p>
    <w:p w14:paraId="06A6FEC8" w14:textId="77777777" w:rsidR="00000000" w:rsidRDefault="00B6587A">
      <w:pPr>
        <w:pStyle w:val="a"/>
        <w:ind w:firstLine="0"/>
        <w:rPr>
          <w:rFonts w:hint="cs"/>
          <w:rtl/>
        </w:rPr>
      </w:pPr>
    </w:p>
    <w:p w14:paraId="4F88E1A6" w14:textId="77777777" w:rsidR="00000000" w:rsidRDefault="00B6587A">
      <w:pPr>
        <w:pStyle w:val="SpeakerCon"/>
        <w:rPr>
          <w:rtl/>
        </w:rPr>
      </w:pPr>
      <w:bookmarkStart w:id="13" w:name="FS000000427T09_10_2003_12_23_18C"/>
      <w:bookmarkEnd w:id="13"/>
      <w:r>
        <w:rPr>
          <w:rtl/>
        </w:rPr>
        <w:t>שר התחבורה אביגדור ליברמן:</w:t>
      </w:r>
    </w:p>
    <w:p w14:paraId="51457079" w14:textId="77777777" w:rsidR="00000000" w:rsidRDefault="00B6587A">
      <w:pPr>
        <w:pStyle w:val="a"/>
        <w:rPr>
          <w:rtl/>
        </w:rPr>
      </w:pPr>
    </w:p>
    <w:p w14:paraId="6FF8C39F" w14:textId="77777777" w:rsidR="00000000" w:rsidRDefault="00B6587A">
      <w:pPr>
        <w:pStyle w:val="a"/>
        <w:rPr>
          <w:rFonts w:hint="cs"/>
          <w:rtl/>
        </w:rPr>
      </w:pPr>
      <w:r>
        <w:rPr>
          <w:rFonts w:hint="cs"/>
          <w:rtl/>
        </w:rPr>
        <w:t>לידיעתכם, מהשנה הבאה הפעילות ברכבת ישראל יוצרת בין 9,000 ל-11,000 מקומות עבודה בשנה. זה מ</w:t>
      </w:r>
      <w:r>
        <w:rPr>
          <w:rFonts w:hint="cs"/>
          <w:rtl/>
        </w:rPr>
        <w:t>ה שאנחנו יוצרים. אתם לא יודעים - - -</w:t>
      </w:r>
    </w:p>
    <w:p w14:paraId="357599A8" w14:textId="77777777" w:rsidR="00000000" w:rsidRDefault="00B6587A">
      <w:pPr>
        <w:pStyle w:val="a"/>
        <w:ind w:firstLine="0"/>
        <w:rPr>
          <w:rFonts w:hint="cs"/>
          <w:rtl/>
        </w:rPr>
      </w:pPr>
    </w:p>
    <w:p w14:paraId="7B949546" w14:textId="77777777" w:rsidR="00000000" w:rsidRDefault="00B6587A">
      <w:pPr>
        <w:pStyle w:val="ac"/>
        <w:rPr>
          <w:rtl/>
        </w:rPr>
      </w:pPr>
      <w:r>
        <w:rPr>
          <w:rFonts w:hint="eastAsia"/>
          <w:rtl/>
        </w:rPr>
        <w:t>אבשלום</w:t>
      </w:r>
      <w:r>
        <w:rPr>
          <w:rtl/>
        </w:rPr>
        <w:t xml:space="preserve"> וילן (מרצ):</w:t>
      </w:r>
    </w:p>
    <w:p w14:paraId="0E2F9711" w14:textId="77777777" w:rsidR="00000000" w:rsidRDefault="00B6587A">
      <w:pPr>
        <w:pStyle w:val="a"/>
        <w:rPr>
          <w:rFonts w:hint="cs"/>
          <w:rtl/>
        </w:rPr>
      </w:pPr>
    </w:p>
    <w:p w14:paraId="52C32BBC" w14:textId="77777777" w:rsidR="00000000" w:rsidRDefault="00B6587A">
      <w:pPr>
        <w:pStyle w:val="a"/>
        <w:rPr>
          <w:rFonts w:hint="cs"/>
          <w:rtl/>
        </w:rPr>
      </w:pPr>
      <w:r>
        <w:rPr>
          <w:rFonts w:hint="cs"/>
          <w:rtl/>
        </w:rPr>
        <w:t>אתה לא עונה בכלל. אתה לא נותן פרטים. תענה.</w:t>
      </w:r>
    </w:p>
    <w:p w14:paraId="2471ACDB" w14:textId="77777777" w:rsidR="00000000" w:rsidRDefault="00B6587A">
      <w:pPr>
        <w:pStyle w:val="a"/>
        <w:ind w:firstLine="0"/>
        <w:rPr>
          <w:rFonts w:hint="cs"/>
          <w:rtl/>
        </w:rPr>
      </w:pPr>
    </w:p>
    <w:p w14:paraId="38011411" w14:textId="77777777" w:rsidR="00000000" w:rsidRDefault="00B6587A">
      <w:pPr>
        <w:pStyle w:val="ad"/>
        <w:rPr>
          <w:rtl/>
        </w:rPr>
      </w:pPr>
      <w:r>
        <w:rPr>
          <w:rtl/>
        </w:rPr>
        <w:t>היו"ר ראובן ריבלין:</w:t>
      </w:r>
    </w:p>
    <w:p w14:paraId="1C6BA718" w14:textId="77777777" w:rsidR="00000000" w:rsidRDefault="00B6587A">
      <w:pPr>
        <w:pStyle w:val="a"/>
        <w:rPr>
          <w:rtl/>
        </w:rPr>
      </w:pPr>
    </w:p>
    <w:p w14:paraId="68F6122B" w14:textId="77777777" w:rsidR="00000000" w:rsidRDefault="00B6587A">
      <w:pPr>
        <w:pStyle w:val="a"/>
        <w:rPr>
          <w:rFonts w:hint="cs"/>
          <w:rtl/>
        </w:rPr>
      </w:pPr>
      <w:r>
        <w:rPr>
          <w:rFonts w:hint="cs"/>
          <w:rtl/>
        </w:rPr>
        <w:t xml:space="preserve">חבר הכנסת וילן. חבר הכנסת וילן, איש לא שומע אותך. </w:t>
      </w:r>
    </w:p>
    <w:p w14:paraId="4323DC47" w14:textId="77777777" w:rsidR="00000000" w:rsidRDefault="00B6587A">
      <w:pPr>
        <w:pStyle w:val="a"/>
        <w:ind w:firstLine="0"/>
        <w:rPr>
          <w:rFonts w:hint="cs"/>
          <w:rtl/>
        </w:rPr>
      </w:pPr>
    </w:p>
    <w:p w14:paraId="51C675C5" w14:textId="77777777" w:rsidR="00000000" w:rsidRDefault="00B6587A">
      <w:pPr>
        <w:pStyle w:val="ac"/>
        <w:rPr>
          <w:rtl/>
        </w:rPr>
      </w:pPr>
      <w:r>
        <w:rPr>
          <w:rFonts w:hint="eastAsia"/>
          <w:rtl/>
        </w:rPr>
        <w:t>רן</w:t>
      </w:r>
      <w:r>
        <w:rPr>
          <w:rtl/>
        </w:rPr>
        <w:t xml:space="preserve"> כהן (מרצ):</w:t>
      </w:r>
    </w:p>
    <w:p w14:paraId="45A0E893" w14:textId="77777777" w:rsidR="00000000" w:rsidRDefault="00B6587A">
      <w:pPr>
        <w:pStyle w:val="a"/>
        <w:rPr>
          <w:rFonts w:hint="cs"/>
          <w:rtl/>
        </w:rPr>
      </w:pPr>
    </w:p>
    <w:p w14:paraId="4907195B" w14:textId="77777777" w:rsidR="00000000" w:rsidRDefault="00B6587A">
      <w:pPr>
        <w:pStyle w:val="a"/>
        <w:rPr>
          <w:rFonts w:hint="cs"/>
          <w:rtl/>
        </w:rPr>
      </w:pPr>
      <w:r>
        <w:rPr>
          <w:rFonts w:hint="cs"/>
          <w:rtl/>
        </w:rPr>
        <w:t>אצלנו הצמיחה היתה 7%. אצלכם היא מינוס. על מה אתה מדבר?</w:t>
      </w:r>
    </w:p>
    <w:p w14:paraId="30649C9D" w14:textId="77777777" w:rsidR="00000000" w:rsidRDefault="00B6587A">
      <w:pPr>
        <w:pStyle w:val="a"/>
        <w:ind w:firstLine="0"/>
        <w:rPr>
          <w:rFonts w:hint="cs"/>
          <w:rtl/>
        </w:rPr>
      </w:pPr>
    </w:p>
    <w:p w14:paraId="1ED903BC" w14:textId="77777777" w:rsidR="00000000" w:rsidRDefault="00B6587A">
      <w:pPr>
        <w:pStyle w:val="ad"/>
        <w:rPr>
          <w:rtl/>
        </w:rPr>
      </w:pPr>
      <w:r>
        <w:rPr>
          <w:rtl/>
        </w:rPr>
        <w:t>היו"ר ראוב</w:t>
      </w:r>
      <w:r>
        <w:rPr>
          <w:rtl/>
        </w:rPr>
        <w:t>ן ריבלין:</w:t>
      </w:r>
    </w:p>
    <w:p w14:paraId="06710ED4" w14:textId="77777777" w:rsidR="00000000" w:rsidRDefault="00B6587A">
      <w:pPr>
        <w:pStyle w:val="a"/>
        <w:rPr>
          <w:rtl/>
        </w:rPr>
      </w:pPr>
    </w:p>
    <w:p w14:paraId="3A529217" w14:textId="77777777" w:rsidR="00000000" w:rsidRDefault="00B6587A">
      <w:pPr>
        <w:pStyle w:val="a"/>
        <w:rPr>
          <w:rFonts w:hint="cs"/>
          <w:rtl/>
        </w:rPr>
      </w:pPr>
      <w:r>
        <w:rPr>
          <w:rFonts w:hint="cs"/>
          <w:rtl/>
        </w:rPr>
        <w:t>חבר הכנסת רן כהן, תודה רבה.</w:t>
      </w:r>
    </w:p>
    <w:p w14:paraId="0CBB433E" w14:textId="77777777" w:rsidR="00000000" w:rsidRDefault="00B6587A">
      <w:pPr>
        <w:pStyle w:val="a"/>
        <w:ind w:firstLine="0"/>
        <w:rPr>
          <w:rFonts w:hint="cs"/>
          <w:rtl/>
        </w:rPr>
      </w:pPr>
    </w:p>
    <w:p w14:paraId="070F4E8F" w14:textId="77777777" w:rsidR="00000000" w:rsidRDefault="00B6587A">
      <w:pPr>
        <w:pStyle w:val="ac"/>
        <w:rPr>
          <w:rtl/>
        </w:rPr>
      </w:pPr>
      <w:r>
        <w:rPr>
          <w:rFonts w:hint="eastAsia"/>
          <w:rtl/>
        </w:rPr>
        <w:t>רן</w:t>
      </w:r>
      <w:r>
        <w:rPr>
          <w:rtl/>
        </w:rPr>
        <w:t xml:space="preserve"> כהן (מרצ):</w:t>
      </w:r>
    </w:p>
    <w:p w14:paraId="71457DCB" w14:textId="77777777" w:rsidR="00000000" w:rsidRDefault="00B6587A">
      <w:pPr>
        <w:pStyle w:val="a"/>
        <w:rPr>
          <w:rFonts w:hint="cs"/>
          <w:rtl/>
        </w:rPr>
      </w:pPr>
    </w:p>
    <w:p w14:paraId="11F7B748" w14:textId="77777777" w:rsidR="00000000" w:rsidRDefault="00B6587A">
      <w:pPr>
        <w:pStyle w:val="a"/>
        <w:rPr>
          <w:rFonts w:hint="cs"/>
          <w:rtl/>
        </w:rPr>
      </w:pPr>
      <w:r>
        <w:rPr>
          <w:rFonts w:hint="cs"/>
          <w:rtl/>
        </w:rPr>
        <w:t>על מה אתה מדבר?</w:t>
      </w:r>
    </w:p>
    <w:p w14:paraId="673EF33C" w14:textId="77777777" w:rsidR="00000000" w:rsidRDefault="00B6587A">
      <w:pPr>
        <w:pStyle w:val="a"/>
        <w:ind w:firstLine="0"/>
        <w:rPr>
          <w:rtl/>
        </w:rPr>
      </w:pPr>
    </w:p>
    <w:p w14:paraId="750639D5" w14:textId="77777777" w:rsidR="00000000" w:rsidRDefault="00B6587A">
      <w:pPr>
        <w:pStyle w:val="ad"/>
        <w:rPr>
          <w:rtl/>
        </w:rPr>
      </w:pPr>
      <w:r>
        <w:rPr>
          <w:rtl/>
        </w:rPr>
        <w:t>היו"ר ראובן ריבלין:</w:t>
      </w:r>
    </w:p>
    <w:p w14:paraId="0AE595F2" w14:textId="77777777" w:rsidR="00000000" w:rsidRDefault="00B6587A">
      <w:pPr>
        <w:pStyle w:val="a"/>
        <w:rPr>
          <w:rtl/>
        </w:rPr>
      </w:pPr>
    </w:p>
    <w:p w14:paraId="24B6183E" w14:textId="77777777" w:rsidR="00000000" w:rsidRDefault="00B6587A">
      <w:pPr>
        <w:pStyle w:val="a"/>
        <w:rPr>
          <w:rFonts w:hint="cs"/>
          <w:rtl/>
        </w:rPr>
      </w:pPr>
      <w:r>
        <w:rPr>
          <w:rFonts w:hint="cs"/>
          <w:rtl/>
        </w:rPr>
        <w:t>חבר הכנסת רן כהן, האם אדוני לא שומע אותי? כי אני שומע אותו. חבר הכנסת רן כהן. תודה. בבקשה.</w:t>
      </w:r>
    </w:p>
    <w:p w14:paraId="78CCC641" w14:textId="77777777" w:rsidR="00000000" w:rsidRDefault="00B6587A">
      <w:pPr>
        <w:pStyle w:val="a"/>
        <w:ind w:firstLine="0"/>
        <w:rPr>
          <w:rFonts w:hint="cs"/>
          <w:rtl/>
        </w:rPr>
      </w:pPr>
    </w:p>
    <w:p w14:paraId="62DEB39B" w14:textId="77777777" w:rsidR="00000000" w:rsidRDefault="00B6587A">
      <w:pPr>
        <w:pStyle w:val="SpeakerCon"/>
        <w:rPr>
          <w:rtl/>
        </w:rPr>
      </w:pPr>
      <w:bookmarkStart w:id="14" w:name="FS000000427T09_10_2003_12_25_02C"/>
      <w:bookmarkEnd w:id="14"/>
      <w:r>
        <w:rPr>
          <w:rtl/>
        </w:rPr>
        <w:t>שר התחבורה אביגדור ליברמן:</w:t>
      </w:r>
    </w:p>
    <w:p w14:paraId="149D353A" w14:textId="77777777" w:rsidR="00000000" w:rsidRDefault="00B6587A">
      <w:pPr>
        <w:pStyle w:val="a"/>
        <w:rPr>
          <w:rtl/>
        </w:rPr>
      </w:pPr>
    </w:p>
    <w:p w14:paraId="6E0FA578" w14:textId="77777777" w:rsidR="00000000" w:rsidRDefault="00B6587A">
      <w:pPr>
        <w:pStyle w:val="a"/>
        <w:rPr>
          <w:rFonts w:hint="cs"/>
          <w:rtl/>
        </w:rPr>
      </w:pPr>
      <w:r>
        <w:rPr>
          <w:rFonts w:hint="cs"/>
          <w:rtl/>
        </w:rPr>
        <w:t>אני באמת מאחל לכם הרבה שנים של קריאות ביניי</w:t>
      </w:r>
      <w:r>
        <w:rPr>
          <w:rFonts w:hint="cs"/>
          <w:rtl/>
        </w:rPr>
        <w:t xml:space="preserve">ם, של צעקות, ותשאירו את העשייה לנו. אתם תמשיכו לצעוק ואנחנו נמשיך לעשות. </w:t>
      </w:r>
    </w:p>
    <w:p w14:paraId="694BDDA9" w14:textId="77777777" w:rsidR="00000000" w:rsidRDefault="00B6587A">
      <w:pPr>
        <w:pStyle w:val="a"/>
        <w:ind w:firstLine="0"/>
        <w:rPr>
          <w:rFonts w:hint="cs"/>
          <w:rtl/>
        </w:rPr>
      </w:pPr>
    </w:p>
    <w:p w14:paraId="1E8379FB" w14:textId="77777777" w:rsidR="00000000" w:rsidRDefault="00B6587A">
      <w:pPr>
        <w:pStyle w:val="ac"/>
        <w:rPr>
          <w:rtl/>
        </w:rPr>
      </w:pPr>
      <w:r>
        <w:rPr>
          <w:rFonts w:hint="eastAsia"/>
          <w:rtl/>
        </w:rPr>
        <w:t>רן</w:t>
      </w:r>
      <w:r>
        <w:rPr>
          <w:rtl/>
        </w:rPr>
        <w:t xml:space="preserve"> כהן (מרצ):</w:t>
      </w:r>
    </w:p>
    <w:p w14:paraId="34EB6701" w14:textId="77777777" w:rsidR="00000000" w:rsidRDefault="00B6587A">
      <w:pPr>
        <w:pStyle w:val="a"/>
        <w:rPr>
          <w:rFonts w:hint="cs"/>
          <w:rtl/>
        </w:rPr>
      </w:pPr>
    </w:p>
    <w:p w14:paraId="45DB5C84" w14:textId="77777777" w:rsidR="00000000" w:rsidRDefault="00B6587A">
      <w:pPr>
        <w:pStyle w:val="a"/>
        <w:rPr>
          <w:rFonts w:hint="cs"/>
          <w:rtl/>
        </w:rPr>
      </w:pPr>
      <w:r>
        <w:rPr>
          <w:rFonts w:hint="cs"/>
          <w:rtl/>
        </w:rPr>
        <w:t>אתם תמשיכו להרוס.</w:t>
      </w:r>
    </w:p>
    <w:p w14:paraId="0B7914EA" w14:textId="77777777" w:rsidR="00000000" w:rsidRDefault="00B6587A">
      <w:pPr>
        <w:pStyle w:val="a"/>
        <w:ind w:firstLine="0"/>
        <w:rPr>
          <w:rFonts w:hint="cs"/>
          <w:rtl/>
        </w:rPr>
      </w:pPr>
    </w:p>
    <w:p w14:paraId="3F240A22" w14:textId="77777777" w:rsidR="00000000" w:rsidRDefault="00B6587A">
      <w:pPr>
        <w:pStyle w:val="ac"/>
        <w:rPr>
          <w:rtl/>
        </w:rPr>
      </w:pPr>
      <w:r>
        <w:rPr>
          <w:rFonts w:hint="eastAsia"/>
          <w:rtl/>
        </w:rPr>
        <w:t>מוחמד</w:t>
      </w:r>
      <w:r>
        <w:rPr>
          <w:rtl/>
        </w:rPr>
        <w:t xml:space="preserve"> ברכה (חד"ש-תע"ל):</w:t>
      </w:r>
    </w:p>
    <w:p w14:paraId="64A58BDF" w14:textId="77777777" w:rsidR="00000000" w:rsidRDefault="00B6587A">
      <w:pPr>
        <w:pStyle w:val="a"/>
        <w:rPr>
          <w:rFonts w:hint="cs"/>
          <w:rtl/>
        </w:rPr>
      </w:pPr>
    </w:p>
    <w:p w14:paraId="3DF3DBD4" w14:textId="77777777" w:rsidR="00000000" w:rsidRDefault="00B6587A">
      <w:pPr>
        <w:pStyle w:val="a"/>
        <w:rPr>
          <w:rFonts w:hint="cs"/>
          <w:rtl/>
        </w:rPr>
      </w:pPr>
      <w:r>
        <w:rPr>
          <w:rFonts w:hint="cs"/>
          <w:rtl/>
        </w:rPr>
        <w:t xml:space="preserve">תמשיכו למכור את העובדים. </w:t>
      </w:r>
    </w:p>
    <w:p w14:paraId="4F452A7B" w14:textId="77777777" w:rsidR="00000000" w:rsidRDefault="00B6587A">
      <w:pPr>
        <w:pStyle w:val="a"/>
        <w:ind w:firstLine="0"/>
        <w:rPr>
          <w:rFonts w:hint="cs"/>
          <w:rtl/>
        </w:rPr>
      </w:pPr>
    </w:p>
    <w:p w14:paraId="2B7BA20D" w14:textId="77777777" w:rsidR="00000000" w:rsidRDefault="00B6587A">
      <w:pPr>
        <w:pStyle w:val="ac"/>
        <w:rPr>
          <w:rtl/>
        </w:rPr>
      </w:pPr>
      <w:r>
        <w:rPr>
          <w:rFonts w:hint="eastAsia"/>
          <w:rtl/>
        </w:rPr>
        <w:t>מאיר</w:t>
      </w:r>
      <w:r>
        <w:rPr>
          <w:rtl/>
        </w:rPr>
        <w:t xml:space="preserve"> פרוש (יהדות התורה):</w:t>
      </w:r>
    </w:p>
    <w:p w14:paraId="41049FBE" w14:textId="77777777" w:rsidR="00000000" w:rsidRDefault="00B6587A">
      <w:pPr>
        <w:pStyle w:val="a"/>
        <w:rPr>
          <w:rFonts w:hint="cs"/>
          <w:rtl/>
        </w:rPr>
      </w:pPr>
    </w:p>
    <w:p w14:paraId="69711FC0" w14:textId="77777777" w:rsidR="00000000" w:rsidRDefault="00B6587A">
      <w:pPr>
        <w:pStyle w:val="a"/>
        <w:rPr>
          <w:rFonts w:hint="cs"/>
          <w:rtl/>
        </w:rPr>
      </w:pPr>
      <w:r>
        <w:rPr>
          <w:rFonts w:hint="cs"/>
          <w:rtl/>
        </w:rPr>
        <w:t>בקשר לעמדת הממשלה - - -</w:t>
      </w:r>
    </w:p>
    <w:p w14:paraId="33DBFFE3" w14:textId="77777777" w:rsidR="00000000" w:rsidRDefault="00B6587A">
      <w:pPr>
        <w:pStyle w:val="a"/>
        <w:ind w:firstLine="0"/>
        <w:rPr>
          <w:rFonts w:hint="cs"/>
          <w:rtl/>
        </w:rPr>
      </w:pPr>
    </w:p>
    <w:p w14:paraId="19F479F7" w14:textId="77777777" w:rsidR="00000000" w:rsidRDefault="00B6587A">
      <w:pPr>
        <w:pStyle w:val="ad"/>
        <w:rPr>
          <w:rtl/>
        </w:rPr>
      </w:pPr>
      <w:r>
        <w:rPr>
          <w:rtl/>
        </w:rPr>
        <w:t>היו"ר ראובן ריבלין:</w:t>
      </w:r>
    </w:p>
    <w:p w14:paraId="52F7ABAE" w14:textId="77777777" w:rsidR="00000000" w:rsidRDefault="00B6587A">
      <w:pPr>
        <w:pStyle w:val="a"/>
        <w:rPr>
          <w:rtl/>
        </w:rPr>
      </w:pPr>
    </w:p>
    <w:p w14:paraId="02821FD6" w14:textId="77777777" w:rsidR="00000000" w:rsidRDefault="00B6587A">
      <w:pPr>
        <w:pStyle w:val="a"/>
        <w:rPr>
          <w:rFonts w:hint="cs"/>
          <w:rtl/>
        </w:rPr>
      </w:pPr>
      <w:r>
        <w:rPr>
          <w:rFonts w:hint="cs"/>
          <w:rtl/>
        </w:rPr>
        <w:t>חבר הכנסת פרוש, כרגע הו</w:t>
      </w:r>
      <w:r>
        <w:rPr>
          <w:rFonts w:hint="cs"/>
          <w:rtl/>
        </w:rPr>
        <w:t>א עונה לחבר הכנסת ברכה. עוד מעט יגיע תורו של אדוני והוא גם ישאל. אתן לו. נעשה באופוזיציה סדר בסדר השואלים. קריאות ביניים מותרות, אבל לא ברמה שבה לא יהיה אפשר - - -</w:t>
      </w:r>
    </w:p>
    <w:p w14:paraId="550BFE40" w14:textId="77777777" w:rsidR="00000000" w:rsidRDefault="00B6587A">
      <w:pPr>
        <w:pStyle w:val="a"/>
        <w:ind w:firstLine="0"/>
        <w:rPr>
          <w:rFonts w:hint="cs"/>
          <w:rtl/>
        </w:rPr>
      </w:pPr>
    </w:p>
    <w:p w14:paraId="4825CF38" w14:textId="77777777" w:rsidR="00000000" w:rsidRDefault="00B6587A">
      <w:pPr>
        <w:pStyle w:val="SpeakerCon"/>
        <w:rPr>
          <w:rtl/>
        </w:rPr>
      </w:pPr>
      <w:bookmarkStart w:id="15" w:name="FS000000427T09_10_2003_12_27_08C"/>
      <w:bookmarkEnd w:id="15"/>
      <w:r>
        <w:rPr>
          <w:rtl/>
        </w:rPr>
        <w:t>שר התחבורה אביגדור ליברמן:</w:t>
      </w:r>
    </w:p>
    <w:p w14:paraId="6D8B6C63" w14:textId="77777777" w:rsidR="00000000" w:rsidRDefault="00B6587A">
      <w:pPr>
        <w:pStyle w:val="a"/>
        <w:rPr>
          <w:rtl/>
        </w:rPr>
      </w:pPr>
    </w:p>
    <w:p w14:paraId="18C9F207" w14:textId="77777777" w:rsidR="00000000" w:rsidRDefault="00B6587A">
      <w:pPr>
        <w:pStyle w:val="a"/>
        <w:rPr>
          <w:rFonts w:hint="cs"/>
          <w:rtl/>
        </w:rPr>
      </w:pPr>
      <w:r>
        <w:rPr>
          <w:rFonts w:hint="cs"/>
          <w:rtl/>
        </w:rPr>
        <w:t xml:space="preserve">ברשותך, אדוני היושב-ראש, אני רוצה להסביר את נושא הנמלים. בכלל, </w:t>
      </w:r>
      <w:r>
        <w:rPr>
          <w:rFonts w:hint="cs"/>
          <w:rtl/>
        </w:rPr>
        <w:t xml:space="preserve">מתי העובדים יוצאים לשביתה? </w:t>
      </w:r>
      <w:r>
        <w:rPr>
          <w:rtl/>
        </w:rPr>
        <w:t>–</w:t>
      </w:r>
      <w:r>
        <w:rPr>
          <w:rFonts w:hint="cs"/>
          <w:rtl/>
        </w:rPr>
        <w:t xml:space="preserve"> כשסוגרים מקום עבודה, כשמקצצים בשכר - -</w:t>
      </w:r>
    </w:p>
    <w:p w14:paraId="1656A4ED" w14:textId="77777777" w:rsidR="00000000" w:rsidRDefault="00B6587A">
      <w:pPr>
        <w:pStyle w:val="a"/>
        <w:ind w:firstLine="0"/>
        <w:rPr>
          <w:rFonts w:hint="cs"/>
          <w:rtl/>
        </w:rPr>
      </w:pPr>
    </w:p>
    <w:p w14:paraId="1501DC49" w14:textId="77777777" w:rsidR="00000000" w:rsidRDefault="00B6587A">
      <w:pPr>
        <w:pStyle w:val="ac"/>
        <w:rPr>
          <w:rtl/>
        </w:rPr>
      </w:pPr>
      <w:r>
        <w:rPr>
          <w:rFonts w:hint="eastAsia"/>
          <w:rtl/>
        </w:rPr>
        <w:t>מוחמד</w:t>
      </w:r>
      <w:r>
        <w:rPr>
          <w:rtl/>
        </w:rPr>
        <w:t xml:space="preserve"> ברכה (חד"ש-תע"ל):</w:t>
      </w:r>
    </w:p>
    <w:p w14:paraId="036C9B3D" w14:textId="77777777" w:rsidR="00000000" w:rsidRDefault="00B6587A">
      <w:pPr>
        <w:pStyle w:val="a"/>
        <w:rPr>
          <w:rFonts w:hint="cs"/>
          <w:rtl/>
        </w:rPr>
      </w:pPr>
    </w:p>
    <w:p w14:paraId="788C27E8" w14:textId="77777777" w:rsidR="00000000" w:rsidRDefault="00B6587A">
      <w:pPr>
        <w:pStyle w:val="a"/>
        <w:rPr>
          <w:rFonts w:hint="cs"/>
          <w:rtl/>
        </w:rPr>
      </w:pPr>
      <w:r>
        <w:rPr>
          <w:rFonts w:hint="cs"/>
          <w:rtl/>
        </w:rPr>
        <w:t>כשמפירים הסכם.</w:t>
      </w:r>
    </w:p>
    <w:p w14:paraId="33E3EAB0" w14:textId="77777777" w:rsidR="00000000" w:rsidRDefault="00B6587A">
      <w:pPr>
        <w:pStyle w:val="a"/>
        <w:ind w:firstLine="0"/>
        <w:rPr>
          <w:rFonts w:hint="cs"/>
          <w:rtl/>
        </w:rPr>
      </w:pPr>
    </w:p>
    <w:p w14:paraId="49AF4212" w14:textId="77777777" w:rsidR="00000000" w:rsidRDefault="00B6587A">
      <w:pPr>
        <w:pStyle w:val="SpeakerCon"/>
        <w:rPr>
          <w:rtl/>
        </w:rPr>
      </w:pPr>
      <w:bookmarkStart w:id="16" w:name="FS000000427T09_10_2003_12_27_36C"/>
      <w:bookmarkEnd w:id="16"/>
      <w:r>
        <w:rPr>
          <w:rtl/>
        </w:rPr>
        <w:t>שר התחבורה אביגדור ליברמן:</w:t>
      </w:r>
    </w:p>
    <w:p w14:paraId="63868819" w14:textId="77777777" w:rsidR="00000000" w:rsidRDefault="00B6587A">
      <w:pPr>
        <w:pStyle w:val="a"/>
        <w:rPr>
          <w:rtl/>
        </w:rPr>
      </w:pPr>
    </w:p>
    <w:p w14:paraId="3B2025F0" w14:textId="77777777" w:rsidR="00000000" w:rsidRDefault="00B6587A">
      <w:pPr>
        <w:pStyle w:val="a"/>
        <w:rPr>
          <w:rFonts w:hint="cs"/>
          <w:rtl/>
        </w:rPr>
      </w:pPr>
      <w:r>
        <w:rPr>
          <w:rFonts w:hint="cs"/>
          <w:rtl/>
        </w:rPr>
        <w:t>- - כשמפטרים חלק מהעובדים.</w:t>
      </w:r>
    </w:p>
    <w:p w14:paraId="5B5C2F85" w14:textId="77777777" w:rsidR="00000000" w:rsidRDefault="00B6587A">
      <w:pPr>
        <w:pStyle w:val="a"/>
        <w:ind w:firstLine="0"/>
        <w:rPr>
          <w:rFonts w:hint="cs"/>
          <w:rtl/>
        </w:rPr>
      </w:pPr>
    </w:p>
    <w:p w14:paraId="7A97D828" w14:textId="77777777" w:rsidR="00000000" w:rsidRDefault="00B6587A">
      <w:pPr>
        <w:pStyle w:val="ac"/>
        <w:rPr>
          <w:rtl/>
        </w:rPr>
      </w:pPr>
      <w:r>
        <w:rPr>
          <w:rFonts w:hint="eastAsia"/>
          <w:rtl/>
        </w:rPr>
        <w:t>מוחמד</w:t>
      </w:r>
      <w:r>
        <w:rPr>
          <w:rtl/>
        </w:rPr>
        <w:t xml:space="preserve"> ברכה (חד"ש-תע"ל):</w:t>
      </w:r>
    </w:p>
    <w:p w14:paraId="2E4C6461" w14:textId="77777777" w:rsidR="00000000" w:rsidRDefault="00B6587A">
      <w:pPr>
        <w:pStyle w:val="a"/>
        <w:rPr>
          <w:rFonts w:hint="cs"/>
          <w:rtl/>
        </w:rPr>
      </w:pPr>
    </w:p>
    <w:p w14:paraId="43B39BCE" w14:textId="77777777" w:rsidR="00000000" w:rsidRDefault="00B6587A">
      <w:pPr>
        <w:pStyle w:val="a"/>
        <w:rPr>
          <w:rFonts w:hint="cs"/>
          <w:rtl/>
        </w:rPr>
      </w:pPr>
      <w:r>
        <w:rPr>
          <w:rFonts w:hint="cs"/>
          <w:rtl/>
        </w:rPr>
        <w:t>כשמפירים הסכם.</w:t>
      </w:r>
    </w:p>
    <w:p w14:paraId="5C6CFB03" w14:textId="77777777" w:rsidR="00000000" w:rsidRDefault="00B6587A">
      <w:pPr>
        <w:pStyle w:val="a"/>
        <w:rPr>
          <w:rFonts w:hint="cs"/>
          <w:rtl/>
        </w:rPr>
      </w:pPr>
    </w:p>
    <w:p w14:paraId="5BE67F60" w14:textId="77777777" w:rsidR="00000000" w:rsidRDefault="00B6587A">
      <w:pPr>
        <w:pStyle w:val="ad"/>
        <w:rPr>
          <w:rtl/>
        </w:rPr>
      </w:pPr>
      <w:r>
        <w:rPr>
          <w:rtl/>
        </w:rPr>
        <w:t>היו"ר ראובן ריבלין:</w:t>
      </w:r>
    </w:p>
    <w:p w14:paraId="34B1652F" w14:textId="77777777" w:rsidR="00000000" w:rsidRDefault="00B6587A">
      <w:pPr>
        <w:pStyle w:val="a"/>
        <w:rPr>
          <w:rtl/>
        </w:rPr>
      </w:pPr>
    </w:p>
    <w:p w14:paraId="148397B7" w14:textId="77777777" w:rsidR="00000000" w:rsidRDefault="00B6587A">
      <w:pPr>
        <w:pStyle w:val="a"/>
        <w:rPr>
          <w:rFonts w:hint="cs"/>
          <w:rtl/>
        </w:rPr>
      </w:pPr>
      <w:r>
        <w:rPr>
          <w:rFonts w:hint="cs"/>
          <w:rtl/>
        </w:rPr>
        <w:t xml:space="preserve">שמעו, שמעו, חבר הכנסת ברכה. </w:t>
      </w:r>
      <w:r>
        <w:rPr>
          <w:rFonts w:hint="cs"/>
          <w:rtl/>
        </w:rPr>
        <w:t>שמעו.</w:t>
      </w:r>
    </w:p>
    <w:p w14:paraId="17600094" w14:textId="77777777" w:rsidR="00000000" w:rsidRDefault="00B6587A">
      <w:pPr>
        <w:pStyle w:val="a"/>
        <w:ind w:firstLine="0"/>
        <w:rPr>
          <w:rFonts w:hint="cs"/>
          <w:rtl/>
        </w:rPr>
      </w:pPr>
    </w:p>
    <w:p w14:paraId="5902F0FA" w14:textId="77777777" w:rsidR="00000000" w:rsidRDefault="00B6587A">
      <w:pPr>
        <w:pStyle w:val="SpeakerCon"/>
        <w:rPr>
          <w:rtl/>
        </w:rPr>
      </w:pPr>
      <w:bookmarkStart w:id="17" w:name="FS000000427T09_10_2003_12_28_04C"/>
      <w:bookmarkEnd w:id="17"/>
      <w:r>
        <w:rPr>
          <w:rtl/>
        </w:rPr>
        <w:t>שר התחבורה אביגדור ליברמן:</w:t>
      </w:r>
    </w:p>
    <w:p w14:paraId="60E37E09" w14:textId="77777777" w:rsidR="00000000" w:rsidRDefault="00B6587A">
      <w:pPr>
        <w:pStyle w:val="a"/>
        <w:rPr>
          <w:rtl/>
        </w:rPr>
      </w:pPr>
    </w:p>
    <w:p w14:paraId="12670999" w14:textId="77777777" w:rsidR="00000000" w:rsidRDefault="00B6587A">
      <w:pPr>
        <w:pStyle w:val="a"/>
        <w:rPr>
          <w:rFonts w:hint="cs"/>
          <w:rtl/>
        </w:rPr>
      </w:pPr>
      <w:r>
        <w:rPr>
          <w:rFonts w:hint="cs"/>
          <w:rtl/>
        </w:rPr>
        <w:t>אני רוצה לומר לחבר הכנסת ברכה, שלפעמים כדאי לדעת את העובדות, או לפחות ללמוד את העובדות לפני שצועקים. לא היה שום הסכם. היתה החלטת ממשלה מלפני שנתיים שלא בוצעה. לצערי, יש הרבה החלטות ממשלה שלא בוצעו.</w:t>
      </w:r>
    </w:p>
    <w:p w14:paraId="15E7DC65" w14:textId="77777777" w:rsidR="00000000" w:rsidRDefault="00B6587A">
      <w:pPr>
        <w:pStyle w:val="a"/>
        <w:ind w:firstLine="0"/>
        <w:rPr>
          <w:rFonts w:hint="cs"/>
          <w:rtl/>
        </w:rPr>
      </w:pPr>
    </w:p>
    <w:p w14:paraId="7AFECFCD" w14:textId="77777777" w:rsidR="00000000" w:rsidRDefault="00B6587A">
      <w:pPr>
        <w:pStyle w:val="ac"/>
        <w:rPr>
          <w:rtl/>
        </w:rPr>
      </w:pPr>
      <w:r>
        <w:rPr>
          <w:rFonts w:hint="eastAsia"/>
          <w:rtl/>
        </w:rPr>
        <w:t>רוני</w:t>
      </w:r>
      <w:r>
        <w:rPr>
          <w:rtl/>
        </w:rPr>
        <w:t xml:space="preserve"> בר-און (הליכוד):</w:t>
      </w:r>
    </w:p>
    <w:p w14:paraId="1C76E5C2" w14:textId="77777777" w:rsidR="00000000" w:rsidRDefault="00B6587A">
      <w:pPr>
        <w:pStyle w:val="a"/>
        <w:rPr>
          <w:rFonts w:hint="cs"/>
          <w:rtl/>
        </w:rPr>
      </w:pPr>
    </w:p>
    <w:p w14:paraId="185907BD" w14:textId="77777777" w:rsidR="00000000" w:rsidRDefault="00B6587A">
      <w:pPr>
        <w:pStyle w:val="a"/>
        <w:rPr>
          <w:rFonts w:hint="cs"/>
          <w:rtl/>
        </w:rPr>
      </w:pPr>
      <w:r>
        <w:rPr>
          <w:rFonts w:hint="cs"/>
          <w:rtl/>
        </w:rPr>
        <w:t>סנה לא ביצע אותה.</w:t>
      </w:r>
    </w:p>
    <w:p w14:paraId="2A8AA358" w14:textId="77777777" w:rsidR="00000000" w:rsidRDefault="00B6587A">
      <w:pPr>
        <w:pStyle w:val="a"/>
        <w:ind w:firstLine="0"/>
        <w:rPr>
          <w:rFonts w:hint="cs"/>
          <w:rtl/>
        </w:rPr>
      </w:pPr>
    </w:p>
    <w:p w14:paraId="23A93DF6" w14:textId="77777777" w:rsidR="00000000" w:rsidRDefault="00B6587A">
      <w:pPr>
        <w:pStyle w:val="ac"/>
        <w:rPr>
          <w:rtl/>
        </w:rPr>
      </w:pPr>
      <w:r>
        <w:rPr>
          <w:rFonts w:hint="eastAsia"/>
          <w:rtl/>
        </w:rPr>
        <w:t>אבשלום</w:t>
      </w:r>
      <w:r>
        <w:rPr>
          <w:rtl/>
        </w:rPr>
        <w:t xml:space="preserve"> וילן (מרצ):</w:t>
      </w:r>
    </w:p>
    <w:p w14:paraId="2EBADBC9" w14:textId="77777777" w:rsidR="00000000" w:rsidRDefault="00B6587A">
      <w:pPr>
        <w:pStyle w:val="a"/>
        <w:rPr>
          <w:rFonts w:hint="cs"/>
          <w:rtl/>
        </w:rPr>
      </w:pPr>
    </w:p>
    <w:p w14:paraId="518E8A8E" w14:textId="77777777" w:rsidR="00000000" w:rsidRDefault="00B6587A">
      <w:pPr>
        <w:pStyle w:val="a"/>
        <w:ind w:left="719" w:firstLine="0"/>
        <w:rPr>
          <w:rFonts w:hint="cs"/>
          <w:rtl/>
        </w:rPr>
      </w:pPr>
      <w:r>
        <w:rPr>
          <w:rFonts w:hint="cs"/>
          <w:rtl/>
        </w:rPr>
        <w:t>- - -</w:t>
      </w:r>
    </w:p>
    <w:p w14:paraId="64664FF0" w14:textId="77777777" w:rsidR="00000000" w:rsidRDefault="00B6587A">
      <w:pPr>
        <w:pStyle w:val="a"/>
        <w:ind w:firstLine="0"/>
        <w:rPr>
          <w:rFonts w:hint="cs"/>
          <w:rtl/>
        </w:rPr>
      </w:pPr>
    </w:p>
    <w:p w14:paraId="441588AC" w14:textId="77777777" w:rsidR="00000000" w:rsidRDefault="00B6587A">
      <w:pPr>
        <w:pStyle w:val="SpeakerCon"/>
        <w:rPr>
          <w:rtl/>
        </w:rPr>
      </w:pPr>
      <w:bookmarkStart w:id="18" w:name="FS000000427T09_10_2003_12_29_00C"/>
      <w:bookmarkEnd w:id="18"/>
      <w:r>
        <w:rPr>
          <w:rtl/>
        </w:rPr>
        <w:t>שר התחבורה אביגדור ליברמן:</w:t>
      </w:r>
    </w:p>
    <w:p w14:paraId="09290A33" w14:textId="77777777" w:rsidR="00000000" w:rsidRDefault="00B6587A">
      <w:pPr>
        <w:pStyle w:val="a"/>
        <w:rPr>
          <w:rtl/>
        </w:rPr>
      </w:pPr>
    </w:p>
    <w:p w14:paraId="06790698" w14:textId="77777777" w:rsidR="00000000" w:rsidRDefault="00B6587A">
      <w:pPr>
        <w:pStyle w:val="a"/>
        <w:rPr>
          <w:rFonts w:hint="cs"/>
          <w:rtl/>
        </w:rPr>
      </w:pPr>
      <w:r>
        <w:rPr>
          <w:rFonts w:hint="cs"/>
          <w:rtl/>
        </w:rPr>
        <w:t>אתה יודע מה? כשאהיה היסטוריון אעשה לך מחקר היסטורי שיאמר למה ההחלטה לא בוצעה ומי לא ביצע את ההחלטה.  היתה החלטת ממשלה, והיא לא בוצעה.</w:t>
      </w:r>
    </w:p>
    <w:p w14:paraId="6BFEB44E" w14:textId="77777777" w:rsidR="00000000" w:rsidRDefault="00B6587A">
      <w:pPr>
        <w:pStyle w:val="a"/>
        <w:ind w:firstLine="0"/>
        <w:rPr>
          <w:rFonts w:hint="cs"/>
          <w:rtl/>
        </w:rPr>
      </w:pPr>
    </w:p>
    <w:p w14:paraId="2558124B" w14:textId="77777777" w:rsidR="00000000" w:rsidRDefault="00B6587A">
      <w:pPr>
        <w:pStyle w:val="ac"/>
        <w:rPr>
          <w:rtl/>
        </w:rPr>
      </w:pPr>
      <w:r>
        <w:rPr>
          <w:rFonts w:hint="eastAsia"/>
          <w:rtl/>
        </w:rPr>
        <w:t>מוחמד</w:t>
      </w:r>
      <w:r>
        <w:rPr>
          <w:rtl/>
        </w:rPr>
        <w:t xml:space="preserve"> ברכה (חד"ש-תע"ל):</w:t>
      </w:r>
    </w:p>
    <w:p w14:paraId="3EC287C2" w14:textId="77777777" w:rsidR="00000000" w:rsidRDefault="00B6587A">
      <w:pPr>
        <w:pStyle w:val="a"/>
        <w:rPr>
          <w:rFonts w:hint="cs"/>
          <w:rtl/>
        </w:rPr>
      </w:pPr>
    </w:p>
    <w:p w14:paraId="47DF0660" w14:textId="77777777" w:rsidR="00000000" w:rsidRDefault="00B6587A">
      <w:pPr>
        <w:pStyle w:val="a"/>
        <w:rPr>
          <w:rFonts w:hint="cs"/>
          <w:rtl/>
        </w:rPr>
      </w:pPr>
      <w:r>
        <w:rPr>
          <w:rFonts w:hint="cs"/>
          <w:rtl/>
        </w:rPr>
        <w:t>היה הסכם עם סילבן שלו</w:t>
      </w:r>
      <w:r>
        <w:rPr>
          <w:rFonts w:hint="cs"/>
          <w:rtl/>
        </w:rPr>
        <w:t>ם בחודש יוני, ואל תספר סיפורים.</w:t>
      </w:r>
    </w:p>
    <w:p w14:paraId="5204761A" w14:textId="77777777" w:rsidR="00000000" w:rsidRDefault="00B6587A">
      <w:pPr>
        <w:pStyle w:val="a"/>
        <w:ind w:firstLine="0"/>
        <w:rPr>
          <w:rFonts w:hint="cs"/>
          <w:rtl/>
        </w:rPr>
      </w:pPr>
    </w:p>
    <w:p w14:paraId="1033AC7F" w14:textId="77777777" w:rsidR="00000000" w:rsidRDefault="00B6587A">
      <w:pPr>
        <w:pStyle w:val="ad"/>
        <w:rPr>
          <w:rtl/>
        </w:rPr>
      </w:pPr>
      <w:r>
        <w:rPr>
          <w:rtl/>
        </w:rPr>
        <w:t>היו"ר ראובן ריבלין:</w:t>
      </w:r>
    </w:p>
    <w:p w14:paraId="296D50F1" w14:textId="77777777" w:rsidR="00000000" w:rsidRDefault="00B6587A">
      <w:pPr>
        <w:pStyle w:val="a"/>
        <w:rPr>
          <w:rtl/>
        </w:rPr>
      </w:pPr>
    </w:p>
    <w:p w14:paraId="61C6E7FE" w14:textId="77777777" w:rsidR="00000000" w:rsidRDefault="00B6587A">
      <w:pPr>
        <w:pStyle w:val="a"/>
        <w:rPr>
          <w:rFonts w:hint="cs"/>
          <w:rtl/>
        </w:rPr>
      </w:pPr>
      <w:r>
        <w:rPr>
          <w:rFonts w:hint="cs"/>
          <w:rtl/>
        </w:rPr>
        <w:t>תודה, חבר הכנסת ברכה.</w:t>
      </w:r>
    </w:p>
    <w:p w14:paraId="26BEEF30" w14:textId="77777777" w:rsidR="00000000" w:rsidRDefault="00B6587A">
      <w:pPr>
        <w:pStyle w:val="a"/>
        <w:ind w:firstLine="0"/>
        <w:rPr>
          <w:rFonts w:hint="cs"/>
          <w:rtl/>
        </w:rPr>
      </w:pPr>
    </w:p>
    <w:p w14:paraId="05EADE35" w14:textId="77777777" w:rsidR="00000000" w:rsidRDefault="00B6587A">
      <w:pPr>
        <w:pStyle w:val="SpeakerCon"/>
        <w:rPr>
          <w:rtl/>
        </w:rPr>
      </w:pPr>
      <w:bookmarkStart w:id="19" w:name="FS000000427T09_10_2003_12_29_40C"/>
      <w:bookmarkEnd w:id="19"/>
      <w:r>
        <w:rPr>
          <w:rtl/>
        </w:rPr>
        <w:t>שר התחבורה אביגדור ליברמן:</w:t>
      </w:r>
    </w:p>
    <w:p w14:paraId="1E5B3B99" w14:textId="77777777" w:rsidR="00000000" w:rsidRDefault="00B6587A">
      <w:pPr>
        <w:pStyle w:val="a"/>
        <w:rPr>
          <w:rtl/>
        </w:rPr>
      </w:pPr>
    </w:p>
    <w:p w14:paraId="2D0A13BB" w14:textId="77777777" w:rsidR="00000000" w:rsidRDefault="00B6587A">
      <w:pPr>
        <w:pStyle w:val="a"/>
        <w:rPr>
          <w:rFonts w:hint="cs"/>
          <w:rtl/>
        </w:rPr>
      </w:pPr>
      <w:r>
        <w:rPr>
          <w:rFonts w:hint="cs"/>
          <w:rtl/>
        </w:rPr>
        <w:t>מה קורה במקרה של רשות הנמלים? האם מפטרים מישהו? האם פוגעים בשכר? הרי המדינה היום, גם בעידן הקיצוצים, משקיעה ברשות הנמלים יותר מ-5 מיליארדי שקל. במהלך ה</w:t>
      </w:r>
      <w:r>
        <w:rPr>
          <w:rFonts w:hint="cs"/>
          <w:rtl/>
        </w:rPr>
        <w:t>זה אנחנו מוסיפים 400 מקומות עבודה בנמלים. אנחנו מוסיפים אלפי מקומות עבודה בחברות שנותנות שירות לנמלים. למה נועד כל המהלך?</w:t>
      </w:r>
    </w:p>
    <w:p w14:paraId="76A3BAC8" w14:textId="77777777" w:rsidR="00000000" w:rsidRDefault="00B6587A">
      <w:pPr>
        <w:pStyle w:val="a"/>
        <w:ind w:firstLine="0"/>
        <w:rPr>
          <w:rFonts w:hint="cs"/>
          <w:rtl/>
        </w:rPr>
      </w:pPr>
    </w:p>
    <w:p w14:paraId="0241804C" w14:textId="77777777" w:rsidR="00000000" w:rsidRDefault="00B6587A">
      <w:pPr>
        <w:pStyle w:val="ac"/>
        <w:rPr>
          <w:rtl/>
        </w:rPr>
      </w:pPr>
      <w:r>
        <w:rPr>
          <w:rFonts w:hint="eastAsia"/>
          <w:rtl/>
        </w:rPr>
        <w:t>מוחמד</w:t>
      </w:r>
      <w:r>
        <w:rPr>
          <w:rtl/>
        </w:rPr>
        <w:t xml:space="preserve"> ברכה (חד"ש-תע"ל):</w:t>
      </w:r>
    </w:p>
    <w:p w14:paraId="25E39DFB" w14:textId="77777777" w:rsidR="00000000" w:rsidRDefault="00B6587A">
      <w:pPr>
        <w:pStyle w:val="a"/>
        <w:rPr>
          <w:rFonts w:hint="cs"/>
          <w:rtl/>
        </w:rPr>
      </w:pPr>
    </w:p>
    <w:p w14:paraId="28306CC5" w14:textId="77777777" w:rsidR="00000000" w:rsidRDefault="00B6587A">
      <w:pPr>
        <w:pStyle w:val="a"/>
        <w:rPr>
          <w:rFonts w:hint="cs"/>
          <w:rtl/>
        </w:rPr>
      </w:pPr>
      <w:r>
        <w:rPr>
          <w:rFonts w:hint="cs"/>
          <w:rtl/>
        </w:rPr>
        <w:t>אתה נותן הרבה מקומות עבודה?</w:t>
      </w:r>
    </w:p>
    <w:p w14:paraId="64C99017" w14:textId="77777777" w:rsidR="00000000" w:rsidRDefault="00B6587A">
      <w:pPr>
        <w:pStyle w:val="a"/>
        <w:ind w:firstLine="0"/>
        <w:rPr>
          <w:rFonts w:hint="cs"/>
          <w:rtl/>
        </w:rPr>
      </w:pPr>
    </w:p>
    <w:p w14:paraId="23A9A9FC" w14:textId="77777777" w:rsidR="00000000" w:rsidRDefault="00B6587A">
      <w:pPr>
        <w:pStyle w:val="ac"/>
        <w:rPr>
          <w:rtl/>
        </w:rPr>
      </w:pPr>
      <w:r>
        <w:rPr>
          <w:rFonts w:hint="eastAsia"/>
          <w:rtl/>
        </w:rPr>
        <w:t>אברהם</w:t>
      </w:r>
      <w:r>
        <w:rPr>
          <w:rtl/>
        </w:rPr>
        <w:t xml:space="preserve"> בייגה שוחט (העבודה-מימד):</w:t>
      </w:r>
    </w:p>
    <w:p w14:paraId="3EEAE40A" w14:textId="77777777" w:rsidR="00000000" w:rsidRDefault="00B6587A">
      <w:pPr>
        <w:pStyle w:val="a"/>
        <w:rPr>
          <w:rFonts w:hint="cs"/>
          <w:rtl/>
        </w:rPr>
      </w:pPr>
    </w:p>
    <w:p w14:paraId="543B3603" w14:textId="77777777" w:rsidR="00000000" w:rsidRDefault="00B6587A">
      <w:pPr>
        <w:pStyle w:val="a"/>
        <w:ind w:left="719" w:firstLine="0"/>
        <w:rPr>
          <w:rFonts w:hint="cs"/>
          <w:rtl/>
        </w:rPr>
      </w:pPr>
      <w:r>
        <w:rPr>
          <w:rFonts w:hint="cs"/>
          <w:rtl/>
        </w:rPr>
        <w:t>- - -</w:t>
      </w:r>
    </w:p>
    <w:p w14:paraId="7E93FDE2" w14:textId="77777777" w:rsidR="00000000" w:rsidRDefault="00B6587A">
      <w:pPr>
        <w:pStyle w:val="a"/>
        <w:ind w:firstLine="0"/>
        <w:rPr>
          <w:rFonts w:hint="cs"/>
          <w:rtl/>
        </w:rPr>
      </w:pPr>
    </w:p>
    <w:p w14:paraId="0E7FBD6B" w14:textId="77777777" w:rsidR="00000000" w:rsidRDefault="00B6587A">
      <w:pPr>
        <w:pStyle w:val="ac"/>
        <w:rPr>
          <w:rtl/>
        </w:rPr>
      </w:pPr>
      <w:r>
        <w:rPr>
          <w:rFonts w:hint="eastAsia"/>
          <w:rtl/>
        </w:rPr>
        <w:t>צבי</w:t>
      </w:r>
      <w:r>
        <w:rPr>
          <w:rtl/>
        </w:rPr>
        <w:t xml:space="preserve"> הנדל (האיחוד הלאומי - ישראל ביתנו):</w:t>
      </w:r>
    </w:p>
    <w:p w14:paraId="55925E27" w14:textId="77777777" w:rsidR="00000000" w:rsidRDefault="00B6587A">
      <w:pPr>
        <w:pStyle w:val="a"/>
        <w:rPr>
          <w:rFonts w:hint="cs"/>
          <w:rtl/>
        </w:rPr>
      </w:pPr>
    </w:p>
    <w:p w14:paraId="6B32E56B" w14:textId="77777777" w:rsidR="00000000" w:rsidRDefault="00B6587A">
      <w:pPr>
        <w:pStyle w:val="a"/>
        <w:rPr>
          <w:rFonts w:hint="cs"/>
          <w:rtl/>
        </w:rPr>
      </w:pPr>
      <w:r>
        <w:rPr>
          <w:rFonts w:hint="cs"/>
          <w:rtl/>
        </w:rPr>
        <w:t>בייגה, אתה מתנגד - - -</w:t>
      </w:r>
    </w:p>
    <w:p w14:paraId="1A981F40" w14:textId="77777777" w:rsidR="00000000" w:rsidRDefault="00B6587A">
      <w:pPr>
        <w:pStyle w:val="a"/>
        <w:ind w:firstLine="0"/>
        <w:rPr>
          <w:rFonts w:hint="cs"/>
          <w:rtl/>
        </w:rPr>
      </w:pPr>
    </w:p>
    <w:p w14:paraId="58F3AAF2" w14:textId="77777777" w:rsidR="00000000" w:rsidRDefault="00B6587A">
      <w:pPr>
        <w:pStyle w:val="SpeakerCon"/>
        <w:rPr>
          <w:rtl/>
        </w:rPr>
      </w:pPr>
      <w:bookmarkStart w:id="20" w:name="FS000000427T09_10_2003_12_31_11C"/>
      <w:bookmarkEnd w:id="20"/>
      <w:r>
        <w:rPr>
          <w:rtl/>
        </w:rPr>
        <w:t>שר התחבורה אביגדור ליברמן:</w:t>
      </w:r>
    </w:p>
    <w:p w14:paraId="16F1F7CF" w14:textId="77777777" w:rsidR="00000000" w:rsidRDefault="00B6587A">
      <w:pPr>
        <w:pStyle w:val="a"/>
        <w:rPr>
          <w:rtl/>
        </w:rPr>
      </w:pPr>
    </w:p>
    <w:p w14:paraId="5BBC7745" w14:textId="77777777" w:rsidR="00000000" w:rsidRDefault="00B6587A">
      <w:pPr>
        <w:pStyle w:val="a"/>
        <w:rPr>
          <w:rFonts w:hint="cs"/>
          <w:rtl/>
        </w:rPr>
      </w:pPr>
      <w:r>
        <w:rPr>
          <w:rFonts w:hint="cs"/>
          <w:rtl/>
        </w:rPr>
        <w:t>חבר'ה, אני באמת מבין ללבכם, שחורה לכם שהממשלה עושה, שהממשלה מצליחה, שאנחנו מובילים מהלכים שחלמתם עליהם.</w:t>
      </w:r>
    </w:p>
    <w:p w14:paraId="68387F4F" w14:textId="77777777" w:rsidR="00000000" w:rsidRDefault="00B6587A">
      <w:pPr>
        <w:pStyle w:val="a"/>
        <w:ind w:firstLine="0"/>
        <w:rPr>
          <w:rFonts w:hint="cs"/>
          <w:rtl/>
        </w:rPr>
      </w:pPr>
    </w:p>
    <w:p w14:paraId="5A78F375" w14:textId="77777777" w:rsidR="00000000" w:rsidRDefault="00B6587A">
      <w:pPr>
        <w:pStyle w:val="ac"/>
        <w:rPr>
          <w:rtl/>
        </w:rPr>
      </w:pPr>
      <w:r>
        <w:rPr>
          <w:rFonts w:hint="eastAsia"/>
          <w:rtl/>
        </w:rPr>
        <w:t>דליה</w:t>
      </w:r>
      <w:r>
        <w:rPr>
          <w:rtl/>
        </w:rPr>
        <w:t xml:space="preserve"> איציק (העבודה-מימד):</w:t>
      </w:r>
    </w:p>
    <w:p w14:paraId="6D20AFB6" w14:textId="77777777" w:rsidR="00000000" w:rsidRDefault="00B6587A">
      <w:pPr>
        <w:pStyle w:val="a"/>
        <w:rPr>
          <w:rFonts w:hint="cs"/>
          <w:rtl/>
        </w:rPr>
      </w:pPr>
    </w:p>
    <w:p w14:paraId="1A01BBA7" w14:textId="77777777" w:rsidR="00000000" w:rsidRDefault="00B6587A">
      <w:pPr>
        <w:pStyle w:val="a"/>
        <w:rPr>
          <w:rFonts w:hint="cs"/>
          <w:rtl/>
        </w:rPr>
      </w:pPr>
      <w:r>
        <w:rPr>
          <w:rFonts w:hint="cs"/>
          <w:rtl/>
        </w:rPr>
        <w:t>מה? מה? מצליחה? זה מדע בדיוני. זה מדע בדיוני.</w:t>
      </w:r>
    </w:p>
    <w:p w14:paraId="4F88A3C0" w14:textId="77777777" w:rsidR="00000000" w:rsidRDefault="00B6587A">
      <w:pPr>
        <w:pStyle w:val="a"/>
        <w:ind w:firstLine="0"/>
        <w:rPr>
          <w:rFonts w:hint="cs"/>
          <w:rtl/>
        </w:rPr>
      </w:pPr>
    </w:p>
    <w:p w14:paraId="47FECB6D" w14:textId="77777777" w:rsidR="00000000" w:rsidRDefault="00B6587A">
      <w:pPr>
        <w:pStyle w:val="ac"/>
        <w:rPr>
          <w:rtl/>
        </w:rPr>
      </w:pPr>
      <w:r>
        <w:rPr>
          <w:rFonts w:hint="eastAsia"/>
          <w:rtl/>
        </w:rPr>
        <w:t>יצחק</w:t>
      </w:r>
      <w:r>
        <w:rPr>
          <w:rtl/>
        </w:rPr>
        <w:t xml:space="preserve"> הרצוג (העבודה-מימד</w:t>
      </w:r>
      <w:r>
        <w:rPr>
          <w:rtl/>
        </w:rPr>
        <w:t>):</w:t>
      </w:r>
    </w:p>
    <w:p w14:paraId="14CEE3CD" w14:textId="77777777" w:rsidR="00000000" w:rsidRDefault="00B6587A">
      <w:pPr>
        <w:pStyle w:val="a"/>
        <w:rPr>
          <w:rFonts w:hint="cs"/>
          <w:rtl/>
        </w:rPr>
      </w:pPr>
    </w:p>
    <w:p w14:paraId="6005E2B9" w14:textId="77777777" w:rsidR="00000000" w:rsidRDefault="00B6587A">
      <w:pPr>
        <w:pStyle w:val="a"/>
        <w:rPr>
          <w:rFonts w:hint="cs"/>
          <w:rtl/>
        </w:rPr>
      </w:pPr>
      <w:r>
        <w:rPr>
          <w:rFonts w:hint="cs"/>
          <w:rtl/>
        </w:rPr>
        <w:t>זה סיפורי סבתא.</w:t>
      </w:r>
    </w:p>
    <w:p w14:paraId="5CD7B656" w14:textId="77777777" w:rsidR="00000000" w:rsidRDefault="00B6587A">
      <w:pPr>
        <w:pStyle w:val="a"/>
        <w:ind w:firstLine="0"/>
        <w:rPr>
          <w:rFonts w:hint="cs"/>
          <w:rtl/>
        </w:rPr>
      </w:pPr>
    </w:p>
    <w:p w14:paraId="5A7AE6FE" w14:textId="77777777" w:rsidR="00000000" w:rsidRDefault="00B6587A">
      <w:pPr>
        <w:pStyle w:val="ad"/>
        <w:rPr>
          <w:rtl/>
        </w:rPr>
      </w:pPr>
      <w:r>
        <w:rPr>
          <w:rtl/>
        </w:rPr>
        <w:t>היו"ר ראובן ריבלין:</w:t>
      </w:r>
    </w:p>
    <w:p w14:paraId="37FC91BD" w14:textId="77777777" w:rsidR="00000000" w:rsidRDefault="00B6587A">
      <w:pPr>
        <w:pStyle w:val="a"/>
        <w:rPr>
          <w:rtl/>
        </w:rPr>
      </w:pPr>
    </w:p>
    <w:p w14:paraId="6F6FD5FA" w14:textId="77777777" w:rsidR="00000000" w:rsidRDefault="00B6587A">
      <w:pPr>
        <w:pStyle w:val="a"/>
        <w:rPr>
          <w:rFonts w:hint="cs"/>
          <w:rtl/>
        </w:rPr>
      </w:pPr>
      <w:r>
        <w:rPr>
          <w:rFonts w:hint="cs"/>
          <w:rtl/>
        </w:rPr>
        <w:t xml:space="preserve">רבותי, שמענו. חבר הכנסת וילן, חברת הכנסת דליה איציק באמצע קריאת ביניים. </w:t>
      </w:r>
    </w:p>
    <w:p w14:paraId="3070BB40" w14:textId="77777777" w:rsidR="00000000" w:rsidRDefault="00B6587A">
      <w:pPr>
        <w:pStyle w:val="a"/>
        <w:ind w:firstLine="0"/>
        <w:rPr>
          <w:rFonts w:hint="cs"/>
          <w:rtl/>
        </w:rPr>
      </w:pPr>
    </w:p>
    <w:p w14:paraId="6FCC6196" w14:textId="77777777" w:rsidR="00000000" w:rsidRDefault="00B6587A">
      <w:pPr>
        <w:pStyle w:val="ac"/>
        <w:rPr>
          <w:rtl/>
        </w:rPr>
      </w:pPr>
      <w:r>
        <w:rPr>
          <w:rFonts w:hint="eastAsia"/>
          <w:rtl/>
        </w:rPr>
        <w:t>עבד</w:t>
      </w:r>
      <w:r>
        <w:rPr>
          <w:rtl/>
        </w:rPr>
        <w:t>-אלמאלכ דהאמשה (רע"ם):</w:t>
      </w:r>
    </w:p>
    <w:p w14:paraId="0EC8A172" w14:textId="77777777" w:rsidR="00000000" w:rsidRDefault="00B6587A">
      <w:pPr>
        <w:pStyle w:val="a"/>
        <w:rPr>
          <w:rFonts w:hint="cs"/>
          <w:rtl/>
        </w:rPr>
      </w:pPr>
    </w:p>
    <w:p w14:paraId="41E63FE5" w14:textId="77777777" w:rsidR="00000000" w:rsidRDefault="00B6587A">
      <w:pPr>
        <w:pStyle w:val="a"/>
        <w:rPr>
          <w:rFonts w:hint="cs"/>
          <w:rtl/>
        </w:rPr>
      </w:pPr>
      <w:r>
        <w:rPr>
          <w:rFonts w:hint="cs"/>
          <w:rtl/>
        </w:rPr>
        <w:t>גם בפיטורין - - -</w:t>
      </w:r>
    </w:p>
    <w:p w14:paraId="392E17D9" w14:textId="77777777" w:rsidR="00000000" w:rsidRDefault="00B6587A">
      <w:pPr>
        <w:pStyle w:val="a"/>
        <w:ind w:firstLine="0"/>
        <w:rPr>
          <w:rFonts w:hint="cs"/>
          <w:rtl/>
        </w:rPr>
      </w:pPr>
    </w:p>
    <w:p w14:paraId="3855A9A3" w14:textId="77777777" w:rsidR="00000000" w:rsidRDefault="00B6587A">
      <w:pPr>
        <w:pStyle w:val="ad"/>
        <w:rPr>
          <w:rtl/>
        </w:rPr>
      </w:pPr>
      <w:r>
        <w:rPr>
          <w:rtl/>
        </w:rPr>
        <w:t>היו"ר ראובן ריבלין:</w:t>
      </w:r>
    </w:p>
    <w:p w14:paraId="4959A8D5" w14:textId="77777777" w:rsidR="00000000" w:rsidRDefault="00B6587A">
      <w:pPr>
        <w:pStyle w:val="a"/>
        <w:rPr>
          <w:rtl/>
        </w:rPr>
      </w:pPr>
    </w:p>
    <w:p w14:paraId="0FAECC52" w14:textId="77777777" w:rsidR="00000000" w:rsidRDefault="00B6587A">
      <w:pPr>
        <w:pStyle w:val="a"/>
        <w:rPr>
          <w:rFonts w:hint="cs"/>
          <w:rtl/>
        </w:rPr>
      </w:pPr>
      <w:r>
        <w:rPr>
          <w:rFonts w:hint="cs"/>
          <w:rtl/>
        </w:rPr>
        <w:t>חבר הכנסת דהאמשה. אני לא אוכל עוד להגן על המיעוט מפני הפרעה בצורה שאינה מ</w:t>
      </w:r>
      <w:r>
        <w:rPr>
          <w:rFonts w:hint="cs"/>
          <w:rtl/>
        </w:rPr>
        <w:t xml:space="preserve">תקבלת על הדעת. </w:t>
      </w:r>
    </w:p>
    <w:p w14:paraId="3FE13091" w14:textId="77777777" w:rsidR="00000000" w:rsidRDefault="00B6587A">
      <w:pPr>
        <w:pStyle w:val="a"/>
        <w:ind w:firstLine="0"/>
        <w:rPr>
          <w:rFonts w:hint="cs"/>
          <w:rtl/>
        </w:rPr>
      </w:pPr>
    </w:p>
    <w:p w14:paraId="3D110F28" w14:textId="77777777" w:rsidR="00000000" w:rsidRDefault="00B6587A">
      <w:pPr>
        <w:pStyle w:val="ac"/>
        <w:rPr>
          <w:rtl/>
        </w:rPr>
      </w:pPr>
      <w:r>
        <w:rPr>
          <w:rFonts w:hint="eastAsia"/>
          <w:rtl/>
        </w:rPr>
        <w:t>חיים</w:t>
      </w:r>
      <w:r>
        <w:rPr>
          <w:rtl/>
        </w:rPr>
        <w:t xml:space="preserve"> אורון (מרצ):</w:t>
      </w:r>
    </w:p>
    <w:p w14:paraId="527F3B43" w14:textId="77777777" w:rsidR="00000000" w:rsidRDefault="00B6587A">
      <w:pPr>
        <w:pStyle w:val="a"/>
        <w:rPr>
          <w:rFonts w:hint="cs"/>
          <w:rtl/>
        </w:rPr>
      </w:pPr>
    </w:p>
    <w:p w14:paraId="761148FC" w14:textId="77777777" w:rsidR="00000000" w:rsidRDefault="00B6587A">
      <w:pPr>
        <w:pStyle w:val="a"/>
        <w:rPr>
          <w:rFonts w:hint="cs"/>
          <w:rtl/>
        </w:rPr>
      </w:pPr>
      <w:r>
        <w:rPr>
          <w:rFonts w:hint="cs"/>
          <w:rtl/>
        </w:rPr>
        <w:t>ראיתי בסדר-היום ששעת הבדיחות מתחילה ב-12:00. למה להתבדח עכשיו?</w:t>
      </w:r>
    </w:p>
    <w:p w14:paraId="1029EEF9" w14:textId="77777777" w:rsidR="00000000" w:rsidRDefault="00B6587A">
      <w:pPr>
        <w:pStyle w:val="a"/>
        <w:ind w:firstLine="0"/>
        <w:rPr>
          <w:rFonts w:hint="cs"/>
          <w:rtl/>
        </w:rPr>
      </w:pPr>
    </w:p>
    <w:p w14:paraId="33C19103" w14:textId="77777777" w:rsidR="00000000" w:rsidRDefault="00B6587A">
      <w:pPr>
        <w:pStyle w:val="ac"/>
        <w:rPr>
          <w:rtl/>
        </w:rPr>
      </w:pPr>
      <w:r>
        <w:rPr>
          <w:rFonts w:hint="eastAsia"/>
          <w:rtl/>
        </w:rPr>
        <w:t>צבי</w:t>
      </w:r>
      <w:r>
        <w:rPr>
          <w:rtl/>
        </w:rPr>
        <w:t xml:space="preserve"> הנדל (האיחוד הלאומי - ישראל ביתנו):</w:t>
      </w:r>
    </w:p>
    <w:p w14:paraId="23E4EFAA" w14:textId="77777777" w:rsidR="00000000" w:rsidRDefault="00B6587A">
      <w:pPr>
        <w:pStyle w:val="a"/>
        <w:rPr>
          <w:rFonts w:hint="cs"/>
          <w:rtl/>
        </w:rPr>
      </w:pPr>
    </w:p>
    <w:p w14:paraId="20CB22DA" w14:textId="77777777" w:rsidR="00000000" w:rsidRDefault="00B6587A">
      <w:pPr>
        <w:pStyle w:val="a"/>
        <w:rPr>
          <w:rFonts w:hint="cs"/>
          <w:rtl/>
        </w:rPr>
      </w:pPr>
      <w:r>
        <w:rPr>
          <w:rFonts w:hint="cs"/>
          <w:rtl/>
        </w:rPr>
        <w:t>אז למה אתה מתבדח?</w:t>
      </w:r>
    </w:p>
    <w:p w14:paraId="2C04D3B9" w14:textId="77777777" w:rsidR="00000000" w:rsidRDefault="00B6587A">
      <w:pPr>
        <w:pStyle w:val="a"/>
        <w:rPr>
          <w:rFonts w:hint="cs"/>
          <w:rtl/>
        </w:rPr>
      </w:pPr>
    </w:p>
    <w:p w14:paraId="503B2178" w14:textId="77777777" w:rsidR="00000000" w:rsidRDefault="00B6587A">
      <w:pPr>
        <w:pStyle w:val="ad"/>
        <w:rPr>
          <w:rtl/>
        </w:rPr>
      </w:pPr>
      <w:r>
        <w:rPr>
          <w:rtl/>
        </w:rPr>
        <w:t>היו"ר ראובן ריבלין:</w:t>
      </w:r>
    </w:p>
    <w:p w14:paraId="077FDA74" w14:textId="77777777" w:rsidR="00000000" w:rsidRDefault="00B6587A">
      <w:pPr>
        <w:pStyle w:val="a"/>
        <w:rPr>
          <w:rtl/>
        </w:rPr>
      </w:pPr>
    </w:p>
    <w:p w14:paraId="4EEC5028" w14:textId="77777777" w:rsidR="00000000" w:rsidRDefault="00B6587A">
      <w:pPr>
        <w:pStyle w:val="a"/>
        <w:rPr>
          <w:rFonts w:hint="cs"/>
          <w:rtl/>
        </w:rPr>
      </w:pPr>
      <w:r>
        <w:rPr>
          <w:rFonts w:hint="cs"/>
          <w:rtl/>
        </w:rPr>
        <w:t>בסדר, אדוני, פעמים רבות אומר הדובר שאליו מופנית ההערה שלך: אתה התחלת. זאת א</w:t>
      </w:r>
      <w:r>
        <w:rPr>
          <w:rFonts w:hint="cs"/>
          <w:rtl/>
        </w:rPr>
        <w:t>ומרת, צריך להיזהר. אז נא לשמור על כבודם של הדוברים. כל אחד בכנסת מדבר בהתאם לרצונו, בהתאם לדעתו ובהתאם ליכולתו. אני לא שמעתי את השר מתבדח כאן. להיפך. הוא אמר את הדברים במלוא עוצמת האמונה.</w:t>
      </w:r>
    </w:p>
    <w:p w14:paraId="5ACBFB53" w14:textId="77777777" w:rsidR="00000000" w:rsidRDefault="00B6587A">
      <w:pPr>
        <w:pStyle w:val="a"/>
        <w:ind w:firstLine="0"/>
        <w:rPr>
          <w:rFonts w:hint="cs"/>
          <w:rtl/>
        </w:rPr>
      </w:pPr>
    </w:p>
    <w:p w14:paraId="5E759576" w14:textId="77777777" w:rsidR="00000000" w:rsidRDefault="00B6587A">
      <w:pPr>
        <w:pStyle w:val="ac"/>
        <w:rPr>
          <w:rtl/>
        </w:rPr>
      </w:pPr>
      <w:r>
        <w:rPr>
          <w:rFonts w:hint="eastAsia"/>
          <w:rtl/>
        </w:rPr>
        <w:t>מוחמד</w:t>
      </w:r>
      <w:r>
        <w:rPr>
          <w:rtl/>
        </w:rPr>
        <w:t xml:space="preserve"> ברכה (חד"ש-תע"ל):</w:t>
      </w:r>
    </w:p>
    <w:p w14:paraId="5FF3C8CD" w14:textId="77777777" w:rsidR="00000000" w:rsidRDefault="00B6587A">
      <w:pPr>
        <w:pStyle w:val="a"/>
        <w:rPr>
          <w:rFonts w:hint="cs"/>
          <w:rtl/>
        </w:rPr>
      </w:pPr>
    </w:p>
    <w:p w14:paraId="266B40C2" w14:textId="77777777" w:rsidR="00000000" w:rsidRDefault="00B6587A">
      <w:pPr>
        <w:pStyle w:val="a"/>
        <w:rPr>
          <w:rFonts w:hint="cs"/>
          <w:rtl/>
        </w:rPr>
      </w:pPr>
      <w:r>
        <w:rPr>
          <w:rFonts w:hint="cs"/>
          <w:rtl/>
        </w:rPr>
        <w:t xml:space="preserve">הוא כנראה דיבר על מדינה אחרת. </w:t>
      </w:r>
    </w:p>
    <w:p w14:paraId="7BA0159C" w14:textId="77777777" w:rsidR="00000000" w:rsidRDefault="00B6587A">
      <w:pPr>
        <w:pStyle w:val="a"/>
        <w:ind w:firstLine="0"/>
        <w:rPr>
          <w:rFonts w:hint="cs"/>
          <w:rtl/>
        </w:rPr>
      </w:pPr>
    </w:p>
    <w:p w14:paraId="4769F849" w14:textId="77777777" w:rsidR="00000000" w:rsidRDefault="00B6587A">
      <w:pPr>
        <w:pStyle w:val="ad"/>
        <w:rPr>
          <w:rtl/>
        </w:rPr>
      </w:pPr>
      <w:r>
        <w:rPr>
          <w:rtl/>
        </w:rPr>
        <w:t>היו"ר ראוב</w:t>
      </w:r>
      <w:r>
        <w:rPr>
          <w:rtl/>
        </w:rPr>
        <w:t>ן ריבלין:</w:t>
      </w:r>
    </w:p>
    <w:p w14:paraId="4766D0AD" w14:textId="77777777" w:rsidR="00000000" w:rsidRDefault="00B6587A">
      <w:pPr>
        <w:pStyle w:val="a"/>
        <w:rPr>
          <w:rtl/>
        </w:rPr>
      </w:pPr>
    </w:p>
    <w:p w14:paraId="4E60539D" w14:textId="77777777" w:rsidR="00000000" w:rsidRDefault="00B6587A">
      <w:pPr>
        <w:pStyle w:val="a"/>
        <w:rPr>
          <w:rFonts w:hint="cs"/>
          <w:rtl/>
        </w:rPr>
      </w:pPr>
      <w:r>
        <w:rPr>
          <w:rFonts w:hint="cs"/>
          <w:rtl/>
        </w:rPr>
        <w:t>תשמע, חביבי, ידידי הטוב, סגן יושב-ראש הכנסת חבר הכנסת ברכה, זו דעתך.</w:t>
      </w:r>
    </w:p>
    <w:p w14:paraId="607494E9" w14:textId="77777777" w:rsidR="00000000" w:rsidRDefault="00B6587A">
      <w:pPr>
        <w:pStyle w:val="a"/>
        <w:ind w:firstLine="0"/>
        <w:rPr>
          <w:rFonts w:hint="cs"/>
          <w:rtl/>
        </w:rPr>
      </w:pPr>
    </w:p>
    <w:p w14:paraId="7381978B" w14:textId="77777777" w:rsidR="00000000" w:rsidRDefault="00B6587A">
      <w:pPr>
        <w:pStyle w:val="ac"/>
        <w:rPr>
          <w:rtl/>
        </w:rPr>
      </w:pPr>
      <w:r>
        <w:rPr>
          <w:rFonts w:hint="eastAsia"/>
          <w:rtl/>
        </w:rPr>
        <w:t>מוחמד</w:t>
      </w:r>
      <w:r>
        <w:rPr>
          <w:rtl/>
        </w:rPr>
        <w:t xml:space="preserve"> ברכה (חד"ש-תע"ל):</w:t>
      </w:r>
    </w:p>
    <w:p w14:paraId="4D9F94B9" w14:textId="77777777" w:rsidR="00000000" w:rsidRDefault="00B6587A">
      <w:pPr>
        <w:pStyle w:val="a"/>
        <w:rPr>
          <w:rFonts w:hint="cs"/>
          <w:rtl/>
        </w:rPr>
      </w:pPr>
    </w:p>
    <w:p w14:paraId="7E196654" w14:textId="77777777" w:rsidR="00000000" w:rsidRDefault="00B6587A">
      <w:pPr>
        <w:pStyle w:val="a"/>
        <w:rPr>
          <w:rFonts w:hint="cs"/>
          <w:rtl/>
        </w:rPr>
      </w:pPr>
      <w:r>
        <w:rPr>
          <w:rFonts w:hint="cs"/>
          <w:rtl/>
        </w:rPr>
        <w:t>זו לא המדינה שאנחנו חיים בה. על מה אתה מדבר?</w:t>
      </w:r>
    </w:p>
    <w:p w14:paraId="2F779EA6" w14:textId="77777777" w:rsidR="00000000" w:rsidRDefault="00B6587A">
      <w:pPr>
        <w:pStyle w:val="a"/>
        <w:ind w:firstLine="0"/>
        <w:rPr>
          <w:rFonts w:hint="cs"/>
          <w:rtl/>
        </w:rPr>
      </w:pPr>
    </w:p>
    <w:p w14:paraId="1B0E2325" w14:textId="77777777" w:rsidR="00000000" w:rsidRDefault="00B6587A">
      <w:pPr>
        <w:pStyle w:val="ad"/>
        <w:rPr>
          <w:rtl/>
        </w:rPr>
      </w:pPr>
      <w:r>
        <w:rPr>
          <w:rtl/>
        </w:rPr>
        <w:t>היו"ר ראובן ריבלין:</w:t>
      </w:r>
    </w:p>
    <w:p w14:paraId="0866F7F2" w14:textId="77777777" w:rsidR="00000000" w:rsidRDefault="00B6587A">
      <w:pPr>
        <w:pStyle w:val="a"/>
        <w:rPr>
          <w:rtl/>
        </w:rPr>
      </w:pPr>
    </w:p>
    <w:p w14:paraId="7142A68C" w14:textId="77777777" w:rsidR="00000000" w:rsidRDefault="00B6587A">
      <w:pPr>
        <w:pStyle w:val="a"/>
        <w:rPr>
          <w:rFonts w:hint="cs"/>
          <w:rtl/>
        </w:rPr>
      </w:pPr>
      <w:r>
        <w:rPr>
          <w:rFonts w:hint="cs"/>
          <w:rtl/>
        </w:rPr>
        <w:t>זו דעתך. או.קיי., בזה הסתיימו קריאות הביניים, ועכשיו נא לאפשר לשר לדבר.</w:t>
      </w:r>
    </w:p>
    <w:p w14:paraId="24FC4C6F" w14:textId="77777777" w:rsidR="00000000" w:rsidRDefault="00B6587A">
      <w:pPr>
        <w:pStyle w:val="a"/>
        <w:rPr>
          <w:rFonts w:hint="cs"/>
          <w:rtl/>
        </w:rPr>
      </w:pPr>
    </w:p>
    <w:p w14:paraId="7E0D16A9" w14:textId="77777777" w:rsidR="00000000" w:rsidRDefault="00B6587A">
      <w:pPr>
        <w:pStyle w:val="a"/>
        <w:rPr>
          <w:rFonts w:hint="cs"/>
          <w:rtl/>
        </w:rPr>
      </w:pPr>
      <w:r>
        <w:rPr>
          <w:rFonts w:hint="cs"/>
          <w:rtl/>
        </w:rPr>
        <w:t xml:space="preserve">חבר הכנסת </w:t>
      </w:r>
      <w:r>
        <w:rPr>
          <w:rFonts w:hint="cs"/>
          <w:rtl/>
        </w:rPr>
        <w:t>הנדל, אמרתי לאדוני כמה פעמים, שברגע שהוא קם הוא לא מדבר. כאשר אדם קם ומדבר, יש בזה איזו תחושה של איום. בבקשה.</w:t>
      </w:r>
    </w:p>
    <w:p w14:paraId="572B5784" w14:textId="77777777" w:rsidR="00000000" w:rsidRDefault="00B6587A">
      <w:pPr>
        <w:pStyle w:val="a"/>
        <w:ind w:firstLine="0"/>
        <w:rPr>
          <w:rFonts w:hint="cs"/>
          <w:rtl/>
        </w:rPr>
      </w:pPr>
    </w:p>
    <w:p w14:paraId="34C94230" w14:textId="77777777" w:rsidR="00000000" w:rsidRDefault="00B6587A">
      <w:pPr>
        <w:pStyle w:val="SpeakerCon"/>
        <w:rPr>
          <w:rtl/>
        </w:rPr>
      </w:pPr>
      <w:bookmarkStart w:id="21" w:name="FS000000427T09_10_2003_12_36_28C"/>
      <w:bookmarkEnd w:id="21"/>
      <w:r>
        <w:rPr>
          <w:rtl/>
        </w:rPr>
        <w:t>שר התחבורה אביגדור ליברמן:</w:t>
      </w:r>
    </w:p>
    <w:p w14:paraId="27FD001C" w14:textId="77777777" w:rsidR="00000000" w:rsidRDefault="00B6587A">
      <w:pPr>
        <w:pStyle w:val="a"/>
        <w:rPr>
          <w:rtl/>
        </w:rPr>
      </w:pPr>
    </w:p>
    <w:p w14:paraId="2FF9EF64" w14:textId="77777777" w:rsidR="00000000" w:rsidRDefault="00B6587A">
      <w:pPr>
        <w:pStyle w:val="a"/>
        <w:rPr>
          <w:rFonts w:hint="cs"/>
          <w:rtl/>
        </w:rPr>
      </w:pPr>
      <w:r>
        <w:rPr>
          <w:rFonts w:hint="cs"/>
          <w:rtl/>
        </w:rPr>
        <w:t xml:space="preserve">אני רק רוצה להגיד לחבר הכנסת ברכה כך: אתה יודע, כשנכנסתי למשרד התחבורה גיליתי דבר מדהים - שום ממשלה של המערך לא טרחה </w:t>
      </w:r>
      <w:r>
        <w:rPr>
          <w:rFonts w:hint="cs"/>
          <w:rtl/>
        </w:rPr>
        <w:t xml:space="preserve">מאז 1948 לפתוח משרד רישוי אחד במגזר הערבי. זה לא היה. הם פשוט נאלצו לנסוע לחיפה, לתל-אביב, לחולון. נתתי הוראה ראשונה לפתוח שני משרדי רישוי במגזר הערבי. לא היו. </w:t>
      </w:r>
    </w:p>
    <w:p w14:paraId="2261922B" w14:textId="77777777" w:rsidR="00000000" w:rsidRDefault="00B6587A">
      <w:pPr>
        <w:pStyle w:val="a"/>
        <w:ind w:firstLine="0"/>
        <w:rPr>
          <w:rFonts w:hint="cs"/>
          <w:rtl/>
        </w:rPr>
      </w:pPr>
    </w:p>
    <w:p w14:paraId="14313000" w14:textId="77777777" w:rsidR="00000000" w:rsidRDefault="00B6587A">
      <w:pPr>
        <w:pStyle w:val="ac"/>
        <w:rPr>
          <w:rtl/>
        </w:rPr>
      </w:pPr>
      <w:r>
        <w:rPr>
          <w:rFonts w:hint="eastAsia"/>
          <w:rtl/>
        </w:rPr>
        <w:t>מוחמד</w:t>
      </w:r>
      <w:r>
        <w:rPr>
          <w:rtl/>
        </w:rPr>
        <w:t xml:space="preserve"> ברכה (חד"ש-תע"ל):</w:t>
      </w:r>
    </w:p>
    <w:p w14:paraId="3E0B2234" w14:textId="77777777" w:rsidR="00000000" w:rsidRDefault="00B6587A">
      <w:pPr>
        <w:pStyle w:val="a"/>
        <w:rPr>
          <w:rFonts w:hint="cs"/>
          <w:rtl/>
        </w:rPr>
      </w:pPr>
    </w:p>
    <w:p w14:paraId="4C2BF331" w14:textId="77777777" w:rsidR="00000000" w:rsidRDefault="00B6587A">
      <w:pPr>
        <w:pStyle w:val="a"/>
        <w:rPr>
          <w:rFonts w:hint="cs"/>
          <w:rtl/>
        </w:rPr>
      </w:pPr>
      <w:r>
        <w:rPr>
          <w:rFonts w:hint="cs"/>
          <w:rtl/>
        </w:rPr>
        <w:t>איפה? איפה? לא שמענו.</w:t>
      </w:r>
    </w:p>
    <w:p w14:paraId="4D1D7185" w14:textId="77777777" w:rsidR="00000000" w:rsidRDefault="00B6587A">
      <w:pPr>
        <w:pStyle w:val="a"/>
        <w:ind w:firstLine="0"/>
        <w:rPr>
          <w:rFonts w:hint="cs"/>
          <w:rtl/>
        </w:rPr>
      </w:pPr>
    </w:p>
    <w:p w14:paraId="7D98E988" w14:textId="77777777" w:rsidR="00000000" w:rsidRDefault="00B6587A">
      <w:pPr>
        <w:pStyle w:val="ad"/>
        <w:rPr>
          <w:rtl/>
        </w:rPr>
      </w:pPr>
      <w:r>
        <w:rPr>
          <w:rtl/>
        </w:rPr>
        <w:t>היו"ר ראובן ריבלין:</w:t>
      </w:r>
    </w:p>
    <w:p w14:paraId="6E440E06" w14:textId="77777777" w:rsidR="00000000" w:rsidRDefault="00B6587A">
      <w:pPr>
        <w:pStyle w:val="a"/>
        <w:rPr>
          <w:rtl/>
        </w:rPr>
      </w:pPr>
    </w:p>
    <w:p w14:paraId="43DAF3B1" w14:textId="77777777" w:rsidR="00000000" w:rsidRDefault="00B6587A">
      <w:pPr>
        <w:pStyle w:val="a"/>
        <w:rPr>
          <w:rFonts w:hint="cs"/>
          <w:rtl/>
        </w:rPr>
      </w:pPr>
      <w:r>
        <w:rPr>
          <w:rFonts w:hint="cs"/>
          <w:rtl/>
        </w:rPr>
        <w:t>חבר הכנסת ברכה, אדוני, מס</w:t>
      </w:r>
      <w:r>
        <w:rPr>
          <w:rFonts w:hint="cs"/>
          <w:rtl/>
        </w:rPr>
        <w:t>פיק.</w:t>
      </w:r>
    </w:p>
    <w:p w14:paraId="41C39C5A" w14:textId="77777777" w:rsidR="00000000" w:rsidRDefault="00B6587A">
      <w:pPr>
        <w:pStyle w:val="a"/>
        <w:rPr>
          <w:rFonts w:hint="cs"/>
          <w:rtl/>
        </w:rPr>
      </w:pPr>
    </w:p>
    <w:p w14:paraId="0851F460" w14:textId="77777777" w:rsidR="00000000" w:rsidRDefault="00B6587A">
      <w:pPr>
        <w:pStyle w:val="SpeakerCon"/>
        <w:rPr>
          <w:rtl/>
        </w:rPr>
      </w:pPr>
      <w:bookmarkStart w:id="22" w:name="FS000000427T09_10_2003_12_37_20C"/>
      <w:bookmarkEnd w:id="22"/>
      <w:r>
        <w:rPr>
          <w:rtl/>
        </w:rPr>
        <w:t>שר התחבורה אביגדור ליברמן:</w:t>
      </w:r>
    </w:p>
    <w:p w14:paraId="4B18CBE2" w14:textId="77777777" w:rsidR="00000000" w:rsidRDefault="00B6587A">
      <w:pPr>
        <w:pStyle w:val="a"/>
        <w:rPr>
          <w:rtl/>
        </w:rPr>
      </w:pPr>
    </w:p>
    <w:p w14:paraId="1152821C" w14:textId="77777777" w:rsidR="00000000" w:rsidRDefault="00B6587A">
      <w:pPr>
        <w:pStyle w:val="a"/>
        <w:rPr>
          <w:rFonts w:hint="cs"/>
          <w:rtl/>
        </w:rPr>
      </w:pPr>
      <w:r>
        <w:rPr>
          <w:rFonts w:hint="cs"/>
          <w:rtl/>
        </w:rPr>
        <w:t>אחד בשפרעם, מקום שמוכר לך, ואחד במשולש, בטירה. אז מה לעשות?</w:t>
      </w:r>
    </w:p>
    <w:p w14:paraId="255619F4" w14:textId="77777777" w:rsidR="00000000" w:rsidRDefault="00B6587A">
      <w:pPr>
        <w:pStyle w:val="a"/>
        <w:ind w:firstLine="0"/>
        <w:rPr>
          <w:rFonts w:hint="cs"/>
          <w:rtl/>
        </w:rPr>
      </w:pPr>
    </w:p>
    <w:p w14:paraId="732E7ECD" w14:textId="77777777" w:rsidR="00000000" w:rsidRDefault="00B6587A">
      <w:pPr>
        <w:pStyle w:val="ac"/>
        <w:rPr>
          <w:rtl/>
        </w:rPr>
      </w:pPr>
      <w:r>
        <w:rPr>
          <w:rFonts w:hint="eastAsia"/>
          <w:rtl/>
        </w:rPr>
        <w:t>קריאה</w:t>
      </w:r>
      <w:r>
        <w:rPr>
          <w:rtl/>
        </w:rPr>
        <w:t>:</w:t>
      </w:r>
    </w:p>
    <w:p w14:paraId="59C38485" w14:textId="77777777" w:rsidR="00000000" w:rsidRDefault="00B6587A">
      <w:pPr>
        <w:pStyle w:val="a"/>
        <w:rPr>
          <w:rFonts w:hint="cs"/>
          <w:rtl/>
        </w:rPr>
      </w:pPr>
    </w:p>
    <w:p w14:paraId="3CBFBA82" w14:textId="77777777" w:rsidR="00000000" w:rsidRDefault="00B6587A">
      <w:pPr>
        <w:pStyle w:val="a"/>
        <w:rPr>
          <w:rFonts w:hint="cs"/>
          <w:rtl/>
        </w:rPr>
      </w:pPr>
      <w:r>
        <w:rPr>
          <w:rFonts w:hint="cs"/>
          <w:rtl/>
        </w:rPr>
        <w:t>אתה בטוח?</w:t>
      </w:r>
    </w:p>
    <w:p w14:paraId="2262DF0D" w14:textId="77777777" w:rsidR="00000000" w:rsidRDefault="00B6587A">
      <w:pPr>
        <w:pStyle w:val="a"/>
        <w:ind w:firstLine="0"/>
        <w:rPr>
          <w:rFonts w:hint="cs"/>
          <w:rtl/>
        </w:rPr>
      </w:pPr>
    </w:p>
    <w:p w14:paraId="4613B6AF" w14:textId="77777777" w:rsidR="00000000" w:rsidRDefault="00B6587A">
      <w:pPr>
        <w:pStyle w:val="SpeakerCon"/>
        <w:rPr>
          <w:rtl/>
        </w:rPr>
      </w:pPr>
      <w:bookmarkStart w:id="23" w:name="FS000000427T09_10_2003_12_37_59C"/>
      <w:bookmarkEnd w:id="23"/>
      <w:r>
        <w:rPr>
          <w:rtl/>
        </w:rPr>
        <w:t>שר התחבורה אביגדור ליברמן:</w:t>
      </w:r>
    </w:p>
    <w:p w14:paraId="7D5443EB" w14:textId="77777777" w:rsidR="00000000" w:rsidRDefault="00B6587A">
      <w:pPr>
        <w:pStyle w:val="a"/>
        <w:rPr>
          <w:rtl/>
        </w:rPr>
      </w:pPr>
    </w:p>
    <w:p w14:paraId="24BE813D" w14:textId="77777777" w:rsidR="00000000" w:rsidRDefault="00B6587A">
      <w:pPr>
        <w:pStyle w:val="a"/>
        <w:rPr>
          <w:rFonts w:hint="cs"/>
          <w:rtl/>
        </w:rPr>
      </w:pPr>
      <w:r>
        <w:rPr>
          <w:rFonts w:hint="cs"/>
          <w:rtl/>
        </w:rPr>
        <w:t>אני בטוח לגמרי. אני בטוח לגמרי.</w:t>
      </w:r>
    </w:p>
    <w:p w14:paraId="3B70C62B" w14:textId="77777777" w:rsidR="00000000" w:rsidRDefault="00B6587A">
      <w:pPr>
        <w:pStyle w:val="a"/>
        <w:ind w:firstLine="0"/>
        <w:rPr>
          <w:rFonts w:hint="cs"/>
          <w:rtl/>
        </w:rPr>
      </w:pPr>
    </w:p>
    <w:p w14:paraId="706F449F" w14:textId="77777777" w:rsidR="00000000" w:rsidRDefault="00B6587A">
      <w:pPr>
        <w:pStyle w:val="ac"/>
        <w:rPr>
          <w:rtl/>
        </w:rPr>
      </w:pPr>
      <w:r>
        <w:rPr>
          <w:rFonts w:hint="eastAsia"/>
          <w:rtl/>
        </w:rPr>
        <w:t>מוחמד</w:t>
      </w:r>
      <w:r>
        <w:rPr>
          <w:rtl/>
        </w:rPr>
        <w:t xml:space="preserve"> ברכה (חד"ש-תע"ל):</w:t>
      </w:r>
    </w:p>
    <w:p w14:paraId="77A88244" w14:textId="77777777" w:rsidR="00000000" w:rsidRDefault="00B6587A">
      <w:pPr>
        <w:pStyle w:val="a"/>
        <w:rPr>
          <w:rFonts w:hint="cs"/>
          <w:rtl/>
        </w:rPr>
      </w:pPr>
    </w:p>
    <w:p w14:paraId="169A6A4F" w14:textId="77777777" w:rsidR="00000000" w:rsidRDefault="00B6587A">
      <w:pPr>
        <w:pStyle w:val="a"/>
        <w:rPr>
          <w:rFonts w:hint="cs"/>
          <w:rtl/>
        </w:rPr>
      </w:pPr>
      <w:r>
        <w:rPr>
          <w:rFonts w:hint="cs"/>
          <w:rtl/>
        </w:rPr>
        <w:t xml:space="preserve">זה לא אתה. </w:t>
      </w:r>
    </w:p>
    <w:p w14:paraId="3CED1910" w14:textId="77777777" w:rsidR="00000000" w:rsidRDefault="00B6587A">
      <w:pPr>
        <w:pStyle w:val="a"/>
        <w:rPr>
          <w:rFonts w:hint="cs"/>
          <w:rtl/>
        </w:rPr>
      </w:pPr>
    </w:p>
    <w:p w14:paraId="6EE755C6" w14:textId="77777777" w:rsidR="00000000" w:rsidRDefault="00B6587A">
      <w:pPr>
        <w:pStyle w:val="SpeakerCon"/>
        <w:rPr>
          <w:rtl/>
        </w:rPr>
      </w:pPr>
      <w:bookmarkStart w:id="24" w:name="FS000000427T09_10_2003_11_49_06"/>
      <w:bookmarkStart w:id="25" w:name="FS000000427T09_10_2003_11_49_34C"/>
      <w:bookmarkEnd w:id="24"/>
      <w:bookmarkEnd w:id="25"/>
      <w:r>
        <w:rPr>
          <w:rtl/>
        </w:rPr>
        <w:t>שר התחבורה אביגדור ליברמן:</w:t>
      </w:r>
    </w:p>
    <w:p w14:paraId="3BD27A67" w14:textId="77777777" w:rsidR="00000000" w:rsidRDefault="00B6587A">
      <w:pPr>
        <w:pStyle w:val="a"/>
        <w:rPr>
          <w:rtl/>
        </w:rPr>
      </w:pPr>
    </w:p>
    <w:p w14:paraId="14AE836F" w14:textId="77777777" w:rsidR="00000000" w:rsidRDefault="00B6587A">
      <w:pPr>
        <w:pStyle w:val="a"/>
        <w:rPr>
          <w:rFonts w:hint="cs"/>
          <w:rtl/>
        </w:rPr>
      </w:pPr>
      <w:r>
        <w:rPr>
          <w:rFonts w:hint="cs"/>
          <w:rtl/>
        </w:rPr>
        <w:t>מה אתה אומר? אנ</w:t>
      </w:r>
      <w:r>
        <w:rPr>
          <w:rFonts w:hint="cs"/>
          <w:rtl/>
        </w:rPr>
        <w:t>י הייתי מתבייש במקום החברים שלך.</w:t>
      </w:r>
    </w:p>
    <w:p w14:paraId="05F4EDC7" w14:textId="77777777" w:rsidR="00000000" w:rsidRDefault="00B6587A">
      <w:pPr>
        <w:pStyle w:val="a"/>
        <w:rPr>
          <w:rFonts w:hint="cs"/>
          <w:rtl/>
        </w:rPr>
      </w:pPr>
    </w:p>
    <w:p w14:paraId="2052A477" w14:textId="77777777" w:rsidR="00000000" w:rsidRDefault="00B6587A">
      <w:pPr>
        <w:pStyle w:val="ad"/>
        <w:rPr>
          <w:rtl/>
        </w:rPr>
      </w:pPr>
      <w:r>
        <w:rPr>
          <w:rtl/>
        </w:rPr>
        <w:t>היו"ר ראובן ריבלין:</w:t>
      </w:r>
    </w:p>
    <w:p w14:paraId="1D7C3369" w14:textId="77777777" w:rsidR="00000000" w:rsidRDefault="00B6587A">
      <w:pPr>
        <w:pStyle w:val="a"/>
        <w:rPr>
          <w:rtl/>
        </w:rPr>
      </w:pPr>
    </w:p>
    <w:p w14:paraId="40CD163E" w14:textId="77777777" w:rsidR="00000000" w:rsidRDefault="00B6587A">
      <w:pPr>
        <w:pStyle w:val="a"/>
        <w:rPr>
          <w:rFonts w:hint="cs"/>
          <w:rtl/>
        </w:rPr>
      </w:pPr>
      <w:r>
        <w:rPr>
          <w:rFonts w:hint="cs"/>
          <w:rtl/>
        </w:rPr>
        <w:t>רבותי חברי הכנסת,  אדוני השר, אם אדוני יתייחס לחברי הכנסת, הם יענו ואדוני ישיב והם ישיבו והוא עוד ישיב והם יענו. כך לא אוכל להגן על הדיון. לעומת זאת, אם אדוני יסביר את החוק, אני אגן עליו - לא בחירוף נפ</w:t>
      </w:r>
      <w:r>
        <w:rPr>
          <w:rFonts w:hint="cs"/>
          <w:rtl/>
        </w:rPr>
        <w:t xml:space="preserve">ש, כי אין צורך. </w:t>
      </w:r>
    </w:p>
    <w:p w14:paraId="16DB0CDC" w14:textId="77777777" w:rsidR="00000000" w:rsidRDefault="00B6587A">
      <w:pPr>
        <w:pStyle w:val="a"/>
        <w:rPr>
          <w:rFonts w:hint="cs"/>
          <w:rtl/>
        </w:rPr>
      </w:pPr>
    </w:p>
    <w:p w14:paraId="6C892092" w14:textId="77777777" w:rsidR="00000000" w:rsidRDefault="00B6587A">
      <w:pPr>
        <w:pStyle w:val="ac"/>
        <w:rPr>
          <w:rtl/>
        </w:rPr>
      </w:pPr>
      <w:r>
        <w:rPr>
          <w:rFonts w:hint="eastAsia"/>
          <w:rtl/>
        </w:rPr>
        <w:t>מאיר</w:t>
      </w:r>
      <w:r>
        <w:rPr>
          <w:rtl/>
        </w:rPr>
        <w:t xml:space="preserve"> פרוש (יהדות התורה):</w:t>
      </w:r>
    </w:p>
    <w:p w14:paraId="63B37A45" w14:textId="77777777" w:rsidR="00000000" w:rsidRDefault="00B6587A">
      <w:pPr>
        <w:pStyle w:val="a"/>
        <w:rPr>
          <w:rFonts w:hint="cs"/>
          <w:rtl/>
        </w:rPr>
      </w:pPr>
    </w:p>
    <w:p w14:paraId="7766A55F" w14:textId="77777777" w:rsidR="00000000" w:rsidRDefault="00B6587A">
      <w:pPr>
        <w:pStyle w:val="a"/>
        <w:rPr>
          <w:rFonts w:hint="cs"/>
          <w:rtl/>
        </w:rPr>
      </w:pPr>
      <w:r>
        <w:rPr>
          <w:rFonts w:hint="cs"/>
          <w:rtl/>
        </w:rPr>
        <w:t>מה העמדה שלך - - -</w:t>
      </w:r>
    </w:p>
    <w:p w14:paraId="37E31477" w14:textId="77777777" w:rsidR="00000000" w:rsidRDefault="00B6587A">
      <w:pPr>
        <w:pStyle w:val="a"/>
        <w:rPr>
          <w:rFonts w:hint="cs"/>
          <w:rtl/>
        </w:rPr>
      </w:pPr>
    </w:p>
    <w:p w14:paraId="1D94E2E3" w14:textId="77777777" w:rsidR="00000000" w:rsidRDefault="00B6587A">
      <w:pPr>
        <w:pStyle w:val="SpeakerCon"/>
        <w:rPr>
          <w:rtl/>
        </w:rPr>
      </w:pPr>
      <w:bookmarkStart w:id="26" w:name="FS000000427T09_10_2003_11_56_39C"/>
      <w:bookmarkEnd w:id="26"/>
      <w:r>
        <w:rPr>
          <w:rtl/>
        </w:rPr>
        <w:t>שר התחבורה אביגדור ליברמן:</w:t>
      </w:r>
    </w:p>
    <w:p w14:paraId="73D0E724" w14:textId="77777777" w:rsidR="00000000" w:rsidRDefault="00B6587A">
      <w:pPr>
        <w:pStyle w:val="a"/>
        <w:rPr>
          <w:rtl/>
        </w:rPr>
      </w:pPr>
    </w:p>
    <w:p w14:paraId="304057A0" w14:textId="77777777" w:rsidR="00000000" w:rsidRDefault="00B6587A">
      <w:pPr>
        <w:pStyle w:val="a"/>
        <w:rPr>
          <w:rFonts w:hint="cs"/>
          <w:rtl/>
        </w:rPr>
      </w:pPr>
      <w:r>
        <w:rPr>
          <w:rFonts w:hint="cs"/>
          <w:rtl/>
        </w:rPr>
        <w:t xml:space="preserve">מה המהות של החוק ומה הסכנה לנמלים היום? הסכנה האמיתית לנמלי ישראל היום היא קודם כול בתחרות. אנחנו יותר ויותר מפסידים לקוחות לנמלים באגן הים התיכון. </w:t>
      </w:r>
    </w:p>
    <w:p w14:paraId="2F6E5F3B" w14:textId="77777777" w:rsidR="00000000" w:rsidRDefault="00B6587A">
      <w:pPr>
        <w:pStyle w:val="a"/>
        <w:rPr>
          <w:rFonts w:hint="cs"/>
          <w:rtl/>
        </w:rPr>
      </w:pPr>
    </w:p>
    <w:p w14:paraId="38482690" w14:textId="77777777" w:rsidR="00000000" w:rsidRDefault="00B6587A">
      <w:pPr>
        <w:pStyle w:val="ac"/>
        <w:rPr>
          <w:rtl/>
        </w:rPr>
      </w:pPr>
      <w:r>
        <w:rPr>
          <w:rFonts w:hint="eastAsia"/>
          <w:rtl/>
        </w:rPr>
        <w:t>יצחק</w:t>
      </w:r>
      <w:r>
        <w:rPr>
          <w:rtl/>
        </w:rPr>
        <w:t xml:space="preserve"> הרצוג (הע</w:t>
      </w:r>
      <w:r>
        <w:rPr>
          <w:rtl/>
        </w:rPr>
        <w:t>בודה-מימד):</w:t>
      </w:r>
    </w:p>
    <w:p w14:paraId="42FC2AC5" w14:textId="77777777" w:rsidR="00000000" w:rsidRDefault="00B6587A">
      <w:pPr>
        <w:pStyle w:val="a"/>
        <w:rPr>
          <w:rFonts w:hint="cs"/>
          <w:rtl/>
        </w:rPr>
      </w:pPr>
    </w:p>
    <w:p w14:paraId="5F0193D8" w14:textId="77777777" w:rsidR="00000000" w:rsidRDefault="00B6587A">
      <w:pPr>
        <w:pStyle w:val="a"/>
        <w:rPr>
          <w:rFonts w:hint="cs"/>
          <w:rtl/>
        </w:rPr>
      </w:pPr>
      <w:r>
        <w:rPr>
          <w:rFonts w:hint="cs"/>
          <w:rtl/>
        </w:rPr>
        <w:t>אם היית מטפל בתעריפים, זה לא היה נראה כך.</w:t>
      </w:r>
    </w:p>
    <w:p w14:paraId="5A919BDC" w14:textId="77777777" w:rsidR="00000000" w:rsidRDefault="00B6587A">
      <w:pPr>
        <w:pStyle w:val="a"/>
        <w:rPr>
          <w:rFonts w:hint="cs"/>
          <w:rtl/>
        </w:rPr>
      </w:pPr>
    </w:p>
    <w:p w14:paraId="1F153153" w14:textId="77777777" w:rsidR="00000000" w:rsidRDefault="00B6587A">
      <w:pPr>
        <w:pStyle w:val="SpeakerCon"/>
        <w:rPr>
          <w:rtl/>
        </w:rPr>
      </w:pPr>
      <w:bookmarkStart w:id="27" w:name="FS000000427T09_10_2003_11_57_55C"/>
      <w:bookmarkEnd w:id="27"/>
      <w:r>
        <w:rPr>
          <w:rtl/>
        </w:rPr>
        <w:t>שר התחבורה אביגדור ליברמן:</w:t>
      </w:r>
    </w:p>
    <w:p w14:paraId="0B11EDEF" w14:textId="77777777" w:rsidR="00000000" w:rsidRDefault="00B6587A">
      <w:pPr>
        <w:pStyle w:val="a"/>
        <w:rPr>
          <w:rtl/>
        </w:rPr>
      </w:pPr>
    </w:p>
    <w:p w14:paraId="49E1A6D1" w14:textId="77777777" w:rsidR="00000000" w:rsidRDefault="00B6587A">
      <w:pPr>
        <w:pStyle w:val="a"/>
        <w:rPr>
          <w:rFonts w:hint="cs"/>
          <w:rtl/>
        </w:rPr>
      </w:pPr>
      <w:r>
        <w:rPr>
          <w:rFonts w:hint="cs"/>
          <w:rtl/>
        </w:rPr>
        <w:t xml:space="preserve">הבעיה שלנו היא לא התעריפים, הבעיה שלנו היא קודם כול השירות. </w:t>
      </w:r>
    </w:p>
    <w:p w14:paraId="70C97438" w14:textId="77777777" w:rsidR="00000000" w:rsidRDefault="00B6587A">
      <w:pPr>
        <w:pStyle w:val="a"/>
        <w:rPr>
          <w:rFonts w:hint="cs"/>
          <w:rtl/>
        </w:rPr>
      </w:pPr>
    </w:p>
    <w:p w14:paraId="7B7C6F71" w14:textId="77777777" w:rsidR="00000000" w:rsidRDefault="00B6587A">
      <w:pPr>
        <w:pStyle w:val="ad"/>
        <w:rPr>
          <w:rtl/>
        </w:rPr>
      </w:pPr>
      <w:r>
        <w:rPr>
          <w:rtl/>
        </w:rPr>
        <w:t>היו"ר ראובן ריבלין:</w:t>
      </w:r>
    </w:p>
    <w:p w14:paraId="6FCC3FDA" w14:textId="77777777" w:rsidR="00000000" w:rsidRDefault="00B6587A">
      <w:pPr>
        <w:pStyle w:val="a"/>
        <w:rPr>
          <w:rtl/>
        </w:rPr>
      </w:pPr>
    </w:p>
    <w:p w14:paraId="09BA8D81" w14:textId="77777777" w:rsidR="00000000" w:rsidRDefault="00B6587A">
      <w:pPr>
        <w:pStyle w:val="a"/>
        <w:rPr>
          <w:rFonts w:hint="cs"/>
          <w:rtl/>
        </w:rPr>
      </w:pPr>
      <w:r>
        <w:rPr>
          <w:rFonts w:hint="cs"/>
          <w:rtl/>
        </w:rPr>
        <w:t xml:space="preserve">מספיק, חבר הכנסת הרצוג, זה לא נאום. אתה צריך להבין את ההבדל בין קריאת ביניים לבין נאום. </w:t>
      </w:r>
    </w:p>
    <w:p w14:paraId="54D3325A" w14:textId="77777777" w:rsidR="00000000" w:rsidRDefault="00B6587A">
      <w:pPr>
        <w:pStyle w:val="a"/>
        <w:rPr>
          <w:rFonts w:hint="cs"/>
          <w:rtl/>
        </w:rPr>
      </w:pPr>
    </w:p>
    <w:p w14:paraId="453F9224" w14:textId="77777777" w:rsidR="00000000" w:rsidRDefault="00B6587A">
      <w:pPr>
        <w:pStyle w:val="SpeakerCon"/>
        <w:rPr>
          <w:rtl/>
        </w:rPr>
      </w:pPr>
      <w:bookmarkStart w:id="28" w:name="FS000000427T09_10_2003_11_58_46C"/>
      <w:bookmarkEnd w:id="28"/>
      <w:r>
        <w:rPr>
          <w:rtl/>
        </w:rPr>
        <w:t>שר התחבורה אביגדור ליברמן:</w:t>
      </w:r>
    </w:p>
    <w:p w14:paraId="32D65B0D" w14:textId="77777777" w:rsidR="00000000" w:rsidRDefault="00B6587A">
      <w:pPr>
        <w:pStyle w:val="a"/>
        <w:rPr>
          <w:rtl/>
        </w:rPr>
      </w:pPr>
    </w:p>
    <w:p w14:paraId="646FD1BF" w14:textId="77777777" w:rsidR="00000000" w:rsidRDefault="00B6587A">
      <w:pPr>
        <w:pStyle w:val="a"/>
        <w:rPr>
          <w:rFonts w:hint="cs"/>
          <w:rtl/>
        </w:rPr>
      </w:pPr>
      <w:r>
        <w:rPr>
          <w:rFonts w:hint="cs"/>
          <w:rtl/>
        </w:rPr>
        <w:t>הבעיה שלנו בנמלים היא קודם כול בתחום השירות. אנחנו אולי הנמל האחרון במזרח התיכון שיש בו תור תפעולי. כל הנמלים קוראים לכל חברות הספנות לבוא אליהם ולפרוק סחורה. אצלנו האוניות באות ועומדות מחוץ לנמל, ולפעמים הן מחכות שלושה-ארבעה י</w:t>
      </w:r>
      <w:r>
        <w:rPr>
          <w:rFonts w:hint="cs"/>
          <w:rtl/>
        </w:rPr>
        <w:t xml:space="preserve">מים כדי לפרוק את הסחורה. הבעיה שלנו היא קודם כול התור התפעולי. הבעיה שלנו היא שיותר ויותר אוניות ישראליות מעדיפות להיכנס לעקבה, לפורט-סעיד, לסלוניקי, לאלכסנדריה ולכל הנמלים האחרים. </w:t>
      </w:r>
    </w:p>
    <w:p w14:paraId="30CE65ED" w14:textId="77777777" w:rsidR="00000000" w:rsidRDefault="00B6587A">
      <w:pPr>
        <w:pStyle w:val="a"/>
        <w:rPr>
          <w:rFonts w:hint="cs"/>
          <w:rtl/>
        </w:rPr>
      </w:pPr>
    </w:p>
    <w:p w14:paraId="79291142" w14:textId="77777777" w:rsidR="00000000" w:rsidRDefault="00B6587A">
      <w:pPr>
        <w:pStyle w:val="ac"/>
        <w:rPr>
          <w:rtl/>
        </w:rPr>
      </w:pPr>
      <w:r>
        <w:rPr>
          <w:rFonts w:hint="eastAsia"/>
          <w:rtl/>
        </w:rPr>
        <w:t>רן</w:t>
      </w:r>
      <w:r>
        <w:rPr>
          <w:rtl/>
        </w:rPr>
        <w:t xml:space="preserve"> כהן (מרצ):</w:t>
      </w:r>
    </w:p>
    <w:p w14:paraId="3787FADA" w14:textId="77777777" w:rsidR="00000000" w:rsidRDefault="00B6587A">
      <w:pPr>
        <w:pStyle w:val="a"/>
        <w:rPr>
          <w:rFonts w:hint="cs"/>
          <w:rtl/>
        </w:rPr>
      </w:pPr>
    </w:p>
    <w:p w14:paraId="76AF49FE" w14:textId="77777777" w:rsidR="00000000" w:rsidRDefault="00B6587A">
      <w:pPr>
        <w:pStyle w:val="a"/>
        <w:rPr>
          <w:rFonts w:hint="cs"/>
          <w:rtl/>
        </w:rPr>
      </w:pPr>
      <w:r>
        <w:rPr>
          <w:rFonts w:hint="cs"/>
          <w:rtl/>
        </w:rPr>
        <w:t>הממשלה שלך שולחת אותם. אני מכיר את התעשיינים בישראל לא פחו</w:t>
      </w:r>
      <w:r>
        <w:rPr>
          <w:rFonts w:hint="cs"/>
          <w:rtl/>
        </w:rPr>
        <w:t xml:space="preserve">ת ממך. </w:t>
      </w:r>
    </w:p>
    <w:p w14:paraId="3DB69C72" w14:textId="77777777" w:rsidR="00000000" w:rsidRDefault="00B6587A">
      <w:pPr>
        <w:pStyle w:val="a"/>
        <w:rPr>
          <w:rFonts w:hint="cs"/>
          <w:rtl/>
        </w:rPr>
      </w:pPr>
    </w:p>
    <w:p w14:paraId="219C8EF8" w14:textId="77777777" w:rsidR="00000000" w:rsidRDefault="00B6587A">
      <w:pPr>
        <w:pStyle w:val="ad"/>
        <w:rPr>
          <w:rtl/>
        </w:rPr>
      </w:pPr>
      <w:r>
        <w:rPr>
          <w:rtl/>
        </w:rPr>
        <w:t>היו"ר ראובן ריבלין:</w:t>
      </w:r>
    </w:p>
    <w:p w14:paraId="0E25737F" w14:textId="77777777" w:rsidR="00000000" w:rsidRDefault="00B6587A">
      <w:pPr>
        <w:pStyle w:val="a"/>
        <w:rPr>
          <w:rtl/>
        </w:rPr>
      </w:pPr>
    </w:p>
    <w:p w14:paraId="4DCC99D7" w14:textId="77777777" w:rsidR="00000000" w:rsidRDefault="00B6587A">
      <w:pPr>
        <w:pStyle w:val="a"/>
        <w:rPr>
          <w:rFonts w:hint="cs"/>
          <w:rtl/>
        </w:rPr>
      </w:pPr>
      <w:r>
        <w:rPr>
          <w:rFonts w:hint="cs"/>
          <w:rtl/>
        </w:rPr>
        <w:t xml:space="preserve">חבר הכנסת רן כהן, אתה מילאת את המכסה. </w:t>
      </w:r>
    </w:p>
    <w:p w14:paraId="3D36AA9E" w14:textId="77777777" w:rsidR="00000000" w:rsidRDefault="00B6587A">
      <w:pPr>
        <w:pStyle w:val="a"/>
        <w:rPr>
          <w:rFonts w:hint="cs"/>
          <w:rtl/>
        </w:rPr>
      </w:pPr>
    </w:p>
    <w:p w14:paraId="753C3D3F" w14:textId="77777777" w:rsidR="00000000" w:rsidRDefault="00B6587A">
      <w:pPr>
        <w:pStyle w:val="ac"/>
        <w:rPr>
          <w:rtl/>
        </w:rPr>
      </w:pPr>
      <w:r>
        <w:rPr>
          <w:rFonts w:hint="eastAsia"/>
          <w:rtl/>
        </w:rPr>
        <w:t>רן</w:t>
      </w:r>
      <w:r>
        <w:rPr>
          <w:rtl/>
        </w:rPr>
        <w:t xml:space="preserve"> כהן (מרצ):</w:t>
      </w:r>
    </w:p>
    <w:p w14:paraId="23068F87" w14:textId="77777777" w:rsidR="00000000" w:rsidRDefault="00B6587A">
      <w:pPr>
        <w:pStyle w:val="a"/>
        <w:rPr>
          <w:rFonts w:hint="cs"/>
          <w:rtl/>
        </w:rPr>
      </w:pPr>
    </w:p>
    <w:p w14:paraId="4DBCE869" w14:textId="77777777" w:rsidR="00000000" w:rsidRDefault="00B6587A">
      <w:pPr>
        <w:pStyle w:val="a"/>
        <w:rPr>
          <w:rFonts w:hint="cs"/>
          <w:rtl/>
        </w:rPr>
      </w:pPr>
      <w:r>
        <w:rPr>
          <w:rFonts w:hint="cs"/>
          <w:rtl/>
        </w:rPr>
        <w:t>- - -</w:t>
      </w:r>
    </w:p>
    <w:p w14:paraId="632CF117" w14:textId="77777777" w:rsidR="00000000" w:rsidRDefault="00B6587A">
      <w:pPr>
        <w:pStyle w:val="a"/>
        <w:rPr>
          <w:rFonts w:hint="cs"/>
          <w:rtl/>
        </w:rPr>
      </w:pPr>
    </w:p>
    <w:p w14:paraId="4E29DD3D" w14:textId="77777777" w:rsidR="00000000" w:rsidRDefault="00B6587A">
      <w:pPr>
        <w:pStyle w:val="ad"/>
        <w:rPr>
          <w:rtl/>
        </w:rPr>
      </w:pPr>
      <w:r>
        <w:rPr>
          <w:rtl/>
        </w:rPr>
        <w:t>היו"ר ראובן ריבלין:</w:t>
      </w:r>
    </w:p>
    <w:p w14:paraId="37195DDA" w14:textId="77777777" w:rsidR="00000000" w:rsidRDefault="00B6587A">
      <w:pPr>
        <w:pStyle w:val="a"/>
        <w:rPr>
          <w:rtl/>
        </w:rPr>
      </w:pPr>
    </w:p>
    <w:p w14:paraId="6332553A" w14:textId="77777777" w:rsidR="00000000" w:rsidRDefault="00B6587A">
      <w:pPr>
        <w:pStyle w:val="a"/>
        <w:rPr>
          <w:rFonts w:hint="cs"/>
          <w:rtl/>
        </w:rPr>
      </w:pPr>
      <w:r>
        <w:rPr>
          <w:rFonts w:hint="cs"/>
          <w:rtl/>
        </w:rPr>
        <w:t>אבל אדוני היה שר בממשלה, והוא יודע שיש פריווילגיה לשר לדבר בלי הקצבת זמן. אדוני יפסיק להפריע.</w:t>
      </w:r>
    </w:p>
    <w:p w14:paraId="1CFC7487" w14:textId="77777777" w:rsidR="00000000" w:rsidRDefault="00B6587A">
      <w:pPr>
        <w:pStyle w:val="a"/>
        <w:rPr>
          <w:rFonts w:hint="cs"/>
          <w:rtl/>
        </w:rPr>
      </w:pPr>
    </w:p>
    <w:p w14:paraId="1C0F2C72" w14:textId="77777777" w:rsidR="00000000" w:rsidRDefault="00B6587A">
      <w:pPr>
        <w:pStyle w:val="SpeakerCon"/>
        <w:rPr>
          <w:rtl/>
        </w:rPr>
      </w:pPr>
      <w:bookmarkStart w:id="29" w:name="FS000000427T09_10_2003_12_05_06C"/>
      <w:bookmarkEnd w:id="29"/>
      <w:r>
        <w:rPr>
          <w:rtl/>
        </w:rPr>
        <w:t>שר התחבורה אביגדור ליברמן:</w:t>
      </w:r>
    </w:p>
    <w:p w14:paraId="0D28DD3F" w14:textId="77777777" w:rsidR="00000000" w:rsidRDefault="00B6587A">
      <w:pPr>
        <w:pStyle w:val="a"/>
        <w:rPr>
          <w:rtl/>
        </w:rPr>
      </w:pPr>
    </w:p>
    <w:p w14:paraId="73BC6677" w14:textId="77777777" w:rsidR="00000000" w:rsidRDefault="00B6587A">
      <w:pPr>
        <w:pStyle w:val="a"/>
        <w:rPr>
          <w:rFonts w:hint="cs"/>
          <w:rtl/>
        </w:rPr>
      </w:pPr>
      <w:r>
        <w:rPr>
          <w:rFonts w:hint="cs"/>
          <w:rtl/>
        </w:rPr>
        <w:t xml:space="preserve">הוויכוח היום הוא לא </w:t>
      </w:r>
      <w:r>
        <w:rPr>
          <w:rFonts w:hint="cs"/>
          <w:rtl/>
        </w:rPr>
        <w:t xml:space="preserve">על תנאי עבודה של העובדים, הוויכוח הוא אמיתי - האם יש מקום למונופולים או אין מקום למונופולים? המלחמה שלנו היא נגד המונופולים, ואני אומר שכל עוד אני שר אני אעשה הכול כדי שלא יישארו מונופולים במדינת ישראל. </w:t>
      </w:r>
    </w:p>
    <w:p w14:paraId="1DB3E65B" w14:textId="77777777" w:rsidR="00000000" w:rsidRDefault="00B6587A">
      <w:pPr>
        <w:pStyle w:val="a"/>
        <w:rPr>
          <w:rFonts w:hint="cs"/>
          <w:rtl/>
        </w:rPr>
      </w:pPr>
    </w:p>
    <w:p w14:paraId="1999061B" w14:textId="77777777" w:rsidR="00000000" w:rsidRDefault="00B6587A">
      <w:pPr>
        <w:pStyle w:val="ac"/>
        <w:rPr>
          <w:rtl/>
        </w:rPr>
      </w:pPr>
      <w:r>
        <w:rPr>
          <w:rFonts w:hint="eastAsia"/>
          <w:rtl/>
        </w:rPr>
        <w:t>אבשלום</w:t>
      </w:r>
      <w:r>
        <w:rPr>
          <w:rtl/>
        </w:rPr>
        <w:t xml:space="preserve"> וילן (מרצ):</w:t>
      </w:r>
    </w:p>
    <w:p w14:paraId="1E8BF381" w14:textId="77777777" w:rsidR="00000000" w:rsidRDefault="00B6587A">
      <w:pPr>
        <w:pStyle w:val="a"/>
        <w:rPr>
          <w:rFonts w:hint="cs"/>
          <w:rtl/>
        </w:rPr>
      </w:pPr>
    </w:p>
    <w:p w14:paraId="7A097074" w14:textId="77777777" w:rsidR="00000000" w:rsidRDefault="00B6587A">
      <w:pPr>
        <w:pStyle w:val="a"/>
        <w:rPr>
          <w:rFonts w:hint="cs"/>
          <w:rtl/>
        </w:rPr>
      </w:pPr>
      <w:r>
        <w:rPr>
          <w:rFonts w:hint="cs"/>
          <w:rtl/>
        </w:rPr>
        <w:t>איך?</w:t>
      </w:r>
    </w:p>
    <w:p w14:paraId="572C151D" w14:textId="77777777" w:rsidR="00000000" w:rsidRDefault="00B6587A">
      <w:pPr>
        <w:pStyle w:val="a"/>
        <w:ind w:firstLine="0"/>
        <w:rPr>
          <w:rtl/>
        </w:rPr>
      </w:pPr>
    </w:p>
    <w:p w14:paraId="5132E6DB" w14:textId="77777777" w:rsidR="00000000" w:rsidRDefault="00B6587A">
      <w:pPr>
        <w:pStyle w:val="ad"/>
        <w:rPr>
          <w:rtl/>
        </w:rPr>
      </w:pPr>
      <w:r>
        <w:rPr>
          <w:rtl/>
        </w:rPr>
        <w:t>היו"ר ראובן ריבלין:</w:t>
      </w:r>
    </w:p>
    <w:p w14:paraId="28CF39ED" w14:textId="77777777" w:rsidR="00000000" w:rsidRDefault="00B6587A">
      <w:pPr>
        <w:pStyle w:val="a"/>
        <w:rPr>
          <w:rtl/>
        </w:rPr>
      </w:pPr>
    </w:p>
    <w:p w14:paraId="30EDEED3" w14:textId="77777777" w:rsidR="00000000" w:rsidRDefault="00B6587A">
      <w:pPr>
        <w:pStyle w:val="a"/>
        <w:rPr>
          <w:rFonts w:hint="cs"/>
          <w:rtl/>
        </w:rPr>
      </w:pPr>
      <w:r>
        <w:rPr>
          <w:rFonts w:hint="cs"/>
          <w:rtl/>
        </w:rPr>
        <w:t xml:space="preserve">הוא </w:t>
      </w:r>
      <w:r>
        <w:rPr>
          <w:rFonts w:hint="cs"/>
          <w:rtl/>
        </w:rPr>
        <w:t xml:space="preserve">מנסה להסביר לך את זה כבר רבע שעה. בנאומך תבהיר לחברי הכנסת מדוע הם צריכים לשמוע לשר. כרגע הוא יאמר מה שהוא רוצה. גם השר שטרית ייתן הסברים מצד משרד האוצר. </w:t>
      </w:r>
    </w:p>
    <w:p w14:paraId="32EFD132" w14:textId="77777777" w:rsidR="00000000" w:rsidRDefault="00B6587A">
      <w:pPr>
        <w:pStyle w:val="a"/>
        <w:rPr>
          <w:rFonts w:hint="cs"/>
          <w:rtl/>
        </w:rPr>
      </w:pPr>
    </w:p>
    <w:p w14:paraId="35393C03" w14:textId="77777777" w:rsidR="00000000" w:rsidRDefault="00B6587A">
      <w:pPr>
        <w:pStyle w:val="SpeakerCon"/>
        <w:rPr>
          <w:rtl/>
        </w:rPr>
      </w:pPr>
      <w:bookmarkStart w:id="30" w:name="FS000000427T09_10_2003_12_07_05C"/>
      <w:bookmarkEnd w:id="30"/>
      <w:r>
        <w:rPr>
          <w:rtl/>
        </w:rPr>
        <w:t>שר התחבורה אביגדור ליברמן:</w:t>
      </w:r>
    </w:p>
    <w:p w14:paraId="6FC0188D" w14:textId="77777777" w:rsidR="00000000" w:rsidRDefault="00B6587A">
      <w:pPr>
        <w:pStyle w:val="a"/>
        <w:rPr>
          <w:rtl/>
        </w:rPr>
      </w:pPr>
    </w:p>
    <w:p w14:paraId="377AD4C8" w14:textId="77777777" w:rsidR="00000000" w:rsidRDefault="00B6587A">
      <w:pPr>
        <w:pStyle w:val="a"/>
        <w:rPr>
          <w:rFonts w:hint="cs"/>
          <w:rtl/>
        </w:rPr>
      </w:pPr>
      <w:r>
        <w:rPr>
          <w:rFonts w:hint="cs"/>
          <w:rtl/>
        </w:rPr>
        <w:t xml:space="preserve">יש פה בהחלט ניגוד אינטרסים בין האינטרס הרחב של מדינת ישראל לבין האינטרס </w:t>
      </w:r>
      <w:r>
        <w:rPr>
          <w:rFonts w:hint="cs"/>
          <w:rtl/>
        </w:rPr>
        <w:t xml:space="preserve">של האיגוד הצר של קומץ אנשים שרוצים לשמור על הפריווילגיות שלהם ולשמור על המונופולים. זה מאוד מזכיר לי את מה שהיה פעם בדואר, ואולי היושב-ראש זוכר זאת כשר התקשורת. אתם זוכרים מה היה כשהדואר היה מונופול?  היינו מחכים חצי שנה כדי לקבל טלפון בבית. </w:t>
      </w:r>
    </w:p>
    <w:p w14:paraId="7E41C45C" w14:textId="77777777" w:rsidR="00000000" w:rsidRDefault="00B6587A">
      <w:pPr>
        <w:pStyle w:val="a"/>
        <w:rPr>
          <w:rFonts w:hint="cs"/>
          <w:rtl/>
        </w:rPr>
      </w:pPr>
    </w:p>
    <w:p w14:paraId="3C16F71B" w14:textId="77777777" w:rsidR="00000000" w:rsidRDefault="00B6587A">
      <w:pPr>
        <w:pStyle w:val="ad"/>
        <w:rPr>
          <w:rtl/>
        </w:rPr>
      </w:pPr>
      <w:r>
        <w:rPr>
          <w:rtl/>
        </w:rPr>
        <w:t xml:space="preserve">היו"ר ראובן </w:t>
      </w:r>
      <w:r>
        <w:rPr>
          <w:rtl/>
        </w:rPr>
        <w:t>ריבלין:</w:t>
      </w:r>
    </w:p>
    <w:p w14:paraId="5812A00C" w14:textId="77777777" w:rsidR="00000000" w:rsidRDefault="00B6587A">
      <w:pPr>
        <w:pStyle w:val="a"/>
        <w:rPr>
          <w:rtl/>
        </w:rPr>
      </w:pPr>
    </w:p>
    <w:p w14:paraId="5D92D302" w14:textId="77777777" w:rsidR="00000000" w:rsidRDefault="00B6587A">
      <w:pPr>
        <w:pStyle w:val="a"/>
        <w:rPr>
          <w:rFonts w:hint="cs"/>
          <w:rtl/>
        </w:rPr>
      </w:pPr>
      <w:r>
        <w:rPr>
          <w:rFonts w:hint="cs"/>
          <w:rtl/>
        </w:rPr>
        <w:t>זה "בזק", הדואר לא נתן טלפונים.</w:t>
      </w:r>
    </w:p>
    <w:p w14:paraId="64B5EE15" w14:textId="77777777" w:rsidR="00000000" w:rsidRDefault="00B6587A">
      <w:pPr>
        <w:pStyle w:val="a"/>
        <w:rPr>
          <w:rFonts w:hint="cs"/>
          <w:rtl/>
        </w:rPr>
      </w:pPr>
    </w:p>
    <w:p w14:paraId="327B8D39" w14:textId="77777777" w:rsidR="00000000" w:rsidRDefault="00B6587A">
      <w:pPr>
        <w:pStyle w:val="SpeakerCon"/>
        <w:rPr>
          <w:rtl/>
        </w:rPr>
      </w:pPr>
      <w:bookmarkStart w:id="31" w:name="FS000000427T09_10_2003_12_09_13C"/>
      <w:bookmarkEnd w:id="31"/>
      <w:r>
        <w:rPr>
          <w:rtl/>
        </w:rPr>
        <w:t>שר התחבורה אביגדור ליברמן:</w:t>
      </w:r>
    </w:p>
    <w:p w14:paraId="48E58545" w14:textId="77777777" w:rsidR="00000000" w:rsidRDefault="00B6587A">
      <w:pPr>
        <w:pStyle w:val="a"/>
        <w:rPr>
          <w:rtl/>
        </w:rPr>
      </w:pPr>
    </w:p>
    <w:p w14:paraId="28367F6F" w14:textId="77777777" w:rsidR="00000000" w:rsidRDefault="00B6587A">
      <w:pPr>
        <w:pStyle w:val="a"/>
        <w:rPr>
          <w:rFonts w:hint="cs"/>
          <w:rtl/>
        </w:rPr>
      </w:pPr>
      <w:r>
        <w:rPr>
          <w:rFonts w:hint="cs"/>
          <w:rtl/>
        </w:rPr>
        <w:t>כש"בזק" היה המונופול, אנשים חיכו חצי שנה. מה קרה מאז שהנושא נפתח לתחרות? מאז נפתחו עוד חברות. אני לא ראיתי שעובדי "בזק" נפגעו כהוא זה.</w:t>
      </w:r>
    </w:p>
    <w:p w14:paraId="4DC39738" w14:textId="77777777" w:rsidR="00000000" w:rsidRDefault="00B6587A">
      <w:pPr>
        <w:pStyle w:val="a"/>
        <w:rPr>
          <w:rFonts w:hint="cs"/>
          <w:rtl/>
        </w:rPr>
      </w:pPr>
    </w:p>
    <w:p w14:paraId="638D2DA3" w14:textId="77777777" w:rsidR="00000000" w:rsidRDefault="00B6587A">
      <w:pPr>
        <w:pStyle w:val="ac"/>
        <w:rPr>
          <w:rtl/>
        </w:rPr>
      </w:pPr>
      <w:r>
        <w:rPr>
          <w:rFonts w:hint="eastAsia"/>
          <w:rtl/>
        </w:rPr>
        <w:t>חיים</w:t>
      </w:r>
      <w:r>
        <w:rPr>
          <w:rtl/>
        </w:rPr>
        <w:t xml:space="preserve"> רמון (העבודה-מימד):</w:t>
      </w:r>
    </w:p>
    <w:p w14:paraId="3A1CAE71" w14:textId="77777777" w:rsidR="00000000" w:rsidRDefault="00B6587A">
      <w:pPr>
        <w:pStyle w:val="a"/>
        <w:rPr>
          <w:rFonts w:hint="cs"/>
          <w:rtl/>
        </w:rPr>
      </w:pPr>
    </w:p>
    <w:p w14:paraId="795CF1ED" w14:textId="77777777" w:rsidR="00000000" w:rsidRDefault="00B6587A">
      <w:pPr>
        <w:pStyle w:val="a"/>
        <w:rPr>
          <w:rFonts w:hint="cs"/>
          <w:rtl/>
        </w:rPr>
      </w:pPr>
      <w:r>
        <w:rPr>
          <w:rFonts w:hint="cs"/>
          <w:rtl/>
        </w:rPr>
        <w:t xml:space="preserve">כמה שנים נמשך המשא-ומתן </w:t>
      </w:r>
      <w:r>
        <w:rPr>
          <w:rFonts w:hint="cs"/>
          <w:rtl/>
        </w:rPr>
        <w:t xml:space="preserve">עם עובדי "בזק"? עשר שנים נמשך המשא-ומתן. </w:t>
      </w:r>
    </w:p>
    <w:p w14:paraId="7DB9F8DF" w14:textId="77777777" w:rsidR="00000000" w:rsidRDefault="00B6587A">
      <w:pPr>
        <w:pStyle w:val="a"/>
        <w:rPr>
          <w:rFonts w:hint="cs"/>
          <w:rtl/>
        </w:rPr>
      </w:pPr>
    </w:p>
    <w:p w14:paraId="628D72E1" w14:textId="77777777" w:rsidR="00000000" w:rsidRDefault="00B6587A">
      <w:pPr>
        <w:pStyle w:val="ac"/>
        <w:rPr>
          <w:rtl/>
        </w:rPr>
      </w:pPr>
      <w:r>
        <w:rPr>
          <w:rFonts w:hint="eastAsia"/>
          <w:rtl/>
        </w:rPr>
        <w:t>מל</w:t>
      </w:r>
      <w:r>
        <w:rPr>
          <w:rtl/>
        </w:rPr>
        <w:t xml:space="preserve"> פולישוק-בלוך (שינוי):</w:t>
      </w:r>
    </w:p>
    <w:p w14:paraId="677D02EB" w14:textId="77777777" w:rsidR="00000000" w:rsidRDefault="00B6587A">
      <w:pPr>
        <w:pStyle w:val="a"/>
        <w:rPr>
          <w:rFonts w:hint="cs"/>
          <w:rtl/>
        </w:rPr>
      </w:pPr>
    </w:p>
    <w:p w14:paraId="41E5E1C4" w14:textId="77777777" w:rsidR="00000000" w:rsidRDefault="00B6587A">
      <w:pPr>
        <w:pStyle w:val="a"/>
        <w:rPr>
          <w:rFonts w:hint="cs"/>
          <w:rtl/>
        </w:rPr>
      </w:pPr>
      <w:r>
        <w:rPr>
          <w:rFonts w:hint="cs"/>
          <w:rtl/>
        </w:rPr>
        <w:t xml:space="preserve">זה לא אומר שזה בסדר. </w:t>
      </w:r>
    </w:p>
    <w:p w14:paraId="2B12E15D" w14:textId="77777777" w:rsidR="00000000" w:rsidRDefault="00B6587A">
      <w:pPr>
        <w:pStyle w:val="a"/>
        <w:rPr>
          <w:rFonts w:hint="cs"/>
          <w:rtl/>
        </w:rPr>
      </w:pPr>
    </w:p>
    <w:p w14:paraId="0E5C795D" w14:textId="77777777" w:rsidR="00000000" w:rsidRDefault="00B6587A">
      <w:pPr>
        <w:pStyle w:val="SpeakerCon"/>
        <w:rPr>
          <w:rtl/>
        </w:rPr>
      </w:pPr>
      <w:bookmarkStart w:id="32" w:name="FS000000427T09_10_2003_12_12_10C"/>
      <w:bookmarkEnd w:id="32"/>
      <w:r>
        <w:rPr>
          <w:rtl/>
        </w:rPr>
        <w:t>שר התחבורה אביגדור ליברמן:</w:t>
      </w:r>
    </w:p>
    <w:p w14:paraId="0CA8B0B1" w14:textId="77777777" w:rsidR="00000000" w:rsidRDefault="00B6587A">
      <w:pPr>
        <w:pStyle w:val="a"/>
        <w:ind w:firstLine="0"/>
        <w:rPr>
          <w:rFonts w:hint="cs"/>
          <w:rtl/>
        </w:rPr>
      </w:pPr>
    </w:p>
    <w:p w14:paraId="3E8F29DA" w14:textId="77777777" w:rsidR="00000000" w:rsidRDefault="00B6587A">
      <w:pPr>
        <w:pStyle w:val="a"/>
        <w:rPr>
          <w:rFonts w:hint="cs"/>
          <w:rtl/>
        </w:rPr>
      </w:pPr>
      <w:r>
        <w:rPr>
          <w:rFonts w:hint="cs"/>
          <w:rtl/>
        </w:rPr>
        <w:t xml:space="preserve"> אני לא חושב שעובדי "פרטנר" מרגישים פגועים, אני לא חושב שעובדי "סלקום" מרגישים נחותים, ותארו לעצמכם מה היה קורה אם "פרטנר" ו"סלקום" - - </w:t>
      </w:r>
      <w:r>
        <w:rPr>
          <w:rFonts w:hint="cs"/>
          <w:rtl/>
        </w:rPr>
        <w:t>-</w:t>
      </w:r>
    </w:p>
    <w:p w14:paraId="154568D7" w14:textId="77777777" w:rsidR="00000000" w:rsidRDefault="00B6587A">
      <w:pPr>
        <w:pStyle w:val="a"/>
        <w:rPr>
          <w:rFonts w:hint="cs"/>
          <w:rtl/>
        </w:rPr>
      </w:pPr>
    </w:p>
    <w:p w14:paraId="22D3AF03" w14:textId="77777777" w:rsidR="00000000" w:rsidRDefault="00B6587A">
      <w:pPr>
        <w:pStyle w:val="ac"/>
        <w:rPr>
          <w:rtl/>
        </w:rPr>
      </w:pPr>
      <w:r>
        <w:rPr>
          <w:rFonts w:hint="eastAsia"/>
          <w:rtl/>
        </w:rPr>
        <w:t>אברהם</w:t>
      </w:r>
      <w:r>
        <w:rPr>
          <w:rtl/>
        </w:rPr>
        <w:t xml:space="preserve"> בייגה שוחט (העבודה-מימד):</w:t>
      </w:r>
    </w:p>
    <w:p w14:paraId="2DEDD4B1" w14:textId="77777777" w:rsidR="00000000" w:rsidRDefault="00B6587A">
      <w:pPr>
        <w:pStyle w:val="a"/>
        <w:rPr>
          <w:rFonts w:hint="cs"/>
          <w:rtl/>
        </w:rPr>
      </w:pPr>
    </w:p>
    <w:p w14:paraId="18055289" w14:textId="77777777" w:rsidR="00000000" w:rsidRDefault="00B6587A">
      <w:pPr>
        <w:pStyle w:val="a"/>
        <w:rPr>
          <w:rFonts w:hint="cs"/>
          <w:rtl/>
        </w:rPr>
      </w:pPr>
      <w:r>
        <w:rPr>
          <w:rFonts w:hint="cs"/>
          <w:rtl/>
        </w:rPr>
        <w:t xml:space="preserve">למי אתה מטיף מוסר? מי עשה את זה? לא היתה שביתה, עשו את זה בלי שביתה ועל-ידי הסכמים. מי עשה את זה? אתה עשית את זה? </w:t>
      </w:r>
    </w:p>
    <w:p w14:paraId="1F3C0925" w14:textId="77777777" w:rsidR="00000000" w:rsidRDefault="00B6587A">
      <w:pPr>
        <w:pStyle w:val="a"/>
        <w:rPr>
          <w:rFonts w:hint="cs"/>
          <w:rtl/>
        </w:rPr>
      </w:pPr>
    </w:p>
    <w:p w14:paraId="5D378CD5" w14:textId="77777777" w:rsidR="00000000" w:rsidRDefault="00B6587A">
      <w:pPr>
        <w:pStyle w:val="ac"/>
        <w:rPr>
          <w:rtl/>
        </w:rPr>
      </w:pPr>
      <w:r>
        <w:rPr>
          <w:rFonts w:hint="eastAsia"/>
          <w:rtl/>
        </w:rPr>
        <w:t>חיים</w:t>
      </w:r>
      <w:r>
        <w:rPr>
          <w:rtl/>
        </w:rPr>
        <w:t xml:space="preserve"> אורון (מרצ):</w:t>
      </w:r>
    </w:p>
    <w:p w14:paraId="3722B0A7" w14:textId="77777777" w:rsidR="00000000" w:rsidRDefault="00B6587A">
      <w:pPr>
        <w:pStyle w:val="a"/>
        <w:rPr>
          <w:rFonts w:hint="cs"/>
          <w:rtl/>
        </w:rPr>
      </w:pPr>
    </w:p>
    <w:p w14:paraId="48DFD860" w14:textId="77777777" w:rsidR="00000000" w:rsidRDefault="00B6587A">
      <w:pPr>
        <w:pStyle w:val="a"/>
        <w:rPr>
          <w:rFonts w:hint="cs"/>
          <w:rtl/>
        </w:rPr>
      </w:pPr>
      <w:r>
        <w:rPr>
          <w:rFonts w:hint="cs"/>
          <w:rtl/>
        </w:rPr>
        <w:t>- - -</w:t>
      </w:r>
    </w:p>
    <w:p w14:paraId="4E7CAF52" w14:textId="77777777" w:rsidR="00000000" w:rsidRDefault="00B6587A">
      <w:pPr>
        <w:pStyle w:val="a"/>
        <w:rPr>
          <w:rFonts w:hint="cs"/>
          <w:rtl/>
        </w:rPr>
      </w:pPr>
    </w:p>
    <w:p w14:paraId="205EAB77" w14:textId="77777777" w:rsidR="00000000" w:rsidRDefault="00B6587A">
      <w:pPr>
        <w:pStyle w:val="ad"/>
        <w:rPr>
          <w:rtl/>
        </w:rPr>
      </w:pPr>
      <w:r>
        <w:rPr>
          <w:rtl/>
        </w:rPr>
        <w:t>היו"ר ראובן ריבלין:</w:t>
      </w:r>
    </w:p>
    <w:p w14:paraId="6AE4C36D" w14:textId="77777777" w:rsidR="00000000" w:rsidRDefault="00B6587A">
      <w:pPr>
        <w:pStyle w:val="a"/>
        <w:rPr>
          <w:rtl/>
        </w:rPr>
      </w:pPr>
    </w:p>
    <w:p w14:paraId="652A2C93" w14:textId="77777777" w:rsidR="00000000" w:rsidRDefault="00B6587A">
      <w:pPr>
        <w:pStyle w:val="a"/>
        <w:rPr>
          <w:rFonts w:hint="cs"/>
          <w:rtl/>
        </w:rPr>
      </w:pPr>
      <w:r>
        <w:rPr>
          <w:rFonts w:hint="cs"/>
          <w:rtl/>
        </w:rPr>
        <w:t>אני מעיד שגם לכם יש תרומה לטלפון הסלולרי.</w:t>
      </w:r>
    </w:p>
    <w:p w14:paraId="1DFCE689" w14:textId="77777777" w:rsidR="00000000" w:rsidRDefault="00B6587A">
      <w:pPr>
        <w:pStyle w:val="a"/>
        <w:rPr>
          <w:rFonts w:hint="cs"/>
          <w:rtl/>
        </w:rPr>
      </w:pPr>
    </w:p>
    <w:p w14:paraId="0A24D52A" w14:textId="77777777" w:rsidR="00000000" w:rsidRDefault="00B6587A">
      <w:pPr>
        <w:pStyle w:val="SpeakerCon"/>
        <w:rPr>
          <w:rtl/>
        </w:rPr>
      </w:pPr>
      <w:bookmarkStart w:id="33" w:name="FS000000427T09_10_2003_12_14_22C"/>
      <w:bookmarkEnd w:id="33"/>
      <w:r>
        <w:rPr>
          <w:rtl/>
        </w:rPr>
        <w:t>שר התחבורה אבי</w:t>
      </w:r>
      <w:r>
        <w:rPr>
          <w:rtl/>
        </w:rPr>
        <w:t>גדור ליברמן:</w:t>
      </w:r>
    </w:p>
    <w:p w14:paraId="421252FF" w14:textId="77777777" w:rsidR="00000000" w:rsidRDefault="00B6587A">
      <w:pPr>
        <w:pStyle w:val="a"/>
        <w:rPr>
          <w:rtl/>
        </w:rPr>
      </w:pPr>
    </w:p>
    <w:p w14:paraId="5406D6F4" w14:textId="77777777" w:rsidR="00000000" w:rsidRDefault="00B6587A">
      <w:pPr>
        <w:pStyle w:val="a"/>
        <w:rPr>
          <w:rFonts w:hint="cs"/>
          <w:rtl/>
        </w:rPr>
      </w:pPr>
      <w:r>
        <w:rPr>
          <w:rFonts w:hint="cs"/>
          <w:rtl/>
        </w:rPr>
        <w:t>אני חושב שהיום המצב בנמלים בדיוק זהה, כי אי-אפשר לדמיין היום את שוק התקשורת עם "פרטנר", "סלקום" ו"מירס" כחברות-בנות של "בזק", זה לא היה הולך וזה לא היה קורה. אותו דבר היום, מה שאנחנו עושים בנמלים זה להפוך אותם לחברות ממשלתיות. שמישהו יסביר לי</w:t>
      </w:r>
      <w:r>
        <w:rPr>
          <w:rFonts w:hint="cs"/>
          <w:rtl/>
        </w:rPr>
        <w:t xml:space="preserve"> למה צריך את רשות הנמלים - למה צריך את המתווך הזה עם כמעט 200 עובדים, כשהוא אוכל 150 מיליון שקל בשנה? למה אי-אפשר להעביר סמכויות ישר לנמלים? אין עוד יצור כזה באף מדינה אחרת - חברת-גג אחת שמחזיקה ומפעילה את כל הנמלים. חייבים להפוך את כל הנמלים לחברות ממשלתי</w:t>
      </w:r>
      <w:r>
        <w:rPr>
          <w:rFonts w:hint="cs"/>
          <w:rtl/>
        </w:rPr>
        <w:t>ות. צריך להעביר אליהם את הסמכויות, לא צריך מתווכים.</w:t>
      </w:r>
    </w:p>
    <w:p w14:paraId="25713213" w14:textId="77777777" w:rsidR="00000000" w:rsidRDefault="00B6587A">
      <w:pPr>
        <w:pStyle w:val="a"/>
        <w:rPr>
          <w:rFonts w:hint="cs"/>
          <w:rtl/>
        </w:rPr>
      </w:pPr>
    </w:p>
    <w:p w14:paraId="029AB7CE" w14:textId="77777777" w:rsidR="00000000" w:rsidRDefault="00B6587A">
      <w:pPr>
        <w:pStyle w:val="ac"/>
        <w:rPr>
          <w:rtl/>
        </w:rPr>
      </w:pPr>
      <w:r>
        <w:rPr>
          <w:rFonts w:hint="eastAsia"/>
          <w:rtl/>
        </w:rPr>
        <w:t>אברהם</w:t>
      </w:r>
      <w:r>
        <w:rPr>
          <w:rtl/>
        </w:rPr>
        <w:t xml:space="preserve"> בייגה שוחט (העבודה-מימד):</w:t>
      </w:r>
    </w:p>
    <w:p w14:paraId="048A1675" w14:textId="77777777" w:rsidR="00000000" w:rsidRDefault="00B6587A">
      <w:pPr>
        <w:pStyle w:val="a"/>
        <w:rPr>
          <w:rFonts w:hint="cs"/>
          <w:rtl/>
        </w:rPr>
      </w:pPr>
    </w:p>
    <w:p w14:paraId="408C37F6" w14:textId="77777777" w:rsidR="00000000" w:rsidRDefault="00B6587A">
      <w:pPr>
        <w:pStyle w:val="a"/>
        <w:rPr>
          <w:rFonts w:hint="cs"/>
          <w:rtl/>
        </w:rPr>
      </w:pPr>
      <w:r>
        <w:rPr>
          <w:rFonts w:hint="cs"/>
          <w:rtl/>
        </w:rPr>
        <w:t>בכל מדינה מערבית - - -</w:t>
      </w:r>
    </w:p>
    <w:p w14:paraId="5E4B9E57" w14:textId="77777777" w:rsidR="00000000" w:rsidRDefault="00B6587A">
      <w:pPr>
        <w:pStyle w:val="a"/>
        <w:rPr>
          <w:rFonts w:hint="cs"/>
          <w:rtl/>
        </w:rPr>
      </w:pPr>
    </w:p>
    <w:p w14:paraId="16065330" w14:textId="77777777" w:rsidR="00000000" w:rsidRDefault="00B6587A">
      <w:pPr>
        <w:pStyle w:val="ad"/>
        <w:rPr>
          <w:rtl/>
        </w:rPr>
      </w:pPr>
      <w:r>
        <w:rPr>
          <w:rFonts w:hint="eastAsia"/>
          <w:rtl/>
        </w:rPr>
        <w:t>היו</w:t>
      </w:r>
      <w:r>
        <w:rPr>
          <w:rtl/>
        </w:rPr>
        <w:t>"ר ראובן ריבלין:</w:t>
      </w:r>
    </w:p>
    <w:p w14:paraId="0BB21B47" w14:textId="77777777" w:rsidR="00000000" w:rsidRDefault="00B6587A">
      <w:pPr>
        <w:pStyle w:val="a"/>
        <w:rPr>
          <w:rFonts w:hint="cs"/>
          <w:rtl/>
        </w:rPr>
      </w:pPr>
    </w:p>
    <w:p w14:paraId="4ACD272B" w14:textId="77777777" w:rsidR="00000000" w:rsidRDefault="00B6587A">
      <w:pPr>
        <w:pStyle w:val="a"/>
        <w:rPr>
          <w:rFonts w:hint="cs"/>
          <w:rtl/>
        </w:rPr>
      </w:pPr>
      <w:r>
        <w:rPr>
          <w:rFonts w:hint="cs"/>
          <w:rtl/>
        </w:rPr>
        <w:t xml:space="preserve">רבותי, אם לא תקראו קריאת ביניים כל אחד לבד, אני לא אאפשר קריאות ביניים. </w:t>
      </w:r>
    </w:p>
    <w:p w14:paraId="3B647530" w14:textId="77777777" w:rsidR="00000000" w:rsidRDefault="00B6587A">
      <w:pPr>
        <w:pStyle w:val="a"/>
        <w:rPr>
          <w:rFonts w:hint="cs"/>
          <w:rtl/>
        </w:rPr>
      </w:pPr>
    </w:p>
    <w:p w14:paraId="17F080BE" w14:textId="77777777" w:rsidR="00000000" w:rsidRDefault="00B6587A">
      <w:pPr>
        <w:pStyle w:val="SpeakerCon"/>
        <w:rPr>
          <w:rtl/>
        </w:rPr>
      </w:pPr>
      <w:bookmarkStart w:id="34" w:name="FS000000427T09_10_2003_12_18_41C"/>
      <w:bookmarkEnd w:id="34"/>
      <w:r>
        <w:rPr>
          <w:rtl/>
        </w:rPr>
        <w:t>שר התחבורה אביגדור ליברמן:</w:t>
      </w:r>
    </w:p>
    <w:p w14:paraId="0087A563" w14:textId="77777777" w:rsidR="00000000" w:rsidRDefault="00B6587A">
      <w:pPr>
        <w:pStyle w:val="a"/>
        <w:rPr>
          <w:rtl/>
        </w:rPr>
      </w:pPr>
    </w:p>
    <w:p w14:paraId="6EE06875" w14:textId="77777777" w:rsidR="00000000" w:rsidRDefault="00B6587A">
      <w:pPr>
        <w:pStyle w:val="a"/>
        <w:rPr>
          <w:rFonts w:hint="cs"/>
          <w:rtl/>
        </w:rPr>
      </w:pPr>
      <w:r>
        <w:rPr>
          <w:rFonts w:hint="cs"/>
          <w:rtl/>
        </w:rPr>
        <w:t>זה אחד העקרונות הבסיסיי</w:t>
      </w:r>
      <w:r>
        <w:rPr>
          <w:rFonts w:hint="cs"/>
          <w:rtl/>
        </w:rPr>
        <w:t xml:space="preserve">ם, העברת סמכויות מרשות הנמלים לנמלים עצמם, הפיכה של הנמלים לחברות עצמאיות שיתחילו להתחרות זו בזו. העיקרון הנוסף </w:t>
      </w:r>
      <w:r>
        <w:rPr>
          <w:rtl/>
        </w:rPr>
        <w:t>–</w:t>
      </w:r>
      <w:r>
        <w:rPr>
          <w:rFonts w:hint="cs"/>
          <w:rtl/>
        </w:rPr>
        <w:t xml:space="preserve"> גמישות בתעריפים. </w:t>
      </w:r>
    </w:p>
    <w:p w14:paraId="321431C3" w14:textId="77777777" w:rsidR="00000000" w:rsidRDefault="00B6587A">
      <w:pPr>
        <w:pStyle w:val="a"/>
        <w:rPr>
          <w:rFonts w:hint="cs"/>
          <w:rtl/>
        </w:rPr>
      </w:pPr>
    </w:p>
    <w:p w14:paraId="4BC5E260" w14:textId="77777777" w:rsidR="00000000" w:rsidRDefault="00B6587A">
      <w:pPr>
        <w:pStyle w:val="ac"/>
        <w:rPr>
          <w:rtl/>
        </w:rPr>
      </w:pPr>
      <w:r>
        <w:rPr>
          <w:rFonts w:hint="eastAsia"/>
          <w:rtl/>
        </w:rPr>
        <w:t>רן</w:t>
      </w:r>
      <w:r>
        <w:rPr>
          <w:rtl/>
        </w:rPr>
        <w:t xml:space="preserve"> כהן (מרצ):</w:t>
      </w:r>
    </w:p>
    <w:p w14:paraId="018A633B" w14:textId="77777777" w:rsidR="00000000" w:rsidRDefault="00B6587A">
      <w:pPr>
        <w:pStyle w:val="a"/>
        <w:rPr>
          <w:rFonts w:hint="cs"/>
          <w:rtl/>
        </w:rPr>
      </w:pPr>
    </w:p>
    <w:p w14:paraId="350D868E" w14:textId="77777777" w:rsidR="00000000" w:rsidRDefault="00B6587A">
      <w:pPr>
        <w:pStyle w:val="a"/>
        <w:rPr>
          <w:rFonts w:hint="cs"/>
          <w:rtl/>
        </w:rPr>
      </w:pPr>
      <w:r>
        <w:rPr>
          <w:rFonts w:hint="cs"/>
          <w:rtl/>
        </w:rPr>
        <w:t>יש לי שאלה עניינית, אדוני השר.</w:t>
      </w:r>
    </w:p>
    <w:p w14:paraId="62EFD14C" w14:textId="77777777" w:rsidR="00000000" w:rsidRDefault="00B6587A">
      <w:pPr>
        <w:pStyle w:val="a"/>
        <w:rPr>
          <w:rFonts w:hint="cs"/>
          <w:rtl/>
        </w:rPr>
      </w:pPr>
    </w:p>
    <w:p w14:paraId="253D428A" w14:textId="77777777" w:rsidR="00000000" w:rsidRDefault="00B6587A">
      <w:pPr>
        <w:pStyle w:val="ad"/>
        <w:rPr>
          <w:rtl/>
        </w:rPr>
      </w:pPr>
      <w:r>
        <w:rPr>
          <w:rtl/>
        </w:rPr>
        <w:t>היו"ר ראובן ריבלין:</w:t>
      </w:r>
    </w:p>
    <w:p w14:paraId="3A2E75E9" w14:textId="77777777" w:rsidR="00000000" w:rsidRDefault="00B6587A">
      <w:pPr>
        <w:pStyle w:val="a"/>
        <w:rPr>
          <w:rtl/>
        </w:rPr>
      </w:pPr>
    </w:p>
    <w:p w14:paraId="236E33F4" w14:textId="77777777" w:rsidR="00000000" w:rsidRDefault="00B6587A">
      <w:pPr>
        <w:pStyle w:val="a"/>
        <w:rPr>
          <w:rFonts w:hint="cs"/>
          <w:rtl/>
        </w:rPr>
      </w:pPr>
      <w:r>
        <w:rPr>
          <w:rFonts w:hint="cs"/>
          <w:rtl/>
        </w:rPr>
        <w:t>חבר הכנסת כהן, הוא באמצע דיבור. בסוף אני אאפשר לך לשאול</w:t>
      </w:r>
      <w:r>
        <w:rPr>
          <w:rFonts w:hint="cs"/>
          <w:rtl/>
        </w:rPr>
        <w:t xml:space="preserve"> אותו. </w:t>
      </w:r>
    </w:p>
    <w:p w14:paraId="55CBD5FB" w14:textId="77777777" w:rsidR="00000000" w:rsidRDefault="00B6587A">
      <w:pPr>
        <w:pStyle w:val="a"/>
        <w:rPr>
          <w:rFonts w:hint="cs"/>
          <w:rtl/>
        </w:rPr>
      </w:pPr>
    </w:p>
    <w:p w14:paraId="07DCDCD2" w14:textId="77777777" w:rsidR="00000000" w:rsidRDefault="00B6587A">
      <w:pPr>
        <w:pStyle w:val="ac"/>
        <w:rPr>
          <w:rtl/>
        </w:rPr>
      </w:pPr>
      <w:r>
        <w:rPr>
          <w:rFonts w:hint="eastAsia"/>
          <w:rtl/>
        </w:rPr>
        <w:t>עבד</w:t>
      </w:r>
      <w:r>
        <w:rPr>
          <w:rtl/>
        </w:rPr>
        <w:t>-אלמאלכ דהאמשה (רע"ם):</w:t>
      </w:r>
    </w:p>
    <w:p w14:paraId="3F102793" w14:textId="77777777" w:rsidR="00000000" w:rsidRDefault="00B6587A">
      <w:pPr>
        <w:pStyle w:val="a"/>
        <w:rPr>
          <w:rFonts w:hint="cs"/>
          <w:rtl/>
        </w:rPr>
      </w:pPr>
    </w:p>
    <w:p w14:paraId="69CB1096" w14:textId="77777777" w:rsidR="00000000" w:rsidRDefault="00B6587A">
      <w:pPr>
        <w:pStyle w:val="a"/>
        <w:rPr>
          <w:rFonts w:hint="cs"/>
          <w:rtl/>
        </w:rPr>
      </w:pPr>
      <w:r>
        <w:rPr>
          <w:rFonts w:hint="cs"/>
          <w:rtl/>
        </w:rPr>
        <w:t>הוא מדבר על הצלחות...</w:t>
      </w:r>
    </w:p>
    <w:p w14:paraId="2E4830B2" w14:textId="77777777" w:rsidR="00000000" w:rsidRDefault="00B6587A">
      <w:pPr>
        <w:pStyle w:val="a"/>
        <w:rPr>
          <w:rFonts w:hint="cs"/>
          <w:rtl/>
        </w:rPr>
      </w:pPr>
    </w:p>
    <w:p w14:paraId="2280ED37" w14:textId="77777777" w:rsidR="00000000" w:rsidRDefault="00B6587A">
      <w:pPr>
        <w:pStyle w:val="ad"/>
        <w:rPr>
          <w:rtl/>
        </w:rPr>
      </w:pPr>
      <w:r>
        <w:rPr>
          <w:rtl/>
        </w:rPr>
        <w:t>היו"ר ראובן ריבלין:</w:t>
      </w:r>
    </w:p>
    <w:p w14:paraId="47191492" w14:textId="77777777" w:rsidR="00000000" w:rsidRDefault="00B6587A">
      <w:pPr>
        <w:pStyle w:val="a"/>
        <w:rPr>
          <w:rtl/>
        </w:rPr>
      </w:pPr>
    </w:p>
    <w:p w14:paraId="28370AB8" w14:textId="77777777" w:rsidR="00000000" w:rsidRDefault="00B6587A">
      <w:pPr>
        <w:pStyle w:val="a"/>
        <w:rPr>
          <w:rFonts w:hint="cs"/>
          <w:rtl/>
        </w:rPr>
      </w:pPr>
      <w:r>
        <w:rPr>
          <w:rFonts w:hint="cs"/>
          <w:rtl/>
        </w:rPr>
        <w:t xml:space="preserve">חבר הכנסת דהאמשה, אני בטוח שאתה תדבר על ההצלחות שלך כשאתה תעמוד פה. </w:t>
      </w:r>
    </w:p>
    <w:p w14:paraId="62A2FAFA" w14:textId="77777777" w:rsidR="00000000" w:rsidRDefault="00B6587A">
      <w:pPr>
        <w:pStyle w:val="a"/>
        <w:rPr>
          <w:rFonts w:hint="cs"/>
          <w:rtl/>
        </w:rPr>
      </w:pPr>
    </w:p>
    <w:p w14:paraId="21832343" w14:textId="77777777" w:rsidR="00000000" w:rsidRDefault="00B6587A">
      <w:pPr>
        <w:pStyle w:val="SpeakerCon"/>
        <w:rPr>
          <w:rtl/>
        </w:rPr>
      </w:pPr>
      <w:bookmarkStart w:id="35" w:name="FS000000427T09_10_2003_12_21_21C"/>
      <w:bookmarkEnd w:id="35"/>
      <w:r>
        <w:rPr>
          <w:rtl/>
        </w:rPr>
        <w:t>שר התחבורה אביגדור ליברמן:</w:t>
      </w:r>
    </w:p>
    <w:p w14:paraId="3EEC7E08" w14:textId="77777777" w:rsidR="00000000" w:rsidRDefault="00B6587A">
      <w:pPr>
        <w:pStyle w:val="a"/>
        <w:rPr>
          <w:rtl/>
        </w:rPr>
      </w:pPr>
    </w:p>
    <w:p w14:paraId="11ABD7B2" w14:textId="77777777" w:rsidR="00000000" w:rsidRDefault="00B6587A">
      <w:pPr>
        <w:pStyle w:val="a"/>
        <w:rPr>
          <w:rFonts w:hint="cs"/>
          <w:rtl/>
        </w:rPr>
      </w:pPr>
      <w:r>
        <w:rPr>
          <w:rFonts w:hint="cs"/>
          <w:rtl/>
        </w:rPr>
        <w:t>הממשלה יכולה לדבר על ההצלחות גם בתחום התחבורה הציבורית, גם בתחום הרכבת וגם ב"א</w:t>
      </w:r>
      <w:r>
        <w:rPr>
          <w:rFonts w:hint="cs"/>
          <w:rtl/>
        </w:rPr>
        <w:t xml:space="preserve">ל על". אני רוצה להגיד לך, שכאשר התחלתי את תפקידי כשר, לא הייתי בטוח שמבחינה תזרימית תעבור "אל על" את החורף הזה. היום אני בטוח שהיא תעבור. אני בטוח שהיום "אל על" באמת תמריא אל על, ו"אל על" היום הרבה יותר איתנה וחזקה מאשר קודם. </w:t>
      </w:r>
    </w:p>
    <w:p w14:paraId="087E7287" w14:textId="77777777" w:rsidR="00000000" w:rsidRDefault="00B6587A">
      <w:pPr>
        <w:pStyle w:val="a"/>
        <w:rPr>
          <w:rFonts w:hint="cs"/>
          <w:rtl/>
        </w:rPr>
      </w:pPr>
    </w:p>
    <w:p w14:paraId="75FC549F" w14:textId="77777777" w:rsidR="00000000" w:rsidRDefault="00B6587A">
      <w:pPr>
        <w:pStyle w:val="a"/>
        <w:rPr>
          <w:rFonts w:hint="cs"/>
          <w:rtl/>
        </w:rPr>
      </w:pPr>
      <w:r>
        <w:rPr>
          <w:rFonts w:hint="cs"/>
          <w:rtl/>
        </w:rPr>
        <w:t xml:space="preserve">אני גם בטוח ששום ממשלה אחרת </w:t>
      </w:r>
      <w:r>
        <w:rPr>
          <w:rFonts w:hint="cs"/>
          <w:rtl/>
        </w:rPr>
        <w:t xml:space="preserve">במצב של היום לא היתה מאשרת 20 מיליארד שקל תקציב פיתוח לרכבות. את כל הפרויקטים שתקעתם במשך שנים אנחנו מזיזים היום. </w:t>
      </w:r>
    </w:p>
    <w:p w14:paraId="6C473EB6" w14:textId="77777777" w:rsidR="00000000" w:rsidRDefault="00B6587A">
      <w:pPr>
        <w:pStyle w:val="a"/>
        <w:rPr>
          <w:rFonts w:hint="cs"/>
          <w:rtl/>
        </w:rPr>
      </w:pPr>
    </w:p>
    <w:p w14:paraId="043DBC24" w14:textId="77777777" w:rsidR="00000000" w:rsidRDefault="00B6587A">
      <w:pPr>
        <w:pStyle w:val="ac"/>
        <w:rPr>
          <w:rtl/>
        </w:rPr>
      </w:pPr>
      <w:r>
        <w:rPr>
          <w:rFonts w:hint="eastAsia"/>
          <w:rtl/>
        </w:rPr>
        <w:t>אבשלום</w:t>
      </w:r>
      <w:r>
        <w:rPr>
          <w:rtl/>
        </w:rPr>
        <w:t xml:space="preserve"> וילן (מרצ):</w:t>
      </w:r>
    </w:p>
    <w:p w14:paraId="4F675378" w14:textId="77777777" w:rsidR="00000000" w:rsidRDefault="00B6587A">
      <w:pPr>
        <w:pStyle w:val="a"/>
        <w:rPr>
          <w:rFonts w:hint="cs"/>
          <w:rtl/>
        </w:rPr>
      </w:pPr>
    </w:p>
    <w:p w14:paraId="49FA0ABE" w14:textId="77777777" w:rsidR="00000000" w:rsidRDefault="00B6587A">
      <w:pPr>
        <w:pStyle w:val="a"/>
        <w:rPr>
          <w:rFonts w:hint="cs"/>
          <w:rtl/>
        </w:rPr>
      </w:pPr>
      <w:r>
        <w:rPr>
          <w:rFonts w:hint="cs"/>
          <w:rtl/>
        </w:rPr>
        <w:t>- - -</w:t>
      </w:r>
    </w:p>
    <w:p w14:paraId="187B074C" w14:textId="77777777" w:rsidR="00000000" w:rsidRDefault="00B6587A">
      <w:pPr>
        <w:pStyle w:val="a"/>
        <w:rPr>
          <w:rFonts w:hint="cs"/>
          <w:rtl/>
        </w:rPr>
      </w:pPr>
    </w:p>
    <w:p w14:paraId="42D3B425" w14:textId="77777777" w:rsidR="00000000" w:rsidRDefault="00B6587A">
      <w:pPr>
        <w:pStyle w:val="SpeakerCon"/>
        <w:rPr>
          <w:rtl/>
        </w:rPr>
      </w:pPr>
      <w:bookmarkStart w:id="36" w:name="FS000000427T09_10_2003_12_24_07C"/>
      <w:bookmarkEnd w:id="36"/>
      <w:r>
        <w:rPr>
          <w:rtl/>
        </w:rPr>
        <w:t>שר התחבורה אביגדור ליברמן:</w:t>
      </w:r>
    </w:p>
    <w:p w14:paraId="4EB2B87F" w14:textId="77777777" w:rsidR="00000000" w:rsidRDefault="00B6587A">
      <w:pPr>
        <w:pStyle w:val="a"/>
        <w:rPr>
          <w:rtl/>
        </w:rPr>
      </w:pPr>
    </w:p>
    <w:p w14:paraId="395CBDCC" w14:textId="77777777" w:rsidR="00000000" w:rsidRDefault="00B6587A">
      <w:pPr>
        <w:pStyle w:val="a"/>
        <w:rPr>
          <w:rFonts w:hint="cs"/>
          <w:rtl/>
        </w:rPr>
      </w:pPr>
      <w:r>
        <w:rPr>
          <w:rFonts w:hint="cs"/>
          <w:rtl/>
        </w:rPr>
        <w:t>אין לי ספק שרן כהן וגם אבו, בגלל התפיסה הסוציאליסטית שלהם, הם נגד התחרות. אתם רוצים ש</w:t>
      </w:r>
      <w:r>
        <w:rPr>
          <w:rFonts w:hint="cs"/>
          <w:rtl/>
        </w:rPr>
        <w:t xml:space="preserve">הכול יהיה מונופולים ממשלתיים. אתם רוצים קומץ ועדים שאתם שולטים בהם, וזה לא יהיה. אני אומר לכם, תשכחו מזה. </w:t>
      </w:r>
    </w:p>
    <w:p w14:paraId="35EA16E6" w14:textId="77777777" w:rsidR="00000000" w:rsidRDefault="00B6587A">
      <w:pPr>
        <w:pStyle w:val="a"/>
        <w:rPr>
          <w:rFonts w:hint="cs"/>
          <w:rtl/>
        </w:rPr>
      </w:pPr>
    </w:p>
    <w:p w14:paraId="707D3C96" w14:textId="77777777" w:rsidR="00000000" w:rsidRDefault="00B6587A">
      <w:pPr>
        <w:pStyle w:val="ac"/>
        <w:rPr>
          <w:rtl/>
        </w:rPr>
      </w:pPr>
      <w:r>
        <w:rPr>
          <w:rFonts w:hint="eastAsia"/>
          <w:rtl/>
        </w:rPr>
        <w:t>אבשלום</w:t>
      </w:r>
      <w:r>
        <w:rPr>
          <w:rtl/>
        </w:rPr>
        <w:t xml:space="preserve"> וילן (מרצ):</w:t>
      </w:r>
    </w:p>
    <w:p w14:paraId="0F8A27D4" w14:textId="77777777" w:rsidR="00000000" w:rsidRDefault="00B6587A">
      <w:pPr>
        <w:pStyle w:val="a"/>
        <w:rPr>
          <w:rFonts w:hint="cs"/>
          <w:rtl/>
        </w:rPr>
      </w:pPr>
    </w:p>
    <w:p w14:paraId="4226A1B1" w14:textId="77777777" w:rsidR="00000000" w:rsidRDefault="00B6587A">
      <w:pPr>
        <w:pStyle w:val="a"/>
        <w:rPr>
          <w:rFonts w:hint="cs"/>
          <w:rtl/>
        </w:rPr>
      </w:pPr>
      <w:r>
        <w:rPr>
          <w:rFonts w:hint="cs"/>
          <w:rtl/>
        </w:rPr>
        <w:t xml:space="preserve">אתם נגד התחרות - - - </w:t>
      </w:r>
    </w:p>
    <w:p w14:paraId="5F15ED8C" w14:textId="77777777" w:rsidR="00000000" w:rsidRDefault="00B6587A">
      <w:pPr>
        <w:pStyle w:val="a"/>
        <w:rPr>
          <w:rFonts w:hint="cs"/>
          <w:rtl/>
        </w:rPr>
      </w:pPr>
    </w:p>
    <w:p w14:paraId="6747036D" w14:textId="77777777" w:rsidR="00000000" w:rsidRDefault="00B6587A">
      <w:pPr>
        <w:pStyle w:val="ac"/>
        <w:rPr>
          <w:rtl/>
        </w:rPr>
      </w:pPr>
      <w:r>
        <w:rPr>
          <w:rFonts w:hint="eastAsia"/>
          <w:rtl/>
        </w:rPr>
        <w:t>רן</w:t>
      </w:r>
      <w:r>
        <w:rPr>
          <w:rtl/>
        </w:rPr>
        <w:t xml:space="preserve"> כהן (מרצ):</w:t>
      </w:r>
    </w:p>
    <w:p w14:paraId="2A5B5832" w14:textId="77777777" w:rsidR="00000000" w:rsidRDefault="00B6587A">
      <w:pPr>
        <w:pStyle w:val="a"/>
        <w:rPr>
          <w:rFonts w:hint="cs"/>
          <w:rtl/>
        </w:rPr>
      </w:pPr>
    </w:p>
    <w:p w14:paraId="0D5349B6" w14:textId="77777777" w:rsidR="00000000" w:rsidRDefault="00B6587A">
      <w:pPr>
        <w:pStyle w:val="a"/>
        <w:rPr>
          <w:rFonts w:hint="cs"/>
          <w:rtl/>
        </w:rPr>
      </w:pPr>
      <w:r>
        <w:rPr>
          <w:rFonts w:hint="cs"/>
          <w:rtl/>
        </w:rPr>
        <w:t>מה אתה אומר?</w:t>
      </w:r>
    </w:p>
    <w:p w14:paraId="4F3F92E6" w14:textId="77777777" w:rsidR="00000000" w:rsidRDefault="00B6587A">
      <w:pPr>
        <w:pStyle w:val="a"/>
        <w:rPr>
          <w:rFonts w:hint="cs"/>
          <w:rtl/>
        </w:rPr>
      </w:pPr>
      <w:r>
        <w:rPr>
          <w:rFonts w:hint="cs"/>
          <w:rtl/>
        </w:rPr>
        <w:t xml:space="preserve"> </w:t>
      </w:r>
    </w:p>
    <w:p w14:paraId="54F35BD8" w14:textId="77777777" w:rsidR="00000000" w:rsidRDefault="00B6587A">
      <w:pPr>
        <w:pStyle w:val="ac"/>
        <w:rPr>
          <w:rtl/>
        </w:rPr>
      </w:pPr>
      <w:r>
        <w:rPr>
          <w:rFonts w:hint="eastAsia"/>
          <w:rtl/>
        </w:rPr>
        <w:t>אבשלום</w:t>
      </w:r>
      <w:r>
        <w:rPr>
          <w:rtl/>
        </w:rPr>
        <w:t xml:space="preserve"> וילן (מרצ):</w:t>
      </w:r>
    </w:p>
    <w:p w14:paraId="17174297" w14:textId="77777777" w:rsidR="00000000" w:rsidRDefault="00B6587A">
      <w:pPr>
        <w:pStyle w:val="a"/>
        <w:rPr>
          <w:rFonts w:hint="cs"/>
          <w:rtl/>
        </w:rPr>
      </w:pPr>
    </w:p>
    <w:p w14:paraId="72625B84" w14:textId="77777777" w:rsidR="00000000" w:rsidRDefault="00B6587A">
      <w:pPr>
        <w:pStyle w:val="a"/>
        <w:rPr>
          <w:rFonts w:hint="cs"/>
          <w:rtl/>
        </w:rPr>
      </w:pPr>
      <w:r>
        <w:rPr>
          <w:rFonts w:hint="cs"/>
          <w:rtl/>
        </w:rPr>
        <w:t xml:space="preserve">אלה דברי הבל. </w:t>
      </w:r>
    </w:p>
    <w:p w14:paraId="425DCDCA" w14:textId="77777777" w:rsidR="00000000" w:rsidRDefault="00B6587A">
      <w:pPr>
        <w:pStyle w:val="a"/>
        <w:rPr>
          <w:rFonts w:hint="cs"/>
          <w:rtl/>
        </w:rPr>
      </w:pPr>
    </w:p>
    <w:p w14:paraId="23AC9B85" w14:textId="77777777" w:rsidR="00000000" w:rsidRDefault="00B6587A">
      <w:pPr>
        <w:pStyle w:val="ad"/>
        <w:rPr>
          <w:rtl/>
        </w:rPr>
      </w:pPr>
      <w:r>
        <w:rPr>
          <w:rtl/>
        </w:rPr>
        <w:t>היו"ר ראובן ריבלין:</w:t>
      </w:r>
    </w:p>
    <w:p w14:paraId="2FD70EB1" w14:textId="77777777" w:rsidR="00000000" w:rsidRDefault="00B6587A">
      <w:pPr>
        <w:pStyle w:val="a"/>
        <w:rPr>
          <w:rtl/>
        </w:rPr>
      </w:pPr>
    </w:p>
    <w:p w14:paraId="685B59D1" w14:textId="77777777" w:rsidR="00000000" w:rsidRDefault="00B6587A">
      <w:pPr>
        <w:pStyle w:val="a"/>
        <w:rPr>
          <w:rFonts w:hint="cs"/>
          <w:rtl/>
        </w:rPr>
      </w:pPr>
      <w:r>
        <w:rPr>
          <w:rFonts w:hint="cs"/>
          <w:rtl/>
        </w:rPr>
        <w:t>חבר הכנסת וילן, מי</w:t>
      </w:r>
      <w:r>
        <w:rPr>
          <w:rFonts w:hint="cs"/>
          <w:rtl/>
        </w:rPr>
        <w:t xml:space="preserve">לאת את מכסתך. חבר הכנסת בייגה שוחט, רצית לשאול את השר שאלה? הוא ישמח לשמוע שאלה ממך, כי נדמה לי שהוא אומר דברים דומים למה שאתה אמרת. </w:t>
      </w:r>
    </w:p>
    <w:p w14:paraId="139185A3" w14:textId="77777777" w:rsidR="00000000" w:rsidRDefault="00B6587A">
      <w:pPr>
        <w:pStyle w:val="a"/>
        <w:rPr>
          <w:rFonts w:hint="cs"/>
          <w:rtl/>
        </w:rPr>
      </w:pPr>
    </w:p>
    <w:p w14:paraId="50C08878" w14:textId="77777777" w:rsidR="00000000" w:rsidRDefault="00B6587A">
      <w:pPr>
        <w:pStyle w:val="ac"/>
        <w:rPr>
          <w:rtl/>
        </w:rPr>
      </w:pPr>
      <w:r>
        <w:rPr>
          <w:rFonts w:hint="eastAsia"/>
          <w:rtl/>
        </w:rPr>
        <w:t>אברהם</w:t>
      </w:r>
      <w:r>
        <w:rPr>
          <w:rtl/>
        </w:rPr>
        <w:t xml:space="preserve"> בייגה שוחט (העבודה-מימד):</w:t>
      </w:r>
    </w:p>
    <w:p w14:paraId="05403DA9" w14:textId="77777777" w:rsidR="00000000" w:rsidRDefault="00B6587A">
      <w:pPr>
        <w:pStyle w:val="a"/>
        <w:rPr>
          <w:rFonts w:hint="cs"/>
          <w:rtl/>
        </w:rPr>
      </w:pPr>
    </w:p>
    <w:p w14:paraId="0C8A3C9D" w14:textId="77777777" w:rsidR="00000000" w:rsidRDefault="00B6587A">
      <w:pPr>
        <w:pStyle w:val="a"/>
        <w:rPr>
          <w:rFonts w:hint="cs"/>
          <w:rtl/>
        </w:rPr>
      </w:pPr>
      <w:r>
        <w:rPr>
          <w:rFonts w:hint="cs"/>
          <w:rtl/>
        </w:rPr>
        <w:t xml:space="preserve">- - - </w:t>
      </w:r>
    </w:p>
    <w:p w14:paraId="2E43F9B3" w14:textId="77777777" w:rsidR="00000000" w:rsidRDefault="00B6587A">
      <w:pPr>
        <w:pStyle w:val="a"/>
        <w:rPr>
          <w:rFonts w:hint="cs"/>
          <w:rtl/>
        </w:rPr>
      </w:pPr>
    </w:p>
    <w:p w14:paraId="00CF1761" w14:textId="77777777" w:rsidR="00000000" w:rsidRDefault="00B6587A">
      <w:pPr>
        <w:pStyle w:val="ac"/>
        <w:rPr>
          <w:rtl/>
        </w:rPr>
      </w:pPr>
      <w:r>
        <w:rPr>
          <w:rFonts w:hint="eastAsia"/>
          <w:rtl/>
        </w:rPr>
        <w:t>דליה</w:t>
      </w:r>
      <w:r>
        <w:rPr>
          <w:rtl/>
        </w:rPr>
        <w:t xml:space="preserve"> איציק (העבודה-מימד):</w:t>
      </w:r>
    </w:p>
    <w:p w14:paraId="23C0A56E" w14:textId="77777777" w:rsidR="00000000" w:rsidRDefault="00B6587A">
      <w:pPr>
        <w:pStyle w:val="a"/>
        <w:ind w:left="719" w:firstLine="0"/>
        <w:rPr>
          <w:rFonts w:hint="cs"/>
          <w:rtl/>
        </w:rPr>
      </w:pPr>
    </w:p>
    <w:p w14:paraId="3097217D" w14:textId="77777777" w:rsidR="00000000" w:rsidRDefault="00B6587A">
      <w:pPr>
        <w:pStyle w:val="a"/>
        <w:ind w:left="719" w:firstLine="0"/>
        <w:rPr>
          <w:rFonts w:hint="cs"/>
          <w:rtl/>
        </w:rPr>
      </w:pPr>
      <w:r>
        <w:rPr>
          <w:rFonts w:hint="cs"/>
          <w:rtl/>
        </w:rPr>
        <w:t>- - -</w:t>
      </w:r>
    </w:p>
    <w:p w14:paraId="30EC840D" w14:textId="77777777" w:rsidR="00000000" w:rsidRDefault="00B6587A">
      <w:pPr>
        <w:pStyle w:val="a"/>
        <w:ind w:left="719" w:firstLine="0"/>
        <w:rPr>
          <w:rFonts w:hint="cs"/>
          <w:rtl/>
        </w:rPr>
      </w:pPr>
    </w:p>
    <w:p w14:paraId="7C92BB6D" w14:textId="77777777" w:rsidR="00000000" w:rsidRDefault="00B6587A">
      <w:pPr>
        <w:pStyle w:val="SpeakerCon"/>
        <w:rPr>
          <w:rtl/>
        </w:rPr>
      </w:pPr>
      <w:bookmarkStart w:id="37" w:name="FS000000427T09_10_2003_12_27_29C"/>
      <w:bookmarkEnd w:id="37"/>
      <w:r>
        <w:rPr>
          <w:rtl/>
        </w:rPr>
        <w:t>שר התחבורה אביגדור ליברמן:</w:t>
      </w:r>
    </w:p>
    <w:p w14:paraId="242D3ED8" w14:textId="77777777" w:rsidR="00000000" w:rsidRDefault="00B6587A">
      <w:pPr>
        <w:pStyle w:val="a"/>
        <w:rPr>
          <w:rtl/>
        </w:rPr>
      </w:pPr>
    </w:p>
    <w:p w14:paraId="76D0B876" w14:textId="77777777" w:rsidR="00000000" w:rsidRDefault="00B6587A">
      <w:pPr>
        <w:pStyle w:val="a"/>
        <w:rPr>
          <w:rFonts w:hint="cs"/>
          <w:rtl/>
        </w:rPr>
      </w:pPr>
      <w:r>
        <w:rPr>
          <w:rFonts w:hint="cs"/>
          <w:rtl/>
        </w:rPr>
        <w:t>דליה, עוזי כהן כנר</w:t>
      </w:r>
      <w:r>
        <w:rPr>
          <w:rFonts w:hint="cs"/>
          <w:rtl/>
        </w:rPr>
        <w:t>אה יש הרבה במפלגת העבודה, פשוט פספסת את הפתיח שלי. אצלי אין צורך, מה לעשות? אמרתי שאצלי כל ההחלטות הן פה-אחד. אנחנו מפלגה דמוקרטית, בניגוד למפלגת העבודה. אני לא זקוק לחברי המרכז; את זקוקה, בייגה זקוק, ובייגה אולי הרגיש על עצמו מה זה האיום של חברי המרכז. אצ</w:t>
      </w:r>
      <w:r>
        <w:rPr>
          <w:rFonts w:hint="cs"/>
          <w:rtl/>
        </w:rPr>
        <w:t xml:space="preserve">לנו המפלגה מסודרת מאוד. </w:t>
      </w:r>
    </w:p>
    <w:p w14:paraId="40417875" w14:textId="77777777" w:rsidR="00000000" w:rsidRDefault="00B6587A">
      <w:pPr>
        <w:pStyle w:val="a"/>
        <w:rPr>
          <w:rFonts w:hint="cs"/>
          <w:rtl/>
        </w:rPr>
      </w:pPr>
    </w:p>
    <w:p w14:paraId="2AB7086E" w14:textId="77777777" w:rsidR="00000000" w:rsidRDefault="00B6587A">
      <w:pPr>
        <w:pStyle w:val="ac"/>
        <w:rPr>
          <w:rtl/>
        </w:rPr>
      </w:pPr>
      <w:r>
        <w:rPr>
          <w:rFonts w:hint="eastAsia"/>
          <w:rtl/>
        </w:rPr>
        <w:t>דליה</w:t>
      </w:r>
      <w:r>
        <w:rPr>
          <w:rtl/>
        </w:rPr>
        <w:t xml:space="preserve"> איציק (העבודה-מימד):</w:t>
      </w:r>
    </w:p>
    <w:p w14:paraId="4ACB3B54" w14:textId="77777777" w:rsidR="00000000" w:rsidRDefault="00B6587A">
      <w:pPr>
        <w:pStyle w:val="a"/>
        <w:rPr>
          <w:rFonts w:hint="cs"/>
          <w:rtl/>
        </w:rPr>
      </w:pPr>
    </w:p>
    <w:p w14:paraId="71AFD769" w14:textId="77777777" w:rsidR="00000000" w:rsidRDefault="00B6587A">
      <w:pPr>
        <w:pStyle w:val="a"/>
        <w:rPr>
          <w:rFonts w:hint="cs"/>
          <w:rtl/>
        </w:rPr>
      </w:pPr>
      <w:r>
        <w:rPr>
          <w:rFonts w:hint="cs"/>
          <w:rtl/>
        </w:rPr>
        <w:t>- - -</w:t>
      </w:r>
    </w:p>
    <w:p w14:paraId="01E7C571" w14:textId="77777777" w:rsidR="00000000" w:rsidRDefault="00B6587A">
      <w:pPr>
        <w:pStyle w:val="a"/>
        <w:rPr>
          <w:rFonts w:hint="cs"/>
          <w:rtl/>
        </w:rPr>
      </w:pPr>
    </w:p>
    <w:p w14:paraId="338E41EA" w14:textId="77777777" w:rsidR="00000000" w:rsidRDefault="00B6587A">
      <w:pPr>
        <w:pStyle w:val="ac"/>
        <w:rPr>
          <w:rtl/>
        </w:rPr>
      </w:pPr>
      <w:r>
        <w:rPr>
          <w:rFonts w:hint="eastAsia"/>
          <w:rtl/>
        </w:rPr>
        <w:t>חיים</w:t>
      </w:r>
      <w:r>
        <w:rPr>
          <w:rtl/>
        </w:rPr>
        <w:t xml:space="preserve"> אורון (מרצ):</w:t>
      </w:r>
    </w:p>
    <w:p w14:paraId="73837AE2" w14:textId="77777777" w:rsidR="00000000" w:rsidRDefault="00B6587A">
      <w:pPr>
        <w:pStyle w:val="a"/>
        <w:rPr>
          <w:rFonts w:hint="cs"/>
          <w:rtl/>
        </w:rPr>
      </w:pPr>
    </w:p>
    <w:p w14:paraId="160E2EE2" w14:textId="77777777" w:rsidR="00000000" w:rsidRDefault="00B6587A">
      <w:pPr>
        <w:pStyle w:val="a"/>
        <w:rPr>
          <w:rFonts w:hint="cs"/>
          <w:rtl/>
        </w:rPr>
      </w:pPr>
      <w:r>
        <w:rPr>
          <w:rFonts w:hint="cs"/>
          <w:rtl/>
        </w:rPr>
        <w:t xml:space="preserve">סטליניזם זאת לא תפיסה, זה אופי.  </w:t>
      </w:r>
    </w:p>
    <w:p w14:paraId="39295477" w14:textId="77777777" w:rsidR="00000000" w:rsidRDefault="00B6587A">
      <w:pPr>
        <w:pStyle w:val="a"/>
        <w:rPr>
          <w:rFonts w:hint="cs"/>
          <w:rtl/>
        </w:rPr>
      </w:pPr>
    </w:p>
    <w:p w14:paraId="019A3433" w14:textId="77777777" w:rsidR="00000000" w:rsidRDefault="00B6587A">
      <w:pPr>
        <w:pStyle w:val="SpeakerCon"/>
        <w:rPr>
          <w:rtl/>
        </w:rPr>
      </w:pPr>
      <w:bookmarkStart w:id="38" w:name="FS000000427T09_10_2003_12_30_57C"/>
      <w:bookmarkEnd w:id="38"/>
      <w:r>
        <w:rPr>
          <w:rtl/>
        </w:rPr>
        <w:t>שר התחבורה אביגדור ליברמן:</w:t>
      </w:r>
    </w:p>
    <w:p w14:paraId="13D12946" w14:textId="77777777" w:rsidR="00000000" w:rsidRDefault="00B6587A">
      <w:pPr>
        <w:pStyle w:val="a"/>
        <w:rPr>
          <w:rtl/>
        </w:rPr>
      </w:pPr>
    </w:p>
    <w:p w14:paraId="5A29245E" w14:textId="77777777" w:rsidR="00000000" w:rsidRDefault="00B6587A">
      <w:pPr>
        <w:pStyle w:val="a"/>
        <w:rPr>
          <w:rFonts w:hint="cs"/>
          <w:rtl/>
        </w:rPr>
      </w:pPr>
      <w:r>
        <w:rPr>
          <w:rFonts w:hint="cs"/>
          <w:rtl/>
        </w:rPr>
        <w:t xml:space="preserve">מה שאנחנו מיישמים זה תאצ'ריזם, אולי זה תאצ'ריזם 20 שנה מאוחר מדי, אבל זה מה שיהיה. סטליניזם אולי היה מאוד פופולרי </w:t>
      </w:r>
      <w:r>
        <w:rPr>
          <w:rFonts w:hint="cs"/>
          <w:rtl/>
        </w:rPr>
        <w:t xml:space="preserve">במפ"ם; מפ"ם אולי קמה על ברכי הסטליניזם. אני מבין שאתה מתגעגע לתקופה ההיא. </w:t>
      </w:r>
    </w:p>
    <w:p w14:paraId="7765097E" w14:textId="77777777" w:rsidR="00000000" w:rsidRDefault="00B6587A">
      <w:pPr>
        <w:pStyle w:val="a"/>
        <w:rPr>
          <w:rtl/>
        </w:rPr>
      </w:pPr>
    </w:p>
    <w:p w14:paraId="7A2A191C" w14:textId="77777777" w:rsidR="00000000" w:rsidRDefault="00B6587A">
      <w:pPr>
        <w:pStyle w:val="ac"/>
        <w:rPr>
          <w:rtl/>
        </w:rPr>
      </w:pPr>
      <w:r>
        <w:rPr>
          <w:rFonts w:hint="eastAsia"/>
          <w:rtl/>
        </w:rPr>
        <w:t>חיים</w:t>
      </w:r>
      <w:r>
        <w:rPr>
          <w:rtl/>
        </w:rPr>
        <w:t xml:space="preserve"> אורון (מרצ):</w:t>
      </w:r>
    </w:p>
    <w:p w14:paraId="3C124E91" w14:textId="77777777" w:rsidR="00000000" w:rsidRDefault="00B6587A">
      <w:pPr>
        <w:pStyle w:val="a"/>
        <w:rPr>
          <w:rFonts w:hint="cs"/>
          <w:rtl/>
        </w:rPr>
      </w:pPr>
    </w:p>
    <w:p w14:paraId="255CF335" w14:textId="77777777" w:rsidR="00000000" w:rsidRDefault="00B6587A">
      <w:pPr>
        <w:pStyle w:val="a"/>
        <w:rPr>
          <w:rFonts w:hint="cs"/>
          <w:rtl/>
        </w:rPr>
      </w:pPr>
      <w:r>
        <w:rPr>
          <w:rFonts w:hint="cs"/>
          <w:rtl/>
        </w:rPr>
        <w:t>זה אופי - - -</w:t>
      </w:r>
    </w:p>
    <w:p w14:paraId="79EB0C9F" w14:textId="77777777" w:rsidR="00000000" w:rsidRDefault="00B6587A">
      <w:pPr>
        <w:pStyle w:val="a"/>
        <w:rPr>
          <w:rFonts w:hint="cs"/>
          <w:rtl/>
        </w:rPr>
      </w:pPr>
    </w:p>
    <w:p w14:paraId="49501DD5" w14:textId="77777777" w:rsidR="00000000" w:rsidRDefault="00B6587A">
      <w:pPr>
        <w:pStyle w:val="SpeakerCon"/>
        <w:rPr>
          <w:rtl/>
        </w:rPr>
      </w:pPr>
      <w:bookmarkStart w:id="39" w:name="FS000000427T09_10_2003_12_33_06C"/>
      <w:bookmarkEnd w:id="39"/>
      <w:r>
        <w:rPr>
          <w:rtl/>
        </w:rPr>
        <w:t>שר התחבורה אביגדור ליברמן:</w:t>
      </w:r>
    </w:p>
    <w:p w14:paraId="219547C7" w14:textId="77777777" w:rsidR="00000000" w:rsidRDefault="00B6587A">
      <w:pPr>
        <w:pStyle w:val="a"/>
        <w:rPr>
          <w:rtl/>
        </w:rPr>
      </w:pPr>
    </w:p>
    <w:p w14:paraId="76EF5722" w14:textId="77777777" w:rsidR="00000000" w:rsidRDefault="00B6587A">
      <w:pPr>
        <w:pStyle w:val="a"/>
        <w:rPr>
          <w:rFonts w:hint="cs"/>
          <w:rtl/>
        </w:rPr>
      </w:pPr>
      <w:r>
        <w:rPr>
          <w:rFonts w:hint="cs"/>
          <w:rtl/>
        </w:rPr>
        <w:t xml:space="preserve">אנחנו באמת דוגלים בתאצ'ריזם, ואנחנו גם ניישם את זה. </w:t>
      </w:r>
    </w:p>
    <w:p w14:paraId="56EEBC3F" w14:textId="77777777" w:rsidR="00000000" w:rsidRDefault="00B6587A">
      <w:pPr>
        <w:pStyle w:val="a"/>
        <w:rPr>
          <w:rFonts w:hint="cs"/>
          <w:rtl/>
        </w:rPr>
      </w:pPr>
    </w:p>
    <w:p w14:paraId="1FB89155" w14:textId="77777777" w:rsidR="00000000" w:rsidRDefault="00B6587A">
      <w:pPr>
        <w:pStyle w:val="ac"/>
        <w:rPr>
          <w:rtl/>
        </w:rPr>
      </w:pPr>
      <w:r>
        <w:rPr>
          <w:rFonts w:hint="eastAsia"/>
          <w:rtl/>
        </w:rPr>
        <w:t>אבשלום</w:t>
      </w:r>
      <w:r>
        <w:rPr>
          <w:rtl/>
        </w:rPr>
        <w:t xml:space="preserve"> וילן (מרצ):</w:t>
      </w:r>
    </w:p>
    <w:p w14:paraId="06AC388F" w14:textId="77777777" w:rsidR="00000000" w:rsidRDefault="00B6587A">
      <w:pPr>
        <w:pStyle w:val="a"/>
        <w:rPr>
          <w:rFonts w:hint="cs"/>
          <w:rtl/>
        </w:rPr>
      </w:pPr>
    </w:p>
    <w:p w14:paraId="18026ECA" w14:textId="77777777" w:rsidR="00000000" w:rsidRDefault="00B6587A">
      <w:pPr>
        <w:pStyle w:val="a"/>
        <w:rPr>
          <w:rFonts w:hint="cs"/>
          <w:rtl/>
        </w:rPr>
      </w:pPr>
      <w:r>
        <w:rPr>
          <w:rFonts w:hint="cs"/>
          <w:rtl/>
        </w:rPr>
        <w:t xml:space="preserve">- - - </w:t>
      </w:r>
    </w:p>
    <w:p w14:paraId="3060EEA3" w14:textId="77777777" w:rsidR="00000000" w:rsidRDefault="00B6587A">
      <w:pPr>
        <w:pStyle w:val="a"/>
        <w:rPr>
          <w:rFonts w:hint="cs"/>
          <w:rtl/>
        </w:rPr>
      </w:pPr>
    </w:p>
    <w:p w14:paraId="11AF9FFC" w14:textId="77777777" w:rsidR="00000000" w:rsidRDefault="00B6587A">
      <w:pPr>
        <w:pStyle w:val="ad"/>
        <w:rPr>
          <w:rtl/>
        </w:rPr>
      </w:pPr>
      <w:r>
        <w:rPr>
          <w:rtl/>
        </w:rPr>
        <w:t>היו"ר ראובן ריבלין:</w:t>
      </w:r>
    </w:p>
    <w:p w14:paraId="199945F0" w14:textId="77777777" w:rsidR="00000000" w:rsidRDefault="00B6587A">
      <w:pPr>
        <w:pStyle w:val="a"/>
        <w:rPr>
          <w:rtl/>
        </w:rPr>
      </w:pPr>
    </w:p>
    <w:p w14:paraId="281CD54A" w14:textId="77777777" w:rsidR="00000000" w:rsidRDefault="00B6587A">
      <w:pPr>
        <w:pStyle w:val="a"/>
        <w:rPr>
          <w:rFonts w:hint="cs"/>
          <w:rtl/>
        </w:rPr>
      </w:pPr>
      <w:r>
        <w:rPr>
          <w:rFonts w:hint="cs"/>
          <w:rtl/>
        </w:rPr>
        <w:t>חבר הכנסת וילן,</w:t>
      </w:r>
      <w:r>
        <w:rPr>
          <w:rFonts w:hint="cs"/>
          <w:rtl/>
        </w:rPr>
        <w:t xml:space="preserve"> תראה את חבר הכנסת רמון, ניהל משא-ומתן כראש הסתדרות עם ועד עובדים מול הממשלה במשך עשר שנים. נכון, מזה למדו, ולפי דעתי אפשר היה לנצל את הניסיון שהצטבר במשך עשר שנים, הגיעו לתוצאה מעולה בעניין אחר, אבל למה לצעוק כל הזמן?</w:t>
      </w:r>
    </w:p>
    <w:p w14:paraId="752F4E33" w14:textId="77777777" w:rsidR="00000000" w:rsidRDefault="00B6587A">
      <w:pPr>
        <w:pStyle w:val="a"/>
        <w:rPr>
          <w:rFonts w:hint="cs"/>
          <w:rtl/>
        </w:rPr>
      </w:pPr>
    </w:p>
    <w:p w14:paraId="32D7DDF5" w14:textId="77777777" w:rsidR="00000000" w:rsidRDefault="00B6587A">
      <w:pPr>
        <w:pStyle w:val="ac"/>
        <w:rPr>
          <w:rtl/>
        </w:rPr>
      </w:pPr>
      <w:r>
        <w:rPr>
          <w:rFonts w:hint="eastAsia"/>
          <w:rtl/>
        </w:rPr>
        <w:t>ג</w:t>
      </w:r>
      <w:r>
        <w:rPr>
          <w:rtl/>
        </w:rPr>
        <w:t>'מאל זחאלקה (בל"ד):</w:t>
      </w:r>
    </w:p>
    <w:p w14:paraId="1E6ADB58" w14:textId="77777777" w:rsidR="00000000" w:rsidRDefault="00B6587A">
      <w:pPr>
        <w:pStyle w:val="a"/>
        <w:rPr>
          <w:rFonts w:hint="cs"/>
          <w:rtl/>
        </w:rPr>
      </w:pPr>
    </w:p>
    <w:p w14:paraId="046D828F" w14:textId="77777777" w:rsidR="00000000" w:rsidRDefault="00B6587A">
      <w:pPr>
        <w:pStyle w:val="a"/>
        <w:rPr>
          <w:rFonts w:hint="cs"/>
          <w:rtl/>
        </w:rPr>
      </w:pPr>
      <w:r>
        <w:rPr>
          <w:rFonts w:hint="cs"/>
          <w:rtl/>
        </w:rPr>
        <w:t>על מה הכינוס ה</w:t>
      </w:r>
      <w:r>
        <w:rPr>
          <w:rFonts w:hint="cs"/>
          <w:rtl/>
        </w:rPr>
        <w:t>יום? - - -</w:t>
      </w:r>
    </w:p>
    <w:p w14:paraId="78365547" w14:textId="77777777" w:rsidR="00000000" w:rsidRDefault="00B6587A">
      <w:pPr>
        <w:pStyle w:val="a"/>
        <w:rPr>
          <w:rFonts w:hint="cs"/>
          <w:rtl/>
        </w:rPr>
      </w:pPr>
    </w:p>
    <w:p w14:paraId="577280E0" w14:textId="77777777" w:rsidR="00000000" w:rsidRDefault="00B6587A">
      <w:pPr>
        <w:pStyle w:val="ad"/>
        <w:rPr>
          <w:rtl/>
        </w:rPr>
      </w:pPr>
      <w:r>
        <w:rPr>
          <w:rtl/>
        </w:rPr>
        <w:t>היו"ר ראובן ריבלין:</w:t>
      </w:r>
    </w:p>
    <w:p w14:paraId="5EC6E36C" w14:textId="77777777" w:rsidR="00000000" w:rsidRDefault="00B6587A">
      <w:pPr>
        <w:pStyle w:val="a"/>
        <w:rPr>
          <w:rtl/>
        </w:rPr>
      </w:pPr>
    </w:p>
    <w:p w14:paraId="0F0F7C1B" w14:textId="77777777" w:rsidR="00000000" w:rsidRDefault="00B6587A">
      <w:pPr>
        <w:pStyle w:val="a"/>
        <w:rPr>
          <w:rFonts w:hint="cs"/>
          <w:rtl/>
        </w:rPr>
      </w:pPr>
      <w:r>
        <w:rPr>
          <w:rFonts w:hint="cs"/>
          <w:rtl/>
        </w:rPr>
        <w:t xml:space="preserve">חבר הכנסת זחאלקה, עוד רגע אתה יכול לדבר. אין בהלה, הוא לא ממהר, אבל לא יפריעו לו לדבר. </w:t>
      </w:r>
    </w:p>
    <w:p w14:paraId="6018D16D" w14:textId="77777777" w:rsidR="00000000" w:rsidRDefault="00B6587A">
      <w:pPr>
        <w:pStyle w:val="a"/>
        <w:rPr>
          <w:rFonts w:hint="cs"/>
          <w:rtl/>
        </w:rPr>
      </w:pPr>
    </w:p>
    <w:p w14:paraId="33273696" w14:textId="77777777" w:rsidR="00000000" w:rsidRDefault="00B6587A">
      <w:pPr>
        <w:pStyle w:val="ac"/>
        <w:rPr>
          <w:rtl/>
        </w:rPr>
      </w:pPr>
      <w:r>
        <w:rPr>
          <w:rFonts w:hint="eastAsia"/>
          <w:rtl/>
        </w:rPr>
        <w:t>רן</w:t>
      </w:r>
      <w:r>
        <w:rPr>
          <w:rtl/>
        </w:rPr>
        <w:t xml:space="preserve"> כהן (מרצ):</w:t>
      </w:r>
    </w:p>
    <w:p w14:paraId="0265F93B" w14:textId="77777777" w:rsidR="00000000" w:rsidRDefault="00B6587A">
      <w:pPr>
        <w:pStyle w:val="a"/>
        <w:rPr>
          <w:rFonts w:hint="cs"/>
          <w:rtl/>
        </w:rPr>
      </w:pPr>
    </w:p>
    <w:p w14:paraId="1D16ECA8" w14:textId="77777777" w:rsidR="00000000" w:rsidRDefault="00B6587A">
      <w:pPr>
        <w:pStyle w:val="a"/>
        <w:rPr>
          <w:rFonts w:hint="cs"/>
          <w:rtl/>
        </w:rPr>
      </w:pPr>
      <w:r>
        <w:rPr>
          <w:rFonts w:hint="cs"/>
          <w:rtl/>
        </w:rPr>
        <w:t xml:space="preserve"> - - -</w:t>
      </w:r>
    </w:p>
    <w:p w14:paraId="1381A08F" w14:textId="77777777" w:rsidR="00000000" w:rsidRDefault="00B6587A">
      <w:pPr>
        <w:pStyle w:val="a"/>
        <w:rPr>
          <w:rFonts w:hint="cs"/>
          <w:rtl/>
        </w:rPr>
      </w:pPr>
    </w:p>
    <w:p w14:paraId="6EF948EA" w14:textId="77777777" w:rsidR="00000000" w:rsidRDefault="00B6587A">
      <w:pPr>
        <w:pStyle w:val="ad"/>
        <w:rPr>
          <w:rtl/>
        </w:rPr>
      </w:pPr>
      <w:r>
        <w:rPr>
          <w:rtl/>
        </w:rPr>
        <w:t>היו"ר ראובן ריבלין:</w:t>
      </w:r>
    </w:p>
    <w:p w14:paraId="6C6F3756" w14:textId="77777777" w:rsidR="00000000" w:rsidRDefault="00B6587A">
      <w:pPr>
        <w:pStyle w:val="a"/>
        <w:rPr>
          <w:rtl/>
        </w:rPr>
      </w:pPr>
    </w:p>
    <w:p w14:paraId="01AAC1AD" w14:textId="77777777" w:rsidR="00000000" w:rsidRDefault="00B6587A">
      <w:pPr>
        <w:pStyle w:val="a"/>
        <w:rPr>
          <w:rFonts w:hint="cs"/>
          <w:rtl/>
        </w:rPr>
      </w:pPr>
      <w:r>
        <w:rPr>
          <w:rFonts w:hint="cs"/>
          <w:rtl/>
        </w:rPr>
        <w:t xml:space="preserve">חבר הכנסת כהן, זה נאום, זאת לא קריאת ביניים. </w:t>
      </w:r>
    </w:p>
    <w:p w14:paraId="0ED4BED3" w14:textId="77777777" w:rsidR="00000000" w:rsidRDefault="00B6587A">
      <w:pPr>
        <w:pStyle w:val="a"/>
        <w:rPr>
          <w:rFonts w:hint="cs"/>
          <w:rtl/>
        </w:rPr>
      </w:pPr>
    </w:p>
    <w:p w14:paraId="12A9683E" w14:textId="77777777" w:rsidR="00000000" w:rsidRDefault="00B6587A">
      <w:pPr>
        <w:pStyle w:val="ac"/>
        <w:rPr>
          <w:rtl/>
        </w:rPr>
      </w:pPr>
      <w:r>
        <w:rPr>
          <w:rFonts w:hint="eastAsia"/>
          <w:rtl/>
        </w:rPr>
        <w:t>מוחמד</w:t>
      </w:r>
      <w:r>
        <w:rPr>
          <w:rtl/>
        </w:rPr>
        <w:t xml:space="preserve"> ברכה (חד"ש-תע"ל):</w:t>
      </w:r>
    </w:p>
    <w:p w14:paraId="0810D6DD" w14:textId="77777777" w:rsidR="00000000" w:rsidRDefault="00B6587A">
      <w:pPr>
        <w:pStyle w:val="a"/>
        <w:rPr>
          <w:rFonts w:hint="cs"/>
          <w:rtl/>
        </w:rPr>
      </w:pPr>
    </w:p>
    <w:p w14:paraId="090F8294" w14:textId="77777777" w:rsidR="00000000" w:rsidRDefault="00B6587A">
      <w:pPr>
        <w:pStyle w:val="a"/>
        <w:rPr>
          <w:rFonts w:hint="cs"/>
          <w:rtl/>
        </w:rPr>
      </w:pPr>
      <w:r>
        <w:rPr>
          <w:rFonts w:hint="cs"/>
          <w:rtl/>
        </w:rPr>
        <w:t>השאלה היא אם הוא י</w:t>
      </w:r>
      <w:r>
        <w:rPr>
          <w:rFonts w:hint="cs"/>
          <w:rtl/>
        </w:rPr>
        <w:t xml:space="preserve">כול לפרט מי מחבריו האישיים זכה בכל מיני מכרזים. </w:t>
      </w:r>
    </w:p>
    <w:p w14:paraId="33111446" w14:textId="77777777" w:rsidR="00000000" w:rsidRDefault="00B6587A">
      <w:pPr>
        <w:pStyle w:val="a"/>
        <w:rPr>
          <w:rFonts w:hint="cs"/>
          <w:rtl/>
        </w:rPr>
      </w:pPr>
    </w:p>
    <w:p w14:paraId="31439739" w14:textId="77777777" w:rsidR="00000000" w:rsidRDefault="00B6587A">
      <w:pPr>
        <w:pStyle w:val="ad"/>
        <w:rPr>
          <w:rtl/>
        </w:rPr>
      </w:pPr>
      <w:r>
        <w:rPr>
          <w:rtl/>
        </w:rPr>
        <w:t>היו"ר ראובן ריבלין:</w:t>
      </w:r>
    </w:p>
    <w:p w14:paraId="090D3EBA" w14:textId="77777777" w:rsidR="00000000" w:rsidRDefault="00B6587A">
      <w:pPr>
        <w:pStyle w:val="a"/>
        <w:rPr>
          <w:rtl/>
        </w:rPr>
      </w:pPr>
    </w:p>
    <w:p w14:paraId="5C2C10F4" w14:textId="77777777" w:rsidR="00000000" w:rsidRDefault="00B6587A">
      <w:pPr>
        <w:pStyle w:val="a"/>
        <w:rPr>
          <w:rFonts w:hint="cs"/>
          <w:rtl/>
        </w:rPr>
      </w:pPr>
      <w:r>
        <w:rPr>
          <w:rFonts w:hint="cs"/>
          <w:rtl/>
        </w:rPr>
        <w:t xml:space="preserve">זה לא כתוב בחוק, אבל אם הוא ירצה הוא יענה לך. זה לא על סדר-היום, תגיש הצעה לסדר-היום ואז נשמח לדון בזה. </w:t>
      </w:r>
    </w:p>
    <w:p w14:paraId="21934100" w14:textId="77777777" w:rsidR="00000000" w:rsidRDefault="00B6587A">
      <w:pPr>
        <w:pStyle w:val="a"/>
        <w:rPr>
          <w:rFonts w:hint="cs"/>
          <w:rtl/>
        </w:rPr>
      </w:pPr>
    </w:p>
    <w:p w14:paraId="2931671B" w14:textId="77777777" w:rsidR="00000000" w:rsidRDefault="00B6587A">
      <w:pPr>
        <w:pStyle w:val="ac"/>
        <w:rPr>
          <w:rtl/>
        </w:rPr>
      </w:pPr>
      <w:r>
        <w:rPr>
          <w:rFonts w:hint="eastAsia"/>
          <w:rtl/>
        </w:rPr>
        <w:t>מוחמד</w:t>
      </w:r>
      <w:r>
        <w:rPr>
          <w:rtl/>
        </w:rPr>
        <w:t xml:space="preserve"> ברכה (חד"ש-תע"ל):</w:t>
      </w:r>
    </w:p>
    <w:p w14:paraId="674D42EF" w14:textId="77777777" w:rsidR="00000000" w:rsidRDefault="00B6587A">
      <w:pPr>
        <w:pStyle w:val="a"/>
        <w:rPr>
          <w:rFonts w:hint="cs"/>
          <w:rtl/>
        </w:rPr>
      </w:pPr>
    </w:p>
    <w:p w14:paraId="1A0DB9A5" w14:textId="77777777" w:rsidR="00000000" w:rsidRDefault="00B6587A">
      <w:pPr>
        <w:pStyle w:val="a"/>
        <w:rPr>
          <w:rFonts w:hint="cs"/>
          <w:rtl/>
        </w:rPr>
      </w:pPr>
      <w:r>
        <w:rPr>
          <w:rFonts w:hint="cs"/>
          <w:rtl/>
        </w:rPr>
        <w:t xml:space="preserve">תפרט מי מהחברים האישיים שלך זכה בכל מיני מכרזים. </w:t>
      </w:r>
    </w:p>
    <w:p w14:paraId="1B97BB39" w14:textId="77777777" w:rsidR="00000000" w:rsidRDefault="00B6587A">
      <w:pPr>
        <w:pStyle w:val="a"/>
        <w:rPr>
          <w:rFonts w:hint="cs"/>
          <w:rtl/>
        </w:rPr>
      </w:pPr>
    </w:p>
    <w:p w14:paraId="26F629BD" w14:textId="77777777" w:rsidR="00000000" w:rsidRDefault="00B6587A">
      <w:pPr>
        <w:pStyle w:val="ac"/>
        <w:rPr>
          <w:rtl/>
        </w:rPr>
      </w:pPr>
      <w:r>
        <w:rPr>
          <w:rFonts w:hint="eastAsia"/>
          <w:rtl/>
        </w:rPr>
        <w:t>עבד</w:t>
      </w:r>
      <w:r>
        <w:rPr>
          <w:rtl/>
        </w:rPr>
        <w:t>-אלמאלכ דהאמשה (רע"ם):</w:t>
      </w:r>
    </w:p>
    <w:p w14:paraId="4CABFBB2" w14:textId="77777777" w:rsidR="00000000" w:rsidRDefault="00B6587A">
      <w:pPr>
        <w:pStyle w:val="a"/>
        <w:rPr>
          <w:rFonts w:hint="cs"/>
          <w:rtl/>
        </w:rPr>
      </w:pPr>
    </w:p>
    <w:p w14:paraId="7CE3B2CD" w14:textId="77777777" w:rsidR="00000000" w:rsidRDefault="00B6587A">
      <w:pPr>
        <w:pStyle w:val="a"/>
        <w:rPr>
          <w:rFonts w:hint="cs"/>
          <w:rtl/>
        </w:rPr>
      </w:pPr>
      <w:r>
        <w:rPr>
          <w:rFonts w:hint="cs"/>
          <w:rtl/>
        </w:rPr>
        <w:t>זה הרי חלק מההצלחות...</w:t>
      </w:r>
    </w:p>
    <w:p w14:paraId="464F6C31" w14:textId="77777777" w:rsidR="00000000" w:rsidRDefault="00B6587A">
      <w:pPr>
        <w:pStyle w:val="ad"/>
        <w:rPr>
          <w:rFonts w:hint="cs"/>
          <w:rtl/>
        </w:rPr>
      </w:pPr>
    </w:p>
    <w:p w14:paraId="6FF6683E" w14:textId="77777777" w:rsidR="00000000" w:rsidRDefault="00B6587A">
      <w:pPr>
        <w:pStyle w:val="ad"/>
        <w:rPr>
          <w:rtl/>
        </w:rPr>
      </w:pPr>
      <w:r>
        <w:rPr>
          <w:rtl/>
        </w:rPr>
        <w:t>היו"ר ראובן ריבלין:</w:t>
      </w:r>
    </w:p>
    <w:p w14:paraId="5B0A078F" w14:textId="77777777" w:rsidR="00000000" w:rsidRDefault="00B6587A">
      <w:pPr>
        <w:pStyle w:val="a"/>
        <w:rPr>
          <w:rtl/>
        </w:rPr>
      </w:pPr>
    </w:p>
    <w:p w14:paraId="2AD0EEAA" w14:textId="77777777" w:rsidR="00000000" w:rsidRDefault="00B6587A">
      <w:pPr>
        <w:pStyle w:val="a"/>
        <w:rPr>
          <w:rFonts w:hint="cs"/>
          <w:rtl/>
        </w:rPr>
      </w:pPr>
      <w:r>
        <w:rPr>
          <w:rFonts w:hint="cs"/>
          <w:rtl/>
        </w:rPr>
        <w:t>שמענו, אתה יוצר לי קושי גדול. ברגע שאדוני זועק זעקת ביניים, מייד חבר הכנסת דהאמשה וחבר הכנסת זחאלקה צריכים להתמודד גם עם קריאתך, ואז כתוצאה מזה יש לי גל שלם של קריאות ביניים, ואני לא מסכי</w:t>
      </w:r>
      <w:r>
        <w:rPr>
          <w:rFonts w:hint="cs"/>
          <w:rtl/>
        </w:rPr>
        <w:t xml:space="preserve">ם לזה. </w:t>
      </w:r>
    </w:p>
    <w:p w14:paraId="2C60B0F2" w14:textId="77777777" w:rsidR="00000000" w:rsidRDefault="00B6587A">
      <w:pPr>
        <w:pStyle w:val="a"/>
        <w:rPr>
          <w:rFonts w:hint="cs"/>
          <w:rtl/>
        </w:rPr>
      </w:pPr>
    </w:p>
    <w:p w14:paraId="14710ECE" w14:textId="77777777" w:rsidR="00000000" w:rsidRDefault="00B6587A">
      <w:pPr>
        <w:pStyle w:val="SpeakerCon"/>
        <w:rPr>
          <w:rtl/>
        </w:rPr>
      </w:pPr>
      <w:bookmarkStart w:id="40" w:name="FS000000427T09_10_2003_12_50_49C"/>
      <w:bookmarkEnd w:id="40"/>
      <w:r>
        <w:rPr>
          <w:rtl/>
        </w:rPr>
        <w:t>שר התחבורה אביגדור ליברמן:</w:t>
      </w:r>
    </w:p>
    <w:p w14:paraId="5051B4F9" w14:textId="77777777" w:rsidR="00000000" w:rsidRDefault="00B6587A">
      <w:pPr>
        <w:pStyle w:val="a"/>
        <w:rPr>
          <w:rtl/>
        </w:rPr>
      </w:pPr>
    </w:p>
    <w:p w14:paraId="6998A0E0" w14:textId="77777777" w:rsidR="00000000" w:rsidRDefault="00B6587A">
      <w:pPr>
        <w:pStyle w:val="a"/>
        <w:rPr>
          <w:rFonts w:hint="cs"/>
          <w:rtl/>
        </w:rPr>
      </w:pPr>
      <w:r>
        <w:rPr>
          <w:rFonts w:hint="cs"/>
          <w:rtl/>
        </w:rPr>
        <w:t xml:space="preserve">זאת תחרות, אנחנו רואים מה עושה תחרות. זאת תחרות חופשית, זה מה שאנחנו רוצים להגיע אליו. </w:t>
      </w:r>
    </w:p>
    <w:p w14:paraId="1F60AB36" w14:textId="77777777" w:rsidR="00000000" w:rsidRDefault="00B6587A">
      <w:pPr>
        <w:pStyle w:val="a"/>
        <w:rPr>
          <w:rFonts w:hint="cs"/>
          <w:rtl/>
        </w:rPr>
      </w:pPr>
    </w:p>
    <w:p w14:paraId="5A94F76E" w14:textId="77777777" w:rsidR="00000000" w:rsidRDefault="00B6587A">
      <w:pPr>
        <w:pStyle w:val="ac"/>
        <w:rPr>
          <w:rtl/>
        </w:rPr>
      </w:pPr>
      <w:r>
        <w:rPr>
          <w:rFonts w:hint="eastAsia"/>
          <w:rtl/>
        </w:rPr>
        <w:t>מוחמד</w:t>
      </w:r>
      <w:r>
        <w:rPr>
          <w:rtl/>
        </w:rPr>
        <w:t xml:space="preserve"> ברכה (חד"ש-תע"ל):</w:t>
      </w:r>
    </w:p>
    <w:p w14:paraId="1FE5155F" w14:textId="77777777" w:rsidR="00000000" w:rsidRDefault="00B6587A">
      <w:pPr>
        <w:pStyle w:val="a"/>
        <w:rPr>
          <w:rFonts w:hint="cs"/>
          <w:rtl/>
        </w:rPr>
      </w:pPr>
    </w:p>
    <w:p w14:paraId="3271B242" w14:textId="77777777" w:rsidR="00000000" w:rsidRDefault="00B6587A">
      <w:pPr>
        <w:pStyle w:val="a"/>
        <w:rPr>
          <w:rFonts w:hint="cs"/>
          <w:rtl/>
        </w:rPr>
      </w:pPr>
      <w:r>
        <w:rPr>
          <w:rFonts w:hint="cs"/>
          <w:rtl/>
        </w:rPr>
        <w:t xml:space="preserve">תחרות? תחרות זאת לא תשובה על השאלה לגבי החברים שלך. </w:t>
      </w:r>
    </w:p>
    <w:p w14:paraId="4ED05229" w14:textId="77777777" w:rsidR="00000000" w:rsidRDefault="00B6587A">
      <w:pPr>
        <w:pStyle w:val="a"/>
        <w:rPr>
          <w:rFonts w:hint="cs"/>
          <w:rtl/>
        </w:rPr>
      </w:pPr>
    </w:p>
    <w:p w14:paraId="28ECD3F9" w14:textId="77777777" w:rsidR="00000000" w:rsidRDefault="00B6587A">
      <w:pPr>
        <w:pStyle w:val="ad"/>
        <w:rPr>
          <w:rtl/>
        </w:rPr>
      </w:pPr>
      <w:r>
        <w:rPr>
          <w:rtl/>
        </w:rPr>
        <w:t>היו"ר ראובן ריבלין:</w:t>
      </w:r>
    </w:p>
    <w:p w14:paraId="208CD292" w14:textId="77777777" w:rsidR="00000000" w:rsidRDefault="00B6587A">
      <w:pPr>
        <w:pStyle w:val="a"/>
        <w:rPr>
          <w:rtl/>
        </w:rPr>
      </w:pPr>
    </w:p>
    <w:p w14:paraId="55770015" w14:textId="77777777" w:rsidR="00000000" w:rsidRDefault="00B6587A">
      <w:pPr>
        <w:pStyle w:val="a"/>
        <w:rPr>
          <w:rFonts w:hint="cs"/>
          <w:rtl/>
        </w:rPr>
      </w:pPr>
      <w:r>
        <w:rPr>
          <w:rFonts w:hint="cs"/>
          <w:rtl/>
        </w:rPr>
        <w:t>חבר הכנסת טיבי עוד לא אמר את ד</w:t>
      </w:r>
      <w:r>
        <w:rPr>
          <w:rFonts w:hint="cs"/>
          <w:rtl/>
        </w:rPr>
        <w:t>ברו...</w:t>
      </w:r>
    </w:p>
    <w:p w14:paraId="514B05B0" w14:textId="77777777" w:rsidR="00000000" w:rsidRDefault="00B6587A">
      <w:pPr>
        <w:pStyle w:val="a"/>
        <w:rPr>
          <w:rFonts w:hint="cs"/>
          <w:rtl/>
        </w:rPr>
      </w:pPr>
    </w:p>
    <w:p w14:paraId="46260588" w14:textId="77777777" w:rsidR="00000000" w:rsidRDefault="00B6587A">
      <w:pPr>
        <w:pStyle w:val="SpeakerCon"/>
        <w:rPr>
          <w:rtl/>
        </w:rPr>
      </w:pPr>
      <w:bookmarkStart w:id="41" w:name="FS000000427T09_10_2003_12_52_24C"/>
      <w:bookmarkEnd w:id="41"/>
      <w:r>
        <w:rPr>
          <w:rtl/>
        </w:rPr>
        <w:t>שר התחבורה אביגדור ליברמן:</w:t>
      </w:r>
    </w:p>
    <w:p w14:paraId="3BAF0F05" w14:textId="77777777" w:rsidR="00000000" w:rsidRDefault="00B6587A">
      <w:pPr>
        <w:pStyle w:val="a"/>
        <w:rPr>
          <w:rtl/>
        </w:rPr>
      </w:pPr>
    </w:p>
    <w:p w14:paraId="45DFF9C6" w14:textId="77777777" w:rsidR="00000000" w:rsidRDefault="00B6587A">
      <w:pPr>
        <w:pStyle w:val="a"/>
        <w:rPr>
          <w:rFonts w:hint="cs"/>
          <w:rtl/>
        </w:rPr>
      </w:pPr>
      <w:r>
        <w:rPr>
          <w:rFonts w:hint="cs"/>
          <w:rtl/>
        </w:rPr>
        <w:t xml:space="preserve">עוד מעט הוא יצטרף למערכה. </w:t>
      </w:r>
    </w:p>
    <w:p w14:paraId="3C7DFB4B" w14:textId="77777777" w:rsidR="00000000" w:rsidRDefault="00B6587A">
      <w:pPr>
        <w:pStyle w:val="a"/>
        <w:rPr>
          <w:rFonts w:hint="cs"/>
          <w:rtl/>
        </w:rPr>
      </w:pPr>
    </w:p>
    <w:p w14:paraId="481E4855" w14:textId="77777777" w:rsidR="00000000" w:rsidRDefault="00B6587A">
      <w:pPr>
        <w:pStyle w:val="ad"/>
        <w:rPr>
          <w:rtl/>
        </w:rPr>
      </w:pPr>
      <w:r>
        <w:rPr>
          <w:rtl/>
        </w:rPr>
        <w:t>היו"ר ראובן ריבלין:</w:t>
      </w:r>
    </w:p>
    <w:p w14:paraId="4CC9C7C9" w14:textId="77777777" w:rsidR="00000000" w:rsidRDefault="00B6587A">
      <w:pPr>
        <w:pStyle w:val="a"/>
        <w:rPr>
          <w:rtl/>
        </w:rPr>
      </w:pPr>
    </w:p>
    <w:p w14:paraId="74023ADD" w14:textId="77777777" w:rsidR="00000000" w:rsidRDefault="00B6587A">
      <w:pPr>
        <w:pStyle w:val="a"/>
        <w:rPr>
          <w:rFonts w:hint="cs"/>
          <w:rtl/>
        </w:rPr>
      </w:pPr>
      <w:r>
        <w:rPr>
          <w:rFonts w:hint="cs"/>
          <w:rtl/>
        </w:rPr>
        <w:t xml:space="preserve">חבר הכנסת ברכה, אדוני עוד מעט ינהל את הישיבה. אני רוצה שאחרים לא יעשו לו מה שהוא עושה לי. תודה רבה.                                                     </w:t>
      </w:r>
    </w:p>
    <w:p w14:paraId="1499301E" w14:textId="77777777" w:rsidR="00000000" w:rsidRDefault="00B6587A">
      <w:pPr>
        <w:pStyle w:val="a"/>
        <w:rPr>
          <w:rFonts w:hint="cs"/>
          <w:color w:val="0000FF"/>
          <w:szCs w:val="28"/>
          <w:rtl/>
        </w:rPr>
      </w:pPr>
    </w:p>
    <w:p w14:paraId="53D79DE1" w14:textId="77777777" w:rsidR="00000000" w:rsidRDefault="00B6587A">
      <w:pPr>
        <w:pStyle w:val="SpeakerCon"/>
        <w:rPr>
          <w:rtl/>
        </w:rPr>
      </w:pPr>
      <w:bookmarkStart w:id="42" w:name="FS000000427T09_10_2003_11_57_40C"/>
      <w:bookmarkEnd w:id="42"/>
      <w:r>
        <w:rPr>
          <w:rtl/>
        </w:rPr>
        <w:t>שר התחבורה אביגדו</w:t>
      </w:r>
      <w:r>
        <w:rPr>
          <w:rtl/>
        </w:rPr>
        <w:t>ר ליברמן:</w:t>
      </w:r>
    </w:p>
    <w:p w14:paraId="11D0964F" w14:textId="77777777" w:rsidR="00000000" w:rsidRDefault="00B6587A">
      <w:pPr>
        <w:pStyle w:val="a"/>
        <w:rPr>
          <w:rtl/>
        </w:rPr>
      </w:pPr>
    </w:p>
    <w:p w14:paraId="0A2318D0" w14:textId="77777777" w:rsidR="00000000" w:rsidRDefault="00B6587A">
      <w:pPr>
        <w:pStyle w:val="a"/>
        <w:rPr>
          <w:rFonts w:hint="cs"/>
          <w:rtl/>
        </w:rPr>
      </w:pPr>
      <w:r>
        <w:rPr>
          <w:rFonts w:hint="cs"/>
          <w:rtl/>
        </w:rPr>
        <w:t xml:space="preserve">חיים רמון צודק, אפשר לנהל עשר שנים משא-ומתן, וזה מוצלח, אפשר לנהל גם חודשיים. תאמין לי, עם "אל על", כל הסיפור לקח מיום שנכנסתי, כל המשא-ומתן, חודשיים, אולי חודשיים ושבוע, וגם זה הסתיים בהצלחה. לא חייבים לנהל משא-ומתן עשר שנים. </w:t>
      </w:r>
    </w:p>
    <w:p w14:paraId="7F7B9B4E" w14:textId="77777777" w:rsidR="00000000" w:rsidRDefault="00B6587A">
      <w:pPr>
        <w:pStyle w:val="a"/>
        <w:ind w:firstLine="0"/>
        <w:rPr>
          <w:rFonts w:hint="cs"/>
          <w:rtl/>
        </w:rPr>
      </w:pPr>
    </w:p>
    <w:p w14:paraId="440204EF" w14:textId="77777777" w:rsidR="00000000" w:rsidRDefault="00B6587A">
      <w:pPr>
        <w:pStyle w:val="ac"/>
        <w:rPr>
          <w:rtl/>
        </w:rPr>
      </w:pPr>
      <w:r>
        <w:rPr>
          <w:rFonts w:hint="eastAsia"/>
          <w:rtl/>
        </w:rPr>
        <w:t>ג</w:t>
      </w:r>
      <w:r>
        <w:rPr>
          <w:rtl/>
        </w:rPr>
        <w:t>'מאל זחאלקה (בל</w:t>
      </w:r>
      <w:r>
        <w:rPr>
          <w:rtl/>
        </w:rPr>
        <w:t>"ד):</w:t>
      </w:r>
    </w:p>
    <w:p w14:paraId="1C841992" w14:textId="77777777" w:rsidR="00000000" w:rsidRDefault="00B6587A">
      <w:pPr>
        <w:pStyle w:val="a"/>
        <w:rPr>
          <w:rFonts w:hint="cs"/>
          <w:rtl/>
        </w:rPr>
      </w:pPr>
    </w:p>
    <w:p w14:paraId="12D5BA3A" w14:textId="77777777" w:rsidR="00000000" w:rsidRDefault="00B6587A">
      <w:pPr>
        <w:pStyle w:val="a"/>
        <w:rPr>
          <w:rFonts w:hint="cs"/>
          <w:rtl/>
        </w:rPr>
      </w:pPr>
      <w:r>
        <w:rPr>
          <w:rFonts w:hint="cs"/>
          <w:rtl/>
        </w:rPr>
        <w:t xml:space="preserve">אפילו חצי שעה לא ניהלת משא-ומתן. </w:t>
      </w:r>
    </w:p>
    <w:p w14:paraId="2C5601C9" w14:textId="77777777" w:rsidR="00000000" w:rsidRDefault="00B6587A">
      <w:pPr>
        <w:pStyle w:val="a"/>
        <w:ind w:firstLine="0"/>
        <w:rPr>
          <w:rFonts w:hint="cs"/>
          <w:rtl/>
        </w:rPr>
      </w:pPr>
    </w:p>
    <w:p w14:paraId="7A8F5721" w14:textId="77777777" w:rsidR="00000000" w:rsidRDefault="00B6587A">
      <w:pPr>
        <w:pStyle w:val="ad"/>
        <w:rPr>
          <w:rtl/>
        </w:rPr>
      </w:pPr>
      <w:r>
        <w:rPr>
          <w:rtl/>
        </w:rPr>
        <w:t>היו"ר ראובן ריבלין:</w:t>
      </w:r>
    </w:p>
    <w:p w14:paraId="680E8865" w14:textId="77777777" w:rsidR="00000000" w:rsidRDefault="00B6587A">
      <w:pPr>
        <w:pStyle w:val="a"/>
        <w:rPr>
          <w:rtl/>
        </w:rPr>
      </w:pPr>
    </w:p>
    <w:p w14:paraId="10936AD4" w14:textId="77777777" w:rsidR="00000000" w:rsidRDefault="00B6587A">
      <w:pPr>
        <w:pStyle w:val="a"/>
        <w:rPr>
          <w:rFonts w:hint="cs"/>
          <w:rtl/>
        </w:rPr>
      </w:pPr>
      <w:r>
        <w:rPr>
          <w:rFonts w:hint="cs"/>
          <w:rtl/>
        </w:rPr>
        <w:t xml:space="preserve">חבר הכנסת זחאלקה. </w:t>
      </w:r>
    </w:p>
    <w:p w14:paraId="0275FC38" w14:textId="77777777" w:rsidR="00000000" w:rsidRDefault="00B6587A">
      <w:pPr>
        <w:pStyle w:val="a"/>
        <w:ind w:firstLine="0"/>
        <w:rPr>
          <w:rFonts w:hint="cs"/>
          <w:rtl/>
        </w:rPr>
      </w:pPr>
    </w:p>
    <w:p w14:paraId="0359A27A" w14:textId="77777777" w:rsidR="00000000" w:rsidRDefault="00B6587A">
      <w:pPr>
        <w:pStyle w:val="SpeakerCon"/>
        <w:rPr>
          <w:rtl/>
        </w:rPr>
      </w:pPr>
      <w:bookmarkStart w:id="43" w:name="FS000000427T09_10_2003_12_04_50C"/>
      <w:bookmarkEnd w:id="43"/>
      <w:r>
        <w:rPr>
          <w:rtl/>
        </w:rPr>
        <w:t>שר התחבורה אביגדור ליברמן:</w:t>
      </w:r>
    </w:p>
    <w:p w14:paraId="20BAC34B" w14:textId="77777777" w:rsidR="00000000" w:rsidRDefault="00B6587A">
      <w:pPr>
        <w:pStyle w:val="a"/>
        <w:rPr>
          <w:rtl/>
        </w:rPr>
      </w:pPr>
    </w:p>
    <w:p w14:paraId="37E2DBB8" w14:textId="77777777" w:rsidR="00000000" w:rsidRDefault="00B6587A">
      <w:pPr>
        <w:pStyle w:val="a"/>
        <w:rPr>
          <w:rFonts w:hint="cs"/>
          <w:rtl/>
        </w:rPr>
      </w:pPr>
      <w:r>
        <w:rPr>
          <w:rFonts w:hint="cs"/>
          <w:rtl/>
        </w:rPr>
        <w:t xml:space="preserve">אי-אפשר לנהל משא-ומתן עשר שנים על כל דבר. </w:t>
      </w:r>
    </w:p>
    <w:p w14:paraId="1513F761" w14:textId="77777777" w:rsidR="00000000" w:rsidRDefault="00B6587A">
      <w:pPr>
        <w:pStyle w:val="a"/>
        <w:ind w:firstLine="0"/>
        <w:rPr>
          <w:rFonts w:hint="cs"/>
          <w:rtl/>
        </w:rPr>
      </w:pPr>
    </w:p>
    <w:p w14:paraId="3A05F1A5" w14:textId="77777777" w:rsidR="00000000" w:rsidRDefault="00B6587A">
      <w:pPr>
        <w:pStyle w:val="ac"/>
        <w:rPr>
          <w:rtl/>
        </w:rPr>
      </w:pPr>
      <w:r>
        <w:rPr>
          <w:rFonts w:hint="eastAsia"/>
          <w:rtl/>
        </w:rPr>
        <w:t>חיים</w:t>
      </w:r>
      <w:r>
        <w:rPr>
          <w:rtl/>
        </w:rPr>
        <w:t xml:space="preserve"> רמון (העבודה-מימד):</w:t>
      </w:r>
    </w:p>
    <w:p w14:paraId="111423A2" w14:textId="77777777" w:rsidR="00000000" w:rsidRDefault="00B6587A">
      <w:pPr>
        <w:pStyle w:val="a"/>
        <w:rPr>
          <w:rFonts w:hint="cs"/>
          <w:rtl/>
        </w:rPr>
      </w:pPr>
    </w:p>
    <w:p w14:paraId="4CA7A56A" w14:textId="77777777" w:rsidR="00000000" w:rsidRDefault="00B6587A">
      <w:pPr>
        <w:pStyle w:val="a"/>
        <w:rPr>
          <w:rFonts w:hint="cs"/>
          <w:rtl/>
        </w:rPr>
      </w:pPr>
      <w:r>
        <w:rPr>
          <w:rFonts w:hint="cs"/>
          <w:rtl/>
        </w:rPr>
        <w:t xml:space="preserve">אתה יודע לנהל משא-ומתן, קח חודשיים אתם, אבל לא יום. </w:t>
      </w:r>
    </w:p>
    <w:p w14:paraId="5681A9C0" w14:textId="77777777" w:rsidR="00000000" w:rsidRDefault="00B6587A">
      <w:pPr>
        <w:pStyle w:val="a"/>
        <w:ind w:firstLine="0"/>
        <w:rPr>
          <w:rFonts w:hint="cs"/>
          <w:rtl/>
        </w:rPr>
      </w:pPr>
    </w:p>
    <w:p w14:paraId="475A0736" w14:textId="77777777" w:rsidR="00000000" w:rsidRDefault="00B6587A">
      <w:pPr>
        <w:pStyle w:val="SpeakerCon"/>
        <w:rPr>
          <w:rtl/>
        </w:rPr>
      </w:pPr>
      <w:bookmarkStart w:id="44" w:name="FS000000427T09_10_2003_12_05_36C"/>
      <w:bookmarkEnd w:id="44"/>
      <w:r>
        <w:rPr>
          <w:rtl/>
        </w:rPr>
        <w:t>שר התחבורה אביגדור ליב</w:t>
      </w:r>
      <w:r>
        <w:rPr>
          <w:rtl/>
        </w:rPr>
        <w:t>רמן:</w:t>
      </w:r>
    </w:p>
    <w:p w14:paraId="63D38200" w14:textId="77777777" w:rsidR="00000000" w:rsidRDefault="00B6587A">
      <w:pPr>
        <w:pStyle w:val="a"/>
        <w:rPr>
          <w:rtl/>
        </w:rPr>
      </w:pPr>
    </w:p>
    <w:p w14:paraId="442F1C9B" w14:textId="77777777" w:rsidR="00000000" w:rsidRDefault="00B6587A">
      <w:pPr>
        <w:pStyle w:val="a"/>
        <w:rPr>
          <w:rFonts w:hint="cs"/>
          <w:rtl/>
        </w:rPr>
      </w:pPr>
      <w:r>
        <w:rPr>
          <w:rFonts w:hint="cs"/>
          <w:rtl/>
        </w:rPr>
        <w:t xml:space="preserve">אני יכול לומר לך, שגם בנושא של הרכבת ניהלנו משא-ומתן באותו סגנון. זה לא הסתיים. למה זה לא הסתיים במקרה הזה עם הנמלים, הרי ביקרתי בנמל חיפה, בנמל אשדוד ובנמל אילת, נפגשתי עם הוועדים ונפגשתי עם ההסתדרות, ואנשים שלי נסעו ונפגשו - כנראה למישהו היה עניין </w:t>
      </w:r>
      <w:r>
        <w:rPr>
          <w:rFonts w:hint="cs"/>
          <w:rtl/>
        </w:rPr>
        <w:t xml:space="preserve">שלא לסיים את המשא-ומתן הזה, מישהו ניסה לטרפד את זה, כנראה למישהו יש אינטרס להכשיל את הממשלה. סוף-סוף יש ממשלה שעושה דברים, שמנהלת את זה כמו שצריך לנהל, וכנראה מישהו לא אהב את זה וטרח לטרפד את זה. </w:t>
      </w:r>
    </w:p>
    <w:p w14:paraId="5E6941A5" w14:textId="77777777" w:rsidR="00000000" w:rsidRDefault="00B6587A">
      <w:pPr>
        <w:pStyle w:val="a"/>
        <w:rPr>
          <w:rFonts w:hint="cs"/>
          <w:rtl/>
        </w:rPr>
      </w:pPr>
    </w:p>
    <w:p w14:paraId="070840E5" w14:textId="77777777" w:rsidR="00000000" w:rsidRDefault="00B6587A">
      <w:pPr>
        <w:pStyle w:val="a"/>
        <w:rPr>
          <w:rFonts w:hint="cs"/>
          <w:rtl/>
        </w:rPr>
      </w:pPr>
      <w:r>
        <w:rPr>
          <w:rFonts w:hint="cs"/>
          <w:rtl/>
        </w:rPr>
        <w:t>אני אומר לך, גם כאן, כמו בשתי הדוגמאות האחרות, ניהלנו את ז</w:t>
      </w:r>
      <w:r>
        <w:rPr>
          <w:rFonts w:hint="cs"/>
          <w:rtl/>
        </w:rPr>
        <w:t xml:space="preserve">ה בידיים נקיות, באנו עם רצון טוב, ולא היתה שום סיבה - כמו שזה הסתיים ברכבת וכמו שזה הסתיים ב"אל על", כך זה אמור להסתיים בנמלים. לא היתה שום - - - </w:t>
      </w:r>
    </w:p>
    <w:p w14:paraId="62AE3E85" w14:textId="77777777" w:rsidR="00000000" w:rsidRDefault="00B6587A">
      <w:pPr>
        <w:pStyle w:val="a"/>
        <w:ind w:firstLine="0"/>
        <w:rPr>
          <w:rFonts w:hint="cs"/>
          <w:rtl/>
        </w:rPr>
      </w:pPr>
    </w:p>
    <w:p w14:paraId="51A17066" w14:textId="77777777" w:rsidR="00000000" w:rsidRDefault="00B6587A">
      <w:pPr>
        <w:pStyle w:val="ac"/>
        <w:rPr>
          <w:rtl/>
        </w:rPr>
      </w:pPr>
      <w:r>
        <w:rPr>
          <w:rFonts w:hint="eastAsia"/>
          <w:rtl/>
        </w:rPr>
        <w:t>אברהם</w:t>
      </w:r>
      <w:r>
        <w:rPr>
          <w:rtl/>
        </w:rPr>
        <w:t xml:space="preserve"> בייגה שוחט (העבודה-מימד):</w:t>
      </w:r>
    </w:p>
    <w:p w14:paraId="3961CB1A" w14:textId="77777777" w:rsidR="00000000" w:rsidRDefault="00B6587A">
      <w:pPr>
        <w:pStyle w:val="a"/>
        <w:rPr>
          <w:rFonts w:hint="cs"/>
          <w:rtl/>
        </w:rPr>
      </w:pPr>
    </w:p>
    <w:p w14:paraId="77B97A4F" w14:textId="77777777" w:rsidR="00000000" w:rsidRDefault="00B6587A">
      <w:pPr>
        <w:pStyle w:val="a"/>
        <w:rPr>
          <w:rFonts w:hint="cs"/>
          <w:rtl/>
        </w:rPr>
      </w:pPr>
      <w:r>
        <w:rPr>
          <w:rFonts w:hint="cs"/>
          <w:rtl/>
        </w:rPr>
        <w:t xml:space="preserve">כמה שילמתם ברכבת? </w:t>
      </w:r>
    </w:p>
    <w:p w14:paraId="21962F0C" w14:textId="77777777" w:rsidR="00000000" w:rsidRDefault="00B6587A">
      <w:pPr>
        <w:pStyle w:val="a"/>
        <w:ind w:firstLine="0"/>
        <w:rPr>
          <w:rFonts w:hint="cs"/>
          <w:rtl/>
        </w:rPr>
      </w:pPr>
    </w:p>
    <w:p w14:paraId="1997AD10" w14:textId="77777777" w:rsidR="00000000" w:rsidRDefault="00B6587A">
      <w:pPr>
        <w:pStyle w:val="ad"/>
        <w:rPr>
          <w:rtl/>
        </w:rPr>
      </w:pPr>
      <w:r>
        <w:rPr>
          <w:rtl/>
        </w:rPr>
        <w:t>היו"ר ראובן ריבלין:</w:t>
      </w:r>
    </w:p>
    <w:p w14:paraId="6AD70026" w14:textId="77777777" w:rsidR="00000000" w:rsidRDefault="00B6587A">
      <w:pPr>
        <w:pStyle w:val="a"/>
        <w:rPr>
          <w:rtl/>
        </w:rPr>
      </w:pPr>
    </w:p>
    <w:p w14:paraId="552D9AA1" w14:textId="77777777" w:rsidR="00000000" w:rsidRDefault="00B6587A">
      <w:pPr>
        <w:pStyle w:val="a"/>
        <w:rPr>
          <w:rFonts w:hint="cs"/>
          <w:rtl/>
        </w:rPr>
      </w:pPr>
      <w:r>
        <w:rPr>
          <w:rFonts w:hint="cs"/>
          <w:rtl/>
        </w:rPr>
        <w:t>אדוני שר האוצר לשעבר, אדוני יקרא ק</w:t>
      </w:r>
      <w:r>
        <w:rPr>
          <w:rFonts w:hint="cs"/>
          <w:rtl/>
        </w:rPr>
        <w:t xml:space="preserve">ריאת ביניים רק בישיבה. רק בישיבה, חבר הכנסת שוחט. כשאדוני עומד במלוא עוצמת אישיותו ומנפנף ביד, יכולים לפרש את זה - - - </w:t>
      </w:r>
    </w:p>
    <w:p w14:paraId="5191F0D2" w14:textId="77777777" w:rsidR="00000000" w:rsidRDefault="00B6587A">
      <w:pPr>
        <w:pStyle w:val="a"/>
        <w:ind w:firstLine="0"/>
        <w:rPr>
          <w:rFonts w:hint="cs"/>
          <w:rtl/>
        </w:rPr>
      </w:pPr>
    </w:p>
    <w:p w14:paraId="66D09C6D" w14:textId="77777777" w:rsidR="00000000" w:rsidRDefault="00B6587A">
      <w:pPr>
        <w:pStyle w:val="ac"/>
        <w:rPr>
          <w:rtl/>
        </w:rPr>
      </w:pPr>
      <w:r>
        <w:rPr>
          <w:rFonts w:hint="eastAsia"/>
          <w:rtl/>
        </w:rPr>
        <w:t>אברהם</w:t>
      </w:r>
      <w:r>
        <w:rPr>
          <w:rtl/>
        </w:rPr>
        <w:t xml:space="preserve"> בייגה שוחט (העבודה-מימד):</w:t>
      </w:r>
    </w:p>
    <w:p w14:paraId="6C0DF044" w14:textId="77777777" w:rsidR="00000000" w:rsidRDefault="00B6587A">
      <w:pPr>
        <w:pStyle w:val="a"/>
        <w:rPr>
          <w:rFonts w:hint="cs"/>
          <w:rtl/>
        </w:rPr>
      </w:pPr>
    </w:p>
    <w:p w14:paraId="6DC74567" w14:textId="77777777" w:rsidR="00000000" w:rsidRDefault="00B6587A">
      <w:pPr>
        <w:pStyle w:val="a"/>
        <w:rPr>
          <w:rFonts w:hint="cs"/>
          <w:rtl/>
        </w:rPr>
      </w:pPr>
      <w:r>
        <w:rPr>
          <w:rFonts w:hint="cs"/>
          <w:rtl/>
        </w:rPr>
        <w:t>תספר כמה שילמתם לעובדים ברכבת.</w:t>
      </w:r>
    </w:p>
    <w:p w14:paraId="10BE856B" w14:textId="77777777" w:rsidR="00000000" w:rsidRDefault="00B6587A">
      <w:pPr>
        <w:pStyle w:val="a"/>
        <w:ind w:firstLine="0"/>
        <w:rPr>
          <w:rFonts w:hint="cs"/>
          <w:rtl/>
        </w:rPr>
      </w:pPr>
    </w:p>
    <w:p w14:paraId="78111D3B" w14:textId="77777777" w:rsidR="00000000" w:rsidRDefault="00B6587A">
      <w:pPr>
        <w:pStyle w:val="ad"/>
        <w:rPr>
          <w:rtl/>
        </w:rPr>
      </w:pPr>
      <w:r>
        <w:rPr>
          <w:rFonts w:hint="eastAsia"/>
          <w:rtl/>
        </w:rPr>
        <w:t>היו</w:t>
      </w:r>
      <w:r>
        <w:rPr>
          <w:rtl/>
        </w:rPr>
        <w:t>"ר ראובן ריבלין:</w:t>
      </w:r>
    </w:p>
    <w:p w14:paraId="439B4596" w14:textId="77777777" w:rsidR="00000000" w:rsidRDefault="00B6587A">
      <w:pPr>
        <w:pStyle w:val="a"/>
        <w:rPr>
          <w:rFonts w:hint="cs"/>
          <w:rtl/>
        </w:rPr>
      </w:pPr>
    </w:p>
    <w:p w14:paraId="36C96DB9" w14:textId="77777777" w:rsidR="00000000" w:rsidRDefault="00B6587A">
      <w:pPr>
        <w:pStyle w:val="a"/>
        <w:rPr>
          <w:rFonts w:hint="cs"/>
          <w:rtl/>
        </w:rPr>
      </w:pPr>
      <w:r>
        <w:rPr>
          <w:rFonts w:hint="cs"/>
          <w:rtl/>
        </w:rPr>
        <w:t xml:space="preserve">לכן ישב אדוני ובנחת יקרא את דבריו, גם אם ברוגז. </w:t>
      </w:r>
    </w:p>
    <w:p w14:paraId="68833110" w14:textId="77777777" w:rsidR="00000000" w:rsidRDefault="00B6587A">
      <w:pPr>
        <w:pStyle w:val="a"/>
        <w:ind w:firstLine="0"/>
        <w:rPr>
          <w:rFonts w:hint="cs"/>
          <w:rtl/>
        </w:rPr>
      </w:pPr>
    </w:p>
    <w:p w14:paraId="0BFE315F" w14:textId="77777777" w:rsidR="00000000" w:rsidRDefault="00B6587A">
      <w:pPr>
        <w:pStyle w:val="ac"/>
        <w:rPr>
          <w:rtl/>
        </w:rPr>
      </w:pPr>
      <w:r>
        <w:rPr>
          <w:rFonts w:hint="eastAsia"/>
          <w:rtl/>
        </w:rPr>
        <w:t>אברהם</w:t>
      </w:r>
      <w:r>
        <w:rPr>
          <w:rtl/>
        </w:rPr>
        <w:t xml:space="preserve"> בייגה שוחט (העבודה-מימד):</w:t>
      </w:r>
    </w:p>
    <w:p w14:paraId="31B8B4F9" w14:textId="77777777" w:rsidR="00000000" w:rsidRDefault="00B6587A">
      <w:pPr>
        <w:pStyle w:val="a"/>
        <w:rPr>
          <w:rFonts w:hint="cs"/>
          <w:rtl/>
        </w:rPr>
      </w:pPr>
    </w:p>
    <w:p w14:paraId="1603756C" w14:textId="77777777" w:rsidR="00000000" w:rsidRDefault="00B6587A">
      <w:pPr>
        <w:pStyle w:val="a"/>
        <w:rPr>
          <w:rFonts w:hint="cs"/>
          <w:rtl/>
        </w:rPr>
      </w:pPr>
      <w:r>
        <w:rPr>
          <w:rFonts w:hint="cs"/>
          <w:rtl/>
        </w:rPr>
        <w:t xml:space="preserve">שמעתי ששולמו מאות מיליוני שקלים לעובדי הרכבת. </w:t>
      </w:r>
    </w:p>
    <w:p w14:paraId="1DBC7638" w14:textId="77777777" w:rsidR="00000000" w:rsidRDefault="00B6587A">
      <w:pPr>
        <w:pStyle w:val="a"/>
        <w:ind w:firstLine="0"/>
        <w:rPr>
          <w:rFonts w:hint="cs"/>
          <w:rtl/>
        </w:rPr>
      </w:pPr>
    </w:p>
    <w:p w14:paraId="62100ED8" w14:textId="77777777" w:rsidR="00000000" w:rsidRDefault="00B6587A">
      <w:pPr>
        <w:pStyle w:val="ad"/>
        <w:rPr>
          <w:rtl/>
        </w:rPr>
      </w:pPr>
      <w:r>
        <w:rPr>
          <w:rtl/>
        </w:rPr>
        <w:t>היו"ר ראובן ריבלין:</w:t>
      </w:r>
    </w:p>
    <w:p w14:paraId="1D165FC5" w14:textId="77777777" w:rsidR="00000000" w:rsidRDefault="00B6587A">
      <w:pPr>
        <w:pStyle w:val="a"/>
        <w:rPr>
          <w:rtl/>
        </w:rPr>
      </w:pPr>
    </w:p>
    <w:p w14:paraId="7E64C03C" w14:textId="77777777" w:rsidR="00000000" w:rsidRDefault="00B6587A">
      <w:pPr>
        <w:pStyle w:val="a"/>
        <w:rPr>
          <w:rFonts w:hint="cs"/>
          <w:rtl/>
        </w:rPr>
      </w:pPr>
      <w:r>
        <w:rPr>
          <w:rFonts w:hint="cs"/>
          <w:rtl/>
        </w:rPr>
        <w:t xml:space="preserve">תודה רבה. </w:t>
      </w:r>
    </w:p>
    <w:p w14:paraId="7A2FBC6C" w14:textId="77777777" w:rsidR="00000000" w:rsidRDefault="00B6587A">
      <w:pPr>
        <w:pStyle w:val="SpeakerCon"/>
        <w:rPr>
          <w:rFonts w:hint="cs"/>
          <w:rtl/>
        </w:rPr>
      </w:pPr>
      <w:bookmarkStart w:id="45" w:name="FS000000427T09_10_2003_12_10_56C"/>
      <w:bookmarkEnd w:id="45"/>
    </w:p>
    <w:p w14:paraId="145C7A8A" w14:textId="77777777" w:rsidR="00000000" w:rsidRDefault="00B6587A">
      <w:pPr>
        <w:pStyle w:val="SpeakerCon"/>
        <w:rPr>
          <w:rtl/>
        </w:rPr>
      </w:pPr>
      <w:r>
        <w:rPr>
          <w:rFonts w:hint="eastAsia"/>
          <w:rtl/>
        </w:rPr>
        <w:t>שר</w:t>
      </w:r>
      <w:r>
        <w:rPr>
          <w:rtl/>
        </w:rPr>
        <w:t xml:space="preserve"> התחבורה אביגדור ליברמן:</w:t>
      </w:r>
    </w:p>
    <w:p w14:paraId="3AD5CAFD" w14:textId="77777777" w:rsidR="00000000" w:rsidRDefault="00B6587A">
      <w:pPr>
        <w:pStyle w:val="a"/>
        <w:rPr>
          <w:rFonts w:hint="cs"/>
          <w:rtl/>
        </w:rPr>
      </w:pPr>
    </w:p>
    <w:p w14:paraId="36D910FF" w14:textId="77777777" w:rsidR="00000000" w:rsidRDefault="00B6587A">
      <w:pPr>
        <w:pStyle w:val="a"/>
        <w:rPr>
          <w:rFonts w:hint="cs"/>
          <w:rtl/>
        </w:rPr>
      </w:pPr>
      <w:r>
        <w:rPr>
          <w:rFonts w:hint="cs"/>
          <w:rtl/>
        </w:rPr>
        <w:t xml:space="preserve">אני רוצה לענות לחבר הכנסת ברכה בקשר למינויים הפוליטיים של החברים שלי. </w:t>
      </w:r>
    </w:p>
    <w:p w14:paraId="406DCC3F" w14:textId="77777777" w:rsidR="00000000" w:rsidRDefault="00B6587A">
      <w:pPr>
        <w:pStyle w:val="a"/>
        <w:ind w:firstLine="0"/>
        <w:rPr>
          <w:rFonts w:hint="cs"/>
          <w:rtl/>
        </w:rPr>
      </w:pPr>
    </w:p>
    <w:p w14:paraId="4F415CE9" w14:textId="77777777" w:rsidR="00000000" w:rsidRDefault="00B6587A">
      <w:pPr>
        <w:pStyle w:val="ac"/>
        <w:rPr>
          <w:rtl/>
        </w:rPr>
      </w:pPr>
      <w:r>
        <w:rPr>
          <w:rFonts w:hint="eastAsia"/>
          <w:rtl/>
        </w:rPr>
        <w:t>מוחמד</w:t>
      </w:r>
      <w:r>
        <w:rPr>
          <w:rtl/>
        </w:rPr>
        <w:t xml:space="preserve"> ברכה (חד"ש-תע"ל):</w:t>
      </w:r>
    </w:p>
    <w:p w14:paraId="19963030" w14:textId="77777777" w:rsidR="00000000" w:rsidRDefault="00B6587A">
      <w:pPr>
        <w:pStyle w:val="a"/>
        <w:rPr>
          <w:rFonts w:hint="cs"/>
          <w:rtl/>
        </w:rPr>
      </w:pPr>
    </w:p>
    <w:p w14:paraId="31C3573D" w14:textId="77777777" w:rsidR="00000000" w:rsidRDefault="00B6587A">
      <w:pPr>
        <w:pStyle w:val="a"/>
        <w:rPr>
          <w:rFonts w:hint="cs"/>
          <w:rtl/>
        </w:rPr>
      </w:pPr>
      <w:r>
        <w:rPr>
          <w:rFonts w:hint="cs"/>
          <w:rtl/>
        </w:rPr>
        <w:t>מכרזים, טובות הנ</w:t>
      </w:r>
      <w:r>
        <w:rPr>
          <w:rFonts w:hint="cs"/>
          <w:rtl/>
        </w:rPr>
        <w:t xml:space="preserve">אה. </w:t>
      </w:r>
    </w:p>
    <w:p w14:paraId="2DF682AC" w14:textId="77777777" w:rsidR="00000000" w:rsidRDefault="00B6587A">
      <w:pPr>
        <w:pStyle w:val="a"/>
        <w:ind w:firstLine="0"/>
        <w:rPr>
          <w:rFonts w:hint="cs"/>
          <w:rtl/>
        </w:rPr>
      </w:pPr>
    </w:p>
    <w:p w14:paraId="64FFCD36" w14:textId="77777777" w:rsidR="00000000" w:rsidRDefault="00B6587A">
      <w:pPr>
        <w:pStyle w:val="SpeakerCon"/>
        <w:rPr>
          <w:rtl/>
        </w:rPr>
      </w:pPr>
      <w:bookmarkStart w:id="46" w:name="FS000000427T09_10_2003_12_12_16C"/>
      <w:bookmarkEnd w:id="46"/>
      <w:r>
        <w:rPr>
          <w:rtl/>
        </w:rPr>
        <w:t>שר התחבורה אביגדור ליברמן:</w:t>
      </w:r>
    </w:p>
    <w:p w14:paraId="44706A75" w14:textId="77777777" w:rsidR="00000000" w:rsidRDefault="00B6587A">
      <w:pPr>
        <w:pStyle w:val="a"/>
        <w:rPr>
          <w:rtl/>
        </w:rPr>
      </w:pPr>
    </w:p>
    <w:p w14:paraId="27B0DC2D" w14:textId="77777777" w:rsidR="00000000" w:rsidRDefault="00B6587A">
      <w:pPr>
        <w:pStyle w:val="a"/>
        <w:rPr>
          <w:rFonts w:hint="cs"/>
          <w:rtl/>
        </w:rPr>
      </w:pPr>
      <w:r>
        <w:rPr>
          <w:rFonts w:hint="cs"/>
          <w:rtl/>
        </w:rPr>
        <w:t>אני תיכף אסביר לך. אתה יודע, ראיתי גם בעיתונים שבשנה האחרונה כל עולה מחבר העמים שמתקבל לאיזו עבודה בשירות הציבורי, מייד מאשימים אותו כמינוי פוליטי של ליברמן. זה הזכיר לי תקופה אחרת. פעם הייתי מנכ"ל משרד ראש הממשלה, ואריה ד</w:t>
      </w:r>
      <w:r>
        <w:rPr>
          <w:rFonts w:hint="cs"/>
          <w:rtl/>
        </w:rPr>
        <w:t>רעי היה אז האיש הכול-יכול, האיש החזק, המנהיג של ש"ס. אני פוגש אותו ערב אחד, הוא אומר לי: תשמע, איווט, היום בבוקר אחיך היה אצלי. עזרתי לו. אמרתי: א. תודה. ב. עד היום היה ידוע לי שאני בן יחיד, אני שמח לגלות שיש לי פתאום אחים. הוא אמר לי: מה זאת אומרת, בא אלי</w:t>
      </w:r>
      <w:r>
        <w:rPr>
          <w:rFonts w:hint="cs"/>
          <w:rtl/>
        </w:rPr>
        <w:t xml:space="preserve"> רוסי עם זקן, אמר שהוא אחיך ועזרתי לו. אמרתי לו: מצוין. אז על אותו בסיס כנראה כל המינויים הפוליטיים שלי. אז אני מברך על המינויים, היו שלושה מינויים שעליהם קראתי בעיתון, במי מדובר? מדובר בקצין בכיר, ביחידה אולי הכי איכותית בצה"ל, איש מוסד לשעבר, שהתקבל לתפק</w:t>
      </w:r>
      <w:r>
        <w:rPr>
          <w:rFonts w:hint="cs"/>
          <w:rtl/>
        </w:rPr>
        <w:t xml:space="preserve">יד. אני בהחלט מכיר אותו, אני אומר, האיש מצוין, הלוואי שיהיו עוד כאלה. </w:t>
      </w:r>
    </w:p>
    <w:p w14:paraId="46FB83BD" w14:textId="77777777" w:rsidR="00000000" w:rsidRDefault="00B6587A">
      <w:pPr>
        <w:pStyle w:val="a"/>
        <w:ind w:firstLine="0"/>
        <w:rPr>
          <w:rFonts w:hint="cs"/>
          <w:rtl/>
        </w:rPr>
      </w:pPr>
    </w:p>
    <w:p w14:paraId="39F9B7E3" w14:textId="77777777" w:rsidR="00000000" w:rsidRDefault="00B6587A">
      <w:pPr>
        <w:pStyle w:val="ac"/>
        <w:rPr>
          <w:rtl/>
        </w:rPr>
      </w:pPr>
      <w:r>
        <w:rPr>
          <w:rFonts w:hint="eastAsia"/>
          <w:rtl/>
        </w:rPr>
        <w:t>אבשלום</w:t>
      </w:r>
      <w:r>
        <w:rPr>
          <w:rtl/>
        </w:rPr>
        <w:t xml:space="preserve"> וילן (מרצ):</w:t>
      </w:r>
    </w:p>
    <w:p w14:paraId="3C104B38" w14:textId="77777777" w:rsidR="00000000" w:rsidRDefault="00B6587A">
      <w:pPr>
        <w:pStyle w:val="a"/>
        <w:rPr>
          <w:rFonts w:hint="cs"/>
          <w:rtl/>
        </w:rPr>
      </w:pPr>
    </w:p>
    <w:p w14:paraId="58226F52" w14:textId="77777777" w:rsidR="00000000" w:rsidRDefault="00B6587A">
      <w:pPr>
        <w:pStyle w:val="a"/>
        <w:rPr>
          <w:rFonts w:hint="cs"/>
          <w:rtl/>
        </w:rPr>
      </w:pPr>
      <w:r>
        <w:rPr>
          <w:rFonts w:hint="cs"/>
          <w:rtl/>
        </w:rPr>
        <w:t xml:space="preserve">עם זקן או בלי זקן? </w:t>
      </w:r>
    </w:p>
    <w:p w14:paraId="3C157DAC" w14:textId="77777777" w:rsidR="00000000" w:rsidRDefault="00B6587A">
      <w:pPr>
        <w:pStyle w:val="a"/>
        <w:ind w:firstLine="0"/>
        <w:rPr>
          <w:rFonts w:hint="cs"/>
          <w:rtl/>
        </w:rPr>
      </w:pPr>
    </w:p>
    <w:p w14:paraId="1F830401" w14:textId="77777777" w:rsidR="00000000" w:rsidRDefault="00B6587A">
      <w:pPr>
        <w:pStyle w:val="SpeakerCon"/>
        <w:rPr>
          <w:rtl/>
        </w:rPr>
      </w:pPr>
      <w:bookmarkStart w:id="47" w:name="FS000000427T09_10_2003_12_15_45C"/>
      <w:bookmarkEnd w:id="47"/>
      <w:r>
        <w:rPr>
          <w:rtl/>
        </w:rPr>
        <w:t>שר התחבורה אביגדור ליברמן:</w:t>
      </w:r>
    </w:p>
    <w:p w14:paraId="003D7003" w14:textId="77777777" w:rsidR="00000000" w:rsidRDefault="00B6587A">
      <w:pPr>
        <w:pStyle w:val="a"/>
        <w:rPr>
          <w:rtl/>
        </w:rPr>
      </w:pPr>
    </w:p>
    <w:p w14:paraId="4FFEC7CE" w14:textId="77777777" w:rsidR="00000000" w:rsidRDefault="00B6587A">
      <w:pPr>
        <w:pStyle w:val="a"/>
        <w:rPr>
          <w:rFonts w:hint="cs"/>
          <w:rtl/>
        </w:rPr>
      </w:pPr>
      <w:r>
        <w:rPr>
          <w:rFonts w:hint="cs"/>
          <w:rtl/>
        </w:rPr>
        <w:t>במקרה הזה בלי זקן. אני מסתכל על האדם השני, מי האדם השני? מהנדס בעל תואר שני, ותק של 20 שנה, עבר מכרז, מבחן, בדיקה פ</w:t>
      </w:r>
      <w:r>
        <w:rPr>
          <w:rFonts w:hint="cs"/>
          <w:rtl/>
        </w:rPr>
        <w:t>סיכומטרית, בדיקה פסיכולוגית, אני רק מברך על זה. אני מסתכל על הדוגמה השלישית, בחורה, קצינה בצה"ל, סיימה לימודי משפטים, קיבלו אותה לעבודה, איזה פשע נעשה. אם אני הייתי עושה מינויים פוליטיים, הייתי עושה שלושה מינויים, כך אתם מעריכים אותי? אני הייתי מתבייש בעצמ</w:t>
      </w:r>
      <w:r>
        <w:rPr>
          <w:rFonts w:hint="cs"/>
          <w:rtl/>
        </w:rPr>
        <w:t xml:space="preserve">י אם כל מה שהייתי יכול לעשות זה שלושה מינויים פוליטיים. פעם כשהייתי צריך לעשות מינויים פוליטיים, תאמינו לי, ידעתי לעשות אותם. </w:t>
      </w:r>
    </w:p>
    <w:p w14:paraId="7C4403D3" w14:textId="77777777" w:rsidR="00000000" w:rsidRDefault="00B6587A">
      <w:pPr>
        <w:pStyle w:val="a"/>
        <w:ind w:firstLine="0"/>
        <w:rPr>
          <w:rFonts w:hint="cs"/>
          <w:rtl/>
        </w:rPr>
      </w:pPr>
    </w:p>
    <w:p w14:paraId="5853A3A5" w14:textId="77777777" w:rsidR="00000000" w:rsidRDefault="00B6587A">
      <w:pPr>
        <w:pStyle w:val="ad"/>
        <w:rPr>
          <w:rtl/>
        </w:rPr>
      </w:pPr>
      <w:r>
        <w:rPr>
          <w:rtl/>
        </w:rPr>
        <w:t>היו"ר ראובן ריבלין:</w:t>
      </w:r>
    </w:p>
    <w:p w14:paraId="1BB9E3A9" w14:textId="77777777" w:rsidR="00000000" w:rsidRDefault="00B6587A">
      <w:pPr>
        <w:pStyle w:val="a"/>
        <w:rPr>
          <w:rtl/>
        </w:rPr>
      </w:pPr>
    </w:p>
    <w:p w14:paraId="455F8164" w14:textId="77777777" w:rsidR="00000000" w:rsidRDefault="00B6587A">
      <w:pPr>
        <w:pStyle w:val="a"/>
        <w:rPr>
          <w:rFonts w:hint="cs"/>
          <w:rtl/>
        </w:rPr>
      </w:pPr>
      <w:r>
        <w:rPr>
          <w:rFonts w:hint="cs"/>
          <w:rtl/>
        </w:rPr>
        <w:t xml:space="preserve">האם אדוני בגלל זה עזב את הליכוד? </w:t>
      </w:r>
    </w:p>
    <w:p w14:paraId="7BF3BF9A" w14:textId="77777777" w:rsidR="00000000" w:rsidRDefault="00B6587A">
      <w:pPr>
        <w:pStyle w:val="a"/>
        <w:ind w:firstLine="0"/>
        <w:rPr>
          <w:rFonts w:hint="cs"/>
          <w:rtl/>
        </w:rPr>
      </w:pPr>
    </w:p>
    <w:p w14:paraId="510A74D3" w14:textId="77777777" w:rsidR="00000000" w:rsidRDefault="00B6587A">
      <w:pPr>
        <w:pStyle w:val="SpeakerCon"/>
        <w:rPr>
          <w:rtl/>
        </w:rPr>
      </w:pPr>
      <w:bookmarkStart w:id="48" w:name="FS000000427T09_10_2003_12_19_52C"/>
      <w:bookmarkEnd w:id="48"/>
      <w:r>
        <w:rPr>
          <w:rtl/>
        </w:rPr>
        <w:t>שר התחבורה אביגדור ליברמן:</w:t>
      </w:r>
    </w:p>
    <w:p w14:paraId="1930A27D" w14:textId="77777777" w:rsidR="00000000" w:rsidRDefault="00B6587A">
      <w:pPr>
        <w:pStyle w:val="a"/>
        <w:rPr>
          <w:rtl/>
        </w:rPr>
      </w:pPr>
    </w:p>
    <w:p w14:paraId="79D65519" w14:textId="77777777" w:rsidR="00000000" w:rsidRDefault="00B6587A">
      <w:pPr>
        <w:pStyle w:val="a"/>
        <w:rPr>
          <w:rFonts w:hint="cs"/>
          <w:rtl/>
        </w:rPr>
      </w:pPr>
      <w:r>
        <w:rPr>
          <w:rFonts w:hint="cs"/>
          <w:rtl/>
        </w:rPr>
        <w:t>אני אשמח לפרט על נסיבות עזיבתי את הליכוד, אב</w:t>
      </w:r>
      <w:r>
        <w:rPr>
          <w:rFonts w:hint="cs"/>
          <w:rtl/>
        </w:rPr>
        <w:t xml:space="preserve">ל אני חושב שאני אסביר את זה לדליה. </w:t>
      </w:r>
    </w:p>
    <w:p w14:paraId="2E8B890F" w14:textId="77777777" w:rsidR="00000000" w:rsidRDefault="00B6587A">
      <w:pPr>
        <w:pStyle w:val="a"/>
        <w:ind w:firstLine="0"/>
        <w:rPr>
          <w:rFonts w:hint="cs"/>
          <w:rtl/>
        </w:rPr>
      </w:pPr>
    </w:p>
    <w:p w14:paraId="3A15CA5C" w14:textId="77777777" w:rsidR="00000000" w:rsidRDefault="00B6587A">
      <w:pPr>
        <w:pStyle w:val="ac"/>
        <w:rPr>
          <w:rtl/>
        </w:rPr>
      </w:pPr>
      <w:r>
        <w:rPr>
          <w:rFonts w:hint="eastAsia"/>
          <w:rtl/>
        </w:rPr>
        <w:t>חיים</w:t>
      </w:r>
      <w:r>
        <w:rPr>
          <w:rtl/>
        </w:rPr>
        <w:t xml:space="preserve"> רמון (העבודה-מימד):</w:t>
      </w:r>
    </w:p>
    <w:p w14:paraId="7100F0F4" w14:textId="77777777" w:rsidR="00000000" w:rsidRDefault="00B6587A">
      <w:pPr>
        <w:pStyle w:val="a"/>
        <w:rPr>
          <w:rFonts w:hint="cs"/>
          <w:rtl/>
        </w:rPr>
      </w:pPr>
    </w:p>
    <w:p w14:paraId="4C28B00F" w14:textId="77777777" w:rsidR="00000000" w:rsidRDefault="00B6587A">
      <w:pPr>
        <w:pStyle w:val="a"/>
        <w:rPr>
          <w:rFonts w:hint="cs"/>
          <w:rtl/>
        </w:rPr>
      </w:pPr>
      <w:r>
        <w:rPr>
          <w:rFonts w:hint="cs"/>
          <w:rtl/>
        </w:rPr>
        <w:t xml:space="preserve">זה דווקא מעניין. </w:t>
      </w:r>
    </w:p>
    <w:p w14:paraId="4FF70D2F" w14:textId="77777777" w:rsidR="00000000" w:rsidRDefault="00B6587A">
      <w:pPr>
        <w:pStyle w:val="a"/>
        <w:ind w:firstLine="0"/>
        <w:rPr>
          <w:rFonts w:hint="cs"/>
          <w:rtl/>
        </w:rPr>
      </w:pPr>
    </w:p>
    <w:p w14:paraId="53C1A6D4" w14:textId="77777777" w:rsidR="00000000" w:rsidRDefault="00B6587A">
      <w:pPr>
        <w:pStyle w:val="SpeakerCon"/>
        <w:rPr>
          <w:rtl/>
        </w:rPr>
      </w:pPr>
      <w:bookmarkStart w:id="49" w:name="FS000000427T09_10_2003_12_20_41C"/>
      <w:bookmarkEnd w:id="49"/>
      <w:r>
        <w:rPr>
          <w:rtl/>
        </w:rPr>
        <w:t>שר התחבורה אביגדור ליברמן:</w:t>
      </w:r>
    </w:p>
    <w:p w14:paraId="4729FC4A" w14:textId="77777777" w:rsidR="00000000" w:rsidRDefault="00B6587A">
      <w:pPr>
        <w:pStyle w:val="a"/>
        <w:rPr>
          <w:rtl/>
        </w:rPr>
      </w:pPr>
    </w:p>
    <w:p w14:paraId="30C08497" w14:textId="77777777" w:rsidR="00000000" w:rsidRDefault="00B6587A">
      <w:pPr>
        <w:pStyle w:val="a"/>
        <w:rPr>
          <w:rFonts w:hint="cs"/>
          <w:rtl/>
        </w:rPr>
      </w:pPr>
      <w:r>
        <w:rPr>
          <w:rFonts w:hint="cs"/>
          <w:rtl/>
        </w:rPr>
        <w:t>היום כשאני משווה בין הליכוד לישראל ביתנו, יש כמה יתרונות לישראל ביתנו. גם כשאני משווה בין הפריימריס לוועדת המינויים, אני אומר לך, אדוני היושב-ראש,</w:t>
      </w:r>
      <w:r>
        <w:rPr>
          <w:rFonts w:hint="cs"/>
          <w:rtl/>
        </w:rPr>
        <w:t xml:space="preserve"> אתה עוד זוכר את התקופה של ועדת המינויים, איך זה נקרא, ועדה מסדרת. אני מעדיף ועדה מסדרת על פני פריימריס. </w:t>
      </w:r>
    </w:p>
    <w:p w14:paraId="64AB694C" w14:textId="77777777" w:rsidR="00000000" w:rsidRDefault="00B6587A">
      <w:pPr>
        <w:pStyle w:val="a"/>
        <w:ind w:firstLine="0"/>
        <w:rPr>
          <w:rFonts w:hint="cs"/>
          <w:rtl/>
        </w:rPr>
      </w:pPr>
    </w:p>
    <w:p w14:paraId="1EF37DA6" w14:textId="77777777" w:rsidR="00000000" w:rsidRDefault="00B6587A">
      <w:pPr>
        <w:pStyle w:val="ad"/>
        <w:rPr>
          <w:rtl/>
        </w:rPr>
      </w:pPr>
      <w:r>
        <w:rPr>
          <w:rtl/>
        </w:rPr>
        <w:t>היו"ר ראובן ריבלין:</w:t>
      </w:r>
    </w:p>
    <w:p w14:paraId="7E281880" w14:textId="77777777" w:rsidR="00000000" w:rsidRDefault="00B6587A">
      <w:pPr>
        <w:pStyle w:val="a"/>
        <w:rPr>
          <w:rtl/>
        </w:rPr>
      </w:pPr>
    </w:p>
    <w:p w14:paraId="6340E67A" w14:textId="77777777" w:rsidR="00000000" w:rsidRDefault="00B6587A">
      <w:pPr>
        <w:pStyle w:val="a"/>
        <w:rPr>
          <w:rFonts w:hint="cs"/>
          <w:rtl/>
        </w:rPr>
      </w:pPr>
      <w:r>
        <w:rPr>
          <w:rFonts w:hint="cs"/>
          <w:rtl/>
        </w:rPr>
        <w:t xml:space="preserve">אני גם מעדיף אם אני אהיה המסדר. </w:t>
      </w:r>
    </w:p>
    <w:p w14:paraId="4BD6B973" w14:textId="77777777" w:rsidR="00000000" w:rsidRDefault="00B6587A">
      <w:pPr>
        <w:pStyle w:val="a"/>
        <w:ind w:firstLine="0"/>
        <w:rPr>
          <w:rFonts w:hint="cs"/>
          <w:rtl/>
        </w:rPr>
      </w:pPr>
    </w:p>
    <w:p w14:paraId="07955689" w14:textId="77777777" w:rsidR="00000000" w:rsidRDefault="00B6587A">
      <w:pPr>
        <w:pStyle w:val="SpeakerCon"/>
        <w:rPr>
          <w:rtl/>
        </w:rPr>
      </w:pPr>
      <w:bookmarkStart w:id="50" w:name="FS000000427T09_10_2003_12_21_53C"/>
      <w:bookmarkEnd w:id="50"/>
      <w:r>
        <w:rPr>
          <w:rtl/>
        </w:rPr>
        <w:t>שר התחבורה אביגדור ליברמן:</w:t>
      </w:r>
    </w:p>
    <w:p w14:paraId="07256C83" w14:textId="77777777" w:rsidR="00000000" w:rsidRDefault="00B6587A">
      <w:pPr>
        <w:pStyle w:val="a"/>
        <w:rPr>
          <w:rtl/>
        </w:rPr>
      </w:pPr>
    </w:p>
    <w:p w14:paraId="41C08D8B" w14:textId="77777777" w:rsidR="00000000" w:rsidRDefault="00B6587A">
      <w:pPr>
        <w:pStyle w:val="a"/>
        <w:rPr>
          <w:rFonts w:hint="cs"/>
          <w:rtl/>
        </w:rPr>
      </w:pPr>
      <w:r>
        <w:rPr>
          <w:rFonts w:hint="cs"/>
          <w:rtl/>
        </w:rPr>
        <w:t xml:space="preserve">נכון, ואני לא אומר את זה בלעג.  </w:t>
      </w:r>
    </w:p>
    <w:p w14:paraId="1302F0EE" w14:textId="77777777" w:rsidR="00000000" w:rsidRDefault="00B6587A">
      <w:pPr>
        <w:pStyle w:val="a"/>
        <w:rPr>
          <w:rFonts w:hint="cs"/>
          <w:rtl/>
        </w:rPr>
      </w:pPr>
    </w:p>
    <w:p w14:paraId="72E18F5C" w14:textId="77777777" w:rsidR="00000000" w:rsidRDefault="00B6587A">
      <w:pPr>
        <w:pStyle w:val="a"/>
        <w:rPr>
          <w:rFonts w:hint="cs"/>
          <w:rtl/>
        </w:rPr>
      </w:pPr>
      <w:r>
        <w:rPr>
          <w:rFonts w:hint="cs"/>
          <w:rtl/>
        </w:rPr>
        <w:t>אני רוצה לומר דבר אחרון, במקרה ה</w:t>
      </w:r>
      <w:r>
        <w:rPr>
          <w:rFonts w:hint="cs"/>
          <w:rtl/>
        </w:rPr>
        <w:t>זה אני פונה גם לידידי עמיר פרץ. הרבה דברים הצלחנו להוביל בלי עימותים מיותרים, אני חושב שזה עימות מיותר שלא היה לו מקום. במקרה הזה, ההסתדרות לא מגינה על החלשים, היא מגינה על החזקים והיא פוגעת בחלשים, כי שביתה בנמלים פוגעת קודם כול בעובדים אחרים, בעובדים במפ</w:t>
      </w:r>
      <w:r>
        <w:rPr>
          <w:rFonts w:hint="cs"/>
          <w:rtl/>
        </w:rPr>
        <w:t xml:space="preserve">עלים שזקוקים ליבוא וליצוא ולחומרי גלם. כבר שמעתי מפעל בשדרות, שעזרת להם בעבר. הם אומרים, אם לא נקבל חומר גלם, מחר נשלח את העובדים הביתה. אני חושב שהדבר הזה הוא בלתי נסבל. </w:t>
      </w:r>
    </w:p>
    <w:p w14:paraId="52459F67" w14:textId="77777777" w:rsidR="00000000" w:rsidRDefault="00B6587A">
      <w:pPr>
        <w:pStyle w:val="a"/>
        <w:ind w:firstLine="0"/>
        <w:rPr>
          <w:rFonts w:hint="cs"/>
          <w:rtl/>
        </w:rPr>
      </w:pPr>
    </w:p>
    <w:p w14:paraId="54010A4F" w14:textId="77777777" w:rsidR="00000000" w:rsidRDefault="00B6587A">
      <w:pPr>
        <w:pStyle w:val="ac"/>
        <w:rPr>
          <w:rtl/>
        </w:rPr>
      </w:pPr>
      <w:r>
        <w:rPr>
          <w:rFonts w:hint="eastAsia"/>
          <w:rtl/>
        </w:rPr>
        <w:t>מוחמד</w:t>
      </w:r>
      <w:r>
        <w:rPr>
          <w:rtl/>
        </w:rPr>
        <w:t xml:space="preserve"> ברכה (חד"ש-תע"ל):</w:t>
      </w:r>
    </w:p>
    <w:p w14:paraId="46F55503" w14:textId="77777777" w:rsidR="00000000" w:rsidRDefault="00B6587A">
      <w:pPr>
        <w:pStyle w:val="a"/>
        <w:rPr>
          <w:rFonts w:hint="cs"/>
          <w:rtl/>
        </w:rPr>
      </w:pPr>
    </w:p>
    <w:p w14:paraId="4CCB2589" w14:textId="77777777" w:rsidR="00000000" w:rsidRDefault="00B6587A">
      <w:pPr>
        <w:pStyle w:val="a"/>
        <w:rPr>
          <w:rFonts w:hint="cs"/>
          <w:rtl/>
        </w:rPr>
      </w:pPr>
      <w:r>
        <w:rPr>
          <w:rFonts w:hint="cs"/>
          <w:rtl/>
        </w:rPr>
        <w:t xml:space="preserve">אתה הממשלה, לא עמיר פרץ. </w:t>
      </w:r>
    </w:p>
    <w:p w14:paraId="286BE39E" w14:textId="77777777" w:rsidR="00000000" w:rsidRDefault="00B6587A">
      <w:pPr>
        <w:pStyle w:val="a"/>
        <w:ind w:firstLine="0"/>
        <w:rPr>
          <w:rFonts w:hint="cs"/>
          <w:rtl/>
        </w:rPr>
      </w:pPr>
    </w:p>
    <w:p w14:paraId="4E07FEFC" w14:textId="77777777" w:rsidR="00000000" w:rsidRDefault="00B6587A">
      <w:pPr>
        <w:pStyle w:val="SpeakerCon"/>
        <w:rPr>
          <w:rtl/>
        </w:rPr>
      </w:pPr>
      <w:bookmarkStart w:id="51" w:name="FS000000427T09_10_2003_12_24_15C"/>
      <w:bookmarkEnd w:id="51"/>
      <w:r>
        <w:rPr>
          <w:rtl/>
        </w:rPr>
        <w:t>שר התחבורה אביגדור ליברמן:</w:t>
      </w:r>
    </w:p>
    <w:p w14:paraId="23CDFA8A" w14:textId="77777777" w:rsidR="00000000" w:rsidRDefault="00B6587A">
      <w:pPr>
        <w:pStyle w:val="a"/>
        <w:rPr>
          <w:rtl/>
        </w:rPr>
      </w:pPr>
    </w:p>
    <w:p w14:paraId="301156AD" w14:textId="77777777" w:rsidR="00000000" w:rsidRDefault="00B6587A">
      <w:pPr>
        <w:pStyle w:val="a"/>
        <w:rPr>
          <w:rFonts w:hint="cs"/>
          <w:rtl/>
        </w:rPr>
      </w:pPr>
      <w:r>
        <w:rPr>
          <w:rFonts w:hint="cs"/>
          <w:rtl/>
        </w:rPr>
        <w:t>הדב</w:t>
      </w:r>
      <w:r>
        <w:rPr>
          <w:rFonts w:hint="cs"/>
          <w:rtl/>
        </w:rPr>
        <w:t>ר בלתי נסבל. הלכנו עם הצעה סבירה, הוגנת, התחייבנו גם בהחלטת ממשלה, שנכבד את כל ההסכמים, כל הסדרי הפנסיה, כל הסכמי העבודה, כל הזכויות שיש לעובדים. אמרתי את זה בכל פגישה, גם אתך, גם עם הוועדים וגם מעל דוכן הכנסת. אנחנו מתחייבים לכבד את זה. גם במקרה הזה לא מד</w:t>
      </w:r>
      <w:r>
        <w:rPr>
          <w:rFonts w:hint="cs"/>
          <w:rtl/>
        </w:rPr>
        <w:t>ובר בהפרטה, מדובר בשינוי מבני. אין דבר כזה שמישהו יפריע לממשלה לבצע את השינוי המבני שהיא מוצאת לנכון. במקרה הזה, מדובר בחברות ממשלתיות, לא מדובר מעבר לזה. אמרתי בפגישה עם העובדים, אם זה היה תלוי בי, כבר לפני שנתיים, באותו הסכם שאפרים עשה אתם, הייתי הולך עד</w:t>
      </w:r>
      <w:r>
        <w:rPr>
          <w:rFonts w:hint="cs"/>
          <w:rtl/>
        </w:rPr>
        <w:t xml:space="preserve"> הסוף, הייתי הולך ישר להפרטה.</w:t>
      </w:r>
      <w:bookmarkStart w:id="52" w:name="FS000000427T09_10_2003_12_27_41C"/>
      <w:bookmarkEnd w:id="52"/>
      <w:r>
        <w:rPr>
          <w:rFonts w:hint="cs"/>
          <w:rtl/>
        </w:rPr>
        <w:t xml:space="preserve"> יש רציפות השלטון, הממשלה התחייבה לא להפריט, אבל היא לא התחייבה שהיא לא תעשה שום שינוי מבני, והקמת חברה ממשלתית זה צורך השעה, לא רק בנמלים, גם בנושא של מע"צ. אין שום סיבה שמע"צ, יחידת סמך, לא תהפוך לחברה ממשלתית הרבה יותר מצומצ</w:t>
      </w:r>
      <w:r>
        <w:rPr>
          <w:rFonts w:hint="cs"/>
          <w:rtl/>
        </w:rPr>
        <w:t xml:space="preserve">מת, הרבה יותר יעילה, עם הרבה יותר פעילות ופחות מנגנון. זה בדיוק מה שאנחנו עושים בנמלים, אנחנו מצמצמים מנגנון, את אותו בית-מיה, עד למינימום, ואנחנו מחזקים את הנמלים, אנחנו מגדילים את כושר הייצור שלהם. </w:t>
      </w:r>
    </w:p>
    <w:p w14:paraId="2436FCD2" w14:textId="77777777" w:rsidR="00000000" w:rsidRDefault="00B6587A">
      <w:pPr>
        <w:pStyle w:val="a"/>
        <w:ind w:firstLine="0"/>
        <w:rPr>
          <w:rFonts w:hint="cs"/>
          <w:rtl/>
        </w:rPr>
      </w:pPr>
    </w:p>
    <w:p w14:paraId="6C8DD330" w14:textId="77777777" w:rsidR="00000000" w:rsidRDefault="00B6587A">
      <w:pPr>
        <w:pStyle w:val="ac"/>
        <w:rPr>
          <w:rtl/>
        </w:rPr>
      </w:pPr>
      <w:r>
        <w:rPr>
          <w:rFonts w:hint="eastAsia"/>
          <w:rtl/>
        </w:rPr>
        <w:t>יצחק</w:t>
      </w:r>
      <w:r>
        <w:rPr>
          <w:rtl/>
        </w:rPr>
        <w:t xml:space="preserve"> הרצוג (העבודה-מימד):</w:t>
      </w:r>
    </w:p>
    <w:p w14:paraId="17EBBC8B" w14:textId="77777777" w:rsidR="00000000" w:rsidRDefault="00B6587A">
      <w:pPr>
        <w:pStyle w:val="a"/>
        <w:rPr>
          <w:rFonts w:hint="cs"/>
          <w:rtl/>
        </w:rPr>
      </w:pPr>
    </w:p>
    <w:p w14:paraId="49ACEDBF" w14:textId="77777777" w:rsidR="00000000" w:rsidRDefault="00B6587A">
      <w:pPr>
        <w:pStyle w:val="a"/>
        <w:rPr>
          <w:rFonts w:hint="cs"/>
          <w:rtl/>
        </w:rPr>
      </w:pPr>
      <w:r>
        <w:rPr>
          <w:rFonts w:hint="cs"/>
          <w:rtl/>
        </w:rPr>
        <w:t xml:space="preserve">איך תממן? </w:t>
      </w:r>
    </w:p>
    <w:p w14:paraId="0A299CA5" w14:textId="77777777" w:rsidR="00000000" w:rsidRDefault="00B6587A">
      <w:pPr>
        <w:pStyle w:val="a"/>
        <w:ind w:firstLine="0"/>
        <w:rPr>
          <w:rFonts w:hint="cs"/>
          <w:rtl/>
        </w:rPr>
      </w:pPr>
    </w:p>
    <w:p w14:paraId="796B1AC3" w14:textId="77777777" w:rsidR="00000000" w:rsidRDefault="00B6587A">
      <w:pPr>
        <w:pStyle w:val="SpeakerCon"/>
        <w:rPr>
          <w:rtl/>
        </w:rPr>
      </w:pPr>
      <w:bookmarkStart w:id="53" w:name="FS000000427T09_10_2003_12_30_05C"/>
      <w:bookmarkEnd w:id="53"/>
      <w:r>
        <w:rPr>
          <w:rtl/>
        </w:rPr>
        <w:t>שר התחבורה אביג</w:t>
      </w:r>
      <w:r>
        <w:rPr>
          <w:rtl/>
        </w:rPr>
        <w:t>דור ליברמן:</w:t>
      </w:r>
    </w:p>
    <w:p w14:paraId="1CEEAD38" w14:textId="77777777" w:rsidR="00000000" w:rsidRDefault="00B6587A">
      <w:pPr>
        <w:pStyle w:val="a"/>
        <w:rPr>
          <w:rtl/>
        </w:rPr>
      </w:pPr>
    </w:p>
    <w:p w14:paraId="0B77F2EC" w14:textId="77777777" w:rsidR="00000000" w:rsidRDefault="00B6587A">
      <w:pPr>
        <w:pStyle w:val="a"/>
        <w:rPr>
          <w:rFonts w:hint="cs"/>
          <w:rtl/>
        </w:rPr>
      </w:pPr>
      <w:r>
        <w:rPr>
          <w:rFonts w:hint="cs"/>
          <w:rtl/>
        </w:rPr>
        <w:t xml:space="preserve">אמרתי, אנחנו מוסיפים בנמלים 400 מקומות עבודה. </w:t>
      </w:r>
    </w:p>
    <w:p w14:paraId="13AEF658" w14:textId="77777777" w:rsidR="00000000" w:rsidRDefault="00B6587A">
      <w:pPr>
        <w:pStyle w:val="a"/>
        <w:ind w:firstLine="0"/>
        <w:rPr>
          <w:rFonts w:hint="cs"/>
          <w:rtl/>
        </w:rPr>
      </w:pPr>
    </w:p>
    <w:p w14:paraId="3A2D40B2" w14:textId="77777777" w:rsidR="00000000" w:rsidRDefault="00B6587A">
      <w:pPr>
        <w:pStyle w:val="ac"/>
        <w:rPr>
          <w:rtl/>
        </w:rPr>
      </w:pPr>
      <w:r>
        <w:rPr>
          <w:rFonts w:hint="eastAsia"/>
          <w:rtl/>
        </w:rPr>
        <w:t>יצחק</w:t>
      </w:r>
      <w:r>
        <w:rPr>
          <w:rtl/>
        </w:rPr>
        <w:t xml:space="preserve"> הרצוג (העבודה-מימד):</w:t>
      </w:r>
    </w:p>
    <w:p w14:paraId="7517C560" w14:textId="77777777" w:rsidR="00000000" w:rsidRDefault="00B6587A">
      <w:pPr>
        <w:pStyle w:val="a"/>
        <w:rPr>
          <w:rFonts w:hint="cs"/>
          <w:rtl/>
        </w:rPr>
      </w:pPr>
    </w:p>
    <w:p w14:paraId="2BFBF67A" w14:textId="77777777" w:rsidR="00000000" w:rsidRDefault="00B6587A">
      <w:pPr>
        <w:pStyle w:val="a"/>
        <w:rPr>
          <w:rFonts w:hint="cs"/>
          <w:rtl/>
        </w:rPr>
      </w:pPr>
      <w:r>
        <w:rPr>
          <w:rFonts w:hint="cs"/>
          <w:rtl/>
        </w:rPr>
        <w:t xml:space="preserve">אבל איך תממן, הרי אין לך כוח בנמל אחד. </w:t>
      </w:r>
    </w:p>
    <w:p w14:paraId="7C2B70DF" w14:textId="77777777" w:rsidR="00000000" w:rsidRDefault="00B6587A">
      <w:pPr>
        <w:pStyle w:val="a"/>
        <w:ind w:firstLine="0"/>
        <w:rPr>
          <w:rFonts w:hint="cs"/>
          <w:rtl/>
        </w:rPr>
      </w:pPr>
    </w:p>
    <w:p w14:paraId="299610F3" w14:textId="77777777" w:rsidR="00000000" w:rsidRDefault="00B6587A">
      <w:pPr>
        <w:pStyle w:val="ad"/>
        <w:rPr>
          <w:rtl/>
        </w:rPr>
      </w:pPr>
      <w:r>
        <w:rPr>
          <w:rtl/>
        </w:rPr>
        <w:t>היו"ר ראובן ריבלין:</w:t>
      </w:r>
    </w:p>
    <w:p w14:paraId="7D151084" w14:textId="77777777" w:rsidR="00000000" w:rsidRDefault="00B6587A">
      <w:pPr>
        <w:pStyle w:val="a"/>
        <w:rPr>
          <w:rtl/>
        </w:rPr>
      </w:pPr>
    </w:p>
    <w:p w14:paraId="2C279AC8" w14:textId="77777777" w:rsidR="00000000" w:rsidRDefault="00B6587A">
      <w:pPr>
        <w:pStyle w:val="a"/>
        <w:rPr>
          <w:rFonts w:hint="cs"/>
          <w:rtl/>
        </w:rPr>
      </w:pPr>
      <w:r>
        <w:rPr>
          <w:rFonts w:hint="cs"/>
          <w:rtl/>
        </w:rPr>
        <w:t xml:space="preserve">חבר הכנסת הרצוג, שאלתך הובנה. </w:t>
      </w:r>
    </w:p>
    <w:p w14:paraId="0669A3D5" w14:textId="77777777" w:rsidR="00000000" w:rsidRDefault="00B6587A">
      <w:pPr>
        <w:pStyle w:val="a"/>
        <w:ind w:firstLine="0"/>
        <w:rPr>
          <w:rFonts w:hint="cs"/>
          <w:rtl/>
        </w:rPr>
      </w:pPr>
    </w:p>
    <w:p w14:paraId="1DBEC632" w14:textId="77777777" w:rsidR="00000000" w:rsidRDefault="00B6587A">
      <w:pPr>
        <w:pStyle w:val="SpeakerCon"/>
        <w:rPr>
          <w:rtl/>
        </w:rPr>
      </w:pPr>
      <w:bookmarkStart w:id="54" w:name="FS000000427T09_10_2003_12_30_41C"/>
      <w:bookmarkEnd w:id="54"/>
      <w:r>
        <w:rPr>
          <w:rtl/>
        </w:rPr>
        <w:t>שר התחבורה אביגדור ליברמן:</w:t>
      </w:r>
    </w:p>
    <w:p w14:paraId="3AC63F43" w14:textId="77777777" w:rsidR="00000000" w:rsidRDefault="00B6587A">
      <w:pPr>
        <w:pStyle w:val="a"/>
        <w:rPr>
          <w:rtl/>
        </w:rPr>
      </w:pPr>
    </w:p>
    <w:p w14:paraId="6275B1AC" w14:textId="77777777" w:rsidR="00000000" w:rsidRDefault="00B6587A">
      <w:pPr>
        <w:pStyle w:val="a"/>
        <w:rPr>
          <w:rFonts w:hint="cs"/>
          <w:rtl/>
        </w:rPr>
      </w:pPr>
      <w:r>
        <w:rPr>
          <w:rFonts w:hint="cs"/>
          <w:rtl/>
        </w:rPr>
        <w:t>בוז'י, בטח אתה, כמי שקצת בקיא גם בצד הזה, לא ר</w:t>
      </w:r>
      <w:r>
        <w:rPr>
          <w:rFonts w:hint="cs"/>
          <w:rtl/>
        </w:rPr>
        <w:t xml:space="preserve">ק הממשלתי, גם בשוק הפרטי, לך הרי ברור גם כעורך-דין, שאין שום בעיה, יש הלוואות, אנחנו כמדינה לוקחים על עצמנו את כל ההתחייבויות ואין יותר מזה. </w:t>
      </w:r>
    </w:p>
    <w:p w14:paraId="582E0680" w14:textId="77777777" w:rsidR="00000000" w:rsidRDefault="00B6587A">
      <w:pPr>
        <w:pStyle w:val="a"/>
        <w:ind w:firstLine="0"/>
        <w:rPr>
          <w:rFonts w:hint="cs"/>
          <w:rtl/>
        </w:rPr>
      </w:pPr>
    </w:p>
    <w:p w14:paraId="78BC2F5E" w14:textId="77777777" w:rsidR="00000000" w:rsidRDefault="00B6587A">
      <w:pPr>
        <w:pStyle w:val="ac"/>
        <w:rPr>
          <w:rtl/>
        </w:rPr>
      </w:pPr>
      <w:r>
        <w:rPr>
          <w:rFonts w:hint="eastAsia"/>
          <w:rtl/>
        </w:rPr>
        <w:t>אבשלום</w:t>
      </w:r>
      <w:r>
        <w:rPr>
          <w:rtl/>
        </w:rPr>
        <w:t xml:space="preserve"> וילן (מרצ):</w:t>
      </w:r>
    </w:p>
    <w:p w14:paraId="6672254D" w14:textId="77777777" w:rsidR="00000000" w:rsidRDefault="00B6587A">
      <w:pPr>
        <w:pStyle w:val="a"/>
        <w:rPr>
          <w:rFonts w:hint="cs"/>
          <w:rtl/>
        </w:rPr>
      </w:pPr>
    </w:p>
    <w:p w14:paraId="440DFA6D" w14:textId="77777777" w:rsidR="00000000" w:rsidRDefault="00B6587A">
      <w:pPr>
        <w:pStyle w:val="a"/>
        <w:rPr>
          <w:rFonts w:hint="cs"/>
          <w:rtl/>
        </w:rPr>
      </w:pPr>
      <w:r>
        <w:rPr>
          <w:rFonts w:hint="cs"/>
          <w:rtl/>
        </w:rPr>
        <w:t xml:space="preserve">למה בניו-יורק הנמלים לא מופרטים? </w:t>
      </w:r>
    </w:p>
    <w:p w14:paraId="674D0050" w14:textId="77777777" w:rsidR="00000000" w:rsidRDefault="00B6587A">
      <w:pPr>
        <w:pStyle w:val="a"/>
        <w:ind w:firstLine="0"/>
        <w:rPr>
          <w:rFonts w:hint="cs"/>
          <w:rtl/>
        </w:rPr>
      </w:pPr>
    </w:p>
    <w:p w14:paraId="1011D94D" w14:textId="77777777" w:rsidR="00000000" w:rsidRDefault="00B6587A">
      <w:pPr>
        <w:pStyle w:val="ac"/>
        <w:rPr>
          <w:rtl/>
        </w:rPr>
      </w:pPr>
      <w:r>
        <w:rPr>
          <w:rFonts w:hint="eastAsia"/>
          <w:rtl/>
        </w:rPr>
        <w:t>יורי</w:t>
      </w:r>
      <w:r>
        <w:rPr>
          <w:rtl/>
        </w:rPr>
        <w:t xml:space="preserve"> שטרן (האיחוד הלאומי - ישראל ביתנו):</w:t>
      </w:r>
    </w:p>
    <w:p w14:paraId="17CA2974" w14:textId="77777777" w:rsidR="00000000" w:rsidRDefault="00B6587A">
      <w:pPr>
        <w:pStyle w:val="a"/>
        <w:rPr>
          <w:rFonts w:hint="cs"/>
          <w:rtl/>
        </w:rPr>
      </w:pPr>
    </w:p>
    <w:p w14:paraId="41A50FBF" w14:textId="77777777" w:rsidR="00000000" w:rsidRDefault="00B6587A">
      <w:pPr>
        <w:pStyle w:val="a"/>
        <w:rPr>
          <w:rFonts w:hint="cs"/>
          <w:rtl/>
        </w:rPr>
      </w:pPr>
      <w:r>
        <w:rPr>
          <w:rFonts w:hint="cs"/>
          <w:rtl/>
        </w:rPr>
        <w:t>גם פה זה לא מופר</w:t>
      </w:r>
      <w:r>
        <w:rPr>
          <w:rFonts w:hint="cs"/>
          <w:rtl/>
        </w:rPr>
        <w:t xml:space="preserve">ט, תקרא, אתה קשה הבנה. </w:t>
      </w:r>
    </w:p>
    <w:p w14:paraId="7459EC99" w14:textId="77777777" w:rsidR="00000000" w:rsidRDefault="00B6587A">
      <w:pPr>
        <w:pStyle w:val="a"/>
        <w:ind w:firstLine="0"/>
        <w:rPr>
          <w:rFonts w:hint="cs"/>
          <w:rtl/>
        </w:rPr>
      </w:pPr>
    </w:p>
    <w:p w14:paraId="38D69E19" w14:textId="77777777" w:rsidR="00000000" w:rsidRDefault="00B6587A">
      <w:pPr>
        <w:pStyle w:val="ac"/>
        <w:rPr>
          <w:rtl/>
        </w:rPr>
      </w:pPr>
      <w:r>
        <w:rPr>
          <w:rFonts w:hint="eastAsia"/>
          <w:rtl/>
        </w:rPr>
        <w:t>אבשלום</w:t>
      </w:r>
      <w:r>
        <w:rPr>
          <w:rtl/>
        </w:rPr>
        <w:t xml:space="preserve"> וילן (מרצ):</w:t>
      </w:r>
    </w:p>
    <w:p w14:paraId="1C7BE9F2" w14:textId="77777777" w:rsidR="00000000" w:rsidRDefault="00B6587A">
      <w:pPr>
        <w:pStyle w:val="a"/>
        <w:rPr>
          <w:rFonts w:hint="cs"/>
          <w:rtl/>
        </w:rPr>
      </w:pPr>
    </w:p>
    <w:p w14:paraId="58CA999E" w14:textId="77777777" w:rsidR="00000000" w:rsidRDefault="00B6587A">
      <w:pPr>
        <w:pStyle w:val="a"/>
        <w:rPr>
          <w:rFonts w:hint="cs"/>
          <w:rtl/>
        </w:rPr>
      </w:pPr>
      <w:r>
        <w:rPr>
          <w:rFonts w:hint="cs"/>
          <w:rtl/>
        </w:rPr>
        <w:t xml:space="preserve">תודה, דוקטור. </w:t>
      </w:r>
    </w:p>
    <w:p w14:paraId="6F741EC8" w14:textId="77777777" w:rsidR="00000000" w:rsidRDefault="00B6587A">
      <w:pPr>
        <w:pStyle w:val="a"/>
        <w:ind w:firstLine="0"/>
        <w:rPr>
          <w:rFonts w:hint="cs"/>
          <w:rtl/>
        </w:rPr>
      </w:pPr>
    </w:p>
    <w:p w14:paraId="54CDDD6F" w14:textId="77777777" w:rsidR="00000000" w:rsidRDefault="00B6587A">
      <w:pPr>
        <w:pStyle w:val="SpeakerCon"/>
        <w:rPr>
          <w:rtl/>
        </w:rPr>
      </w:pPr>
      <w:bookmarkStart w:id="55" w:name="FS000000427T09_10_2003_12_38_33C"/>
      <w:bookmarkEnd w:id="55"/>
      <w:r>
        <w:rPr>
          <w:rtl/>
        </w:rPr>
        <w:t>שר התחבורה אביגדור ליברמן:</w:t>
      </w:r>
    </w:p>
    <w:p w14:paraId="78B4D20C" w14:textId="77777777" w:rsidR="00000000" w:rsidRDefault="00B6587A">
      <w:pPr>
        <w:pStyle w:val="a"/>
        <w:rPr>
          <w:rtl/>
        </w:rPr>
      </w:pPr>
    </w:p>
    <w:p w14:paraId="4BEB17AF" w14:textId="77777777" w:rsidR="00000000" w:rsidRDefault="00B6587A">
      <w:pPr>
        <w:pStyle w:val="a"/>
        <w:rPr>
          <w:rFonts w:hint="cs"/>
          <w:rtl/>
        </w:rPr>
      </w:pPr>
      <w:r>
        <w:rPr>
          <w:rFonts w:hint="cs"/>
          <w:rtl/>
        </w:rPr>
        <w:t xml:space="preserve">אנחנו הולכים על כמה שינויים חשובים למשק. אחד הדברים שהובלתי - אני מודה שקיבלתי תמיכה גם מראש הממשלה, גם משר האוצר - אני חושב שנחוץ היום לחבר בין הים התיכון לים האדום. </w:t>
      </w:r>
      <w:r>
        <w:rPr>
          <w:rFonts w:hint="cs"/>
          <w:rtl/>
        </w:rPr>
        <w:t>אם אנחנו רוצים להציל את נמל אילת, אם אנחנו מביאים בחשבון שהשוק העולמי הגדול נמצא אי שם בדרום-מזרח אסיה, בסין, בהודו, במלזיה, אני חושב שאנחנו חייבים להגדיל את כושר הייצוא שלנו למזרח הרחוק. אנחנו רוצים לבנות רכבת מנחל צין עד לנמל אילת. גם לחבר את זה עם מפעלי</w:t>
      </w:r>
      <w:r>
        <w:rPr>
          <w:rFonts w:hint="cs"/>
          <w:rtl/>
        </w:rPr>
        <w:t xml:space="preserve"> ים-המלח. החיבור הזה בין אילת לבין אשדוד, חיבור בין הים התיכון לים האדום, יוצר לנו יכולות נוספות שלא היו לנו אף פעם. </w:t>
      </w:r>
    </w:p>
    <w:p w14:paraId="14F88232" w14:textId="77777777" w:rsidR="00000000" w:rsidRDefault="00B6587A">
      <w:pPr>
        <w:pStyle w:val="a"/>
        <w:rPr>
          <w:rFonts w:hint="cs"/>
          <w:rtl/>
        </w:rPr>
      </w:pPr>
    </w:p>
    <w:p w14:paraId="1CA7880A" w14:textId="77777777" w:rsidR="00000000" w:rsidRDefault="00B6587A">
      <w:pPr>
        <w:pStyle w:val="a"/>
        <w:rPr>
          <w:rFonts w:hint="cs"/>
          <w:rtl/>
        </w:rPr>
      </w:pPr>
      <w:r>
        <w:rPr>
          <w:rFonts w:hint="cs"/>
          <w:rtl/>
        </w:rPr>
        <w:t>אני חושב שנוכל להיות איזו אלטרנטיבה, לא מלאה, אבל איזו אלטרנטיבה לתעלת סואץ, שגם כך פקוקה והתעריפים שם בשמים. אנחנו מובילים פה שינוי מבני</w:t>
      </w:r>
      <w:r>
        <w:rPr>
          <w:rFonts w:hint="cs"/>
          <w:rtl/>
        </w:rPr>
        <w:t xml:space="preserve"> אמיתי. </w:t>
      </w:r>
    </w:p>
    <w:p w14:paraId="621AB33C" w14:textId="77777777" w:rsidR="00000000" w:rsidRDefault="00B6587A">
      <w:pPr>
        <w:pStyle w:val="a"/>
        <w:ind w:firstLine="0"/>
        <w:rPr>
          <w:rFonts w:hint="cs"/>
          <w:rtl/>
        </w:rPr>
      </w:pPr>
    </w:p>
    <w:p w14:paraId="355AE934" w14:textId="77777777" w:rsidR="00000000" w:rsidRDefault="00B6587A">
      <w:pPr>
        <w:pStyle w:val="ac"/>
        <w:rPr>
          <w:rFonts w:hint="cs"/>
          <w:rtl/>
        </w:rPr>
      </w:pPr>
      <w:r>
        <w:rPr>
          <w:rFonts w:hint="cs"/>
          <w:rtl/>
        </w:rPr>
        <w:t>קריאה:</w:t>
      </w:r>
    </w:p>
    <w:p w14:paraId="7BB132A6" w14:textId="77777777" w:rsidR="00000000" w:rsidRDefault="00B6587A">
      <w:pPr>
        <w:pStyle w:val="a"/>
        <w:ind w:firstLine="0"/>
        <w:rPr>
          <w:rFonts w:hint="cs"/>
          <w:b/>
          <w:bCs/>
          <w:rtl/>
        </w:rPr>
      </w:pPr>
    </w:p>
    <w:p w14:paraId="57F10470" w14:textId="77777777" w:rsidR="00000000" w:rsidRDefault="00B6587A">
      <w:pPr>
        <w:pStyle w:val="a"/>
        <w:ind w:firstLine="0"/>
        <w:rPr>
          <w:rFonts w:hint="cs"/>
          <w:rtl/>
        </w:rPr>
      </w:pPr>
      <w:r>
        <w:rPr>
          <w:rFonts w:hint="cs"/>
          <w:b/>
          <w:bCs/>
          <w:rtl/>
        </w:rPr>
        <w:tab/>
      </w:r>
      <w:r>
        <w:rPr>
          <w:rFonts w:hint="cs"/>
          <w:rtl/>
        </w:rPr>
        <w:t xml:space="preserve">- - - </w:t>
      </w:r>
    </w:p>
    <w:p w14:paraId="54441986" w14:textId="77777777" w:rsidR="00000000" w:rsidRDefault="00B6587A">
      <w:pPr>
        <w:pStyle w:val="ac"/>
        <w:rPr>
          <w:rFonts w:hint="cs"/>
          <w:rtl/>
        </w:rPr>
      </w:pPr>
    </w:p>
    <w:p w14:paraId="5394058A" w14:textId="77777777" w:rsidR="00000000" w:rsidRDefault="00B6587A">
      <w:pPr>
        <w:pStyle w:val="ac"/>
        <w:rPr>
          <w:rtl/>
        </w:rPr>
      </w:pPr>
      <w:r>
        <w:rPr>
          <w:rFonts w:hint="eastAsia"/>
          <w:rtl/>
        </w:rPr>
        <w:t>ג</w:t>
      </w:r>
      <w:r>
        <w:rPr>
          <w:rtl/>
        </w:rPr>
        <w:t>'מאל זחאלקה (בל"ד):</w:t>
      </w:r>
    </w:p>
    <w:p w14:paraId="70A5737E" w14:textId="77777777" w:rsidR="00000000" w:rsidRDefault="00B6587A">
      <w:pPr>
        <w:pStyle w:val="a"/>
        <w:rPr>
          <w:rFonts w:hint="cs"/>
          <w:rtl/>
        </w:rPr>
      </w:pPr>
    </w:p>
    <w:p w14:paraId="164CAC5A" w14:textId="77777777" w:rsidR="00000000" w:rsidRDefault="00B6587A">
      <w:pPr>
        <w:pStyle w:val="a"/>
        <w:rPr>
          <w:rFonts w:hint="cs"/>
          <w:rtl/>
        </w:rPr>
      </w:pPr>
      <w:r>
        <w:rPr>
          <w:rFonts w:hint="cs"/>
          <w:rtl/>
        </w:rPr>
        <w:t xml:space="preserve">אולי תפציץ אותם, זה יותר קל. </w:t>
      </w:r>
    </w:p>
    <w:p w14:paraId="167CAAAD" w14:textId="77777777" w:rsidR="00000000" w:rsidRDefault="00B6587A">
      <w:pPr>
        <w:pStyle w:val="a"/>
        <w:ind w:firstLine="0"/>
        <w:rPr>
          <w:rFonts w:hint="cs"/>
          <w:rtl/>
        </w:rPr>
      </w:pPr>
    </w:p>
    <w:p w14:paraId="47AC683E" w14:textId="77777777" w:rsidR="00000000" w:rsidRDefault="00B6587A">
      <w:pPr>
        <w:pStyle w:val="SpeakerCon"/>
        <w:rPr>
          <w:rtl/>
        </w:rPr>
      </w:pPr>
      <w:bookmarkStart w:id="56" w:name="FS000000427T09_10_2003_12_48_29C"/>
      <w:bookmarkEnd w:id="56"/>
      <w:r>
        <w:rPr>
          <w:rtl/>
        </w:rPr>
        <w:t>שר התחבורה אביגדור ליברמן:</w:t>
      </w:r>
    </w:p>
    <w:p w14:paraId="3C27F19C" w14:textId="77777777" w:rsidR="00000000" w:rsidRDefault="00B6587A">
      <w:pPr>
        <w:pStyle w:val="a"/>
        <w:rPr>
          <w:rtl/>
        </w:rPr>
      </w:pPr>
    </w:p>
    <w:p w14:paraId="636CB467" w14:textId="77777777" w:rsidR="00000000" w:rsidRDefault="00B6587A">
      <w:pPr>
        <w:pStyle w:val="a"/>
        <w:rPr>
          <w:rFonts w:hint="cs"/>
          <w:rtl/>
        </w:rPr>
      </w:pPr>
      <w:r>
        <w:rPr>
          <w:rFonts w:hint="cs"/>
          <w:rtl/>
        </w:rPr>
        <w:t>אני אשמח לגבי סוריה, אם היושב-ראש יסכים, לתת הרצאה שלמה.</w:t>
      </w:r>
    </w:p>
    <w:p w14:paraId="5C51BF3D" w14:textId="77777777" w:rsidR="00000000" w:rsidRDefault="00B6587A">
      <w:pPr>
        <w:pStyle w:val="a"/>
        <w:ind w:firstLine="0"/>
        <w:rPr>
          <w:rFonts w:hint="cs"/>
          <w:rtl/>
        </w:rPr>
      </w:pPr>
    </w:p>
    <w:p w14:paraId="47226F9C" w14:textId="77777777" w:rsidR="00000000" w:rsidRDefault="00B6587A">
      <w:pPr>
        <w:pStyle w:val="ad"/>
        <w:rPr>
          <w:rtl/>
        </w:rPr>
      </w:pPr>
      <w:r>
        <w:rPr>
          <w:rtl/>
        </w:rPr>
        <w:t>היו"ר ראובן ריבלין:</w:t>
      </w:r>
    </w:p>
    <w:p w14:paraId="0F209575" w14:textId="77777777" w:rsidR="00000000" w:rsidRDefault="00B6587A">
      <w:pPr>
        <w:pStyle w:val="a"/>
        <w:rPr>
          <w:rtl/>
        </w:rPr>
      </w:pPr>
    </w:p>
    <w:p w14:paraId="70125E8D" w14:textId="77777777" w:rsidR="00000000" w:rsidRDefault="00B6587A">
      <w:pPr>
        <w:pStyle w:val="a"/>
        <w:rPr>
          <w:rFonts w:hint="cs"/>
          <w:rtl/>
        </w:rPr>
      </w:pPr>
      <w:r>
        <w:rPr>
          <w:rFonts w:hint="cs"/>
          <w:rtl/>
        </w:rPr>
        <w:t xml:space="preserve">לא, אני לא מסכים. </w:t>
      </w:r>
    </w:p>
    <w:p w14:paraId="0BC23825" w14:textId="77777777" w:rsidR="00000000" w:rsidRDefault="00B6587A">
      <w:pPr>
        <w:pStyle w:val="a"/>
        <w:ind w:firstLine="0"/>
        <w:rPr>
          <w:rFonts w:hint="cs"/>
          <w:rtl/>
        </w:rPr>
      </w:pPr>
    </w:p>
    <w:p w14:paraId="34F08CBA" w14:textId="77777777" w:rsidR="00000000" w:rsidRDefault="00B6587A">
      <w:pPr>
        <w:pStyle w:val="SpeakerCon"/>
        <w:rPr>
          <w:rtl/>
        </w:rPr>
      </w:pPr>
      <w:bookmarkStart w:id="57" w:name="FS000000427T09_10_2003_12_49_13C"/>
      <w:bookmarkEnd w:id="57"/>
      <w:r>
        <w:rPr>
          <w:rtl/>
        </w:rPr>
        <w:t>שר התחבורה אביגדור ליברמן:</w:t>
      </w:r>
    </w:p>
    <w:p w14:paraId="0B5398A3" w14:textId="77777777" w:rsidR="00000000" w:rsidRDefault="00B6587A">
      <w:pPr>
        <w:pStyle w:val="a"/>
        <w:rPr>
          <w:rtl/>
        </w:rPr>
      </w:pPr>
    </w:p>
    <w:p w14:paraId="21134942" w14:textId="77777777" w:rsidR="00000000" w:rsidRDefault="00B6587A">
      <w:pPr>
        <w:pStyle w:val="a"/>
        <w:ind w:firstLine="720"/>
        <w:rPr>
          <w:rFonts w:hint="cs"/>
          <w:rtl/>
        </w:rPr>
      </w:pPr>
      <w:r>
        <w:rPr>
          <w:rFonts w:hint="cs"/>
          <w:rtl/>
        </w:rPr>
        <w:t xml:space="preserve">אתה יודע שהנושא אהוב </w:t>
      </w:r>
      <w:r>
        <w:rPr>
          <w:rFonts w:hint="cs"/>
          <w:rtl/>
        </w:rPr>
        <w:t xml:space="preserve">עלי. לא בטוח שהוא אהוב על השכן שלך, משמאלך - - - </w:t>
      </w:r>
    </w:p>
    <w:p w14:paraId="7BEE2A9C" w14:textId="77777777" w:rsidR="00000000" w:rsidRDefault="00B6587A">
      <w:pPr>
        <w:pStyle w:val="a"/>
        <w:ind w:firstLine="0"/>
        <w:rPr>
          <w:rFonts w:hint="cs"/>
          <w:rtl/>
        </w:rPr>
      </w:pPr>
    </w:p>
    <w:p w14:paraId="7AE5A75E" w14:textId="77777777" w:rsidR="00000000" w:rsidRDefault="00B6587A">
      <w:pPr>
        <w:pStyle w:val="ad"/>
        <w:rPr>
          <w:rtl/>
        </w:rPr>
      </w:pPr>
      <w:r>
        <w:rPr>
          <w:rtl/>
        </w:rPr>
        <w:t>היו"ר ראובן ריבלין:</w:t>
      </w:r>
    </w:p>
    <w:p w14:paraId="5752B55C" w14:textId="77777777" w:rsidR="00000000" w:rsidRDefault="00B6587A">
      <w:pPr>
        <w:pStyle w:val="a"/>
        <w:rPr>
          <w:rtl/>
        </w:rPr>
      </w:pPr>
    </w:p>
    <w:p w14:paraId="1B048023" w14:textId="77777777" w:rsidR="00000000" w:rsidRDefault="00B6587A">
      <w:pPr>
        <w:pStyle w:val="a"/>
        <w:rPr>
          <w:rFonts w:hint="cs"/>
          <w:rtl/>
        </w:rPr>
      </w:pPr>
      <w:r>
        <w:rPr>
          <w:rFonts w:hint="cs"/>
          <w:rtl/>
        </w:rPr>
        <w:t xml:space="preserve">חבר הכנסת זחאלקה, אני רוצה לדעת, האם השר הזמין אצלך את השאלה הזאת? </w:t>
      </w:r>
    </w:p>
    <w:p w14:paraId="16B47FE8" w14:textId="77777777" w:rsidR="00000000" w:rsidRDefault="00B6587A">
      <w:pPr>
        <w:pStyle w:val="a"/>
        <w:ind w:firstLine="0"/>
        <w:rPr>
          <w:rFonts w:hint="cs"/>
          <w:rtl/>
        </w:rPr>
      </w:pPr>
    </w:p>
    <w:p w14:paraId="259B9BCF" w14:textId="77777777" w:rsidR="00000000" w:rsidRDefault="00B6587A">
      <w:pPr>
        <w:pStyle w:val="ac"/>
        <w:rPr>
          <w:rtl/>
        </w:rPr>
      </w:pPr>
      <w:r>
        <w:rPr>
          <w:rFonts w:hint="eastAsia"/>
          <w:rtl/>
        </w:rPr>
        <w:t>ג</w:t>
      </w:r>
      <w:r>
        <w:rPr>
          <w:rtl/>
        </w:rPr>
        <w:t>'מאל זחאלקה (בל"ד):</w:t>
      </w:r>
    </w:p>
    <w:p w14:paraId="5DB51456" w14:textId="77777777" w:rsidR="00000000" w:rsidRDefault="00B6587A">
      <w:pPr>
        <w:pStyle w:val="a"/>
        <w:rPr>
          <w:rFonts w:hint="cs"/>
          <w:rtl/>
        </w:rPr>
      </w:pPr>
    </w:p>
    <w:p w14:paraId="06DA13AB" w14:textId="77777777" w:rsidR="00000000" w:rsidRDefault="00B6587A">
      <w:pPr>
        <w:pStyle w:val="a"/>
        <w:rPr>
          <w:rFonts w:hint="cs"/>
          <w:rtl/>
        </w:rPr>
      </w:pPr>
      <w:r>
        <w:rPr>
          <w:rFonts w:hint="cs"/>
          <w:rtl/>
        </w:rPr>
        <w:t xml:space="preserve">בדבריו כן. </w:t>
      </w:r>
    </w:p>
    <w:p w14:paraId="7731343A" w14:textId="77777777" w:rsidR="00000000" w:rsidRDefault="00B6587A">
      <w:pPr>
        <w:pStyle w:val="a"/>
        <w:ind w:firstLine="0"/>
        <w:rPr>
          <w:rFonts w:hint="cs"/>
          <w:rtl/>
        </w:rPr>
      </w:pPr>
    </w:p>
    <w:p w14:paraId="35AD7C3F" w14:textId="77777777" w:rsidR="00000000" w:rsidRDefault="00B6587A">
      <w:pPr>
        <w:pStyle w:val="ad"/>
        <w:rPr>
          <w:rtl/>
        </w:rPr>
      </w:pPr>
      <w:r>
        <w:rPr>
          <w:rtl/>
        </w:rPr>
        <w:t>היו"ר ראובן ריבלין:</w:t>
      </w:r>
    </w:p>
    <w:p w14:paraId="5B845B5F" w14:textId="77777777" w:rsidR="00000000" w:rsidRDefault="00B6587A">
      <w:pPr>
        <w:pStyle w:val="a"/>
        <w:rPr>
          <w:rtl/>
        </w:rPr>
      </w:pPr>
    </w:p>
    <w:p w14:paraId="7FB22738" w14:textId="77777777" w:rsidR="00000000" w:rsidRDefault="00B6587A">
      <w:pPr>
        <w:pStyle w:val="a"/>
        <w:rPr>
          <w:rFonts w:hint="cs"/>
          <w:rtl/>
        </w:rPr>
      </w:pPr>
      <w:r>
        <w:rPr>
          <w:rFonts w:hint="cs"/>
          <w:rtl/>
        </w:rPr>
        <w:t>לא, אני שואל אותך, האם הוא הזמין? האם אתה מתאמים קריאות בינ</w:t>
      </w:r>
      <w:r>
        <w:rPr>
          <w:rFonts w:hint="cs"/>
          <w:rtl/>
        </w:rPr>
        <w:t xml:space="preserve">יים? </w:t>
      </w:r>
    </w:p>
    <w:p w14:paraId="70979C22" w14:textId="77777777" w:rsidR="00000000" w:rsidRDefault="00B6587A">
      <w:pPr>
        <w:pStyle w:val="a"/>
        <w:ind w:firstLine="0"/>
        <w:rPr>
          <w:rFonts w:hint="cs"/>
          <w:rtl/>
        </w:rPr>
      </w:pPr>
    </w:p>
    <w:p w14:paraId="034DA9E2" w14:textId="77777777" w:rsidR="00000000" w:rsidRDefault="00B6587A">
      <w:pPr>
        <w:pStyle w:val="ac"/>
        <w:rPr>
          <w:rtl/>
        </w:rPr>
      </w:pPr>
      <w:r>
        <w:rPr>
          <w:rFonts w:hint="eastAsia"/>
          <w:rtl/>
        </w:rPr>
        <w:t>ג</w:t>
      </w:r>
      <w:r>
        <w:rPr>
          <w:rtl/>
        </w:rPr>
        <w:t>'מאל זחאלקה (בל"ד):</w:t>
      </w:r>
    </w:p>
    <w:p w14:paraId="557AFB5F" w14:textId="77777777" w:rsidR="00000000" w:rsidRDefault="00B6587A">
      <w:pPr>
        <w:pStyle w:val="a"/>
        <w:rPr>
          <w:rFonts w:hint="cs"/>
          <w:rtl/>
        </w:rPr>
      </w:pPr>
    </w:p>
    <w:p w14:paraId="6A0A5529" w14:textId="77777777" w:rsidR="00000000" w:rsidRDefault="00B6587A">
      <w:pPr>
        <w:pStyle w:val="a"/>
        <w:rPr>
          <w:rFonts w:hint="cs"/>
          <w:rtl/>
        </w:rPr>
      </w:pPr>
      <w:r>
        <w:rPr>
          <w:rFonts w:hint="cs"/>
          <w:rtl/>
        </w:rPr>
        <w:t xml:space="preserve">זו שאלה לגיטימית. </w:t>
      </w:r>
    </w:p>
    <w:p w14:paraId="2971FB16" w14:textId="77777777" w:rsidR="00000000" w:rsidRDefault="00B6587A">
      <w:pPr>
        <w:pStyle w:val="a"/>
        <w:ind w:firstLine="0"/>
        <w:rPr>
          <w:rFonts w:hint="cs"/>
          <w:rtl/>
        </w:rPr>
      </w:pPr>
    </w:p>
    <w:p w14:paraId="14BA31C5" w14:textId="77777777" w:rsidR="00000000" w:rsidRDefault="00B6587A">
      <w:pPr>
        <w:pStyle w:val="ad"/>
        <w:rPr>
          <w:rtl/>
        </w:rPr>
      </w:pPr>
      <w:r>
        <w:rPr>
          <w:rtl/>
        </w:rPr>
        <w:t>היו"ר ראובן ריבלין:</w:t>
      </w:r>
    </w:p>
    <w:p w14:paraId="4613FD93" w14:textId="77777777" w:rsidR="00000000" w:rsidRDefault="00B6587A">
      <w:pPr>
        <w:pStyle w:val="a"/>
        <w:rPr>
          <w:rtl/>
        </w:rPr>
      </w:pPr>
    </w:p>
    <w:p w14:paraId="07F3D449" w14:textId="77777777" w:rsidR="00000000" w:rsidRDefault="00B6587A">
      <w:pPr>
        <w:pStyle w:val="a"/>
        <w:rPr>
          <w:rFonts w:hint="cs"/>
          <w:rtl/>
        </w:rPr>
      </w:pPr>
      <w:r>
        <w:rPr>
          <w:rFonts w:hint="cs"/>
          <w:rtl/>
        </w:rPr>
        <w:t xml:space="preserve">חבר הכנסת זחאלקה, אתה אפילו לא שומע מה אני שואל אותך, לכן עכשיו תחשוב. </w:t>
      </w:r>
    </w:p>
    <w:p w14:paraId="3023ACDE" w14:textId="77777777" w:rsidR="00000000" w:rsidRDefault="00B6587A">
      <w:pPr>
        <w:pStyle w:val="a"/>
        <w:ind w:firstLine="0"/>
        <w:rPr>
          <w:rFonts w:hint="cs"/>
          <w:rtl/>
        </w:rPr>
      </w:pPr>
    </w:p>
    <w:p w14:paraId="63AB8AE7" w14:textId="77777777" w:rsidR="00000000" w:rsidRDefault="00B6587A">
      <w:pPr>
        <w:pStyle w:val="ac"/>
        <w:rPr>
          <w:rtl/>
        </w:rPr>
      </w:pPr>
      <w:r>
        <w:rPr>
          <w:rFonts w:hint="eastAsia"/>
          <w:rtl/>
        </w:rPr>
        <w:t>זהבה</w:t>
      </w:r>
      <w:r>
        <w:rPr>
          <w:rtl/>
        </w:rPr>
        <w:t xml:space="preserve"> גלאון (מרצ):</w:t>
      </w:r>
    </w:p>
    <w:p w14:paraId="46FC99FB" w14:textId="77777777" w:rsidR="00000000" w:rsidRDefault="00B6587A">
      <w:pPr>
        <w:pStyle w:val="a"/>
        <w:rPr>
          <w:rFonts w:hint="cs"/>
          <w:rtl/>
        </w:rPr>
      </w:pPr>
    </w:p>
    <w:p w14:paraId="63AC18C2" w14:textId="77777777" w:rsidR="00000000" w:rsidRDefault="00B6587A">
      <w:pPr>
        <w:pStyle w:val="a"/>
        <w:rPr>
          <w:rFonts w:hint="cs"/>
          <w:rtl/>
        </w:rPr>
      </w:pPr>
      <w:r>
        <w:rPr>
          <w:rFonts w:hint="cs"/>
          <w:rtl/>
        </w:rPr>
        <w:t xml:space="preserve">אבל שהשר ישיב על השאלה. </w:t>
      </w:r>
    </w:p>
    <w:p w14:paraId="5C3EBDDD" w14:textId="77777777" w:rsidR="00000000" w:rsidRDefault="00B6587A">
      <w:pPr>
        <w:pStyle w:val="a"/>
        <w:ind w:firstLine="0"/>
        <w:rPr>
          <w:rFonts w:hint="cs"/>
          <w:rtl/>
        </w:rPr>
      </w:pPr>
    </w:p>
    <w:p w14:paraId="6E06BCFF" w14:textId="77777777" w:rsidR="00000000" w:rsidRDefault="00B6587A">
      <w:pPr>
        <w:pStyle w:val="ad"/>
        <w:rPr>
          <w:rtl/>
        </w:rPr>
      </w:pPr>
      <w:r>
        <w:rPr>
          <w:rtl/>
        </w:rPr>
        <w:t>היו"ר ראובן ריבלין:</w:t>
      </w:r>
    </w:p>
    <w:p w14:paraId="138D6A31" w14:textId="77777777" w:rsidR="00000000" w:rsidRDefault="00B6587A">
      <w:pPr>
        <w:pStyle w:val="a"/>
        <w:rPr>
          <w:rtl/>
        </w:rPr>
      </w:pPr>
    </w:p>
    <w:p w14:paraId="332F8E7A" w14:textId="77777777" w:rsidR="00000000" w:rsidRDefault="00B6587A">
      <w:pPr>
        <w:pStyle w:val="a"/>
        <w:rPr>
          <w:rFonts w:hint="cs"/>
          <w:rtl/>
        </w:rPr>
      </w:pPr>
      <w:r>
        <w:rPr>
          <w:rFonts w:hint="cs"/>
          <w:rtl/>
        </w:rPr>
        <w:t xml:space="preserve">הוא ישיב כשאני ארשה לו. כרגע הוא מציג את החוק. </w:t>
      </w:r>
      <w:r>
        <w:rPr>
          <w:rFonts w:hint="cs"/>
          <w:rtl/>
        </w:rPr>
        <w:t>בבקשה, אדוני.</w:t>
      </w:r>
    </w:p>
    <w:p w14:paraId="4279AC65" w14:textId="77777777" w:rsidR="00000000" w:rsidRDefault="00B6587A">
      <w:pPr>
        <w:pStyle w:val="a"/>
        <w:rPr>
          <w:rFonts w:hint="cs"/>
          <w:rtl/>
        </w:rPr>
      </w:pPr>
      <w:r>
        <w:rPr>
          <w:rFonts w:hint="cs"/>
          <w:rtl/>
        </w:rPr>
        <w:t xml:space="preserve"> </w:t>
      </w:r>
    </w:p>
    <w:p w14:paraId="50D782DF" w14:textId="77777777" w:rsidR="00000000" w:rsidRDefault="00B6587A">
      <w:pPr>
        <w:pStyle w:val="SpeakerCon"/>
        <w:rPr>
          <w:rFonts w:hint="cs"/>
          <w:rtl/>
        </w:rPr>
      </w:pPr>
      <w:bookmarkStart w:id="58" w:name="FS000000427T09_10_2003_12_52_27C"/>
      <w:bookmarkEnd w:id="58"/>
      <w:r>
        <w:rPr>
          <w:rtl/>
        </w:rPr>
        <w:t>שר התחבורה אביגדור ליברמן:</w:t>
      </w:r>
    </w:p>
    <w:p w14:paraId="76C4793A" w14:textId="77777777" w:rsidR="00000000" w:rsidRDefault="00B6587A">
      <w:pPr>
        <w:pStyle w:val="SpeakerCon"/>
        <w:rPr>
          <w:rFonts w:hint="cs"/>
          <w:rtl/>
        </w:rPr>
      </w:pPr>
    </w:p>
    <w:p w14:paraId="6A6BAC90" w14:textId="77777777" w:rsidR="00000000" w:rsidRDefault="00B6587A">
      <w:pPr>
        <w:pStyle w:val="a"/>
        <w:rPr>
          <w:rFonts w:hint="cs"/>
          <w:rtl/>
        </w:rPr>
      </w:pPr>
      <w:r>
        <w:rPr>
          <w:rFonts w:hint="cs"/>
          <w:rtl/>
        </w:rPr>
        <w:t>במקרה הזה, הוועדים בנמלים, במקום להציל את הנמלים הם מטביעים אותם. הם מטביעים יחד עם הנמלים את כל כלכלת ישראל. את זה אנחנו לא ניתן. אנחנו לא נסכים להמשך קיומם של שום מונופולים, וזה חייב להיות ברור. כל השאר פתוח למ</w:t>
      </w:r>
      <w:r>
        <w:rPr>
          <w:rFonts w:hint="cs"/>
          <w:rtl/>
        </w:rPr>
        <w:t>שא-ומתן. אני חושב שאם ההסתדרות תרצה, אנחנו יכולים בפרק זמן קצר לסיים את כל המשא-ומתן, להסכים על העקרונות. אני חושב שזה יתרום לכלכלת ישראל, זה יתרום ליצירת מקומות עבודה, זה יתרום להגדלת כושר התחרות שלנו, ואני קורא לכנסת ישראל לתמוך בהצעת החוק כפי שהצגתי אות</w:t>
      </w:r>
      <w:r>
        <w:rPr>
          <w:rFonts w:hint="cs"/>
          <w:rtl/>
        </w:rPr>
        <w:t xml:space="preserve">ה.  </w:t>
      </w:r>
    </w:p>
    <w:p w14:paraId="3FC81250" w14:textId="77777777" w:rsidR="00000000" w:rsidRDefault="00B6587A">
      <w:pPr>
        <w:pStyle w:val="a"/>
        <w:ind w:firstLine="0"/>
        <w:rPr>
          <w:rFonts w:hint="cs"/>
          <w:rtl/>
        </w:rPr>
      </w:pPr>
    </w:p>
    <w:p w14:paraId="79736685" w14:textId="77777777" w:rsidR="00000000" w:rsidRDefault="00B6587A">
      <w:pPr>
        <w:pStyle w:val="ac"/>
        <w:rPr>
          <w:rtl/>
        </w:rPr>
      </w:pPr>
      <w:r>
        <w:rPr>
          <w:rFonts w:hint="eastAsia"/>
          <w:rtl/>
        </w:rPr>
        <w:t>זהבה</w:t>
      </w:r>
      <w:r>
        <w:rPr>
          <w:rtl/>
        </w:rPr>
        <w:t xml:space="preserve"> גלאון (מרצ):</w:t>
      </w:r>
    </w:p>
    <w:p w14:paraId="5B30E5E4" w14:textId="77777777" w:rsidR="00000000" w:rsidRDefault="00B6587A">
      <w:pPr>
        <w:pStyle w:val="a"/>
        <w:rPr>
          <w:rFonts w:hint="cs"/>
          <w:rtl/>
        </w:rPr>
      </w:pPr>
    </w:p>
    <w:p w14:paraId="7DF0331E" w14:textId="77777777" w:rsidR="00000000" w:rsidRDefault="00B6587A">
      <w:pPr>
        <w:pStyle w:val="a"/>
        <w:rPr>
          <w:rFonts w:hint="cs"/>
          <w:rtl/>
        </w:rPr>
      </w:pPr>
      <w:r>
        <w:rPr>
          <w:rFonts w:hint="cs"/>
          <w:rtl/>
        </w:rPr>
        <w:t>הוא לא השיב על השאלה של חבר הכנסת זחאלקה.</w:t>
      </w:r>
    </w:p>
    <w:p w14:paraId="02E5F732" w14:textId="77777777" w:rsidR="00000000" w:rsidRDefault="00B6587A">
      <w:pPr>
        <w:pStyle w:val="a"/>
        <w:ind w:firstLine="0"/>
        <w:rPr>
          <w:rFonts w:hint="cs"/>
          <w:rtl/>
        </w:rPr>
      </w:pPr>
    </w:p>
    <w:p w14:paraId="4B48DEDA" w14:textId="77777777" w:rsidR="00000000" w:rsidRDefault="00B6587A">
      <w:pPr>
        <w:pStyle w:val="ac"/>
        <w:rPr>
          <w:rtl/>
        </w:rPr>
      </w:pPr>
      <w:r>
        <w:rPr>
          <w:rFonts w:hint="eastAsia"/>
          <w:rtl/>
        </w:rPr>
        <w:t>מאיר</w:t>
      </w:r>
      <w:r>
        <w:rPr>
          <w:rtl/>
        </w:rPr>
        <w:t xml:space="preserve"> פרוש (יהדות התורה):</w:t>
      </w:r>
    </w:p>
    <w:p w14:paraId="459A390C" w14:textId="77777777" w:rsidR="00000000" w:rsidRDefault="00B6587A">
      <w:pPr>
        <w:pStyle w:val="a"/>
        <w:rPr>
          <w:rFonts w:hint="cs"/>
          <w:rtl/>
        </w:rPr>
      </w:pPr>
    </w:p>
    <w:p w14:paraId="488B68C3" w14:textId="77777777" w:rsidR="00000000" w:rsidRDefault="00B6587A">
      <w:pPr>
        <w:pStyle w:val="a"/>
        <w:rPr>
          <w:rFonts w:hint="cs"/>
          <w:rtl/>
        </w:rPr>
      </w:pPr>
      <w:r>
        <w:rPr>
          <w:rFonts w:hint="cs"/>
          <w:rtl/>
        </w:rPr>
        <w:t>מה אתה אומר על המועמדות של אולמרט - - -</w:t>
      </w:r>
    </w:p>
    <w:p w14:paraId="273ECDCB" w14:textId="77777777" w:rsidR="00000000" w:rsidRDefault="00B6587A">
      <w:pPr>
        <w:pStyle w:val="a"/>
        <w:ind w:firstLine="0"/>
        <w:rPr>
          <w:rFonts w:hint="cs"/>
          <w:rtl/>
        </w:rPr>
      </w:pPr>
    </w:p>
    <w:p w14:paraId="2F69AD21" w14:textId="77777777" w:rsidR="00000000" w:rsidRDefault="00B6587A">
      <w:pPr>
        <w:pStyle w:val="ad"/>
        <w:rPr>
          <w:rtl/>
        </w:rPr>
      </w:pPr>
      <w:r>
        <w:rPr>
          <w:rtl/>
        </w:rPr>
        <w:t>היו"ר ראובן ריבלין:</w:t>
      </w:r>
    </w:p>
    <w:p w14:paraId="0423904D" w14:textId="77777777" w:rsidR="00000000" w:rsidRDefault="00B6587A">
      <w:pPr>
        <w:pStyle w:val="a"/>
        <w:rPr>
          <w:rtl/>
        </w:rPr>
      </w:pPr>
    </w:p>
    <w:p w14:paraId="63638E1F" w14:textId="77777777" w:rsidR="00000000" w:rsidRDefault="00B6587A">
      <w:pPr>
        <w:pStyle w:val="a"/>
        <w:rPr>
          <w:rFonts w:hint="cs"/>
          <w:rtl/>
        </w:rPr>
      </w:pPr>
      <w:r>
        <w:rPr>
          <w:rFonts w:hint="cs"/>
          <w:rtl/>
        </w:rPr>
        <w:t>אני מאוד מודה לשר התחבורה.</w:t>
      </w:r>
    </w:p>
    <w:p w14:paraId="7D502548" w14:textId="77777777" w:rsidR="00000000" w:rsidRDefault="00B6587A">
      <w:pPr>
        <w:pStyle w:val="a"/>
        <w:ind w:firstLine="0"/>
        <w:rPr>
          <w:rFonts w:hint="cs"/>
          <w:rtl/>
        </w:rPr>
      </w:pPr>
    </w:p>
    <w:p w14:paraId="06B33C30" w14:textId="77777777" w:rsidR="00000000" w:rsidRDefault="00B6587A">
      <w:pPr>
        <w:pStyle w:val="SpeakerCon"/>
        <w:rPr>
          <w:rtl/>
        </w:rPr>
      </w:pPr>
      <w:bookmarkStart w:id="59" w:name="FS000000427T09_10_2003_12_23_33"/>
      <w:bookmarkEnd w:id="59"/>
      <w:r>
        <w:rPr>
          <w:rFonts w:hint="eastAsia"/>
          <w:rtl/>
        </w:rPr>
        <w:t>שר</w:t>
      </w:r>
      <w:r>
        <w:rPr>
          <w:rtl/>
        </w:rPr>
        <w:t xml:space="preserve"> התחבורה אביגדור ליברמן:</w:t>
      </w:r>
    </w:p>
    <w:p w14:paraId="2518A8D3" w14:textId="77777777" w:rsidR="00000000" w:rsidRDefault="00B6587A">
      <w:pPr>
        <w:pStyle w:val="a"/>
        <w:rPr>
          <w:rFonts w:hint="cs"/>
          <w:rtl/>
        </w:rPr>
      </w:pPr>
    </w:p>
    <w:p w14:paraId="3E1160A6" w14:textId="77777777" w:rsidR="00000000" w:rsidRDefault="00B6587A">
      <w:pPr>
        <w:pStyle w:val="a"/>
        <w:rPr>
          <w:rFonts w:hint="cs"/>
          <w:rtl/>
        </w:rPr>
      </w:pPr>
      <w:r>
        <w:rPr>
          <w:rFonts w:hint="cs"/>
          <w:rtl/>
        </w:rPr>
        <w:t>אף שהיה די קשה להציג את הדברים הפעם - - -</w:t>
      </w:r>
    </w:p>
    <w:p w14:paraId="3BB58A69" w14:textId="77777777" w:rsidR="00000000" w:rsidRDefault="00B6587A">
      <w:pPr>
        <w:pStyle w:val="a"/>
        <w:ind w:firstLine="0"/>
        <w:rPr>
          <w:rFonts w:hint="cs"/>
          <w:rtl/>
        </w:rPr>
      </w:pPr>
    </w:p>
    <w:p w14:paraId="3E8BAA46" w14:textId="77777777" w:rsidR="00000000" w:rsidRDefault="00B6587A">
      <w:pPr>
        <w:pStyle w:val="ad"/>
        <w:rPr>
          <w:rtl/>
        </w:rPr>
      </w:pPr>
      <w:r>
        <w:rPr>
          <w:rtl/>
        </w:rPr>
        <w:t>ה</w:t>
      </w:r>
      <w:r>
        <w:rPr>
          <w:rtl/>
        </w:rPr>
        <w:t>יו"ר ראובן ריבלין:</w:t>
      </w:r>
    </w:p>
    <w:p w14:paraId="0F1007E3" w14:textId="77777777" w:rsidR="00000000" w:rsidRDefault="00B6587A">
      <w:pPr>
        <w:pStyle w:val="a"/>
        <w:rPr>
          <w:rtl/>
        </w:rPr>
      </w:pPr>
    </w:p>
    <w:p w14:paraId="750B5BBD" w14:textId="77777777" w:rsidR="00000000" w:rsidRDefault="00B6587A">
      <w:pPr>
        <w:pStyle w:val="a"/>
        <w:rPr>
          <w:rFonts w:hint="cs"/>
          <w:rtl/>
        </w:rPr>
      </w:pPr>
      <w:r>
        <w:rPr>
          <w:rFonts w:hint="cs"/>
          <w:rtl/>
        </w:rPr>
        <w:t>אדוני יסתדר הפעם. אני מברך את כל חברי הכנסת בחתימה טובה, שכן עד הושענא רבה עוד הדלת פתוחה בפני כולם, ולכן אני מברך אתכם בחתימה טובה.</w:t>
      </w:r>
    </w:p>
    <w:p w14:paraId="4FCB5E6A" w14:textId="77777777" w:rsidR="00000000" w:rsidRDefault="00B6587A">
      <w:pPr>
        <w:pStyle w:val="a"/>
        <w:rPr>
          <w:rFonts w:hint="cs"/>
          <w:rtl/>
        </w:rPr>
      </w:pPr>
    </w:p>
    <w:p w14:paraId="47F1F2FB" w14:textId="77777777" w:rsidR="00000000" w:rsidRDefault="00B6587A">
      <w:pPr>
        <w:pStyle w:val="a"/>
        <w:rPr>
          <w:rFonts w:hint="cs"/>
          <w:rtl/>
        </w:rPr>
      </w:pPr>
      <w:r>
        <w:rPr>
          <w:rFonts w:hint="cs"/>
          <w:rtl/>
        </w:rPr>
        <w:t>רבותי, עכשיו אני מבקש לדבר על סדר הדיון. חברי הכנסת, נרשמו 43 חברים לדיון. הרשימה נעולה. מי שייקרא ולא</w:t>
      </w:r>
      <w:r>
        <w:rPr>
          <w:rFonts w:hint="cs"/>
          <w:rtl/>
        </w:rPr>
        <w:t xml:space="preserve"> יימצא, יאבד את תורו, אלא אם כן יהיו סיבות מיוחדות ביותר. רבותי חברי הכנסת, הזמן העומד לרשות כל חבר כנסת הוא שלוש דקות. אני מכיר את הרגישויות ואני אתן קצת יותר זמן לכל ראש סיעה, או מי שהסיעה תקבע שהוא ידבר קצת יותר זמן בשמה. נא להעביר אלי את השמות של האנשי</w:t>
      </w:r>
      <w:r>
        <w:rPr>
          <w:rFonts w:hint="cs"/>
          <w:rtl/>
        </w:rPr>
        <w:t>ם שידברו יותר זמן. עם זאת, אני מודיע בהתאם ללוח הזמנים ולסדר הדוברים, שההצבעה לא תתקיים לצורך העניין לפני השעה 14:00. אחרי השעה 14:00 אני אודיע פעם נוספת, אם היא לא תתקיים בשעה יותר מאוחרת, כדי לא לרתק את כולם למקומות מבחינת היכולת שלהם להיות זמינים להצבעה</w:t>
      </w:r>
      <w:r>
        <w:rPr>
          <w:rFonts w:hint="cs"/>
          <w:rtl/>
        </w:rPr>
        <w:t>.</w:t>
      </w:r>
    </w:p>
    <w:p w14:paraId="2803654C" w14:textId="77777777" w:rsidR="00000000" w:rsidRDefault="00B6587A">
      <w:pPr>
        <w:pStyle w:val="a"/>
        <w:rPr>
          <w:rFonts w:hint="cs"/>
          <w:rtl/>
        </w:rPr>
      </w:pPr>
    </w:p>
    <w:p w14:paraId="2551CD7B" w14:textId="77777777" w:rsidR="00000000" w:rsidRDefault="00B6587A">
      <w:pPr>
        <w:pStyle w:val="a"/>
        <w:rPr>
          <w:rFonts w:hint="cs"/>
          <w:rtl/>
        </w:rPr>
      </w:pPr>
      <w:r>
        <w:rPr>
          <w:rFonts w:hint="cs"/>
          <w:rtl/>
        </w:rPr>
        <w:t>כללי המשחק ידועים וברורים - - -</w:t>
      </w:r>
    </w:p>
    <w:p w14:paraId="4E44BC5A" w14:textId="77777777" w:rsidR="00000000" w:rsidRDefault="00B6587A">
      <w:pPr>
        <w:pStyle w:val="a"/>
        <w:rPr>
          <w:rFonts w:hint="cs"/>
          <w:rtl/>
        </w:rPr>
      </w:pPr>
    </w:p>
    <w:p w14:paraId="3DFAAC47" w14:textId="77777777" w:rsidR="00000000" w:rsidRDefault="00B6587A">
      <w:pPr>
        <w:pStyle w:val="ac"/>
        <w:rPr>
          <w:rtl/>
        </w:rPr>
      </w:pPr>
      <w:r>
        <w:rPr>
          <w:rFonts w:hint="eastAsia"/>
          <w:rtl/>
        </w:rPr>
        <w:t>חיים</w:t>
      </w:r>
      <w:r>
        <w:rPr>
          <w:rtl/>
        </w:rPr>
        <w:t xml:space="preserve"> אורון (מרצ):</w:t>
      </w:r>
    </w:p>
    <w:p w14:paraId="54AFE2A1" w14:textId="77777777" w:rsidR="00000000" w:rsidRDefault="00B6587A">
      <w:pPr>
        <w:pStyle w:val="a"/>
        <w:rPr>
          <w:rFonts w:hint="cs"/>
          <w:rtl/>
        </w:rPr>
      </w:pPr>
    </w:p>
    <w:p w14:paraId="7A961539" w14:textId="77777777" w:rsidR="00000000" w:rsidRDefault="00B6587A">
      <w:pPr>
        <w:pStyle w:val="a"/>
        <w:rPr>
          <w:rFonts w:hint="cs"/>
          <w:rtl/>
        </w:rPr>
      </w:pPr>
      <w:r>
        <w:rPr>
          <w:rFonts w:hint="cs"/>
          <w:rtl/>
        </w:rPr>
        <w:t>איפה רשימת הדוברים?</w:t>
      </w:r>
    </w:p>
    <w:p w14:paraId="6AB92AA2" w14:textId="77777777" w:rsidR="00000000" w:rsidRDefault="00B6587A">
      <w:pPr>
        <w:pStyle w:val="a"/>
        <w:ind w:firstLine="0"/>
        <w:rPr>
          <w:rFonts w:hint="cs"/>
          <w:rtl/>
        </w:rPr>
      </w:pPr>
    </w:p>
    <w:p w14:paraId="5CA57DAA" w14:textId="77777777" w:rsidR="00000000" w:rsidRDefault="00B6587A">
      <w:pPr>
        <w:pStyle w:val="ad"/>
        <w:rPr>
          <w:rtl/>
        </w:rPr>
      </w:pPr>
      <w:r>
        <w:rPr>
          <w:rFonts w:hint="eastAsia"/>
          <w:rtl/>
        </w:rPr>
        <w:t>היו</w:t>
      </w:r>
      <w:r>
        <w:rPr>
          <w:rtl/>
        </w:rPr>
        <w:t>"ר ראובן ריבלין:</w:t>
      </w:r>
    </w:p>
    <w:p w14:paraId="53D2C36A" w14:textId="77777777" w:rsidR="00000000" w:rsidRDefault="00B6587A">
      <w:pPr>
        <w:pStyle w:val="a"/>
        <w:rPr>
          <w:rFonts w:hint="cs"/>
          <w:rtl/>
        </w:rPr>
      </w:pPr>
    </w:p>
    <w:p w14:paraId="579F9F7C" w14:textId="77777777" w:rsidR="00000000" w:rsidRDefault="00B6587A">
      <w:pPr>
        <w:pStyle w:val="a"/>
        <w:rPr>
          <w:rFonts w:hint="cs"/>
          <w:rtl/>
        </w:rPr>
      </w:pPr>
      <w:r>
        <w:rPr>
          <w:rFonts w:hint="cs"/>
          <w:rtl/>
        </w:rPr>
        <w:t>רשימת הדוברים, האם היא תלויה שם, מזכיר הכנסת? אני קורא את שמות עשרת הדוברים הראשונים: חברי הכנסת עמיר פרץ, יחיאל חזן, אורית נוקד, עסאם מח'ול, אברהם שוחט, רוחמה</w:t>
      </w:r>
      <w:r>
        <w:rPr>
          <w:rFonts w:hint="cs"/>
          <w:rtl/>
        </w:rPr>
        <w:t xml:space="preserve"> אברהם, מוחמד ברכה, אלי בן-מנחם, דליה איציק ודוד טל. אלה עשרת הדוברים הראשונים, ומייד תיתלה הודעה לגבי סדר הדוברים.</w:t>
      </w:r>
    </w:p>
    <w:p w14:paraId="21B63A0E" w14:textId="77777777" w:rsidR="00000000" w:rsidRDefault="00B6587A">
      <w:pPr>
        <w:pStyle w:val="a"/>
        <w:rPr>
          <w:rFonts w:hint="cs"/>
          <w:rtl/>
        </w:rPr>
      </w:pPr>
    </w:p>
    <w:p w14:paraId="66DDF50A" w14:textId="77777777" w:rsidR="00000000" w:rsidRDefault="00B6587A">
      <w:pPr>
        <w:pStyle w:val="a"/>
        <w:rPr>
          <w:rFonts w:hint="cs"/>
          <w:rtl/>
        </w:rPr>
      </w:pPr>
      <w:r>
        <w:rPr>
          <w:rFonts w:hint="cs"/>
          <w:rtl/>
        </w:rPr>
        <w:t>ראשון הדוברים, אני מזמין את חבר הכנסת עמיר פרץ, ואני מבין, חבר הכנסת טל, שחבר הכנסת פרץ הוא זה שידבר יותר זמן מאשר חברי הכנסת האחרים. אדוני</w:t>
      </w:r>
      <w:r>
        <w:rPr>
          <w:rFonts w:hint="cs"/>
          <w:rtl/>
        </w:rPr>
        <w:t xml:space="preserve"> הוא יושב-ראש הסיעה, לא? שמחתי למנות אותו. חבר הכנסת פרץ, האם אדוני ידבר קצת יותר זמן?</w:t>
      </w:r>
    </w:p>
    <w:p w14:paraId="6C0E652F" w14:textId="77777777" w:rsidR="00000000" w:rsidRDefault="00B6587A">
      <w:pPr>
        <w:pStyle w:val="a"/>
        <w:ind w:firstLine="0"/>
        <w:rPr>
          <w:rFonts w:hint="cs"/>
          <w:rtl/>
        </w:rPr>
      </w:pPr>
    </w:p>
    <w:p w14:paraId="7F4CB322" w14:textId="77777777" w:rsidR="00000000" w:rsidRDefault="00B6587A">
      <w:pPr>
        <w:pStyle w:val="Speaker"/>
        <w:rPr>
          <w:rtl/>
        </w:rPr>
      </w:pPr>
      <w:bookmarkStart w:id="60" w:name="FS000000557T09_10_2003_12_35_16"/>
      <w:bookmarkEnd w:id="60"/>
      <w:r>
        <w:rPr>
          <w:rFonts w:hint="eastAsia"/>
          <w:rtl/>
        </w:rPr>
        <w:t>עמיר</w:t>
      </w:r>
      <w:r>
        <w:rPr>
          <w:rtl/>
        </w:rPr>
        <w:t xml:space="preserve"> פרץ (עם אחד):</w:t>
      </w:r>
    </w:p>
    <w:p w14:paraId="3C811151" w14:textId="77777777" w:rsidR="00000000" w:rsidRDefault="00B6587A">
      <w:pPr>
        <w:pStyle w:val="a"/>
        <w:rPr>
          <w:rFonts w:hint="cs"/>
          <w:rtl/>
        </w:rPr>
      </w:pPr>
    </w:p>
    <w:p w14:paraId="3E8234E8" w14:textId="77777777" w:rsidR="00000000" w:rsidRDefault="00B6587A">
      <w:pPr>
        <w:pStyle w:val="a"/>
        <w:rPr>
          <w:rFonts w:hint="cs"/>
          <w:rtl/>
        </w:rPr>
      </w:pPr>
      <w:r>
        <w:rPr>
          <w:rFonts w:hint="cs"/>
          <w:rtl/>
        </w:rPr>
        <w:t>אם אפשר.</w:t>
      </w:r>
    </w:p>
    <w:p w14:paraId="24347203" w14:textId="77777777" w:rsidR="00000000" w:rsidRDefault="00B6587A">
      <w:pPr>
        <w:pStyle w:val="a"/>
        <w:ind w:firstLine="0"/>
        <w:rPr>
          <w:rFonts w:hint="cs"/>
          <w:rtl/>
        </w:rPr>
      </w:pPr>
    </w:p>
    <w:p w14:paraId="0B06ACBE" w14:textId="77777777" w:rsidR="00000000" w:rsidRDefault="00B6587A">
      <w:pPr>
        <w:pStyle w:val="ad"/>
        <w:rPr>
          <w:rtl/>
        </w:rPr>
      </w:pPr>
      <w:r>
        <w:rPr>
          <w:rFonts w:hint="eastAsia"/>
          <w:rtl/>
        </w:rPr>
        <w:t>היו</w:t>
      </w:r>
      <w:r>
        <w:rPr>
          <w:rtl/>
        </w:rPr>
        <w:t>"ר ראובן ריבלין:</w:t>
      </w:r>
    </w:p>
    <w:p w14:paraId="1A1DABB9" w14:textId="77777777" w:rsidR="00000000" w:rsidRDefault="00B6587A">
      <w:pPr>
        <w:pStyle w:val="a"/>
        <w:rPr>
          <w:rFonts w:hint="cs"/>
          <w:rtl/>
        </w:rPr>
      </w:pPr>
    </w:p>
    <w:p w14:paraId="7F51A29B" w14:textId="77777777" w:rsidR="00000000" w:rsidRDefault="00B6587A">
      <w:pPr>
        <w:pStyle w:val="a"/>
        <w:rPr>
          <w:rFonts w:hint="cs"/>
          <w:rtl/>
        </w:rPr>
      </w:pPr>
      <w:r>
        <w:rPr>
          <w:rFonts w:hint="cs"/>
          <w:rtl/>
        </w:rPr>
        <w:t>ובכן, אני אתן לראשי הסיעות כפל זמן, שש דקות, ולכל אחד מחברי הכנסת שלוש דקות, ואני אקפיד על לוח הזמנים.</w:t>
      </w:r>
    </w:p>
    <w:p w14:paraId="79D822AB" w14:textId="77777777" w:rsidR="00000000" w:rsidRDefault="00B6587A">
      <w:pPr>
        <w:pStyle w:val="a"/>
        <w:ind w:firstLine="0"/>
        <w:rPr>
          <w:rFonts w:hint="cs"/>
          <w:rtl/>
        </w:rPr>
      </w:pPr>
    </w:p>
    <w:p w14:paraId="73B6FED1" w14:textId="77777777" w:rsidR="00000000" w:rsidRDefault="00B6587A">
      <w:pPr>
        <w:pStyle w:val="SpeakerCon"/>
        <w:rPr>
          <w:rtl/>
        </w:rPr>
      </w:pPr>
      <w:bookmarkStart w:id="61" w:name="FS000000557T09_10_2003_12_35_55C"/>
      <w:bookmarkEnd w:id="61"/>
      <w:r>
        <w:rPr>
          <w:rFonts w:hint="eastAsia"/>
          <w:rtl/>
        </w:rPr>
        <w:t>עמיר</w:t>
      </w:r>
      <w:r>
        <w:rPr>
          <w:rtl/>
        </w:rPr>
        <w:t xml:space="preserve"> פרץ (עם </w:t>
      </w:r>
      <w:r>
        <w:rPr>
          <w:rtl/>
        </w:rPr>
        <w:t>אחד):</w:t>
      </w:r>
    </w:p>
    <w:p w14:paraId="4E5A8C24" w14:textId="77777777" w:rsidR="00000000" w:rsidRDefault="00B6587A">
      <w:pPr>
        <w:pStyle w:val="a"/>
        <w:rPr>
          <w:rFonts w:hint="cs"/>
          <w:rtl/>
        </w:rPr>
      </w:pPr>
    </w:p>
    <w:p w14:paraId="02BF106E" w14:textId="77777777" w:rsidR="00000000" w:rsidRDefault="00B6587A">
      <w:pPr>
        <w:pStyle w:val="a"/>
        <w:rPr>
          <w:rFonts w:hint="cs"/>
          <w:rtl/>
        </w:rPr>
      </w:pPr>
      <w:r>
        <w:rPr>
          <w:rFonts w:hint="cs"/>
          <w:rtl/>
        </w:rPr>
        <w:t>אדוני היושב-ראש, חברי הכנסת, כבוד השרים, בכאב לב אני עומד כאן בפניכם. אני רוצה שפעם אחת, עם כל ההתלהמות ועם כל חלוקת הפופוליזם בישראל ועם כל המצב שבו כל אחד מעמיד את עצמו במקום שבאותה עת מאוד נוח לו להעמיד את עצמו, אני מבקש מחברי הכנסת להיות קצת יות</w:t>
      </w:r>
      <w:r>
        <w:rPr>
          <w:rFonts w:hint="cs"/>
          <w:rtl/>
        </w:rPr>
        <w:t>ר קשובים וקצת יותר פתוחים. כל אחד מכם פותח את תלוש השכר שלו בכל חודש ורואה בתלוש השכר שלו קיצוץ תחת סעיף של עידוד הצמיחה. גם אתם משלמים מתלוש השכר שלכם בגלל הסכם שההסתדרות והממשלה הגיעו אליו. יחד אתכם עוד 600,000 איש במגזר הציבורי משלמים את המחיר הזה.</w:t>
      </w:r>
    </w:p>
    <w:p w14:paraId="76E60D25" w14:textId="77777777" w:rsidR="00000000" w:rsidRDefault="00B6587A">
      <w:pPr>
        <w:pStyle w:val="a"/>
        <w:rPr>
          <w:rFonts w:hint="cs"/>
          <w:rtl/>
        </w:rPr>
      </w:pPr>
    </w:p>
    <w:p w14:paraId="729345B1" w14:textId="77777777" w:rsidR="00000000" w:rsidRDefault="00B6587A">
      <w:pPr>
        <w:pStyle w:val="a"/>
        <w:rPr>
          <w:rFonts w:hint="cs"/>
          <w:rtl/>
        </w:rPr>
      </w:pPr>
      <w:r>
        <w:rPr>
          <w:rFonts w:hint="cs"/>
          <w:rtl/>
        </w:rPr>
        <w:t>אינ</w:t>
      </w:r>
      <w:r>
        <w:rPr>
          <w:rFonts w:hint="cs"/>
          <w:rtl/>
        </w:rPr>
        <w:t>ני מאמין בדרכו הכלכלית של ביבי נתניהו. איננו מאמין בדרכה הכלכלית של הממשלה הזאת, אבל זו הממשלה שנבחרה ואתה הייתי צריך לנהל משא-ומתן, ואתה הייתי צריך להגיע להסכמות, ואף-על-פי שאינני מאמין בדרכה הכלכלית, הסכמתי להיות שותף מלא, שותף ששילם מחיר יקר מאוד מבחינה</w:t>
      </w:r>
      <w:r>
        <w:rPr>
          <w:rFonts w:hint="cs"/>
          <w:rtl/>
        </w:rPr>
        <w:t xml:space="preserve"> ציבורית, בזה שפעם ראשונה במדינת ישראל, מאז הקמתה, נחתם הסכם על קיצוץ שכר ולא על הקפאת שכר, לא על ביטול תוספות, אלא על קיצוץ ממשי. 2 מיליארדי שקלים בשנה, זו תרומת העובדים להצלתה של כלכלת ישראל.</w:t>
      </w:r>
    </w:p>
    <w:p w14:paraId="16E594CF" w14:textId="77777777" w:rsidR="00000000" w:rsidRDefault="00B6587A">
      <w:pPr>
        <w:pStyle w:val="a"/>
        <w:rPr>
          <w:rFonts w:hint="cs"/>
          <w:rtl/>
        </w:rPr>
      </w:pPr>
    </w:p>
    <w:p w14:paraId="008A8645" w14:textId="77777777" w:rsidR="00000000" w:rsidRDefault="00B6587A">
      <w:pPr>
        <w:pStyle w:val="a"/>
        <w:rPr>
          <w:rFonts w:hint="cs"/>
          <w:rtl/>
        </w:rPr>
      </w:pPr>
      <w:r>
        <w:rPr>
          <w:rFonts w:hint="cs"/>
          <w:rtl/>
        </w:rPr>
        <w:t>אני רוצה לומר לכם, שאני שומע את קולות הממשלה שמדברים על אחדות</w:t>
      </w:r>
      <w:r>
        <w:rPr>
          <w:rFonts w:hint="cs"/>
          <w:rtl/>
        </w:rPr>
        <w:t xml:space="preserve">, על העוצמה שבאחדות. תראו, עמד כאן שר התחבורה ומנה מקרה אחר מקרה של שיתוף פעולה שהביא להצלחה במהלכים כלכליים מאוד דרמטיים בנושאים מאוד חשובים. אני לא רוצה להתווכח - יעלו פה חברים אחרים - כי אני לא חושב שיש לממשלה זכות להתקשט בכל הנוצות שהיא מתקשטת בהן. </w:t>
      </w:r>
    </w:p>
    <w:p w14:paraId="5D4DB9F7" w14:textId="77777777" w:rsidR="00000000" w:rsidRDefault="00B6587A">
      <w:pPr>
        <w:pStyle w:val="a"/>
        <w:rPr>
          <w:rFonts w:hint="cs"/>
          <w:rtl/>
        </w:rPr>
      </w:pPr>
    </w:p>
    <w:p w14:paraId="09E41BB7" w14:textId="77777777" w:rsidR="00000000" w:rsidRDefault="00B6587A">
      <w:pPr>
        <w:pStyle w:val="a"/>
        <w:rPr>
          <w:rFonts w:hint="cs"/>
          <w:rtl/>
        </w:rPr>
      </w:pPr>
      <w:r>
        <w:rPr>
          <w:rFonts w:hint="cs"/>
          <w:rtl/>
        </w:rPr>
        <w:t>ע</w:t>
      </w:r>
      <w:r>
        <w:rPr>
          <w:rFonts w:hint="cs"/>
          <w:rtl/>
        </w:rPr>
        <w:t>ם כל הכבוד, אני החלפתי שמונה שרי אוצר, ועם כל שרי האוצר הקודמים הגענו להסכמות דרמטיות ושינויים בנושאים מאוד מרכזיים בחייה של מדינת ישראל. ענף התקשורת הופרט, הוא נכנס לתחרות, ומי שחתם על ההסכם הזה היה יצחק רבין, זיכרונו לברכה, יחד עם בייגה שוחט ועם שרת התקש</w:t>
      </w:r>
      <w:r>
        <w:rPr>
          <w:rFonts w:hint="cs"/>
          <w:rtl/>
        </w:rPr>
        <w:t xml:space="preserve">ורת אז, שולמית אלוני. אלה השלושה שיחד עם ההסתדרות הניעו את התהליך. כל התהליך כולו רשום, אחד לאחד, עם לוחות זמנים. בסדר גמור, ככה זה בחיים הפוליטיים. אחד חופר, אחד גוזר סרטים. מאה אחוז. אז נפל בחלקך, אדוני שר התחבורה, לגזור הרבה סרטים. אין הוקוס פוקוס. איש </w:t>
      </w:r>
      <w:r>
        <w:rPr>
          <w:rFonts w:hint="cs"/>
          <w:rtl/>
        </w:rPr>
        <w:t>לא קונה את העובדה שאתה, בתוך כמה חודשים, הצלחת לעשות שינויים מבניים ב"אל על", שינויים מבניים ברכבת, שינויים מבניים בתחבורה הציבורית, בקואופרטיבים. אלה מהלכים שאנחנו עמלים עליהם שנים רבות, ואתה, נפל בחלקך המזל לגזור את הסרטים - -</w:t>
      </w:r>
    </w:p>
    <w:p w14:paraId="0F07F867" w14:textId="77777777" w:rsidR="00000000" w:rsidRDefault="00B6587A">
      <w:pPr>
        <w:pStyle w:val="a"/>
        <w:ind w:firstLine="0"/>
        <w:rPr>
          <w:rFonts w:hint="cs"/>
          <w:rtl/>
        </w:rPr>
      </w:pPr>
    </w:p>
    <w:p w14:paraId="3FD12E62" w14:textId="77777777" w:rsidR="00000000" w:rsidRDefault="00B6587A">
      <w:pPr>
        <w:pStyle w:val="ac"/>
        <w:rPr>
          <w:rtl/>
        </w:rPr>
      </w:pPr>
      <w:r>
        <w:rPr>
          <w:rFonts w:hint="eastAsia"/>
          <w:rtl/>
        </w:rPr>
        <w:t>אליעזר</w:t>
      </w:r>
      <w:r>
        <w:rPr>
          <w:rtl/>
        </w:rPr>
        <w:t xml:space="preserve"> כהן (האיחוד הלאומי </w:t>
      </w:r>
      <w:r>
        <w:rPr>
          <w:rtl/>
        </w:rPr>
        <w:t>- ישראל ביתנו):</w:t>
      </w:r>
    </w:p>
    <w:p w14:paraId="56ED2A76" w14:textId="77777777" w:rsidR="00000000" w:rsidRDefault="00B6587A">
      <w:pPr>
        <w:pStyle w:val="a"/>
        <w:rPr>
          <w:rFonts w:hint="cs"/>
          <w:rtl/>
        </w:rPr>
      </w:pPr>
    </w:p>
    <w:p w14:paraId="6382C7EF" w14:textId="77777777" w:rsidR="00000000" w:rsidRDefault="00B6587A">
      <w:pPr>
        <w:pStyle w:val="a"/>
        <w:rPr>
          <w:rFonts w:hint="cs"/>
          <w:rtl/>
        </w:rPr>
      </w:pPr>
      <w:r>
        <w:rPr>
          <w:rFonts w:hint="cs"/>
          <w:rtl/>
        </w:rPr>
        <w:t>עשר שנים - - -</w:t>
      </w:r>
    </w:p>
    <w:p w14:paraId="2B3CF836" w14:textId="77777777" w:rsidR="00000000" w:rsidRDefault="00B6587A">
      <w:pPr>
        <w:pStyle w:val="a"/>
        <w:ind w:firstLine="0"/>
        <w:rPr>
          <w:rFonts w:hint="cs"/>
          <w:rtl/>
        </w:rPr>
      </w:pPr>
    </w:p>
    <w:p w14:paraId="5D0B0808" w14:textId="77777777" w:rsidR="00000000" w:rsidRDefault="00B6587A">
      <w:pPr>
        <w:pStyle w:val="SpeakerCon"/>
        <w:rPr>
          <w:rtl/>
        </w:rPr>
      </w:pPr>
      <w:bookmarkStart w:id="62" w:name="FS000000557T09_10_2003_12_49_25C"/>
      <w:bookmarkEnd w:id="62"/>
      <w:r>
        <w:rPr>
          <w:rFonts w:hint="eastAsia"/>
          <w:rtl/>
        </w:rPr>
        <w:t>עמיר</w:t>
      </w:r>
      <w:r>
        <w:rPr>
          <w:rtl/>
        </w:rPr>
        <w:t xml:space="preserve"> פרץ (עם אחד):</w:t>
      </w:r>
    </w:p>
    <w:p w14:paraId="0B4001A3" w14:textId="77777777" w:rsidR="00000000" w:rsidRDefault="00B6587A">
      <w:pPr>
        <w:pStyle w:val="a"/>
        <w:rPr>
          <w:rFonts w:hint="cs"/>
          <w:rtl/>
        </w:rPr>
      </w:pPr>
    </w:p>
    <w:p w14:paraId="318B7ED1" w14:textId="77777777" w:rsidR="00000000" w:rsidRDefault="00B6587A">
      <w:pPr>
        <w:pStyle w:val="a"/>
        <w:rPr>
          <w:rFonts w:hint="cs"/>
          <w:rtl/>
        </w:rPr>
      </w:pPr>
      <w:r>
        <w:rPr>
          <w:rFonts w:hint="cs"/>
          <w:rtl/>
        </w:rPr>
        <w:t xml:space="preserve"> - - של עבודה מאוד קשה. אבל אתה עמדת כאן ואמרת, שהגענו להסכמות, למרות הקשיים. </w:t>
      </w:r>
    </w:p>
    <w:p w14:paraId="4F8CDF08" w14:textId="77777777" w:rsidR="00000000" w:rsidRDefault="00B6587A">
      <w:pPr>
        <w:pStyle w:val="a"/>
        <w:rPr>
          <w:rFonts w:hint="cs"/>
          <w:rtl/>
        </w:rPr>
      </w:pPr>
    </w:p>
    <w:p w14:paraId="6A551E34" w14:textId="77777777" w:rsidR="00000000" w:rsidRDefault="00B6587A">
      <w:pPr>
        <w:pStyle w:val="a"/>
        <w:rPr>
          <w:rFonts w:hint="cs"/>
          <w:rtl/>
        </w:rPr>
      </w:pPr>
      <w:r>
        <w:rPr>
          <w:rFonts w:hint="cs"/>
          <w:rtl/>
        </w:rPr>
        <w:t>אבל אתה גם אמרת כאן דבר קשה ביותר: אמרת שאולי עומדים שיקולים פוליטיים מאחורי המהלכים שנעשים היום. בשיקולים פוליטיים יש רק מ</w:t>
      </w:r>
      <w:r>
        <w:rPr>
          <w:rFonts w:hint="cs"/>
          <w:rtl/>
        </w:rPr>
        <w:t>בחן אחד: מי מרוויח, מי מפסיד. המרוויח העיקרי בדרך שאתם מנהלים היום, בכוחנות שאתם מפגינים, בהסתה שאתם יוצרים, זה רק שר האוצר ואתה. המפסיד העיקרי זה אני. לא נגדך יש הסתה היום. לא אתה משלם מחיר ציבורי - - -</w:t>
      </w:r>
    </w:p>
    <w:p w14:paraId="5E74AB19" w14:textId="77777777" w:rsidR="00000000" w:rsidRDefault="00B6587A">
      <w:pPr>
        <w:pStyle w:val="a"/>
        <w:ind w:firstLine="0"/>
        <w:rPr>
          <w:rFonts w:hint="cs"/>
          <w:rtl/>
        </w:rPr>
      </w:pPr>
    </w:p>
    <w:p w14:paraId="3CD4C1BD" w14:textId="77777777" w:rsidR="00000000" w:rsidRDefault="00B6587A">
      <w:pPr>
        <w:pStyle w:val="ac"/>
        <w:rPr>
          <w:rtl/>
        </w:rPr>
      </w:pPr>
      <w:r>
        <w:rPr>
          <w:rFonts w:hint="eastAsia"/>
          <w:rtl/>
        </w:rPr>
        <w:t>אליעזר</w:t>
      </w:r>
      <w:r>
        <w:rPr>
          <w:rtl/>
        </w:rPr>
        <w:t xml:space="preserve"> כהן (האיחוד הלאומי - ישראל ביתנו):</w:t>
      </w:r>
    </w:p>
    <w:p w14:paraId="49193977" w14:textId="77777777" w:rsidR="00000000" w:rsidRDefault="00B6587A">
      <w:pPr>
        <w:pStyle w:val="a"/>
        <w:rPr>
          <w:rFonts w:hint="cs"/>
          <w:rtl/>
        </w:rPr>
      </w:pPr>
    </w:p>
    <w:p w14:paraId="67BE60D8" w14:textId="77777777" w:rsidR="00000000" w:rsidRDefault="00B6587A">
      <w:pPr>
        <w:pStyle w:val="a"/>
        <w:rPr>
          <w:rFonts w:hint="cs"/>
          <w:rtl/>
        </w:rPr>
      </w:pPr>
      <w:r>
        <w:rPr>
          <w:rFonts w:hint="cs"/>
          <w:rtl/>
        </w:rPr>
        <w:t>מי זה את</w:t>
      </w:r>
      <w:r>
        <w:rPr>
          <w:rFonts w:hint="cs"/>
          <w:rtl/>
        </w:rPr>
        <w:t>ה? העובדים לא מפסידים שום דבר - - -</w:t>
      </w:r>
    </w:p>
    <w:p w14:paraId="0D963DC6" w14:textId="77777777" w:rsidR="00000000" w:rsidRDefault="00B6587A">
      <w:pPr>
        <w:pStyle w:val="a"/>
        <w:ind w:firstLine="0"/>
        <w:rPr>
          <w:rFonts w:hint="cs"/>
          <w:rtl/>
        </w:rPr>
      </w:pPr>
    </w:p>
    <w:p w14:paraId="57CC9FB5" w14:textId="77777777" w:rsidR="00000000" w:rsidRDefault="00B6587A">
      <w:pPr>
        <w:pStyle w:val="ad"/>
        <w:rPr>
          <w:rtl/>
        </w:rPr>
      </w:pPr>
      <w:r>
        <w:rPr>
          <w:rFonts w:hint="eastAsia"/>
          <w:rtl/>
        </w:rPr>
        <w:t>היו</w:t>
      </w:r>
      <w:r>
        <w:rPr>
          <w:rtl/>
        </w:rPr>
        <w:t>"ר ראובן ריבלין:</w:t>
      </w:r>
    </w:p>
    <w:p w14:paraId="6017C73B" w14:textId="77777777" w:rsidR="00000000" w:rsidRDefault="00B6587A">
      <w:pPr>
        <w:pStyle w:val="a"/>
        <w:rPr>
          <w:rFonts w:hint="cs"/>
          <w:rtl/>
        </w:rPr>
      </w:pPr>
    </w:p>
    <w:p w14:paraId="0B431288" w14:textId="77777777" w:rsidR="00000000" w:rsidRDefault="00B6587A">
      <w:pPr>
        <w:pStyle w:val="a"/>
        <w:rPr>
          <w:rFonts w:hint="cs"/>
          <w:rtl/>
        </w:rPr>
      </w:pPr>
      <w:r>
        <w:rPr>
          <w:rFonts w:hint="cs"/>
          <w:rtl/>
        </w:rPr>
        <w:t>חבר הכנסת כהן, אני רוצה שתבין דבר אחד: הדיון הוא אישי. אני חרגתי פה בגלל עמיר פרץ ונתתי שש דקות. אבל אי-אפשר להפריע לו בדיון אישי, ואני אקפיד על לוח הזמנים. מובן שיושב-ראש האופוזיציה יכול לדבר ככל ה</w:t>
      </w:r>
      <w:r>
        <w:rPr>
          <w:rFonts w:hint="cs"/>
          <w:rtl/>
        </w:rPr>
        <w:t>עולה על רצונו, אני לא אומר, על דעתו. ואז, סיעת העבודה יכולה לתת לי בשם הסיעה עוד מישהו. עצרתי את השעון ואני מבקש לאפשר לאנשים למצות את הדברים. רק אם אין אפשרות ואתה מוכרח להתפרץ -  תתפרץ. אני עוצר את השעון. בבקשה.</w:t>
      </w:r>
    </w:p>
    <w:p w14:paraId="272A94B2" w14:textId="77777777" w:rsidR="00000000" w:rsidRDefault="00B6587A">
      <w:pPr>
        <w:pStyle w:val="a"/>
        <w:ind w:firstLine="0"/>
        <w:rPr>
          <w:rFonts w:hint="cs"/>
          <w:rtl/>
        </w:rPr>
      </w:pPr>
    </w:p>
    <w:p w14:paraId="2797275D" w14:textId="77777777" w:rsidR="00000000" w:rsidRDefault="00B6587A">
      <w:pPr>
        <w:pStyle w:val="SpeakerCon"/>
        <w:rPr>
          <w:rtl/>
        </w:rPr>
      </w:pPr>
      <w:bookmarkStart w:id="63" w:name="FS000000557T09_10_2003_12_52_16C"/>
      <w:bookmarkEnd w:id="63"/>
      <w:r>
        <w:rPr>
          <w:rFonts w:hint="eastAsia"/>
          <w:rtl/>
        </w:rPr>
        <w:t>עמיר</w:t>
      </w:r>
      <w:r>
        <w:rPr>
          <w:rtl/>
        </w:rPr>
        <w:t xml:space="preserve"> פרץ (עם אחד):</w:t>
      </w:r>
    </w:p>
    <w:p w14:paraId="6CCDE530" w14:textId="77777777" w:rsidR="00000000" w:rsidRDefault="00B6587A">
      <w:pPr>
        <w:pStyle w:val="a"/>
        <w:rPr>
          <w:rFonts w:hint="cs"/>
          <w:rtl/>
        </w:rPr>
      </w:pPr>
    </w:p>
    <w:p w14:paraId="31DE4A70" w14:textId="77777777" w:rsidR="00000000" w:rsidRDefault="00B6587A">
      <w:pPr>
        <w:pStyle w:val="a"/>
        <w:rPr>
          <w:rFonts w:hint="cs"/>
          <w:rtl/>
        </w:rPr>
      </w:pPr>
      <w:r>
        <w:rPr>
          <w:rFonts w:hint="cs"/>
          <w:rtl/>
        </w:rPr>
        <w:t>אני יודע שקל מאוד להס</w:t>
      </w:r>
      <w:r>
        <w:rPr>
          <w:rFonts w:hint="cs"/>
          <w:rtl/>
        </w:rPr>
        <w:t>יט את הוויכוח הכלכלי שמתקיים היום לכיוון הנמלים. זה נכון. לוקחים ציבור בשיטות מאוד מתוחכמות, שאני לא רוצה להיכנס אליהן - מי בעל-הבית של מינוי פוליטי כזה או אחר. אבל זו גם שאלה שבוודאי יתייחסו אליה גם אחרים. נוח מאוד, ואתה יודע יפה מאוד, שר התחבורה, שבהצעות</w:t>
      </w:r>
      <w:r>
        <w:rPr>
          <w:rFonts w:hint="cs"/>
          <w:rtl/>
        </w:rPr>
        <w:t xml:space="preserve"> שאתם מציעים, ההסטה של הוויכוח סביב עובדי הנמלים באה גם להסתיר מחברי הכנסת את ההחלטות האחרות שמתקבלות. </w:t>
      </w:r>
    </w:p>
    <w:p w14:paraId="37DA8906" w14:textId="77777777" w:rsidR="00000000" w:rsidRDefault="00B6587A">
      <w:pPr>
        <w:pStyle w:val="a"/>
        <w:rPr>
          <w:rFonts w:hint="cs"/>
          <w:rtl/>
        </w:rPr>
      </w:pPr>
    </w:p>
    <w:p w14:paraId="55C778F4" w14:textId="77777777" w:rsidR="00000000" w:rsidRDefault="00B6587A">
      <w:pPr>
        <w:pStyle w:val="a"/>
        <w:rPr>
          <w:rFonts w:hint="cs"/>
          <w:rtl/>
        </w:rPr>
      </w:pPr>
      <w:r>
        <w:rPr>
          <w:rFonts w:hint="cs"/>
          <w:rtl/>
        </w:rPr>
        <w:t>אני לא חושב שיש לך במה להתפאר כשאתה עומד כאן ומדבר על מע"צ. מה כתוב בעניין מע"צ? כתוב שב-1 בינואר 716 עובדים, אין להם מקום עבודה. אין בכלל משא-ומתן. 71</w:t>
      </w:r>
      <w:r>
        <w:rPr>
          <w:rFonts w:hint="cs"/>
          <w:rtl/>
        </w:rPr>
        <w:t>6 עובדים שעמלו מאוד קשה. זה נכון שכשאתה בא היום לקואופרטיב שקיים 30, 40 שנה, אתה מוצא אנשים מבוגרים יותר שעולים יותר. ככה זה בחיים. כשאדם נמצא יותר שנים במקום עבודתו, מגיע הרגע שהוא מבוגר יותר ועולה יותר, ואז אתה אומר, אני אכניס בחור צעיר שידחק את האבא שלו</w:t>
      </w:r>
      <w:r>
        <w:rPr>
          <w:rFonts w:hint="cs"/>
          <w:rtl/>
        </w:rPr>
        <w:t xml:space="preserve"> החוצה. הוא יעלה פחות, זה נכון. אבל זאת המדינה? אתה מקיים מלחמת עולם בין דור אחד לדור שני? </w:t>
      </w:r>
    </w:p>
    <w:p w14:paraId="6078174F" w14:textId="77777777" w:rsidR="00000000" w:rsidRDefault="00B6587A">
      <w:pPr>
        <w:pStyle w:val="a"/>
        <w:ind w:firstLine="0"/>
        <w:rPr>
          <w:rFonts w:hint="cs"/>
          <w:rtl/>
        </w:rPr>
      </w:pPr>
    </w:p>
    <w:p w14:paraId="7A231666" w14:textId="77777777" w:rsidR="00000000" w:rsidRDefault="00B6587A">
      <w:pPr>
        <w:pStyle w:val="a"/>
        <w:rPr>
          <w:rFonts w:hint="cs"/>
          <w:rtl/>
        </w:rPr>
      </w:pPr>
      <w:r>
        <w:rPr>
          <w:rFonts w:hint="cs"/>
          <w:rtl/>
        </w:rPr>
        <w:t>האם זו חוכמה לעשות מה שאתה עושה היום? הרי בעוד כמה חודשים נעמוד במצב כפי שאתה יודע שקורה בענף התחבורה בישראל. אתה מסוגל היום לשאת באחריות בגלל מה שקורה בענף התחבור</w:t>
      </w:r>
      <w:r>
        <w:rPr>
          <w:rFonts w:hint="cs"/>
          <w:rtl/>
        </w:rPr>
        <w:t xml:space="preserve">ה בשוק המשאיות? - נוסעים בחוסר בטיחות, מעמיסים עומס-יתר, עובדים שם נהגים בשעות-לא-שעות מעבר למותר בחוק, כי יש אותה תחרות שאתה מציין, ללא שום בקרה. אתה יודע שהיום, כל משאית שנוסעת בישראל היא סכנה בטיחותית, מצד אחד, וסכנה בטיחותית לכל אדם שנמצא בכבישים, מצד </w:t>
      </w:r>
      <w:r>
        <w:rPr>
          <w:rFonts w:hint="cs"/>
          <w:rtl/>
        </w:rPr>
        <w:t>שני.</w:t>
      </w:r>
    </w:p>
    <w:p w14:paraId="2F1F4C0E" w14:textId="77777777" w:rsidR="00000000" w:rsidRDefault="00B6587A">
      <w:pPr>
        <w:pStyle w:val="a"/>
        <w:ind w:firstLine="0"/>
        <w:rPr>
          <w:rFonts w:hint="cs"/>
          <w:rtl/>
        </w:rPr>
      </w:pPr>
    </w:p>
    <w:p w14:paraId="5EB57872" w14:textId="77777777" w:rsidR="00000000" w:rsidRDefault="00B6587A">
      <w:pPr>
        <w:pStyle w:val="a"/>
        <w:ind w:firstLine="0"/>
        <w:rPr>
          <w:rFonts w:hint="cs"/>
          <w:rtl/>
        </w:rPr>
      </w:pPr>
      <w:r>
        <w:rPr>
          <w:rFonts w:hint="cs"/>
          <w:rtl/>
        </w:rPr>
        <w:tab/>
        <w:t>ואני מצטער לומר לך שהתחושה שלי, שהפעם נגררת אולי למקומות שלא רצית - אני כך מקווה. כי הרי יושב פה אפרים סנה, ויש שר אוצר, ויש מין המצאה חדשה כזאת - - -</w:t>
      </w:r>
    </w:p>
    <w:p w14:paraId="72DA9291" w14:textId="77777777" w:rsidR="00000000" w:rsidRDefault="00B6587A">
      <w:pPr>
        <w:pStyle w:val="ad"/>
        <w:rPr>
          <w:rtl/>
        </w:rPr>
      </w:pPr>
      <w:r>
        <w:rPr>
          <w:b w:val="0"/>
          <w:bCs w:val="0"/>
          <w:u w:val="none"/>
          <w:rtl/>
        </w:rPr>
        <w:br/>
      </w:r>
      <w:r>
        <w:rPr>
          <w:rtl/>
        </w:rPr>
        <w:t>היו"ר ראובן ריבלין:</w:t>
      </w:r>
    </w:p>
    <w:p w14:paraId="4635A6C2" w14:textId="77777777" w:rsidR="00000000" w:rsidRDefault="00B6587A">
      <w:pPr>
        <w:pStyle w:val="a"/>
        <w:rPr>
          <w:rtl/>
        </w:rPr>
      </w:pPr>
    </w:p>
    <w:p w14:paraId="134B317A" w14:textId="77777777" w:rsidR="00000000" w:rsidRDefault="00B6587A">
      <w:pPr>
        <w:pStyle w:val="a"/>
        <w:rPr>
          <w:rFonts w:hint="cs"/>
          <w:rtl/>
        </w:rPr>
      </w:pPr>
      <w:r>
        <w:rPr>
          <w:rFonts w:hint="cs"/>
          <w:rtl/>
        </w:rPr>
        <w:t>אדוני. קשה לי להפסיק את אדוני, אבל אדוני צריך לסיים.</w:t>
      </w:r>
    </w:p>
    <w:p w14:paraId="46B5D65C" w14:textId="77777777" w:rsidR="00000000" w:rsidRDefault="00B6587A">
      <w:pPr>
        <w:pStyle w:val="SpeakerCon"/>
        <w:rPr>
          <w:rtl/>
        </w:rPr>
      </w:pPr>
      <w:r>
        <w:rPr>
          <w:rtl/>
        </w:rPr>
        <w:br/>
      </w:r>
      <w:bookmarkStart w:id="64" w:name="FS000000557T09_10_2003_12_23_21"/>
      <w:bookmarkStart w:id="65" w:name="FS000000557T09_10_2003_12_23_40C"/>
      <w:bookmarkEnd w:id="64"/>
      <w:bookmarkEnd w:id="65"/>
      <w:r>
        <w:rPr>
          <w:rtl/>
        </w:rPr>
        <w:t>עמיר פרץ (עם אחד):</w:t>
      </w:r>
    </w:p>
    <w:p w14:paraId="48ED545F" w14:textId="77777777" w:rsidR="00000000" w:rsidRDefault="00B6587A">
      <w:pPr>
        <w:pStyle w:val="a"/>
        <w:rPr>
          <w:rFonts w:hint="cs"/>
          <w:rtl/>
        </w:rPr>
      </w:pPr>
    </w:p>
    <w:p w14:paraId="53CAAF41" w14:textId="77777777" w:rsidR="00000000" w:rsidRDefault="00B6587A">
      <w:pPr>
        <w:pStyle w:val="a"/>
        <w:rPr>
          <w:rFonts w:hint="cs"/>
          <w:rtl/>
        </w:rPr>
      </w:pPr>
      <w:r>
        <w:rPr>
          <w:rFonts w:hint="cs"/>
          <w:rtl/>
        </w:rPr>
        <w:t>אנ</w:t>
      </w:r>
      <w:r>
        <w:rPr>
          <w:rFonts w:hint="cs"/>
          <w:rtl/>
        </w:rPr>
        <w:t>י מאוד מבקש. שר התחבורה דיבר 30 דקות.</w:t>
      </w:r>
    </w:p>
    <w:p w14:paraId="21B23C4A" w14:textId="77777777" w:rsidR="00000000" w:rsidRDefault="00B6587A">
      <w:pPr>
        <w:pStyle w:val="ac"/>
        <w:rPr>
          <w:rtl/>
        </w:rPr>
      </w:pPr>
      <w:r>
        <w:rPr>
          <w:rtl/>
        </w:rPr>
        <w:br/>
        <w:t>אברהם בייגה שוחט (העבודה-מימד):</w:t>
      </w:r>
    </w:p>
    <w:p w14:paraId="4DBF9708" w14:textId="77777777" w:rsidR="00000000" w:rsidRDefault="00B6587A">
      <w:pPr>
        <w:pStyle w:val="a"/>
        <w:rPr>
          <w:rtl/>
        </w:rPr>
      </w:pPr>
    </w:p>
    <w:p w14:paraId="4A11F7EE" w14:textId="77777777" w:rsidR="00000000" w:rsidRDefault="00B6587A">
      <w:pPr>
        <w:pStyle w:val="a"/>
        <w:rPr>
          <w:rFonts w:hint="cs"/>
          <w:rtl/>
        </w:rPr>
      </w:pPr>
      <w:r>
        <w:rPr>
          <w:rFonts w:hint="cs"/>
          <w:rtl/>
        </w:rPr>
        <w:t xml:space="preserve">רובי, אתה חייב לתת לו. </w:t>
      </w:r>
    </w:p>
    <w:p w14:paraId="2E614020" w14:textId="77777777" w:rsidR="00000000" w:rsidRDefault="00B6587A">
      <w:pPr>
        <w:pStyle w:val="ad"/>
        <w:rPr>
          <w:rtl/>
        </w:rPr>
      </w:pPr>
      <w:r>
        <w:rPr>
          <w:rtl/>
        </w:rPr>
        <w:br/>
        <w:t>היו"ר ראובן ריבלין:</w:t>
      </w:r>
    </w:p>
    <w:p w14:paraId="63E5DD38" w14:textId="77777777" w:rsidR="00000000" w:rsidRDefault="00B6587A">
      <w:pPr>
        <w:pStyle w:val="a"/>
        <w:rPr>
          <w:rtl/>
        </w:rPr>
      </w:pPr>
    </w:p>
    <w:p w14:paraId="0464A622" w14:textId="77777777" w:rsidR="00000000" w:rsidRDefault="00B6587A">
      <w:pPr>
        <w:pStyle w:val="a"/>
        <w:rPr>
          <w:rFonts w:hint="cs"/>
          <w:rtl/>
        </w:rPr>
      </w:pPr>
      <w:r>
        <w:rPr>
          <w:rFonts w:hint="cs"/>
          <w:rtl/>
        </w:rPr>
        <w:t xml:space="preserve">חבר הכנסת שוחט, אם אני אהיה חייב לתת לו, מייד באופן אוטומטי אני אהיה חייב לתת לך, וההתלבטות שלי היא לא לגביו, אלא לגביך. </w:t>
      </w:r>
    </w:p>
    <w:p w14:paraId="24461256" w14:textId="77777777" w:rsidR="00000000" w:rsidRDefault="00B6587A">
      <w:pPr>
        <w:pStyle w:val="ac"/>
        <w:rPr>
          <w:rtl/>
        </w:rPr>
      </w:pPr>
      <w:r>
        <w:rPr>
          <w:rtl/>
        </w:rPr>
        <w:br/>
        <w:t>אברהם בייגה שוח</w:t>
      </w:r>
      <w:r>
        <w:rPr>
          <w:rtl/>
        </w:rPr>
        <w:t>ט (העבודה-מימד):</w:t>
      </w:r>
    </w:p>
    <w:p w14:paraId="2F3A389F" w14:textId="77777777" w:rsidR="00000000" w:rsidRDefault="00B6587A">
      <w:pPr>
        <w:pStyle w:val="a"/>
        <w:rPr>
          <w:rtl/>
        </w:rPr>
      </w:pPr>
    </w:p>
    <w:p w14:paraId="679AFB42" w14:textId="77777777" w:rsidR="00000000" w:rsidRDefault="00B6587A">
      <w:pPr>
        <w:pStyle w:val="a"/>
        <w:rPr>
          <w:rFonts w:hint="cs"/>
          <w:rtl/>
        </w:rPr>
      </w:pPr>
      <w:r>
        <w:rPr>
          <w:rFonts w:hint="cs"/>
          <w:rtl/>
        </w:rPr>
        <w:t>לא, עמיר פרץ - - -</w:t>
      </w:r>
    </w:p>
    <w:p w14:paraId="3FA60877" w14:textId="77777777" w:rsidR="00000000" w:rsidRDefault="00B6587A">
      <w:pPr>
        <w:pStyle w:val="ac"/>
        <w:rPr>
          <w:rtl/>
        </w:rPr>
      </w:pPr>
      <w:r>
        <w:rPr>
          <w:rtl/>
        </w:rPr>
        <w:br/>
        <w:t>עבד-אלמאלכ דהאמשה (רע"ם):</w:t>
      </w:r>
    </w:p>
    <w:p w14:paraId="5F9F8FE0" w14:textId="77777777" w:rsidR="00000000" w:rsidRDefault="00B6587A">
      <w:pPr>
        <w:pStyle w:val="a"/>
        <w:rPr>
          <w:rtl/>
        </w:rPr>
      </w:pPr>
    </w:p>
    <w:p w14:paraId="075F6BA1" w14:textId="77777777" w:rsidR="00000000" w:rsidRDefault="00B6587A">
      <w:pPr>
        <w:pStyle w:val="a"/>
        <w:rPr>
          <w:rFonts w:hint="cs"/>
          <w:rtl/>
        </w:rPr>
      </w:pPr>
      <w:r>
        <w:rPr>
          <w:rFonts w:hint="cs"/>
          <w:rtl/>
        </w:rPr>
        <w:t>כראש סיעה - - -</w:t>
      </w:r>
    </w:p>
    <w:p w14:paraId="72B0BE80" w14:textId="77777777" w:rsidR="00000000" w:rsidRDefault="00B6587A">
      <w:pPr>
        <w:pStyle w:val="ac"/>
        <w:rPr>
          <w:rtl/>
        </w:rPr>
      </w:pPr>
      <w:r>
        <w:rPr>
          <w:rtl/>
        </w:rPr>
        <w:br/>
        <w:t>עסאם מח'ול (חד"ש-תע"ל):</w:t>
      </w:r>
    </w:p>
    <w:p w14:paraId="01892B7E" w14:textId="77777777" w:rsidR="00000000" w:rsidRDefault="00B6587A">
      <w:pPr>
        <w:pStyle w:val="a"/>
        <w:rPr>
          <w:rtl/>
        </w:rPr>
      </w:pPr>
    </w:p>
    <w:p w14:paraId="06561EF9" w14:textId="77777777" w:rsidR="00000000" w:rsidRDefault="00B6587A">
      <w:pPr>
        <w:pStyle w:val="a"/>
        <w:rPr>
          <w:rFonts w:hint="cs"/>
          <w:rtl/>
        </w:rPr>
      </w:pPr>
      <w:r>
        <w:rPr>
          <w:rFonts w:hint="cs"/>
          <w:rtl/>
        </w:rPr>
        <w:t>כראש ההסתדרות - - -</w:t>
      </w:r>
    </w:p>
    <w:p w14:paraId="30EEF1A7" w14:textId="77777777" w:rsidR="00000000" w:rsidRDefault="00B6587A">
      <w:pPr>
        <w:pStyle w:val="ac"/>
        <w:rPr>
          <w:rtl/>
        </w:rPr>
      </w:pPr>
      <w:r>
        <w:rPr>
          <w:rtl/>
        </w:rPr>
        <w:br/>
        <w:t>קריאות:</w:t>
      </w:r>
    </w:p>
    <w:p w14:paraId="59B965AC" w14:textId="77777777" w:rsidR="00000000" w:rsidRDefault="00B6587A">
      <w:pPr>
        <w:pStyle w:val="a"/>
        <w:rPr>
          <w:rtl/>
        </w:rPr>
      </w:pPr>
    </w:p>
    <w:p w14:paraId="387E5568" w14:textId="77777777" w:rsidR="00000000" w:rsidRDefault="00B6587A">
      <w:pPr>
        <w:pStyle w:val="a"/>
        <w:rPr>
          <w:rFonts w:hint="cs"/>
          <w:rtl/>
        </w:rPr>
      </w:pPr>
      <w:r>
        <w:rPr>
          <w:rFonts w:hint="cs"/>
          <w:rtl/>
        </w:rPr>
        <w:t>- - -</w:t>
      </w:r>
    </w:p>
    <w:p w14:paraId="619F57BD" w14:textId="77777777" w:rsidR="00000000" w:rsidRDefault="00B6587A">
      <w:pPr>
        <w:pStyle w:val="ad"/>
        <w:rPr>
          <w:rtl/>
        </w:rPr>
      </w:pPr>
      <w:r>
        <w:rPr>
          <w:rtl/>
        </w:rPr>
        <w:br/>
        <w:t>היו"ר ראובן ריבלין:</w:t>
      </w:r>
    </w:p>
    <w:p w14:paraId="38F5C926" w14:textId="77777777" w:rsidR="00000000" w:rsidRDefault="00B6587A">
      <w:pPr>
        <w:pStyle w:val="a"/>
        <w:rPr>
          <w:rtl/>
        </w:rPr>
      </w:pPr>
    </w:p>
    <w:p w14:paraId="48328854" w14:textId="77777777" w:rsidR="00000000" w:rsidRDefault="00B6587A">
      <w:pPr>
        <w:pStyle w:val="a"/>
        <w:rPr>
          <w:rFonts w:hint="cs"/>
          <w:rtl/>
        </w:rPr>
      </w:pPr>
      <w:r>
        <w:rPr>
          <w:rFonts w:hint="cs"/>
          <w:rtl/>
        </w:rPr>
        <w:t xml:space="preserve">כראש סיעה, הוא קיבל שש דקות, רבותי. אני מבקש. באמת, אני מבין את הרגישות. עמיר, אני בגללך - </w:t>
      </w:r>
      <w:r>
        <w:rPr>
          <w:rFonts w:hint="cs"/>
          <w:rtl/>
        </w:rPr>
        <w:t>- -</w:t>
      </w:r>
    </w:p>
    <w:p w14:paraId="55A4C9F8" w14:textId="77777777" w:rsidR="00000000" w:rsidRDefault="00B6587A">
      <w:pPr>
        <w:pStyle w:val="SpeakerCon"/>
        <w:rPr>
          <w:rtl/>
        </w:rPr>
      </w:pPr>
      <w:r>
        <w:rPr>
          <w:rtl/>
        </w:rPr>
        <w:br/>
      </w:r>
      <w:bookmarkStart w:id="66" w:name="FS000000557T09_10_2003_12_26_46C"/>
      <w:bookmarkEnd w:id="66"/>
      <w:r>
        <w:rPr>
          <w:rtl/>
        </w:rPr>
        <w:t>עמיר פרץ (עם אחד):</w:t>
      </w:r>
    </w:p>
    <w:p w14:paraId="2DE50590" w14:textId="77777777" w:rsidR="00000000" w:rsidRDefault="00B6587A">
      <w:pPr>
        <w:pStyle w:val="a"/>
        <w:rPr>
          <w:rtl/>
        </w:rPr>
      </w:pPr>
    </w:p>
    <w:p w14:paraId="46133051" w14:textId="77777777" w:rsidR="00000000" w:rsidRDefault="00B6587A">
      <w:pPr>
        <w:pStyle w:val="a"/>
        <w:rPr>
          <w:rFonts w:hint="cs"/>
          <w:rtl/>
        </w:rPr>
      </w:pPr>
      <w:r>
        <w:rPr>
          <w:rFonts w:hint="cs"/>
          <w:rtl/>
        </w:rPr>
        <w:t>אני אשתדל לסיים.</w:t>
      </w:r>
    </w:p>
    <w:p w14:paraId="69316672" w14:textId="77777777" w:rsidR="00000000" w:rsidRDefault="00B6587A">
      <w:pPr>
        <w:pStyle w:val="ad"/>
        <w:rPr>
          <w:rtl/>
        </w:rPr>
      </w:pPr>
      <w:r>
        <w:rPr>
          <w:rtl/>
        </w:rPr>
        <w:br/>
        <w:t>היו"ר ראובן ריבלין:</w:t>
      </w:r>
    </w:p>
    <w:p w14:paraId="27340725" w14:textId="77777777" w:rsidR="00000000" w:rsidRDefault="00B6587A">
      <w:pPr>
        <w:pStyle w:val="a"/>
        <w:rPr>
          <w:rtl/>
        </w:rPr>
      </w:pPr>
    </w:p>
    <w:p w14:paraId="1202E738" w14:textId="77777777" w:rsidR="00000000" w:rsidRDefault="00B6587A">
      <w:pPr>
        <w:pStyle w:val="a"/>
        <w:rPr>
          <w:rFonts w:hint="cs"/>
          <w:rtl/>
        </w:rPr>
      </w:pPr>
      <w:r>
        <w:rPr>
          <w:rFonts w:hint="cs"/>
          <w:rtl/>
        </w:rPr>
        <w:t>חבר הכנסת פרץ, בגללך נתתי שש דקות לכל ראשי הסיעות כדי לא להעדיף אותך לטובה, אבל אני מוגבל.</w:t>
      </w:r>
    </w:p>
    <w:p w14:paraId="146CFB7B" w14:textId="77777777" w:rsidR="00000000" w:rsidRDefault="00B6587A">
      <w:pPr>
        <w:pStyle w:val="SpeakerCon"/>
        <w:rPr>
          <w:rtl/>
        </w:rPr>
      </w:pPr>
      <w:r>
        <w:rPr>
          <w:rtl/>
        </w:rPr>
        <w:br/>
      </w:r>
      <w:bookmarkStart w:id="67" w:name="FS000000557T09_10_2003_12_27_18C"/>
      <w:bookmarkEnd w:id="67"/>
      <w:r>
        <w:rPr>
          <w:rtl/>
        </w:rPr>
        <w:t>עמיר פרץ (עם אחד):</w:t>
      </w:r>
    </w:p>
    <w:p w14:paraId="33F850A3" w14:textId="77777777" w:rsidR="00000000" w:rsidRDefault="00B6587A">
      <w:pPr>
        <w:pStyle w:val="a"/>
        <w:rPr>
          <w:rtl/>
        </w:rPr>
      </w:pPr>
    </w:p>
    <w:p w14:paraId="583A4478" w14:textId="77777777" w:rsidR="00000000" w:rsidRDefault="00B6587A">
      <w:pPr>
        <w:pStyle w:val="a"/>
        <w:rPr>
          <w:rFonts w:hint="cs"/>
          <w:rtl/>
        </w:rPr>
      </w:pPr>
      <w:r>
        <w:rPr>
          <w:rFonts w:hint="cs"/>
          <w:rtl/>
        </w:rPr>
        <w:t>אבל זה לכבודה של הכנסת שתישמע העמדה, כדי שיוכלו - - -</w:t>
      </w:r>
    </w:p>
    <w:p w14:paraId="4E61A5D4" w14:textId="77777777" w:rsidR="00000000" w:rsidRDefault="00B6587A">
      <w:pPr>
        <w:pStyle w:val="ad"/>
        <w:rPr>
          <w:rtl/>
        </w:rPr>
      </w:pPr>
      <w:r>
        <w:rPr>
          <w:rtl/>
        </w:rPr>
        <w:br/>
        <w:t>היו"ר ראובן ריבלין:</w:t>
      </w:r>
    </w:p>
    <w:p w14:paraId="1323A7FC" w14:textId="77777777" w:rsidR="00000000" w:rsidRDefault="00B6587A">
      <w:pPr>
        <w:pStyle w:val="a"/>
        <w:rPr>
          <w:rtl/>
        </w:rPr>
      </w:pPr>
    </w:p>
    <w:p w14:paraId="59F02C96" w14:textId="77777777" w:rsidR="00000000" w:rsidRDefault="00B6587A">
      <w:pPr>
        <w:pStyle w:val="a"/>
        <w:rPr>
          <w:rFonts w:hint="cs"/>
          <w:rtl/>
        </w:rPr>
      </w:pPr>
      <w:r>
        <w:rPr>
          <w:rFonts w:hint="cs"/>
          <w:rtl/>
        </w:rPr>
        <w:t xml:space="preserve">אין </w:t>
      </w:r>
      <w:r>
        <w:rPr>
          <w:rFonts w:hint="cs"/>
          <w:rtl/>
        </w:rPr>
        <w:t xml:space="preserve">לי ספק. מה אני יכול לעשות. כבודה של הכנסת הוא גם בתקנונה. אני נותן לאדוני עוד כמה דקות. </w:t>
      </w:r>
    </w:p>
    <w:p w14:paraId="6DEB5F9D" w14:textId="77777777" w:rsidR="00000000" w:rsidRDefault="00B6587A">
      <w:pPr>
        <w:pStyle w:val="ac"/>
        <w:rPr>
          <w:rtl/>
        </w:rPr>
      </w:pPr>
      <w:r>
        <w:rPr>
          <w:rtl/>
        </w:rPr>
        <w:br/>
        <w:t>השר מאיר שטרית:</w:t>
      </w:r>
    </w:p>
    <w:p w14:paraId="79C0042A" w14:textId="77777777" w:rsidR="00000000" w:rsidRDefault="00B6587A">
      <w:pPr>
        <w:pStyle w:val="a"/>
        <w:rPr>
          <w:rtl/>
        </w:rPr>
      </w:pPr>
    </w:p>
    <w:p w14:paraId="566CC275" w14:textId="77777777" w:rsidR="00000000" w:rsidRDefault="00B6587A">
      <w:pPr>
        <w:pStyle w:val="a"/>
        <w:rPr>
          <w:rFonts w:hint="cs"/>
          <w:rtl/>
        </w:rPr>
      </w:pPr>
      <w:r>
        <w:rPr>
          <w:rFonts w:hint="cs"/>
          <w:rtl/>
        </w:rPr>
        <w:t>- - -</w:t>
      </w:r>
    </w:p>
    <w:p w14:paraId="256CDE71" w14:textId="77777777" w:rsidR="00000000" w:rsidRDefault="00B6587A">
      <w:pPr>
        <w:pStyle w:val="ad"/>
        <w:rPr>
          <w:rtl/>
        </w:rPr>
      </w:pPr>
      <w:r>
        <w:rPr>
          <w:rtl/>
        </w:rPr>
        <w:br/>
        <w:t>היו"ר ראובן ריבלין:</w:t>
      </w:r>
    </w:p>
    <w:p w14:paraId="5C9E6A05" w14:textId="77777777" w:rsidR="00000000" w:rsidRDefault="00B6587A">
      <w:pPr>
        <w:pStyle w:val="a"/>
        <w:rPr>
          <w:rtl/>
        </w:rPr>
      </w:pPr>
    </w:p>
    <w:p w14:paraId="44561AE8" w14:textId="77777777" w:rsidR="00000000" w:rsidRDefault="00B6587A">
      <w:pPr>
        <w:pStyle w:val="a"/>
        <w:rPr>
          <w:rFonts w:hint="cs"/>
          <w:rtl/>
        </w:rPr>
      </w:pPr>
      <w:r>
        <w:rPr>
          <w:rFonts w:hint="cs"/>
          <w:rtl/>
        </w:rPr>
        <w:t>השר שטרית אומר שהוא מוכן, על חשבון הממשלה, לתת לך אפשרות לדבר.</w:t>
      </w:r>
    </w:p>
    <w:p w14:paraId="36530EFF" w14:textId="77777777" w:rsidR="00000000" w:rsidRDefault="00B6587A">
      <w:pPr>
        <w:pStyle w:val="SpeakerCon"/>
        <w:rPr>
          <w:rtl/>
        </w:rPr>
      </w:pPr>
      <w:r>
        <w:rPr>
          <w:rtl/>
        </w:rPr>
        <w:br/>
      </w:r>
      <w:bookmarkStart w:id="68" w:name="FS000000557T09_10_2003_12_29_00C"/>
      <w:bookmarkEnd w:id="68"/>
      <w:r>
        <w:rPr>
          <w:rtl/>
        </w:rPr>
        <w:t>עמיר פרץ (עם אחד):</w:t>
      </w:r>
    </w:p>
    <w:p w14:paraId="2B7328E0" w14:textId="77777777" w:rsidR="00000000" w:rsidRDefault="00B6587A">
      <w:pPr>
        <w:pStyle w:val="a"/>
        <w:rPr>
          <w:rtl/>
        </w:rPr>
      </w:pPr>
    </w:p>
    <w:p w14:paraId="7BF3E3DA" w14:textId="77777777" w:rsidR="00000000" w:rsidRDefault="00B6587A">
      <w:pPr>
        <w:pStyle w:val="a"/>
        <w:rPr>
          <w:rFonts w:hint="cs"/>
          <w:rtl/>
        </w:rPr>
      </w:pPr>
      <w:r>
        <w:rPr>
          <w:rFonts w:hint="cs"/>
          <w:rtl/>
        </w:rPr>
        <w:t>אני מאוד מודה לו. לפחות משהו הממשלה נ</w:t>
      </w:r>
      <w:r>
        <w:rPr>
          <w:rFonts w:hint="cs"/>
          <w:rtl/>
        </w:rPr>
        <w:t>ותנת לי אחרי שהיא לוקחת כל כך הרבה.</w:t>
      </w:r>
    </w:p>
    <w:p w14:paraId="5679112A" w14:textId="77777777" w:rsidR="00000000" w:rsidRDefault="00B6587A">
      <w:pPr>
        <w:pStyle w:val="ad"/>
        <w:rPr>
          <w:rtl/>
        </w:rPr>
      </w:pPr>
      <w:r>
        <w:rPr>
          <w:rtl/>
        </w:rPr>
        <w:br/>
        <w:t>היו"ר ראובן ריבלין:</w:t>
      </w:r>
    </w:p>
    <w:p w14:paraId="7D94528B" w14:textId="77777777" w:rsidR="00000000" w:rsidRDefault="00B6587A">
      <w:pPr>
        <w:pStyle w:val="a"/>
        <w:rPr>
          <w:rtl/>
        </w:rPr>
      </w:pPr>
    </w:p>
    <w:p w14:paraId="3E2F99FA" w14:textId="77777777" w:rsidR="00000000" w:rsidRDefault="00B6587A">
      <w:pPr>
        <w:pStyle w:val="a"/>
        <w:rPr>
          <w:rFonts w:hint="cs"/>
          <w:rtl/>
        </w:rPr>
      </w:pPr>
      <w:r>
        <w:rPr>
          <w:rFonts w:hint="cs"/>
          <w:rtl/>
        </w:rPr>
        <w:t>ואל תאמר שהממשלה היא לא קואופרטיבית, אתה רואה.</w:t>
      </w:r>
    </w:p>
    <w:p w14:paraId="4332F2D9" w14:textId="77777777" w:rsidR="00000000" w:rsidRDefault="00B6587A">
      <w:pPr>
        <w:pStyle w:val="ac"/>
        <w:rPr>
          <w:rtl/>
        </w:rPr>
      </w:pPr>
      <w:r>
        <w:rPr>
          <w:rtl/>
        </w:rPr>
        <w:br/>
        <w:t>אילן ליבוביץ (שינוי):</w:t>
      </w:r>
    </w:p>
    <w:p w14:paraId="149B3F4F" w14:textId="77777777" w:rsidR="00000000" w:rsidRDefault="00B6587A">
      <w:pPr>
        <w:pStyle w:val="a"/>
        <w:rPr>
          <w:rtl/>
        </w:rPr>
      </w:pPr>
    </w:p>
    <w:p w14:paraId="22D87053" w14:textId="77777777" w:rsidR="00000000" w:rsidRDefault="00B6587A">
      <w:pPr>
        <w:pStyle w:val="a"/>
        <w:rPr>
          <w:rFonts w:hint="cs"/>
          <w:rtl/>
        </w:rPr>
      </w:pPr>
      <w:r>
        <w:rPr>
          <w:rFonts w:hint="cs"/>
          <w:rtl/>
        </w:rPr>
        <w:t>את החשבון נשלם אחרי זה.</w:t>
      </w:r>
    </w:p>
    <w:p w14:paraId="6459E396" w14:textId="77777777" w:rsidR="00000000" w:rsidRDefault="00B6587A">
      <w:pPr>
        <w:pStyle w:val="SpeakerCon"/>
        <w:rPr>
          <w:rtl/>
        </w:rPr>
      </w:pPr>
      <w:r>
        <w:rPr>
          <w:rtl/>
        </w:rPr>
        <w:br/>
      </w:r>
      <w:bookmarkStart w:id="69" w:name="FS000000557T09_10_2003_12_29_50C"/>
      <w:bookmarkEnd w:id="69"/>
      <w:r>
        <w:rPr>
          <w:rtl/>
        </w:rPr>
        <w:t>עמיר פרץ (עם אחד):</w:t>
      </w:r>
    </w:p>
    <w:p w14:paraId="677CDD9D" w14:textId="77777777" w:rsidR="00000000" w:rsidRDefault="00B6587A">
      <w:pPr>
        <w:pStyle w:val="a"/>
        <w:rPr>
          <w:rtl/>
        </w:rPr>
      </w:pPr>
    </w:p>
    <w:p w14:paraId="3C4EADFF" w14:textId="77777777" w:rsidR="00000000" w:rsidRDefault="00B6587A">
      <w:pPr>
        <w:pStyle w:val="a"/>
        <w:rPr>
          <w:rFonts w:hint="cs"/>
          <w:rtl/>
        </w:rPr>
      </w:pPr>
      <w:r>
        <w:rPr>
          <w:rFonts w:hint="cs"/>
          <w:rtl/>
        </w:rPr>
        <w:t xml:space="preserve">אני רוצה להזכיר ולהיכנס רגע לפרטים כדי שנדע על מה מדובר. הרי יש גבול. הרי עומד פה </w:t>
      </w:r>
      <w:r>
        <w:rPr>
          <w:rFonts w:hint="cs"/>
          <w:rtl/>
        </w:rPr>
        <w:t>שר האוצר לפעמים, ועכשיו עומד שר התחבורה. דרך אגב, כששומעים את שר האוצר, בטוחים שהתחלפה ממשלה לפני כמה חודשים, שזו ממשלה אחרת לגמרי, שבכלל מי ששולט בממשלה זה מישהו אחר. יש רק בעיה אחת קטנה - ראש הממשלה הוא אותו ראש ממשלה, אין מישהו אחר.</w:t>
      </w:r>
    </w:p>
    <w:p w14:paraId="3175E0EF" w14:textId="77777777" w:rsidR="00000000" w:rsidRDefault="00B6587A">
      <w:pPr>
        <w:pStyle w:val="a"/>
        <w:rPr>
          <w:rFonts w:hint="cs"/>
          <w:rtl/>
        </w:rPr>
      </w:pPr>
    </w:p>
    <w:p w14:paraId="12430DBD" w14:textId="77777777" w:rsidR="00000000" w:rsidRDefault="00B6587A">
      <w:pPr>
        <w:pStyle w:val="a"/>
        <w:rPr>
          <w:rFonts w:hint="cs"/>
          <w:rtl/>
        </w:rPr>
      </w:pPr>
      <w:r>
        <w:rPr>
          <w:rFonts w:hint="cs"/>
          <w:rtl/>
        </w:rPr>
        <w:t>וראש הממשלה אריק שר</w:t>
      </w:r>
      <w:r>
        <w:rPr>
          <w:rFonts w:hint="cs"/>
          <w:rtl/>
        </w:rPr>
        <w:t xml:space="preserve">ון היה מעורב באופן אישי - באופן אישי - בהקמת אותו הסכם קשה שעליו חתמנו ב-2001. יושב פה שר התחבורה, הוא יאמר את דברו. היה שר האוצר סילבן שלום. שניהם חתומים מולי. </w:t>
      </w:r>
    </w:p>
    <w:p w14:paraId="3172C821" w14:textId="77777777" w:rsidR="00000000" w:rsidRDefault="00B6587A">
      <w:pPr>
        <w:pStyle w:val="a"/>
        <w:rPr>
          <w:rFonts w:hint="cs"/>
          <w:rtl/>
        </w:rPr>
      </w:pPr>
    </w:p>
    <w:p w14:paraId="1B7463DF" w14:textId="77777777" w:rsidR="00000000" w:rsidRDefault="00B6587A">
      <w:pPr>
        <w:pStyle w:val="a"/>
        <w:rPr>
          <w:rFonts w:hint="cs"/>
          <w:rtl/>
        </w:rPr>
      </w:pPr>
      <w:r>
        <w:rPr>
          <w:rFonts w:hint="cs"/>
          <w:rtl/>
        </w:rPr>
        <w:t xml:space="preserve">כשאני הבאתי את ההסכם לציבור העובדים בנמלים, הם לא הסכימו לחזור לעבודה. הם אמרו לי שאני מכרתי </w:t>
      </w:r>
      <w:r>
        <w:rPr>
          <w:rFonts w:hint="cs"/>
          <w:rtl/>
        </w:rPr>
        <w:t xml:space="preserve">את עובדי הנמלים לממשלה. הם אמרו שהפשרה שהגעתי אליה היא פשרה שהם לא מוכנים לקבל אותה בשום פנים ואופן. </w:t>
      </w:r>
    </w:p>
    <w:p w14:paraId="5B28193C" w14:textId="77777777" w:rsidR="00000000" w:rsidRDefault="00B6587A">
      <w:pPr>
        <w:pStyle w:val="a"/>
        <w:rPr>
          <w:rFonts w:hint="cs"/>
          <w:rtl/>
        </w:rPr>
      </w:pPr>
    </w:p>
    <w:p w14:paraId="2C5CE79E" w14:textId="77777777" w:rsidR="00000000" w:rsidRDefault="00B6587A">
      <w:pPr>
        <w:pStyle w:val="a"/>
        <w:rPr>
          <w:rFonts w:hint="cs"/>
          <w:rtl/>
        </w:rPr>
      </w:pPr>
      <w:r>
        <w:rPr>
          <w:rFonts w:hint="cs"/>
          <w:rtl/>
        </w:rPr>
        <w:t>אני הדחתי ראשי ועדים באשדוד כדי לעמוד בהתחייבות שלי מול הממשלה. הודעתי שאני, כשאני חותם על הסכם, אני עומד בו. מה זה? נשבר פה רק עניין של מי עובד בנמל ומי</w:t>
      </w:r>
      <w:r>
        <w:rPr>
          <w:rFonts w:hint="cs"/>
          <w:rtl/>
        </w:rPr>
        <w:t xml:space="preserve"> לא עובד בנמל? נשבר פה עיקרון בסיסי של לעמוד מאחורי הסכמים שנחתמו, ואין שום סיבה שמישהו בממשלה יאשים את העובדים שהם לא עמדו ביישום ההסכם. עמדנו בכל התהליך המצוי בתוך ההסכם. הממשלה לא היתה ערוכה. </w:t>
      </w:r>
    </w:p>
    <w:p w14:paraId="032E638E" w14:textId="77777777" w:rsidR="00000000" w:rsidRDefault="00B6587A">
      <w:pPr>
        <w:pStyle w:val="a"/>
        <w:rPr>
          <w:rFonts w:hint="cs"/>
          <w:rtl/>
        </w:rPr>
      </w:pPr>
    </w:p>
    <w:p w14:paraId="25ADF92F" w14:textId="77777777" w:rsidR="00000000" w:rsidRDefault="00B6587A">
      <w:pPr>
        <w:pStyle w:val="a"/>
        <w:rPr>
          <w:rFonts w:hint="cs"/>
          <w:rtl/>
        </w:rPr>
      </w:pPr>
      <w:r>
        <w:rPr>
          <w:rFonts w:hint="cs"/>
          <w:rtl/>
        </w:rPr>
        <w:t>כל ההתנפלות היום אין לה שום קשר לתחרות, מכיוון שתחרות במסגר</w:t>
      </w:r>
      <w:r>
        <w:rPr>
          <w:rFonts w:hint="cs"/>
          <w:rtl/>
        </w:rPr>
        <w:t xml:space="preserve">ת חברות-בנות ותחרות במסגרת חברות ממשלתיות היא אותה תחרות, והיא יכולה להתקיים באותה מידה. איש לא קבע בהסכם בינינו מה תהיה הסמכות של הרגולציה - האם היא תהיה סמכות של הרנ"ר </w:t>
      </w:r>
      <w:r>
        <w:rPr>
          <w:rtl/>
        </w:rPr>
        <w:t>–</w:t>
      </w:r>
      <w:r>
        <w:rPr>
          <w:rFonts w:hint="cs"/>
          <w:rtl/>
        </w:rPr>
        <w:t xml:space="preserve"> רשות הנמלים והרכבות - או שלך. זה לא כתוב בהסכם, זכותך להחליט על כך, ויש פה ניסיון לה</w:t>
      </w:r>
      <w:r>
        <w:rPr>
          <w:rFonts w:hint="cs"/>
          <w:rtl/>
        </w:rPr>
        <w:t>טעות את הכנסת. אותן תוצאות שאתה מדבר עליהן אפשר להשיג בהסכם הקיים.</w:t>
      </w:r>
    </w:p>
    <w:p w14:paraId="1E3D3534" w14:textId="77777777" w:rsidR="00000000" w:rsidRDefault="00B6587A">
      <w:pPr>
        <w:pStyle w:val="a"/>
        <w:rPr>
          <w:rFonts w:hint="cs"/>
          <w:rtl/>
        </w:rPr>
      </w:pPr>
    </w:p>
    <w:p w14:paraId="2D2ECE0E" w14:textId="77777777" w:rsidR="00000000" w:rsidRDefault="00B6587A">
      <w:pPr>
        <w:pStyle w:val="a"/>
        <w:rPr>
          <w:rFonts w:hint="cs"/>
          <w:rtl/>
        </w:rPr>
      </w:pPr>
      <w:r>
        <w:rPr>
          <w:rFonts w:hint="cs"/>
          <w:rtl/>
        </w:rPr>
        <w:t>אבל, יש פה מהלך מתוכנן מאוד; מתוכנן מאוד. כולם מבינים שדעת הקהל תהיה אתכם, ואנחנו מביאים זאת בחשבון, אבל אני פונה לכנסת - יש רגע בחיים שדמוקרטיה היא לא רק רוב ומיעוט. הכללים בדמוקרטיה הם ג</w:t>
      </w:r>
      <w:r>
        <w:rPr>
          <w:rFonts w:hint="cs"/>
          <w:rtl/>
        </w:rPr>
        <w:t>ם כללים של חיים משותפים בכל הרבדים. ואני יודע יפה מאוד שזה לא פשוט, כי בחרו לשים בצד את מה שמתרחש עם עובדי המדינה, ששילמו מחיר יקר, ורוצים לגבות מהם מחיר נוסף. שמים בצד את עובדי מע"צ, שמים בצד את עובדי חברות כוח-אדם, שגם בתוכנית הזאת דוחים את האפשרות שהם י</w:t>
      </w:r>
      <w:r>
        <w:rPr>
          <w:rFonts w:hint="cs"/>
          <w:rtl/>
        </w:rPr>
        <w:t>הפכו עובדים מן המניין במדינה הזאת, והם ימשיכו להיות קורבן לכל אותם ספסרי כוח-אדם במדינת ישראל.</w:t>
      </w:r>
    </w:p>
    <w:p w14:paraId="77A3B178" w14:textId="77777777" w:rsidR="00000000" w:rsidRDefault="00B6587A">
      <w:pPr>
        <w:pStyle w:val="a"/>
        <w:rPr>
          <w:rFonts w:hint="cs"/>
          <w:rtl/>
        </w:rPr>
      </w:pPr>
    </w:p>
    <w:p w14:paraId="5DDC463F" w14:textId="77777777" w:rsidR="00000000" w:rsidRDefault="00B6587A">
      <w:pPr>
        <w:pStyle w:val="a"/>
        <w:rPr>
          <w:rFonts w:hint="cs"/>
          <w:rtl/>
        </w:rPr>
      </w:pPr>
      <w:r>
        <w:rPr>
          <w:rFonts w:hint="cs"/>
          <w:rtl/>
        </w:rPr>
        <w:t>ואני פונה אליך, אדוני שר התחבורה. אין לך צורך להוכיח שאתה איש עם כוח. אמרת זאת. אתה מחליט פה-אחד, עושה פה-אחד, הכול פה-אחד - זה בסדר גמור. אתה לא צריך לשבור למי</w:t>
      </w:r>
      <w:r>
        <w:rPr>
          <w:rFonts w:hint="cs"/>
          <w:rtl/>
        </w:rPr>
        <w:t>שהו את הידיים כדי להוכיח לכולם שאתה איש עם כוח; כולם יודעים שאתה איש עם כוח; כולם יודעים שאתה יודע לשבור ידיים. אני מצטער אבל אולי - יסלחו לי חברי מהסיעות הערביות - יכול להיות שאתה וביבי מתוסכלים שאתם לא בקבינט הביטחוני, אז אתם, את כל התסכול שלכם אתם מוציא</w:t>
      </w:r>
      <w:r>
        <w:rPr>
          <w:rFonts w:hint="cs"/>
          <w:rtl/>
        </w:rPr>
        <w:t xml:space="preserve">ים עלינו? </w:t>
      </w:r>
    </w:p>
    <w:p w14:paraId="667FD040" w14:textId="77777777" w:rsidR="00000000" w:rsidRDefault="00B6587A">
      <w:pPr>
        <w:pStyle w:val="ac"/>
        <w:rPr>
          <w:rtl/>
        </w:rPr>
      </w:pPr>
      <w:r>
        <w:rPr>
          <w:rtl/>
        </w:rPr>
        <w:br/>
        <w:t>שר התחבורה אביגדור ליברמן:</w:t>
      </w:r>
    </w:p>
    <w:p w14:paraId="506520A2" w14:textId="77777777" w:rsidR="00000000" w:rsidRDefault="00B6587A">
      <w:pPr>
        <w:pStyle w:val="a"/>
        <w:rPr>
          <w:rtl/>
        </w:rPr>
      </w:pPr>
    </w:p>
    <w:p w14:paraId="52A1CA95" w14:textId="77777777" w:rsidR="00000000" w:rsidRDefault="00B6587A">
      <w:pPr>
        <w:pStyle w:val="a"/>
        <w:rPr>
          <w:rFonts w:hint="cs"/>
          <w:rtl/>
        </w:rPr>
      </w:pPr>
      <w:r>
        <w:rPr>
          <w:rFonts w:hint="cs"/>
          <w:rtl/>
        </w:rPr>
        <w:t>- - -</w:t>
      </w:r>
    </w:p>
    <w:p w14:paraId="23E586E7" w14:textId="77777777" w:rsidR="00000000" w:rsidRDefault="00B6587A">
      <w:pPr>
        <w:pStyle w:val="ac"/>
        <w:rPr>
          <w:rtl/>
        </w:rPr>
      </w:pPr>
      <w:r>
        <w:rPr>
          <w:rtl/>
        </w:rPr>
        <w:br/>
        <w:t>אורי יהודה אריאל (האיחוד הלאומי - ישראל ביתנו):</w:t>
      </w:r>
    </w:p>
    <w:p w14:paraId="37751E6A" w14:textId="77777777" w:rsidR="00000000" w:rsidRDefault="00B6587A">
      <w:pPr>
        <w:pStyle w:val="a"/>
        <w:rPr>
          <w:rtl/>
        </w:rPr>
      </w:pPr>
    </w:p>
    <w:p w14:paraId="231CA1D3" w14:textId="77777777" w:rsidR="00000000" w:rsidRDefault="00B6587A">
      <w:pPr>
        <w:pStyle w:val="a"/>
        <w:rPr>
          <w:rFonts w:hint="cs"/>
          <w:rtl/>
        </w:rPr>
      </w:pPr>
      <w:r>
        <w:rPr>
          <w:rFonts w:hint="cs"/>
          <w:rtl/>
        </w:rPr>
        <w:t xml:space="preserve">אתה גולש, לא? </w:t>
      </w:r>
    </w:p>
    <w:p w14:paraId="1C78E2E9" w14:textId="77777777" w:rsidR="00000000" w:rsidRDefault="00B6587A">
      <w:pPr>
        <w:pStyle w:val="SpeakerCon"/>
        <w:rPr>
          <w:rtl/>
        </w:rPr>
      </w:pPr>
      <w:r>
        <w:rPr>
          <w:rtl/>
        </w:rPr>
        <w:br/>
      </w:r>
      <w:bookmarkStart w:id="70" w:name="FS000000557T09_10_2003_12_45_31C"/>
      <w:bookmarkEnd w:id="70"/>
      <w:r>
        <w:rPr>
          <w:rtl/>
        </w:rPr>
        <w:t>עמיר פרץ (עם אחד):</w:t>
      </w:r>
    </w:p>
    <w:p w14:paraId="64A5D484" w14:textId="77777777" w:rsidR="00000000" w:rsidRDefault="00B6587A">
      <w:pPr>
        <w:pStyle w:val="a"/>
        <w:rPr>
          <w:rtl/>
        </w:rPr>
      </w:pPr>
    </w:p>
    <w:p w14:paraId="48D6BDEB" w14:textId="77777777" w:rsidR="00000000" w:rsidRDefault="00B6587A">
      <w:pPr>
        <w:pStyle w:val="a"/>
        <w:rPr>
          <w:rFonts w:hint="cs"/>
          <w:rtl/>
        </w:rPr>
      </w:pPr>
      <w:r>
        <w:rPr>
          <w:rFonts w:hint="cs"/>
          <w:rtl/>
        </w:rPr>
        <w:t xml:space="preserve">אני לא גולש. </w:t>
      </w:r>
    </w:p>
    <w:p w14:paraId="7140C4C6" w14:textId="77777777" w:rsidR="00000000" w:rsidRDefault="00B6587A">
      <w:pPr>
        <w:pStyle w:val="ac"/>
        <w:rPr>
          <w:rtl/>
        </w:rPr>
      </w:pPr>
      <w:r>
        <w:rPr>
          <w:rtl/>
        </w:rPr>
        <w:br/>
        <w:t>אורי יהודה אריאל (האיחוד הלאומי - ישראל ביתנו):</w:t>
      </w:r>
    </w:p>
    <w:p w14:paraId="5CC9C90D" w14:textId="77777777" w:rsidR="00000000" w:rsidRDefault="00B6587A">
      <w:pPr>
        <w:pStyle w:val="a"/>
        <w:rPr>
          <w:rtl/>
        </w:rPr>
      </w:pPr>
    </w:p>
    <w:p w14:paraId="4432F1EE" w14:textId="77777777" w:rsidR="00000000" w:rsidRDefault="00B6587A">
      <w:pPr>
        <w:pStyle w:val="a"/>
        <w:rPr>
          <w:rFonts w:hint="cs"/>
          <w:rtl/>
        </w:rPr>
      </w:pPr>
      <w:r>
        <w:rPr>
          <w:rFonts w:hint="cs"/>
          <w:rtl/>
        </w:rPr>
        <w:t>אתה לא גולש.</w:t>
      </w:r>
    </w:p>
    <w:p w14:paraId="71781B1D" w14:textId="77777777" w:rsidR="00000000" w:rsidRDefault="00B6587A">
      <w:pPr>
        <w:pStyle w:val="SpeakerCon"/>
        <w:rPr>
          <w:rtl/>
        </w:rPr>
      </w:pPr>
      <w:r>
        <w:rPr>
          <w:rtl/>
        </w:rPr>
        <w:br/>
      </w:r>
      <w:bookmarkStart w:id="71" w:name="FS000000557T09_10_2003_12_45_46C"/>
      <w:bookmarkEnd w:id="71"/>
      <w:r>
        <w:rPr>
          <w:rtl/>
        </w:rPr>
        <w:t>עמיר פרץ (עם אחד):</w:t>
      </w:r>
    </w:p>
    <w:p w14:paraId="27B517B4" w14:textId="77777777" w:rsidR="00000000" w:rsidRDefault="00B6587A">
      <w:pPr>
        <w:pStyle w:val="a"/>
        <w:rPr>
          <w:rtl/>
        </w:rPr>
      </w:pPr>
    </w:p>
    <w:p w14:paraId="695B2B15" w14:textId="77777777" w:rsidR="00000000" w:rsidRDefault="00B6587A">
      <w:pPr>
        <w:pStyle w:val="a"/>
        <w:rPr>
          <w:rFonts w:hint="cs"/>
          <w:rtl/>
        </w:rPr>
      </w:pPr>
      <w:r>
        <w:rPr>
          <w:rFonts w:hint="cs"/>
          <w:rtl/>
        </w:rPr>
        <w:t>לא יודע. יש לי הרגשה שלפעמ</w:t>
      </w:r>
      <w:r>
        <w:rPr>
          <w:rFonts w:hint="cs"/>
          <w:rtl/>
        </w:rPr>
        <w:t>ים הפורום המצומצם - - -</w:t>
      </w:r>
    </w:p>
    <w:p w14:paraId="6990A489" w14:textId="77777777" w:rsidR="00000000" w:rsidRDefault="00B6587A">
      <w:pPr>
        <w:pStyle w:val="ad"/>
        <w:rPr>
          <w:rtl/>
        </w:rPr>
      </w:pPr>
      <w:r>
        <w:rPr>
          <w:rtl/>
        </w:rPr>
        <w:br/>
        <w:t>היו"ר ראובן ריבלין:</w:t>
      </w:r>
    </w:p>
    <w:p w14:paraId="6D0508CA" w14:textId="77777777" w:rsidR="00000000" w:rsidRDefault="00B6587A">
      <w:pPr>
        <w:pStyle w:val="a"/>
        <w:rPr>
          <w:rtl/>
        </w:rPr>
      </w:pPr>
    </w:p>
    <w:p w14:paraId="752F123C" w14:textId="77777777" w:rsidR="00000000" w:rsidRDefault="00B6587A">
      <w:pPr>
        <w:pStyle w:val="a"/>
        <w:rPr>
          <w:rFonts w:hint="cs"/>
          <w:rtl/>
        </w:rPr>
      </w:pPr>
      <w:r>
        <w:rPr>
          <w:rFonts w:hint="cs"/>
          <w:rtl/>
        </w:rPr>
        <w:t xml:space="preserve">חבר הכנסת פרץ, אדוני עכשיו נכנס לפרק חדש. הוא עובר לפרק המדיני. </w:t>
      </w:r>
    </w:p>
    <w:p w14:paraId="29DB7485" w14:textId="77777777" w:rsidR="00000000" w:rsidRDefault="00B6587A">
      <w:pPr>
        <w:pStyle w:val="ac"/>
        <w:rPr>
          <w:rtl/>
        </w:rPr>
      </w:pPr>
      <w:r>
        <w:rPr>
          <w:rtl/>
        </w:rPr>
        <w:br/>
        <w:t>חיים אורון (מרצ):</w:t>
      </w:r>
    </w:p>
    <w:p w14:paraId="6311DB5F" w14:textId="77777777" w:rsidR="00000000" w:rsidRDefault="00B6587A">
      <w:pPr>
        <w:pStyle w:val="a"/>
        <w:rPr>
          <w:rtl/>
        </w:rPr>
      </w:pPr>
    </w:p>
    <w:p w14:paraId="3F19A92C" w14:textId="77777777" w:rsidR="00000000" w:rsidRDefault="00B6587A">
      <w:pPr>
        <w:pStyle w:val="a"/>
        <w:rPr>
          <w:rFonts w:hint="cs"/>
          <w:rtl/>
        </w:rPr>
      </w:pPr>
      <w:r>
        <w:rPr>
          <w:rFonts w:hint="cs"/>
          <w:rtl/>
        </w:rPr>
        <w:t>- - -</w:t>
      </w:r>
    </w:p>
    <w:p w14:paraId="567BD8C5" w14:textId="77777777" w:rsidR="00000000" w:rsidRDefault="00B6587A">
      <w:pPr>
        <w:pStyle w:val="ac"/>
        <w:rPr>
          <w:rtl/>
        </w:rPr>
      </w:pPr>
      <w:r>
        <w:rPr>
          <w:rtl/>
        </w:rPr>
        <w:br/>
        <w:t>מל פולישוק-בלוך (שינוי):</w:t>
      </w:r>
    </w:p>
    <w:p w14:paraId="6837EAF6" w14:textId="77777777" w:rsidR="00000000" w:rsidRDefault="00B6587A">
      <w:pPr>
        <w:pStyle w:val="a"/>
        <w:rPr>
          <w:rtl/>
        </w:rPr>
      </w:pPr>
    </w:p>
    <w:p w14:paraId="443DC0B3" w14:textId="77777777" w:rsidR="00000000" w:rsidRDefault="00B6587A">
      <w:pPr>
        <w:pStyle w:val="a"/>
        <w:rPr>
          <w:rFonts w:hint="cs"/>
          <w:rtl/>
        </w:rPr>
      </w:pPr>
      <w:r>
        <w:rPr>
          <w:rFonts w:hint="cs"/>
          <w:rtl/>
        </w:rPr>
        <w:t>- - -</w:t>
      </w:r>
    </w:p>
    <w:p w14:paraId="10166AFF" w14:textId="77777777" w:rsidR="00000000" w:rsidRDefault="00B6587A">
      <w:pPr>
        <w:pStyle w:val="ac"/>
        <w:rPr>
          <w:rtl/>
        </w:rPr>
      </w:pPr>
      <w:r>
        <w:rPr>
          <w:rtl/>
        </w:rPr>
        <w:br/>
        <w:t>אליעזר כהן (האיחוד הלאומי - ישראל ביתנו):</w:t>
      </w:r>
    </w:p>
    <w:p w14:paraId="4713758E" w14:textId="77777777" w:rsidR="00000000" w:rsidRDefault="00B6587A">
      <w:pPr>
        <w:pStyle w:val="a"/>
        <w:rPr>
          <w:rtl/>
        </w:rPr>
      </w:pPr>
    </w:p>
    <w:p w14:paraId="509195E9" w14:textId="77777777" w:rsidR="00000000" w:rsidRDefault="00B6587A">
      <w:pPr>
        <w:pStyle w:val="a"/>
        <w:rPr>
          <w:rFonts w:hint="cs"/>
          <w:rtl/>
        </w:rPr>
      </w:pPr>
      <w:r>
        <w:rPr>
          <w:rFonts w:hint="cs"/>
          <w:rtl/>
        </w:rPr>
        <w:t>- - -</w:t>
      </w:r>
    </w:p>
    <w:p w14:paraId="7C30F6DD" w14:textId="77777777" w:rsidR="00000000" w:rsidRDefault="00B6587A">
      <w:pPr>
        <w:pStyle w:val="ac"/>
        <w:rPr>
          <w:rtl/>
        </w:rPr>
      </w:pPr>
      <w:r>
        <w:rPr>
          <w:rtl/>
        </w:rPr>
        <w:br/>
        <w:t>קריאות:</w:t>
      </w:r>
    </w:p>
    <w:p w14:paraId="7D7B79B6" w14:textId="77777777" w:rsidR="00000000" w:rsidRDefault="00B6587A">
      <w:pPr>
        <w:pStyle w:val="a"/>
        <w:rPr>
          <w:rtl/>
        </w:rPr>
      </w:pPr>
    </w:p>
    <w:p w14:paraId="04F93E05" w14:textId="77777777" w:rsidR="00000000" w:rsidRDefault="00B6587A">
      <w:pPr>
        <w:pStyle w:val="a"/>
        <w:rPr>
          <w:rFonts w:hint="cs"/>
          <w:rtl/>
        </w:rPr>
      </w:pPr>
      <w:r>
        <w:rPr>
          <w:rFonts w:hint="cs"/>
          <w:rtl/>
        </w:rPr>
        <w:t>- - -</w:t>
      </w:r>
    </w:p>
    <w:p w14:paraId="68CD05E1" w14:textId="77777777" w:rsidR="00000000" w:rsidRDefault="00B6587A">
      <w:pPr>
        <w:pStyle w:val="ad"/>
        <w:rPr>
          <w:rtl/>
        </w:rPr>
      </w:pPr>
      <w:r>
        <w:rPr>
          <w:rtl/>
        </w:rPr>
        <w:br/>
        <w:t>היו"ר ראובן ריבלין:</w:t>
      </w:r>
    </w:p>
    <w:p w14:paraId="1C676E32" w14:textId="77777777" w:rsidR="00000000" w:rsidRDefault="00B6587A">
      <w:pPr>
        <w:pStyle w:val="a"/>
        <w:rPr>
          <w:rtl/>
        </w:rPr>
      </w:pPr>
    </w:p>
    <w:p w14:paraId="46FB2564" w14:textId="77777777" w:rsidR="00000000" w:rsidRDefault="00B6587A">
      <w:pPr>
        <w:pStyle w:val="a"/>
        <w:rPr>
          <w:rFonts w:hint="cs"/>
          <w:rtl/>
        </w:rPr>
      </w:pPr>
      <w:r>
        <w:rPr>
          <w:rFonts w:hint="cs"/>
          <w:rtl/>
        </w:rPr>
        <w:t xml:space="preserve">באמת, אדוני מדבר למעלה מ-11 דקות. </w:t>
      </w:r>
    </w:p>
    <w:p w14:paraId="2BD65422" w14:textId="77777777" w:rsidR="00000000" w:rsidRDefault="00B6587A">
      <w:pPr>
        <w:pStyle w:val="ac"/>
        <w:rPr>
          <w:rtl/>
        </w:rPr>
      </w:pPr>
      <w:r>
        <w:rPr>
          <w:rtl/>
        </w:rPr>
        <w:br/>
        <w:t>קריאות:</w:t>
      </w:r>
    </w:p>
    <w:p w14:paraId="586657EB" w14:textId="77777777" w:rsidR="00000000" w:rsidRDefault="00B6587A">
      <w:pPr>
        <w:pStyle w:val="a"/>
        <w:rPr>
          <w:rtl/>
        </w:rPr>
      </w:pPr>
    </w:p>
    <w:p w14:paraId="6947BBB8" w14:textId="77777777" w:rsidR="00000000" w:rsidRDefault="00B6587A">
      <w:pPr>
        <w:pStyle w:val="a"/>
        <w:rPr>
          <w:rFonts w:hint="cs"/>
          <w:rtl/>
        </w:rPr>
      </w:pPr>
      <w:r>
        <w:rPr>
          <w:rFonts w:hint="cs"/>
          <w:rtl/>
        </w:rPr>
        <w:t>- - -</w:t>
      </w:r>
    </w:p>
    <w:p w14:paraId="7FF96A84" w14:textId="77777777" w:rsidR="00000000" w:rsidRDefault="00B6587A">
      <w:pPr>
        <w:pStyle w:val="ad"/>
        <w:rPr>
          <w:rtl/>
        </w:rPr>
      </w:pPr>
      <w:r>
        <w:rPr>
          <w:rtl/>
        </w:rPr>
        <w:br/>
        <w:t>היו"ר ראובן ריבלין:</w:t>
      </w:r>
    </w:p>
    <w:p w14:paraId="1E7840A4" w14:textId="77777777" w:rsidR="00000000" w:rsidRDefault="00B6587A">
      <w:pPr>
        <w:pStyle w:val="a"/>
        <w:rPr>
          <w:rtl/>
        </w:rPr>
      </w:pPr>
    </w:p>
    <w:p w14:paraId="0654A2A2" w14:textId="77777777" w:rsidR="00000000" w:rsidRDefault="00B6587A">
      <w:pPr>
        <w:pStyle w:val="a"/>
        <w:rPr>
          <w:rFonts w:hint="cs"/>
          <w:rtl/>
        </w:rPr>
      </w:pPr>
      <w:r>
        <w:rPr>
          <w:rFonts w:hint="cs"/>
          <w:rtl/>
        </w:rPr>
        <w:t>חבר הכנסת אורון, הואיל ואדוני כבר היה שר וכבר נהנה - - - חבר הכנסת אורון, חבר הכנסת אורון. חבר הכנסת אורון. חבר הכנסת אורון, הואיל ואדוני כבר היה שר, אומנם לא היתה דרכו ליהנות ממנעמ</w:t>
      </w:r>
      <w:r>
        <w:rPr>
          <w:rFonts w:hint="cs"/>
          <w:rtl/>
        </w:rPr>
        <w:t>י השרות, אבל אדוני יודע שלשר יש פריווילגיה לדבר כמה שהוא רוצה בזמן - - -</w:t>
      </w:r>
    </w:p>
    <w:p w14:paraId="77EFC62A" w14:textId="77777777" w:rsidR="00000000" w:rsidRDefault="00B6587A">
      <w:pPr>
        <w:pStyle w:val="ac"/>
        <w:rPr>
          <w:rtl/>
        </w:rPr>
      </w:pPr>
      <w:r>
        <w:rPr>
          <w:rtl/>
        </w:rPr>
        <w:br/>
        <w:t>קריאות:</w:t>
      </w:r>
    </w:p>
    <w:p w14:paraId="449224A1" w14:textId="77777777" w:rsidR="00000000" w:rsidRDefault="00B6587A">
      <w:pPr>
        <w:pStyle w:val="a"/>
        <w:rPr>
          <w:rtl/>
        </w:rPr>
      </w:pPr>
    </w:p>
    <w:p w14:paraId="35941991" w14:textId="77777777" w:rsidR="00000000" w:rsidRDefault="00B6587A">
      <w:pPr>
        <w:pStyle w:val="a"/>
        <w:rPr>
          <w:rFonts w:hint="cs"/>
          <w:rtl/>
        </w:rPr>
      </w:pPr>
      <w:r>
        <w:rPr>
          <w:rFonts w:hint="cs"/>
          <w:rtl/>
        </w:rPr>
        <w:t>- - -</w:t>
      </w:r>
    </w:p>
    <w:p w14:paraId="0DA5AACB" w14:textId="77777777" w:rsidR="00000000" w:rsidRDefault="00B6587A">
      <w:pPr>
        <w:pStyle w:val="ad"/>
        <w:rPr>
          <w:rtl/>
        </w:rPr>
      </w:pPr>
      <w:r>
        <w:rPr>
          <w:rtl/>
        </w:rPr>
        <w:br/>
        <w:t>היו"ר ראובן ריבלין:</w:t>
      </w:r>
    </w:p>
    <w:p w14:paraId="2795DC6E" w14:textId="77777777" w:rsidR="00000000" w:rsidRDefault="00B6587A">
      <w:pPr>
        <w:pStyle w:val="a"/>
        <w:rPr>
          <w:rtl/>
        </w:rPr>
      </w:pPr>
    </w:p>
    <w:p w14:paraId="3B3621A8" w14:textId="77777777" w:rsidR="00000000" w:rsidRDefault="00B6587A">
      <w:pPr>
        <w:pStyle w:val="a"/>
        <w:rPr>
          <w:rFonts w:hint="cs"/>
          <w:rtl/>
        </w:rPr>
      </w:pPr>
      <w:r>
        <w:rPr>
          <w:rFonts w:hint="cs"/>
          <w:rtl/>
        </w:rPr>
        <w:t>הוא מוגבל כאן בזמנו ונתנו לו לא כפל כפליים, אלא פי ארבעה וחמישה.</w:t>
      </w:r>
    </w:p>
    <w:p w14:paraId="26B5FEA1" w14:textId="77777777" w:rsidR="00000000" w:rsidRDefault="00B6587A">
      <w:pPr>
        <w:pStyle w:val="ac"/>
        <w:rPr>
          <w:rtl/>
        </w:rPr>
      </w:pPr>
      <w:r>
        <w:rPr>
          <w:rtl/>
        </w:rPr>
        <w:br/>
        <w:t>חיים אורון (מרצ):</w:t>
      </w:r>
    </w:p>
    <w:p w14:paraId="2EF61CBD" w14:textId="77777777" w:rsidR="00000000" w:rsidRDefault="00B6587A">
      <w:pPr>
        <w:pStyle w:val="a"/>
        <w:rPr>
          <w:rtl/>
        </w:rPr>
      </w:pPr>
    </w:p>
    <w:p w14:paraId="32B9459E" w14:textId="77777777" w:rsidR="00000000" w:rsidRDefault="00B6587A">
      <w:pPr>
        <w:pStyle w:val="a"/>
        <w:rPr>
          <w:rFonts w:hint="cs"/>
          <w:rtl/>
        </w:rPr>
      </w:pPr>
      <w:r>
        <w:rPr>
          <w:rFonts w:hint="cs"/>
          <w:rtl/>
        </w:rPr>
        <w:t xml:space="preserve">אני מדבר על התוכן. </w:t>
      </w:r>
    </w:p>
    <w:p w14:paraId="08B098C4" w14:textId="77777777" w:rsidR="00000000" w:rsidRDefault="00B6587A">
      <w:pPr>
        <w:pStyle w:val="ad"/>
        <w:rPr>
          <w:rtl/>
        </w:rPr>
      </w:pPr>
      <w:r>
        <w:rPr>
          <w:rtl/>
        </w:rPr>
        <w:br/>
        <w:t>היו"ר ראובן ריבלין:</w:t>
      </w:r>
    </w:p>
    <w:p w14:paraId="79E14CEC" w14:textId="77777777" w:rsidR="00000000" w:rsidRDefault="00B6587A">
      <w:pPr>
        <w:pStyle w:val="a"/>
        <w:rPr>
          <w:rtl/>
        </w:rPr>
      </w:pPr>
    </w:p>
    <w:p w14:paraId="53510301" w14:textId="77777777" w:rsidR="00000000" w:rsidRDefault="00B6587A">
      <w:pPr>
        <w:pStyle w:val="a"/>
        <w:rPr>
          <w:rFonts w:hint="cs"/>
          <w:rtl/>
        </w:rPr>
      </w:pPr>
      <w:r>
        <w:rPr>
          <w:rFonts w:hint="cs"/>
          <w:rtl/>
        </w:rPr>
        <w:t>התוכן - אמרתי. תוכ</w:t>
      </w:r>
      <w:r>
        <w:rPr>
          <w:rFonts w:hint="cs"/>
          <w:rtl/>
        </w:rPr>
        <w:t xml:space="preserve">ן, חבר הכנסת אורון, הוא גם פונקציה של זמן, זאת אומרת, הוא יכול היה לדבר על מה שהוא רוצה בשלוש דקות. אם הוא מבקש 12 דקות </w:t>
      </w:r>
      <w:r>
        <w:rPr>
          <w:rtl/>
        </w:rPr>
        <w:t>–</w:t>
      </w:r>
      <w:r>
        <w:rPr>
          <w:rFonts w:hint="cs"/>
          <w:rtl/>
        </w:rPr>
        <w:t xml:space="preserve"> הוא לא יכול לדבר על כל מה שהוא רוצה. תודה רבה.</w:t>
      </w:r>
    </w:p>
    <w:p w14:paraId="65ED0E35" w14:textId="77777777" w:rsidR="00000000" w:rsidRDefault="00B6587A">
      <w:pPr>
        <w:pStyle w:val="ac"/>
        <w:rPr>
          <w:rtl/>
        </w:rPr>
      </w:pPr>
      <w:r>
        <w:rPr>
          <w:rtl/>
        </w:rPr>
        <w:br/>
        <w:t>אורי יהודה אריאל (האיחוד הלאומי - ישראל ביתנו):</w:t>
      </w:r>
    </w:p>
    <w:p w14:paraId="52470715" w14:textId="77777777" w:rsidR="00000000" w:rsidRDefault="00B6587A">
      <w:pPr>
        <w:pStyle w:val="a"/>
        <w:rPr>
          <w:rtl/>
        </w:rPr>
      </w:pPr>
    </w:p>
    <w:p w14:paraId="09E785D3" w14:textId="77777777" w:rsidR="00000000" w:rsidRDefault="00B6587A">
      <w:pPr>
        <w:pStyle w:val="a"/>
        <w:rPr>
          <w:rFonts w:hint="cs"/>
          <w:rtl/>
        </w:rPr>
      </w:pPr>
      <w:r>
        <w:rPr>
          <w:rFonts w:hint="cs"/>
          <w:rtl/>
        </w:rPr>
        <w:t>אתם כבר בחרתם יושב-ראש?</w:t>
      </w:r>
    </w:p>
    <w:p w14:paraId="1205B749" w14:textId="77777777" w:rsidR="00000000" w:rsidRDefault="00B6587A">
      <w:pPr>
        <w:pStyle w:val="ac"/>
        <w:rPr>
          <w:rtl/>
        </w:rPr>
      </w:pPr>
      <w:r>
        <w:rPr>
          <w:rtl/>
        </w:rPr>
        <w:br/>
        <w:t>קריאות:</w:t>
      </w:r>
    </w:p>
    <w:p w14:paraId="005537E0" w14:textId="77777777" w:rsidR="00000000" w:rsidRDefault="00B6587A">
      <w:pPr>
        <w:pStyle w:val="a"/>
        <w:rPr>
          <w:rFonts w:hint="cs"/>
          <w:rtl/>
        </w:rPr>
      </w:pPr>
    </w:p>
    <w:p w14:paraId="604D435F" w14:textId="77777777" w:rsidR="00000000" w:rsidRDefault="00B6587A">
      <w:pPr>
        <w:pStyle w:val="a"/>
        <w:rPr>
          <w:rFonts w:hint="cs"/>
          <w:rtl/>
        </w:rPr>
      </w:pPr>
      <w:r>
        <w:rPr>
          <w:rFonts w:hint="cs"/>
          <w:rtl/>
        </w:rPr>
        <w:t>- -</w:t>
      </w:r>
      <w:r>
        <w:rPr>
          <w:rFonts w:hint="cs"/>
          <w:rtl/>
        </w:rPr>
        <w:t xml:space="preserve"> -</w:t>
      </w:r>
    </w:p>
    <w:p w14:paraId="0F1E79CB" w14:textId="77777777" w:rsidR="00000000" w:rsidRDefault="00B6587A">
      <w:pPr>
        <w:pStyle w:val="ad"/>
        <w:rPr>
          <w:rtl/>
        </w:rPr>
      </w:pPr>
      <w:r>
        <w:rPr>
          <w:rtl/>
        </w:rPr>
        <w:br/>
        <w:t>היו"ר ראובן ריבלין:</w:t>
      </w:r>
    </w:p>
    <w:p w14:paraId="1F33204A" w14:textId="77777777" w:rsidR="00000000" w:rsidRDefault="00B6587A">
      <w:pPr>
        <w:pStyle w:val="a"/>
        <w:rPr>
          <w:rtl/>
        </w:rPr>
      </w:pPr>
    </w:p>
    <w:p w14:paraId="076A6B90" w14:textId="77777777" w:rsidR="00000000" w:rsidRDefault="00B6587A">
      <w:pPr>
        <w:pStyle w:val="a"/>
        <w:rPr>
          <w:rFonts w:hint="cs"/>
          <w:rtl/>
        </w:rPr>
      </w:pPr>
      <w:r>
        <w:rPr>
          <w:rFonts w:hint="cs"/>
          <w:rtl/>
        </w:rPr>
        <w:t xml:space="preserve">חבר הכנסת אריאל, תודה רבה. נא לסיים. </w:t>
      </w:r>
    </w:p>
    <w:p w14:paraId="18AD1B07" w14:textId="77777777" w:rsidR="00000000" w:rsidRDefault="00B6587A">
      <w:pPr>
        <w:pStyle w:val="SpeakerCon"/>
        <w:rPr>
          <w:rtl/>
        </w:rPr>
      </w:pPr>
      <w:r>
        <w:rPr>
          <w:rtl/>
        </w:rPr>
        <w:br/>
      </w:r>
      <w:bookmarkStart w:id="72" w:name="FS000000557T09_10_2003_12_51_45C"/>
      <w:bookmarkEnd w:id="72"/>
      <w:r>
        <w:rPr>
          <w:rtl/>
        </w:rPr>
        <w:t>עמיר פרץ (עם אחד):</w:t>
      </w:r>
    </w:p>
    <w:p w14:paraId="43F2995C" w14:textId="77777777" w:rsidR="00000000" w:rsidRDefault="00B6587A">
      <w:pPr>
        <w:pStyle w:val="a"/>
        <w:rPr>
          <w:rtl/>
        </w:rPr>
      </w:pPr>
    </w:p>
    <w:p w14:paraId="4CF232A4" w14:textId="77777777" w:rsidR="00000000" w:rsidRDefault="00B6587A">
      <w:pPr>
        <w:pStyle w:val="a"/>
        <w:rPr>
          <w:rFonts w:hint="cs"/>
          <w:rtl/>
        </w:rPr>
      </w:pPr>
      <w:r>
        <w:rPr>
          <w:rFonts w:hint="cs"/>
          <w:rtl/>
        </w:rPr>
        <w:t>משפט אחרון. אדוני שר התחבורה, אתה גם לא מועמד לראשות ממשלה, ככה הבנתי - - -</w:t>
      </w:r>
    </w:p>
    <w:p w14:paraId="028D9DB7" w14:textId="77777777" w:rsidR="00000000" w:rsidRDefault="00B6587A">
      <w:pPr>
        <w:pStyle w:val="ac"/>
        <w:rPr>
          <w:rtl/>
        </w:rPr>
      </w:pPr>
      <w:r>
        <w:rPr>
          <w:rtl/>
        </w:rPr>
        <w:br/>
        <w:t>שר התחבורה אביגדור ליברמן:</w:t>
      </w:r>
    </w:p>
    <w:p w14:paraId="0DE82AAF" w14:textId="77777777" w:rsidR="00000000" w:rsidRDefault="00B6587A">
      <w:pPr>
        <w:pStyle w:val="a"/>
        <w:rPr>
          <w:rtl/>
        </w:rPr>
      </w:pPr>
    </w:p>
    <w:p w14:paraId="1EBA2DB5" w14:textId="77777777" w:rsidR="00000000" w:rsidRDefault="00B6587A">
      <w:pPr>
        <w:pStyle w:val="a"/>
        <w:rPr>
          <w:rFonts w:hint="cs"/>
          <w:rtl/>
        </w:rPr>
      </w:pPr>
      <w:r>
        <w:rPr>
          <w:rFonts w:hint="cs"/>
          <w:rtl/>
        </w:rPr>
        <w:t xml:space="preserve">ממש לא. </w:t>
      </w:r>
    </w:p>
    <w:p w14:paraId="677830B9" w14:textId="77777777" w:rsidR="00000000" w:rsidRDefault="00B6587A">
      <w:pPr>
        <w:pStyle w:val="SpeakerCon"/>
        <w:rPr>
          <w:rtl/>
        </w:rPr>
      </w:pPr>
      <w:r>
        <w:rPr>
          <w:rtl/>
        </w:rPr>
        <w:br/>
      </w:r>
      <w:bookmarkStart w:id="73" w:name="FS000000557T09_10_2003_12_52_36C"/>
      <w:bookmarkEnd w:id="73"/>
      <w:r>
        <w:rPr>
          <w:rtl/>
        </w:rPr>
        <w:t>עמיר פרץ (עם אחד):</w:t>
      </w:r>
    </w:p>
    <w:p w14:paraId="08F21D59" w14:textId="77777777" w:rsidR="00000000" w:rsidRDefault="00B6587A">
      <w:pPr>
        <w:pStyle w:val="a"/>
        <w:rPr>
          <w:rtl/>
        </w:rPr>
      </w:pPr>
    </w:p>
    <w:p w14:paraId="4B5CA7A3" w14:textId="77777777" w:rsidR="00000000" w:rsidRDefault="00B6587A">
      <w:pPr>
        <w:pStyle w:val="a"/>
        <w:rPr>
          <w:rFonts w:hint="cs"/>
          <w:rtl/>
        </w:rPr>
      </w:pPr>
      <w:r>
        <w:rPr>
          <w:rFonts w:hint="cs"/>
          <w:rtl/>
        </w:rPr>
        <w:t>תאמין לי, אין לך סיבה - - -</w:t>
      </w:r>
    </w:p>
    <w:p w14:paraId="3C97FCEB" w14:textId="77777777" w:rsidR="00000000" w:rsidRDefault="00B6587A">
      <w:pPr>
        <w:pStyle w:val="ad"/>
        <w:rPr>
          <w:rtl/>
        </w:rPr>
      </w:pPr>
      <w:r>
        <w:rPr>
          <w:rtl/>
        </w:rPr>
        <w:br/>
        <w:t>היו"ר רא</w:t>
      </w:r>
      <w:r>
        <w:rPr>
          <w:rtl/>
        </w:rPr>
        <w:t>ובן ריבלין:</w:t>
      </w:r>
    </w:p>
    <w:p w14:paraId="2DCEA202" w14:textId="77777777" w:rsidR="00000000" w:rsidRDefault="00B6587A">
      <w:pPr>
        <w:pStyle w:val="a"/>
        <w:rPr>
          <w:rtl/>
        </w:rPr>
      </w:pPr>
    </w:p>
    <w:p w14:paraId="6B29EA03" w14:textId="77777777" w:rsidR="00000000" w:rsidRDefault="00B6587A">
      <w:pPr>
        <w:pStyle w:val="a"/>
        <w:rPr>
          <w:rFonts w:hint="cs"/>
          <w:rtl/>
        </w:rPr>
      </w:pPr>
      <w:r>
        <w:rPr>
          <w:rFonts w:hint="cs"/>
          <w:rtl/>
        </w:rPr>
        <w:t>חבר הכנסת - - -</w:t>
      </w:r>
    </w:p>
    <w:p w14:paraId="42035346" w14:textId="77777777" w:rsidR="00000000" w:rsidRDefault="00B6587A">
      <w:pPr>
        <w:pStyle w:val="SpeakerCon"/>
        <w:rPr>
          <w:rtl/>
        </w:rPr>
      </w:pPr>
      <w:r>
        <w:rPr>
          <w:rtl/>
        </w:rPr>
        <w:br/>
      </w:r>
      <w:bookmarkStart w:id="74" w:name="FS000000557T09_10_2003_12_52_57C"/>
      <w:bookmarkEnd w:id="74"/>
      <w:r>
        <w:rPr>
          <w:rtl/>
        </w:rPr>
        <w:t>עמיר פרץ (עם אחד):</w:t>
      </w:r>
    </w:p>
    <w:p w14:paraId="149E8AB6" w14:textId="77777777" w:rsidR="00000000" w:rsidRDefault="00B6587A">
      <w:pPr>
        <w:pStyle w:val="a"/>
        <w:rPr>
          <w:rtl/>
        </w:rPr>
      </w:pPr>
    </w:p>
    <w:p w14:paraId="213C1946" w14:textId="77777777" w:rsidR="00000000" w:rsidRDefault="00B6587A">
      <w:pPr>
        <w:pStyle w:val="a"/>
        <w:rPr>
          <w:rFonts w:hint="cs"/>
          <w:rtl/>
        </w:rPr>
      </w:pPr>
      <w:r>
        <w:rPr>
          <w:rFonts w:hint="cs"/>
          <w:rtl/>
        </w:rPr>
        <w:t>אני מבקש, אני פונה אליו. אין לך סיבה. נניח תנצח - את מי אתה שובר? את מי? את מי אתה שובר? נו, אז תשברו את זה ותשברו את הידיים של ההוא ואת הידיים של השני - מאה אחוז. אני פונה אליך, אני פונה אליך - - -</w:t>
      </w:r>
    </w:p>
    <w:p w14:paraId="19A24BE7" w14:textId="77777777" w:rsidR="00000000" w:rsidRDefault="00B6587A">
      <w:pPr>
        <w:pStyle w:val="ac"/>
        <w:rPr>
          <w:rtl/>
        </w:rPr>
      </w:pPr>
      <w:r>
        <w:rPr>
          <w:rtl/>
        </w:rPr>
        <w:br/>
        <w:t>אליעזר</w:t>
      </w:r>
      <w:r>
        <w:rPr>
          <w:rtl/>
        </w:rPr>
        <w:t xml:space="preserve"> כהן (האיחוד הלאומי - ישראל ביתנו):</w:t>
      </w:r>
    </w:p>
    <w:p w14:paraId="02469C9C" w14:textId="77777777" w:rsidR="00000000" w:rsidRDefault="00B6587A">
      <w:pPr>
        <w:pStyle w:val="a"/>
        <w:rPr>
          <w:rFonts w:hint="cs"/>
          <w:rtl/>
        </w:rPr>
      </w:pPr>
    </w:p>
    <w:p w14:paraId="69F2CF48" w14:textId="77777777" w:rsidR="00000000" w:rsidRDefault="00B6587A">
      <w:pPr>
        <w:pStyle w:val="a"/>
        <w:rPr>
          <w:rFonts w:hint="cs"/>
          <w:rtl/>
        </w:rPr>
      </w:pPr>
      <w:r>
        <w:rPr>
          <w:rFonts w:hint="cs"/>
          <w:rtl/>
        </w:rPr>
        <w:t>- - - מנהלים אתו את המשא-ומתן, לא עם אף אחד אחר - - -</w:t>
      </w:r>
    </w:p>
    <w:p w14:paraId="2306E95B" w14:textId="77777777" w:rsidR="00000000" w:rsidRDefault="00B6587A">
      <w:pPr>
        <w:pStyle w:val="ad"/>
        <w:rPr>
          <w:rtl/>
        </w:rPr>
      </w:pPr>
      <w:r>
        <w:rPr>
          <w:rtl/>
        </w:rPr>
        <w:br/>
        <w:t>היו"ר ראובן ריבלין:</w:t>
      </w:r>
    </w:p>
    <w:p w14:paraId="5B331DA0" w14:textId="77777777" w:rsidR="00000000" w:rsidRDefault="00B6587A">
      <w:pPr>
        <w:pStyle w:val="a"/>
        <w:rPr>
          <w:rtl/>
        </w:rPr>
      </w:pPr>
    </w:p>
    <w:p w14:paraId="53046D99" w14:textId="77777777" w:rsidR="00000000" w:rsidRDefault="00B6587A">
      <w:pPr>
        <w:pStyle w:val="a"/>
        <w:rPr>
          <w:rFonts w:hint="cs"/>
          <w:rtl/>
        </w:rPr>
      </w:pPr>
      <w:r>
        <w:rPr>
          <w:rFonts w:hint="cs"/>
          <w:rtl/>
        </w:rPr>
        <w:t>חבר הכנסת כהן. אדוני, הוא סיים את זמנו. הוא עבר כבר את הזמן פי-חמישה.</w:t>
      </w:r>
    </w:p>
    <w:p w14:paraId="6BED64B1" w14:textId="77777777" w:rsidR="00000000" w:rsidRDefault="00B6587A">
      <w:pPr>
        <w:pStyle w:val="ac"/>
        <w:rPr>
          <w:rtl/>
        </w:rPr>
      </w:pPr>
      <w:r>
        <w:rPr>
          <w:rtl/>
        </w:rPr>
        <w:br/>
        <w:t>אליעזר כהן (האיחוד הלאומי - ישראל ביתנו):</w:t>
      </w:r>
    </w:p>
    <w:p w14:paraId="0D3CB98A" w14:textId="77777777" w:rsidR="00000000" w:rsidRDefault="00B6587A">
      <w:pPr>
        <w:pStyle w:val="a"/>
        <w:rPr>
          <w:rtl/>
        </w:rPr>
      </w:pPr>
    </w:p>
    <w:p w14:paraId="6DA69183" w14:textId="77777777" w:rsidR="00000000" w:rsidRDefault="00B6587A">
      <w:pPr>
        <w:pStyle w:val="a"/>
        <w:rPr>
          <w:rFonts w:hint="cs"/>
          <w:rtl/>
        </w:rPr>
      </w:pPr>
      <w:r>
        <w:rPr>
          <w:rFonts w:hint="cs"/>
          <w:rtl/>
        </w:rPr>
        <w:t>- - -</w:t>
      </w:r>
    </w:p>
    <w:p w14:paraId="2A293924" w14:textId="77777777" w:rsidR="00000000" w:rsidRDefault="00B6587A">
      <w:pPr>
        <w:pStyle w:val="ad"/>
        <w:rPr>
          <w:rFonts w:hint="cs"/>
          <w:rtl/>
        </w:rPr>
      </w:pPr>
      <w:r>
        <w:rPr>
          <w:rtl/>
        </w:rPr>
        <w:br/>
      </w:r>
    </w:p>
    <w:p w14:paraId="0A81D8F2" w14:textId="77777777" w:rsidR="00000000" w:rsidRDefault="00B6587A">
      <w:pPr>
        <w:pStyle w:val="ad"/>
        <w:rPr>
          <w:rtl/>
        </w:rPr>
      </w:pPr>
      <w:r>
        <w:rPr>
          <w:rtl/>
        </w:rPr>
        <w:t>היו"ר ראובן ריבלין:</w:t>
      </w:r>
    </w:p>
    <w:p w14:paraId="326C7E9A" w14:textId="77777777" w:rsidR="00000000" w:rsidRDefault="00B6587A">
      <w:pPr>
        <w:pStyle w:val="a"/>
        <w:rPr>
          <w:rtl/>
        </w:rPr>
      </w:pPr>
    </w:p>
    <w:p w14:paraId="0741A6C0" w14:textId="77777777" w:rsidR="00000000" w:rsidRDefault="00B6587A">
      <w:pPr>
        <w:pStyle w:val="a"/>
        <w:rPr>
          <w:rFonts w:hint="cs"/>
          <w:rtl/>
        </w:rPr>
      </w:pPr>
      <w:r>
        <w:rPr>
          <w:rFonts w:hint="cs"/>
          <w:rtl/>
        </w:rPr>
        <w:t xml:space="preserve">רבותי חברי הכנסת, זה לא ילך. חבר הכנסת כהן. </w:t>
      </w:r>
    </w:p>
    <w:p w14:paraId="7CA6CE31" w14:textId="77777777" w:rsidR="00000000" w:rsidRDefault="00B6587A">
      <w:pPr>
        <w:pStyle w:val="SpeakerCon"/>
        <w:rPr>
          <w:rtl/>
        </w:rPr>
      </w:pPr>
      <w:r>
        <w:rPr>
          <w:rtl/>
        </w:rPr>
        <w:br/>
      </w:r>
      <w:bookmarkStart w:id="75" w:name="FS000000557T09_10_2003_12_54_48C"/>
      <w:bookmarkEnd w:id="75"/>
      <w:r>
        <w:rPr>
          <w:rtl/>
        </w:rPr>
        <w:t>עמיר פרץ (עם אחד):</w:t>
      </w:r>
    </w:p>
    <w:p w14:paraId="264121B7" w14:textId="77777777" w:rsidR="00000000" w:rsidRDefault="00B6587A">
      <w:pPr>
        <w:pStyle w:val="a"/>
        <w:rPr>
          <w:rtl/>
        </w:rPr>
      </w:pPr>
    </w:p>
    <w:p w14:paraId="2BB74352" w14:textId="77777777" w:rsidR="00000000" w:rsidRDefault="00B6587A">
      <w:pPr>
        <w:pStyle w:val="a"/>
        <w:rPr>
          <w:rFonts w:hint="cs"/>
          <w:rtl/>
        </w:rPr>
      </w:pPr>
      <w:r>
        <w:rPr>
          <w:rFonts w:hint="cs"/>
          <w:rtl/>
        </w:rPr>
        <w:t>אני פניתי אליך בלילה, לפני שהגשתם את זה לממשלה, וביקשתי ממך - בוא ננהל משא-ומתן לפני שאתם מביאים לממשלה החלטה חד-צדדית שמבטלת את ההסכם. אנחנו לא יכולים להשלים בשום פנים ואופן עם מצב שבו אותה</w:t>
      </w:r>
      <w:r>
        <w:rPr>
          <w:rFonts w:hint="cs"/>
          <w:rtl/>
        </w:rPr>
        <w:t xml:space="preserve"> ממשלה - מה זה משנה? בעוד שנה יבוא שר אחר עם פתוס לא פחות משלך ויגיד שההסכמים שאתה הגעת אליהם לא שווים שום דבר, אז מה? אז אנחנו נהיה אלה שמתגלגלים משר לשר וכל פעם מישהו יחליט לשנות זאת?</w:t>
      </w:r>
    </w:p>
    <w:p w14:paraId="309E7276" w14:textId="77777777" w:rsidR="00000000" w:rsidRDefault="00B6587A">
      <w:pPr>
        <w:pStyle w:val="a"/>
        <w:rPr>
          <w:rFonts w:hint="cs"/>
          <w:rtl/>
        </w:rPr>
      </w:pPr>
    </w:p>
    <w:p w14:paraId="4999F242" w14:textId="77777777" w:rsidR="00000000" w:rsidRDefault="00B6587A">
      <w:pPr>
        <w:pStyle w:val="a"/>
        <w:rPr>
          <w:rFonts w:hint="cs"/>
          <w:rtl/>
        </w:rPr>
      </w:pPr>
      <w:r>
        <w:rPr>
          <w:rFonts w:hint="cs"/>
          <w:rtl/>
        </w:rPr>
        <w:t>אתה רוצה לשנות - אין שום בעיה. תבוא להידברות, נגיע להסכמות, כמו שעשינ</w:t>
      </w:r>
      <w:r>
        <w:rPr>
          <w:rFonts w:hint="cs"/>
          <w:rtl/>
        </w:rPr>
        <w:t>ו את זה בנושאים אחרים, ועם ההסכמות האלה נלך לממשלה. לא קודם מבטלים הסכם ואחר כך קוראים לנו להידברות - - -</w:t>
      </w:r>
    </w:p>
    <w:p w14:paraId="31EF9C34" w14:textId="77777777" w:rsidR="00000000" w:rsidRDefault="00B6587A">
      <w:pPr>
        <w:pStyle w:val="ad"/>
        <w:rPr>
          <w:rtl/>
        </w:rPr>
      </w:pPr>
      <w:r>
        <w:rPr>
          <w:rtl/>
        </w:rPr>
        <w:br/>
        <w:t>היו"ר ראובן ריבלין:</w:t>
      </w:r>
    </w:p>
    <w:p w14:paraId="504842A4" w14:textId="77777777" w:rsidR="00000000" w:rsidRDefault="00B6587A">
      <w:pPr>
        <w:pStyle w:val="a"/>
        <w:rPr>
          <w:rtl/>
        </w:rPr>
      </w:pPr>
    </w:p>
    <w:p w14:paraId="7F317FEA" w14:textId="77777777" w:rsidR="00000000" w:rsidRDefault="00B6587A">
      <w:pPr>
        <w:pStyle w:val="a"/>
        <w:rPr>
          <w:rFonts w:hint="cs"/>
          <w:rtl/>
        </w:rPr>
      </w:pPr>
      <w:r>
        <w:rPr>
          <w:rFonts w:hint="cs"/>
          <w:rtl/>
        </w:rPr>
        <w:t>תודה רבה.</w:t>
      </w:r>
    </w:p>
    <w:p w14:paraId="29053B41" w14:textId="77777777" w:rsidR="00000000" w:rsidRDefault="00B6587A">
      <w:pPr>
        <w:pStyle w:val="SpeakerCon"/>
        <w:rPr>
          <w:rtl/>
        </w:rPr>
      </w:pPr>
      <w:r>
        <w:rPr>
          <w:rtl/>
        </w:rPr>
        <w:br/>
      </w:r>
      <w:bookmarkStart w:id="76" w:name="FS000000557T09_10_2003_12_58_16C"/>
      <w:bookmarkEnd w:id="76"/>
      <w:r>
        <w:rPr>
          <w:rtl/>
        </w:rPr>
        <w:t>עמיר פרץ (עם אחד):</w:t>
      </w:r>
    </w:p>
    <w:p w14:paraId="48BF0135" w14:textId="77777777" w:rsidR="00000000" w:rsidRDefault="00B6587A">
      <w:pPr>
        <w:pStyle w:val="a"/>
        <w:rPr>
          <w:rtl/>
        </w:rPr>
      </w:pPr>
    </w:p>
    <w:p w14:paraId="629E2ADD" w14:textId="77777777" w:rsidR="00000000" w:rsidRDefault="00B6587A">
      <w:pPr>
        <w:pStyle w:val="a"/>
        <w:rPr>
          <w:rFonts w:hint="cs"/>
          <w:rtl/>
        </w:rPr>
      </w:pPr>
      <w:r>
        <w:rPr>
          <w:rFonts w:hint="cs"/>
          <w:rtl/>
        </w:rPr>
        <w:t>ואני פונה לחברי הכנסת לתת תשובה ברורה לממשלה בכך שיגידו שהכנסת לא יכולה לשמש כלי למהלכים שמדינה ד</w:t>
      </w:r>
      <w:r>
        <w:rPr>
          <w:rFonts w:hint="cs"/>
          <w:rtl/>
        </w:rPr>
        <w:t>מוקרטית לא יכולה לחיות אתם, כי, לצערי הרב, מהלך כזה יוביל - באופן מיותר לחלוטין - להקצנה מיותרת, להסלמה מיותרת, ואני, כפי שאתם יודעים, עושה הכול כדי שלא להגיע למצב הזה. תודה.</w:t>
      </w:r>
    </w:p>
    <w:p w14:paraId="68DF4D9A" w14:textId="77777777" w:rsidR="00000000" w:rsidRDefault="00B6587A">
      <w:pPr>
        <w:pStyle w:val="ad"/>
        <w:rPr>
          <w:rtl/>
        </w:rPr>
      </w:pPr>
      <w:r>
        <w:rPr>
          <w:rtl/>
        </w:rPr>
        <w:br/>
        <w:t>היו"ר ראובן ריבלין:</w:t>
      </w:r>
    </w:p>
    <w:p w14:paraId="59B10DAC" w14:textId="77777777" w:rsidR="00000000" w:rsidRDefault="00B6587A">
      <w:pPr>
        <w:pStyle w:val="a"/>
        <w:rPr>
          <w:rtl/>
        </w:rPr>
      </w:pPr>
    </w:p>
    <w:p w14:paraId="78665B91" w14:textId="77777777" w:rsidR="00000000" w:rsidRDefault="00B6587A">
      <w:pPr>
        <w:pStyle w:val="a"/>
        <w:rPr>
          <w:rFonts w:hint="cs"/>
          <w:rtl/>
        </w:rPr>
      </w:pPr>
      <w:r>
        <w:rPr>
          <w:rFonts w:hint="cs"/>
          <w:rtl/>
        </w:rPr>
        <w:t>תודה רבה לחבר הכנסת פרץ. רבותי, זה היה על-פי בקשת כולכם, יו</w:t>
      </w:r>
      <w:r>
        <w:rPr>
          <w:rFonts w:hint="cs"/>
          <w:rtl/>
        </w:rPr>
        <w:t>צא דופן, אחד ויחיד. כמובן, אני לא מתייחס ליושב-ראש האופוזיציה, שתמיד יכול לדבר, כיושב-ראש האופוזיציה. רבותי חברי הכנסת. חבר הכנסת יחיאל חזן. לצערי הרב, מאיגרא רמא של 13 דקות, אדוני חוזר לשלוש דקות ולמציאות. זה דיון אישי. אני מצטער, דיון אישי לא נותן פררוגט</w:t>
      </w:r>
      <w:r>
        <w:rPr>
          <w:rFonts w:hint="cs"/>
          <w:rtl/>
        </w:rPr>
        <w:t xml:space="preserve">יבה ליושב-ראש האופוזיציה. מייד אחריו - חבר הכנסת שמעון פרס. בבקשה, אדוני. </w:t>
      </w:r>
    </w:p>
    <w:p w14:paraId="09D3D2F3" w14:textId="77777777" w:rsidR="00000000" w:rsidRDefault="00B6587A">
      <w:pPr>
        <w:pStyle w:val="Speaker"/>
        <w:rPr>
          <w:rtl/>
        </w:rPr>
      </w:pPr>
      <w:r>
        <w:rPr>
          <w:rtl/>
        </w:rPr>
        <w:br/>
      </w:r>
      <w:bookmarkStart w:id="77" w:name="FS000001040T09_10_2003_13_01_42"/>
      <w:bookmarkEnd w:id="77"/>
      <w:r>
        <w:rPr>
          <w:rtl/>
        </w:rPr>
        <w:t>יחיאל חזן (הליכוד):</w:t>
      </w:r>
    </w:p>
    <w:p w14:paraId="1E505EC4" w14:textId="77777777" w:rsidR="00000000" w:rsidRDefault="00B6587A">
      <w:pPr>
        <w:pStyle w:val="a"/>
        <w:rPr>
          <w:rtl/>
        </w:rPr>
      </w:pPr>
    </w:p>
    <w:p w14:paraId="0C50384F" w14:textId="77777777" w:rsidR="00000000" w:rsidRDefault="00B6587A">
      <w:pPr>
        <w:pStyle w:val="a"/>
        <w:rPr>
          <w:rFonts w:hint="cs"/>
          <w:rtl/>
        </w:rPr>
      </w:pPr>
      <w:r>
        <w:rPr>
          <w:rFonts w:hint="cs"/>
          <w:rtl/>
        </w:rPr>
        <w:t xml:space="preserve">אדוני היושב-ראש, חברי חברי הכנסת, ראשית, אני רוצה להשתתף בצערן של משפחות נפגעי הטרור ולאחל החלמה לפצועים, שעדיין חלקם נמצאים בבית-חולים וחלקם עדיין פצועים. </w:t>
      </w:r>
    </w:p>
    <w:p w14:paraId="7C8CDD87" w14:textId="77777777" w:rsidR="00000000" w:rsidRDefault="00B6587A">
      <w:pPr>
        <w:pStyle w:val="a"/>
        <w:rPr>
          <w:rFonts w:hint="cs"/>
          <w:rtl/>
        </w:rPr>
      </w:pPr>
    </w:p>
    <w:p w14:paraId="431B720A" w14:textId="77777777" w:rsidR="00000000" w:rsidRDefault="00B6587A">
      <w:pPr>
        <w:pStyle w:val="a"/>
        <w:rPr>
          <w:rFonts w:hint="cs"/>
          <w:rtl/>
        </w:rPr>
      </w:pPr>
      <w:r>
        <w:rPr>
          <w:rFonts w:hint="cs"/>
          <w:rtl/>
        </w:rPr>
        <w:t>ש</w:t>
      </w:r>
      <w:r>
        <w:rPr>
          <w:rFonts w:hint="cs"/>
          <w:rtl/>
        </w:rPr>
        <w:t xml:space="preserve">מעתי בקשב רב את חברי חבר הכנסת עמיר פרץ - נאבק, נלחם, על מנת שהממשלה לא תעשה שינוי מבני. </w:t>
      </w:r>
    </w:p>
    <w:p w14:paraId="0EF2B5FD" w14:textId="77777777" w:rsidR="00000000" w:rsidRDefault="00B6587A">
      <w:pPr>
        <w:pStyle w:val="a"/>
        <w:rPr>
          <w:rFonts w:hint="cs"/>
          <w:rtl/>
        </w:rPr>
      </w:pPr>
    </w:p>
    <w:p w14:paraId="103C61E9" w14:textId="77777777" w:rsidR="00000000" w:rsidRDefault="00B6587A">
      <w:pPr>
        <w:pStyle w:val="a"/>
        <w:rPr>
          <w:rFonts w:hint="cs"/>
          <w:rtl/>
        </w:rPr>
      </w:pPr>
      <w:r>
        <w:rPr>
          <w:rFonts w:hint="cs"/>
          <w:rtl/>
        </w:rPr>
        <w:t xml:space="preserve">בעצם, מה מציע לנו חבר הכנסת עמיר פרץ? להשאיר את המצב כמו שהוא. שאונייה שמגיעה לפתח הנמל - תעגון מחוץ לנמל במשך יום-יומיים, אולי קצת יותר, וכל יום שאונייה עומדת מחוץ </w:t>
      </w:r>
      <w:r>
        <w:rPr>
          <w:rFonts w:hint="cs"/>
          <w:rtl/>
        </w:rPr>
        <w:t>לנמל - לאונייה קטנה זה עולה כ-7,000 דולר ביום, ולאונייה גדולה עד כ-60,000 דולר ביום. ומי משלם את המחיר? הציבור, ציבור הצרכנים.</w:t>
      </w:r>
    </w:p>
    <w:p w14:paraId="7784E78E" w14:textId="77777777" w:rsidR="00000000" w:rsidRDefault="00B6587A">
      <w:pPr>
        <w:pStyle w:val="a"/>
        <w:ind w:firstLine="0"/>
        <w:rPr>
          <w:rFonts w:hint="cs"/>
          <w:rtl/>
        </w:rPr>
      </w:pPr>
    </w:p>
    <w:p w14:paraId="40B43077" w14:textId="77777777" w:rsidR="00000000" w:rsidRDefault="00B6587A">
      <w:pPr>
        <w:pStyle w:val="a"/>
        <w:ind w:firstLine="0"/>
        <w:rPr>
          <w:rFonts w:hint="cs"/>
          <w:rtl/>
        </w:rPr>
      </w:pPr>
      <w:r>
        <w:rPr>
          <w:rFonts w:hint="cs"/>
          <w:rtl/>
        </w:rPr>
        <w:tab/>
        <w:t>כשהגעתי היום לכנסת - יש תושבים משדרות, עובדים משדרות, מפעל בשדרות, 150 עובדים מושבתים, לא יכולים לעבוד. למה הם לא יכולים לעבוד?</w:t>
      </w:r>
      <w:r>
        <w:rPr>
          <w:rFonts w:hint="cs"/>
          <w:rtl/>
        </w:rPr>
        <w:t xml:space="preserve"> כי יש כמה קומבינטורים וכמה קרימינלים - - -</w:t>
      </w:r>
    </w:p>
    <w:p w14:paraId="5BB42510" w14:textId="77777777" w:rsidR="00000000" w:rsidRDefault="00B6587A">
      <w:pPr>
        <w:pStyle w:val="a"/>
        <w:ind w:firstLine="0"/>
        <w:rPr>
          <w:rFonts w:hint="cs"/>
          <w:rtl/>
        </w:rPr>
      </w:pPr>
    </w:p>
    <w:p w14:paraId="28FEBCDE" w14:textId="77777777" w:rsidR="00000000" w:rsidRDefault="00B6587A">
      <w:pPr>
        <w:pStyle w:val="ac"/>
        <w:rPr>
          <w:rtl/>
        </w:rPr>
      </w:pPr>
      <w:r>
        <w:rPr>
          <w:rFonts w:hint="cs"/>
          <w:rtl/>
        </w:rPr>
        <w:t>קריאות</w:t>
      </w:r>
      <w:r>
        <w:rPr>
          <w:rtl/>
        </w:rPr>
        <w:t>:</w:t>
      </w:r>
    </w:p>
    <w:p w14:paraId="4FA05342" w14:textId="77777777" w:rsidR="00000000" w:rsidRDefault="00B6587A">
      <w:pPr>
        <w:pStyle w:val="a"/>
        <w:rPr>
          <w:rFonts w:hint="cs"/>
          <w:rtl/>
        </w:rPr>
      </w:pPr>
    </w:p>
    <w:p w14:paraId="54A6F72C" w14:textId="77777777" w:rsidR="00000000" w:rsidRDefault="00B6587A">
      <w:pPr>
        <w:pStyle w:val="a"/>
        <w:rPr>
          <w:rFonts w:hint="cs"/>
          <w:rtl/>
        </w:rPr>
      </w:pPr>
      <w:r>
        <w:rPr>
          <w:rFonts w:hint="cs"/>
          <w:rtl/>
        </w:rPr>
        <w:t>- - -</w:t>
      </w:r>
    </w:p>
    <w:p w14:paraId="246537EA" w14:textId="77777777" w:rsidR="00000000" w:rsidRDefault="00B6587A">
      <w:pPr>
        <w:pStyle w:val="a"/>
        <w:rPr>
          <w:rFonts w:hint="cs"/>
          <w:rtl/>
        </w:rPr>
      </w:pPr>
    </w:p>
    <w:p w14:paraId="5A1ED92F" w14:textId="77777777" w:rsidR="00000000" w:rsidRDefault="00B6587A">
      <w:pPr>
        <w:pStyle w:val="ad"/>
        <w:rPr>
          <w:rtl/>
        </w:rPr>
      </w:pPr>
      <w:r>
        <w:rPr>
          <w:rtl/>
        </w:rPr>
        <w:t>היו"ר ראובן ריבלין:</w:t>
      </w:r>
    </w:p>
    <w:p w14:paraId="6C7EBD5C" w14:textId="77777777" w:rsidR="00000000" w:rsidRDefault="00B6587A">
      <w:pPr>
        <w:pStyle w:val="a"/>
        <w:rPr>
          <w:rtl/>
        </w:rPr>
      </w:pPr>
    </w:p>
    <w:p w14:paraId="553351BB" w14:textId="77777777" w:rsidR="00000000" w:rsidRDefault="00B6587A">
      <w:pPr>
        <w:pStyle w:val="a"/>
        <w:rPr>
          <w:rFonts w:hint="cs"/>
          <w:rtl/>
        </w:rPr>
      </w:pPr>
      <w:r>
        <w:rPr>
          <w:rFonts w:hint="cs"/>
          <w:rtl/>
        </w:rPr>
        <w:t>אתם מפריעים לו, אני אתן לו יותר זמן.</w:t>
      </w:r>
    </w:p>
    <w:p w14:paraId="2CD34E93" w14:textId="77777777" w:rsidR="00000000" w:rsidRDefault="00B6587A">
      <w:pPr>
        <w:pStyle w:val="a"/>
        <w:rPr>
          <w:rFonts w:hint="cs"/>
          <w:rtl/>
        </w:rPr>
      </w:pPr>
    </w:p>
    <w:p w14:paraId="417A167F" w14:textId="77777777" w:rsidR="00000000" w:rsidRDefault="00B6587A">
      <w:pPr>
        <w:pStyle w:val="SpeakerCon"/>
        <w:rPr>
          <w:rtl/>
        </w:rPr>
      </w:pPr>
      <w:bookmarkStart w:id="78" w:name="FS000001040T09_10_2003_12_25_07"/>
      <w:bookmarkEnd w:id="78"/>
      <w:r>
        <w:rPr>
          <w:rFonts w:hint="eastAsia"/>
          <w:rtl/>
        </w:rPr>
        <w:t>יחיאל</w:t>
      </w:r>
      <w:r>
        <w:rPr>
          <w:rtl/>
        </w:rPr>
        <w:t xml:space="preserve"> חזן (הליכוד):</w:t>
      </w:r>
    </w:p>
    <w:p w14:paraId="03BDEFB7" w14:textId="77777777" w:rsidR="00000000" w:rsidRDefault="00B6587A">
      <w:pPr>
        <w:pStyle w:val="a"/>
        <w:rPr>
          <w:rFonts w:hint="cs"/>
          <w:rtl/>
        </w:rPr>
      </w:pPr>
    </w:p>
    <w:p w14:paraId="28A1F056" w14:textId="77777777" w:rsidR="00000000" w:rsidRDefault="00B6587A">
      <w:pPr>
        <w:pStyle w:val="a"/>
        <w:rPr>
          <w:rFonts w:hint="cs"/>
          <w:rtl/>
        </w:rPr>
      </w:pPr>
      <w:r>
        <w:rPr>
          <w:rFonts w:hint="cs"/>
          <w:rtl/>
        </w:rPr>
        <w:t xml:space="preserve">יש כמה קומבינטורים וכמה קרימינלים שפשוט אומרים לעובדים: לא עובדים היום, רוצים להוריד לנו בשכר. כולנו יודעים שזה לא </w:t>
      </w:r>
      <w:r>
        <w:rPr>
          <w:rFonts w:hint="cs"/>
          <w:rtl/>
        </w:rPr>
        <w:t>נכון, כי אם זה היה נכון, הם היו הולכים לבית-משפט. אף אחד לא הולך לבית-משפט.</w:t>
      </w:r>
    </w:p>
    <w:p w14:paraId="678DD733" w14:textId="77777777" w:rsidR="00000000" w:rsidRDefault="00B6587A">
      <w:pPr>
        <w:pStyle w:val="a"/>
        <w:rPr>
          <w:rFonts w:hint="cs"/>
          <w:rtl/>
        </w:rPr>
      </w:pPr>
    </w:p>
    <w:p w14:paraId="4785B610" w14:textId="77777777" w:rsidR="00000000" w:rsidRDefault="00B6587A">
      <w:pPr>
        <w:pStyle w:val="ac"/>
        <w:rPr>
          <w:rtl/>
        </w:rPr>
      </w:pPr>
      <w:r>
        <w:rPr>
          <w:rFonts w:hint="eastAsia"/>
          <w:rtl/>
        </w:rPr>
        <w:t>מוחמד</w:t>
      </w:r>
      <w:r>
        <w:rPr>
          <w:rtl/>
        </w:rPr>
        <w:t xml:space="preserve"> ברכה (חד"ש-תע"ל):</w:t>
      </w:r>
    </w:p>
    <w:p w14:paraId="6FA66B49" w14:textId="77777777" w:rsidR="00000000" w:rsidRDefault="00B6587A">
      <w:pPr>
        <w:pStyle w:val="a"/>
        <w:rPr>
          <w:rFonts w:hint="cs"/>
          <w:rtl/>
        </w:rPr>
      </w:pPr>
    </w:p>
    <w:p w14:paraId="5E6EC9CD" w14:textId="77777777" w:rsidR="00000000" w:rsidRDefault="00B6587A">
      <w:pPr>
        <w:pStyle w:val="a"/>
        <w:rPr>
          <w:rFonts w:hint="cs"/>
          <w:rtl/>
        </w:rPr>
      </w:pPr>
      <w:r>
        <w:rPr>
          <w:rFonts w:hint="cs"/>
          <w:rtl/>
        </w:rPr>
        <w:t>למי אתה מתכוון ב"קרימינלים"?</w:t>
      </w:r>
    </w:p>
    <w:p w14:paraId="5B40A818" w14:textId="77777777" w:rsidR="00000000" w:rsidRDefault="00B6587A">
      <w:pPr>
        <w:pStyle w:val="a"/>
        <w:rPr>
          <w:rFonts w:hint="cs"/>
          <w:rtl/>
        </w:rPr>
      </w:pPr>
    </w:p>
    <w:p w14:paraId="5A7D8CC4" w14:textId="77777777" w:rsidR="00000000" w:rsidRDefault="00B6587A">
      <w:pPr>
        <w:pStyle w:val="SpeakerCon"/>
        <w:rPr>
          <w:rtl/>
        </w:rPr>
      </w:pPr>
      <w:bookmarkStart w:id="79" w:name="FS000001040T09_10_2003_12_25_57C"/>
      <w:bookmarkEnd w:id="79"/>
      <w:r>
        <w:rPr>
          <w:rtl/>
        </w:rPr>
        <w:t>יחיאל חזן (הליכוד):</w:t>
      </w:r>
    </w:p>
    <w:p w14:paraId="1D8E1233" w14:textId="77777777" w:rsidR="00000000" w:rsidRDefault="00B6587A">
      <w:pPr>
        <w:pStyle w:val="a"/>
        <w:rPr>
          <w:rtl/>
        </w:rPr>
      </w:pPr>
    </w:p>
    <w:p w14:paraId="6E5CDD94" w14:textId="77777777" w:rsidR="00000000" w:rsidRDefault="00B6587A">
      <w:pPr>
        <w:pStyle w:val="a"/>
        <w:rPr>
          <w:rFonts w:hint="cs"/>
          <w:rtl/>
        </w:rPr>
      </w:pPr>
      <w:r>
        <w:rPr>
          <w:rFonts w:hint="cs"/>
          <w:rtl/>
        </w:rPr>
        <w:t>לראשי הוועדים.</w:t>
      </w:r>
    </w:p>
    <w:p w14:paraId="7BAD79A9" w14:textId="77777777" w:rsidR="00000000" w:rsidRDefault="00B6587A">
      <w:pPr>
        <w:pStyle w:val="a"/>
        <w:rPr>
          <w:rFonts w:hint="cs"/>
          <w:rtl/>
        </w:rPr>
      </w:pPr>
    </w:p>
    <w:p w14:paraId="4921552F" w14:textId="77777777" w:rsidR="00000000" w:rsidRDefault="00B6587A">
      <w:pPr>
        <w:pStyle w:val="ac"/>
        <w:rPr>
          <w:rtl/>
        </w:rPr>
      </w:pPr>
      <w:r>
        <w:rPr>
          <w:rFonts w:hint="eastAsia"/>
          <w:rtl/>
        </w:rPr>
        <w:t>מוחמד</w:t>
      </w:r>
      <w:r>
        <w:rPr>
          <w:rtl/>
        </w:rPr>
        <w:t xml:space="preserve"> ברכה (חד"ש-תע"ל):</w:t>
      </w:r>
    </w:p>
    <w:p w14:paraId="1ECDD19B" w14:textId="77777777" w:rsidR="00000000" w:rsidRDefault="00B6587A">
      <w:pPr>
        <w:pStyle w:val="a"/>
        <w:rPr>
          <w:rFonts w:hint="cs"/>
          <w:rtl/>
        </w:rPr>
      </w:pPr>
    </w:p>
    <w:p w14:paraId="58EEDF81" w14:textId="77777777" w:rsidR="00000000" w:rsidRDefault="00B6587A">
      <w:pPr>
        <w:pStyle w:val="a"/>
        <w:rPr>
          <w:rFonts w:hint="cs"/>
          <w:rtl/>
        </w:rPr>
      </w:pPr>
      <w:r>
        <w:rPr>
          <w:rFonts w:hint="cs"/>
          <w:rtl/>
        </w:rPr>
        <w:t>לראשי הוועדים.</w:t>
      </w:r>
    </w:p>
    <w:p w14:paraId="5F013A8B" w14:textId="77777777" w:rsidR="00000000" w:rsidRDefault="00B6587A">
      <w:pPr>
        <w:pStyle w:val="a"/>
        <w:rPr>
          <w:rFonts w:hint="cs"/>
          <w:rtl/>
        </w:rPr>
      </w:pPr>
    </w:p>
    <w:p w14:paraId="4D2FC8CD" w14:textId="77777777" w:rsidR="00000000" w:rsidRDefault="00B6587A">
      <w:pPr>
        <w:pStyle w:val="ad"/>
        <w:rPr>
          <w:rtl/>
        </w:rPr>
      </w:pPr>
      <w:r>
        <w:rPr>
          <w:rtl/>
        </w:rPr>
        <w:t>היו"ר ראובן ריבלין:</w:t>
      </w:r>
    </w:p>
    <w:p w14:paraId="3D37464D" w14:textId="77777777" w:rsidR="00000000" w:rsidRDefault="00B6587A">
      <w:pPr>
        <w:pStyle w:val="a"/>
        <w:rPr>
          <w:rtl/>
        </w:rPr>
      </w:pPr>
    </w:p>
    <w:p w14:paraId="0C90CC0C" w14:textId="77777777" w:rsidR="00000000" w:rsidRDefault="00B6587A">
      <w:pPr>
        <w:pStyle w:val="a"/>
        <w:rPr>
          <w:rFonts w:hint="cs"/>
          <w:rtl/>
        </w:rPr>
      </w:pPr>
      <w:r>
        <w:rPr>
          <w:rFonts w:hint="cs"/>
          <w:rtl/>
        </w:rPr>
        <w:t>אדוני, חבר הכנסת ברכה. אד</w:t>
      </w:r>
      <w:r>
        <w:rPr>
          <w:rFonts w:hint="cs"/>
          <w:rtl/>
        </w:rPr>
        <w:t>וני חבר הכנסת חזן, ראשי הוועדים לא נמצאים פה, ואדוני קורא בלשון משפטית, למישהו שלא עבר כל עבירה, קרימינל. אני מציע לאדוני - - -</w:t>
      </w:r>
    </w:p>
    <w:p w14:paraId="29F09432" w14:textId="77777777" w:rsidR="00000000" w:rsidRDefault="00B6587A">
      <w:pPr>
        <w:pStyle w:val="SpeakerCon"/>
        <w:rPr>
          <w:rtl/>
        </w:rPr>
      </w:pPr>
      <w:bookmarkStart w:id="80" w:name="FS000001040T09_10_2003_12_26_49C"/>
      <w:bookmarkEnd w:id="80"/>
    </w:p>
    <w:p w14:paraId="0D71FF9C" w14:textId="77777777" w:rsidR="00000000" w:rsidRDefault="00B6587A">
      <w:pPr>
        <w:pStyle w:val="SpeakerCon"/>
        <w:rPr>
          <w:rtl/>
        </w:rPr>
      </w:pPr>
      <w:r>
        <w:rPr>
          <w:rtl/>
        </w:rPr>
        <w:t>יחיאל חזן (הליכוד):</w:t>
      </w:r>
    </w:p>
    <w:p w14:paraId="6967B50C" w14:textId="77777777" w:rsidR="00000000" w:rsidRDefault="00B6587A">
      <w:pPr>
        <w:pStyle w:val="a"/>
        <w:rPr>
          <w:rtl/>
        </w:rPr>
      </w:pPr>
    </w:p>
    <w:p w14:paraId="4A998219" w14:textId="77777777" w:rsidR="00000000" w:rsidRDefault="00B6587A">
      <w:pPr>
        <w:pStyle w:val="a"/>
        <w:rPr>
          <w:rFonts w:hint="cs"/>
          <w:rtl/>
        </w:rPr>
      </w:pPr>
      <w:r>
        <w:rPr>
          <w:rFonts w:hint="cs"/>
          <w:rtl/>
        </w:rPr>
        <w:t>בסדר. אני אחזור בי.</w:t>
      </w:r>
    </w:p>
    <w:p w14:paraId="7E20D2C5" w14:textId="77777777" w:rsidR="00000000" w:rsidRDefault="00B6587A">
      <w:pPr>
        <w:pStyle w:val="a"/>
        <w:rPr>
          <w:rFonts w:hint="cs"/>
          <w:rtl/>
        </w:rPr>
      </w:pPr>
    </w:p>
    <w:p w14:paraId="4C42B9AA" w14:textId="77777777" w:rsidR="00000000" w:rsidRDefault="00B6587A">
      <w:pPr>
        <w:pStyle w:val="ad"/>
        <w:rPr>
          <w:rtl/>
        </w:rPr>
      </w:pPr>
      <w:r>
        <w:rPr>
          <w:rtl/>
        </w:rPr>
        <w:t>היו"ר ראובן ריבלין:</w:t>
      </w:r>
    </w:p>
    <w:p w14:paraId="36D99064" w14:textId="77777777" w:rsidR="00000000" w:rsidRDefault="00B6587A">
      <w:pPr>
        <w:pStyle w:val="a"/>
        <w:rPr>
          <w:rtl/>
        </w:rPr>
      </w:pPr>
    </w:p>
    <w:p w14:paraId="538519CE" w14:textId="77777777" w:rsidR="00000000" w:rsidRDefault="00B6587A">
      <w:pPr>
        <w:pStyle w:val="a"/>
        <w:rPr>
          <w:rFonts w:hint="cs"/>
          <w:rtl/>
        </w:rPr>
      </w:pPr>
      <w:r>
        <w:rPr>
          <w:rFonts w:hint="cs"/>
          <w:rtl/>
        </w:rPr>
        <w:t>תודה רבה. בבקשה, נא להמשיך.</w:t>
      </w:r>
    </w:p>
    <w:p w14:paraId="343BC6A2" w14:textId="77777777" w:rsidR="00000000" w:rsidRDefault="00B6587A">
      <w:pPr>
        <w:pStyle w:val="a"/>
        <w:rPr>
          <w:rFonts w:hint="cs"/>
          <w:rtl/>
        </w:rPr>
      </w:pPr>
    </w:p>
    <w:p w14:paraId="744003AC" w14:textId="77777777" w:rsidR="00000000" w:rsidRDefault="00B6587A">
      <w:pPr>
        <w:pStyle w:val="ac"/>
        <w:rPr>
          <w:rtl/>
        </w:rPr>
      </w:pPr>
      <w:r>
        <w:rPr>
          <w:rFonts w:hint="eastAsia"/>
          <w:rtl/>
        </w:rPr>
        <w:t>אליעזר</w:t>
      </w:r>
      <w:r>
        <w:rPr>
          <w:rtl/>
        </w:rPr>
        <w:t xml:space="preserve"> כהן (האיחוד הלאומי - ישראל ב</w:t>
      </w:r>
      <w:r>
        <w:rPr>
          <w:rtl/>
        </w:rPr>
        <w:t>יתנו):</w:t>
      </w:r>
    </w:p>
    <w:p w14:paraId="56D9E0FC" w14:textId="77777777" w:rsidR="00000000" w:rsidRDefault="00B6587A">
      <w:pPr>
        <w:pStyle w:val="a"/>
        <w:rPr>
          <w:rFonts w:hint="cs"/>
          <w:rtl/>
        </w:rPr>
      </w:pPr>
    </w:p>
    <w:p w14:paraId="7F98F4FE" w14:textId="77777777" w:rsidR="00000000" w:rsidRDefault="00B6587A">
      <w:pPr>
        <w:pStyle w:val="a"/>
        <w:rPr>
          <w:rFonts w:hint="cs"/>
          <w:rtl/>
        </w:rPr>
      </w:pPr>
      <w:r>
        <w:rPr>
          <w:rFonts w:hint="cs"/>
          <w:rtl/>
        </w:rPr>
        <w:t>יושב-ראש ההסתדרות אמר - - -</w:t>
      </w:r>
    </w:p>
    <w:p w14:paraId="29FB9F1F" w14:textId="77777777" w:rsidR="00000000" w:rsidRDefault="00B6587A">
      <w:pPr>
        <w:pStyle w:val="a"/>
        <w:rPr>
          <w:rFonts w:hint="cs"/>
          <w:rtl/>
        </w:rPr>
      </w:pPr>
    </w:p>
    <w:p w14:paraId="35144300" w14:textId="77777777" w:rsidR="00000000" w:rsidRDefault="00B6587A">
      <w:pPr>
        <w:pStyle w:val="ad"/>
        <w:rPr>
          <w:rtl/>
        </w:rPr>
      </w:pPr>
      <w:r>
        <w:rPr>
          <w:rtl/>
        </w:rPr>
        <w:t>היו"ר ראובן ריבלין:</w:t>
      </w:r>
    </w:p>
    <w:p w14:paraId="655B2F90" w14:textId="77777777" w:rsidR="00000000" w:rsidRDefault="00B6587A">
      <w:pPr>
        <w:pStyle w:val="a"/>
        <w:rPr>
          <w:rtl/>
        </w:rPr>
      </w:pPr>
    </w:p>
    <w:p w14:paraId="763C9BF9" w14:textId="77777777" w:rsidR="00000000" w:rsidRDefault="00B6587A">
      <w:pPr>
        <w:pStyle w:val="a"/>
        <w:rPr>
          <w:rFonts w:hint="cs"/>
          <w:rtl/>
        </w:rPr>
      </w:pPr>
      <w:r>
        <w:rPr>
          <w:rFonts w:hint="cs"/>
          <w:rtl/>
        </w:rPr>
        <w:t>שמעתי מה שהוא אמר. חבר הכנסת חזן חוזר בו מהמלה "קרימינלים".</w:t>
      </w:r>
    </w:p>
    <w:p w14:paraId="0E38988B" w14:textId="77777777" w:rsidR="00000000" w:rsidRDefault="00B6587A">
      <w:pPr>
        <w:pStyle w:val="a"/>
        <w:rPr>
          <w:rFonts w:hint="cs"/>
          <w:rtl/>
        </w:rPr>
      </w:pPr>
    </w:p>
    <w:p w14:paraId="2C40D45B" w14:textId="77777777" w:rsidR="00000000" w:rsidRDefault="00B6587A">
      <w:pPr>
        <w:pStyle w:val="SpeakerCon"/>
        <w:rPr>
          <w:rtl/>
        </w:rPr>
      </w:pPr>
      <w:bookmarkStart w:id="81" w:name="FS000001040T09_10_2003_12_27_29C"/>
      <w:bookmarkEnd w:id="81"/>
      <w:r>
        <w:rPr>
          <w:rtl/>
        </w:rPr>
        <w:t>יחיאל חזן (הליכוד):</w:t>
      </w:r>
    </w:p>
    <w:p w14:paraId="4E1F61F4" w14:textId="77777777" w:rsidR="00000000" w:rsidRDefault="00B6587A">
      <w:pPr>
        <w:pStyle w:val="a"/>
        <w:rPr>
          <w:rtl/>
        </w:rPr>
      </w:pPr>
    </w:p>
    <w:p w14:paraId="24FD9EA4" w14:textId="77777777" w:rsidR="00000000" w:rsidRDefault="00B6587A">
      <w:pPr>
        <w:pStyle w:val="a"/>
        <w:rPr>
          <w:rFonts w:hint="cs"/>
          <w:rtl/>
        </w:rPr>
      </w:pPr>
      <w:r>
        <w:rPr>
          <w:rFonts w:hint="cs"/>
          <w:rtl/>
        </w:rPr>
        <w:t>מבקשים מהעובדים להשבית את הנמל בכוח הזרוע. הסחורה של יבואנים נרקבת בנמל, יצואנים לא יכולים לייצא, והכול בסדר.</w:t>
      </w:r>
    </w:p>
    <w:p w14:paraId="30BBBA9E" w14:textId="77777777" w:rsidR="00000000" w:rsidRDefault="00B6587A">
      <w:pPr>
        <w:pStyle w:val="a"/>
        <w:rPr>
          <w:rFonts w:hint="cs"/>
          <w:rtl/>
        </w:rPr>
      </w:pPr>
    </w:p>
    <w:p w14:paraId="2CF30C5A" w14:textId="77777777" w:rsidR="00000000" w:rsidRDefault="00B6587A">
      <w:pPr>
        <w:pStyle w:val="a"/>
        <w:rPr>
          <w:rFonts w:hint="cs"/>
          <w:rtl/>
        </w:rPr>
      </w:pPr>
      <w:r>
        <w:rPr>
          <w:rFonts w:hint="cs"/>
          <w:rtl/>
        </w:rPr>
        <w:t xml:space="preserve">באים </w:t>
      </w:r>
      <w:r>
        <w:rPr>
          <w:rFonts w:hint="cs"/>
          <w:rtl/>
        </w:rPr>
        <w:t>ומאשימים את הממשלה בכך שהיא רוצה לעשות שינוי מבני. אם היתה תחרות אמיתית, אני לא חושב שהמצב בנמלים היה מגיע למה שהוא הגיע.</w:t>
      </w:r>
    </w:p>
    <w:p w14:paraId="032DA115" w14:textId="77777777" w:rsidR="00000000" w:rsidRDefault="00B6587A">
      <w:pPr>
        <w:pStyle w:val="a"/>
        <w:rPr>
          <w:rFonts w:hint="cs"/>
          <w:rtl/>
        </w:rPr>
      </w:pPr>
    </w:p>
    <w:p w14:paraId="08894194" w14:textId="77777777" w:rsidR="00000000" w:rsidRDefault="00B6587A">
      <w:pPr>
        <w:pStyle w:val="a"/>
        <w:rPr>
          <w:rFonts w:hint="cs"/>
          <w:rtl/>
        </w:rPr>
      </w:pPr>
      <w:r>
        <w:rPr>
          <w:rFonts w:hint="cs"/>
          <w:rtl/>
        </w:rPr>
        <w:t>ראינו מה קרה בתחום התקשורת. מעל 6 מיליוני מכשירי טלפון יש בארץ הזאת, והמחיר של השיחה רק ירד, כמעט המחיר הזול ביותר בעולם.</w:t>
      </w:r>
    </w:p>
    <w:p w14:paraId="14A57EEC" w14:textId="77777777" w:rsidR="00000000" w:rsidRDefault="00B6587A">
      <w:pPr>
        <w:pStyle w:val="a"/>
        <w:rPr>
          <w:rFonts w:hint="cs"/>
          <w:rtl/>
        </w:rPr>
      </w:pPr>
    </w:p>
    <w:p w14:paraId="2C02D807" w14:textId="77777777" w:rsidR="00000000" w:rsidRDefault="00B6587A">
      <w:pPr>
        <w:pStyle w:val="a"/>
        <w:rPr>
          <w:rFonts w:hint="cs"/>
          <w:rtl/>
        </w:rPr>
      </w:pPr>
      <w:r>
        <w:rPr>
          <w:rFonts w:hint="cs"/>
          <w:rtl/>
        </w:rPr>
        <w:t>אנחנו יכול</w:t>
      </w:r>
      <w:r>
        <w:rPr>
          <w:rFonts w:hint="cs"/>
          <w:rtl/>
        </w:rPr>
        <w:t>ים להסתכל על נמל פיראוס, מה קורה שם.</w:t>
      </w:r>
    </w:p>
    <w:p w14:paraId="042646E5" w14:textId="77777777" w:rsidR="00000000" w:rsidRDefault="00B6587A">
      <w:pPr>
        <w:pStyle w:val="a"/>
        <w:rPr>
          <w:rFonts w:hint="cs"/>
          <w:rtl/>
        </w:rPr>
      </w:pPr>
    </w:p>
    <w:p w14:paraId="4B7A7FD1" w14:textId="77777777" w:rsidR="00000000" w:rsidRDefault="00B6587A">
      <w:pPr>
        <w:pStyle w:val="a"/>
        <w:rPr>
          <w:rFonts w:hint="cs"/>
          <w:rtl/>
        </w:rPr>
      </w:pPr>
      <w:r>
        <w:rPr>
          <w:rFonts w:hint="cs"/>
          <w:rtl/>
        </w:rPr>
        <w:t>אומר חבר הכנסת, נציג העובדים - אם אתה נציג עובדים, תהיה נציג עובדים, אתה לא צריך להיות בכנסת. לך תייצג אותם, תיאבק אתם, אין צורך שיהיה כפל תפקידים. מצד אחד, אתה עושה פוליטיקה, אתה בא ומדבר פה על הבמה - -</w:t>
      </w:r>
    </w:p>
    <w:p w14:paraId="35865519" w14:textId="77777777" w:rsidR="00000000" w:rsidRDefault="00B6587A">
      <w:pPr>
        <w:pStyle w:val="a"/>
        <w:rPr>
          <w:rFonts w:hint="cs"/>
          <w:rtl/>
        </w:rPr>
      </w:pPr>
    </w:p>
    <w:p w14:paraId="7D7B6BE8" w14:textId="77777777" w:rsidR="00000000" w:rsidRDefault="00B6587A">
      <w:pPr>
        <w:pStyle w:val="ac"/>
        <w:rPr>
          <w:rtl/>
        </w:rPr>
      </w:pPr>
      <w:r>
        <w:rPr>
          <w:rFonts w:hint="eastAsia"/>
          <w:rtl/>
        </w:rPr>
        <w:t>עסאם</w:t>
      </w:r>
      <w:r>
        <w:rPr>
          <w:rtl/>
        </w:rPr>
        <w:t xml:space="preserve"> מח'ול (ח</w:t>
      </w:r>
      <w:r>
        <w:rPr>
          <w:rtl/>
        </w:rPr>
        <w:t>ד"ש-תע"ל):</w:t>
      </w:r>
    </w:p>
    <w:p w14:paraId="02E79C98" w14:textId="77777777" w:rsidR="00000000" w:rsidRDefault="00B6587A">
      <w:pPr>
        <w:pStyle w:val="a"/>
        <w:rPr>
          <w:rFonts w:hint="cs"/>
          <w:rtl/>
        </w:rPr>
      </w:pPr>
    </w:p>
    <w:p w14:paraId="0A6F29B2" w14:textId="77777777" w:rsidR="00000000" w:rsidRDefault="00B6587A">
      <w:pPr>
        <w:pStyle w:val="a"/>
        <w:rPr>
          <w:rFonts w:hint="cs"/>
          <w:rtl/>
        </w:rPr>
      </w:pPr>
      <w:r>
        <w:rPr>
          <w:rFonts w:hint="cs"/>
          <w:rtl/>
        </w:rPr>
        <w:t>לעובדים אסור לחיות?</w:t>
      </w:r>
    </w:p>
    <w:p w14:paraId="659F472A" w14:textId="77777777" w:rsidR="00000000" w:rsidRDefault="00B6587A">
      <w:pPr>
        <w:pStyle w:val="ad"/>
        <w:rPr>
          <w:rtl/>
        </w:rPr>
      </w:pPr>
    </w:p>
    <w:p w14:paraId="2A79FB41" w14:textId="77777777" w:rsidR="00000000" w:rsidRDefault="00B6587A">
      <w:pPr>
        <w:pStyle w:val="ad"/>
        <w:rPr>
          <w:rtl/>
        </w:rPr>
      </w:pPr>
      <w:r>
        <w:rPr>
          <w:rtl/>
        </w:rPr>
        <w:t>היו"ר ראובן ריבלין:</w:t>
      </w:r>
    </w:p>
    <w:p w14:paraId="24A8B179" w14:textId="77777777" w:rsidR="00000000" w:rsidRDefault="00B6587A">
      <w:pPr>
        <w:pStyle w:val="a"/>
        <w:rPr>
          <w:rtl/>
        </w:rPr>
      </w:pPr>
    </w:p>
    <w:p w14:paraId="76AD4605" w14:textId="77777777" w:rsidR="00000000" w:rsidRDefault="00B6587A">
      <w:pPr>
        <w:pStyle w:val="a"/>
        <w:rPr>
          <w:rFonts w:hint="cs"/>
          <w:rtl/>
        </w:rPr>
      </w:pPr>
      <w:r>
        <w:rPr>
          <w:rFonts w:hint="cs"/>
          <w:rtl/>
        </w:rPr>
        <w:t>עוד 30 שניות, רבותי.</w:t>
      </w:r>
    </w:p>
    <w:p w14:paraId="70643090" w14:textId="77777777" w:rsidR="00000000" w:rsidRDefault="00B6587A">
      <w:pPr>
        <w:pStyle w:val="a"/>
        <w:ind w:firstLine="0"/>
        <w:rPr>
          <w:rFonts w:hint="cs"/>
          <w:rtl/>
        </w:rPr>
      </w:pPr>
    </w:p>
    <w:p w14:paraId="4EA8032A" w14:textId="77777777" w:rsidR="00000000" w:rsidRDefault="00B6587A">
      <w:pPr>
        <w:pStyle w:val="SpeakerCon"/>
        <w:rPr>
          <w:rtl/>
        </w:rPr>
      </w:pPr>
      <w:bookmarkStart w:id="82" w:name="FS000001040T09_10_2003_12_39_28C"/>
      <w:bookmarkEnd w:id="82"/>
      <w:r>
        <w:rPr>
          <w:rtl/>
        </w:rPr>
        <w:t>יחיאל חזן (הליכוד):</w:t>
      </w:r>
    </w:p>
    <w:p w14:paraId="1E8E5008" w14:textId="77777777" w:rsidR="00000000" w:rsidRDefault="00B6587A">
      <w:pPr>
        <w:pStyle w:val="a"/>
        <w:rPr>
          <w:rtl/>
        </w:rPr>
      </w:pPr>
    </w:p>
    <w:p w14:paraId="54A0FA5A" w14:textId="77777777" w:rsidR="00000000" w:rsidRDefault="00B6587A">
      <w:pPr>
        <w:pStyle w:val="a"/>
        <w:rPr>
          <w:rFonts w:hint="cs"/>
          <w:rtl/>
        </w:rPr>
      </w:pPr>
      <w:r>
        <w:rPr>
          <w:rFonts w:hint="cs"/>
          <w:rtl/>
        </w:rPr>
        <w:t>- - בצורה הזאת שאתה מנהל, נגד הממשלה, ומצד שני, אתה רוצה לדאוג לעובדים. לך תפגין אתם, תלבש בגדי עבודה - -</w:t>
      </w:r>
    </w:p>
    <w:p w14:paraId="3EB1386B" w14:textId="77777777" w:rsidR="00000000" w:rsidRDefault="00B6587A">
      <w:pPr>
        <w:pStyle w:val="a"/>
        <w:rPr>
          <w:rFonts w:hint="cs"/>
          <w:rtl/>
        </w:rPr>
      </w:pPr>
    </w:p>
    <w:p w14:paraId="2FCE4607" w14:textId="77777777" w:rsidR="00000000" w:rsidRDefault="00B6587A">
      <w:pPr>
        <w:pStyle w:val="ac"/>
        <w:rPr>
          <w:rtl/>
        </w:rPr>
      </w:pPr>
      <w:r>
        <w:rPr>
          <w:rFonts w:hint="eastAsia"/>
          <w:rtl/>
        </w:rPr>
        <w:t>עסאם</w:t>
      </w:r>
      <w:r>
        <w:rPr>
          <w:rtl/>
        </w:rPr>
        <w:t xml:space="preserve"> מח'ול (חד"ש-תע"ל):</w:t>
      </w:r>
    </w:p>
    <w:p w14:paraId="17613643" w14:textId="77777777" w:rsidR="00000000" w:rsidRDefault="00B6587A">
      <w:pPr>
        <w:pStyle w:val="a"/>
        <w:rPr>
          <w:rFonts w:hint="cs"/>
          <w:rtl/>
        </w:rPr>
      </w:pPr>
    </w:p>
    <w:p w14:paraId="076B7944" w14:textId="77777777" w:rsidR="00000000" w:rsidRDefault="00B6587A">
      <w:pPr>
        <w:pStyle w:val="a"/>
        <w:rPr>
          <w:rFonts w:hint="cs"/>
          <w:rtl/>
        </w:rPr>
      </w:pPr>
      <w:r>
        <w:rPr>
          <w:rFonts w:hint="cs"/>
          <w:rtl/>
        </w:rPr>
        <w:t>אתה מוכיח שהפאשיזם זה לא ענ</w:t>
      </w:r>
      <w:r>
        <w:rPr>
          <w:rFonts w:hint="cs"/>
          <w:rtl/>
        </w:rPr>
        <w:t>יין מדיני בלבד.</w:t>
      </w:r>
    </w:p>
    <w:p w14:paraId="4117DFC6" w14:textId="77777777" w:rsidR="00000000" w:rsidRDefault="00B6587A">
      <w:pPr>
        <w:pStyle w:val="a"/>
        <w:rPr>
          <w:rFonts w:hint="cs"/>
          <w:rtl/>
        </w:rPr>
      </w:pPr>
    </w:p>
    <w:p w14:paraId="4BF08000" w14:textId="77777777" w:rsidR="00000000" w:rsidRDefault="00B6587A">
      <w:pPr>
        <w:pStyle w:val="ad"/>
        <w:rPr>
          <w:rtl/>
        </w:rPr>
      </w:pPr>
      <w:r>
        <w:rPr>
          <w:rtl/>
        </w:rPr>
        <w:t>היו"ר ראובן ריבלין:</w:t>
      </w:r>
    </w:p>
    <w:p w14:paraId="646B6E5E" w14:textId="77777777" w:rsidR="00000000" w:rsidRDefault="00B6587A">
      <w:pPr>
        <w:pStyle w:val="a"/>
        <w:rPr>
          <w:rtl/>
        </w:rPr>
      </w:pPr>
    </w:p>
    <w:p w14:paraId="0875FB59" w14:textId="77777777" w:rsidR="00000000" w:rsidRDefault="00B6587A">
      <w:pPr>
        <w:pStyle w:val="a"/>
        <w:rPr>
          <w:rFonts w:hint="cs"/>
          <w:rtl/>
        </w:rPr>
      </w:pPr>
      <w:r>
        <w:rPr>
          <w:rFonts w:hint="cs"/>
          <w:rtl/>
        </w:rPr>
        <w:t>תודה, חבר הכנסת מח'ול.</w:t>
      </w:r>
    </w:p>
    <w:p w14:paraId="313827BA" w14:textId="77777777" w:rsidR="00000000" w:rsidRDefault="00B6587A">
      <w:pPr>
        <w:pStyle w:val="a"/>
        <w:rPr>
          <w:rFonts w:hint="cs"/>
          <w:rtl/>
        </w:rPr>
      </w:pPr>
    </w:p>
    <w:p w14:paraId="5258CC5B" w14:textId="77777777" w:rsidR="00000000" w:rsidRDefault="00B6587A">
      <w:pPr>
        <w:pStyle w:val="SpeakerCon"/>
        <w:rPr>
          <w:rtl/>
        </w:rPr>
      </w:pPr>
      <w:bookmarkStart w:id="83" w:name="FS000001040T09_10_2003_12_40_22C"/>
      <w:bookmarkEnd w:id="83"/>
      <w:r>
        <w:rPr>
          <w:rtl/>
        </w:rPr>
        <w:t>יחיאל חזן (הליכוד):</w:t>
      </w:r>
    </w:p>
    <w:p w14:paraId="33A4AB55" w14:textId="77777777" w:rsidR="00000000" w:rsidRDefault="00B6587A">
      <w:pPr>
        <w:pStyle w:val="a"/>
        <w:rPr>
          <w:rtl/>
        </w:rPr>
      </w:pPr>
    </w:p>
    <w:p w14:paraId="4F4DA169" w14:textId="77777777" w:rsidR="00000000" w:rsidRDefault="00B6587A">
      <w:pPr>
        <w:pStyle w:val="a"/>
        <w:rPr>
          <w:rFonts w:hint="cs"/>
          <w:rtl/>
        </w:rPr>
      </w:pPr>
      <w:r>
        <w:rPr>
          <w:rFonts w:hint="cs"/>
          <w:rtl/>
        </w:rPr>
        <w:t>- - ואז אני באמת אאמין שאתה מנהל מאבק אמיתי של עובדים.</w:t>
      </w:r>
    </w:p>
    <w:p w14:paraId="7036288F" w14:textId="77777777" w:rsidR="00000000" w:rsidRDefault="00B6587A">
      <w:pPr>
        <w:pStyle w:val="a"/>
        <w:rPr>
          <w:rFonts w:hint="cs"/>
          <w:rtl/>
        </w:rPr>
      </w:pPr>
    </w:p>
    <w:p w14:paraId="68BEF9F9" w14:textId="77777777" w:rsidR="00000000" w:rsidRDefault="00B6587A">
      <w:pPr>
        <w:pStyle w:val="a"/>
        <w:rPr>
          <w:rFonts w:hint="cs"/>
          <w:rtl/>
        </w:rPr>
      </w:pPr>
      <w:r>
        <w:rPr>
          <w:rFonts w:hint="cs"/>
          <w:rtl/>
        </w:rPr>
        <w:t>חברי חברי הכנסת, כל שינוי הוא קשה, הוא כואב. כבר הזכרתי את זה, עבדתי בעיתון "מעריב", הייתי עובד זמני במשך שש שנים - -</w:t>
      </w:r>
    </w:p>
    <w:p w14:paraId="0188A166" w14:textId="77777777" w:rsidR="00000000" w:rsidRDefault="00B6587A">
      <w:pPr>
        <w:pStyle w:val="a"/>
        <w:rPr>
          <w:rFonts w:hint="cs"/>
          <w:rtl/>
        </w:rPr>
      </w:pPr>
    </w:p>
    <w:p w14:paraId="71A474A8" w14:textId="77777777" w:rsidR="00000000" w:rsidRDefault="00B6587A">
      <w:pPr>
        <w:pStyle w:val="ac"/>
        <w:rPr>
          <w:rtl/>
        </w:rPr>
      </w:pPr>
      <w:r>
        <w:rPr>
          <w:rFonts w:hint="eastAsia"/>
          <w:rtl/>
        </w:rPr>
        <w:t>ג</w:t>
      </w:r>
      <w:r>
        <w:rPr>
          <w:rtl/>
        </w:rPr>
        <w:t>'מאל זחאלקה (בל"ד):</w:t>
      </w:r>
    </w:p>
    <w:p w14:paraId="4D1C507C" w14:textId="77777777" w:rsidR="00000000" w:rsidRDefault="00B6587A">
      <w:pPr>
        <w:pStyle w:val="a"/>
        <w:rPr>
          <w:rFonts w:hint="cs"/>
          <w:rtl/>
        </w:rPr>
      </w:pPr>
    </w:p>
    <w:p w14:paraId="52488960" w14:textId="77777777" w:rsidR="00000000" w:rsidRDefault="00B6587A">
      <w:pPr>
        <w:pStyle w:val="a"/>
        <w:rPr>
          <w:rFonts w:hint="cs"/>
          <w:rtl/>
        </w:rPr>
      </w:pPr>
      <w:r>
        <w:rPr>
          <w:rFonts w:hint="cs"/>
          <w:rtl/>
        </w:rPr>
        <w:t>לא במקרה נשארת זמני שם.</w:t>
      </w:r>
    </w:p>
    <w:p w14:paraId="43CB0A08" w14:textId="77777777" w:rsidR="00000000" w:rsidRDefault="00B6587A">
      <w:pPr>
        <w:pStyle w:val="a"/>
        <w:rPr>
          <w:rFonts w:hint="cs"/>
          <w:rtl/>
        </w:rPr>
      </w:pPr>
    </w:p>
    <w:p w14:paraId="5F4CACCC" w14:textId="77777777" w:rsidR="00000000" w:rsidRDefault="00B6587A">
      <w:pPr>
        <w:pStyle w:val="SpeakerCon"/>
        <w:rPr>
          <w:rtl/>
        </w:rPr>
      </w:pPr>
      <w:bookmarkStart w:id="84" w:name="FS000001040T09_10_2003_12_41_32C"/>
      <w:bookmarkEnd w:id="84"/>
      <w:r>
        <w:rPr>
          <w:rtl/>
        </w:rPr>
        <w:t>יחיאל חזן (הליכוד):</w:t>
      </w:r>
    </w:p>
    <w:p w14:paraId="1B8DEA6C" w14:textId="77777777" w:rsidR="00000000" w:rsidRDefault="00B6587A">
      <w:pPr>
        <w:pStyle w:val="a"/>
        <w:rPr>
          <w:rtl/>
        </w:rPr>
      </w:pPr>
    </w:p>
    <w:p w14:paraId="2E6702AF" w14:textId="77777777" w:rsidR="00000000" w:rsidRDefault="00B6587A">
      <w:pPr>
        <w:pStyle w:val="a"/>
        <w:rPr>
          <w:rFonts w:hint="cs"/>
          <w:rtl/>
        </w:rPr>
      </w:pPr>
      <w:r>
        <w:rPr>
          <w:rFonts w:hint="cs"/>
          <w:rtl/>
        </w:rPr>
        <w:t xml:space="preserve">- - למה? הוועדים לא רצו. הקומבינטורים. ועד העובדים לא רצה אותי, כי אני בחור צעיר. הוא רצה לדאוג להסכם קיבוצי לוותיקים. הם הלכו עם השמנת, הם הלכו עם העגלה של הכסף, ואני עשיתי שעות נוספות </w:t>
      </w:r>
      <w:r>
        <w:rPr>
          <w:rFonts w:hint="cs"/>
          <w:rtl/>
        </w:rPr>
        <w:t xml:space="preserve">והרווחתי פחות. מה קרה? מה קרה? לא קרה כלום. אני אגיד לך מה קרה. מה שקרה, נמרודי קנה את העיתון, כל הקומבינטורים הלכו, והיום עובדים ב"מעריב" אנשים עם הסכם עבודה אישי, מרוויחים טוב, והעיתון יוצא וגם מצליח. </w:t>
      </w:r>
    </w:p>
    <w:p w14:paraId="40DEB80F" w14:textId="77777777" w:rsidR="00000000" w:rsidRDefault="00B6587A">
      <w:pPr>
        <w:pStyle w:val="a"/>
        <w:rPr>
          <w:rFonts w:hint="cs"/>
          <w:rtl/>
        </w:rPr>
      </w:pPr>
    </w:p>
    <w:p w14:paraId="3B47F20A" w14:textId="77777777" w:rsidR="00000000" w:rsidRDefault="00B6587A">
      <w:pPr>
        <w:pStyle w:val="a"/>
        <w:rPr>
          <w:rFonts w:hint="cs"/>
          <w:rtl/>
        </w:rPr>
      </w:pPr>
      <w:r>
        <w:rPr>
          <w:rFonts w:hint="cs"/>
          <w:rtl/>
        </w:rPr>
        <w:t>אני מאמין שברגע שיפריטו או יהפכו את זה לחברה ממשלתי</w:t>
      </w:r>
      <w:r>
        <w:rPr>
          <w:rFonts w:hint="cs"/>
          <w:rtl/>
        </w:rPr>
        <w:t>ת יהיה תקציב ולא יהיו גירעונות בתקציב. מה שלא טוב, שכאשר מנסים להמשיך ולהנציח את הקיים, אנחנו מנציחים את השביתות.</w:t>
      </w:r>
    </w:p>
    <w:p w14:paraId="521D3443" w14:textId="77777777" w:rsidR="00000000" w:rsidRDefault="00B6587A">
      <w:pPr>
        <w:pStyle w:val="a"/>
        <w:rPr>
          <w:rFonts w:hint="cs"/>
          <w:rtl/>
        </w:rPr>
      </w:pPr>
    </w:p>
    <w:p w14:paraId="456AC4E2" w14:textId="77777777" w:rsidR="00000000" w:rsidRDefault="00B6587A">
      <w:pPr>
        <w:pStyle w:val="a"/>
        <w:rPr>
          <w:rFonts w:hint="cs"/>
          <w:rtl/>
        </w:rPr>
      </w:pPr>
      <w:r>
        <w:rPr>
          <w:rFonts w:hint="cs"/>
          <w:rtl/>
        </w:rPr>
        <w:t>אני מציע לך, אדוני חבר הכנסת עמיר פרץ, שתעזור לממשלה, קודם כול שייתנו לסחורה להיכנס ויאפשרו לייצא, ואחרי כן תמשיך להידבר. תודה רבה לכולם.</w:t>
      </w:r>
    </w:p>
    <w:p w14:paraId="2C0FE413" w14:textId="77777777" w:rsidR="00000000" w:rsidRDefault="00B6587A">
      <w:pPr>
        <w:pStyle w:val="a"/>
        <w:rPr>
          <w:rFonts w:hint="cs"/>
          <w:rtl/>
        </w:rPr>
      </w:pPr>
    </w:p>
    <w:p w14:paraId="78AD7BCC" w14:textId="77777777" w:rsidR="00000000" w:rsidRDefault="00B6587A">
      <w:pPr>
        <w:pStyle w:val="ad"/>
        <w:rPr>
          <w:rtl/>
        </w:rPr>
      </w:pPr>
      <w:r>
        <w:rPr>
          <w:rtl/>
        </w:rPr>
        <w:t>הי</w:t>
      </w:r>
      <w:r>
        <w:rPr>
          <w:rtl/>
        </w:rPr>
        <w:t>ו"ר ראובן ריבלין:</w:t>
      </w:r>
    </w:p>
    <w:p w14:paraId="32734B94" w14:textId="77777777" w:rsidR="00000000" w:rsidRDefault="00B6587A">
      <w:pPr>
        <w:pStyle w:val="a"/>
        <w:rPr>
          <w:rtl/>
        </w:rPr>
      </w:pPr>
    </w:p>
    <w:p w14:paraId="0C273A05" w14:textId="77777777" w:rsidR="00000000" w:rsidRDefault="00B6587A">
      <w:pPr>
        <w:pStyle w:val="a"/>
        <w:rPr>
          <w:rFonts w:hint="cs"/>
          <w:rtl/>
        </w:rPr>
      </w:pPr>
      <w:r>
        <w:rPr>
          <w:rFonts w:hint="cs"/>
          <w:rtl/>
        </w:rPr>
        <w:t>אני מודה לחבר הכנסת חזן. אני מזמין - אני מתנצל בפניו, אבל הדיון האישי חייב אותי לנהוג לפי התקנון - את יושב-ראש האופוזיציה, חבר הכנסת שמעון פרס, לשאת את דבריו. חבר הכנסת פרס אינו מוגבל בזמן, לכן סיעת העבודה תודיע לי מי ידבר בשמה כפל זמן.</w:t>
      </w:r>
    </w:p>
    <w:p w14:paraId="57E98FB5" w14:textId="77777777" w:rsidR="00000000" w:rsidRDefault="00B6587A">
      <w:pPr>
        <w:pStyle w:val="a"/>
        <w:rPr>
          <w:rFonts w:hint="cs"/>
          <w:rtl/>
        </w:rPr>
      </w:pPr>
    </w:p>
    <w:p w14:paraId="363AEDF1" w14:textId="77777777" w:rsidR="00000000" w:rsidRDefault="00B6587A">
      <w:pPr>
        <w:pStyle w:val="Speaker"/>
        <w:rPr>
          <w:rtl/>
        </w:rPr>
      </w:pPr>
      <w:bookmarkStart w:id="85" w:name="FS000000456T09_10_2003_12_47_54"/>
      <w:bookmarkEnd w:id="85"/>
      <w:r>
        <w:rPr>
          <w:rFonts w:hint="eastAsia"/>
          <w:rtl/>
        </w:rPr>
        <w:t>שמעון</w:t>
      </w:r>
      <w:r>
        <w:rPr>
          <w:rtl/>
        </w:rPr>
        <w:t xml:space="preserve"> פרס (העבודה-מימד):</w:t>
      </w:r>
    </w:p>
    <w:p w14:paraId="0DC71291" w14:textId="77777777" w:rsidR="00000000" w:rsidRDefault="00B6587A">
      <w:pPr>
        <w:pStyle w:val="a"/>
        <w:rPr>
          <w:rFonts w:hint="cs"/>
          <w:rtl/>
        </w:rPr>
      </w:pPr>
    </w:p>
    <w:p w14:paraId="291FFA40" w14:textId="77777777" w:rsidR="00000000" w:rsidRDefault="00B6587A">
      <w:pPr>
        <w:pStyle w:val="a"/>
        <w:rPr>
          <w:rFonts w:hint="cs"/>
          <w:rtl/>
        </w:rPr>
      </w:pPr>
      <w:r>
        <w:rPr>
          <w:rFonts w:hint="cs"/>
          <w:rtl/>
        </w:rPr>
        <w:t>אדוני היושב-ראש, כנסת נכבדה, לא אהבתי את הפתיחה של השר ליברמן, שאמר שהוא נשבע אמונים לממשלה. כלומר, הוא נשבע, אנחנו לא. כולנו נשבעים למדינה. יש לנו דעות שונות, לא מתוך חוסר נאמנות.</w:t>
      </w:r>
    </w:p>
    <w:p w14:paraId="4AD03E38" w14:textId="77777777" w:rsidR="00000000" w:rsidRDefault="00B6587A">
      <w:pPr>
        <w:pStyle w:val="a"/>
        <w:rPr>
          <w:rFonts w:hint="cs"/>
          <w:rtl/>
        </w:rPr>
      </w:pPr>
    </w:p>
    <w:p w14:paraId="31EFC36F" w14:textId="77777777" w:rsidR="00000000" w:rsidRDefault="00B6587A">
      <w:pPr>
        <w:pStyle w:val="ad"/>
        <w:rPr>
          <w:rtl/>
        </w:rPr>
      </w:pPr>
      <w:r>
        <w:rPr>
          <w:rtl/>
        </w:rPr>
        <w:t>היו"ר ראובן ריבלין:</w:t>
      </w:r>
    </w:p>
    <w:p w14:paraId="5629520A" w14:textId="77777777" w:rsidR="00000000" w:rsidRDefault="00B6587A">
      <w:pPr>
        <w:pStyle w:val="a"/>
        <w:rPr>
          <w:rtl/>
        </w:rPr>
      </w:pPr>
    </w:p>
    <w:p w14:paraId="0A3D25E0" w14:textId="77777777" w:rsidR="00000000" w:rsidRDefault="00B6587A">
      <w:pPr>
        <w:pStyle w:val="a"/>
        <w:rPr>
          <w:rFonts w:hint="cs"/>
          <w:rtl/>
        </w:rPr>
      </w:pPr>
      <w:r>
        <w:rPr>
          <w:rFonts w:hint="cs"/>
          <w:rtl/>
        </w:rPr>
        <w:t xml:space="preserve">חבר הכנסת פרס, אדוני נוגע </w:t>
      </w:r>
      <w:r>
        <w:rPr>
          <w:rFonts w:hint="cs"/>
          <w:rtl/>
        </w:rPr>
        <w:t>בנקודה, ועוד יותר מזה. אנחנו חברי הכנסת לא נשבעים לחוקי מדינת ישראל, כי אנחנו יכולים לשנות אותם, בעוד שר בממשלה נשבע למלא את חוקי מדינת ישראל; הוא יותר מוגבל.</w:t>
      </w:r>
    </w:p>
    <w:p w14:paraId="66E2A67D" w14:textId="77777777" w:rsidR="00000000" w:rsidRDefault="00B6587A">
      <w:pPr>
        <w:pStyle w:val="a"/>
        <w:rPr>
          <w:rFonts w:hint="cs"/>
          <w:rtl/>
        </w:rPr>
      </w:pPr>
    </w:p>
    <w:p w14:paraId="2019F862" w14:textId="77777777" w:rsidR="00000000" w:rsidRDefault="00B6587A">
      <w:pPr>
        <w:pStyle w:val="SpeakerCon"/>
        <w:rPr>
          <w:rtl/>
        </w:rPr>
      </w:pPr>
      <w:bookmarkStart w:id="86" w:name="FS000000456T09_10_2003_12_50_10C"/>
      <w:bookmarkEnd w:id="86"/>
      <w:r>
        <w:rPr>
          <w:rtl/>
        </w:rPr>
        <w:t>שמעון פרס (העבודה-מימד):</w:t>
      </w:r>
    </w:p>
    <w:p w14:paraId="1F5A7B74" w14:textId="77777777" w:rsidR="00000000" w:rsidRDefault="00B6587A">
      <w:pPr>
        <w:pStyle w:val="a"/>
        <w:rPr>
          <w:rtl/>
        </w:rPr>
      </w:pPr>
    </w:p>
    <w:p w14:paraId="6D3EDF4A" w14:textId="77777777" w:rsidR="00000000" w:rsidRDefault="00B6587A">
      <w:pPr>
        <w:pStyle w:val="a"/>
        <w:rPr>
          <w:rFonts w:hint="cs"/>
          <w:rtl/>
        </w:rPr>
      </w:pPr>
      <w:r>
        <w:rPr>
          <w:rFonts w:hint="cs"/>
          <w:rtl/>
        </w:rPr>
        <w:t>פתאום מתקיפים את מזכיר ההסתדרות שיש לו כפל תפקידים. גם לשר יש כפל תפקי</w:t>
      </w:r>
      <w:r>
        <w:rPr>
          <w:rFonts w:hint="cs"/>
          <w:rtl/>
        </w:rPr>
        <w:t>דים - במקום שהוא יהיה כפוף לכנסת, הוא רוצה שהכנסת תהיה כפופה לו. מה ההבדל?</w:t>
      </w:r>
    </w:p>
    <w:p w14:paraId="20090508" w14:textId="77777777" w:rsidR="00000000" w:rsidRDefault="00B6587A">
      <w:pPr>
        <w:pStyle w:val="a"/>
        <w:rPr>
          <w:rFonts w:hint="cs"/>
          <w:rtl/>
        </w:rPr>
      </w:pPr>
    </w:p>
    <w:p w14:paraId="1512D428"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0E61CA9E" w14:textId="77777777" w:rsidR="00000000" w:rsidRDefault="00B6587A">
      <w:pPr>
        <w:pStyle w:val="a"/>
        <w:rPr>
          <w:rFonts w:hint="cs"/>
          <w:rtl/>
        </w:rPr>
      </w:pPr>
    </w:p>
    <w:p w14:paraId="58A6B8D5" w14:textId="77777777" w:rsidR="00000000" w:rsidRDefault="00B6587A">
      <w:pPr>
        <w:pStyle w:val="a"/>
        <w:rPr>
          <w:rFonts w:hint="cs"/>
          <w:rtl/>
        </w:rPr>
      </w:pPr>
      <w:r>
        <w:rPr>
          <w:rFonts w:hint="cs"/>
          <w:rtl/>
        </w:rPr>
        <w:t>לא אצל ליברמן, הוא לא בכנסת.</w:t>
      </w:r>
    </w:p>
    <w:p w14:paraId="0F0DAE61" w14:textId="77777777" w:rsidR="00000000" w:rsidRDefault="00B6587A">
      <w:pPr>
        <w:pStyle w:val="a"/>
        <w:rPr>
          <w:rFonts w:hint="cs"/>
          <w:rtl/>
        </w:rPr>
      </w:pPr>
    </w:p>
    <w:p w14:paraId="1AE78167" w14:textId="77777777" w:rsidR="00000000" w:rsidRDefault="00B6587A">
      <w:pPr>
        <w:pStyle w:val="SpeakerCon"/>
        <w:rPr>
          <w:rtl/>
        </w:rPr>
      </w:pPr>
      <w:bookmarkStart w:id="87" w:name="FS000000456T09_10_2003_12_50_52C"/>
      <w:bookmarkEnd w:id="87"/>
      <w:r>
        <w:rPr>
          <w:rtl/>
        </w:rPr>
        <w:t>שמעון פרס (העבודה-מימד):</w:t>
      </w:r>
    </w:p>
    <w:p w14:paraId="3E5C0ECE" w14:textId="77777777" w:rsidR="00000000" w:rsidRDefault="00B6587A">
      <w:pPr>
        <w:pStyle w:val="a"/>
        <w:rPr>
          <w:rtl/>
        </w:rPr>
      </w:pPr>
    </w:p>
    <w:p w14:paraId="6CB0CC20" w14:textId="77777777" w:rsidR="00000000" w:rsidRDefault="00B6587A">
      <w:pPr>
        <w:pStyle w:val="a"/>
        <w:rPr>
          <w:rFonts w:hint="cs"/>
          <w:rtl/>
        </w:rPr>
      </w:pPr>
      <w:r>
        <w:rPr>
          <w:rFonts w:hint="cs"/>
          <w:rtl/>
        </w:rPr>
        <w:t>ליברמן יוצא מן הכלל, מייד אני אדבר על זה.</w:t>
      </w:r>
    </w:p>
    <w:p w14:paraId="5593D8EA" w14:textId="77777777" w:rsidR="00000000" w:rsidRDefault="00B6587A">
      <w:pPr>
        <w:pStyle w:val="ac"/>
        <w:rPr>
          <w:rtl/>
        </w:rPr>
      </w:pPr>
    </w:p>
    <w:p w14:paraId="23F57B6D" w14:textId="77777777" w:rsidR="00000000" w:rsidRDefault="00B6587A">
      <w:pPr>
        <w:pStyle w:val="ac"/>
        <w:rPr>
          <w:rtl/>
        </w:rPr>
      </w:pPr>
      <w:r>
        <w:rPr>
          <w:rFonts w:hint="eastAsia"/>
          <w:rtl/>
        </w:rPr>
        <w:t>אורי</w:t>
      </w:r>
      <w:r>
        <w:rPr>
          <w:rtl/>
        </w:rPr>
        <w:t xml:space="preserve"> יהודה אריאל (האיחוד הלאומי </w:t>
      </w:r>
      <w:r>
        <w:rPr>
          <w:rtl/>
        </w:rPr>
        <w:t>- ישראל ביתנו):</w:t>
      </w:r>
    </w:p>
    <w:p w14:paraId="1B8CC616" w14:textId="77777777" w:rsidR="00000000" w:rsidRDefault="00B6587A">
      <w:pPr>
        <w:pStyle w:val="a"/>
        <w:rPr>
          <w:rFonts w:hint="cs"/>
          <w:rtl/>
        </w:rPr>
      </w:pPr>
    </w:p>
    <w:p w14:paraId="02980A65" w14:textId="77777777" w:rsidR="00000000" w:rsidRDefault="00B6587A">
      <w:pPr>
        <w:pStyle w:val="a"/>
        <w:rPr>
          <w:rFonts w:hint="cs"/>
          <w:rtl/>
        </w:rPr>
      </w:pPr>
      <w:r>
        <w:rPr>
          <w:rFonts w:hint="cs"/>
          <w:rtl/>
        </w:rPr>
        <w:t>זה מוצא חן בעיני.</w:t>
      </w:r>
    </w:p>
    <w:p w14:paraId="1DD37459" w14:textId="77777777" w:rsidR="00000000" w:rsidRDefault="00B6587A">
      <w:pPr>
        <w:pStyle w:val="a"/>
        <w:rPr>
          <w:rFonts w:hint="cs"/>
          <w:rtl/>
        </w:rPr>
      </w:pPr>
    </w:p>
    <w:p w14:paraId="542341E4" w14:textId="77777777" w:rsidR="00000000" w:rsidRDefault="00B6587A">
      <w:pPr>
        <w:pStyle w:val="SpeakerCon"/>
        <w:rPr>
          <w:rtl/>
        </w:rPr>
      </w:pPr>
      <w:bookmarkStart w:id="88" w:name="FS000000456T09_10_2003_12_51_54C"/>
      <w:bookmarkEnd w:id="88"/>
      <w:r>
        <w:rPr>
          <w:rtl/>
        </w:rPr>
        <w:t>שמעון פרס (העבודה-מימד):</w:t>
      </w:r>
    </w:p>
    <w:p w14:paraId="67A3A436" w14:textId="77777777" w:rsidR="00000000" w:rsidRDefault="00B6587A">
      <w:pPr>
        <w:pStyle w:val="a"/>
        <w:rPr>
          <w:rtl/>
        </w:rPr>
      </w:pPr>
    </w:p>
    <w:p w14:paraId="0BDFAA66" w14:textId="77777777" w:rsidR="00000000" w:rsidRDefault="00B6587A">
      <w:pPr>
        <w:pStyle w:val="a"/>
        <w:rPr>
          <w:rFonts w:hint="cs"/>
          <w:rtl/>
        </w:rPr>
      </w:pPr>
      <w:r>
        <w:rPr>
          <w:rFonts w:hint="cs"/>
          <w:rtl/>
        </w:rPr>
        <w:t>אני יודע שזה מוצא חן בעיניך, זו סיבה נוספת שיש לי דעה שונה משלך.</w:t>
      </w:r>
    </w:p>
    <w:p w14:paraId="1E98CB6C" w14:textId="77777777" w:rsidR="00000000" w:rsidRDefault="00B6587A">
      <w:pPr>
        <w:pStyle w:val="a"/>
        <w:rPr>
          <w:rFonts w:hint="cs"/>
          <w:rtl/>
        </w:rPr>
      </w:pPr>
    </w:p>
    <w:p w14:paraId="66C0A2D5" w14:textId="77777777" w:rsidR="00000000" w:rsidRDefault="00B6587A">
      <w:pPr>
        <w:pStyle w:val="a"/>
        <w:rPr>
          <w:rFonts w:hint="cs"/>
          <w:rtl/>
        </w:rPr>
      </w:pPr>
      <w:r>
        <w:rPr>
          <w:rFonts w:hint="cs"/>
          <w:rtl/>
        </w:rPr>
        <w:t>לא שמעתי שיר תהילה כזה להסתדרות כפי ששמעתי מפיו של ליברמן. מה הוא אמר? הנה, עשינו שינויים דרמטיים ומכאיבים מתוך הידברות עם ההסתד</w:t>
      </w:r>
      <w:r>
        <w:rPr>
          <w:rFonts w:hint="cs"/>
          <w:rtl/>
        </w:rPr>
        <w:t xml:space="preserve">רות, שהבינה, ששיתפה פעולה. אני יודע שמזכיר ההסתדרות עצמו הלך לנמל אשדוד והתווכח עם ועד העובדים, ושינה את הרכב ועד העובדים. מה קרה? לא יכולתם לשבת עוד קצת? </w:t>
      </w:r>
    </w:p>
    <w:p w14:paraId="0733B2DA" w14:textId="77777777" w:rsidR="00000000" w:rsidRDefault="00B6587A">
      <w:pPr>
        <w:pStyle w:val="a"/>
        <w:rPr>
          <w:rFonts w:hint="cs"/>
          <w:rtl/>
        </w:rPr>
      </w:pPr>
    </w:p>
    <w:p w14:paraId="65611721" w14:textId="77777777" w:rsidR="00000000" w:rsidRDefault="00B6587A">
      <w:pPr>
        <w:pStyle w:val="a"/>
        <w:rPr>
          <w:rFonts w:hint="cs"/>
          <w:rtl/>
        </w:rPr>
      </w:pPr>
      <w:r>
        <w:rPr>
          <w:rFonts w:hint="cs"/>
          <w:rtl/>
        </w:rPr>
        <w:t>אני יודע שאת הממשלה הזאת תקף אחרי יום הכיפורים, אולי גם מסיבה אחרת, תסביך  "שוורצנגר" - מפתחים שריר</w:t>
      </w:r>
      <w:r>
        <w:rPr>
          <w:rFonts w:hint="cs"/>
          <w:rtl/>
        </w:rPr>
        <w:t xml:space="preserve">ים, מראים לכולם: יש לנו שרירים. מאיר שטרית, מה בוער לכם? גם אני הייתי ראש ממשלה - אתם לא יכולים לשבת עוד קצת עם עמיר פרץ, אדם סביר, רציני? מה תקף אתכם? מה היה קורה בהולנד אילו היתה שביתת נמלים? ראש הממשלה לא היה קורא לוועד העובדים ולמעסיקים ולשרים ויושבים </w:t>
      </w:r>
      <w:r>
        <w:rPr>
          <w:rFonts w:hint="cs"/>
          <w:rtl/>
        </w:rPr>
        <w:t>יום ולילה וגומרים את העניין? מה קרה לכם? לאן הלך השכל היסודי? 2 מיליארדי שקלים, על מה? על פיתוח שרירים? על זה צריך לבזבז כסף? ההסתדרות אשמה בשביתה? הממשלה אשמה בשביתה.</w:t>
      </w:r>
    </w:p>
    <w:p w14:paraId="58C14732" w14:textId="77777777" w:rsidR="00000000" w:rsidRDefault="00B6587A">
      <w:pPr>
        <w:pStyle w:val="a"/>
        <w:rPr>
          <w:rFonts w:hint="cs"/>
          <w:rtl/>
        </w:rPr>
      </w:pPr>
    </w:p>
    <w:p w14:paraId="09D52CD3" w14:textId="77777777" w:rsidR="00000000" w:rsidRDefault="00B6587A">
      <w:pPr>
        <w:pStyle w:val="a"/>
        <w:rPr>
          <w:rFonts w:hint="cs"/>
          <w:rtl/>
        </w:rPr>
      </w:pPr>
      <w:r>
        <w:rPr>
          <w:rFonts w:hint="cs"/>
          <w:rtl/>
        </w:rPr>
        <w:t>הייתי ראש ממשלה, הייתי שר התחבורה, הייתי שר האוצר, ישבתי ימים ולילות. מאיר שטרית, אתה א</w:t>
      </w:r>
      <w:r>
        <w:rPr>
          <w:rFonts w:hint="cs"/>
          <w:rtl/>
        </w:rPr>
        <w:t xml:space="preserve">דם צעיר, וגם אדם עם רצון טוב. משק בארץ קטנה אי-אפשר לנהל בהתנגחויות, בהשמצות ובהתעלמויות. משק כמו ישראל הוא כמעט כמו משפחה, כמו בהולנד, כמו בנורבגיה, כמו בשבדיה. מה יש? המשק פורח, ואצלכם הוא פרח - אצלכם זה עורבא פרח כל המשק הזה. מה אתם כל כך מתמלאים, ממה? </w:t>
      </w:r>
      <w:r>
        <w:rPr>
          <w:rFonts w:hint="cs"/>
          <w:rtl/>
        </w:rPr>
        <w:t>מה בוער לכם היום לקרוא לכנסת? 2 מיליארדים; כל יום עוד מיליונים ועוד מיליונים. מה יש? עברתם אתם את הנמלים, עברתם אתם את "אל על", עברתם אתם את הרכבות, הכול הסתדר, ברוך השם. ההסתדרות אחראית.</w:t>
      </w:r>
    </w:p>
    <w:p w14:paraId="52253E18" w14:textId="77777777" w:rsidR="00000000" w:rsidRDefault="00B6587A">
      <w:pPr>
        <w:pStyle w:val="a"/>
        <w:rPr>
          <w:rFonts w:hint="cs"/>
          <w:rtl/>
        </w:rPr>
      </w:pPr>
    </w:p>
    <w:p w14:paraId="79CBF555" w14:textId="77777777" w:rsidR="00000000" w:rsidRDefault="00B6587A">
      <w:pPr>
        <w:pStyle w:val="a"/>
        <w:rPr>
          <w:rFonts w:hint="cs"/>
          <w:rtl/>
        </w:rPr>
      </w:pPr>
      <w:r>
        <w:rPr>
          <w:rFonts w:hint="cs"/>
          <w:rtl/>
        </w:rPr>
        <w:t>הזדעזעתי היום כששמעתי את חבר הכנסת רוני בר-און אומר שבכלל לא צריך ה</w:t>
      </w:r>
      <w:r>
        <w:rPr>
          <w:rFonts w:hint="cs"/>
          <w:rtl/>
        </w:rPr>
        <w:t>סתדרות, בכלל לא צריך מונופולים במשק, רק מונופול אחד - ממשלת ישראל. היא תעשה ועדה מסדרת, פה-אחד, וליברמן, גדול העושים במדינת ישראל, הוא יגיד לנו מה לעשות. אתם חושבים שזו ארץ של מונופול? ארץ של קורפורציות כמו במקום אחר? זו דמוקרטיה, חיה, בנויה על הידברות, לא</w:t>
      </w:r>
      <w:r>
        <w:rPr>
          <w:rFonts w:hint="cs"/>
          <w:rtl/>
        </w:rPr>
        <w:t xml:space="preserve"> רק על חוקים. אחד החוקים, אדוני היושב-ראש, זה להידבר. כולם מדברים. </w:t>
      </w:r>
    </w:p>
    <w:p w14:paraId="208FBD2F" w14:textId="77777777" w:rsidR="00000000" w:rsidRDefault="00B6587A">
      <w:pPr>
        <w:pStyle w:val="a"/>
        <w:rPr>
          <w:rFonts w:hint="cs"/>
          <w:rtl/>
        </w:rPr>
      </w:pPr>
    </w:p>
    <w:p w14:paraId="45597EED" w14:textId="77777777" w:rsidR="00000000" w:rsidRDefault="00B6587A">
      <w:pPr>
        <w:pStyle w:val="a"/>
        <w:rPr>
          <w:rFonts w:hint="cs"/>
          <w:rtl/>
        </w:rPr>
      </w:pPr>
      <w:r>
        <w:rPr>
          <w:rFonts w:hint="cs"/>
          <w:rtl/>
        </w:rPr>
        <w:t>מה פתאום? מה, יצאתם מדעתכם? על מה אתם מבזבזים את הכסף? על מה אתם שופכים את דמה של הסתדרות אחראית, משתפת פעולה? אם יהיו חברות כוח-אדם, תסדרו את העניינים? חברות כוח-אדם ילכו לנמל אשדוד, כפי</w:t>
      </w:r>
      <w:r>
        <w:rPr>
          <w:rFonts w:hint="cs"/>
          <w:rtl/>
        </w:rPr>
        <w:t xml:space="preserve"> שהלך עמיר פרץ, למצות הסכם? איזה מין דבר זה?</w:t>
      </w:r>
    </w:p>
    <w:p w14:paraId="1567358C" w14:textId="77777777" w:rsidR="00000000" w:rsidRDefault="00B6587A">
      <w:pPr>
        <w:pStyle w:val="a"/>
        <w:rPr>
          <w:rFonts w:hint="cs"/>
          <w:rtl/>
        </w:rPr>
      </w:pPr>
    </w:p>
    <w:p w14:paraId="337E0178" w14:textId="77777777" w:rsidR="00000000" w:rsidRDefault="00B6587A">
      <w:pPr>
        <w:pStyle w:val="a"/>
        <w:rPr>
          <w:rFonts w:hint="cs"/>
          <w:rtl/>
        </w:rPr>
      </w:pPr>
      <w:r>
        <w:rPr>
          <w:rFonts w:hint="cs"/>
          <w:rtl/>
        </w:rPr>
        <w:t>אני גם מתפלא על המעסיקים, פתאום הם הולכים לשבות? מה אתם שובתים? תלכו לראש הממשלה, מפני ששר האוצר התחלף, שר התחבורה התחלף. מי נשאר? ראש הממשלה. שהוא יקרא לכל האנשים, יקרא אליו גם את סילבן שלום וישאל אותו - מה הס</w:t>
      </w:r>
      <w:r>
        <w:rPr>
          <w:rFonts w:hint="cs"/>
          <w:rtl/>
        </w:rPr>
        <w:t>כמת; יקרא לאפרים סנה, ישאל אותו - מה הסכמת. מה קורה כאן? באיזו ארץ אתם חיים?</w:t>
      </w:r>
    </w:p>
    <w:p w14:paraId="040B289F" w14:textId="77777777" w:rsidR="00000000" w:rsidRDefault="00B6587A">
      <w:pPr>
        <w:pStyle w:val="a"/>
        <w:rPr>
          <w:rFonts w:hint="cs"/>
          <w:rtl/>
        </w:rPr>
      </w:pPr>
    </w:p>
    <w:p w14:paraId="3B220EF0" w14:textId="77777777" w:rsidR="00000000" w:rsidRDefault="00B6587A">
      <w:pPr>
        <w:pStyle w:val="a"/>
        <w:rPr>
          <w:rFonts w:hint="cs"/>
          <w:rtl/>
        </w:rPr>
      </w:pPr>
      <w:r>
        <w:rPr>
          <w:rFonts w:hint="cs"/>
          <w:rtl/>
        </w:rPr>
        <w:t>רוני בר-און, הוא לא צריך הסתדרות. מה הוא כן צריך? אני רוצה להבין. פקודות, פה-אחד, מונופול ממשלתי?</w:t>
      </w:r>
    </w:p>
    <w:p w14:paraId="24A3E95A" w14:textId="77777777" w:rsidR="00000000" w:rsidRDefault="00B6587A">
      <w:pPr>
        <w:pStyle w:val="a"/>
        <w:rPr>
          <w:rFonts w:hint="cs"/>
          <w:rtl/>
        </w:rPr>
      </w:pPr>
    </w:p>
    <w:p w14:paraId="3F3BE535" w14:textId="77777777" w:rsidR="00000000" w:rsidRDefault="00B6587A">
      <w:pPr>
        <w:pStyle w:val="a"/>
        <w:rPr>
          <w:rFonts w:hint="cs"/>
          <w:rtl/>
        </w:rPr>
      </w:pPr>
      <w:r>
        <w:rPr>
          <w:rFonts w:hint="cs"/>
          <w:rtl/>
        </w:rPr>
        <w:t>אדוני היושב-ראש, השר ליברמן גם תיאר את עצמו באור נגוהות, הוא העושה הגדול. למשל,</w:t>
      </w:r>
      <w:r>
        <w:rPr>
          <w:rFonts w:hint="cs"/>
          <w:rtl/>
        </w:rPr>
        <w:t xml:space="preserve"> הוא אמר שצריך להפציץ את אסואן, הפצצנו את אסואן; הוא אמר שצריך להפציץ את המוקטעה, הפצצנו את המוקטעה. בזמן האחרון, נדמה לי, הוא גם הכניס את סוריה ואת עירק. איזה "עשיין" גדול יש לנו.</w:t>
      </w:r>
    </w:p>
    <w:p w14:paraId="77D4EEFA" w14:textId="77777777" w:rsidR="00000000" w:rsidRDefault="00B6587A">
      <w:pPr>
        <w:pStyle w:val="a"/>
        <w:rPr>
          <w:rFonts w:hint="cs"/>
          <w:rtl/>
        </w:rPr>
      </w:pPr>
    </w:p>
    <w:p w14:paraId="3EE0ED06" w14:textId="77777777" w:rsidR="00000000" w:rsidRDefault="00B6587A">
      <w:pPr>
        <w:pStyle w:val="ac"/>
        <w:rPr>
          <w:rtl/>
        </w:rPr>
      </w:pPr>
      <w:r>
        <w:rPr>
          <w:rFonts w:hint="eastAsia"/>
          <w:rtl/>
        </w:rPr>
        <w:t>רן</w:t>
      </w:r>
      <w:r>
        <w:rPr>
          <w:rtl/>
        </w:rPr>
        <w:t xml:space="preserve"> כהן (מרצ):</w:t>
      </w:r>
    </w:p>
    <w:p w14:paraId="55F1D0ED" w14:textId="77777777" w:rsidR="00000000" w:rsidRDefault="00B6587A">
      <w:pPr>
        <w:pStyle w:val="a"/>
        <w:rPr>
          <w:rFonts w:hint="cs"/>
          <w:rtl/>
        </w:rPr>
      </w:pPr>
    </w:p>
    <w:p w14:paraId="38E8F475" w14:textId="77777777" w:rsidR="00000000" w:rsidRDefault="00B6587A">
      <w:pPr>
        <w:pStyle w:val="a"/>
        <w:rPr>
          <w:rFonts w:hint="cs"/>
          <w:rtl/>
        </w:rPr>
      </w:pPr>
      <w:r>
        <w:rPr>
          <w:rFonts w:hint="cs"/>
          <w:rtl/>
        </w:rPr>
        <w:t>שמעון פרס, אתמול הוא אמר - - -</w:t>
      </w:r>
    </w:p>
    <w:p w14:paraId="5BF6F69B" w14:textId="77777777" w:rsidR="00000000" w:rsidRDefault="00B6587A">
      <w:pPr>
        <w:pStyle w:val="a"/>
        <w:rPr>
          <w:rFonts w:hint="cs"/>
          <w:rtl/>
        </w:rPr>
      </w:pPr>
    </w:p>
    <w:p w14:paraId="2C5F8ACD" w14:textId="77777777" w:rsidR="00000000" w:rsidRDefault="00B6587A">
      <w:pPr>
        <w:pStyle w:val="SpeakerCon"/>
        <w:rPr>
          <w:rtl/>
        </w:rPr>
      </w:pPr>
      <w:bookmarkStart w:id="89" w:name="FS000000456T09_10_2003_13_04_17C"/>
      <w:bookmarkEnd w:id="89"/>
      <w:r>
        <w:rPr>
          <w:rtl/>
        </w:rPr>
        <w:t>שמעון פרס (העבודה-מימד):</w:t>
      </w:r>
    </w:p>
    <w:p w14:paraId="685CA2ED" w14:textId="77777777" w:rsidR="00000000" w:rsidRDefault="00B6587A">
      <w:pPr>
        <w:pStyle w:val="a"/>
        <w:rPr>
          <w:rtl/>
        </w:rPr>
      </w:pPr>
    </w:p>
    <w:p w14:paraId="44E350BD" w14:textId="77777777" w:rsidR="00000000" w:rsidRDefault="00B6587A">
      <w:pPr>
        <w:pStyle w:val="a"/>
        <w:rPr>
          <w:rFonts w:hint="cs"/>
          <w:rtl/>
        </w:rPr>
      </w:pPr>
      <w:r>
        <w:rPr>
          <w:rFonts w:hint="cs"/>
          <w:rtl/>
        </w:rPr>
        <w:t>ע</w:t>
      </w:r>
      <w:r>
        <w:rPr>
          <w:rFonts w:hint="cs"/>
          <w:rtl/>
        </w:rPr>
        <w:t>זוב אותי. עזוב, תן לי לדבר.</w:t>
      </w:r>
    </w:p>
    <w:p w14:paraId="5F9D390D" w14:textId="77777777" w:rsidR="00000000" w:rsidRDefault="00B6587A">
      <w:pPr>
        <w:pStyle w:val="a"/>
        <w:rPr>
          <w:rFonts w:hint="cs"/>
          <w:rtl/>
        </w:rPr>
      </w:pPr>
    </w:p>
    <w:p w14:paraId="2DA2921F" w14:textId="77777777" w:rsidR="00000000" w:rsidRDefault="00B6587A">
      <w:pPr>
        <w:pStyle w:val="a"/>
        <w:rPr>
          <w:rFonts w:hint="cs"/>
          <w:rtl/>
        </w:rPr>
      </w:pPr>
      <w:r>
        <w:rPr>
          <w:rFonts w:hint="cs"/>
          <w:rtl/>
        </w:rPr>
        <w:t xml:space="preserve">"עשיין" גדול. מה זה, לא היה כמוהו. על איזה </w:t>
      </w:r>
      <w:r>
        <w:t>issue</w:t>
      </w:r>
      <w:r>
        <w:rPr>
          <w:rFonts w:hint="cs"/>
          <w:rtl/>
        </w:rPr>
        <w:t xml:space="preserve"> אנחנו מדברים? אתם יודעים? הוא עושה. מה שהוא עושה באמת ראוי לתפארת. למשל, המשכורת והשכר ירדו ב-6% - זו עשייה, נכון? אנחנו דיברנו. אצלנו אומנם השכר עלה, אבל אנחנו דיברנו. הוא הוריד</w:t>
      </w:r>
      <w:r>
        <w:rPr>
          <w:rFonts w:hint="cs"/>
          <w:rtl/>
        </w:rPr>
        <w:t xml:space="preserve"> - מפני שהוא עושה. 11% מובטלים. הוא עושה - אנחנו מדברים. מה אתה כל כך מתפעל? איך קרא לזה? ממשלה מוצלחת. איזה בן מוצלח. איזו ממשלה מוצלחת. עוד לא היתה הצלחה כזאת. הוא עושה בתי-תמחוי בכל הארץ - לא היו בארץ בתי-תמחוי. היה לנו מעט והתחלקנו עם כולם.</w:t>
      </w:r>
    </w:p>
    <w:p w14:paraId="50CC8667" w14:textId="77777777" w:rsidR="00000000" w:rsidRDefault="00B6587A">
      <w:pPr>
        <w:pStyle w:val="a"/>
        <w:rPr>
          <w:rFonts w:hint="cs"/>
          <w:rtl/>
        </w:rPr>
      </w:pPr>
    </w:p>
    <w:p w14:paraId="514D00C6" w14:textId="77777777" w:rsidR="00000000" w:rsidRDefault="00B6587A">
      <w:pPr>
        <w:pStyle w:val="ac"/>
        <w:rPr>
          <w:rtl/>
        </w:rPr>
      </w:pPr>
      <w:r>
        <w:rPr>
          <w:rFonts w:hint="eastAsia"/>
          <w:rtl/>
        </w:rPr>
        <w:t>יחיאל</w:t>
      </w:r>
      <w:r>
        <w:rPr>
          <w:rtl/>
        </w:rPr>
        <w:t xml:space="preserve"> חזן </w:t>
      </w:r>
      <w:r>
        <w:rPr>
          <w:rtl/>
        </w:rPr>
        <w:t>(הליכוד):</w:t>
      </w:r>
    </w:p>
    <w:p w14:paraId="1223803A" w14:textId="77777777" w:rsidR="00000000" w:rsidRDefault="00B6587A">
      <w:pPr>
        <w:pStyle w:val="a"/>
        <w:rPr>
          <w:rFonts w:hint="cs"/>
          <w:rtl/>
        </w:rPr>
      </w:pPr>
    </w:p>
    <w:p w14:paraId="76FAF1CE" w14:textId="77777777" w:rsidR="00000000" w:rsidRDefault="00B6587A">
      <w:pPr>
        <w:pStyle w:val="a"/>
        <w:rPr>
          <w:rFonts w:hint="cs"/>
          <w:rtl/>
        </w:rPr>
      </w:pPr>
      <w:r>
        <w:rPr>
          <w:rFonts w:hint="cs"/>
          <w:rtl/>
        </w:rPr>
        <w:t>גם אצל רבין היו.</w:t>
      </w:r>
    </w:p>
    <w:p w14:paraId="141B69A5" w14:textId="77777777" w:rsidR="00000000" w:rsidRDefault="00B6587A">
      <w:pPr>
        <w:pStyle w:val="a"/>
        <w:rPr>
          <w:rFonts w:hint="cs"/>
          <w:rtl/>
        </w:rPr>
      </w:pPr>
    </w:p>
    <w:p w14:paraId="7AB09184" w14:textId="77777777" w:rsidR="00000000" w:rsidRDefault="00B6587A">
      <w:pPr>
        <w:pStyle w:val="SpeakerCon"/>
        <w:rPr>
          <w:rtl/>
        </w:rPr>
      </w:pPr>
      <w:bookmarkStart w:id="90" w:name="FS000000456T09_10_2003_13_00_06C"/>
      <w:bookmarkEnd w:id="90"/>
      <w:r>
        <w:rPr>
          <w:rtl/>
        </w:rPr>
        <w:t>שמעון פרס (העבודה-מימד):</w:t>
      </w:r>
    </w:p>
    <w:p w14:paraId="62CB6618" w14:textId="77777777" w:rsidR="00000000" w:rsidRDefault="00B6587A">
      <w:pPr>
        <w:pStyle w:val="a"/>
        <w:rPr>
          <w:rtl/>
        </w:rPr>
      </w:pPr>
    </w:p>
    <w:p w14:paraId="30188B59" w14:textId="77777777" w:rsidR="00000000" w:rsidRDefault="00B6587A">
      <w:pPr>
        <w:pStyle w:val="a"/>
        <w:rPr>
          <w:rFonts w:hint="cs"/>
          <w:rtl/>
        </w:rPr>
      </w:pPr>
      <w:r>
        <w:rPr>
          <w:rFonts w:hint="cs"/>
          <w:rtl/>
        </w:rPr>
        <w:t>אתה אל תדבר על רבין, אתה לא יודע שום דבר - תאמין לי. עבדת ב"מעריב", אומנם, אבל זה עיתון ערב. לא ידעת מה שנעשה בבוקר.</w:t>
      </w:r>
    </w:p>
    <w:p w14:paraId="38A6AD00" w14:textId="77777777" w:rsidR="00000000" w:rsidRDefault="00B6587A">
      <w:pPr>
        <w:pStyle w:val="a"/>
        <w:rPr>
          <w:rFonts w:hint="cs"/>
          <w:rtl/>
        </w:rPr>
      </w:pPr>
    </w:p>
    <w:p w14:paraId="6D47A067" w14:textId="77777777" w:rsidR="00000000" w:rsidRDefault="00B6587A">
      <w:pPr>
        <w:pStyle w:val="a"/>
        <w:rPr>
          <w:rFonts w:hint="cs"/>
          <w:rtl/>
        </w:rPr>
      </w:pPr>
      <w:r>
        <w:rPr>
          <w:rFonts w:hint="cs"/>
          <w:rtl/>
        </w:rPr>
        <w:t>בתי-תמחוי. הוא עשה בתי-תמחוי. נכון או לא? איזו ממשלה מוצלחת. יוצא מגדר הרגיל. התייר</w:t>
      </w:r>
      <w:r>
        <w:rPr>
          <w:rFonts w:hint="cs"/>
          <w:rtl/>
        </w:rPr>
        <w:t xml:space="preserve">ות נפסקה. אומנם "אל על" מצליחה, אבל אין תיירות. בתי-המלון ריקים. איש עושה, לא כמונו. לא מדבר. אנחנו אומנם דיברנו, אבל בתי-המלון היו מלאים, התעסוקה היתה כמעט מלאה - 5%-6% אבטלה. כשיש אבטלה חיכוכית של 3%, זה 2%. המשק פורח - מתחת לריבוי הטבעי. שמעתם על צמיחה </w:t>
      </w:r>
      <w:r>
        <w:rPr>
          <w:rFonts w:hint="cs"/>
          <w:rtl/>
        </w:rPr>
        <w:t xml:space="preserve">כזאת? צמיחה מהכיוון ההפוך. מה אתם כל כך מתפעלים? מה אתם כל כך מתמוגגים? איזה מין "שוורצנגרים" אתם? אילו שרירים יש לכם, איזה גוף מדהים, איזו הופעה מרעננת ומוצלחת. קצת צניעות. </w:t>
      </w:r>
    </w:p>
    <w:p w14:paraId="6FE19397" w14:textId="77777777" w:rsidR="00000000" w:rsidRDefault="00B6587A">
      <w:pPr>
        <w:pStyle w:val="a"/>
        <w:rPr>
          <w:rFonts w:hint="cs"/>
          <w:rtl/>
        </w:rPr>
      </w:pPr>
    </w:p>
    <w:p w14:paraId="3BE7F194" w14:textId="77777777" w:rsidR="00000000" w:rsidRDefault="00B6587A">
      <w:pPr>
        <w:pStyle w:val="a"/>
        <w:rPr>
          <w:rFonts w:hint="cs"/>
          <w:rtl/>
        </w:rPr>
      </w:pPr>
      <w:r>
        <w:rPr>
          <w:rFonts w:hint="cs"/>
          <w:rtl/>
        </w:rPr>
        <w:t>אדוני היושב-ראש, אני מרגיש שאחרי יום הכיפורים נגמרו לנו תרנגולי הכפרה, ועכשיו עו</w:t>
      </w:r>
      <w:r>
        <w:rPr>
          <w:rFonts w:hint="cs"/>
          <w:rtl/>
        </w:rPr>
        <w:t xml:space="preserve">שים כפרה בלי תרנגולים. אני מכיר את ראש הממשלה. אני רוצה להגיד: חשבתי שעזבנו את הממשלה, לא צריך לחזור אליה. זו ממשלה מידרדרת בכל המובנים. אני רוצה להרגיע, אם יש מישהו מהמפד"ל - היום הם בטח לא יבואו. שבועיים לא יבואו. יש מישהו מהמפד"ל? </w:t>
      </w:r>
    </w:p>
    <w:p w14:paraId="4C2B9FFE" w14:textId="77777777" w:rsidR="00000000" w:rsidRDefault="00B6587A">
      <w:pPr>
        <w:pStyle w:val="a"/>
        <w:rPr>
          <w:rFonts w:hint="cs"/>
          <w:rtl/>
        </w:rPr>
      </w:pPr>
    </w:p>
    <w:p w14:paraId="40A5BC53" w14:textId="77777777" w:rsidR="00000000" w:rsidRDefault="00B6587A">
      <w:pPr>
        <w:pStyle w:val="ac"/>
        <w:rPr>
          <w:rtl/>
        </w:rPr>
      </w:pPr>
      <w:r>
        <w:rPr>
          <w:rFonts w:hint="eastAsia"/>
          <w:rtl/>
        </w:rPr>
        <w:t>קריאות</w:t>
      </w:r>
      <w:r>
        <w:rPr>
          <w:rtl/>
        </w:rPr>
        <w:t>:</w:t>
      </w:r>
    </w:p>
    <w:p w14:paraId="313688F4" w14:textId="77777777" w:rsidR="00000000" w:rsidRDefault="00B6587A">
      <w:pPr>
        <w:pStyle w:val="a"/>
        <w:rPr>
          <w:rFonts w:hint="cs"/>
          <w:rtl/>
        </w:rPr>
      </w:pPr>
    </w:p>
    <w:p w14:paraId="1430D973" w14:textId="77777777" w:rsidR="00000000" w:rsidRDefault="00B6587A">
      <w:pPr>
        <w:pStyle w:val="a"/>
        <w:rPr>
          <w:rFonts w:hint="cs"/>
          <w:rtl/>
        </w:rPr>
      </w:pPr>
      <w:r>
        <w:rPr>
          <w:rFonts w:hint="cs"/>
          <w:rtl/>
        </w:rPr>
        <w:t>כן.</w:t>
      </w:r>
    </w:p>
    <w:p w14:paraId="3112DE54" w14:textId="77777777" w:rsidR="00000000" w:rsidRDefault="00B6587A">
      <w:pPr>
        <w:pStyle w:val="a"/>
        <w:rPr>
          <w:rFonts w:hint="cs"/>
          <w:rtl/>
        </w:rPr>
      </w:pPr>
    </w:p>
    <w:p w14:paraId="3BE81648" w14:textId="77777777" w:rsidR="00000000" w:rsidRDefault="00B6587A">
      <w:pPr>
        <w:pStyle w:val="SpeakerCon"/>
        <w:rPr>
          <w:rtl/>
        </w:rPr>
      </w:pPr>
      <w:bookmarkStart w:id="91" w:name="FS000000456T09_10_2003_13_06_15C"/>
      <w:bookmarkEnd w:id="91"/>
      <w:r>
        <w:rPr>
          <w:rtl/>
        </w:rPr>
        <w:t xml:space="preserve">שמעון </w:t>
      </w:r>
      <w:r>
        <w:rPr>
          <w:rtl/>
        </w:rPr>
        <w:t>פרס (העבודה-מימד):</w:t>
      </w:r>
    </w:p>
    <w:p w14:paraId="51AB92DC" w14:textId="77777777" w:rsidR="00000000" w:rsidRDefault="00B6587A">
      <w:pPr>
        <w:pStyle w:val="a"/>
        <w:rPr>
          <w:rtl/>
        </w:rPr>
      </w:pPr>
    </w:p>
    <w:p w14:paraId="3E2DDF6F" w14:textId="77777777" w:rsidR="00000000" w:rsidRDefault="00B6587A">
      <w:pPr>
        <w:pStyle w:val="a"/>
        <w:rPr>
          <w:rFonts w:hint="cs"/>
          <w:rtl/>
        </w:rPr>
      </w:pPr>
      <w:r>
        <w:rPr>
          <w:rFonts w:hint="cs"/>
          <w:rtl/>
        </w:rPr>
        <w:t>איפה, מי?</w:t>
      </w:r>
    </w:p>
    <w:p w14:paraId="00E1732E" w14:textId="77777777" w:rsidR="00000000" w:rsidRDefault="00B6587A">
      <w:pPr>
        <w:pStyle w:val="a"/>
        <w:rPr>
          <w:rFonts w:hint="cs"/>
          <w:rtl/>
        </w:rPr>
      </w:pPr>
    </w:p>
    <w:p w14:paraId="640C549F" w14:textId="77777777" w:rsidR="00000000" w:rsidRDefault="00B6587A">
      <w:pPr>
        <w:pStyle w:val="ad"/>
        <w:rPr>
          <w:rtl/>
        </w:rPr>
      </w:pPr>
      <w:r>
        <w:rPr>
          <w:rtl/>
        </w:rPr>
        <w:t>היו"ר ראובן ריבלין:</w:t>
      </w:r>
    </w:p>
    <w:p w14:paraId="48173858" w14:textId="77777777" w:rsidR="00000000" w:rsidRDefault="00B6587A">
      <w:pPr>
        <w:pStyle w:val="a"/>
        <w:rPr>
          <w:rtl/>
        </w:rPr>
      </w:pPr>
    </w:p>
    <w:p w14:paraId="3DD97271" w14:textId="77777777" w:rsidR="00000000" w:rsidRDefault="00B6587A">
      <w:pPr>
        <w:pStyle w:val="a"/>
        <w:rPr>
          <w:rFonts w:hint="cs"/>
          <w:rtl/>
        </w:rPr>
      </w:pPr>
      <w:r>
        <w:rPr>
          <w:rFonts w:hint="cs"/>
          <w:rtl/>
        </w:rPr>
        <w:t>חבר הכנסת ניסן סלומינסקי.</w:t>
      </w:r>
    </w:p>
    <w:p w14:paraId="5A083729" w14:textId="77777777" w:rsidR="00000000" w:rsidRDefault="00B6587A">
      <w:pPr>
        <w:pStyle w:val="a"/>
        <w:rPr>
          <w:rFonts w:hint="cs"/>
          <w:rtl/>
        </w:rPr>
      </w:pPr>
    </w:p>
    <w:p w14:paraId="0838FF22" w14:textId="77777777" w:rsidR="00000000" w:rsidRDefault="00B6587A">
      <w:pPr>
        <w:pStyle w:val="SpeakerCon"/>
        <w:rPr>
          <w:rtl/>
        </w:rPr>
      </w:pPr>
      <w:bookmarkStart w:id="92" w:name="FS000000456T09_10_2003_13_08_19C"/>
      <w:bookmarkEnd w:id="92"/>
      <w:r>
        <w:rPr>
          <w:rtl/>
        </w:rPr>
        <w:t>שמעון פרס (העבודה-מימד):</w:t>
      </w:r>
    </w:p>
    <w:p w14:paraId="0DA069A9" w14:textId="77777777" w:rsidR="00000000" w:rsidRDefault="00B6587A">
      <w:pPr>
        <w:pStyle w:val="a"/>
        <w:rPr>
          <w:rtl/>
        </w:rPr>
      </w:pPr>
    </w:p>
    <w:p w14:paraId="5E02359C" w14:textId="77777777" w:rsidR="00000000" w:rsidRDefault="00B6587A">
      <w:pPr>
        <w:pStyle w:val="a"/>
        <w:rPr>
          <w:rFonts w:hint="cs"/>
          <w:rtl/>
        </w:rPr>
      </w:pPr>
      <w:r>
        <w:rPr>
          <w:rFonts w:hint="cs"/>
          <w:rtl/>
        </w:rPr>
        <w:t>אוה, יופי. שמע, אני מבקש למסור לחברים: אין לכם סכנה. אנחנו לא ניכנס לממשלה, תיקחו לכם שבועיים, אל תמהרו, אל תמהרו.</w:t>
      </w:r>
    </w:p>
    <w:p w14:paraId="15CF8AE0" w14:textId="77777777" w:rsidR="00000000" w:rsidRDefault="00B6587A">
      <w:pPr>
        <w:pStyle w:val="a"/>
        <w:rPr>
          <w:rFonts w:hint="cs"/>
          <w:rtl/>
        </w:rPr>
      </w:pPr>
    </w:p>
    <w:p w14:paraId="560F67C0" w14:textId="77777777" w:rsidR="00000000" w:rsidRDefault="00B6587A">
      <w:pPr>
        <w:pStyle w:val="ac"/>
        <w:rPr>
          <w:rtl/>
        </w:rPr>
      </w:pPr>
      <w:r>
        <w:rPr>
          <w:rFonts w:hint="eastAsia"/>
          <w:rtl/>
        </w:rPr>
        <w:t>ניסן</w:t>
      </w:r>
      <w:r>
        <w:rPr>
          <w:rtl/>
        </w:rPr>
        <w:t xml:space="preserve"> סלומינסקי (מפד"ל):</w:t>
      </w:r>
    </w:p>
    <w:p w14:paraId="280C0951" w14:textId="77777777" w:rsidR="00000000" w:rsidRDefault="00B6587A">
      <w:pPr>
        <w:pStyle w:val="a"/>
        <w:rPr>
          <w:rFonts w:hint="cs"/>
          <w:rtl/>
        </w:rPr>
      </w:pPr>
    </w:p>
    <w:p w14:paraId="70CE36B9" w14:textId="77777777" w:rsidR="00000000" w:rsidRDefault="00B6587A">
      <w:pPr>
        <w:pStyle w:val="a"/>
        <w:rPr>
          <w:rFonts w:hint="cs"/>
          <w:rtl/>
        </w:rPr>
      </w:pPr>
      <w:r>
        <w:rPr>
          <w:rFonts w:hint="cs"/>
          <w:rtl/>
        </w:rPr>
        <w:t>לפני או אח</w:t>
      </w:r>
      <w:r>
        <w:rPr>
          <w:rFonts w:hint="cs"/>
          <w:rtl/>
        </w:rPr>
        <w:t>רי סוכות?</w:t>
      </w:r>
    </w:p>
    <w:p w14:paraId="3216504B" w14:textId="77777777" w:rsidR="00000000" w:rsidRDefault="00B6587A">
      <w:pPr>
        <w:pStyle w:val="a"/>
        <w:rPr>
          <w:rFonts w:hint="cs"/>
          <w:rtl/>
        </w:rPr>
      </w:pPr>
    </w:p>
    <w:p w14:paraId="1D13151B" w14:textId="77777777" w:rsidR="00000000" w:rsidRDefault="00B6587A">
      <w:pPr>
        <w:pStyle w:val="SpeakerCon"/>
        <w:rPr>
          <w:rtl/>
        </w:rPr>
      </w:pPr>
      <w:bookmarkStart w:id="93" w:name="FS000000456T09_10_2003_13_10_13C"/>
      <w:bookmarkEnd w:id="93"/>
      <w:r>
        <w:rPr>
          <w:rtl/>
        </w:rPr>
        <w:t>שמעון פרס (העבודה-מימד):</w:t>
      </w:r>
    </w:p>
    <w:p w14:paraId="001D67B5" w14:textId="77777777" w:rsidR="00000000" w:rsidRDefault="00B6587A">
      <w:pPr>
        <w:pStyle w:val="a"/>
        <w:rPr>
          <w:rtl/>
        </w:rPr>
      </w:pPr>
    </w:p>
    <w:p w14:paraId="03203564" w14:textId="77777777" w:rsidR="00000000" w:rsidRDefault="00B6587A">
      <w:pPr>
        <w:pStyle w:val="a"/>
        <w:rPr>
          <w:rFonts w:hint="cs"/>
          <w:rtl/>
        </w:rPr>
      </w:pPr>
      <w:r>
        <w:rPr>
          <w:rFonts w:hint="cs"/>
          <w:rtl/>
        </w:rPr>
        <w:t xml:space="preserve">תבנו סוכת דוד נופלת, מה בוער לכם? אנחנו לא ניכנס, לא נחטוף את המציאה הזאת בשום מחיר. </w:t>
      </w:r>
    </w:p>
    <w:p w14:paraId="05ACFE5F" w14:textId="77777777" w:rsidR="00000000" w:rsidRDefault="00B6587A">
      <w:pPr>
        <w:pStyle w:val="a"/>
        <w:rPr>
          <w:rFonts w:hint="cs"/>
          <w:rtl/>
        </w:rPr>
      </w:pPr>
    </w:p>
    <w:p w14:paraId="58A73779" w14:textId="77777777" w:rsidR="00000000" w:rsidRDefault="00B6587A">
      <w:pPr>
        <w:pStyle w:val="a"/>
        <w:rPr>
          <w:rFonts w:hint="cs"/>
          <w:rtl/>
        </w:rPr>
      </w:pPr>
      <w:r>
        <w:rPr>
          <w:rFonts w:hint="cs"/>
          <w:rtl/>
        </w:rPr>
        <w:t xml:space="preserve">אדוני היושב-ראש, אני אומר לך, מה שקרה זה ככה: עזבנו את הממשלה, אני מודה - אני חשבתי: יש איזו אווירה של נימוס, של אחדות, אל תקלקל את </w:t>
      </w:r>
      <w:r>
        <w:rPr>
          <w:rFonts w:hint="cs"/>
          <w:rtl/>
        </w:rPr>
        <w:t>זה. אז להיות בממשלה. יש אופוזיציה רכה, יש אופוזיציה - חשבתי: המדינה במצב קשה, כלכלית היא מידרדרת, אבטלה, הדמוגרפיה משחקת תפקיד מחריד - הלוא לכם, לימין, אין מושג מה לעשות, מה לעשות כשבין הים לבין הירדן יש 5.4 מיליוני יהודים ו-4.9 מיליוני ערבים.</w:t>
      </w:r>
    </w:p>
    <w:p w14:paraId="22080705" w14:textId="77777777" w:rsidR="00000000" w:rsidRDefault="00B6587A">
      <w:pPr>
        <w:pStyle w:val="a"/>
        <w:rPr>
          <w:rFonts w:hint="cs"/>
          <w:rtl/>
        </w:rPr>
      </w:pPr>
    </w:p>
    <w:p w14:paraId="290215BF" w14:textId="77777777" w:rsidR="00000000" w:rsidRDefault="00B6587A">
      <w:pPr>
        <w:pStyle w:val="ac"/>
        <w:rPr>
          <w:rtl/>
        </w:rPr>
      </w:pPr>
      <w:r>
        <w:rPr>
          <w:rFonts w:hint="eastAsia"/>
          <w:rtl/>
        </w:rPr>
        <w:t>אורי</w:t>
      </w:r>
      <w:r>
        <w:rPr>
          <w:rtl/>
        </w:rPr>
        <w:t xml:space="preserve"> יהודה </w:t>
      </w:r>
      <w:r>
        <w:rPr>
          <w:rtl/>
        </w:rPr>
        <w:t>אריאל (האיחוד הלאומי - ישראל ביתנו):</w:t>
      </w:r>
    </w:p>
    <w:p w14:paraId="50090C70" w14:textId="77777777" w:rsidR="00000000" w:rsidRDefault="00B6587A">
      <w:pPr>
        <w:pStyle w:val="a"/>
        <w:rPr>
          <w:rFonts w:hint="cs"/>
          <w:rtl/>
        </w:rPr>
      </w:pPr>
    </w:p>
    <w:p w14:paraId="062F0C8B" w14:textId="77777777" w:rsidR="00000000" w:rsidRDefault="00B6587A">
      <w:pPr>
        <w:pStyle w:val="a"/>
        <w:rPr>
          <w:rFonts w:hint="cs"/>
          <w:rtl/>
        </w:rPr>
      </w:pPr>
      <w:r>
        <w:rPr>
          <w:rFonts w:hint="cs"/>
          <w:rtl/>
        </w:rPr>
        <w:t>- - -</w:t>
      </w:r>
    </w:p>
    <w:p w14:paraId="5600DA88" w14:textId="77777777" w:rsidR="00000000" w:rsidRDefault="00B6587A">
      <w:pPr>
        <w:pStyle w:val="a"/>
        <w:rPr>
          <w:rFonts w:hint="cs"/>
          <w:rtl/>
        </w:rPr>
      </w:pPr>
    </w:p>
    <w:p w14:paraId="79CC696C" w14:textId="77777777" w:rsidR="00000000" w:rsidRDefault="00B6587A">
      <w:pPr>
        <w:pStyle w:val="SpeakerCon"/>
        <w:rPr>
          <w:rtl/>
        </w:rPr>
      </w:pPr>
      <w:bookmarkStart w:id="94" w:name="FS000000456T09_10_2003_13_14_09C"/>
      <w:bookmarkEnd w:id="94"/>
      <w:r>
        <w:rPr>
          <w:rtl/>
        </w:rPr>
        <w:t>שמעון פרס (העבודה-מימד):</w:t>
      </w:r>
    </w:p>
    <w:p w14:paraId="31F54228" w14:textId="77777777" w:rsidR="00000000" w:rsidRDefault="00B6587A">
      <w:pPr>
        <w:pStyle w:val="a"/>
        <w:rPr>
          <w:rtl/>
        </w:rPr>
      </w:pPr>
    </w:p>
    <w:p w14:paraId="28F7BDFE" w14:textId="77777777" w:rsidR="00000000" w:rsidRDefault="00B6587A">
      <w:pPr>
        <w:pStyle w:val="a"/>
        <w:rPr>
          <w:rFonts w:hint="cs"/>
          <w:rtl/>
        </w:rPr>
      </w:pPr>
      <w:r>
        <w:rPr>
          <w:rFonts w:hint="cs"/>
          <w:rtl/>
        </w:rPr>
        <w:t>אל תפריע, אל תפריע. לך אתה ליש"ע, לך אתה ליש"ע. אני לא זקוק לעזרה שלך.</w:t>
      </w:r>
    </w:p>
    <w:p w14:paraId="43407B5C" w14:textId="77777777" w:rsidR="00000000" w:rsidRDefault="00B6587A">
      <w:pPr>
        <w:pStyle w:val="a"/>
        <w:rPr>
          <w:rFonts w:hint="cs"/>
          <w:rtl/>
        </w:rPr>
      </w:pPr>
    </w:p>
    <w:p w14:paraId="1BC95A35"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1696584E" w14:textId="77777777" w:rsidR="00000000" w:rsidRDefault="00B6587A">
      <w:pPr>
        <w:pStyle w:val="a"/>
        <w:rPr>
          <w:rFonts w:hint="cs"/>
          <w:rtl/>
        </w:rPr>
      </w:pPr>
    </w:p>
    <w:p w14:paraId="20C672E4" w14:textId="77777777" w:rsidR="00000000" w:rsidRDefault="00B6587A">
      <w:pPr>
        <w:pStyle w:val="a"/>
        <w:rPr>
          <w:rFonts w:hint="cs"/>
          <w:rtl/>
        </w:rPr>
      </w:pPr>
      <w:r>
        <w:rPr>
          <w:rFonts w:hint="cs"/>
          <w:rtl/>
        </w:rPr>
        <w:t>מה עם פרס נובל?</w:t>
      </w:r>
    </w:p>
    <w:p w14:paraId="78326466" w14:textId="77777777" w:rsidR="00000000" w:rsidRDefault="00B6587A">
      <w:pPr>
        <w:pStyle w:val="SpeakerCon"/>
        <w:rPr>
          <w:rFonts w:hint="cs"/>
          <w:rtl/>
        </w:rPr>
      </w:pPr>
      <w:bookmarkStart w:id="95" w:name="FS000000456T09_10_2003_13_15_05C"/>
      <w:bookmarkEnd w:id="95"/>
    </w:p>
    <w:p w14:paraId="40429983" w14:textId="77777777" w:rsidR="00000000" w:rsidRDefault="00B6587A">
      <w:pPr>
        <w:pStyle w:val="SpeakerCon"/>
        <w:rPr>
          <w:rtl/>
        </w:rPr>
      </w:pPr>
      <w:r>
        <w:rPr>
          <w:rtl/>
        </w:rPr>
        <w:t>שמעון פרס (העבודה-מימד):</w:t>
      </w:r>
    </w:p>
    <w:p w14:paraId="56080530" w14:textId="77777777" w:rsidR="00000000" w:rsidRDefault="00B6587A">
      <w:pPr>
        <w:pStyle w:val="a"/>
        <w:rPr>
          <w:rtl/>
        </w:rPr>
      </w:pPr>
    </w:p>
    <w:p w14:paraId="0CBBF109" w14:textId="77777777" w:rsidR="00000000" w:rsidRDefault="00B6587A">
      <w:pPr>
        <w:pStyle w:val="a"/>
        <w:rPr>
          <w:rFonts w:hint="cs"/>
          <w:rtl/>
        </w:rPr>
      </w:pPr>
      <w:r>
        <w:rPr>
          <w:rFonts w:hint="cs"/>
          <w:rtl/>
        </w:rPr>
        <w:t>מגיע לי. אתה קלקלת עם</w:t>
      </w:r>
      <w:r>
        <w:rPr>
          <w:rFonts w:hint="cs"/>
          <w:rtl/>
        </w:rPr>
        <w:t xml:space="preserve"> מפת ההתנחלויות. אתה מסכן את היות ישראל מדינה יהודית. אתה מסכן את היות מדינת ישראל מדינה יהודית. אתם עוברים מציונות לכיכר-ציון, להסתות. </w:t>
      </w:r>
    </w:p>
    <w:p w14:paraId="211A9DA5" w14:textId="77777777" w:rsidR="00000000" w:rsidRDefault="00B6587A">
      <w:pPr>
        <w:pStyle w:val="a"/>
        <w:rPr>
          <w:rFonts w:hint="cs"/>
          <w:rtl/>
        </w:rPr>
      </w:pPr>
    </w:p>
    <w:p w14:paraId="151E7F56"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4E07C927" w14:textId="77777777" w:rsidR="00000000" w:rsidRDefault="00B6587A">
      <w:pPr>
        <w:pStyle w:val="a"/>
        <w:rPr>
          <w:rFonts w:hint="cs"/>
          <w:rtl/>
        </w:rPr>
      </w:pPr>
    </w:p>
    <w:p w14:paraId="1BBCBEE1" w14:textId="77777777" w:rsidR="00000000" w:rsidRDefault="00B6587A">
      <w:pPr>
        <w:pStyle w:val="a"/>
        <w:rPr>
          <w:rFonts w:hint="cs"/>
          <w:rtl/>
        </w:rPr>
      </w:pPr>
      <w:r>
        <w:rPr>
          <w:rFonts w:hint="cs"/>
          <w:rtl/>
        </w:rPr>
        <w:t>- - -</w:t>
      </w:r>
    </w:p>
    <w:p w14:paraId="32F36BD2" w14:textId="77777777" w:rsidR="00000000" w:rsidRDefault="00B6587A">
      <w:pPr>
        <w:pStyle w:val="a"/>
        <w:rPr>
          <w:rFonts w:hint="cs"/>
          <w:rtl/>
        </w:rPr>
      </w:pPr>
    </w:p>
    <w:p w14:paraId="3F7C25F7" w14:textId="77777777" w:rsidR="00000000" w:rsidRDefault="00B6587A">
      <w:pPr>
        <w:pStyle w:val="SpeakerCon"/>
        <w:rPr>
          <w:rtl/>
        </w:rPr>
      </w:pPr>
      <w:bookmarkStart w:id="96" w:name="FS000000456T09_10_2003_13_17_52C"/>
      <w:bookmarkEnd w:id="96"/>
      <w:r>
        <w:rPr>
          <w:rtl/>
        </w:rPr>
        <w:t>שמעון פרס (העבודה-מימד):</w:t>
      </w:r>
    </w:p>
    <w:p w14:paraId="18C943EF" w14:textId="77777777" w:rsidR="00000000" w:rsidRDefault="00B6587A">
      <w:pPr>
        <w:pStyle w:val="a"/>
        <w:rPr>
          <w:rtl/>
        </w:rPr>
      </w:pPr>
    </w:p>
    <w:p w14:paraId="7C3FDB12" w14:textId="77777777" w:rsidR="00000000" w:rsidRDefault="00B6587A">
      <w:pPr>
        <w:pStyle w:val="a"/>
        <w:rPr>
          <w:rFonts w:hint="cs"/>
          <w:rtl/>
        </w:rPr>
      </w:pPr>
      <w:r>
        <w:rPr>
          <w:rFonts w:hint="cs"/>
          <w:rtl/>
        </w:rPr>
        <w:t>מזל שעשינו את אוסלו. חבל שאתם קלקלתם</w:t>
      </w:r>
      <w:r>
        <w:rPr>
          <w:rFonts w:hint="cs"/>
          <w:rtl/>
        </w:rPr>
        <w:t xml:space="preserve">. </w:t>
      </w:r>
    </w:p>
    <w:p w14:paraId="38C44B09" w14:textId="77777777" w:rsidR="00000000" w:rsidRDefault="00B6587A">
      <w:pPr>
        <w:pStyle w:val="a"/>
        <w:rPr>
          <w:rFonts w:hint="cs"/>
          <w:rtl/>
        </w:rPr>
      </w:pPr>
    </w:p>
    <w:p w14:paraId="5D7F57BB" w14:textId="77777777" w:rsidR="00000000" w:rsidRDefault="00B6587A">
      <w:pPr>
        <w:pStyle w:val="ad"/>
        <w:rPr>
          <w:rtl/>
        </w:rPr>
      </w:pPr>
      <w:r>
        <w:rPr>
          <w:rtl/>
        </w:rPr>
        <w:t>היו"ר ראובן ריבלין:</w:t>
      </w:r>
    </w:p>
    <w:p w14:paraId="79559B5D" w14:textId="77777777" w:rsidR="00000000" w:rsidRDefault="00B6587A">
      <w:pPr>
        <w:pStyle w:val="a"/>
        <w:rPr>
          <w:rtl/>
        </w:rPr>
      </w:pPr>
    </w:p>
    <w:p w14:paraId="64363758" w14:textId="77777777" w:rsidR="00000000" w:rsidRDefault="00B6587A">
      <w:pPr>
        <w:pStyle w:val="a"/>
        <w:rPr>
          <w:rFonts w:hint="cs"/>
          <w:rtl/>
        </w:rPr>
      </w:pPr>
      <w:r>
        <w:rPr>
          <w:rFonts w:hint="cs"/>
          <w:rtl/>
        </w:rPr>
        <w:t>חבר הכנסת אריאל, מספיק.</w:t>
      </w:r>
    </w:p>
    <w:p w14:paraId="0EF60EDA" w14:textId="77777777" w:rsidR="00000000" w:rsidRDefault="00B6587A">
      <w:pPr>
        <w:pStyle w:val="a"/>
        <w:rPr>
          <w:rFonts w:hint="cs"/>
          <w:rtl/>
        </w:rPr>
      </w:pPr>
    </w:p>
    <w:p w14:paraId="10A4798B" w14:textId="77777777" w:rsidR="00000000" w:rsidRDefault="00B6587A">
      <w:pPr>
        <w:pStyle w:val="SpeakerCon"/>
        <w:rPr>
          <w:rtl/>
        </w:rPr>
      </w:pPr>
      <w:bookmarkStart w:id="97" w:name="FS000000456T09_10_2003_13_18_29C"/>
      <w:bookmarkEnd w:id="97"/>
      <w:r>
        <w:rPr>
          <w:rtl/>
        </w:rPr>
        <w:t>שמעון פרס (העבודה-מימד):</w:t>
      </w:r>
    </w:p>
    <w:p w14:paraId="10D793C1" w14:textId="77777777" w:rsidR="00000000" w:rsidRDefault="00B6587A">
      <w:pPr>
        <w:pStyle w:val="a"/>
        <w:rPr>
          <w:rtl/>
        </w:rPr>
      </w:pPr>
    </w:p>
    <w:p w14:paraId="394C06D1" w14:textId="77777777" w:rsidR="00000000" w:rsidRDefault="00B6587A">
      <w:pPr>
        <w:pStyle w:val="a"/>
        <w:rPr>
          <w:rFonts w:hint="cs"/>
          <w:rtl/>
        </w:rPr>
      </w:pPr>
      <w:r>
        <w:rPr>
          <w:rFonts w:hint="cs"/>
          <w:rtl/>
        </w:rPr>
        <w:t xml:space="preserve">אתם עשיתם מפת התנחלות שהורסת את השלום, שהורסת את הכלכלה. </w:t>
      </w:r>
    </w:p>
    <w:p w14:paraId="34AE4024" w14:textId="77777777" w:rsidR="00000000" w:rsidRDefault="00B6587A">
      <w:pPr>
        <w:pStyle w:val="a"/>
        <w:rPr>
          <w:rFonts w:hint="cs"/>
          <w:rtl/>
        </w:rPr>
      </w:pPr>
    </w:p>
    <w:p w14:paraId="1BDF721B"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66294528" w14:textId="77777777" w:rsidR="00000000" w:rsidRDefault="00B6587A">
      <w:pPr>
        <w:pStyle w:val="a"/>
        <w:rPr>
          <w:rFonts w:hint="cs"/>
          <w:rtl/>
        </w:rPr>
      </w:pPr>
    </w:p>
    <w:p w14:paraId="584EF715" w14:textId="77777777" w:rsidR="00000000" w:rsidRDefault="00B6587A">
      <w:pPr>
        <w:pStyle w:val="a"/>
        <w:rPr>
          <w:rFonts w:hint="cs"/>
          <w:rtl/>
        </w:rPr>
      </w:pPr>
      <w:r>
        <w:rPr>
          <w:rFonts w:hint="cs"/>
          <w:rtl/>
        </w:rPr>
        <w:t>תודה רבה.</w:t>
      </w:r>
    </w:p>
    <w:p w14:paraId="6869BB84" w14:textId="77777777" w:rsidR="00000000" w:rsidRDefault="00B6587A">
      <w:pPr>
        <w:pStyle w:val="a"/>
        <w:rPr>
          <w:rFonts w:hint="cs"/>
          <w:rtl/>
        </w:rPr>
      </w:pPr>
    </w:p>
    <w:p w14:paraId="3B4B9D75" w14:textId="77777777" w:rsidR="00000000" w:rsidRDefault="00B6587A">
      <w:pPr>
        <w:pStyle w:val="ac"/>
        <w:rPr>
          <w:rtl/>
        </w:rPr>
      </w:pPr>
      <w:r>
        <w:rPr>
          <w:rFonts w:hint="eastAsia"/>
          <w:rtl/>
        </w:rPr>
        <w:t>יחיאל</w:t>
      </w:r>
      <w:r>
        <w:rPr>
          <w:rtl/>
        </w:rPr>
        <w:t xml:space="preserve"> חזן (הליכוד):</w:t>
      </w:r>
    </w:p>
    <w:p w14:paraId="5EE4578F" w14:textId="77777777" w:rsidR="00000000" w:rsidRDefault="00B6587A">
      <w:pPr>
        <w:pStyle w:val="a"/>
        <w:rPr>
          <w:rFonts w:hint="cs"/>
          <w:rtl/>
        </w:rPr>
      </w:pPr>
    </w:p>
    <w:p w14:paraId="790002C8" w14:textId="77777777" w:rsidR="00000000" w:rsidRDefault="00B6587A">
      <w:pPr>
        <w:pStyle w:val="a"/>
        <w:rPr>
          <w:rFonts w:hint="cs"/>
          <w:rtl/>
        </w:rPr>
      </w:pPr>
      <w:r>
        <w:rPr>
          <w:rFonts w:hint="cs"/>
          <w:rtl/>
        </w:rPr>
        <w:t>- - -</w:t>
      </w:r>
    </w:p>
    <w:p w14:paraId="107799D6" w14:textId="77777777" w:rsidR="00000000" w:rsidRDefault="00B6587A">
      <w:pPr>
        <w:pStyle w:val="a"/>
        <w:rPr>
          <w:rFonts w:hint="cs"/>
          <w:rtl/>
        </w:rPr>
      </w:pPr>
    </w:p>
    <w:p w14:paraId="57555EDD" w14:textId="77777777" w:rsidR="00000000" w:rsidRDefault="00B6587A">
      <w:pPr>
        <w:pStyle w:val="SpeakerCon"/>
        <w:rPr>
          <w:rtl/>
        </w:rPr>
      </w:pPr>
      <w:bookmarkStart w:id="98" w:name="FS000000456T09_10_2003_13_19_26C"/>
      <w:bookmarkEnd w:id="98"/>
      <w:r>
        <w:rPr>
          <w:rtl/>
        </w:rPr>
        <w:t>שמעון פרס (העבודה-מימד):</w:t>
      </w:r>
    </w:p>
    <w:p w14:paraId="01252000" w14:textId="77777777" w:rsidR="00000000" w:rsidRDefault="00B6587A">
      <w:pPr>
        <w:pStyle w:val="a"/>
        <w:rPr>
          <w:rtl/>
        </w:rPr>
      </w:pPr>
    </w:p>
    <w:p w14:paraId="08496011" w14:textId="77777777" w:rsidR="00000000" w:rsidRDefault="00B6587A">
      <w:pPr>
        <w:pStyle w:val="a"/>
        <w:rPr>
          <w:rFonts w:hint="cs"/>
          <w:rtl/>
        </w:rPr>
      </w:pPr>
      <w:r>
        <w:rPr>
          <w:rFonts w:hint="cs"/>
          <w:rtl/>
        </w:rPr>
        <w:t>תהיה צנ</w:t>
      </w:r>
      <w:r>
        <w:rPr>
          <w:rFonts w:hint="cs"/>
          <w:rtl/>
        </w:rPr>
        <w:t>וע גם אתה. אל תחלק ציונים, אתה לא בוועדת פרס אוסלו.</w:t>
      </w:r>
    </w:p>
    <w:p w14:paraId="01F72B45" w14:textId="77777777" w:rsidR="00000000" w:rsidRDefault="00B6587A">
      <w:pPr>
        <w:pStyle w:val="a"/>
        <w:rPr>
          <w:rFonts w:hint="cs"/>
          <w:rtl/>
        </w:rPr>
      </w:pPr>
    </w:p>
    <w:p w14:paraId="0243B2CD" w14:textId="77777777" w:rsidR="00000000" w:rsidRDefault="00B6587A">
      <w:pPr>
        <w:pStyle w:val="ad"/>
        <w:rPr>
          <w:rtl/>
        </w:rPr>
      </w:pPr>
      <w:r>
        <w:rPr>
          <w:rtl/>
        </w:rPr>
        <w:t>היו"ר ראובן ריבלין:</w:t>
      </w:r>
    </w:p>
    <w:p w14:paraId="7A2F0B32" w14:textId="77777777" w:rsidR="00000000" w:rsidRDefault="00B6587A">
      <w:pPr>
        <w:pStyle w:val="a"/>
        <w:rPr>
          <w:rtl/>
        </w:rPr>
      </w:pPr>
    </w:p>
    <w:p w14:paraId="79CD7681" w14:textId="77777777" w:rsidR="00000000" w:rsidRDefault="00B6587A">
      <w:pPr>
        <w:pStyle w:val="a"/>
        <w:rPr>
          <w:rFonts w:hint="cs"/>
          <w:rtl/>
        </w:rPr>
      </w:pPr>
      <w:r>
        <w:rPr>
          <w:rFonts w:hint="cs"/>
          <w:rtl/>
        </w:rPr>
        <w:t>חבר הכנסת חזן. חבר הכנסת אריאל.</w:t>
      </w:r>
    </w:p>
    <w:p w14:paraId="5A481EAF" w14:textId="77777777" w:rsidR="00000000" w:rsidRDefault="00B6587A">
      <w:pPr>
        <w:pStyle w:val="ac"/>
        <w:rPr>
          <w:rFonts w:hint="cs"/>
          <w:rtl/>
        </w:rPr>
      </w:pPr>
    </w:p>
    <w:p w14:paraId="1BCE081A"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4A198FD5" w14:textId="77777777" w:rsidR="00000000" w:rsidRDefault="00B6587A">
      <w:pPr>
        <w:pStyle w:val="a"/>
        <w:rPr>
          <w:rFonts w:hint="cs"/>
          <w:rtl/>
        </w:rPr>
      </w:pPr>
    </w:p>
    <w:p w14:paraId="51AFB5AB" w14:textId="77777777" w:rsidR="00000000" w:rsidRDefault="00B6587A">
      <w:pPr>
        <w:pStyle w:val="a"/>
        <w:rPr>
          <w:rFonts w:hint="cs"/>
          <w:rtl/>
        </w:rPr>
      </w:pPr>
      <w:r>
        <w:rPr>
          <w:rFonts w:hint="cs"/>
          <w:rtl/>
        </w:rPr>
        <w:t>מגיע לך עוד פרס נובל.</w:t>
      </w:r>
    </w:p>
    <w:p w14:paraId="5CD95269" w14:textId="77777777" w:rsidR="00000000" w:rsidRDefault="00B6587A">
      <w:pPr>
        <w:pStyle w:val="ad"/>
        <w:rPr>
          <w:rFonts w:hint="cs"/>
          <w:rtl/>
        </w:rPr>
      </w:pPr>
    </w:p>
    <w:p w14:paraId="183B7890" w14:textId="77777777" w:rsidR="00000000" w:rsidRDefault="00B6587A">
      <w:pPr>
        <w:pStyle w:val="ad"/>
        <w:rPr>
          <w:rtl/>
        </w:rPr>
      </w:pPr>
      <w:r>
        <w:rPr>
          <w:rtl/>
        </w:rPr>
        <w:t>היו"ר ראובן ריבלין:</w:t>
      </w:r>
    </w:p>
    <w:p w14:paraId="3C8CEDCD" w14:textId="77777777" w:rsidR="00000000" w:rsidRDefault="00B6587A">
      <w:pPr>
        <w:pStyle w:val="a"/>
        <w:rPr>
          <w:rtl/>
        </w:rPr>
      </w:pPr>
    </w:p>
    <w:p w14:paraId="058BA1E0" w14:textId="77777777" w:rsidR="00000000" w:rsidRDefault="00B6587A">
      <w:pPr>
        <w:pStyle w:val="a"/>
        <w:rPr>
          <w:rFonts w:hint="cs"/>
          <w:rtl/>
        </w:rPr>
      </w:pPr>
      <w:r>
        <w:rPr>
          <w:rFonts w:hint="cs"/>
          <w:rtl/>
        </w:rPr>
        <w:t>חבר הכנסת אריאל, אמרת את הדברים.</w:t>
      </w:r>
    </w:p>
    <w:p w14:paraId="58CDBE07" w14:textId="77777777" w:rsidR="00000000" w:rsidRDefault="00B6587A">
      <w:pPr>
        <w:pStyle w:val="a"/>
        <w:rPr>
          <w:rFonts w:hint="cs"/>
          <w:rtl/>
        </w:rPr>
      </w:pPr>
    </w:p>
    <w:p w14:paraId="68000076" w14:textId="77777777" w:rsidR="00000000" w:rsidRDefault="00B6587A">
      <w:pPr>
        <w:pStyle w:val="ac"/>
        <w:rPr>
          <w:rtl/>
        </w:rPr>
      </w:pPr>
      <w:r>
        <w:rPr>
          <w:rFonts w:hint="eastAsia"/>
          <w:rtl/>
        </w:rPr>
        <w:t>אורי</w:t>
      </w:r>
      <w:r>
        <w:rPr>
          <w:rtl/>
        </w:rPr>
        <w:t xml:space="preserve"> יהודה אריאל (האיח</w:t>
      </w:r>
      <w:r>
        <w:rPr>
          <w:rtl/>
        </w:rPr>
        <w:t>וד הלאומי - ישראל ביתנו):</w:t>
      </w:r>
    </w:p>
    <w:p w14:paraId="631E9A9D" w14:textId="77777777" w:rsidR="00000000" w:rsidRDefault="00B6587A">
      <w:pPr>
        <w:pStyle w:val="a"/>
        <w:rPr>
          <w:rFonts w:hint="cs"/>
          <w:rtl/>
        </w:rPr>
      </w:pPr>
    </w:p>
    <w:p w14:paraId="281E5A85" w14:textId="77777777" w:rsidR="00000000" w:rsidRDefault="00B6587A">
      <w:pPr>
        <w:pStyle w:val="a"/>
        <w:rPr>
          <w:rFonts w:hint="cs"/>
          <w:rtl/>
        </w:rPr>
      </w:pPr>
      <w:r>
        <w:rPr>
          <w:rFonts w:hint="cs"/>
          <w:rtl/>
        </w:rPr>
        <w:t>מה זאת הפגיעה בחברי הכנסת פה?</w:t>
      </w:r>
    </w:p>
    <w:p w14:paraId="2F835FDB" w14:textId="77777777" w:rsidR="00000000" w:rsidRDefault="00B6587A">
      <w:pPr>
        <w:pStyle w:val="a"/>
        <w:rPr>
          <w:rFonts w:hint="cs"/>
          <w:rtl/>
        </w:rPr>
      </w:pPr>
    </w:p>
    <w:p w14:paraId="5E012F98" w14:textId="77777777" w:rsidR="00000000" w:rsidRDefault="00B6587A">
      <w:pPr>
        <w:pStyle w:val="SpeakerCon"/>
        <w:rPr>
          <w:rtl/>
        </w:rPr>
      </w:pPr>
      <w:bookmarkStart w:id="99" w:name="FS000000456T09_10_2003_13_21_47C"/>
      <w:bookmarkEnd w:id="99"/>
      <w:r>
        <w:rPr>
          <w:rtl/>
        </w:rPr>
        <w:t>שמעון פרס (העבודה-מימד):</w:t>
      </w:r>
    </w:p>
    <w:p w14:paraId="6E8BCEA8" w14:textId="77777777" w:rsidR="00000000" w:rsidRDefault="00B6587A">
      <w:pPr>
        <w:pStyle w:val="a"/>
        <w:rPr>
          <w:rtl/>
        </w:rPr>
      </w:pPr>
    </w:p>
    <w:p w14:paraId="0483E737" w14:textId="77777777" w:rsidR="00000000" w:rsidRDefault="00B6587A">
      <w:pPr>
        <w:pStyle w:val="a"/>
        <w:rPr>
          <w:rFonts w:hint="cs"/>
          <w:rtl/>
        </w:rPr>
      </w:pPr>
      <w:r>
        <w:rPr>
          <w:rFonts w:hint="cs"/>
          <w:rtl/>
        </w:rPr>
        <w:t>אתה לא פוגע.</w:t>
      </w:r>
    </w:p>
    <w:p w14:paraId="5349D6E9" w14:textId="77777777" w:rsidR="00000000" w:rsidRDefault="00B6587A">
      <w:pPr>
        <w:pStyle w:val="a"/>
        <w:rPr>
          <w:rFonts w:hint="cs"/>
          <w:rtl/>
        </w:rPr>
      </w:pPr>
    </w:p>
    <w:p w14:paraId="52C68FBF" w14:textId="77777777" w:rsidR="00000000" w:rsidRDefault="00B6587A">
      <w:pPr>
        <w:pStyle w:val="ad"/>
        <w:rPr>
          <w:rtl/>
        </w:rPr>
      </w:pPr>
      <w:r>
        <w:rPr>
          <w:rtl/>
        </w:rPr>
        <w:t>היו"ר ראובן ריבלין:</w:t>
      </w:r>
    </w:p>
    <w:p w14:paraId="268569D4" w14:textId="77777777" w:rsidR="00000000" w:rsidRDefault="00B6587A">
      <w:pPr>
        <w:pStyle w:val="a"/>
        <w:rPr>
          <w:rtl/>
        </w:rPr>
      </w:pPr>
    </w:p>
    <w:p w14:paraId="6739C2E1" w14:textId="77777777" w:rsidR="00000000" w:rsidRDefault="00B6587A">
      <w:pPr>
        <w:pStyle w:val="a"/>
        <w:rPr>
          <w:rFonts w:hint="cs"/>
          <w:rtl/>
        </w:rPr>
      </w:pPr>
      <w:r>
        <w:rPr>
          <w:rFonts w:hint="cs"/>
          <w:rtl/>
        </w:rPr>
        <w:t>חבר הכנסת אריאל.</w:t>
      </w:r>
    </w:p>
    <w:p w14:paraId="2DF61BEA" w14:textId="77777777" w:rsidR="00000000" w:rsidRDefault="00B6587A">
      <w:pPr>
        <w:pStyle w:val="a"/>
        <w:rPr>
          <w:rFonts w:hint="cs"/>
          <w:rtl/>
        </w:rPr>
      </w:pPr>
    </w:p>
    <w:p w14:paraId="5599A23E" w14:textId="77777777" w:rsidR="00000000" w:rsidRDefault="00B6587A">
      <w:pPr>
        <w:pStyle w:val="SpeakerCon"/>
        <w:rPr>
          <w:rtl/>
        </w:rPr>
      </w:pPr>
      <w:bookmarkStart w:id="100" w:name="FS000000456T09_10_2003_13_22_08C"/>
      <w:bookmarkEnd w:id="100"/>
      <w:r>
        <w:rPr>
          <w:rtl/>
        </w:rPr>
        <w:t>שמעון פרס (העבודה-מימד):</w:t>
      </w:r>
    </w:p>
    <w:p w14:paraId="01F2143F" w14:textId="77777777" w:rsidR="00000000" w:rsidRDefault="00B6587A">
      <w:pPr>
        <w:pStyle w:val="a"/>
        <w:rPr>
          <w:rtl/>
        </w:rPr>
      </w:pPr>
    </w:p>
    <w:p w14:paraId="3EFF61B2" w14:textId="77777777" w:rsidR="00000000" w:rsidRDefault="00B6587A">
      <w:pPr>
        <w:pStyle w:val="a"/>
        <w:rPr>
          <w:rFonts w:hint="cs"/>
          <w:rtl/>
        </w:rPr>
      </w:pPr>
      <w:r>
        <w:rPr>
          <w:rFonts w:hint="cs"/>
          <w:rtl/>
        </w:rPr>
        <w:t xml:space="preserve">אתה מסכן, איזה אדם עדין, איזה אדם מתחשב. </w:t>
      </w:r>
    </w:p>
    <w:p w14:paraId="6653B4F8" w14:textId="77777777" w:rsidR="00000000" w:rsidRDefault="00B6587A">
      <w:pPr>
        <w:pStyle w:val="a"/>
        <w:rPr>
          <w:rFonts w:hint="cs"/>
          <w:rtl/>
        </w:rPr>
      </w:pPr>
    </w:p>
    <w:p w14:paraId="34526DA1"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594483AB" w14:textId="77777777" w:rsidR="00000000" w:rsidRDefault="00B6587A">
      <w:pPr>
        <w:pStyle w:val="a"/>
        <w:rPr>
          <w:rFonts w:hint="cs"/>
          <w:rtl/>
        </w:rPr>
      </w:pPr>
    </w:p>
    <w:p w14:paraId="347C0A38" w14:textId="77777777" w:rsidR="00000000" w:rsidRDefault="00B6587A">
      <w:pPr>
        <w:pStyle w:val="a"/>
        <w:rPr>
          <w:rFonts w:hint="cs"/>
          <w:rtl/>
        </w:rPr>
      </w:pPr>
      <w:r>
        <w:rPr>
          <w:rFonts w:hint="cs"/>
          <w:rtl/>
        </w:rPr>
        <w:t>ל</w:t>
      </w:r>
      <w:r>
        <w:rPr>
          <w:rFonts w:hint="cs"/>
          <w:rtl/>
        </w:rPr>
        <w:t>ך מגיע עוד פרס נובל.</w:t>
      </w:r>
    </w:p>
    <w:p w14:paraId="15A0CAAE" w14:textId="77777777" w:rsidR="00000000" w:rsidRDefault="00B6587A">
      <w:pPr>
        <w:pStyle w:val="a"/>
        <w:rPr>
          <w:rFonts w:hint="cs"/>
          <w:rtl/>
        </w:rPr>
      </w:pPr>
    </w:p>
    <w:p w14:paraId="548C41DD" w14:textId="77777777" w:rsidR="00000000" w:rsidRDefault="00B6587A">
      <w:pPr>
        <w:pStyle w:val="SpeakerCon"/>
        <w:rPr>
          <w:rtl/>
        </w:rPr>
      </w:pPr>
      <w:bookmarkStart w:id="101" w:name="FS000000456T09_10_2003_13_22_46C"/>
      <w:bookmarkEnd w:id="101"/>
      <w:r>
        <w:rPr>
          <w:rtl/>
        </w:rPr>
        <w:t>שמעון פרס (העבודה-מימד):</w:t>
      </w:r>
    </w:p>
    <w:p w14:paraId="23C78E28" w14:textId="77777777" w:rsidR="00000000" w:rsidRDefault="00B6587A">
      <w:pPr>
        <w:pStyle w:val="a"/>
        <w:rPr>
          <w:rtl/>
        </w:rPr>
      </w:pPr>
    </w:p>
    <w:p w14:paraId="39A56A53" w14:textId="77777777" w:rsidR="00000000" w:rsidRDefault="00B6587A">
      <w:pPr>
        <w:pStyle w:val="a"/>
        <w:rPr>
          <w:rFonts w:hint="cs"/>
          <w:rtl/>
        </w:rPr>
      </w:pPr>
      <w:r>
        <w:rPr>
          <w:rFonts w:hint="cs"/>
          <w:rtl/>
        </w:rPr>
        <w:t xml:space="preserve">מגיע לך? על מה מגיע לך? אתה בוועדת הפרס? אתה מחלק פרסים? אוי ואבוי לנו אם היית מחלק פרסים, אבל לא חשוב עכשיו. </w:t>
      </w:r>
    </w:p>
    <w:p w14:paraId="19ECCB2B" w14:textId="77777777" w:rsidR="00000000" w:rsidRDefault="00B6587A">
      <w:pPr>
        <w:pStyle w:val="a"/>
        <w:rPr>
          <w:rFonts w:hint="cs"/>
          <w:rtl/>
        </w:rPr>
      </w:pPr>
    </w:p>
    <w:p w14:paraId="2C3B025F"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6ED6B081" w14:textId="77777777" w:rsidR="00000000" w:rsidRDefault="00B6587A">
      <w:pPr>
        <w:pStyle w:val="a"/>
        <w:rPr>
          <w:rFonts w:hint="cs"/>
          <w:rtl/>
        </w:rPr>
      </w:pPr>
    </w:p>
    <w:p w14:paraId="3D3E3555" w14:textId="77777777" w:rsidR="00000000" w:rsidRDefault="00B6587A">
      <w:pPr>
        <w:pStyle w:val="a"/>
        <w:rPr>
          <w:rFonts w:hint="cs"/>
          <w:rtl/>
        </w:rPr>
      </w:pPr>
      <w:r>
        <w:rPr>
          <w:rFonts w:hint="cs"/>
          <w:rtl/>
        </w:rPr>
        <w:t>לך מגיע.</w:t>
      </w:r>
    </w:p>
    <w:p w14:paraId="1690CA15" w14:textId="77777777" w:rsidR="00000000" w:rsidRDefault="00B6587A">
      <w:pPr>
        <w:pStyle w:val="a"/>
        <w:rPr>
          <w:rFonts w:hint="cs"/>
          <w:rtl/>
        </w:rPr>
      </w:pPr>
    </w:p>
    <w:p w14:paraId="4BA5570D" w14:textId="77777777" w:rsidR="00000000" w:rsidRDefault="00B6587A">
      <w:pPr>
        <w:pStyle w:val="ad"/>
        <w:rPr>
          <w:rtl/>
        </w:rPr>
      </w:pPr>
      <w:r>
        <w:rPr>
          <w:rtl/>
        </w:rPr>
        <w:t>היו"ר ראובן ריבלין:</w:t>
      </w:r>
    </w:p>
    <w:p w14:paraId="21097C3E" w14:textId="77777777" w:rsidR="00000000" w:rsidRDefault="00B6587A">
      <w:pPr>
        <w:pStyle w:val="a"/>
        <w:rPr>
          <w:rtl/>
        </w:rPr>
      </w:pPr>
    </w:p>
    <w:p w14:paraId="03F02D4B" w14:textId="77777777" w:rsidR="00000000" w:rsidRDefault="00B6587A">
      <w:pPr>
        <w:pStyle w:val="a"/>
        <w:rPr>
          <w:rFonts w:hint="cs"/>
          <w:rtl/>
        </w:rPr>
      </w:pPr>
      <w:r>
        <w:rPr>
          <w:rFonts w:hint="cs"/>
          <w:rtl/>
        </w:rPr>
        <w:t>חבר הכנסת אריאל.</w:t>
      </w:r>
      <w:r>
        <w:rPr>
          <w:rFonts w:hint="cs"/>
          <w:rtl/>
        </w:rPr>
        <w:t xml:space="preserve"> אדוני, אדוני. אם אדוני יפנה לחבר הכנסת אריאל הוא ישיב. </w:t>
      </w:r>
    </w:p>
    <w:p w14:paraId="300656C3" w14:textId="77777777" w:rsidR="00000000" w:rsidRDefault="00B6587A">
      <w:pPr>
        <w:pStyle w:val="a"/>
        <w:rPr>
          <w:rFonts w:hint="cs"/>
          <w:rtl/>
        </w:rPr>
      </w:pPr>
    </w:p>
    <w:p w14:paraId="7E3B395F" w14:textId="77777777" w:rsidR="00000000" w:rsidRDefault="00B6587A">
      <w:pPr>
        <w:pStyle w:val="SpeakerCon"/>
        <w:rPr>
          <w:rtl/>
        </w:rPr>
      </w:pPr>
      <w:bookmarkStart w:id="102" w:name="FS000000456T09_10_2003_13_23_54C"/>
      <w:bookmarkEnd w:id="102"/>
      <w:r>
        <w:rPr>
          <w:rtl/>
        </w:rPr>
        <w:t>שמעון פרס (העבודה-מימד):</w:t>
      </w:r>
    </w:p>
    <w:p w14:paraId="4114FD1A" w14:textId="77777777" w:rsidR="00000000" w:rsidRDefault="00B6587A">
      <w:pPr>
        <w:pStyle w:val="a"/>
        <w:rPr>
          <w:rtl/>
        </w:rPr>
      </w:pPr>
    </w:p>
    <w:p w14:paraId="5D3EB791" w14:textId="77777777" w:rsidR="00000000" w:rsidRDefault="00B6587A">
      <w:pPr>
        <w:pStyle w:val="a"/>
        <w:rPr>
          <w:rFonts w:hint="cs"/>
          <w:rtl/>
        </w:rPr>
      </w:pPr>
      <w:r>
        <w:rPr>
          <w:rFonts w:hint="cs"/>
          <w:rtl/>
        </w:rPr>
        <w:t>אדוני היושב-ראש, אתה צודק, כרגיל.</w:t>
      </w:r>
    </w:p>
    <w:p w14:paraId="4A152FCF" w14:textId="77777777" w:rsidR="00000000" w:rsidRDefault="00B6587A">
      <w:pPr>
        <w:pStyle w:val="a"/>
        <w:rPr>
          <w:rFonts w:hint="cs"/>
          <w:rtl/>
        </w:rPr>
      </w:pPr>
    </w:p>
    <w:p w14:paraId="29D7F4E3" w14:textId="77777777" w:rsidR="00000000" w:rsidRDefault="00B6587A">
      <w:pPr>
        <w:pStyle w:val="ac"/>
        <w:rPr>
          <w:rtl/>
        </w:rPr>
      </w:pPr>
      <w:r>
        <w:rPr>
          <w:rFonts w:hint="eastAsia"/>
          <w:rtl/>
        </w:rPr>
        <w:t>יחיאל</w:t>
      </w:r>
      <w:r>
        <w:rPr>
          <w:rtl/>
        </w:rPr>
        <w:t xml:space="preserve"> חזן (הליכוד):</w:t>
      </w:r>
    </w:p>
    <w:p w14:paraId="5CDA7664" w14:textId="77777777" w:rsidR="00000000" w:rsidRDefault="00B6587A">
      <w:pPr>
        <w:pStyle w:val="a"/>
        <w:rPr>
          <w:rFonts w:hint="cs"/>
          <w:rtl/>
        </w:rPr>
      </w:pPr>
    </w:p>
    <w:p w14:paraId="43FCB092" w14:textId="77777777" w:rsidR="00000000" w:rsidRDefault="00B6587A">
      <w:pPr>
        <w:pStyle w:val="a"/>
        <w:rPr>
          <w:rFonts w:hint="cs"/>
          <w:rtl/>
        </w:rPr>
      </w:pPr>
      <w:r>
        <w:rPr>
          <w:rFonts w:hint="cs"/>
          <w:rtl/>
        </w:rPr>
        <w:t>למה חתמת על - - -?</w:t>
      </w:r>
    </w:p>
    <w:p w14:paraId="500EAD80" w14:textId="77777777" w:rsidR="00000000" w:rsidRDefault="00B6587A">
      <w:pPr>
        <w:pStyle w:val="a"/>
        <w:rPr>
          <w:rFonts w:hint="cs"/>
          <w:rtl/>
        </w:rPr>
      </w:pPr>
    </w:p>
    <w:p w14:paraId="5E22E6E2" w14:textId="77777777" w:rsidR="00000000" w:rsidRDefault="00B6587A">
      <w:pPr>
        <w:pStyle w:val="ad"/>
        <w:rPr>
          <w:rtl/>
        </w:rPr>
      </w:pPr>
      <w:r>
        <w:rPr>
          <w:rFonts w:hint="eastAsia"/>
          <w:rtl/>
        </w:rPr>
        <w:t>היו</w:t>
      </w:r>
      <w:r>
        <w:rPr>
          <w:rtl/>
        </w:rPr>
        <w:t>"ר ראובן ריבלין:</w:t>
      </w:r>
    </w:p>
    <w:p w14:paraId="7C004EB4" w14:textId="77777777" w:rsidR="00000000" w:rsidRDefault="00B6587A">
      <w:pPr>
        <w:pStyle w:val="a"/>
        <w:rPr>
          <w:rFonts w:hint="cs"/>
          <w:rtl/>
        </w:rPr>
      </w:pPr>
    </w:p>
    <w:p w14:paraId="32D85118" w14:textId="77777777" w:rsidR="00000000" w:rsidRDefault="00B6587A">
      <w:pPr>
        <w:pStyle w:val="a"/>
        <w:rPr>
          <w:rFonts w:hint="cs"/>
          <w:rtl/>
        </w:rPr>
      </w:pPr>
      <w:r>
        <w:rPr>
          <w:rFonts w:hint="cs"/>
          <w:rtl/>
        </w:rPr>
        <w:t xml:space="preserve">חבר הכנסת חזן, יושב-ראש האופוזיציה לא נמצא בשאלות ותשובות כאן. הוא אומר את </w:t>
      </w:r>
      <w:r>
        <w:rPr>
          <w:rFonts w:hint="cs"/>
          <w:rtl/>
        </w:rPr>
        <w:t>דברו.</w:t>
      </w:r>
    </w:p>
    <w:p w14:paraId="2FABC961" w14:textId="77777777" w:rsidR="00000000" w:rsidRDefault="00B6587A">
      <w:pPr>
        <w:pStyle w:val="a"/>
        <w:rPr>
          <w:rFonts w:hint="cs"/>
          <w:rtl/>
        </w:rPr>
      </w:pPr>
    </w:p>
    <w:p w14:paraId="6C5968E6" w14:textId="77777777" w:rsidR="00000000" w:rsidRDefault="00B6587A">
      <w:pPr>
        <w:pStyle w:val="SpeakerCon"/>
        <w:rPr>
          <w:rtl/>
        </w:rPr>
      </w:pPr>
      <w:bookmarkStart w:id="103" w:name="FS000000456T09_10_2003_13_25_25C"/>
      <w:bookmarkEnd w:id="103"/>
      <w:r>
        <w:rPr>
          <w:rFonts w:hint="eastAsia"/>
          <w:rtl/>
        </w:rPr>
        <w:t>שמעון</w:t>
      </w:r>
      <w:r>
        <w:rPr>
          <w:rtl/>
        </w:rPr>
        <w:t xml:space="preserve"> פרס (העבודה-מימד):</w:t>
      </w:r>
    </w:p>
    <w:p w14:paraId="3D1A3784" w14:textId="77777777" w:rsidR="00000000" w:rsidRDefault="00B6587A">
      <w:pPr>
        <w:pStyle w:val="a"/>
        <w:rPr>
          <w:rFonts w:hint="cs"/>
          <w:rtl/>
        </w:rPr>
      </w:pPr>
    </w:p>
    <w:p w14:paraId="31D09573" w14:textId="77777777" w:rsidR="00000000" w:rsidRDefault="00B6587A">
      <w:pPr>
        <w:pStyle w:val="a"/>
        <w:rPr>
          <w:rFonts w:hint="cs"/>
          <w:rtl/>
        </w:rPr>
      </w:pPr>
      <w:r>
        <w:rPr>
          <w:rFonts w:hint="cs"/>
          <w:rtl/>
        </w:rPr>
        <w:t>או.קיי., עכשיו, קרו אחרי יום הכיפורים כמה דברים מאוד מעניינים. ראש הממשלה, במשך שנתיים, עד הבחירות האחרונות, בראש הערכים שלו היתה אחדות העם. בסדר. אפילו אין אחדות ממשלה. פתאום יש שמאל מסית, בוגדני, מה זה? מאחדות למה, לפילוג</w:t>
      </w:r>
      <w:r>
        <w:rPr>
          <w:rFonts w:hint="cs"/>
          <w:rtl/>
        </w:rPr>
        <w:t xml:space="preserve"> בנוסח כיכר-ציון? ביום אחד כולם בוגדים? הוא מאשים את מפלגת העבודה, הוא מאשים את השמאל, על מה? מה, אסור לדבר עם הפלסטינים? הפלסטינים הם אויב שלנו? </w:t>
      </w:r>
    </w:p>
    <w:p w14:paraId="2A023618" w14:textId="77777777" w:rsidR="00000000" w:rsidRDefault="00B6587A">
      <w:pPr>
        <w:pStyle w:val="a"/>
        <w:rPr>
          <w:rFonts w:hint="cs"/>
          <w:rtl/>
        </w:rPr>
      </w:pPr>
    </w:p>
    <w:p w14:paraId="31E1FDFA"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45D92FB2" w14:textId="77777777" w:rsidR="00000000" w:rsidRDefault="00B6587A">
      <w:pPr>
        <w:pStyle w:val="a"/>
        <w:rPr>
          <w:rFonts w:hint="cs"/>
          <w:rtl/>
        </w:rPr>
      </w:pPr>
    </w:p>
    <w:p w14:paraId="38078B44" w14:textId="77777777" w:rsidR="00000000" w:rsidRDefault="00B6587A">
      <w:pPr>
        <w:pStyle w:val="a"/>
        <w:rPr>
          <w:rFonts w:hint="cs"/>
          <w:rtl/>
        </w:rPr>
      </w:pPr>
      <w:r>
        <w:rPr>
          <w:rFonts w:hint="cs"/>
          <w:rtl/>
        </w:rPr>
        <w:t>כן.</w:t>
      </w:r>
    </w:p>
    <w:p w14:paraId="1476941C" w14:textId="77777777" w:rsidR="00000000" w:rsidRDefault="00B6587A">
      <w:pPr>
        <w:pStyle w:val="a"/>
        <w:rPr>
          <w:rFonts w:hint="cs"/>
          <w:rtl/>
        </w:rPr>
      </w:pPr>
    </w:p>
    <w:p w14:paraId="241CB8EF" w14:textId="77777777" w:rsidR="00000000" w:rsidRDefault="00B6587A">
      <w:pPr>
        <w:pStyle w:val="ac"/>
        <w:rPr>
          <w:rtl/>
        </w:rPr>
      </w:pPr>
      <w:r>
        <w:rPr>
          <w:rFonts w:hint="eastAsia"/>
          <w:rtl/>
        </w:rPr>
        <w:t>יחיאל</w:t>
      </w:r>
      <w:r>
        <w:rPr>
          <w:rtl/>
        </w:rPr>
        <w:t xml:space="preserve"> חזן (הליכוד):</w:t>
      </w:r>
    </w:p>
    <w:p w14:paraId="7CEF7C97" w14:textId="77777777" w:rsidR="00000000" w:rsidRDefault="00B6587A">
      <w:pPr>
        <w:pStyle w:val="a"/>
        <w:rPr>
          <w:rFonts w:hint="cs"/>
          <w:rtl/>
        </w:rPr>
      </w:pPr>
    </w:p>
    <w:p w14:paraId="0A8BAFE9" w14:textId="77777777" w:rsidR="00000000" w:rsidRDefault="00B6587A">
      <w:pPr>
        <w:pStyle w:val="a"/>
        <w:rPr>
          <w:rFonts w:hint="cs"/>
          <w:rtl/>
        </w:rPr>
      </w:pPr>
      <w:r>
        <w:rPr>
          <w:rFonts w:hint="cs"/>
          <w:rtl/>
        </w:rPr>
        <w:t>בוודאי.</w:t>
      </w:r>
    </w:p>
    <w:p w14:paraId="2BE82548" w14:textId="77777777" w:rsidR="00000000" w:rsidRDefault="00B6587A">
      <w:pPr>
        <w:pStyle w:val="a"/>
        <w:rPr>
          <w:rFonts w:hint="cs"/>
          <w:rtl/>
        </w:rPr>
      </w:pPr>
    </w:p>
    <w:p w14:paraId="03EB185F" w14:textId="77777777" w:rsidR="00000000" w:rsidRDefault="00B6587A">
      <w:pPr>
        <w:pStyle w:val="SpeakerCon"/>
        <w:rPr>
          <w:rtl/>
        </w:rPr>
      </w:pPr>
      <w:bookmarkStart w:id="104" w:name="FS000000456T09_10_2003_13_27_57C"/>
      <w:bookmarkEnd w:id="104"/>
      <w:r>
        <w:rPr>
          <w:rtl/>
        </w:rPr>
        <w:t>שמעון פרס (העבודה-מימד):</w:t>
      </w:r>
    </w:p>
    <w:p w14:paraId="6D12A67D" w14:textId="77777777" w:rsidR="00000000" w:rsidRDefault="00B6587A">
      <w:pPr>
        <w:pStyle w:val="a"/>
        <w:rPr>
          <w:rtl/>
        </w:rPr>
      </w:pPr>
    </w:p>
    <w:p w14:paraId="7F89E92A" w14:textId="77777777" w:rsidR="00000000" w:rsidRDefault="00B6587A">
      <w:pPr>
        <w:pStyle w:val="a"/>
        <w:rPr>
          <w:rFonts w:hint="cs"/>
          <w:rtl/>
        </w:rPr>
      </w:pPr>
      <w:r>
        <w:rPr>
          <w:rFonts w:hint="cs"/>
          <w:rtl/>
        </w:rPr>
        <w:t>רק לעורך-הדין של הממשלה מותר לדבר אתם? איזה מין דבר זה? אסור לדבר על שלום? זו בגידה? צריך לבקש רשות ממישהו?</w:t>
      </w:r>
    </w:p>
    <w:p w14:paraId="68C2F5DA" w14:textId="77777777" w:rsidR="00000000" w:rsidRDefault="00B6587A">
      <w:pPr>
        <w:pStyle w:val="a"/>
        <w:rPr>
          <w:rFonts w:hint="cs"/>
          <w:rtl/>
        </w:rPr>
      </w:pPr>
    </w:p>
    <w:p w14:paraId="1A5EA74E" w14:textId="77777777" w:rsidR="00000000" w:rsidRDefault="00B6587A">
      <w:pPr>
        <w:pStyle w:val="ac"/>
        <w:rPr>
          <w:rtl/>
        </w:rPr>
      </w:pPr>
      <w:r>
        <w:rPr>
          <w:rFonts w:hint="eastAsia"/>
          <w:rtl/>
        </w:rPr>
        <w:t>אליעזר</w:t>
      </w:r>
      <w:r>
        <w:rPr>
          <w:rtl/>
        </w:rPr>
        <w:t xml:space="preserve"> כהן (האיחוד הלאומי - ישראל ביתנו):</w:t>
      </w:r>
    </w:p>
    <w:p w14:paraId="3C451F85" w14:textId="77777777" w:rsidR="00000000" w:rsidRDefault="00B6587A">
      <w:pPr>
        <w:pStyle w:val="a"/>
        <w:rPr>
          <w:rFonts w:hint="cs"/>
          <w:rtl/>
        </w:rPr>
      </w:pPr>
    </w:p>
    <w:p w14:paraId="42D71665" w14:textId="77777777" w:rsidR="00000000" w:rsidRDefault="00B6587A">
      <w:pPr>
        <w:pStyle w:val="a"/>
        <w:rPr>
          <w:rFonts w:hint="cs"/>
          <w:rtl/>
        </w:rPr>
      </w:pPr>
      <w:r>
        <w:rPr>
          <w:rFonts w:hint="cs"/>
          <w:rtl/>
        </w:rPr>
        <w:t>האויבים שלנו - - - רק רוצחים בנו.</w:t>
      </w:r>
    </w:p>
    <w:p w14:paraId="5082FBCE" w14:textId="77777777" w:rsidR="00000000" w:rsidRDefault="00B6587A">
      <w:pPr>
        <w:pStyle w:val="a"/>
        <w:rPr>
          <w:rFonts w:hint="cs"/>
          <w:rtl/>
        </w:rPr>
      </w:pPr>
    </w:p>
    <w:p w14:paraId="4C02E2E1" w14:textId="77777777" w:rsidR="00000000" w:rsidRDefault="00B6587A">
      <w:pPr>
        <w:pStyle w:val="ac"/>
        <w:rPr>
          <w:rtl/>
        </w:rPr>
      </w:pPr>
      <w:r>
        <w:rPr>
          <w:rFonts w:hint="eastAsia"/>
          <w:rtl/>
        </w:rPr>
        <w:t>יחיאל</w:t>
      </w:r>
      <w:r>
        <w:rPr>
          <w:rtl/>
        </w:rPr>
        <w:t xml:space="preserve"> חזן (הליכוד):</w:t>
      </w:r>
    </w:p>
    <w:p w14:paraId="25C6B1CC" w14:textId="77777777" w:rsidR="00000000" w:rsidRDefault="00B6587A">
      <w:pPr>
        <w:pStyle w:val="a"/>
        <w:rPr>
          <w:rFonts w:hint="cs"/>
          <w:rtl/>
        </w:rPr>
      </w:pPr>
    </w:p>
    <w:p w14:paraId="529FB3B4" w14:textId="77777777" w:rsidR="00000000" w:rsidRDefault="00B6587A">
      <w:pPr>
        <w:pStyle w:val="a"/>
        <w:rPr>
          <w:rFonts w:hint="cs"/>
          <w:rtl/>
        </w:rPr>
      </w:pPr>
      <w:r>
        <w:rPr>
          <w:rFonts w:hint="cs"/>
          <w:rtl/>
        </w:rPr>
        <w:t>- - -</w:t>
      </w:r>
    </w:p>
    <w:p w14:paraId="53BDDD00" w14:textId="77777777" w:rsidR="00000000" w:rsidRDefault="00B6587A">
      <w:pPr>
        <w:pStyle w:val="SpeakerCon"/>
        <w:rPr>
          <w:rFonts w:hint="cs"/>
          <w:rtl/>
        </w:rPr>
      </w:pPr>
      <w:bookmarkStart w:id="105" w:name="FS000000456T09_10_2003_13_29_38C"/>
      <w:bookmarkEnd w:id="105"/>
    </w:p>
    <w:p w14:paraId="35D43652" w14:textId="77777777" w:rsidR="00000000" w:rsidRDefault="00B6587A">
      <w:pPr>
        <w:pStyle w:val="SpeakerCon"/>
        <w:rPr>
          <w:rtl/>
        </w:rPr>
      </w:pPr>
      <w:r>
        <w:rPr>
          <w:rtl/>
        </w:rPr>
        <w:t>שמעון פרס (העבודה-מימד):</w:t>
      </w:r>
    </w:p>
    <w:p w14:paraId="2934C228" w14:textId="77777777" w:rsidR="00000000" w:rsidRDefault="00B6587A">
      <w:pPr>
        <w:pStyle w:val="a"/>
        <w:rPr>
          <w:rFonts w:hint="cs"/>
          <w:rtl/>
        </w:rPr>
      </w:pPr>
    </w:p>
    <w:p w14:paraId="68092E41" w14:textId="77777777" w:rsidR="00000000" w:rsidRDefault="00B6587A">
      <w:pPr>
        <w:pStyle w:val="a"/>
        <w:rPr>
          <w:rFonts w:hint="cs"/>
          <w:rtl/>
        </w:rPr>
      </w:pPr>
      <w:r>
        <w:rPr>
          <w:rFonts w:hint="cs"/>
          <w:rtl/>
        </w:rPr>
        <w:t>כן, תעשה את ל</w:t>
      </w:r>
      <w:r>
        <w:rPr>
          <w:rFonts w:hint="cs"/>
          <w:rtl/>
        </w:rPr>
        <w:t xml:space="preserve">יברמן ראש המדינה שלך, אז אתה צודק. אתה וליברמן זוג מן השמים. זוג מן השמים, מה אני יכול לעשות? יש ביניכם הסכמה כל כך עמוקה, מי יכול לקחת את זה מכם? באמת אני אומר לך: כל הכבוד לך. אחד חזן, אחד איווט, יחד תעשו חזנות יוצאת מן הכלל. </w:t>
      </w:r>
    </w:p>
    <w:p w14:paraId="43405685" w14:textId="77777777" w:rsidR="00000000" w:rsidRDefault="00B6587A">
      <w:pPr>
        <w:pStyle w:val="a"/>
        <w:rPr>
          <w:rFonts w:hint="cs"/>
          <w:rtl/>
        </w:rPr>
      </w:pPr>
    </w:p>
    <w:p w14:paraId="1643FD2B" w14:textId="77777777" w:rsidR="00000000" w:rsidRDefault="00B6587A">
      <w:pPr>
        <w:pStyle w:val="ac"/>
        <w:rPr>
          <w:rtl/>
        </w:rPr>
      </w:pPr>
      <w:r>
        <w:rPr>
          <w:rFonts w:hint="eastAsia"/>
          <w:rtl/>
        </w:rPr>
        <w:t>יחיאל</w:t>
      </w:r>
      <w:r>
        <w:rPr>
          <w:rtl/>
        </w:rPr>
        <w:t xml:space="preserve"> חזן (הליכוד):</w:t>
      </w:r>
    </w:p>
    <w:p w14:paraId="49540DB9" w14:textId="77777777" w:rsidR="00000000" w:rsidRDefault="00B6587A">
      <w:pPr>
        <w:pStyle w:val="a"/>
        <w:rPr>
          <w:rFonts w:hint="cs"/>
          <w:rtl/>
        </w:rPr>
      </w:pPr>
    </w:p>
    <w:p w14:paraId="389F4767" w14:textId="77777777" w:rsidR="00000000" w:rsidRDefault="00B6587A">
      <w:pPr>
        <w:pStyle w:val="a"/>
        <w:rPr>
          <w:rFonts w:hint="cs"/>
          <w:rtl/>
        </w:rPr>
      </w:pPr>
      <w:r>
        <w:rPr>
          <w:rFonts w:hint="cs"/>
          <w:rtl/>
        </w:rPr>
        <w:t>זיקנת</w:t>
      </w:r>
      <w:r>
        <w:rPr>
          <w:rFonts w:hint="cs"/>
          <w:rtl/>
        </w:rPr>
        <w:t>ך מביישת את צעירותך.</w:t>
      </w:r>
    </w:p>
    <w:p w14:paraId="5183020C" w14:textId="77777777" w:rsidR="00000000" w:rsidRDefault="00B6587A">
      <w:pPr>
        <w:pStyle w:val="a"/>
        <w:rPr>
          <w:rFonts w:hint="cs"/>
          <w:rtl/>
        </w:rPr>
      </w:pPr>
    </w:p>
    <w:p w14:paraId="29F27914" w14:textId="77777777" w:rsidR="00000000" w:rsidRDefault="00B6587A">
      <w:pPr>
        <w:pStyle w:val="SpeakerCon"/>
        <w:rPr>
          <w:rtl/>
        </w:rPr>
      </w:pPr>
      <w:bookmarkStart w:id="106" w:name="FS000000456T09_10_2003_13_31_37C"/>
      <w:bookmarkEnd w:id="106"/>
      <w:r>
        <w:rPr>
          <w:rtl/>
        </w:rPr>
        <w:t>שמעון פרס (העבודה-מימד):</w:t>
      </w:r>
    </w:p>
    <w:p w14:paraId="561BAB43" w14:textId="77777777" w:rsidR="00000000" w:rsidRDefault="00B6587A">
      <w:pPr>
        <w:pStyle w:val="a"/>
        <w:rPr>
          <w:rtl/>
        </w:rPr>
      </w:pPr>
    </w:p>
    <w:p w14:paraId="7E860F9D" w14:textId="77777777" w:rsidR="00000000" w:rsidRDefault="00B6587A">
      <w:pPr>
        <w:pStyle w:val="a"/>
        <w:rPr>
          <w:rFonts w:hint="cs"/>
          <w:rtl/>
        </w:rPr>
      </w:pPr>
      <w:r>
        <w:rPr>
          <w:rFonts w:hint="cs"/>
          <w:rtl/>
        </w:rPr>
        <w:t>עכשיו, אני אומר ככה: מה, צריך רשות לדבר עם אבו-עלא? מה פתאום? צריך רשות לדבר עם אמריקה? והכול יהיה מונופול? הממשלה היא שתחליט מה מותר לדעת, מה אסור לדעת. שלושה שרים יתאספו, יחליטו משהו נגד סוריה, שלושה שרים י</w:t>
      </w:r>
      <w:r>
        <w:rPr>
          <w:rFonts w:hint="cs"/>
          <w:rtl/>
        </w:rPr>
        <w:t xml:space="preserve">תאספו, יחליטו משהו נגד ההסתדרות, כל פעם שלושה שרים אחרים, ויאשימו את כל העולם באי-יכולת לעבוד, באי-יכולת להתחשב, באי-יכולת לשמור על עם. איזה מין משטר זה? ואפשר לחשוב שהתוצאות הן כל כך מזהירות. אדוני היושב-ראש, אני רוצה להגיד לך: זה פרק חדש. את מכבדי אכבד, </w:t>
      </w:r>
      <w:r>
        <w:rPr>
          <w:rFonts w:hint="cs"/>
          <w:rtl/>
        </w:rPr>
        <w:t xml:space="preserve">את מתקיפי אתקיף, ואת המסיתים אדחה ללא היסוס וללא פחד מאף אחד מכם. </w:t>
      </w:r>
    </w:p>
    <w:p w14:paraId="7811F7E9" w14:textId="77777777" w:rsidR="00000000" w:rsidRDefault="00B6587A">
      <w:pPr>
        <w:pStyle w:val="a"/>
        <w:rPr>
          <w:rFonts w:hint="cs"/>
          <w:rtl/>
        </w:rPr>
      </w:pPr>
    </w:p>
    <w:p w14:paraId="6460ABD7" w14:textId="77777777" w:rsidR="00000000" w:rsidRDefault="00B6587A">
      <w:pPr>
        <w:pStyle w:val="a"/>
        <w:rPr>
          <w:rFonts w:hint="cs"/>
          <w:rtl/>
        </w:rPr>
      </w:pPr>
      <w:r>
        <w:rPr>
          <w:rFonts w:hint="cs"/>
          <w:rtl/>
        </w:rPr>
        <w:t>האדון ביבי נתניהו וראש הממשלה אומרים שזו שביתה פוליטית. הדיון הכלכלי הוא פוליטי. אנחנו השקענו, המדינה השקיעה, בהתנחלויות ובשטחים 50 או 60 מיליארד שקל. איך זה אין דיון - מה להשקיע ומה לא. ש</w:t>
      </w:r>
      <w:r>
        <w:rPr>
          <w:rFonts w:hint="cs"/>
          <w:rtl/>
        </w:rPr>
        <w:t>מעתם דבר כזה? נשים השנה, גם כן, כ-5 מיליארדי שקל בהתנחלויות. למה על זה לא דנים אם להפריט או לא?</w:t>
      </w:r>
    </w:p>
    <w:p w14:paraId="6BAD3D3B" w14:textId="77777777" w:rsidR="00000000" w:rsidRDefault="00B6587A">
      <w:pPr>
        <w:pStyle w:val="a"/>
        <w:rPr>
          <w:rFonts w:hint="cs"/>
          <w:rtl/>
        </w:rPr>
      </w:pPr>
    </w:p>
    <w:p w14:paraId="7012F060"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219C7B1A" w14:textId="77777777" w:rsidR="00000000" w:rsidRDefault="00B6587A">
      <w:pPr>
        <w:pStyle w:val="a"/>
        <w:rPr>
          <w:rFonts w:hint="cs"/>
          <w:rtl/>
        </w:rPr>
      </w:pPr>
    </w:p>
    <w:p w14:paraId="0B2B6166" w14:textId="77777777" w:rsidR="00000000" w:rsidRDefault="00B6587A">
      <w:pPr>
        <w:pStyle w:val="a"/>
        <w:rPr>
          <w:rFonts w:hint="cs"/>
          <w:rtl/>
        </w:rPr>
      </w:pPr>
      <w:r>
        <w:rPr>
          <w:rFonts w:hint="cs"/>
          <w:rtl/>
        </w:rPr>
        <w:t>אתה לא השקעת?</w:t>
      </w:r>
    </w:p>
    <w:p w14:paraId="1A444E70" w14:textId="77777777" w:rsidR="00000000" w:rsidRDefault="00B6587A">
      <w:pPr>
        <w:pStyle w:val="a"/>
        <w:rPr>
          <w:rFonts w:hint="cs"/>
          <w:rtl/>
        </w:rPr>
      </w:pPr>
    </w:p>
    <w:p w14:paraId="4981E3FF" w14:textId="77777777" w:rsidR="00000000" w:rsidRDefault="00B6587A">
      <w:pPr>
        <w:pStyle w:val="SpeakerCon"/>
        <w:rPr>
          <w:rtl/>
        </w:rPr>
      </w:pPr>
      <w:bookmarkStart w:id="107" w:name="FS000000456T09_10_2003_14_09_59C"/>
      <w:bookmarkEnd w:id="107"/>
      <w:r>
        <w:rPr>
          <w:rtl/>
        </w:rPr>
        <w:t>שמעון פרס (העבודה-מימד):</w:t>
      </w:r>
    </w:p>
    <w:p w14:paraId="17148827" w14:textId="77777777" w:rsidR="00000000" w:rsidRDefault="00B6587A">
      <w:pPr>
        <w:pStyle w:val="a"/>
        <w:rPr>
          <w:rtl/>
        </w:rPr>
      </w:pPr>
    </w:p>
    <w:p w14:paraId="09B803D5" w14:textId="77777777" w:rsidR="00000000" w:rsidRDefault="00B6587A">
      <w:pPr>
        <w:pStyle w:val="a"/>
        <w:rPr>
          <w:rFonts w:hint="cs"/>
          <w:rtl/>
        </w:rPr>
      </w:pPr>
      <w:r>
        <w:rPr>
          <w:rFonts w:hint="cs"/>
          <w:rtl/>
        </w:rPr>
        <w:t>אני אשם בכול. למה לך? אני מודה. הודעתי ביום הכיפורים: אשמנו, בגדנו. ד</w:t>
      </w:r>
      <w:r>
        <w:rPr>
          <w:rFonts w:hint="cs"/>
          <w:rtl/>
        </w:rPr>
        <w:t xml:space="preserve">י, מספיק עם התרנגולות. עכשיו אל תכה אתה על החזה שלי. עד 1977 היו בסך הכול כ-20,000 אנשים בהתנחלויות, רובם בבקעת-הירדן. אתם נתתם מכה נוראה לעתיד ישראל. </w:t>
      </w:r>
    </w:p>
    <w:p w14:paraId="7377B6AD" w14:textId="77777777" w:rsidR="00000000" w:rsidRDefault="00B6587A">
      <w:pPr>
        <w:pStyle w:val="a"/>
        <w:rPr>
          <w:rFonts w:hint="cs"/>
          <w:rtl/>
        </w:rPr>
      </w:pPr>
    </w:p>
    <w:p w14:paraId="52A802CF" w14:textId="77777777" w:rsidR="00000000" w:rsidRDefault="00B6587A">
      <w:pPr>
        <w:pStyle w:val="a"/>
        <w:rPr>
          <w:rFonts w:hint="cs"/>
          <w:rtl/>
        </w:rPr>
      </w:pPr>
      <w:r>
        <w:rPr>
          <w:rFonts w:hint="cs"/>
          <w:rtl/>
        </w:rPr>
        <w:t>הלוא, אריאל, אתה לא יודע מה לעשות. אין לך מושג מה לעשות מחר. מה יהיה אם לא יהיה גבול? מה יהיה אם לא תהי</w:t>
      </w:r>
      <w:r>
        <w:rPr>
          <w:rFonts w:hint="cs"/>
          <w:rtl/>
        </w:rPr>
        <w:t>ה מדינה פלסטינית? אנחנו נהיה כאן מיעוט בארץ. אין לך מושג, אין לך מושג מה לעשות, אין לך מושג מה להגיד לעם.</w:t>
      </w:r>
    </w:p>
    <w:p w14:paraId="128091B3" w14:textId="77777777" w:rsidR="00000000" w:rsidRDefault="00B6587A">
      <w:pPr>
        <w:pStyle w:val="a"/>
        <w:rPr>
          <w:rFonts w:hint="cs"/>
          <w:rtl/>
        </w:rPr>
      </w:pPr>
    </w:p>
    <w:p w14:paraId="696232FA"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774A8E70" w14:textId="77777777" w:rsidR="00000000" w:rsidRDefault="00B6587A">
      <w:pPr>
        <w:pStyle w:val="a"/>
        <w:rPr>
          <w:rFonts w:hint="cs"/>
          <w:rtl/>
        </w:rPr>
      </w:pPr>
    </w:p>
    <w:p w14:paraId="024754EE" w14:textId="77777777" w:rsidR="00000000" w:rsidRDefault="00B6587A">
      <w:pPr>
        <w:pStyle w:val="a"/>
        <w:rPr>
          <w:rFonts w:hint="cs"/>
          <w:rtl/>
        </w:rPr>
      </w:pPr>
      <w:r>
        <w:rPr>
          <w:rFonts w:hint="cs"/>
          <w:rtl/>
        </w:rPr>
        <w:t>אתה חושב שאם אתה צועק למיקרופון, אתה יותר צודק?</w:t>
      </w:r>
    </w:p>
    <w:p w14:paraId="0591D3DB" w14:textId="77777777" w:rsidR="00000000" w:rsidRDefault="00B6587A">
      <w:pPr>
        <w:pStyle w:val="SpeakerCon"/>
        <w:rPr>
          <w:rFonts w:hint="cs"/>
          <w:rtl/>
        </w:rPr>
      </w:pPr>
      <w:bookmarkStart w:id="108" w:name="FS000000456T09_10_2003_14_13_17C"/>
      <w:bookmarkEnd w:id="108"/>
    </w:p>
    <w:p w14:paraId="46791E2D" w14:textId="77777777" w:rsidR="00000000" w:rsidRDefault="00B6587A">
      <w:pPr>
        <w:pStyle w:val="ad"/>
        <w:rPr>
          <w:rtl/>
        </w:rPr>
      </w:pPr>
      <w:r>
        <w:rPr>
          <w:rtl/>
        </w:rPr>
        <w:t>היו"ר ראובן ריבלין:</w:t>
      </w:r>
    </w:p>
    <w:p w14:paraId="2F8775DD" w14:textId="77777777" w:rsidR="00000000" w:rsidRDefault="00B6587A">
      <w:pPr>
        <w:pStyle w:val="a"/>
        <w:rPr>
          <w:rtl/>
        </w:rPr>
      </w:pPr>
    </w:p>
    <w:p w14:paraId="7AC15B73" w14:textId="77777777" w:rsidR="00000000" w:rsidRDefault="00B6587A">
      <w:pPr>
        <w:pStyle w:val="a"/>
        <w:rPr>
          <w:rFonts w:hint="cs"/>
          <w:rtl/>
        </w:rPr>
      </w:pPr>
      <w:r>
        <w:rPr>
          <w:rFonts w:hint="cs"/>
          <w:rtl/>
        </w:rPr>
        <w:t xml:space="preserve">אם אדוני יפנה לאריאל, אני אתן </w:t>
      </w:r>
      <w:r>
        <w:rPr>
          <w:rFonts w:hint="cs"/>
          <w:rtl/>
        </w:rPr>
        <w:t>לו לדבר.</w:t>
      </w:r>
    </w:p>
    <w:p w14:paraId="66DE4582" w14:textId="77777777" w:rsidR="00000000" w:rsidRDefault="00B6587A">
      <w:pPr>
        <w:pStyle w:val="a"/>
        <w:rPr>
          <w:rFonts w:hint="cs"/>
          <w:rtl/>
        </w:rPr>
      </w:pPr>
    </w:p>
    <w:p w14:paraId="781D7A71" w14:textId="77777777" w:rsidR="00000000" w:rsidRDefault="00B6587A">
      <w:pPr>
        <w:pStyle w:val="SpeakerCon"/>
        <w:rPr>
          <w:rtl/>
        </w:rPr>
      </w:pPr>
      <w:r>
        <w:rPr>
          <w:rtl/>
        </w:rPr>
        <w:t>שמעון פרס (העבודה-מימד):</w:t>
      </w:r>
    </w:p>
    <w:p w14:paraId="1DEF48AC" w14:textId="77777777" w:rsidR="00000000" w:rsidRDefault="00B6587A">
      <w:pPr>
        <w:pStyle w:val="a"/>
        <w:rPr>
          <w:rtl/>
        </w:rPr>
      </w:pPr>
    </w:p>
    <w:p w14:paraId="7FC3BFA1" w14:textId="77777777" w:rsidR="00000000" w:rsidRDefault="00B6587A">
      <w:pPr>
        <w:pStyle w:val="a"/>
        <w:rPr>
          <w:rFonts w:hint="cs"/>
          <w:rtl/>
        </w:rPr>
      </w:pPr>
      <w:r>
        <w:rPr>
          <w:rFonts w:hint="cs"/>
          <w:rtl/>
        </w:rPr>
        <w:t>אני לא זקוק למיקרופון, מדבר ההיגיון ולא המיקרופון, ואל תספר לי סיפורים. הלוא אתם אין לכם מושג מה לעשות. אין לכם תשובה לשום שאלה, לא כלכלית, לא חברתית. עושים דיון כלכלי בלי לדון על התנחלויות - אולי יש רעיון מזהיר. הכול מפ</w:t>
      </w:r>
      <w:r>
        <w:rPr>
          <w:rFonts w:hint="cs"/>
          <w:rtl/>
        </w:rPr>
        <w:t>ריטים. ממשלה כל כך מפרטת ומפריטה ומתפרטת. תשתדלו גם בהתנחלויות. אולי גם שם אפשר לעשות הפרטה, לא מונופולים, אתה יודע. לא מונופול של יש"ע, לא מונופול של אף אחד. הפרטה. אולי תחסכו קצת כסף. אולי תעשו דיון כמה צריך להוציא על נצרים, למשל, ששני גדודי חיילים - ואח</w:t>
      </w:r>
      <w:r>
        <w:rPr>
          <w:rFonts w:hint="cs"/>
          <w:rtl/>
        </w:rPr>
        <w:t>ר כך מקצצים בתקציב הביטחון וגם בתקציב החברתי - שני גדודי חיילים שומרים על מה? מה אתם משווים את זה להתיישבות העובדת? זה דבר פרודוקטיבי? עגבנייה בנצרים עולה הון עתק, ומי שעושה את - - -</w:t>
      </w:r>
    </w:p>
    <w:p w14:paraId="139B78D4" w14:textId="77777777" w:rsidR="00000000" w:rsidRDefault="00B6587A">
      <w:pPr>
        <w:pStyle w:val="a"/>
        <w:rPr>
          <w:rFonts w:hint="cs"/>
          <w:rtl/>
        </w:rPr>
      </w:pPr>
    </w:p>
    <w:p w14:paraId="4E7721E0"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4B5B6571" w14:textId="77777777" w:rsidR="00000000" w:rsidRDefault="00B6587A">
      <w:pPr>
        <w:pStyle w:val="a"/>
        <w:rPr>
          <w:rFonts w:hint="cs"/>
          <w:rtl/>
        </w:rPr>
      </w:pPr>
    </w:p>
    <w:p w14:paraId="0C4F7C71" w14:textId="77777777" w:rsidR="00000000" w:rsidRDefault="00B6587A">
      <w:pPr>
        <w:pStyle w:val="a"/>
        <w:rPr>
          <w:rFonts w:hint="cs"/>
          <w:rtl/>
        </w:rPr>
      </w:pPr>
      <w:r>
        <w:rPr>
          <w:rFonts w:hint="cs"/>
          <w:rtl/>
        </w:rPr>
        <w:t>אתה ורבין הקמתם את נצרי</w:t>
      </w:r>
      <w:r>
        <w:rPr>
          <w:rFonts w:hint="cs"/>
          <w:rtl/>
        </w:rPr>
        <w:t>ם.</w:t>
      </w:r>
    </w:p>
    <w:p w14:paraId="6065AD1A" w14:textId="77777777" w:rsidR="00000000" w:rsidRDefault="00B6587A">
      <w:pPr>
        <w:pStyle w:val="a"/>
        <w:rPr>
          <w:rFonts w:hint="cs"/>
          <w:rtl/>
        </w:rPr>
      </w:pPr>
    </w:p>
    <w:p w14:paraId="37AEA52C" w14:textId="77777777" w:rsidR="00000000" w:rsidRDefault="00B6587A">
      <w:pPr>
        <w:pStyle w:val="SpeakerCon"/>
        <w:rPr>
          <w:rtl/>
        </w:rPr>
      </w:pPr>
      <w:bookmarkStart w:id="109" w:name="FS000000456T09_10_2003_14_18_00C"/>
      <w:bookmarkEnd w:id="109"/>
      <w:r>
        <w:rPr>
          <w:rtl/>
        </w:rPr>
        <w:t>שמעון פרס (העבודה-מימד):</w:t>
      </w:r>
    </w:p>
    <w:p w14:paraId="420363F3" w14:textId="77777777" w:rsidR="00000000" w:rsidRDefault="00B6587A">
      <w:pPr>
        <w:pStyle w:val="a"/>
        <w:rPr>
          <w:rtl/>
        </w:rPr>
      </w:pPr>
    </w:p>
    <w:p w14:paraId="171E2863" w14:textId="77777777" w:rsidR="00000000" w:rsidRDefault="00B6587A">
      <w:pPr>
        <w:pStyle w:val="a"/>
        <w:rPr>
          <w:rFonts w:hint="cs"/>
          <w:rtl/>
        </w:rPr>
      </w:pPr>
      <w:r>
        <w:rPr>
          <w:rFonts w:hint="cs"/>
          <w:rtl/>
        </w:rPr>
        <w:t>אני אשם. בסדר. מותר לי לתקן. אתה יודע מה? אני אשם, בוא יחד אתי תתקן.</w:t>
      </w:r>
    </w:p>
    <w:p w14:paraId="7B001FE6" w14:textId="77777777" w:rsidR="00000000" w:rsidRDefault="00B6587A">
      <w:pPr>
        <w:pStyle w:val="a"/>
        <w:rPr>
          <w:rFonts w:hint="cs"/>
          <w:rtl/>
        </w:rPr>
      </w:pPr>
    </w:p>
    <w:p w14:paraId="4ED4B4C3"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51278092" w14:textId="77777777" w:rsidR="00000000" w:rsidRDefault="00B6587A">
      <w:pPr>
        <w:pStyle w:val="a"/>
        <w:rPr>
          <w:rFonts w:hint="cs"/>
          <w:rtl/>
        </w:rPr>
      </w:pPr>
    </w:p>
    <w:p w14:paraId="737C31CF" w14:textId="77777777" w:rsidR="00000000" w:rsidRDefault="00B6587A">
      <w:pPr>
        <w:pStyle w:val="a"/>
        <w:rPr>
          <w:rFonts w:hint="cs"/>
          <w:rtl/>
        </w:rPr>
      </w:pPr>
      <w:r>
        <w:rPr>
          <w:rFonts w:hint="cs"/>
          <w:rtl/>
        </w:rPr>
        <w:t>אני אבוא אתך.</w:t>
      </w:r>
    </w:p>
    <w:p w14:paraId="7E8FCB0E" w14:textId="77777777" w:rsidR="00000000" w:rsidRDefault="00B6587A">
      <w:pPr>
        <w:pStyle w:val="a"/>
        <w:rPr>
          <w:rFonts w:hint="cs"/>
          <w:rtl/>
        </w:rPr>
      </w:pPr>
    </w:p>
    <w:p w14:paraId="6D6DD7D6" w14:textId="77777777" w:rsidR="00000000" w:rsidRDefault="00B6587A">
      <w:pPr>
        <w:pStyle w:val="SpeakerCon"/>
        <w:rPr>
          <w:rtl/>
        </w:rPr>
      </w:pPr>
      <w:bookmarkStart w:id="110" w:name="FS000000456T09_10_2003_14_18_37C"/>
      <w:bookmarkEnd w:id="110"/>
      <w:r>
        <w:rPr>
          <w:rtl/>
        </w:rPr>
        <w:t>שמעון פרס (העבודה-מימד):</w:t>
      </w:r>
    </w:p>
    <w:p w14:paraId="29FE2168" w14:textId="77777777" w:rsidR="00000000" w:rsidRDefault="00B6587A">
      <w:pPr>
        <w:pStyle w:val="a"/>
        <w:rPr>
          <w:rFonts w:hint="cs"/>
          <w:rtl/>
        </w:rPr>
      </w:pPr>
    </w:p>
    <w:p w14:paraId="15546594" w14:textId="77777777" w:rsidR="00000000" w:rsidRDefault="00B6587A">
      <w:pPr>
        <w:pStyle w:val="a"/>
        <w:rPr>
          <w:rFonts w:hint="cs"/>
          <w:rtl/>
        </w:rPr>
      </w:pPr>
      <w:r>
        <w:rPr>
          <w:rFonts w:hint="cs"/>
          <w:rtl/>
        </w:rPr>
        <w:t>בוא, הזמנה. אני מזמין אותך לבוא לתקן, לבוא לדון.</w:t>
      </w:r>
    </w:p>
    <w:p w14:paraId="61C9AD97" w14:textId="77777777" w:rsidR="00000000" w:rsidRDefault="00B6587A">
      <w:pPr>
        <w:pStyle w:val="a"/>
        <w:rPr>
          <w:rFonts w:hint="cs"/>
          <w:rtl/>
        </w:rPr>
      </w:pPr>
    </w:p>
    <w:p w14:paraId="111556FF" w14:textId="77777777" w:rsidR="00000000" w:rsidRDefault="00B6587A">
      <w:pPr>
        <w:pStyle w:val="ad"/>
        <w:rPr>
          <w:rtl/>
        </w:rPr>
      </w:pPr>
      <w:r>
        <w:rPr>
          <w:rtl/>
        </w:rPr>
        <w:t>היו"ר ראובן ריבל</w:t>
      </w:r>
      <w:r>
        <w:rPr>
          <w:rtl/>
        </w:rPr>
        <w:t>ין:</w:t>
      </w:r>
    </w:p>
    <w:p w14:paraId="7AB71FA4" w14:textId="77777777" w:rsidR="00000000" w:rsidRDefault="00B6587A">
      <w:pPr>
        <w:pStyle w:val="a"/>
        <w:rPr>
          <w:rtl/>
        </w:rPr>
      </w:pPr>
    </w:p>
    <w:p w14:paraId="5E45E0D2" w14:textId="77777777" w:rsidR="00000000" w:rsidRDefault="00B6587A">
      <w:pPr>
        <w:pStyle w:val="a"/>
        <w:rPr>
          <w:rFonts w:hint="cs"/>
          <w:rtl/>
        </w:rPr>
      </w:pPr>
      <w:r>
        <w:rPr>
          <w:rFonts w:hint="cs"/>
          <w:rtl/>
        </w:rPr>
        <w:t>כבוד יושב-ראש האופוזיציה. חבר הכנסת אריאל. אדוני יושב-ראש האופוזיציה הנכבד, ביום שני הבא עלינו לטובה, אחרי החג, אנחנו מקיימים את ישיבת הפתיחה של כנס החורף. יושב-ראש האופוזיציה - - -</w:t>
      </w:r>
    </w:p>
    <w:p w14:paraId="39CEB713" w14:textId="77777777" w:rsidR="00000000" w:rsidRDefault="00B6587A">
      <w:pPr>
        <w:pStyle w:val="SpeakerCon"/>
        <w:rPr>
          <w:rFonts w:hint="cs"/>
          <w:rtl/>
        </w:rPr>
      </w:pPr>
      <w:bookmarkStart w:id="111" w:name="FS000000456T09_10_2003_14_20_25C"/>
      <w:bookmarkEnd w:id="111"/>
    </w:p>
    <w:p w14:paraId="4A522520" w14:textId="77777777" w:rsidR="00000000" w:rsidRDefault="00B6587A">
      <w:pPr>
        <w:pStyle w:val="SpeakerCon"/>
        <w:rPr>
          <w:rtl/>
        </w:rPr>
      </w:pPr>
      <w:r>
        <w:rPr>
          <w:rtl/>
        </w:rPr>
        <w:t>שמעון פרס (העבודה-מימד):</w:t>
      </w:r>
    </w:p>
    <w:p w14:paraId="4C671291" w14:textId="77777777" w:rsidR="00000000" w:rsidRDefault="00B6587A">
      <w:pPr>
        <w:pStyle w:val="a"/>
        <w:rPr>
          <w:rFonts w:hint="cs"/>
          <w:rtl/>
        </w:rPr>
      </w:pPr>
    </w:p>
    <w:p w14:paraId="29402BA1" w14:textId="77777777" w:rsidR="00000000" w:rsidRDefault="00B6587A">
      <w:pPr>
        <w:pStyle w:val="a"/>
        <w:rPr>
          <w:rFonts w:hint="cs"/>
          <w:rtl/>
        </w:rPr>
      </w:pPr>
      <w:r>
        <w:rPr>
          <w:rFonts w:hint="cs"/>
          <w:rtl/>
        </w:rPr>
        <w:t>זו הקדמה. אילו ראש הממשלה היה מחכה לכנס הח</w:t>
      </w:r>
      <w:r>
        <w:rPr>
          <w:rFonts w:hint="cs"/>
          <w:rtl/>
        </w:rPr>
        <w:t>ורף - - -</w:t>
      </w:r>
    </w:p>
    <w:p w14:paraId="1DD688FF" w14:textId="77777777" w:rsidR="00000000" w:rsidRDefault="00B6587A">
      <w:pPr>
        <w:pStyle w:val="a"/>
        <w:rPr>
          <w:rFonts w:hint="cs"/>
          <w:rtl/>
        </w:rPr>
      </w:pPr>
    </w:p>
    <w:p w14:paraId="4A525961" w14:textId="77777777" w:rsidR="00000000" w:rsidRDefault="00B6587A">
      <w:pPr>
        <w:pStyle w:val="ad"/>
        <w:rPr>
          <w:rtl/>
        </w:rPr>
      </w:pPr>
      <w:r>
        <w:rPr>
          <w:rtl/>
        </w:rPr>
        <w:t>היו"ר ראובן ריבלין:</w:t>
      </w:r>
    </w:p>
    <w:p w14:paraId="543BC7A9" w14:textId="77777777" w:rsidR="00000000" w:rsidRDefault="00B6587A">
      <w:pPr>
        <w:pStyle w:val="a"/>
        <w:rPr>
          <w:rtl/>
        </w:rPr>
      </w:pPr>
    </w:p>
    <w:p w14:paraId="14678E0A" w14:textId="77777777" w:rsidR="00000000" w:rsidRDefault="00B6587A">
      <w:pPr>
        <w:pStyle w:val="a"/>
        <w:rPr>
          <w:rFonts w:hint="cs"/>
          <w:rtl/>
        </w:rPr>
      </w:pPr>
      <w:r>
        <w:rPr>
          <w:rFonts w:hint="cs"/>
          <w:rtl/>
        </w:rPr>
        <w:t>אדוני צודק - - -</w:t>
      </w:r>
    </w:p>
    <w:p w14:paraId="63C0E1D5" w14:textId="77777777" w:rsidR="00000000" w:rsidRDefault="00B6587A">
      <w:pPr>
        <w:pStyle w:val="a"/>
        <w:rPr>
          <w:rFonts w:hint="cs"/>
          <w:rtl/>
        </w:rPr>
      </w:pPr>
    </w:p>
    <w:p w14:paraId="79A49E2A" w14:textId="77777777" w:rsidR="00000000" w:rsidRDefault="00B6587A">
      <w:pPr>
        <w:pStyle w:val="SpeakerCon"/>
        <w:rPr>
          <w:rtl/>
        </w:rPr>
      </w:pPr>
      <w:bookmarkStart w:id="112" w:name="FS000000456T09_10_2003_14_21_26C"/>
      <w:bookmarkEnd w:id="112"/>
      <w:r>
        <w:rPr>
          <w:rtl/>
        </w:rPr>
        <w:t>שמעון פרס (העבודה-מימד):</w:t>
      </w:r>
    </w:p>
    <w:p w14:paraId="3B549FC7" w14:textId="77777777" w:rsidR="00000000" w:rsidRDefault="00B6587A">
      <w:pPr>
        <w:pStyle w:val="a"/>
        <w:rPr>
          <w:rtl/>
        </w:rPr>
      </w:pPr>
    </w:p>
    <w:p w14:paraId="38826C23" w14:textId="77777777" w:rsidR="00000000" w:rsidRDefault="00B6587A">
      <w:pPr>
        <w:pStyle w:val="a"/>
        <w:rPr>
          <w:rFonts w:hint="cs"/>
          <w:rtl/>
        </w:rPr>
      </w:pPr>
      <w:r>
        <w:rPr>
          <w:rFonts w:hint="cs"/>
          <w:rtl/>
        </w:rPr>
        <w:t xml:space="preserve">אבל הוא עשה שלכת לפני החורף. העלים מתחילים ליפול מן העצים עוד לפני שהיתה פתיחת הכנסת. </w:t>
      </w:r>
    </w:p>
    <w:p w14:paraId="7E7B4231" w14:textId="77777777" w:rsidR="00000000" w:rsidRDefault="00B6587A">
      <w:pPr>
        <w:pStyle w:val="a"/>
        <w:rPr>
          <w:rFonts w:hint="cs"/>
          <w:rtl/>
        </w:rPr>
      </w:pPr>
    </w:p>
    <w:p w14:paraId="59A75CF1" w14:textId="77777777" w:rsidR="00000000" w:rsidRDefault="00B6587A">
      <w:pPr>
        <w:pStyle w:val="ad"/>
        <w:rPr>
          <w:rtl/>
        </w:rPr>
      </w:pPr>
      <w:r>
        <w:rPr>
          <w:rtl/>
        </w:rPr>
        <w:t>היו"ר ראובן ריבלין:</w:t>
      </w:r>
    </w:p>
    <w:p w14:paraId="04A56F3B" w14:textId="77777777" w:rsidR="00000000" w:rsidRDefault="00B6587A">
      <w:pPr>
        <w:pStyle w:val="a"/>
        <w:rPr>
          <w:rtl/>
        </w:rPr>
      </w:pPr>
    </w:p>
    <w:p w14:paraId="59A8F091" w14:textId="77777777" w:rsidR="00000000" w:rsidRDefault="00B6587A">
      <w:pPr>
        <w:pStyle w:val="a"/>
        <w:rPr>
          <w:rFonts w:hint="cs"/>
          <w:rtl/>
        </w:rPr>
      </w:pPr>
      <w:r>
        <w:rPr>
          <w:rFonts w:hint="cs"/>
          <w:rtl/>
        </w:rPr>
        <w:t>אדוני, אני מאוד מכבד את אדוני, בכל רמה ובכל דרך, גם ברמה האישית וגם ברמ</w:t>
      </w:r>
      <w:r>
        <w:rPr>
          <w:rFonts w:hint="cs"/>
          <w:rtl/>
        </w:rPr>
        <w:t xml:space="preserve">ה הפוליטית. </w:t>
      </w:r>
    </w:p>
    <w:p w14:paraId="4121C51D" w14:textId="77777777" w:rsidR="00000000" w:rsidRDefault="00B6587A">
      <w:pPr>
        <w:pStyle w:val="a"/>
        <w:rPr>
          <w:rFonts w:hint="cs"/>
          <w:rtl/>
        </w:rPr>
      </w:pPr>
    </w:p>
    <w:p w14:paraId="4793CC97" w14:textId="77777777" w:rsidR="00000000" w:rsidRDefault="00B6587A">
      <w:pPr>
        <w:pStyle w:val="SpeakerCon"/>
        <w:rPr>
          <w:rtl/>
        </w:rPr>
      </w:pPr>
      <w:bookmarkStart w:id="113" w:name="FS000000456T09_10_2003_14_22_31C"/>
      <w:bookmarkEnd w:id="113"/>
      <w:r>
        <w:rPr>
          <w:rtl/>
        </w:rPr>
        <w:t>שמעון פרס (העבודה-מימד):</w:t>
      </w:r>
    </w:p>
    <w:p w14:paraId="0C1C9BA5" w14:textId="77777777" w:rsidR="00000000" w:rsidRDefault="00B6587A">
      <w:pPr>
        <w:pStyle w:val="a"/>
        <w:rPr>
          <w:rtl/>
        </w:rPr>
      </w:pPr>
    </w:p>
    <w:p w14:paraId="408BB3CD" w14:textId="77777777" w:rsidR="00000000" w:rsidRDefault="00B6587A">
      <w:pPr>
        <w:pStyle w:val="a"/>
        <w:rPr>
          <w:rFonts w:hint="cs"/>
          <w:rtl/>
        </w:rPr>
      </w:pPr>
      <w:r>
        <w:rPr>
          <w:rFonts w:hint="cs"/>
          <w:rtl/>
        </w:rPr>
        <w:t xml:space="preserve">לא, אני משיב. אדוני, הרי לא מדברים רק כאן, בכנסת. מדברים בכל אמצעי התקשורת. אמצעי התקשורת גם הם, רובם, כפופים לממשלה. </w:t>
      </w:r>
    </w:p>
    <w:p w14:paraId="4A7D956A" w14:textId="77777777" w:rsidR="00000000" w:rsidRDefault="00B6587A">
      <w:pPr>
        <w:pStyle w:val="a"/>
        <w:rPr>
          <w:rFonts w:hint="cs"/>
          <w:rtl/>
        </w:rPr>
      </w:pPr>
    </w:p>
    <w:p w14:paraId="4ED9EA75" w14:textId="77777777" w:rsidR="00000000" w:rsidRDefault="00B6587A">
      <w:pPr>
        <w:pStyle w:val="a"/>
        <w:rPr>
          <w:rFonts w:hint="cs"/>
          <w:rtl/>
        </w:rPr>
      </w:pPr>
      <w:r>
        <w:rPr>
          <w:rFonts w:hint="cs"/>
          <w:rtl/>
        </w:rPr>
        <w:t>אני לא ראיתי דבר כזה - יש דיון כלכלי ולא אומרים מלה על ההתנחלויות. אסור. רק ההסתדרות הרסה את המד</w:t>
      </w:r>
      <w:r>
        <w:rPr>
          <w:rFonts w:hint="cs"/>
          <w:rtl/>
        </w:rPr>
        <w:t xml:space="preserve">ינה. ההסתדרות ששיתפה פעולה, שמתחשבת, שמארגנת. אז אני אומר, רבותי, אתם רוצים נוסח כזה? בבקשה. לא תמצאו אותנו פחדנים. אתם יכולים למצוא אותנו מנומסים, אחראיים, אבל מעבר לזה לא. </w:t>
      </w:r>
    </w:p>
    <w:p w14:paraId="19047A60" w14:textId="77777777" w:rsidR="00000000" w:rsidRDefault="00B6587A">
      <w:pPr>
        <w:pStyle w:val="a"/>
        <w:rPr>
          <w:rFonts w:hint="cs"/>
          <w:rtl/>
        </w:rPr>
      </w:pPr>
    </w:p>
    <w:p w14:paraId="5BD76F9E" w14:textId="77777777" w:rsidR="00000000" w:rsidRDefault="00B6587A">
      <w:pPr>
        <w:pStyle w:val="a"/>
        <w:rPr>
          <w:rFonts w:hint="cs"/>
          <w:rtl/>
        </w:rPr>
      </w:pPr>
      <w:r>
        <w:rPr>
          <w:rFonts w:hint="cs"/>
          <w:rtl/>
        </w:rPr>
        <w:t>ראש הממשלה דגל בשני ערכים: אחד הוא אחדות, והדבר השני הוא ויתורים כואבים. אני רוא</w:t>
      </w:r>
      <w:r>
        <w:rPr>
          <w:rFonts w:hint="cs"/>
          <w:rtl/>
        </w:rPr>
        <w:t>ה את הכאב, אני לא רואה כל כך את הוויתורים. אני רואה את מה שעושים בארצות-הברית, שהיא הדוגמה שלנו. ארצות-הברית לא רק מכה בטרור או בטרוריסטים בעירק כפי שצריך כאן וכפי שצריך שם, היא גם אומרת לעירקים: אנחנו לא מתכוונים להישאר כאן, אנחנו רוצים לבנות עירק חדשה, א</w:t>
      </w:r>
      <w:r>
        <w:rPr>
          <w:rFonts w:hint="cs"/>
          <w:rtl/>
        </w:rPr>
        <w:t xml:space="preserve">נחנו משקיעים במשק הזה, אנחנו רוצים לעזור לכם - קחו את העניינים לידיים. אצלנו הממשלה דומה לאדם שהחליט לדדות - - </w:t>
      </w:r>
    </w:p>
    <w:p w14:paraId="72E1E9D2" w14:textId="77777777" w:rsidR="00000000" w:rsidRDefault="00B6587A">
      <w:pPr>
        <w:pStyle w:val="a"/>
        <w:ind w:firstLine="0"/>
        <w:rPr>
          <w:rFonts w:hint="cs"/>
          <w:rtl/>
        </w:rPr>
      </w:pPr>
    </w:p>
    <w:p w14:paraId="5FD40CEE" w14:textId="77777777" w:rsidR="00000000" w:rsidRDefault="00B6587A">
      <w:pPr>
        <w:pStyle w:val="ac"/>
        <w:rPr>
          <w:rtl/>
        </w:rPr>
      </w:pPr>
      <w:r>
        <w:rPr>
          <w:rFonts w:hint="eastAsia"/>
          <w:rtl/>
        </w:rPr>
        <w:t>מוחמד</w:t>
      </w:r>
      <w:r>
        <w:rPr>
          <w:rtl/>
        </w:rPr>
        <w:t xml:space="preserve"> ברכה (חד"ש-תע"ל):</w:t>
      </w:r>
    </w:p>
    <w:p w14:paraId="6500F92D" w14:textId="77777777" w:rsidR="00000000" w:rsidRDefault="00B6587A">
      <w:pPr>
        <w:pStyle w:val="a"/>
        <w:rPr>
          <w:rFonts w:hint="cs"/>
          <w:rtl/>
        </w:rPr>
      </w:pPr>
    </w:p>
    <w:p w14:paraId="716410B5" w14:textId="77777777" w:rsidR="00000000" w:rsidRDefault="00B6587A">
      <w:pPr>
        <w:pStyle w:val="a"/>
        <w:rPr>
          <w:rFonts w:hint="cs"/>
          <w:rtl/>
        </w:rPr>
      </w:pPr>
      <w:r>
        <w:rPr>
          <w:rFonts w:hint="cs"/>
          <w:rtl/>
        </w:rPr>
        <w:t xml:space="preserve">הם לא היו צריכים להרוס את עירק ולא צריך אחר כך להציע לנו לבנות אותה. </w:t>
      </w:r>
    </w:p>
    <w:p w14:paraId="26E1D608" w14:textId="77777777" w:rsidR="00000000" w:rsidRDefault="00B6587A">
      <w:pPr>
        <w:pStyle w:val="a"/>
        <w:rPr>
          <w:rFonts w:hint="cs"/>
          <w:rtl/>
        </w:rPr>
      </w:pPr>
    </w:p>
    <w:p w14:paraId="40DCC87F" w14:textId="77777777" w:rsidR="00000000" w:rsidRDefault="00B6587A">
      <w:pPr>
        <w:pStyle w:val="SpeakerCon"/>
        <w:rPr>
          <w:rtl/>
        </w:rPr>
      </w:pPr>
      <w:bookmarkStart w:id="114" w:name="FS000000456T09_10_2003_12_47_30"/>
      <w:bookmarkStart w:id="115" w:name="FS000000456T09_10_2003_12_47_36C"/>
      <w:bookmarkEnd w:id="114"/>
      <w:bookmarkEnd w:id="115"/>
      <w:r>
        <w:rPr>
          <w:rtl/>
        </w:rPr>
        <w:t>שמעון פרס (העבודה-מימד):</w:t>
      </w:r>
    </w:p>
    <w:p w14:paraId="710496F0" w14:textId="77777777" w:rsidR="00000000" w:rsidRDefault="00B6587A">
      <w:pPr>
        <w:pStyle w:val="a"/>
        <w:rPr>
          <w:rtl/>
        </w:rPr>
      </w:pPr>
    </w:p>
    <w:p w14:paraId="581F571E" w14:textId="77777777" w:rsidR="00000000" w:rsidRDefault="00B6587A">
      <w:pPr>
        <w:pStyle w:val="a"/>
        <w:rPr>
          <w:rFonts w:hint="cs"/>
          <w:rtl/>
        </w:rPr>
      </w:pPr>
      <w:r>
        <w:rPr>
          <w:rFonts w:hint="cs"/>
          <w:rtl/>
        </w:rPr>
        <w:t>- -  על רגל אחת, מפני</w:t>
      </w:r>
      <w:r>
        <w:rPr>
          <w:rFonts w:hint="cs"/>
          <w:rtl/>
        </w:rPr>
        <w:t xml:space="preserve"> שאני משתתף במרוץ לטווח ארוך. מה, כל הזמן תקפצו על רגל אחת? רק על הרגל הכוחנית והביטחונית? ומה אתם חושבים, שאתם תייבשו את השלום, והאופוזיציה, אנחנו, לא נעז לדבר עם אף אחד, רק נקבל פקודות מהממשלה מה מותר, מה אסור, מה כן לדעת, מה לא לדעת, איך ערפאת - חולה כל</w:t>
      </w:r>
      <w:r>
        <w:rPr>
          <w:rFonts w:hint="cs"/>
          <w:rtl/>
        </w:rPr>
        <w:t xml:space="preserve">יות, חולה לב </w:t>
      </w:r>
      <w:r>
        <w:rPr>
          <w:rtl/>
        </w:rPr>
        <w:t>–</w:t>
      </w:r>
      <w:r>
        <w:rPr>
          <w:rFonts w:hint="cs"/>
          <w:rtl/>
        </w:rPr>
        <w:t xml:space="preserve"> אי-רלוונטי, לא רלוונטי? הכול פקודות? אסור לחשוב אחרת?</w:t>
      </w:r>
    </w:p>
    <w:p w14:paraId="455E0353" w14:textId="77777777" w:rsidR="00000000" w:rsidRDefault="00B6587A">
      <w:pPr>
        <w:pStyle w:val="a"/>
        <w:rPr>
          <w:rFonts w:hint="cs"/>
          <w:rtl/>
        </w:rPr>
      </w:pPr>
    </w:p>
    <w:p w14:paraId="42B2506F" w14:textId="77777777" w:rsidR="00000000" w:rsidRDefault="00B6587A">
      <w:pPr>
        <w:pStyle w:val="a"/>
        <w:rPr>
          <w:rFonts w:hint="cs"/>
          <w:rtl/>
        </w:rPr>
      </w:pPr>
      <w:r>
        <w:rPr>
          <w:rFonts w:hint="cs"/>
          <w:rtl/>
        </w:rPr>
        <w:t>המדינה נמצאת במצב קשה מנשוא. לליברמן אין - גם אם כל הרכבות תיסענה, הן נוסעות בכיוון הלא-נכון. וגם המשק מידרדר והולך וראש הממשלה צריך להחליט - רוני, אני ציטטתי אותך בפעם השנייה. בפעם הקוד</w:t>
      </w:r>
      <w:r>
        <w:rPr>
          <w:rFonts w:hint="cs"/>
          <w:rtl/>
        </w:rPr>
        <w:t xml:space="preserve">מת ברוך השם לא אמרת את זה. אמרת שאני אמרתי שערפאת איננו מכשול לשלום. זו המצאה מקורית שלך, בקש פטנט. מפני שאתה משפטן, אל תבזבז זכויות שיש לך על המצאה כל כך יפה. הבוקר שמעתי אותך עם המצאה שנייה, שלא צריך את ההסתדרות. מה צריך כן, תגיד לי? מה? רק ממשלה? אותך, </w:t>
      </w:r>
      <w:r>
        <w:rPr>
          <w:rFonts w:hint="cs"/>
          <w:rtl/>
        </w:rPr>
        <w:t>רק ממשלה? מה? תאמין לי, אתה משפטן, אדם חכם, בארץ דמוקרטית, לאן אתה מדרדר? לאיזו דרך?</w:t>
      </w:r>
    </w:p>
    <w:p w14:paraId="4DC47E87" w14:textId="77777777" w:rsidR="00000000" w:rsidRDefault="00B6587A">
      <w:pPr>
        <w:pStyle w:val="a"/>
        <w:ind w:firstLine="0"/>
        <w:rPr>
          <w:rFonts w:hint="cs"/>
          <w:rtl/>
        </w:rPr>
      </w:pPr>
    </w:p>
    <w:p w14:paraId="0636D079" w14:textId="77777777" w:rsidR="00000000" w:rsidRDefault="00B6587A">
      <w:pPr>
        <w:pStyle w:val="ad"/>
        <w:rPr>
          <w:rtl/>
        </w:rPr>
      </w:pPr>
      <w:r>
        <w:rPr>
          <w:rtl/>
        </w:rPr>
        <w:t>היו"ר ראובן ריבלין:</w:t>
      </w:r>
    </w:p>
    <w:p w14:paraId="7FE853BF" w14:textId="77777777" w:rsidR="00000000" w:rsidRDefault="00B6587A">
      <w:pPr>
        <w:pStyle w:val="a"/>
        <w:rPr>
          <w:rtl/>
        </w:rPr>
      </w:pPr>
    </w:p>
    <w:p w14:paraId="0EE1C385" w14:textId="77777777" w:rsidR="00000000" w:rsidRDefault="00B6587A">
      <w:pPr>
        <w:pStyle w:val="a"/>
        <w:rPr>
          <w:rFonts w:hint="cs"/>
          <w:rtl/>
        </w:rPr>
      </w:pPr>
      <w:r>
        <w:rPr>
          <w:rFonts w:hint="cs"/>
          <w:rtl/>
        </w:rPr>
        <w:t xml:space="preserve">כבוד יושב-ראש האופוזיציה, אני מבקש מאדוני לדון בחוק ולא בחבר הכנסת רוני בר-און, שהוא בהחלט נושא חשוב ביותר. </w:t>
      </w:r>
    </w:p>
    <w:p w14:paraId="061685FC" w14:textId="77777777" w:rsidR="00000000" w:rsidRDefault="00B6587A">
      <w:pPr>
        <w:pStyle w:val="a"/>
        <w:rPr>
          <w:rFonts w:hint="cs"/>
          <w:rtl/>
        </w:rPr>
      </w:pPr>
    </w:p>
    <w:p w14:paraId="291EBEA9" w14:textId="77777777" w:rsidR="00000000" w:rsidRDefault="00B6587A">
      <w:pPr>
        <w:pStyle w:val="SpeakerCon"/>
        <w:rPr>
          <w:rtl/>
        </w:rPr>
      </w:pPr>
      <w:bookmarkStart w:id="116" w:name="FS000000456T09_10_2003_12_53_30C"/>
      <w:bookmarkEnd w:id="116"/>
      <w:r>
        <w:rPr>
          <w:rtl/>
        </w:rPr>
        <w:t>שמעון פרס (העבודה-מימד):</w:t>
      </w:r>
    </w:p>
    <w:p w14:paraId="1B851005" w14:textId="77777777" w:rsidR="00000000" w:rsidRDefault="00B6587A">
      <w:pPr>
        <w:pStyle w:val="a"/>
        <w:rPr>
          <w:rtl/>
        </w:rPr>
      </w:pPr>
    </w:p>
    <w:p w14:paraId="5AC45340" w14:textId="77777777" w:rsidR="00000000" w:rsidRDefault="00B6587A">
      <w:pPr>
        <w:pStyle w:val="a"/>
        <w:rPr>
          <w:rFonts w:hint="cs"/>
          <w:rtl/>
        </w:rPr>
      </w:pPr>
      <w:r>
        <w:rPr>
          <w:rFonts w:hint="cs"/>
          <w:rtl/>
        </w:rPr>
        <w:t>הוא יועץ משפט</w:t>
      </w:r>
      <w:r>
        <w:rPr>
          <w:rFonts w:hint="cs"/>
          <w:rtl/>
        </w:rPr>
        <w:t xml:space="preserve">י. </w:t>
      </w:r>
    </w:p>
    <w:p w14:paraId="38BAAA5F" w14:textId="77777777" w:rsidR="00000000" w:rsidRDefault="00B6587A">
      <w:pPr>
        <w:pStyle w:val="a"/>
        <w:rPr>
          <w:rFonts w:hint="cs"/>
          <w:rtl/>
        </w:rPr>
      </w:pPr>
    </w:p>
    <w:p w14:paraId="6C26DC78" w14:textId="77777777" w:rsidR="00000000" w:rsidRDefault="00B6587A">
      <w:pPr>
        <w:pStyle w:val="ad"/>
        <w:rPr>
          <w:rtl/>
        </w:rPr>
      </w:pPr>
      <w:r>
        <w:rPr>
          <w:rtl/>
        </w:rPr>
        <w:t>היו"ר ראובן ריבלין:</w:t>
      </w:r>
    </w:p>
    <w:p w14:paraId="29E4DF42" w14:textId="77777777" w:rsidR="00000000" w:rsidRDefault="00B6587A">
      <w:pPr>
        <w:pStyle w:val="a"/>
        <w:rPr>
          <w:rtl/>
        </w:rPr>
      </w:pPr>
    </w:p>
    <w:p w14:paraId="4C559D99" w14:textId="77777777" w:rsidR="00000000" w:rsidRDefault="00B6587A">
      <w:pPr>
        <w:pStyle w:val="a"/>
        <w:rPr>
          <w:rFonts w:hint="cs"/>
          <w:rtl/>
        </w:rPr>
      </w:pPr>
      <w:r>
        <w:rPr>
          <w:rFonts w:hint="cs"/>
          <w:rtl/>
        </w:rPr>
        <w:t>אבל אנחנו לא דנים ביועץ המשפטי.</w:t>
      </w:r>
    </w:p>
    <w:p w14:paraId="0B8BE062" w14:textId="77777777" w:rsidR="00000000" w:rsidRDefault="00B6587A">
      <w:pPr>
        <w:pStyle w:val="a"/>
        <w:rPr>
          <w:rFonts w:hint="cs"/>
          <w:rtl/>
        </w:rPr>
      </w:pPr>
    </w:p>
    <w:p w14:paraId="102BD55D" w14:textId="77777777" w:rsidR="00000000" w:rsidRDefault="00B6587A">
      <w:pPr>
        <w:pStyle w:val="SpeakerCon"/>
        <w:rPr>
          <w:rtl/>
        </w:rPr>
      </w:pPr>
      <w:bookmarkStart w:id="117" w:name="FS000000456T09_10_2003_12_53_49C"/>
      <w:bookmarkEnd w:id="117"/>
      <w:r>
        <w:rPr>
          <w:rtl/>
        </w:rPr>
        <w:t>שמעון פרס (העבודה-מימד):</w:t>
      </w:r>
    </w:p>
    <w:p w14:paraId="7CA50861" w14:textId="77777777" w:rsidR="00000000" w:rsidRDefault="00B6587A">
      <w:pPr>
        <w:pStyle w:val="a"/>
        <w:rPr>
          <w:rtl/>
        </w:rPr>
      </w:pPr>
    </w:p>
    <w:p w14:paraId="623F68E6" w14:textId="77777777" w:rsidR="00000000" w:rsidRDefault="00B6587A">
      <w:pPr>
        <w:pStyle w:val="a"/>
        <w:rPr>
          <w:rFonts w:hint="cs"/>
          <w:rtl/>
        </w:rPr>
      </w:pPr>
      <w:r>
        <w:rPr>
          <w:rFonts w:hint="cs"/>
          <w:rtl/>
        </w:rPr>
        <w:t>אדוני היושב-ראש, בעצם התברר לי שזה קרב פוליטי, משום שזה לא קרב על הנמלים. מרוני בר-און, שהוא איש משפטים, מתברר לי שבכלל לוחמים לבטל את ההסתדרות. זה העניין הפוליטי שאני מתכ</w:t>
      </w:r>
      <w:r>
        <w:rPr>
          <w:rFonts w:hint="cs"/>
          <w:rtl/>
        </w:rPr>
        <w:t xml:space="preserve">וון אליו. זה בהחלט קשור לחוק. אדוני, בהיותו רחב דעת, מבין שהאחד קשור בשני. ובכן, אפשר לדבר עם ההסתדרות, זה לא יהיה מונופול של ממשלה. לא תהיה מדינה שיש בה רק ממשלה וכל הארץ תרקוד רק לפי שרירות לבה, ורק לפי נוחיותה ורק לפי מועדיה. היא לא תרקוד. </w:t>
      </w:r>
    </w:p>
    <w:p w14:paraId="35A81C8B" w14:textId="77777777" w:rsidR="00000000" w:rsidRDefault="00B6587A">
      <w:pPr>
        <w:pStyle w:val="a"/>
        <w:rPr>
          <w:rFonts w:hint="cs"/>
          <w:rtl/>
        </w:rPr>
      </w:pPr>
    </w:p>
    <w:p w14:paraId="0D5BC3EF" w14:textId="77777777" w:rsidR="00000000" w:rsidRDefault="00B6587A">
      <w:pPr>
        <w:pStyle w:val="a"/>
        <w:rPr>
          <w:rFonts w:hint="cs"/>
          <w:rtl/>
        </w:rPr>
      </w:pPr>
      <w:r>
        <w:rPr>
          <w:rFonts w:hint="cs"/>
          <w:rtl/>
        </w:rPr>
        <w:t>אני אומר לך</w:t>
      </w:r>
      <w:r>
        <w:rPr>
          <w:rFonts w:hint="cs"/>
          <w:rtl/>
        </w:rPr>
        <w:t>, מאיר, קחו כמה ימים. עם עמיר פרץ הסכמתם כל כך הרבה. שראש הממשלה יקרא, ישב שלושה-ארבעה ימים. אדוני, מה הזעקתם את הכנסת באמצע? אפשר לגמור את זה בשלושה-ארבעה ערבים. מה גם שפרץ צודק, מפני שיש לו התחייבות בכתב - אומנם לא מביבי נתניהו, אבל משר האוצר מפלנטה אחרת</w:t>
      </w:r>
      <w:r>
        <w:rPr>
          <w:rFonts w:hint="cs"/>
          <w:rtl/>
        </w:rPr>
        <w:t>, סילבן שלום, שהוא כמובן לא מחייב את ביבי נתניהו. מה זה, אתם לא יכולים לגמור את זה? בשביל זה קראתם לנו? בשביל זה אתם מסיתים נגד ההסתדרות? בשביל זה אתם מבזבזים מיליארדי דולרים?</w:t>
      </w:r>
    </w:p>
    <w:p w14:paraId="14786D96" w14:textId="77777777" w:rsidR="00000000" w:rsidRDefault="00B6587A">
      <w:pPr>
        <w:pStyle w:val="a"/>
        <w:rPr>
          <w:rFonts w:hint="cs"/>
          <w:rtl/>
        </w:rPr>
      </w:pPr>
    </w:p>
    <w:p w14:paraId="6B10CB16" w14:textId="77777777" w:rsidR="00000000" w:rsidRDefault="00B6587A">
      <w:pPr>
        <w:pStyle w:val="a"/>
        <w:rPr>
          <w:rFonts w:hint="cs"/>
          <w:rtl/>
        </w:rPr>
      </w:pPr>
      <w:r>
        <w:rPr>
          <w:rFonts w:hint="cs"/>
          <w:rtl/>
        </w:rPr>
        <w:t xml:space="preserve">אדוני, החוק צריך להיעשות כשיש צורך בחוק. במדינה יש צורך בהידברות כל ימות השנה. </w:t>
      </w:r>
      <w:r>
        <w:rPr>
          <w:rFonts w:hint="cs"/>
          <w:rtl/>
        </w:rPr>
        <w:t xml:space="preserve">כאן, בהידברות, אפשר היה לחסוך את כבוד הכנסת, את הוצאות המדינה ואת תוכן המדינה ואופיה. </w:t>
      </w:r>
    </w:p>
    <w:p w14:paraId="7E4C02A6" w14:textId="77777777" w:rsidR="00000000" w:rsidRDefault="00B6587A">
      <w:pPr>
        <w:pStyle w:val="a"/>
        <w:rPr>
          <w:rFonts w:hint="cs"/>
          <w:rtl/>
        </w:rPr>
      </w:pPr>
    </w:p>
    <w:p w14:paraId="450E9DA7" w14:textId="77777777" w:rsidR="00000000" w:rsidRDefault="00B6587A">
      <w:pPr>
        <w:pStyle w:val="ad"/>
        <w:rPr>
          <w:rtl/>
        </w:rPr>
      </w:pPr>
      <w:r>
        <w:rPr>
          <w:rtl/>
        </w:rPr>
        <w:t>היו"ר ראובן ריבלין:</w:t>
      </w:r>
    </w:p>
    <w:p w14:paraId="5CC2F98A" w14:textId="77777777" w:rsidR="00000000" w:rsidRDefault="00B6587A">
      <w:pPr>
        <w:pStyle w:val="a"/>
        <w:rPr>
          <w:rtl/>
        </w:rPr>
      </w:pPr>
    </w:p>
    <w:p w14:paraId="3EEC1639" w14:textId="77777777" w:rsidR="00000000" w:rsidRDefault="00B6587A">
      <w:pPr>
        <w:pStyle w:val="a"/>
        <w:rPr>
          <w:rFonts w:hint="cs"/>
          <w:rtl/>
        </w:rPr>
      </w:pPr>
      <w:r>
        <w:rPr>
          <w:rFonts w:hint="cs"/>
          <w:rtl/>
        </w:rPr>
        <w:t xml:space="preserve">תודה ליושב-ראש האופוזיציה. הכנסת מחויבת על-פי תקנונה - הממשלה יכולה לבקש והכנסת יכולה לדחות את הבקשה, אבל היא גם יכולה לאשר. </w:t>
      </w:r>
    </w:p>
    <w:p w14:paraId="021D628D" w14:textId="77777777" w:rsidR="00000000" w:rsidRDefault="00B6587A">
      <w:pPr>
        <w:pStyle w:val="a"/>
        <w:rPr>
          <w:rFonts w:hint="cs"/>
          <w:rtl/>
        </w:rPr>
      </w:pPr>
    </w:p>
    <w:p w14:paraId="3C5A6688" w14:textId="77777777" w:rsidR="00000000" w:rsidRDefault="00B6587A">
      <w:pPr>
        <w:pStyle w:val="a"/>
        <w:rPr>
          <w:rFonts w:hint="cs"/>
          <w:rtl/>
        </w:rPr>
      </w:pPr>
      <w:r>
        <w:rPr>
          <w:rFonts w:hint="cs"/>
          <w:rtl/>
        </w:rPr>
        <w:t>האם שר האוצר מבקש לה</w:t>
      </w:r>
      <w:r>
        <w:rPr>
          <w:rFonts w:hint="cs"/>
          <w:rtl/>
        </w:rPr>
        <w:t>תערב בדיון? בבקשה. אחריו - חבר הכנסת מוחמד ברכה.</w:t>
      </w:r>
    </w:p>
    <w:p w14:paraId="731C48CC" w14:textId="77777777" w:rsidR="00000000" w:rsidRDefault="00B6587A">
      <w:pPr>
        <w:pStyle w:val="a"/>
        <w:rPr>
          <w:rtl/>
        </w:rPr>
      </w:pPr>
    </w:p>
    <w:p w14:paraId="1F219F57" w14:textId="77777777" w:rsidR="00000000" w:rsidRDefault="00B6587A">
      <w:pPr>
        <w:pStyle w:val="a"/>
        <w:rPr>
          <w:rFonts w:hint="cs"/>
          <w:rtl/>
        </w:rPr>
      </w:pPr>
    </w:p>
    <w:p w14:paraId="67EA8F5D" w14:textId="77777777" w:rsidR="00000000" w:rsidRDefault="00B6587A">
      <w:pPr>
        <w:pStyle w:val="Speaker"/>
        <w:rPr>
          <w:rtl/>
        </w:rPr>
      </w:pPr>
      <w:bookmarkStart w:id="118" w:name="FS000000478T09_10_2003_12_59_55"/>
      <w:bookmarkEnd w:id="118"/>
      <w:r>
        <w:rPr>
          <w:rFonts w:hint="eastAsia"/>
          <w:rtl/>
        </w:rPr>
        <w:t>השר</w:t>
      </w:r>
      <w:r>
        <w:rPr>
          <w:rtl/>
        </w:rPr>
        <w:t xml:space="preserve"> מאיר שטרית:</w:t>
      </w:r>
    </w:p>
    <w:p w14:paraId="2C8ADCEB" w14:textId="77777777" w:rsidR="00000000" w:rsidRDefault="00B6587A">
      <w:pPr>
        <w:pStyle w:val="a"/>
        <w:rPr>
          <w:rFonts w:hint="cs"/>
          <w:rtl/>
        </w:rPr>
      </w:pPr>
    </w:p>
    <w:p w14:paraId="664A000E" w14:textId="77777777" w:rsidR="00000000" w:rsidRDefault="00B6587A">
      <w:pPr>
        <w:pStyle w:val="a"/>
        <w:rPr>
          <w:rFonts w:hint="cs"/>
          <w:rtl/>
        </w:rPr>
      </w:pPr>
      <w:r>
        <w:rPr>
          <w:rFonts w:hint="cs"/>
          <w:rtl/>
        </w:rPr>
        <w:t xml:space="preserve">אדוני היושב-ראש, רבותי חברי הכנסת, צר לי על נימת הדברים של חבר הכנסת פרס. הוא בעצם עושה בדיוק את ההיפך ממה שהוא אומר - הוא מכה על חזנו, כשבעצם הוא צריך לשאול את עצמו אם הוא לא  צריך להכות </w:t>
      </w:r>
      <w:r>
        <w:rPr>
          <w:rFonts w:hint="cs"/>
          <w:rtl/>
        </w:rPr>
        <w:t xml:space="preserve">על חזהו-הוא. אני ישבתי עם חבר הכנסת פרס בממשלה הקודמת במשך שנתיים ולא ראיתי את הכלכלה פורחת. </w:t>
      </w:r>
    </w:p>
    <w:p w14:paraId="3FF10D60" w14:textId="77777777" w:rsidR="00000000" w:rsidRDefault="00B6587A">
      <w:pPr>
        <w:pStyle w:val="a"/>
        <w:rPr>
          <w:rFonts w:hint="cs"/>
          <w:rtl/>
        </w:rPr>
      </w:pPr>
    </w:p>
    <w:p w14:paraId="1D9AF21F" w14:textId="77777777" w:rsidR="00000000" w:rsidRDefault="00B6587A">
      <w:pPr>
        <w:pStyle w:val="ac"/>
        <w:rPr>
          <w:rtl/>
        </w:rPr>
      </w:pPr>
      <w:r>
        <w:rPr>
          <w:rFonts w:hint="eastAsia"/>
          <w:rtl/>
        </w:rPr>
        <w:t>שמעון</w:t>
      </w:r>
      <w:r>
        <w:rPr>
          <w:rtl/>
        </w:rPr>
        <w:t xml:space="preserve"> פרס (העבודה-מימד):</w:t>
      </w:r>
    </w:p>
    <w:p w14:paraId="5C47455C" w14:textId="77777777" w:rsidR="00000000" w:rsidRDefault="00B6587A">
      <w:pPr>
        <w:pStyle w:val="a"/>
        <w:rPr>
          <w:rFonts w:hint="cs"/>
          <w:rtl/>
        </w:rPr>
      </w:pPr>
    </w:p>
    <w:p w14:paraId="353CB9CE" w14:textId="77777777" w:rsidR="00000000" w:rsidRDefault="00B6587A">
      <w:pPr>
        <w:pStyle w:val="a"/>
        <w:rPr>
          <w:rFonts w:hint="cs"/>
          <w:rtl/>
        </w:rPr>
      </w:pPr>
      <w:r>
        <w:rPr>
          <w:rFonts w:hint="cs"/>
          <w:rtl/>
        </w:rPr>
        <w:t xml:space="preserve">גם הממשלה שלכם היתה. </w:t>
      </w:r>
    </w:p>
    <w:p w14:paraId="75B0F670" w14:textId="77777777" w:rsidR="00000000" w:rsidRDefault="00B6587A">
      <w:pPr>
        <w:pStyle w:val="a"/>
        <w:rPr>
          <w:rFonts w:hint="cs"/>
          <w:rtl/>
        </w:rPr>
      </w:pPr>
    </w:p>
    <w:p w14:paraId="20EB2864" w14:textId="77777777" w:rsidR="00000000" w:rsidRDefault="00B6587A">
      <w:pPr>
        <w:pStyle w:val="SpeakerCon"/>
        <w:rPr>
          <w:rtl/>
        </w:rPr>
      </w:pPr>
      <w:bookmarkStart w:id="119" w:name="FS000000478T09_10_2003_13_01_34C"/>
      <w:bookmarkEnd w:id="119"/>
      <w:r>
        <w:rPr>
          <w:rtl/>
        </w:rPr>
        <w:t>השר מאיר שטרית:</w:t>
      </w:r>
    </w:p>
    <w:p w14:paraId="787947FC" w14:textId="77777777" w:rsidR="00000000" w:rsidRDefault="00B6587A">
      <w:pPr>
        <w:pStyle w:val="a"/>
        <w:rPr>
          <w:rtl/>
        </w:rPr>
      </w:pPr>
    </w:p>
    <w:p w14:paraId="5FCB8F92" w14:textId="77777777" w:rsidR="00000000" w:rsidRDefault="00B6587A">
      <w:pPr>
        <w:pStyle w:val="a"/>
        <w:rPr>
          <w:rFonts w:hint="cs"/>
          <w:rtl/>
        </w:rPr>
      </w:pPr>
      <w:r>
        <w:rPr>
          <w:rFonts w:hint="cs"/>
          <w:rtl/>
        </w:rPr>
        <w:t>מאה אחוז. בינתיים עברו רק שבעה חודשים מאז קמה הממשלה הזאת. ראיתי שהכלכלה מידרדרת והתיירות נעלמת</w:t>
      </w:r>
      <w:r>
        <w:rPr>
          <w:rFonts w:hint="cs"/>
          <w:rtl/>
        </w:rPr>
        <w:t xml:space="preserve"> והקשיים גדלים וגירעון המדינה גדל בצורה פראית לממדים מדהימים שמביאים כמעט להתמוטטות המשק. אתה ישבת אתי בממשלה, אני לא ראיתי שהיה איזה דיון בממשלה שישבת בה אתי שבו נדונו ההתנחלויות. זה לא היה בממשלה שבה אריק שרון היה ראש ממשלה ולא בממשלה שברק היה בה ראש ממש</w:t>
      </w:r>
      <w:r>
        <w:rPr>
          <w:rFonts w:hint="cs"/>
          <w:rtl/>
        </w:rPr>
        <w:t xml:space="preserve">לה וגם לא בממשלה של יצחק רבין. להיפך. </w:t>
      </w:r>
    </w:p>
    <w:p w14:paraId="1F4FCC27" w14:textId="77777777" w:rsidR="00000000" w:rsidRDefault="00B6587A">
      <w:pPr>
        <w:pStyle w:val="a"/>
        <w:ind w:firstLine="0"/>
        <w:rPr>
          <w:rFonts w:hint="cs"/>
          <w:rtl/>
        </w:rPr>
      </w:pPr>
    </w:p>
    <w:p w14:paraId="5357AE29" w14:textId="77777777" w:rsidR="00000000" w:rsidRDefault="00B6587A">
      <w:pPr>
        <w:pStyle w:val="ac"/>
        <w:rPr>
          <w:rtl/>
        </w:rPr>
      </w:pPr>
      <w:r>
        <w:rPr>
          <w:rFonts w:hint="eastAsia"/>
          <w:rtl/>
        </w:rPr>
        <w:t>שמעון</w:t>
      </w:r>
      <w:r>
        <w:rPr>
          <w:rtl/>
        </w:rPr>
        <w:t xml:space="preserve"> פרס (העבודה-מימד):</w:t>
      </w:r>
    </w:p>
    <w:p w14:paraId="65C14B5C" w14:textId="77777777" w:rsidR="00000000" w:rsidRDefault="00B6587A">
      <w:pPr>
        <w:pStyle w:val="a"/>
        <w:rPr>
          <w:rFonts w:hint="cs"/>
          <w:rtl/>
        </w:rPr>
      </w:pPr>
    </w:p>
    <w:p w14:paraId="4374FAEA" w14:textId="77777777" w:rsidR="00000000" w:rsidRDefault="00B6587A">
      <w:pPr>
        <w:pStyle w:val="a"/>
        <w:rPr>
          <w:rFonts w:hint="cs"/>
          <w:rtl/>
        </w:rPr>
      </w:pPr>
      <w:r>
        <w:rPr>
          <w:rFonts w:hint="cs"/>
          <w:rtl/>
        </w:rPr>
        <w:t>אני יכול לקרוא קריאת ביניים?</w:t>
      </w:r>
    </w:p>
    <w:p w14:paraId="79CAAB76" w14:textId="77777777" w:rsidR="00000000" w:rsidRDefault="00B6587A">
      <w:pPr>
        <w:pStyle w:val="a"/>
        <w:rPr>
          <w:rFonts w:hint="cs"/>
          <w:rtl/>
        </w:rPr>
      </w:pPr>
    </w:p>
    <w:p w14:paraId="6F20C081" w14:textId="77777777" w:rsidR="00000000" w:rsidRDefault="00B6587A">
      <w:pPr>
        <w:pStyle w:val="SpeakerCon"/>
        <w:rPr>
          <w:rtl/>
        </w:rPr>
      </w:pPr>
      <w:bookmarkStart w:id="120" w:name="FS000000478T09_10_2003_13_09_24C"/>
      <w:bookmarkEnd w:id="120"/>
      <w:r>
        <w:rPr>
          <w:rtl/>
        </w:rPr>
        <w:t>השר מאיר שטרית:</w:t>
      </w:r>
    </w:p>
    <w:p w14:paraId="568611C5" w14:textId="77777777" w:rsidR="00000000" w:rsidRDefault="00B6587A">
      <w:pPr>
        <w:pStyle w:val="a"/>
        <w:rPr>
          <w:rtl/>
        </w:rPr>
      </w:pPr>
    </w:p>
    <w:p w14:paraId="7064849C" w14:textId="77777777" w:rsidR="00000000" w:rsidRDefault="00B6587A">
      <w:pPr>
        <w:pStyle w:val="a"/>
        <w:rPr>
          <w:rFonts w:hint="cs"/>
          <w:rtl/>
        </w:rPr>
      </w:pPr>
      <w:r>
        <w:rPr>
          <w:rFonts w:hint="cs"/>
          <w:rtl/>
        </w:rPr>
        <w:t>בבקשה.</w:t>
      </w:r>
    </w:p>
    <w:p w14:paraId="5B4050E7" w14:textId="77777777" w:rsidR="00000000" w:rsidRDefault="00B6587A">
      <w:pPr>
        <w:pStyle w:val="a"/>
        <w:rPr>
          <w:rFonts w:hint="cs"/>
          <w:rtl/>
        </w:rPr>
      </w:pPr>
    </w:p>
    <w:p w14:paraId="4D6C8E0D" w14:textId="77777777" w:rsidR="00000000" w:rsidRDefault="00B6587A">
      <w:pPr>
        <w:pStyle w:val="ac"/>
        <w:rPr>
          <w:rtl/>
        </w:rPr>
      </w:pPr>
      <w:r>
        <w:rPr>
          <w:rFonts w:hint="eastAsia"/>
          <w:rtl/>
        </w:rPr>
        <w:t>שמעון</w:t>
      </w:r>
      <w:r>
        <w:rPr>
          <w:rtl/>
        </w:rPr>
        <w:t xml:space="preserve"> פרס (העבודה-מימד):</w:t>
      </w:r>
    </w:p>
    <w:p w14:paraId="58926449" w14:textId="77777777" w:rsidR="00000000" w:rsidRDefault="00B6587A">
      <w:pPr>
        <w:pStyle w:val="a"/>
        <w:rPr>
          <w:rFonts w:hint="cs"/>
          <w:rtl/>
        </w:rPr>
      </w:pPr>
    </w:p>
    <w:p w14:paraId="031E1D04" w14:textId="77777777" w:rsidR="00000000" w:rsidRDefault="00B6587A">
      <w:pPr>
        <w:pStyle w:val="a"/>
        <w:rPr>
          <w:rFonts w:hint="cs"/>
          <w:rtl/>
        </w:rPr>
      </w:pPr>
      <w:r>
        <w:rPr>
          <w:rFonts w:hint="cs"/>
          <w:rtl/>
        </w:rPr>
        <w:t>על דעת הממשלה ועל דעת ראש הממשלה הודעתי לאמריקנים שלא תקומנה התנחלויות חדשות ולא יאשרו התנחלויות בלתי ליגליות</w:t>
      </w:r>
      <w:r>
        <w:rPr>
          <w:rFonts w:hint="cs"/>
          <w:rtl/>
        </w:rPr>
        <w:t xml:space="preserve"> כפי שעשו. אז אל תגיד לי שלא דנו. דנו - - - </w:t>
      </w:r>
    </w:p>
    <w:p w14:paraId="354BC36C" w14:textId="77777777" w:rsidR="00000000" w:rsidRDefault="00B6587A">
      <w:pPr>
        <w:pStyle w:val="a"/>
        <w:rPr>
          <w:rFonts w:hint="cs"/>
          <w:rtl/>
        </w:rPr>
      </w:pPr>
    </w:p>
    <w:p w14:paraId="3694DD14" w14:textId="77777777" w:rsidR="00000000" w:rsidRDefault="00B6587A">
      <w:pPr>
        <w:pStyle w:val="SpeakerCon"/>
        <w:rPr>
          <w:rtl/>
        </w:rPr>
      </w:pPr>
      <w:bookmarkStart w:id="121" w:name="FS000000478T09_10_2003_13_10_44C"/>
      <w:bookmarkEnd w:id="121"/>
      <w:r>
        <w:rPr>
          <w:rtl/>
        </w:rPr>
        <w:t>השר מאיר שטרית:</w:t>
      </w:r>
    </w:p>
    <w:p w14:paraId="07F226C1" w14:textId="77777777" w:rsidR="00000000" w:rsidRDefault="00B6587A">
      <w:pPr>
        <w:pStyle w:val="a"/>
        <w:rPr>
          <w:rtl/>
        </w:rPr>
      </w:pPr>
    </w:p>
    <w:p w14:paraId="6FC56F76" w14:textId="77777777" w:rsidR="00000000" w:rsidRDefault="00B6587A">
      <w:pPr>
        <w:pStyle w:val="a"/>
        <w:rPr>
          <w:rFonts w:hint="cs"/>
          <w:rtl/>
        </w:rPr>
      </w:pPr>
      <w:r>
        <w:rPr>
          <w:rFonts w:hint="cs"/>
          <w:rtl/>
        </w:rPr>
        <w:t xml:space="preserve">חבר הכנסת פרס, אני מדבר על דיון כלכלי בממשלה, על דיון תקציבי. </w:t>
      </w:r>
    </w:p>
    <w:p w14:paraId="0451E84C" w14:textId="77777777" w:rsidR="00000000" w:rsidRDefault="00B6587A">
      <w:pPr>
        <w:pStyle w:val="a"/>
        <w:rPr>
          <w:rtl/>
        </w:rPr>
      </w:pPr>
    </w:p>
    <w:p w14:paraId="55496AC6" w14:textId="77777777" w:rsidR="00000000" w:rsidRDefault="00B6587A">
      <w:pPr>
        <w:pStyle w:val="a"/>
        <w:rPr>
          <w:rFonts w:hint="cs"/>
          <w:rtl/>
        </w:rPr>
      </w:pPr>
    </w:p>
    <w:p w14:paraId="7C920C7C" w14:textId="77777777" w:rsidR="00000000" w:rsidRDefault="00B6587A">
      <w:pPr>
        <w:pStyle w:val="ac"/>
        <w:rPr>
          <w:rtl/>
        </w:rPr>
      </w:pPr>
      <w:r>
        <w:rPr>
          <w:rFonts w:hint="eastAsia"/>
          <w:rtl/>
        </w:rPr>
        <w:t>שמעון</w:t>
      </w:r>
      <w:r>
        <w:rPr>
          <w:rtl/>
        </w:rPr>
        <w:t xml:space="preserve"> פרס (העבודה-מימד):</w:t>
      </w:r>
    </w:p>
    <w:p w14:paraId="09F5FA18" w14:textId="77777777" w:rsidR="00000000" w:rsidRDefault="00B6587A">
      <w:pPr>
        <w:pStyle w:val="a"/>
        <w:rPr>
          <w:rFonts w:hint="cs"/>
          <w:rtl/>
        </w:rPr>
      </w:pPr>
    </w:p>
    <w:p w14:paraId="3C8826BD" w14:textId="77777777" w:rsidR="00000000" w:rsidRDefault="00B6587A">
      <w:pPr>
        <w:pStyle w:val="a"/>
        <w:rPr>
          <w:rFonts w:hint="cs"/>
          <w:rtl/>
        </w:rPr>
      </w:pPr>
      <w:r>
        <w:rPr>
          <w:rFonts w:hint="cs"/>
          <w:rtl/>
        </w:rPr>
        <w:t>מה זה קשור?</w:t>
      </w:r>
    </w:p>
    <w:p w14:paraId="4E42E718" w14:textId="77777777" w:rsidR="00000000" w:rsidRDefault="00B6587A">
      <w:pPr>
        <w:pStyle w:val="a"/>
        <w:rPr>
          <w:rFonts w:hint="cs"/>
          <w:rtl/>
        </w:rPr>
      </w:pPr>
    </w:p>
    <w:p w14:paraId="77A853AA" w14:textId="77777777" w:rsidR="00000000" w:rsidRDefault="00B6587A">
      <w:pPr>
        <w:pStyle w:val="SpeakerCon"/>
        <w:rPr>
          <w:rtl/>
        </w:rPr>
      </w:pPr>
      <w:bookmarkStart w:id="122" w:name="FS000000478T09_10_2003_13_11_09C"/>
      <w:bookmarkEnd w:id="122"/>
      <w:r>
        <w:rPr>
          <w:rtl/>
        </w:rPr>
        <w:t>השר מאיר שטרית:</w:t>
      </w:r>
    </w:p>
    <w:p w14:paraId="0F9E99B2" w14:textId="77777777" w:rsidR="00000000" w:rsidRDefault="00B6587A">
      <w:pPr>
        <w:pStyle w:val="a"/>
        <w:rPr>
          <w:rtl/>
        </w:rPr>
      </w:pPr>
    </w:p>
    <w:p w14:paraId="527AFBBC" w14:textId="77777777" w:rsidR="00000000" w:rsidRDefault="00B6587A">
      <w:pPr>
        <w:pStyle w:val="a"/>
        <w:rPr>
          <w:rFonts w:hint="cs"/>
          <w:rtl/>
        </w:rPr>
      </w:pPr>
      <w:r>
        <w:rPr>
          <w:rFonts w:hint="cs"/>
          <w:rtl/>
        </w:rPr>
        <w:t>דרך אגב, בממשלה הזאת דווקא - הממשלה הראשונה שהעזה לבטל את הטבות המס להתנ</w:t>
      </w:r>
      <w:r>
        <w:rPr>
          <w:rFonts w:hint="cs"/>
          <w:rtl/>
        </w:rPr>
        <w:t xml:space="preserve">חלויות, מה שברק הצהיר בהסכם הקואליציוני ולא עשה. לכן אני לא מבין על מה באים בטענות. </w:t>
      </w:r>
    </w:p>
    <w:p w14:paraId="53182C5E" w14:textId="77777777" w:rsidR="00000000" w:rsidRDefault="00B6587A">
      <w:pPr>
        <w:pStyle w:val="a"/>
        <w:rPr>
          <w:rFonts w:hint="cs"/>
          <w:rtl/>
        </w:rPr>
      </w:pPr>
    </w:p>
    <w:p w14:paraId="616B0084" w14:textId="77777777" w:rsidR="00000000" w:rsidRDefault="00B6587A">
      <w:pPr>
        <w:pStyle w:val="ac"/>
        <w:rPr>
          <w:rtl/>
        </w:rPr>
      </w:pPr>
      <w:r>
        <w:rPr>
          <w:rFonts w:hint="eastAsia"/>
          <w:rtl/>
        </w:rPr>
        <w:t>אבשלום</w:t>
      </w:r>
      <w:r>
        <w:rPr>
          <w:rtl/>
        </w:rPr>
        <w:t xml:space="preserve"> וילן (מרצ):</w:t>
      </w:r>
    </w:p>
    <w:p w14:paraId="60FFB725" w14:textId="77777777" w:rsidR="00000000" w:rsidRDefault="00B6587A">
      <w:pPr>
        <w:pStyle w:val="a"/>
        <w:rPr>
          <w:rFonts w:hint="cs"/>
          <w:rtl/>
        </w:rPr>
      </w:pPr>
    </w:p>
    <w:p w14:paraId="4D21F58F" w14:textId="77777777" w:rsidR="00000000" w:rsidRDefault="00B6587A">
      <w:pPr>
        <w:pStyle w:val="a"/>
        <w:rPr>
          <w:rFonts w:hint="cs"/>
          <w:rtl/>
        </w:rPr>
      </w:pPr>
      <w:r>
        <w:rPr>
          <w:rFonts w:hint="cs"/>
          <w:rtl/>
        </w:rPr>
        <w:t xml:space="preserve">- - - </w:t>
      </w:r>
    </w:p>
    <w:p w14:paraId="2AD6571A" w14:textId="77777777" w:rsidR="00000000" w:rsidRDefault="00B6587A">
      <w:pPr>
        <w:pStyle w:val="a"/>
        <w:rPr>
          <w:rFonts w:hint="cs"/>
          <w:rtl/>
        </w:rPr>
      </w:pPr>
    </w:p>
    <w:p w14:paraId="7BD8465A" w14:textId="77777777" w:rsidR="00000000" w:rsidRDefault="00B6587A">
      <w:pPr>
        <w:pStyle w:val="SpeakerCon"/>
        <w:rPr>
          <w:rtl/>
        </w:rPr>
      </w:pPr>
      <w:bookmarkStart w:id="123" w:name="FS000000478T09_10_2003_13_12_41C"/>
      <w:bookmarkEnd w:id="123"/>
      <w:r>
        <w:rPr>
          <w:rtl/>
        </w:rPr>
        <w:t>השר מאיר שטרית:</w:t>
      </w:r>
    </w:p>
    <w:p w14:paraId="330FD698" w14:textId="77777777" w:rsidR="00000000" w:rsidRDefault="00B6587A">
      <w:pPr>
        <w:pStyle w:val="a"/>
        <w:rPr>
          <w:rtl/>
        </w:rPr>
      </w:pPr>
    </w:p>
    <w:p w14:paraId="01A84E47" w14:textId="77777777" w:rsidR="00000000" w:rsidRDefault="00B6587A">
      <w:pPr>
        <w:pStyle w:val="a"/>
        <w:rPr>
          <w:rFonts w:hint="cs"/>
          <w:rtl/>
        </w:rPr>
      </w:pPr>
      <w:r>
        <w:rPr>
          <w:rFonts w:hint="cs"/>
          <w:rtl/>
        </w:rPr>
        <w:t>חבר הכנסת וילן, אני ישבתי בשקט ושמעתי את כל מה שאמרתם ולא הפרעתי לאיש. אני מבקש שתיתנו לי עשר דקות.</w:t>
      </w:r>
    </w:p>
    <w:p w14:paraId="30CFB117" w14:textId="77777777" w:rsidR="00000000" w:rsidRDefault="00B6587A">
      <w:pPr>
        <w:pStyle w:val="a"/>
        <w:rPr>
          <w:rFonts w:hint="cs"/>
          <w:rtl/>
        </w:rPr>
      </w:pPr>
    </w:p>
    <w:p w14:paraId="2AC99B25" w14:textId="77777777" w:rsidR="00000000" w:rsidRDefault="00B6587A">
      <w:pPr>
        <w:pStyle w:val="ac"/>
        <w:rPr>
          <w:rtl/>
        </w:rPr>
      </w:pPr>
      <w:r>
        <w:rPr>
          <w:rFonts w:hint="eastAsia"/>
          <w:rtl/>
        </w:rPr>
        <w:t>רן</w:t>
      </w:r>
      <w:r>
        <w:rPr>
          <w:rtl/>
        </w:rPr>
        <w:t xml:space="preserve"> כהן (מרצ):</w:t>
      </w:r>
    </w:p>
    <w:p w14:paraId="1351ACFA" w14:textId="77777777" w:rsidR="00000000" w:rsidRDefault="00B6587A">
      <w:pPr>
        <w:pStyle w:val="a"/>
        <w:rPr>
          <w:rFonts w:hint="cs"/>
          <w:rtl/>
        </w:rPr>
      </w:pPr>
    </w:p>
    <w:p w14:paraId="3F65BC70" w14:textId="77777777" w:rsidR="00000000" w:rsidRDefault="00B6587A">
      <w:pPr>
        <w:pStyle w:val="a"/>
        <w:rPr>
          <w:rFonts w:hint="cs"/>
          <w:rtl/>
        </w:rPr>
      </w:pPr>
      <w:r>
        <w:rPr>
          <w:rFonts w:hint="cs"/>
          <w:rtl/>
        </w:rPr>
        <w:t>במשרד התמ</w:t>
      </w:r>
      <w:r>
        <w:rPr>
          <w:rFonts w:hint="cs"/>
          <w:rtl/>
        </w:rPr>
        <w:t>"ס במפורש חתכנו את ההקצבות להתנחלויות.</w:t>
      </w:r>
    </w:p>
    <w:p w14:paraId="3CFAED11" w14:textId="77777777" w:rsidR="00000000" w:rsidRDefault="00B6587A">
      <w:pPr>
        <w:pStyle w:val="a"/>
        <w:rPr>
          <w:rFonts w:hint="cs"/>
          <w:rtl/>
        </w:rPr>
      </w:pPr>
    </w:p>
    <w:p w14:paraId="01657534" w14:textId="77777777" w:rsidR="00000000" w:rsidRDefault="00B6587A">
      <w:pPr>
        <w:pStyle w:val="ad"/>
        <w:rPr>
          <w:rtl/>
        </w:rPr>
      </w:pPr>
      <w:r>
        <w:rPr>
          <w:rtl/>
        </w:rPr>
        <w:t>היו"ר ראובן ריבלין:</w:t>
      </w:r>
    </w:p>
    <w:p w14:paraId="2C4DFF11" w14:textId="77777777" w:rsidR="00000000" w:rsidRDefault="00B6587A">
      <w:pPr>
        <w:pStyle w:val="a"/>
        <w:rPr>
          <w:rtl/>
        </w:rPr>
      </w:pPr>
    </w:p>
    <w:p w14:paraId="473F0B57" w14:textId="77777777" w:rsidR="00000000" w:rsidRDefault="00B6587A">
      <w:pPr>
        <w:pStyle w:val="a"/>
        <w:rPr>
          <w:rFonts w:hint="cs"/>
          <w:rtl/>
        </w:rPr>
      </w:pPr>
      <w:r>
        <w:rPr>
          <w:rFonts w:hint="cs"/>
          <w:rtl/>
        </w:rPr>
        <w:t xml:space="preserve">רבותי, אני לא אאפשר. רבותי, גם לקואליציה אני לא מאפשר. </w:t>
      </w:r>
    </w:p>
    <w:p w14:paraId="58A2D79E" w14:textId="77777777" w:rsidR="00000000" w:rsidRDefault="00B6587A">
      <w:pPr>
        <w:pStyle w:val="a"/>
        <w:rPr>
          <w:rFonts w:hint="cs"/>
          <w:rtl/>
        </w:rPr>
      </w:pPr>
    </w:p>
    <w:p w14:paraId="7A36A3CF" w14:textId="77777777" w:rsidR="00000000" w:rsidRDefault="00B6587A">
      <w:pPr>
        <w:pStyle w:val="SpeakerCon"/>
        <w:rPr>
          <w:rtl/>
        </w:rPr>
      </w:pPr>
      <w:bookmarkStart w:id="124" w:name="FS000000478T09_10_2003_13_14_20C"/>
      <w:bookmarkEnd w:id="124"/>
      <w:r>
        <w:rPr>
          <w:rtl/>
        </w:rPr>
        <w:t>השר מאיר שטרית:</w:t>
      </w:r>
    </w:p>
    <w:p w14:paraId="1D372D1E" w14:textId="77777777" w:rsidR="00000000" w:rsidRDefault="00B6587A">
      <w:pPr>
        <w:pStyle w:val="a"/>
        <w:rPr>
          <w:rtl/>
        </w:rPr>
      </w:pPr>
    </w:p>
    <w:p w14:paraId="68CAA78C" w14:textId="77777777" w:rsidR="00000000" w:rsidRDefault="00B6587A">
      <w:pPr>
        <w:pStyle w:val="a"/>
        <w:rPr>
          <w:rFonts w:hint="cs"/>
          <w:rtl/>
        </w:rPr>
      </w:pPr>
      <w:r>
        <w:rPr>
          <w:rFonts w:hint="cs"/>
          <w:rtl/>
        </w:rPr>
        <w:t xml:space="preserve">אני מדבר על הטבות מס. </w:t>
      </w:r>
    </w:p>
    <w:p w14:paraId="418A82EC" w14:textId="77777777" w:rsidR="00000000" w:rsidRDefault="00B6587A">
      <w:pPr>
        <w:pStyle w:val="a"/>
        <w:rPr>
          <w:rFonts w:hint="cs"/>
          <w:rtl/>
        </w:rPr>
      </w:pPr>
    </w:p>
    <w:p w14:paraId="79CD6223" w14:textId="77777777" w:rsidR="00000000" w:rsidRDefault="00B6587A">
      <w:pPr>
        <w:pStyle w:val="ac"/>
        <w:rPr>
          <w:rtl/>
        </w:rPr>
      </w:pPr>
      <w:r>
        <w:rPr>
          <w:rFonts w:hint="eastAsia"/>
          <w:rtl/>
        </w:rPr>
        <w:t>רן</w:t>
      </w:r>
      <w:r>
        <w:rPr>
          <w:rtl/>
        </w:rPr>
        <w:t xml:space="preserve"> כהן (מרצ):</w:t>
      </w:r>
    </w:p>
    <w:p w14:paraId="573AC0B7" w14:textId="77777777" w:rsidR="00000000" w:rsidRDefault="00B6587A">
      <w:pPr>
        <w:pStyle w:val="a"/>
        <w:rPr>
          <w:rFonts w:hint="cs"/>
          <w:rtl/>
        </w:rPr>
      </w:pPr>
    </w:p>
    <w:p w14:paraId="04000AD2" w14:textId="77777777" w:rsidR="00000000" w:rsidRDefault="00B6587A">
      <w:pPr>
        <w:pStyle w:val="a"/>
        <w:rPr>
          <w:rFonts w:hint="cs"/>
          <w:rtl/>
        </w:rPr>
      </w:pPr>
      <w:r>
        <w:rPr>
          <w:rFonts w:hint="cs"/>
          <w:rtl/>
        </w:rPr>
        <w:t xml:space="preserve">עשינו את זה גם לגבי הטבות מס. </w:t>
      </w:r>
    </w:p>
    <w:p w14:paraId="10ABC1B4" w14:textId="77777777" w:rsidR="00000000" w:rsidRDefault="00B6587A">
      <w:pPr>
        <w:pStyle w:val="a"/>
        <w:rPr>
          <w:rFonts w:hint="cs"/>
          <w:rtl/>
        </w:rPr>
      </w:pPr>
    </w:p>
    <w:p w14:paraId="2832DEB3" w14:textId="77777777" w:rsidR="00000000" w:rsidRDefault="00B6587A">
      <w:pPr>
        <w:pStyle w:val="SpeakerCon"/>
        <w:rPr>
          <w:rtl/>
        </w:rPr>
      </w:pPr>
      <w:bookmarkStart w:id="125" w:name="FS000000478T09_10_2003_13_14_36C"/>
      <w:bookmarkEnd w:id="125"/>
      <w:r>
        <w:rPr>
          <w:rtl/>
        </w:rPr>
        <w:t>השר מאיר שטרית:</w:t>
      </w:r>
    </w:p>
    <w:p w14:paraId="4296375E" w14:textId="77777777" w:rsidR="00000000" w:rsidRDefault="00B6587A">
      <w:pPr>
        <w:pStyle w:val="a"/>
        <w:rPr>
          <w:rtl/>
        </w:rPr>
      </w:pPr>
    </w:p>
    <w:p w14:paraId="17D6EFC9" w14:textId="77777777" w:rsidR="00000000" w:rsidRDefault="00B6587A">
      <w:pPr>
        <w:pStyle w:val="a"/>
        <w:rPr>
          <w:rFonts w:hint="cs"/>
          <w:rtl/>
        </w:rPr>
      </w:pPr>
      <w:r>
        <w:rPr>
          <w:rFonts w:hint="cs"/>
          <w:rtl/>
        </w:rPr>
        <w:t xml:space="preserve">אני מתכוון להנחות במס הכנסה. </w:t>
      </w:r>
    </w:p>
    <w:p w14:paraId="2BB9B54F" w14:textId="77777777" w:rsidR="00000000" w:rsidRDefault="00B6587A">
      <w:pPr>
        <w:pStyle w:val="a"/>
        <w:rPr>
          <w:rFonts w:hint="cs"/>
          <w:rtl/>
        </w:rPr>
      </w:pPr>
    </w:p>
    <w:p w14:paraId="0E6D4F86" w14:textId="77777777" w:rsidR="00000000" w:rsidRDefault="00B6587A">
      <w:pPr>
        <w:pStyle w:val="a"/>
        <w:rPr>
          <w:rFonts w:hint="cs"/>
          <w:rtl/>
        </w:rPr>
      </w:pPr>
      <w:r>
        <w:rPr>
          <w:rFonts w:hint="cs"/>
          <w:rtl/>
        </w:rPr>
        <w:t>דב</w:t>
      </w:r>
      <w:r>
        <w:rPr>
          <w:rFonts w:hint="cs"/>
          <w:rtl/>
        </w:rPr>
        <w:t xml:space="preserve">ר שני, חבר הכנסת פרס, הדיון הוא כלכלי, הוא לא פוליטי. אני גם לא רוצה להתנגח אתך חלילה פוליטית. מי יודע מה יהיו הימים. איך אומרים? </w:t>
      </w:r>
      <w:r>
        <w:t>Never say never</w:t>
      </w:r>
      <w:r>
        <w:rPr>
          <w:rFonts w:hint="cs"/>
          <w:rtl/>
        </w:rPr>
        <w:t xml:space="preserve">. אני לא יודע מה ילד יום ואני לא מציע שתהיה התנגחות פוליטית. הדיון הוא כלכלי פרופר. </w:t>
      </w:r>
    </w:p>
    <w:p w14:paraId="12908786" w14:textId="77777777" w:rsidR="00000000" w:rsidRDefault="00B6587A">
      <w:pPr>
        <w:pStyle w:val="a"/>
        <w:rPr>
          <w:rFonts w:hint="cs"/>
          <w:rtl/>
        </w:rPr>
      </w:pPr>
    </w:p>
    <w:p w14:paraId="4DABC9DD" w14:textId="77777777" w:rsidR="00000000" w:rsidRDefault="00B6587A">
      <w:pPr>
        <w:pStyle w:val="a"/>
        <w:rPr>
          <w:rFonts w:hint="cs"/>
          <w:rtl/>
        </w:rPr>
      </w:pPr>
      <w:r>
        <w:rPr>
          <w:rFonts w:hint="cs"/>
          <w:rtl/>
        </w:rPr>
        <w:t>זה לא סוד, חבר הכנסת פרס,</w:t>
      </w:r>
      <w:r>
        <w:rPr>
          <w:rFonts w:hint="cs"/>
          <w:rtl/>
        </w:rPr>
        <w:t xml:space="preserve"> שהכלכלה הישראלית נמצאת בצרה צרורה. רבותי, אם חברי הכנסת לא מבינים את זה, אז לא הבנו שום דבר. אני אומר לכם, ואני לא מגזים, שזו לא תולדה של מכת טבע. אומנם יש לזה השפעות אקסוגניות שאין לנו שליטה עליהן - מערכת הביטחון, האינתיפאדה שהתחילה בשנת 2000 וגרמה לנפיל</w:t>
      </w:r>
      <w:r>
        <w:rPr>
          <w:rFonts w:hint="cs"/>
          <w:rtl/>
        </w:rPr>
        <w:t xml:space="preserve">ה ענקית בתיירות, המיתון בהיי-טק שבא אחר כך. כל אלה הם דברים שאין לנו עליהם שליטה, והם גרמו להשפעות ניכרות מאוד על הכלכלה בארץ. אבל יש הרבה דברים שיש לנו שליטה עליהם. </w:t>
      </w:r>
    </w:p>
    <w:p w14:paraId="526C073D" w14:textId="77777777" w:rsidR="00000000" w:rsidRDefault="00B6587A">
      <w:pPr>
        <w:pStyle w:val="a"/>
        <w:rPr>
          <w:rFonts w:hint="cs"/>
          <w:rtl/>
        </w:rPr>
      </w:pPr>
    </w:p>
    <w:p w14:paraId="155E94D7" w14:textId="77777777" w:rsidR="00000000" w:rsidRDefault="00B6587A">
      <w:pPr>
        <w:pStyle w:val="a"/>
        <w:rPr>
          <w:rFonts w:hint="cs"/>
          <w:rtl/>
        </w:rPr>
      </w:pPr>
      <w:r>
        <w:rPr>
          <w:rFonts w:hint="cs"/>
          <w:rtl/>
        </w:rPr>
        <w:t>בהינתן הנתונים הללו, מה שנכון היה לעשות - הנכון היה לעשות כבר מזמן שהמדינה לא תוציא יותר</w:t>
      </w:r>
      <w:r>
        <w:rPr>
          <w:rFonts w:hint="cs"/>
          <w:rtl/>
        </w:rPr>
        <w:t xml:space="preserve"> ממה שיש לה, אבל המדינה עשתה בדיוק את ההיפך. כשהיא היתה בדפיציט אדיר היא תמיד לקחה עוד הלוואות, כדי לשמור על אותה רמת הוצאה, כי לא היה לה האומץ להתמודד עם הנהנים מההקצבות הממשלתיות ועם הקיצוצים הלא-נעימים שצריך לעשות. </w:t>
      </w:r>
    </w:p>
    <w:p w14:paraId="6880C23C" w14:textId="77777777" w:rsidR="00000000" w:rsidRDefault="00B6587A">
      <w:pPr>
        <w:pStyle w:val="a"/>
        <w:rPr>
          <w:rFonts w:hint="cs"/>
          <w:rtl/>
        </w:rPr>
      </w:pPr>
    </w:p>
    <w:p w14:paraId="2EA8789A" w14:textId="77777777" w:rsidR="00000000" w:rsidRDefault="00B6587A">
      <w:pPr>
        <w:pStyle w:val="a"/>
        <w:rPr>
          <w:rFonts w:hint="cs"/>
          <w:rtl/>
        </w:rPr>
      </w:pPr>
      <w:r>
        <w:rPr>
          <w:rFonts w:hint="cs"/>
          <w:rtl/>
        </w:rPr>
        <w:t xml:space="preserve">רבותי, אני לא מבין מה הטענות. על מה </w:t>
      </w:r>
      <w:r>
        <w:rPr>
          <w:rFonts w:hint="cs"/>
          <w:rtl/>
        </w:rPr>
        <w:t>הטענה? מה הטענה לשר האוצר? שהוא מונה מישהו? הוא עושה הונאה של מישהו? מהיום הראשון שנכנסנו לאוצר אמרנו שהמצב הוא לקראת התמוטטות, שמוכרחים לעשות שינוי דרסטי בכלכלה, כדי לתקן את המצב. זו תוכנית לא קלה, נכון. היא מאוד קשה, כואבת. פגענו בהרבה מאוד אנשים, דרך אג</w:t>
      </w:r>
      <w:r>
        <w:rPr>
          <w:rFonts w:hint="cs"/>
          <w:rtl/>
        </w:rPr>
        <w:t>ב חלקם בהחלטות בממשלה עכשיו וחלקם בהחלטות הממשלה הקודמת. כל הקיצוץ בקצבאות נעשה עוד בדצמבר 2002, כאשר הכנסת הצביעה עליהן. זה בא לידי ביטוי רק ביולי, כיוון שבינתיים נפלה הממשלה והתחלפה והביטוח הלאומי לא נערך בזמן. אז הקיצוצים כואבים, אנחנו לא חזרנו בנו מהקי</w:t>
      </w:r>
      <w:r>
        <w:rPr>
          <w:rFonts w:hint="cs"/>
          <w:rtl/>
        </w:rPr>
        <w:t xml:space="preserve">צוצים כי זו ממשלה אחרת, אלא כי חשבנו שמה שנכון לעשות, זה לשנות את התוואי של הכלכלה. שינוי התוואי של הכלכלה מחייב לא רק קיצוצים תקציביים, שכשלעצמם הם מכה, אלא זה מחייב גם רפורמות מבניות בממשלה. הדברים לא הוסתרו, הם נאמרו. </w:t>
      </w:r>
    </w:p>
    <w:p w14:paraId="102768A4" w14:textId="77777777" w:rsidR="00000000" w:rsidRDefault="00B6587A">
      <w:pPr>
        <w:pStyle w:val="a"/>
        <w:rPr>
          <w:rFonts w:hint="cs"/>
          <w:rtl/>
        </w:rPr>
      </w:pPr>
    </w:p>
    <w:p w14:paraId="52E61400" w14:textId="77777777" w:rsidR="00000000" w:rsidRDefault="00B6587A">
      <w:pPr>
        <w:pStyle w:val="a"/>
        <w:rPr>
          <w:rFonts w:hint="cs"/>
          <w:rtl/>
        </w:rPr>
      </w:pPr>
      <w:r>
        <w:rPr>
          <w:rFonts w:hint="cs"/>
          <w:rtl/>
        </w:rPr>
        <w:t>חבר הכנסת פרס, אני בוודאי הייתי ש</w:t>
      </w:r>
      <w:r>
        <w:rPr>
          <w:rFonts w:hint="cs"/>
          <w:rtl/>
        </w:rPr>
        <w:t xml:space="preserve">מח אם היתה מתקיימת הידברות עם ההסתדרות וועדי העובדים והיו מגיעים להסכמה. ניסינו ביום שישי האחרון בישיבה עם ראשי ההסתדרות, לרבות יושב-ראש ההסתדרות, והצענו - - - </w:t>
      </w:r>
    </w:p>
    <w:p w14:paraId="5F9A1538" w14:textId="77777777" w:rsidR="00000000" w:rsidRDefault="00B6587A">
      <w:pPr>
        <w:pStyle w:val="a"/>
        <w:rPr>
          <w:rFonts w:hint="cs"/>
          <w:rtl/>
        </w:rPr>
      </w:pPr>
    </w:p>
    <w:p w14:paraId="352D01A7" w14:textId="77777777" w:rsidR="00000000" w:rsidRDefault="00B6587A">
      <w:pPr>
        <w:pStyle w:val="ac"/>
        <w:rPr>
          <w:rtl/>
        </w:rPr>
      </w:pPr>
      <w:r>
        <w:rPr>
          <w:rFonts w:hint="eastAsia"/>
          <w:rtl/>
        </w:rPr>
        <w:t>שמעון</w:t>
      </w:r>
      <w:r>
        <w:rPr>
          <w:rtl/>
        </w:rPr>
        <w:t xml:space="preserve"> פרס (העבודה-מימד):</w:t>
      </w:r>
    </w:p>
    <w:p w14:paraId="1AA52442" w14:textId="77777777" w:rsidR="00000000" w:rsidRDefault="00B6587A">
      <w:pPr>
        <w:pStyle w:val="a"/>
        <w:rPr>
          <w:rFonts w:hint="cs"/>
          <w:rtl/>
        </w:rPr>
      </w:pPr>
    </w:p>
    <w:p w14:paraId="4C6CC17B" w14:textId="77777777" w:rsidR="00000000" w:rsidRDefault="00B6587A">
      <w:pPr>
        <w:pStyle w:val="a"/>
        <w:rPr>
          <w:rFonts w:hint="cs"/>
          <w:rtl/>
        </w:rPr>
      </w:pPr>
      <w:r>
        <w:rPr>
          <w:rFonts w:hint="cs"/>
          <w:rtl/>
        </w:rPr>
        <w:t>שעתיים לפני יום הכיפורים.</w:t>
      </w:r>
    </w:p>
    <w:p w14:paraId="03476CCB" w14:textId="77777777" w:rsidR="00000000" w:rsidRDefault="00B6587A">
      <w:pPr>
        <w:pStyle w:val="a"/>
        <w:rPr>
          <w:rtl/>
        </w:rPr>
      </w:pPr>
    </w:p>
    <w:p w14:paraId="66256ACE" w14:textId="77777777" w:rsidR="00000000" w:rsidRDefault="00B6587A">
      <w:pPr>
        <w:pStyle w:val="a"/>
        <w:rPr>
          <w:rFonts w:hint="cs"/>
          <w:rtl/>
        </w:rPr>
      </w:pPr>
    </w:p>
    <w:p w14:paraId="447F507B" w14:textId="77777777" w:rsidR="00000000" w:rsidRDefault="00B6587A">
      <w:pPr>
        <w:pStyle w:val="SpeakerCon"/>
        <w:rPr>
          <w:rtl/>
        </w:rPr>
      </w:pPr>
      <w:bookmarkStart w:id="126" w:name="FS000000478T09_10_2003_13_27_14C"/>
      <w:bookmarkEnd w:id="126"/>
      <w:r>
        <w:rPr>
          <w:rtl/>
        </w:rPr>
        <w:t>השר מאיר שטרית:</w:t>
      </w:r>
    </w:p>
    <w:p w14:paraId="633F61E3" w14:textId="77777777" w:rsidR="00000000" w:rsidRDefault="00B6587A">
      <w:pPr>
        <w:pStyle w:val="a"/>
        <w:rPr>
          <w:rtl/>
        </w:rPr>
      </w:pPr>
    </w:p>
    <w:p w14:paraId="119B2E30" w14:textId="77777777" w:rsidR="00000000" w:rsidRDefault="00B6587A">
      <w:pPr>
        <w:pStyle w:val="a"/>
        <w:rPr>
          <w:rFonts w:hint="cs"/>
          <w:rtl/>
        </w:rPr>
      </w:pPr>
      <w:r>
        <w:rPr>
          <w:rFonts w:hint="cs"/>
          <w:rtl/>
        </w:rPr>
        <w:t>נכון. הצענו לנהל משא-ומ</w:t>
      </w:r>
      <w:r>
        <w:rPr>
          <w:rFonts w:hint="cs"/>
          <w:rtl/>
        </w:rPr>
        <w:t>תן ולהקפיא את החקיקה עד 25 באוקטובר. הצענו לנהל משא-ומתן ללא תנאים מוקדמים ולנסות להגיע להסכמה. ההסתדרות תובעת, אולי בצדק מזווית הראייה שלה, ואומרת שיש נייר שהממשלה הקודמת החליטה עליו, והיא רוצה לנהל משא-ומתן על בסיס הנייר הזה. זו תביעה לגיטימית, ולצערי הי</w:t>
      </w:r>
      <w:r>
        <w:rPr>
          <w:rFonts w:hint="cs"/>
          <w:rtl/>
        </w:rPr>
        <w:t xml:space="preserve">א לא התקבלה. לכן הם לא הסכימו להיכנס לדיון ללא תנאים - - - </w:t>
      </w:r>
    </w:p>
    <w:p w14:paraId="0947B06C" w14:textId="77777777" w:rsidR="00000000" w:rsidRDefault="00B6587A">
      <w:pPr>
        <w:pStyle w:val="a"/>
        <w:rPr>
          <w:rFonts w:hint="cs"/>
          <w:rtl/>
        </w:rPr>
      </w:pPr>
    </w:p>
    <w:p w14:paraId="1E47CF91" w14:textId="77777777" w:rsidR="00000000" w:rsidRDefault="00B6587A">
      <w:pPr>
        <w:pStyle w:val="ac"/>
        <w:rPr>
          <w:rtl/>
        </w:rPr>
      </w:pPr>
      <w:r>
        <w:rPr>
          <w:rFonts w:hint="eastAsia"/>
          <w:rtl/>
        </w:rPr>
        <w:t>רן</w:t>
      </w:r>
      <w:r>
        <w:rPr>
          <w:rtl/>
        </w:rPr>
        <w:t xml:space="preserve"> כהן (מרצ):</w:t>
      </w:r>
    </w:p>
    <w:p w14:paraId="43F2A739" w14:textId="77777777" w:rsidR="00000000" w:rsidRDefault="00B6587A">
      <w:pPr>
        <w:pStyle w:val="a"/>
        <w:rPr>
          <w:rFonts w:hint="cs"/>
          <w:rtl/>
        </w:rPr>
      </w:pPr>
    </w:p>
    <w:p w14:paraId="4F05FC5D" w14:textId="77777777" w:rsidR="00000000" w:rsidRDefault="00B6587A">
      <w:pPr>
        <w:pStyle w:val="a"/>
        <w:rPr>
          <w:rFonts w:hint="cs"/>
          <w:rtl/>
        </w:rPr>
      </w:pPr>
      <w:r>
        <w:rPr>
          <w:rFonts w:hint="cs"/>
          <w:rtl/>
        </w:rPr>
        <w:t>למה התביעה הזאת לא התקבלה?</w:t>
      </w:r>
    </w:p>
    <w:p w14:paraId="33AF60A4" w14:textId="77777777" w:rsidR="00000000" w:rsidRDefault="00B6587A">
      <w:pPr>
        <w:pStyle w:val="a"/>
        <w:rPr>
          <w:rFonts w:hint="cs"/>
          <w:rtl/>
        </w:rPr>
      </w:pPr>
    </w:p>
    <w:p w14:paraId="6A1B39C9" w14:textId="77777777" w:rsidR="00000000" w:rsidRDefault="00B6587A">
      <w:pPr>
        <w:pStyle w:val="SpeakerCon"/>
        <w:rPr>
          <w:rtl/>
        </w:rPr>
      </w:pPr>
      <w:bookmarkStart w:id="127" w:name="FS000000478T09_10_2003_13_30_31C"/>
      <w:bookmarkEnd w:id="127"/>
      <w:r>
        <w:rPr>
          <w:rtl/>
        </w:rPr>
        <w:t>השר מאיר שטרית:</w:t>
      </w:r>
    </w:p>
    <w:p w14:paraId="3184B56D" w14:textId="77777777" w:rsidR="00000000" w:rsidRDefault="00B6587A">
      <w:pPr>
        <w:pStyle w:val="a"/>
        <w:rPr>
          <w:rtl/>
        </w:rPr>
      </w:pPr>
    </w:p>
    <w:p w14:paraId="4B30F588" w14:textId="77777777" w:rsidR="00000000" w:rsidRDefault="00B6587A">
      <w:pPr>
        <w:pStyle w:val="a"/>
        <w:rPr>
          <w:rFonts w:hint="cs"/>
          <w:rtl/>
        </w:rPr>
      </w:pPr>
      <w:r>
        <w:rPr>
          <w:rFonts w:hint="cs"/>
          <w:rtl/>
        </w:rPr>
        <w:t xml:space="preserve">כי היא לא התקבלה. </w:t>
      </w:r>
    </w:p>
    <w:p w14:paraId="30484191" w14:textId="77777777" w:rsidR="00000000" w:rsidRDefault="00B6587A">
      <w:pPr>
        <w:pStyle w:val="a"/>
        <w:rPr>
          <w:rFonts w:hint="cs"/>
          <w:rtl/>
        </w:rPr>
      </w:pPr>
    </w:p>
    <w:p w14:paraId="5F082560" w14:textId="77777777" w:rsidR="00000000" w:rsidRDefault="00B6587A">
      <w:pPr>
        <w:pStyle w:val="ac"/>
        <w:rPr>
          <w:rtl/>
        </w:rPr>
      </w:pPr>
      <w:r>
        <w:rPr>
          <w:rFonts w:hint="eastAsia"/>
          <w:rtl/>
        </w:rPr>
        <w:t>חיים</w:t>
      </w:r>
      <w:r>
        <w:rPr>
          <w:rtl/>
        </w:rPr>
        <w:t xml:space="preserve"> רמון (העבודה-מימד):</w:t>
      </w:r>
    </w:p>
    <w:p w14:paraId="568EBB93" w14:textId="77777777" w:rsidR="00000000" w:rsidRDefault="00B6587A">
      <w:pPr>
        <w:pStyle w:val="a"/>
        <w:rPr>
          <w:rFonts w:hint="cs"/>
          <w:rtl/>
        </w:rPr>
      </w:pPr>
    </w:p>
    <w:p w14:paraId="3CBEDF3A" w14:textId="77777777" w:rsidR="00000000" w:rsidRDefault="00B6587A">
      <w:pPr>
        <w:pStyle w:val="a"/>
        <w:rPr>
          <w:rFonts w:hint="cs"/>
          <w:rtl/>
        </w:rPr>
      </w:pPr>
      <w:r>
        <w:rPr>
          <w:rFonts w:hint="cs"/>
          <w:rtl/>
        </w:rPr>
        <w:t>למה?</w:t>
      </w:r>
    </w:p>
    <w:p w14:paraId="01869256" w14:textId="77777777" w:rsidR="00000000" w:rsidRDefault="00B6587A">
      <w:pPr>
        <w:pStyle w:val="a"/>
        <w:rPr>
          <w:rFonts w:hint="cs"/>
          <w:rtl/>
        </w:rPr>
      </w:pPr>
    </w:p>
    <w:p w14:paraId="22A88DB0" w14:textId="77777777" w:rsidR="00000000" w:rsidRDefault="00B6587A">
      <w:pPr>
        <w:pStyle w:val="SpeakerCon"/>
        <w:rPr>
          <w:rtl/>
        </w:rPr>
      </w:pPr>
      <w:bookmarkStart w:id="128" w:name="FS000000478T09_10_2003_13_30_49C"/>
      <w:bookmarkEnd w:id="128"/>
      <w:r>
        <w:rPr>
          <w:rtl/>
        </w:rPr>
        <w:t>השר מאיר שטרית:</w:t>
      </w:r>
    </w:p>
    <w:p w14:paraId="3750655E" w14:textId="77777777" w:rsidR="00000000" w:rsidRDefault="00B6587A">
      <w:pPr>
        <w:pStyle w:val="a"/>
        <w:rPr>
          <w:rtl/>
        </w:rPr>
      </w:pPr>
    </w:p>
    <w:p w14:paraId="224D909E" w14:textId="77777777" w:rsidR="00000000" w:rsidRDefault="00B6587A">
      <w:pPr>
        <w:pStyle w:val="a"/>
        <w:rPr>
          <w:rFonts w:hint="cs"/>
          <w:rtl/>
        </w:rPr>
      </w:pPr>
      <w:r>
        <w:rPr>
          <w:rFonts w:hint="cs"/>
          <w:rtl/>
        </w:rPr>
        <w:t xml:space="preserve">אני אסביר, אבל קודם כול המסקנה. </w:t>
      </w:r>
    </w:p>
    <w:p w14:paraId="14B1C7E1" w14:textId="77777777" w:rsidR="00000000" w:rsidRDefault="00B6587A">
      <w:pPr>
        <w:pStyle w:val="a"/>
        <w:rPr>
          <w:rFonts w:hint="cs"/>
          <w:rtl/>
        </w:rPr>
      </w:pPr>
    </w:p>
    <w:p w14:paraId="034DCB59" w14:textId="77777777" w:rsidR="00000000" w:rsidRDefault="00B6587A">
      <w:pPr>
        <w:pStyle w:val="ac"/>
        <w:rPr>
          <w:rtl/>
        </w:rPr>
      </w:pPr>
      <w:r>
        <w:rPr>
          <w:rFonts w:hint="eastAsia"/>
          <w:rtl/>
        </w:rPr>
        <w:t>מוחמד</w:t>
      </w:r>
      <w:r>
        <w:rPr>
          <w:rtl/>
        </w:rPr>
        <w:t xml:space="preserve"> ברכה (חד"ש-תע"ל):</w:t>
      </w:r>
    </w:p>
    <w:p w14:paraId="5A7EC92E" w14:textId="77777777" w:rsidR="00000000" w:rsidRDefault="00B6587A">
      <w:pPr>
        <w:pStyle w:val="a"/>
        <w:rPr>
          <w:rFonts w:hint="cs"/>
          <w:rtl/>
        </w:rPr>
      </w:pPr>
    </w:p>
    <w:p w14:paraId="4CF8DE3A" w14:textId="77777777" w:rsidR="00000000" w:rsidRDefault="00B6587A">
      <w:pPr>
        <w:pStyle w:val="a"/>
        <w:rPr>
          <w:rFonts w:hint="cs"/>
          <w:rtl/>
        </w:rPr>
      </w:pPr>
      <w:r>
        <w:rPr>
          <w:rFonts w:hint="cs"/>
          <w:rtl/>
        </w:rPr>
        <w:t xml:space="preserve">- - - </w:t>
      </w:r>
    </w:p>
    <w:p w14:paraId="027232DD" w14:textId="77777777" w:rsidR="00000000" w:rsidRDefault="00B6587A">
      <w:pPr>
        <w:pStyle w:val="a"/>
        <w:rPr>
          <w:rFonts w:hint="cs"/>
          <w:rtl/>
        </w:rPr>
      </w:pPr>
    </w:p>
    <w:p w14:paraId="7215E8F3" w14:textId="77777777" w:rsidR="00000000" w:rsidRDefault="00B6587A">
      <w:pPr>
        <w:pStyle w:val="ad"/>
        <w:rPr>
          <w:rtl/>
        </w:rPr>
      </w:pPr>
      <w:r>
        <w:rPr>
          <w:rtl/>
        </w:rPr>
        <w:t>היו"ר ראובן ריבלין:</w:t>
      </w:r>
    </w:p>
    <w:p w14:paraId="4D96B9F9" w14:textId="77777777" w:rsidR="00000000" w:rsidRDefault="00B6587A">
      <w:pPr>
        <w:pStyle w:val="a"/>
        <w:rPr>
          <w:rtl/>
        </w:rPr>
      </w:pPr>
    </w:p>
    <w:p w14:paraId="2A69746D" w14:textId="77777777" w:rsidR="00000000" w:rsidRDefault="00B6587A">
      <w:pPr>
        <w:pStyle w:val="a"/>
        <w:rPr>
          <w:rFonts w:hint="cs"/>
          <w:rtl/>
        </w:rPr>
      </w:pPr>
      <w:r>
        <w:rPr>
          <w:rFonts w:hint="cs"/>
          <w:rtl/>
        </w:rPr>
        <w:t xml:space="preserve">השאלה ברורה. חבר הכנסת ברכה, הם שאלו. האם אדוני לא רוצה לדבר? הוא מדבר אחריו. אני, כשהייתי מדבר אחרי הנואם, הייתי רוצה שהוא יסיים כמה שיותר מהר. </w:t>
      </w:r>
    </w:p>
    <w:p w14:paraId="2AA453D0" w14:textId="77777777" w:rsidR="00000000" w:rsidRDefault="00B6587A">
      <w:pPr>
        <w:pStyle w:val="a"/>
        <w:rPr>
          <w:rFonts w:hint="cs"/>
          <w:rtl/>
        </w:rPr>
      </w:pPr>
    </w:p>
    <w:p w14:paraId="7D3020B6" w14:textId="77777777" w:rsidR="00000000" w:rsidRDefault="00B6587A">
      <w:pPr>
        <w:pStyle w:val="ac"/>
        <w:rPr>
          <w:rtl/>
        </w:rPr>
      </w:pPr>
      <w:r>
        <w:rPr>
          <w:rFonts w:hint="eastAsia"/>
          <w:rtl/>
        </w:rPr>
        <w:t>מוחמד</w:t>
      </w:r>
      <w:r>
        <w:rPr>
          <w:rtl/>
        </w:rPr>
        <w:t xml:space="preserve"> ברכה (חד"ש-תע"ל):</w:t>
      </w:r>
    </w:p>
    <w:p w14:paraId="3A63D144" w14:textId="77777777" w:rsidR="00000000" w:rsidRDefault="00B6587A">
      <w:pPr>
        <w:pStyle w:val="a"/>
        <w:rPr>
          <w:rFonts w:hint="cs"/>
          <w:rtl/>
        </w:rPr>
      </w:pPr>
    </w:p>
    <w:p w14:paraId="225FEDF4" w14:textId="77777777" w:rsidR="00000000" w:rsidRDefault="00B6587A">
      <w:pPr>
        <w:pStyle w:val="a"/>
        <w:rPr>
          <w:rFonts w:hint="cs"/>
          <w:rtl/>
        </w:rPr>
      </w:pPr>
      <w:r>
        <w:rPr>
          <w:rFonts w:hint="cs"/>
          <w:rtl/>
        </w:rPr>
        <w:t>יושב-ראש ההסתדרות הציע עכשיו, מעל הבמה הזאת, להיכנס למשא-ומתן.</w:t>
      </w:r>
      <w:r>
        <w:rPr>
          <w:rFonts w:hint="cs"/>
          <w:rtl/>
        </w:rPr>
        <w:t xml:space="preserve"> למה הצעתו לא התקבלה?</w:t>
      </w:r>
    </w:p>
    <w:p w14:paraId="553871B8" w14:textId="77777777" w:rsidR="00000000" w:rsidRDefault="00B6587A">
      <w:pPr>
        <w:pStyle w:val="a"/>
        <w:ind w:firstLine="0"/>
        <w:rPr>
          <w:rFonts w:hint="cs"/>
          <w:rtl/>
        </w:rPr>
      </w:pPr>
    </w:p>
    <w:p w14:paraId="716F9601" w14:textId="77777777" w:rsidR="00000000" w:rsidRDefault="00B6587A">
      <w:pPr>
        <w:pStyle w:val="SpeakerCon"/>
        <w:rPr>
          <w:rtl/>
        </w:rPr>
      </w:pPr>
      <w:bookmarkStart w:id="129" w:name="FS000000478T09_10_2003_12_55_15C"/>
      <w:bookmarkEnd w:id="129"/>
      <w:r>
        <w:rPr>
          <w:rtl/>
        </w:rPr>
        <w:t>השר מאיר שטרית:</w:t>
      </w:r>
    </w:p>
    <w:p w14:paraId="60DA8F5C" w14:textId="77777777" w:rsidR="00000000" w:rsidRDefault="00B6587A">
      <w:pPr>
        <w:pStyle w:val="a"/>
        <w:rPr>
          <w:rtl/>
        </w:rPr>
      </w:pPr>
    </w:p>
    <w:p w14:paraId="3BBAA4F3" w14:textId="77777777" w:rsidR="00000000" w:rsidRDefault="00B6587A">
      <w:pPr>
        <w:pStyle w:val="a"/>
        <w:rPr>
          <w:rFonts w:hint="cs"/>
          <w:rtl/>
        </w:rPr>
      </w:pPr>
      <w:r>
        <w:rPr>
          <w:rFonts w:hint="cs"/>
          <w:rtl/>
        </w:rPr>
        <w:t>כי היא לא התקבלה. לצערי, התביעה הזאת לא התקבלה.</w:t>
      </w:r>
    </w:p>
    <w:p w14:paraId="0256C0AB" w14:textId="77777777" w:rsidR="00000000" w:rsidRDefault="00B6587A">
      <w:pPr>
        <w:pStyle w:val="a"/>
        <w:ind w:firstLine="0"/>
        <w:rPr>
          <w:rFonts w:hint="cs"/>
          <w:rtl/>
        </w:rPr>
      </w:pPr>
    </w:p>
    <w:p w14:paraId="552A110C" w14:textId="77777777" w:rsidR="00000000" w:rsidRDefault="00B6587A">
      <w:pPr>
        <w:pStyle w:val="ac"/>
        <w:rPr>
          <w:rtl/>
        </w:rPr>
      </w:pPr>
      <w:r>
        <w:rPr>
          <w:rFonts w:hint="eastAsia"/>
          <w:rtl/>
        </w:rPr>
        <w:t>מוחמד</w:t>
      </w:r>
      <w:r>
        <w:rPr>
          <w:rtl/>
        </w:rPr>
        <w:t xml:space="preserve"> ברכה (חד"ש-תע"ל):</w:t>
      </w:r>
    </w:p>
    <w:p w14:paraId="49DCEAA7" w14:textId="77777777" w:rsidR="00000000" w:rsidRDefault="00B6587A">
      <w:pPr>
        <w:pStyle w:val="a"/>
        <w:rPr>
          <w:rFonts w:hint="cs"/>
          <w:rtl/>
        </w:rPr>
      </w:pPr>
    </w:p>
    <w:p w14:paraId="3B22EBB9" w14:textId="77777777" w:rsidR="00000000" w:rsidRDefault="00B6587A">
      <w:pPr>
        <w:pStyle w:val="a"/>
        <w:rPr>
          <w:rFonts w:hint="cs"/>
          <w:rtl/>
        </w:rPr>
      </w:pPr>
      <w:r>
        <w:rPr>
          <w:rFonts w:hint="cs"/>
          <w:rtl/>
        </w:rPr>
        <w:t>מדוע לא התקבלה?</w:t>
      </w:r>
    </w:p>
    <w:p w14:paraId="45B9F6FE" w14:textId="77777777" w:rsidR="00000000" w:rsidRDefault="00B6587A">
      <w:pPr>
        <w:pStyle w:val="a"/>
        <w:ind w:firstLine="0"/>
        <w:rPr>
          <w:rFonts w:hint="cs"/>
          <w:rtl/>
        </w:rPr>
      </w:pPr>
    </w:p>
    <w:p w14:paraId="0A453F80" w14:textId="77777777" w:rsidR="00000000" w:rsidRDefault="00B6587A">
      <w:pPr>
        <w:pStyle w:val="SpeakerCon"/>
        <w:rPr>
          <w:rtl/>
        </w:rPr>
      </w:pPr>
      <w:bookmarkStart w:id="130" w:name="FS000000478T09_10_2003_12_56_55C"/>
      <w:bookmarkEnd w:id="130"/>
      <w:r>
        <w:rPr>
          <w:rtl/>
        </w:rPr>
        <w:t>השר מאיר שטרית:</w:t>
      </w:r>
    </w:p>
    <w:p w14:paraId="1DA1C115" w14:textId="77777777" w:rsidR="00000000" w:rsidRDefault="00B6587A">
      <w:pPr>
        <w:pStyle w:val="a"/>
        <w:rPr>
          <w:rtl/>
        </w:rPr>
      </w:pPr>
    </w:p>
    <w:p w14:paraId="61790337" w14:textId="77777777" w:rsidR="00000000" w:rsidRDefault="00B6587A">
      <w:pPr>
        <w:pStyle w:val="a"/>
        <w:rPr>
          <w:rFonts w:hint="cs"/>
          <w:rtl/>
        </w:rPr>
      </w:pPr>
      <w:r>
        <w:rPr>
          <w:rFonts w:hint="cs"/>
          <w:rtl/>
        </w:rPr>
        <w:t>אסביר. קודם כול המסקנה - - -</w:t>
      </w:r>
    </w:p>
    <w:p w14:paraId="7A7D44D8" w14:textId="77777777" w:rsidR="00000000" w:rsidRDefault="00B6587A">
      <w:pPr>
        <w:pStyle w:val="a"/>
        <w:ind w:firstLine="0"/>
        <w:rPr>
          <w:rFonts w:hint="cs"/>
          <w:rtl/>
        </w:rPr>
      </w:pPr>
    </w:p>
    <w:p w14:paraId="32C719F1" w14:textId="77777777" w:rsidR="00000000" w:rsidRDefault="00B6587A">
      <w:pPr>
        <w:pStyle w:val="ad"/>
        <w:rPr>
          <w:rtl/>
        </w:rPr>
      </w:pPr>
      <w:r>
        <w:rPr>
          <w:rtl/>
        </w:rPr>
        <w:t>היו"ר ראובן ריבלין:</w:t>
      </w:r>
    </w:p>
    <w:p w14:paraId="1B3AF59D" w14:textId="77777777" w:rsidR="00000000" w:rsidRDefault="00B6587A">
      <w:pPr>
        <w:pStyle w:val="a"/>
        <w:rPr>
          <w:rtl/>
        </w:rPr>
      </w:pPr>
    </w:p>
    <w:p w14:paraId="3FED5151" w14:textId="77777777" w:rsidR="00000000" w:rsidRDefault="00B6587A">
      <w:pPr>
        <w:pStyle w:val="a"/>
        <w:rPr>
          <w:rFonts w:hint="cs"/>
          <w:rtl/>
        </w:rPr>
      </w:pPr>
      <w:r>
        <w:rPr>
          <w:rFonts w:hint="cs"/>
          <w:rtl/>
        </w:rPr>
        <w:t xml:space="preserve">השאלה ברורה, חבר הכנסת ברכה. האם אדוני לא רוצה לדבר? הוא </w:t>
      </w:r>
      <w:r>
        <w:rPr>
          <w:rFonts w:hint="cs"/>
          <w:rtl/>
        </w:rPr>
        <w:t>מדבר אחריו. כאשר הייתי מדבר אחרי הנואם, הייתי רוצה שיסיים כמה שיותר מהר.</w:t>
      </w:r>
    </w:p>
    <w:p w14:paraId="0E555CA2" w14:textId="77777777" w:rsidR="00000000" w:rsidRDefault="00B6587A">
      <w:pPr>
        <w:pStyle w:val="a"/>
        <w:ind w:firstLine="0"/>
        <w:rPr>
          <w:rFonts w:hint="cs"/>
          <w:rtl/>
        </w:rPr>
      </w:pPr>
    </w:p>
    <w:p w14:paraId="7BCF5BE9" w14:textId="77777777" w:rsidR="00000000" w:rsidRDefault="00B6587A">
      <w:pPr>
        <w:pStyle w:val="ac"/>
        <w:rPr>
          <w:rtl/>
        </w:rPr>
      </w:pPr>
      <w:r>
        <w:rPr>
          <w:rFonts w:hint="eastAsia"/>
          <w:rtl/>
        </w:rPr>
        <w:t>דניאל</w:t>
      </w:r>
      <w:r>
        <w:rPr>
          <w:rtl/>
        </w:rPr>
        <w:t xml:space="preserve"> בנלולו (הליכוד):</w:t>
      </w:r>
    </w:p>
    <w:p w14:paraId="5D05E82A" w14:textId="77777777" w:rsidR="00000000" w:rsidRDefault="00B6587A">
      <w:pPr>
        <w:pStyle w:val="a"/>
        <w:rPr>
          <w:rFonts w:hint="cs"/>
          <w:rtl/>
        </w:rPr>
      </w:pPr>
    </w:p>
    <w:p w14:paraId="46A86A1A" w14:textId="77777777" w:rsidR="00000000" w:rsidRDefault="00B6587A">
      <w:pPr>
        <w:pStyle w:val="a"/>
        <w:rPr>
          <w:rFonts w:hint="cs"/>
          <w:rtl/>
        </w:rPr>
      </w:pPr>
      <w:r>
        <w:rPr>
          <w:rFonts w:hint="cs"/>
          <w:rtl/>
        </w:rPr>
        <w:t>-  - -</w:t>
      </w:r>
    </w:p>
    <w:p w14:paraId="45FB2EED" w14:textId="77777777" w:rsidR="00000000" w:rsidRDefault="00B6587A">
      <w:pPr>
        <w:pStyle w:val="a"/>
        <w:ind w:firstLine="0"/>
        <w:rPr>
          <w:rFonts w:hint="cs"/>
          <w:rtl/>
        </w:rPr>
      </w:pPr>
    </w:p>
    <w:p w14:paraId="50441EE0" w14:textId="77777777" w:rsidR="00000000" w:rsidRDefault="00B6587A">
      <w:pPr>
        <w:pStyle w:val="ad"/>
        <w:rPr>
          <w:rtl/>
        </w:rPr>
      </w:pPr>
      <w:r>
        <w:rPr>
          <w:rtl/>
        </w:rPr>
        <w:t>היו"ר ראובן ריבלין:</w:t>
      </w:r>
    </w:p>
    <w:p w14:paraId="60615CFA" w14:textId="77777777" w:rsidR="00000000" w:rsidRDefault="00B6587A">
      <w:pPr>
        <w:pStyle w:val="a"/>
        <w:rPr>
          <w:rtl/>
        </w:rPr>
      </w:pPr>
    </w:p>
    <w:p w14:paraId="1238C85A" w14:textId="77777777" w:rsidR="00000000" w:rsidRDefault="00B6587A">
      <w:pPr>
        <w:pStyle w:val="a"/>
        <w:rPr>
          <w:rFonts w:hint="cs"/>
          <w:rtl/>
        </w:rPr>
      </w:pPr>
      <w:r>
        <w:rPr>
          <w:rFonts w:hint="cs"/>
          <w:rtl/>
        </w:rPr>
        <w:t xml:space="preserve">הם שאלו שאלה, הוא עונה עכשיו. </w:t>
      </w:r>
    </w:p>
    <w:p w14:paraId="276ADCE5" w14:textId="77777777" w:rsidR="00000000" w:rsidRDefault="00B6587A">
      <w:pPr>
        <w:pStyle w:val="a"/>
        <w:ind w:firstLine="0"/>
        <w:rPr>
          <w:rFonts w:hint="cs"/>
          <w:rtl/>
        </w:rPr>
      </w:pPr>
    </w:p>
    <w:p w14:paraId="49A8F982" w14:textId="77777777" w:rsidR="00000000" w:rsidRDefault="00B6587A">
      <w:pPr>
        <w:pStyle w:val="ac"/>
        <w:rPr>
          <w:rtl/>
        </w:rPr>
      </w:pPr>
      <w:r>
        <w:rPr>
          <w:rFonts w:hint="eastAsia"/>
          <w:rtl/>
        </w:rPr>
        <w:t>מוחמד</w:t>
      </w:r>
      <w:r>
        <w:rPr>
          <w:rtl/>
        </w:rPr>
        <w:t xml:space="preserve"> ברכה (חד"ש-תע"ל):</w:t>
      </w:r>
    </w:p>
    <w:p w14:paraId="7278D288" w14:textId="77777777" w:rsidR="00000000" w:rsidRDefault="00B6587A">
      <w:pPr>
        <w:pStyle w:val="a"/>
        <w:rPr>
          <w:rFonts w:hint="cs"/>
          <w:rtl/>
        </w:rPr>
      </w:pPr>
    </w:p>
    <w:p w14:paraId="2031913C" w14:textId="77777777" w:rsidR="00000000" w:rsidRDefault="00B6587A">
      <w:pPr>
        <w:pStyle w:val="a"/>
        <w:rPr>
          <w:rFonts w:hint="cs"/>
          <w:rtl/>
        </w:rPr>
      </w:pPr>
      <w:r>
        <w:rPr>
          <w:rFonts w:hint="cs"/>
          <w:rtl/>
        </w:rPr>
        <w:t>תיפגשו עוד היום.</w:t>
      </w:r>
    </w:p>
    <w:p w14:paraId="289D7EF1" w14:textId="77777777" w:rsidR="00000000" w:rsidRDefault="00B6587A">
      <w:pPr>
        <w:pStyle w:val="a"/>
        <w:ind w:firstLine="0"/>
        <w:rPr>
          <w:rFonts w:hint="cs"/>
          <w:rtl/>
        </w:rPr>
      </w:pPr>
    </w:p>
    <w:p w14:paraId="3D1BBCB7" w14:textId="77777777" w:rsidR="00000000" w:rsidRDefault="00B6587A">
      <w:pPr>
        <w:pStyle w:val="ad"/>
        <w:rPr>
          <w:rtl/>
        </w:rPr>
      </w:pPr>
      <w:r>
        <w:rPr>
          <w:rtl/>
        </w:rPr>
        <w:t>היו"ר ראובן ריבלין:</w:t>
      </w:r>
    </w:p>
    <w:p w14:paraId="6C239829" w14:textId="77777777" w:rsidR="00000000" w:rsidRDefault="00B6587A">
      <w:pPr>
        <w:pStyle w:val="a"/>
        <w:rPr>
          <w:rtl/>
        </w:rPr>
      </w:pPr>
    </w:p>
    <w:p w14:paraId="2C915B60" w14:textId="77777777" w:rsidR="00000000" w:rsidRDefault="00B6587A">
      <w:pPr>
        <w:pStyle w:val="a"/>
        <w:rPr>
          <w:rFonts w:hint="cs"/>
          <w:rtl/>
        </w:rPr>
      </w:pPr>
      <w:r>
        <w:rPr>
          <w:rFonts w:hint="cs"/>
          <w:rtl/>
        </w:rPr>
        <w:t>חבר הכנסת ברכה, הוא עונה על זה. ת</w:t>
      </w:r>
      <w:r>
        <w:rPr>
          <w:rFonts w:hint="cs"/>
          <w:rtl/>
        </w:rPr>
        <w:t>ודה. חבר הכנסת בנלולו. חבר הכנסת ברכה, אדוני גם צריך להחליף אותי בעוד כחצי שעה.</w:t>
      </w:r>
    </w:p>
    <w:p w14:paraId="5F6B3CBA" w14:textId="77777777" w:rsidR="00000000" w:rsidRDefault="00B6587A">
      <w:pPr>
        <w:pStyle w:val="a"/>
        <w:ind w:firstLine="0"/>
        <w:rPr>
          <w:rFonts w:hint="cs"/>
          <w:rtl/>
        </w:rPr>
      </w:pPr>
    </w:p>
    <w:p w14:paraId="30059705" w14:textId="77777777" w:rsidR="00000000" w:rsidRDefault="00B6587A">
      <w:pPr>
        <w:pStyle w:val="SpeakerCon"/>
        <w:rPr>
          <w:rtl/>
        </w:rPr>
      </w:pPr>
      <w:bookmarkStart w:id="131" w:name="FS000000478T09_10_2003_12_59_33C"/>
      <w:bookmarkEnd w:id="131"/>
      <w:r>
        <w:rPr>
          <w:rtl/>
        </w:rPr>
        <w:t>השר מאיר שטרית:</w:t>
      </w:r>
    </w:p>
    <w:p w14:paraId="617F606C" w14:textId="77777777" w:rsidR="00000000" w:rsidRDefault="00B6587A">
      <w:pPr>
        <w:pStyle w:val="a"/>
        <w:rPr>
          <w:rtl/>
        </w:rPr>
      </w:pPr>
    </w:p>
    <w:p w14:paraId="6EA3059E" w14:textId="77777777" w:rsidR="00000000" w:rsidRDefault="00B6587A">
      <w:pPr>
        <w:pStyle w:val="a"/>
        <w:rPr>
          <w:rFonts w:hint="cs"/>
          <w:rtl/>
        </w:rPr>
      </w:pPr>
      <w:r>
        <w:rPr>
          <w:rFonts w:hint="cs"/>
          <w:rtl/>
        </w:rPr>
        <w:t>אני אומר לך, הצענו להידבר עוד לפני היום.</w:t>
      </w:r>
    </w:p>
    <w:p w14:paraId="7F1B7E4C" w14:textId="77777777" w:rsidR="00000000" w:rsidRDefault="00B6587A">
      <w:pPr>
        <w:pStyle w:val="a"/>
        <w:ind w:firstLine="0"/>
        <w:rPr>
          <w:rFonts w:hint="cs"/>
          <w:rtl/>
        </w:rPr>
      </w:pPr>
    </w:p>
    <w:p w14:paraId="5CC92C35" w14:textId="77777777" w:rsidR="00000000" w:rsidRDefault="00B6587A">
      <w:pPr>
        <w:pStyle w:val="ac"/>
        <w:rPr>
          <w:rtl/>
        </w:rPr>
      </w:pPr>
      <w:r>
        <w:rPr>
          <w:rFonts w:hint="eastAsia"/>
          <w:rtl/>
        </w:rPr>
        <w:t>מוחמד</w:t>
      </w:r>
      <w:r>
        <w:rPr>
          <w:rtl/>
        </w:rPr>
        <w:t xml:space="preserve"> ברכה (חד"ש-תע"ל):</w:t>
      </w:r>
    </w:p>
    <w:p w14:paraId="2CB1DE2C" w14:textId="77777777" w:rsidR="00000000" w:rsidRDefault="00B6587A">
      <w:pPr>
        <w:pStyle w:val="a"/>
        <w:rPr>
          <w:rFonts w:hint="cs"/>
          <w:rtl/>
        </w:rPr>
      </w:pPr>
    </w:p>
    <w:p w14:paraId="3EA50D8F" w14:textId="77777777" w:rsidR="00000000" w:rsidRDefault="00B6587A">
      <w:pPr>
        <w:pStyle w:val="a"/>
        <w:rPr>
          <w:rFonts w:hint="cs"/>
          <w:rtl/>
        </w:rPr>
      </w:pPr>
      <w:r>
        <w:rPr>
          <w:rFonts w:hint="cs"/>
          <w:rtl/>
        </w:rPr>
        <w:t>תדברו היום.</w:t>
      </w:r>
    </w:p>
    <w:p w14:paraId="5D05FD0A" w14:textId="77777777" w:rsidR="00000000" w:rsidRDefault="00B6587A">
      <w:pPr>
        <w:pStyle w:val="a"/>
        <w:ind w:firstLine="0"/>
        <w:rPr>
          <w:rFonts w:hint="cs"/>
          <w:rtl/>
        </w:rPr>
      </w:pPr>
    </w:p>
    <w:p w14:paraId="49C95D85" w14:textId="77777777" w:rsidR="00000000" w:rsidRDefault="00B6587A">
      <w:pPr>
        <w:pStyle w:val="SpeakerCon"/>
        <w:rPr>
          <w:rtl/>
        </w:rPr>
      </w:pPr>
      <w:bookmarkStart w:id="132" w:name="FS000000478T09_10_2003_13_00_17C"/>
      <w:bookmarkEnd w:id="132"/>
      <w:r>
        <w:rPr>
          <w:rtl/>
        </w:rPr>
        <w:t>השר מאיר שטרית:</w:t>
      </w:r>
    </w:p>
    <w:p w14:paraId="4D159EF1" w14:textId="77777777" w:rsidR="00000000" w:rsidRDefault="00B6587A">
      <w:pPr>
        <w:pStyle w:val="a"/>
        <w:rPr>
          <w:rtl/>
        </w:rPr>
      </w:pPr>
    </w:p>
    <w:p w14:paraId="517F6568" w14:textId="77777777" w:rsidR="00000000" w:rsidRDefault="00B6587A">
      <w:pPr>
        <w:pStyle w:val="a"/>
        <w:rPr>
          <w:rFonts w:hint="cs"/>
          <w:rtl/>
        </w:rPr>
      </w:pPr>
      <w:r>
        <w:rPr>
          <w:rFonts w:hint="cs"/>
          <w:rtl/>
        </w:rPr>
        <w:t>שאלת שאלה, אני עונה לך.</w:t>
      </w:r>
    </w:p>
    <w:p w14:paraId="1F62292A" w14:textId="77777777" w:rsidR="00000000" w:rsidRDefault="00B6587A">
      <w:pPr>
        <w:pStyle w:val="a"/>
        <w:ind w:firstLine="0"/>
        <w:rPr>
          <w:rFonts w:hint="cs"/>
          <w:rtl/>
        </w:rPr>
      </w:pPr>
    </w:p>
    <w:p w14:paraId="13D1F6B2" w14:textId="77777777" w:rsidR="00000000" w:rsidRDefault="00B6587A">
      <w:pPr>
        <w:pStyle w:val="ad"/>
        <w:rPr>
          <w:rtl/>
        </w:rPr>
      </w:pPr>
      <w:r>
        <w:rPr>
          <w:rtl/>
        </w:rPr>
        <w:t>היו"ר ראובן ריבלין:</w:t>
      </w:r>
    </w:p>
    <w:p w14:paraId="78F1B43F" w14:textId="77777777" w:rsidR="00000000" w:rsidRDefault="00B6587A">
      <w:pPr>
        <w:pStyle w:val="a"/>
        <w:rPr>
          <w:rtl/>
        </w:rPr>
      </w:pPr>
    </w:p>
    <w:p w14:paraId="6B9CCDD2" w14:textId="77777777" w:rsidR="00000000" w:rsidRDefault="00B6587A">
      <w:pPr>
        <w:pStyle w:val="a"/>
        <w:rPr>
          <w:rFonts w:hint="cs"/>
          <w:rtl/>
        </w:rPr>
      </w:pPr>
      <w:r>
        <w:rPr>
          <w:rFonts w:hint="cs"/>
          <w:rtl/>
        </w:rPr>
        <w:t>הוא מדבר על הבס</w:t>
      </w:r>
      <w:r>
        <w:rPr>
          <w:rFonts w:hint="cs"/>
          <w:rtl/>
        </w:rPr>
        <w:t>יס לדיון.</w:t>
      </w:r>
    </w:p>
    <w:p w14:paraId="7990D1B8" w14:textId="77777777" w:rsidR="00000000" w:rsidRDefault="00B6587A">
      <w:pPr>
        <w:pStyle w:val="a"/>
        <w:ind w:firstLine="0"/>
        <w:rPr>
          <w:rFonts w:hint="cs"/>
          <w:rtl/>
        </w:rPr>
      </w:pPr>
    </w:p>
    <w:p w14:paraId="43CA775B" w14:textId="77777777" w:rsidR="00000000" w:rsidRDefault="00B6587A">
      <w:pPr>
        <w:pStyle w:val="SpeakerCon"/>
        <w:rPr>
          <w:rtl/>
        </w:rPr>
      </w:pPr>
      <w:bookmarkStart w:id="133" w:name="FS000000478T09_10_2003_13_00_38C"/>
      <w:bookmarkEnd w:id="133"/>
      <w:r>
        <w:rPr>
          <w:rtl/>
        </w:rPr>
        <w:t>השר מאיר שטרית:</w:t>
      </w:r>
    </w:p>
    <w:p w14:paraId="4951AD1C" w14:textId="77777777" w:rsidR="00000000" w:rsidRDefault="00B6587A">
      <w:pPr>
        <w:pStyle w:val="a"/>
        <w:rPr>
          <w:rtl/>
        </w:rPr>
      </w:pPr>
    </w:p>
    <w:p w14:paraId="5D6AD6D9" w14:textId="77777777" w:rsidR="00000000" w:rsidRDefault="00B6587A">
      <w:pPr>
        <w:pStyle w:val="a"/>
        <w:rPr>
          <w:rFonts w:hint="cs"/>
          <w:rtl/>
        </w:rPr>
      </w:pPr>
      <w:r>
        <w:rPr>
          <w:rFonts w:hint="cs"/>
          <w:rtl/>
        </w:rPr>
        <w:t>הצענו להקפיא כל חקיקה עד לגמר ההידברות. מובן שלצורך ההידברות הזאת, הדרישה האולטימטיבית שלנו היא הפסקה מיידית של השביתה בנמלים, שביתה שגורמת נזק חמור ביותר למשק. על כך אין חולקים. אני חושב שלא משנה מה סיבותיה, אין חולקים על כך שה</w:t>
      </w:r>
      <w:r>
        <w:rPr>
          <w:rFonts w:hint="cs"/>
          <w:rtl/>
        </w:rPr>
        <w:t xml:space="preserve">שביתה בנמלים גורמת נזק אדיר למעסיקים ולרבים מהעובדים. לצערי הרב, תעשיינים רבים שוקלים היום ברצינות להעביר את קווי הייצור שלהם למדינות אחרות, מכיוון שהם לא רוצים להיות תלויים לשבט ולחסד בידי ועדי העובדים או ההסתדרות, שמאיימים בקלות בלתי נסבלת בהשבתת הנמלים </w:t>
      </w:r>
      <w:r>
        <w:rPr>
          <w:rFonts w:hint="cs"/>
          <w:rtl/>
        </w:rPr>
        <w:t>על כל דבר. זה דבר בלתי אפשרי במדינה מתוקנת. אי- אפשר לחיות עם המצב שבו כל יום מחזיקים את המדינה בגרון.</w:t>
      </w:r>
    </w:p>
    <w:p w14:paraId="66C12E34" w14:textId="77777777" w:rsidR="00000000" w:rsidRDefault="00B6587A">
      <w:pPr>
        <w:pStyle w:val="a"/>
        <w:rPr>
          <w:rFonts w:hint="cs"/>
          <w:rtl/>
        </w:rPr>
      </w:pPr>
    </w:p>
    <w:p w14:paraId="1C1665E5" w14:textId="77777777" w:rsidR="00000000" w:rsidRDefault="00B6587A">
      <w:pPr>
        <w:pStyle w:val="a"/>
        <w:rPr>
          <w:rFonts w:hint="cs"/>
          <w:rtl/>
        </w:rPr>
      </w:pPr>
      <w:r>
        <w:rPr>
          <w:rFonts w:hint="cs"/>
          <w:rtl/>
        </w:rPr>
        <w:t>חבר הכנסת פרס, אני רוצה להזכיר לך, שכאשר הביא השר סנה לממשלה את הצעתו להפרטת נמל היובל, הצבעתי נגדה, כי חשבתי שזה סקנדל שהמדינה בונה נמל בהשקעה של 2.5 מ</w:t>
      </w:r>
      <w:r>
        <w:rPr>
          <w:rFonts w:hint="cs"/>
          <w:rtl/>
        </w:rPr>
        <w:t>יליארדי שקל, מתוך מגמה להפסיק את המצב שבו ועדי העובדים מחזיקים את המדינה בגרון. במידה רבה אנסו את השר סנה להיכנע, והוא נכנע יחד עם סילבן  -  זה מצב שצריך להפסיקו.</w:t>
      </w:r>
    </w:p>
    <w:p w14:paraId="224FD657" w14:textId="77777777" w:rsidR="00000000" w:rsidRDefault="00B6587A">
      <w:pPr>
        <w:pStyle w:val="a"/>
        <w:ind w:firstLine="0"/>
        <w:rPr>
          <w:rFonts w:hint="cs"/>
          <w:rtl/>
        </w:rPr>
      </w:pPr>
    </w:p>
    <w:p w14:paraId="6BDE7A68" w14:textId="77777777" w:rsidR="00000000" w:rsidRDefault="00B6587A">
      <w:pPr>
        <w:pStyle w:val="ac"/>
        <w:rPr>
          <w:rtl/>
        </w:rPr>
      </w:pPr>
      <w:r>
        <w:rPr>
          <w:rFonts w:hint="eastAsia"/>
          <w:rtl/>
        </w:rPr>
        <w:t>שמעון</w:t>
      </w:r>
      <w:r>
        <w:rPr>
          <w:rtl/>
        </w:rPr>
        <w:t xml:space="preserve"> פרס (העבודה-מימד):</w:t>
      </w:r>
    </w:p>
    <w:p w14:paraId="510AC777" w14:textId="77777777" w:rsidR="00000000" w:rsidRDefault="00B6587A">
      <w:pPr>
        <w:pStyle w:val="a"/>
        <w:rPr>
          <w:rFonts w:hint="cs"/>
          <w:rtl/>
        </w:rPr>
      </w:pPr>
    </w:p>
    <w:p w14:paraId="2592F86C" w14:textId="77777777" w:rsidR="00000000" w:rsidRDefault="00B6587A">
      <w:pPr>
        <w:pStyle w:val="a"/>
        <w:rPr>
          <w:rFonts w:hint="cs"/>
          <w:rtl/>
        </w:rPr>
      </w:pPr>
      <w:r>
        <w:rPr>
          <w:rFonts w:hint="cs"/>
          <w:rtl/>
        </w:rPr>
        <w:t>מדוע לא נעניתם לבקשתו של פרץ, שראש הממשלה יכנס את הממשלה?</w:t>
      </w:r>
    </w:p>
    <w:p w14:paraId="1251190F" w14:textId="77777777" w:rsidR="00000000" w:rsidRDefault="00B6587A">
      <w:pPr>
        <w:pStyle w:val="a"/>
        <w:ind w:firstLine="0"/>
        <w:rPr>
          <w:rFonts w:hint="cs"/>
          <w:rtl/>
        </w:rPr>
      </w:pPr>
    </w:p>
    <w:p w14:paraId="4C3B1569" w14:textId="77777777" w:rsidR="00000000" w:rsidRDefault="00B6587A">
      <w:pPr>
        <w:pStyle w:val="SpeakerCon"/>
        <w:rPr>
          <w:rtl/>
        </w:rPr>
      </w:pPr>
      <w:bookmarkStart w:id="134" w:name="FS000000478T09_10_2003_13_05_03C"/>
      <w:bookmarkEnd w:id="134"/>
      <w:r>
        <w:rPr>
          <w:rtl/>
        </w:rPr>
        <w:t>השר מאי</w:t>
      </w:r>
      <w:r>
        <w:rPr>
          <w:rtl/>
        </w:rPr>
        <w:t>ר שטרית:</w:t>
      </w:r>
    </w:p>
    <w:p w14:paraId="11B1497E" w14:textId="77777777" w:rsidR="00000000" w:rsidRDefault="00B6587A">
      <w:pPr>
        <w:pStyle w:val="a"/>
        <w:rPr>
          <w:rtl/>
        </w:rPr>
      </w:pPr>
    </w:p>
    <w:p w14:paraId="595D3346" w14:textId="77777777" w:rsidR="00000000" w:rsidRDefault="00B6587A">
      <w:pPr>
        <w:pStyle w:val="a"/>
        <w:rPr>
          <w:rFonts w:hint="cs"/>
          <w:rtl/>
        </w:rPr>
      </w:pPr>
      <w:r>
        <w:rPr>
          <w:rFonts w:hint="cs"/>
          <w:rtl/>
        </w:rPr>
        <w:t>לא צריך לשם כך את ראש הממשלה. חבר הכנסת פרס, השר ליברמן ניסה להידבר עוד לפני ההתכנסות שלנו עם ראשי ההסתדרות והנמלים, אך הם לא הגיעו להסכמה.</w:t>
      </w:r>
    </w:p>
    <w:p w14:paraId="6784EFBA" w14:textId="77777777" w:rsidR="00000000" w:rsidRDefault="00B6587A">
      <w:pPr>
        <w:pStyle w:val="a"/>
        <w:rPr>
          <w:rFonts w:hint="cs"/>
          <w:rtl/>
        </w:rPr>
      </w:pPr>
    </w:p>
    <w:p w14:paraId="71ED909A" w14:textId="77777777" w:rsidR="00000000" w:rsidRDefault="00B6587A">
      <w:pPr>
        <w:pStyle w:val="a"/>
        <w:rPr>
          <w:rFonts w:hint="cs"/>
          <w:rtl/>
        </w:rPr>
      </w:pPr>
      <w:r>
        <w:rPr>
          <w:rFonts w:hint="cs"/>
          <w:rtl/>
        </w:rPr>
        <w:t>רבותי, אני לא רואה את האסון הגדול במעבר מחברות של רשות הנמלים שלא הוקמו, אגב, לאו דווקא באשמת ההסתדרות. ה</w:t>
      </w:r>
      <w:r>
        <w:rPr>
          <w:rFonts w:hint="cs"/>
          <w:rtl/>
        </w:rPr>
        <w:t>הסכם של סנה טורפד לאו דווקא על-ידי ההסתדרות, הוא טורפד כי רשות הנמלים לא רצתה בו מהיום הראשון. אני אומר לכם, רבותי חברי הכנסת, כראש ועדת השרים וכמי שהיה אז שר המשפטים, כי כאשר החוק הזה הובא, כאשר ההסכם הזה הובא במסגרת חוק ההסדרים - - -</w:t>
      </w:r>
    </w:p>
    <w:p w14:paraId="41D16293" w14:textId="77777777" w:rsidR="00000000" w:rsidRDefault="00B6587A">
      <w:pPr>
        <w:pStyle w:val="a"/>
        <w:ind w:firstLine="0"/>
        <w:rPr>
          <w:rFonts w:hint="cs"/>
          <w:rtl/>
        </w:rPr>
      </w:pPr>
    </w:p>
    <w:p w14:paraId="18BF7A58" w14:textId="77777777" w:rsidR="00000000" w:rsidRDefault="00B6587A">
      <w:pPr>
        <w:pStyle w:val="ac"/>
        <w:rPr>
          <w:rtl/>
        </w:rPr>
      </w:pPr>
      <w:r>
        <w:rPr>
          <w:rFonts w:hint="eastAsia"/>
          <w:rtl/>
        </w:rPr>
        <w:t>רוני</w:t>
      </w:r>
      <w:r>
        <w:rPr>
          <w:rtl/>
        </w:rPr>
        <w:t xml:space="preserve"> בר-און (הליכוד</w:t>
      </w:r>
      <w:r>
        <w:rPr>
          <w:rtl/>
        </w:rPr>
        <w:t>):</w:t>
      </w:r>
    </w:p>
    <w:p w14:paraId="04C54CC0" w14:textId="77777777" w:rsidR="00000000" w:rsidRDefault="00B6587A">
      <w:pPr>
        <w:pStyle w:val="a"/>
        <w:rPr>
          <w:rFonts w:hint="cs"/>
          <w:rtl/>
        </w:rPr>
      </w:pPr>
    </w:p>
    <w:p w14:paraId="201E1FDE" w14:textId="77777777" w:rsidR="00000000" w:rsidRDefault="00B6587A">
      <w:pPr>
        <w:pStyle w:val="a"/>
        <w:rPr>
          <w:rFonts w:hint="cs"/>
          <w:rtl/>
        </w:rPr>
      </w:pPr>
      <w:r>
        <w:rPr>
          <w:rFonts w:hint="cs"/>
          <w:rtl/>
        </w:rPr>
        <w:t>זה לא הסכם, זו החלטת ממשלה.</w:t>
      </w:r>
    </w:p>
    <w:p w14:paraId="3EB95161" w14:textId="77777777" w:rsidR="00000000" w:rsidRDefault="00B6587A">
      <w:pPr>
        <w:pStyle w:val="a"/>
        <w:ind w:firstLine="0"/>
        <w:rPr>
          <w:rFonts w:hint="cs"/>
          <w:rtl/>
        </w:rPr>
      </w:pPr>
    </w:p>
    <w:p w14:paraId="6673C5E3" w14:textId="77777777" w:rsidR="00000000" w:rsidRDefault="00B6587A">
      <w:pPr>
        <w:pStyle w:val="SpeakerCon"/>
        <w:rPr>
          <w:rtl/>
        </w:rPr>
      </w:pPr>
      <w:bookmarkStart w:id="135" w:name="FS000000478T09_10_2003_13_08_00C"/>
      <w:bookmarkEnd w:id="135"/>
      <w:r>
        <w:rPr>
          <w:rtl/>
        </w:rPr>
        <w:t>השר מאיר שטרית:</w:t>
      </w:r>
    </w:p>
    <w:p w14:paraId="027B7288" w14:textId="77777777" w:rsidR="00000000" w:rsidRDefault="00B6587A">
      <w:pPr>
        <w:pStyle w:val="a"/>
        <w:rPr>
          <w:rtl/>
        </w:rPr>
      </w:pPr>
    </w:p>
    <w:p w14:paraId="54E56F72" w14:textId="77777777" w:rsidR="00000000" w:rsidRDefault="00B6587A">
      <w:pPr>
        <w:pStyle w:val="a"/>
        <w:rPr>
          <w:rFonts w:hint="cs"/>
          <w:rtl/>
        </w:rPr>
      </w:pPr>
      <w:r>
        <w:rPr>
          <w:rFonts w:hint="cs"/>
          <w:rtl/>
        </w:rPr>
        <w:t>כאשר הובאה במסגרת חוק ההסדרים החלטת הממשלה בנוגע להקמת החברות ברשות הנמלים, ראיתי את התגובה של השר סנה ושל יושב-ראש רשות הנמלים. הם הודיעו כי זה לא בא בחשבון, הם נלחמו, ולא היתה שום תוחלת להסכם הזה. מלכתחיל</w:t>
      </w:r>
      <w:r>
        <w:rPr>
          <w:rFonts w:hint="cs"/>
          <w:rtl/>
        </w:rPr>
        <w:t>ה חתמו על הסכם במטרה שלא לקיים אותו.</w:t>
      </w:r>
    </w:p>
    <w:p w14:paraId="00F1506C" w14:textId="77777777" w:rsidR="00000000" w:rsidRDefault="00B6587A">
      <w:pPr>
        <w:pStyle w:val="a"/>
        <w:ind w:firstLine="0"/>
        <w:rPr>
          <w:rFonts w:hint="cs"/>
          <w:rtl/>
        </w:rPr>
      </w:pPr>
    </w:p>
    <w:p w14:paraId="44A6E7D8" w14:textId="77777777" w:rsidR="00000000" w:rsidRDefault="00B6587A">
      <w:pPr>
        <w:pStyle w:val="ac"/>
        <w:rPr>
          <w:rtl/>
        </w:rPr>
      </w:pPr>
      <w:r>
        <w:rPr>
          <w:rFonts w:hint="eastAsia"/>
          <w:rtl/>
        </w:rPr>
        <w:t>רן</w:t>
      </w:r>
      <w:r>
        <w:rPr>
          <w:rtl/>
        </w:rPr>
        <w:t xml:space="preserve"> כהן (מרצ):</w:t>
      </w:r>
    </w:p>
    <w:p w14:paraId="5219348B" w14:textId="77777777" w:rsidR="00000000" w:rsidRDefault="00B6587A">
      <w:pPr>
        <w:pStyle w:val="a"/>
        <w:rPr>
          <w:rFonts w:hint="cs"/>
          <w:rtl/>
        </w:rPr>
      </w:pPr>
    </w:p>
    <w:p w14:paraId="2C018D17" w14:textId="77777777" w:rsidR="00000000" w:rsidRDefault="00B6587A">
      <w:pPr>
        <w:pStyle w:val="a"/>
        <w:rPr>
          <w:rFonts w:hint="cs"/>
          <w:rtl/>
        </w:rPr>
      </w:pPr>
      <w:r>
        <w:rPr>
          <w:rFonts w:hint="cs"/>
          <w:rtl/>
        </w:rPr>
        <w:t>עכשיו הם רוצים.</w:t>
      </w:r>
    </w:p>
    <w:p w14:paraId="528E87F7" w14:textId="77777777" w:rsidR="00000000" w:rsidRDefault="00B6587A">
      <w:pPr>
        <w:pStyle w:val="a"/>
        <w:ind w:firstLine="0"/>
        <w:rPr>
          <w:rFonts w:hint="cs"/>
          <w:rtl/>
        </w:rPr>
      </w:pPr>
    </w:p>
    <w:p w14:paraId="4102FC0D" w14:textId="77777777" w:rsidR="00000000" w:rsidRDefault="00B6587A">
      <w:pPr>
        <w:pStyle w:val="SpeakerCon"/>
        <w:rPr>
          <w:rtl/>
        </w:rPr>
      </w:pPr>
      <w:bookmarkStart w:id="136" w:name="FS000000478T09_10_2003_13_09_30C"/>
      <w:bookmarkEnd w:id="136"/>
      <w:r>
        <w:rPr>
          <w:rtl/>
        </w:rPr>
        <w:t>השר מאיר שטרית:</w:t>
      </w:r>
    </w:p>
    <w:p w14:paraId="2A8C5916" w14:textId="77777777" w:rsidR="00000000" w:rsidRDefault="00B6587A">
      <w:pPr>
        <w:pStyle w:val="a"/>
        <w:rPr>
          <w:rtl/>
        </w:rPr>
      </w:pPr>
    </w:p>
    <w:p w14:paraId="65427D14" w14:textId="77777777" w:rsidR="00000000" w:rsidRDefault="00B6587A">
      <w:pPr>
        <w:pStyle w:val="a"/>
        <w:rPr>
          <w:rFonts w:hint="cs"/>
          <w:rtl/>
        </w:rPr>
      </w:pPr>
      <w:r>
        <w:rPr>
          <w:rFonts w:hint="cs"/>
          <w:rtl/>
        </w:rPr>
        <w:t>חבר הכנסת רן כהן, הממשלה שינתה את דעתה. אנחנו לא רוצים חברות שתהיינה תלויות ברשות הנמלים. רשות הנמלים מחוסלת. יקום אגף - - -</w:t>
      </w:r>
    </w:p>
    <w:p w14:paraId="42C54B2C" w14:textId="77777777" w:rsidR="00000000" w:rsidRDefault="00B6587A">
      <w:pPr>
        <w:pStyle w:val="ac"/>
        <w:rPr>
          <w:rFonts w:hint="cs"/>
          <w:rtl/>
        </w:rPr>
      </w:pPr>
    </w:p>
    <w:p w14:paraId="25E1A7D5" w14:textId="77777777" w:rsidR="00000000" w:rsidRDefault="00B6587A">
      <w:pPr>
        <w:pStyle w:val="ac"/>
        <w:rPr>
          <w:rtl/>
        </w:rPr>
      </w:pPr>
      <w:r>
        <w:rPr>
          <w:rFonts w:hint="eastAsia"/>
          <w:rtl/>
        </w:rPr>
        <w:t>רן</w:t>
      </w:r>
      <w:r>
        <w:rPr>
          <w:rtl/>
        </w:rPr>
        <w:t xml:space="preserve"> כהן (מרצ):</w:t>
      </w:r>
    </w:p>
    <w:p w14:paraId="5CF06FD8" w14:textId="77777777" w:rsidR="00000000" w:rsidRDefault="00B6587A">
      <w:pPr>
        <w:pStyle w:val="a"/>
        <w:rPr>
          <w:rFonts w:hint="cs"/>
          <w:rtl/>
        </w:rPr>
      </w:pPr>
    </w:p>
    <w:p w14:paraId="0EFF86AA" w14:textId="77777777" w:rsidR="00000000" w:rsidRDefault="00B6587A">
      <w:pPr>
        <w:pStyle w:val="a"/>
        <w:rPr>
          <w:rFonts w:hint="cs"/>
          <w:rtl/>
        </w:rPr>
      </w:pPr>
      <w:r>
        <w:rPr>
          <w:rFonts w:hint="cs"/>
          <w:rtl/>
        </w:rPr>
        <w:t>גם הממשלה שינתה את דעתה.</w:t>
      </w:r>
    </w:p>
    <w:p w14:paraId="7BDDEF63" w14:textId="77777777" w:rsidR="00000000" w:rsidRDefault="00B6587A">
      <w:pPr>
        <w:pStyle w:val="a"/>
        <w:ind w:firstLine="0"/>
        <w:rPr>
          <w:rFonts w:hint="cs"/>
          <w:rtl/>
        </w:rPr>
      </w:pPr>
    </w:p>
    <w:p w14:paraId="0C359BAF" w14:textId="77777777" w:rsidR="00000000" w:rsidRDefault="00B6587A">
      <w:pPr>
        <w:pStyle w:val="ad"/>
        <w:rPr>
          <w:rtl/>
        </w:rPr>
      </w:pPr>
      <w:r>
        <w:rPr>
          <w:rtl/>
        </w:rPr>
        <w:t>הי</w:t>
      </w:r>
      <w:r>
        <w:rPr>
          <w:rtl/>
        </w:rPr>
        <w:t>ו"ר ראובן ריבלין:</w:t>
      </w:r>
    </w:p>
    <w:p w14:paraId="7FA23FA5" w14:textId="77777777" w:rsidR="00000000" w:rsidRDefault="00B6587A">
      <w:pPr>
        <w:pStyle w:val="a"/>
        <w:rPr>
          <w:rtl/>
        </w:rPr>
      </w:pPr>
    </w:p>
    <w:p w14:paraId="0E708A31" w14:textId="77777777" w:rsidR="00000000" w:rsidRDefault="00B6587A">
      <w:pPr>
        <w:pStyle w:val="a"/>
        <w:rPr>
          <w:rFonts w:hint="cs"/>
          <w:rtl/>
        </w:rPr>
      </w:pPr>
      <w:r>
        <w:rPr>
          <w:rFonts w:hint="cs"/>
          <w:rtl/>
        </w:rPr>
        <w:t>הוא עונה לך, חבר הכנסת כהן. זה לא מוצא חן בעיניך, אבל הוא עונה לך.</w:t>
      </w:r>
    </w:p>
    <w:p w14:paraId="0E7226FC" w14:textId="77777777" w:rsidR="00000000" w:rsidRDefault="00B6587A">
      <w:pPr>
        <w:pStyle w:val="a"/>
        <w:ind w:firstLine="0"/>
        <w:rPr>
          <w:rFonts w:hint="cs"/>
          <w:rtl/>
        </w:rPr>
      </w:pPr>
    </w:p>
    <w:p w14:paraId="4C4E5954" w14:textId="77777777" w:rsidR="00000000" w:rsidRDefault="00B6587A">
      <w:pPr>
        <w:pStyle w:val="SpeakerCon"/>
        <w:rPr>
          <w:rtl/>
        </w:rPr>
      </w:pPr>
      <w:r>
        <w:rPr>
          <w:rtl/>
        </w:rPr>
        <w:t>השר מאיר שטרית:</w:t>
      </w:r>
    </w:p>
    <w:p w14:paraId="74C5C5CD" w14:textId="77777777" w:rsidR="00000000" w:rsidRDefault="00B6587A">
      <w:pPr>
        <w:pStyle w:val="a"/>
        <w:rPr>
          <w:rtl/>
        </w:rPr>
      </w:pPr>
    </w:p>
    <w:p w14:paraId="624244F4" w14:textId="77777777" w:rsidR="00000000" w:rsidRDefault="00B6587A">
      <w:pPr>
        <w:pStyle w:val="a"/>
        <w:rPr>
          <w:rFonts w:hint="cs"/>
          <w:rtl/>
        </w:rPr>
      </w:pPr>
      <w:r>
        <w:rPr>
          <w:rFonts w:hint="cs"/>
          <w:rtl/>
        </w:rPr>
        <w:t>מותר לממשלה לשנות את דעתה. הממשלה שינתה את דעתה.</w:t>
      </w:r>
    </w:p>
    <w:p w14:paraId="235C2BAB" w14:textId="77777777" w:rsidR="00000000" w:rsidRDefault="00B6587A">
      <w:pPr>
        <w:pStyle w:val="a"/>
        <w:ind w:firstLine="0"/>
        <w:rPr>
          <w:rFonts w:hint="cs"/>
          <w:rtl/>
        </w:rPr>
      </w:pPr>
    </w:p>
    <w:p w14:paraId="22040F99" w14:textId="77777777" w:rsidR="00000000" w:rsidRDefault="00B6587A">
      <w:pPr>
        <w:pStyle w:val="ad"/>
        <w:rPr>
          <w:rtl/>
        </w:rPr>
      </w:pPr>
      <w:r>
        <w:rPr>
          <w:rtl/>
        </w:rPr>
        <w:t>היו"ר ראובן ריבלין:</w:t>
      </w:r>
    </w:p>
    <w:p w14:paraId="10D71735" w14:textId="77777777" w:rsidR="00000000" w:rsidRDefault="00B6587A">
      <w:pPr>
        <w:pStyle w:val="a"/>
        <w:rPr>
          <w:rtl/>
        </w:rPr>
      </w:pPr>
    </w:p>
    <w:p w14:paraId="26A20FB1" w14:textId="77777777" w:rsidR="00000000" w:rsidRDefault="00B6587A">
      <w:pPr>
        <w:pStyle w:val="a"/>
        <w:rPr>
          <w:rFonts w:hint="cs"/>
          <w:rtl/>
        </w:rPr>
      </w:pPr>
      <w:r>
        <w:rPr>
          <w:rFonts w:hint="cs"/>
          <w:rtl/>
        </w:rPr>
        <w:t>הוא אומר, הממשלה שינתה את דעתה. זו זכותה.</w:t>
      </w:r>
    </w:p>
    <w:p w14:paraId="3240BF0F" w14:textId="77777777" w:rsidR="00000000" w:rsidRDefault="00B6587A">
      <w:pPr>
        <w:pStyle w:val="a"/>
        <w:ind w:firstLine="0"/>
        <w:rPr>
          <w:rFonts w:hint="cs"/>
          <w:rtl/>
        </w:rPr>
      </w:pPr>
    </w:p>
    <w:p w14:paraId="78EE8068" w14:textId="77777777" w:rsidR="00000000" w:rsidRDefault="00B6587A">
      <w:pPr>
        <w:pStyle w:val="SpeakerCon"/>
        <w:rPr>
          <w:rtl/>
        </w:rPr>
      </w:pPr>
      <w:bookmarkStart w:id="137" w:name="FS000000478T09_10_2003_13_11_17C"/>
      <w:bookmarkEnd w:id="137"/>
      <w:r>
        <w:rPr>
          <w:rtl/>
        </w:rPr>
        <w:t>השר מאיר שטרית:</w:t>
      </w:r>
    </w:p>
    <w:p w14:paraId="70C10D70" w14:textId="77777777" w:rsidR="00000000" w:rsidRDefault="00B6587A">
      <w:pPr>
        <w:pStyle w:val="a"/>
        <w:rPr>
          <w:rtl/>
        </w:rPr>
      </w:pPr>
    </w:p>
    <w:p w14:paraId="392D850A" w14:textId="77777777" w:rsidR="00000000" w:rsidRDefault="00B6587A">
      <w:pPr>
        <w:pStyle w:val="a"/>
        <w:rPr>
          <w:rFonts w:hint="cs"/>
          <w:rtl/>
        </w:rPr>
      </w:pPr>
      <w:r>
        <w:rPr>
          <w:rFonts w:hint="cs"/>
          <w:rtl/>
        </w:rPr>
        <w:t>אנחנו אומרים, לא תהיה</w:t>
      </w:r>
      <w:r>
        <w:rPr>
          <w:rFonts w:hint="cs"/>
          <w:rtl/>
        </w:rPr>
        <w:t xml:space="preserve"> יותר רשות נמלים, לא צריך שם 250 עובדים, 50 מספיקים. על-פי הצעת החוק הזאת יהיה אגף במשרד התחבורה - - -</w:t>
      </w:r>
    </w:p>
    <w:p w14:paraId="22559425" w14:textId="77777777" w:rsidR="00000000" w:rsidRDefault="00B6587A">
      <w:pPr>
        <w:pStyle w:val="a"/>
        <w:ind w:firstLine="0"/>
        <w:rPr>
          <w:rFonts w:hint="cs"/>
          <w:rtl/>
        </w:rPr>
      </w:pPr>
    </w:p>
    <w:p w14:paraId="48211C2B" w14:textId="77777777" w:rsidR="00000000" w:rsidRDefault="00B6587A">
      <w:pPr>
        <w:pStyle w:val="ac"/>
        <w:rPr>
          <w:rtl/>
        </w:rPr>
      </w:pPr>
      <w:r>
        <w:rPr>
          <w:rFonts w:hint="eastAsia"/>
          <w:rtl/>
        </w:rPr>
        <w:t>רוני</w:t>
      </w:r>
      <w:r>
        <w:rPr>
          <w:rtl/>
        </w:rPr>
        <w:t xml:space="preserve"> בר-און (הליכוד):</w:t>
      </w:r>
    </w:p>
    <w:p w14:paraId="39427776" w14:textId="77777777" w:rsidR="00000000" w:rsidRDefault="00B6587A">
      <w:pPr>
        <w:pStyle w:val="a"/>
        <w:rPr>
          <w:rFonts w:hint="cs"/>
          <w:rtl/>
        </w:rPr>
      </w:pPr>
    </w:p>
    <w:p w14:paraId="45EDBB8A" w14:textId="77777777" w:rsidR="00000000" w:rsidRDefault="00B6587A">
      <w:pPr>
        <w:pStyle w:val="a"/>
        <w:rPr>
          <w:rFonts w:hint="cs"/>
          <w:rtl/>
        </w:rPr>
      </w:pPr>
      <w:r>
        <w:rPr>
          <w:rFonts w:hint="cs"/>
          <w:rtl/>
        </w:rPr>
        <w:t>אדוני השר, זה בדיוק העניין: כאשר מדובר בהסכם, אסור לשנותו. אנחנו מדברים על החלטת ממשלה, וזה עניין שיכול להשתנות כל יום.</w:t>
      </w:r>
    </w:p>
    <w:p w14:paraId="4C407686" w14:textId="77777777" w:rsidR="00000000" w:rsidRDefault="00B6587A">
      <w:pPr>
        <w:pStyle w:val="a"/>
        <w:ind w:firstLine="0"/>
        <w:rPr>
          <w:rFonts w:hint="cs"/>
          <w:rtl/>
        </w:rPr>
      </w:pPr>
    </w:p>
    <w:p w14:paraId="600FC0E7" w14:textId="77777777" w:rsidR="00000000" w:rsidRDefault="00B6587A">
      <w:pPr>
        <w:pStyle w:val="SpeakerCon"/>
        <w:rPr>
          <w:rtl/>
        </w:rPr>
      </w:pPr>
      <w:r>
        <w:rPr>
          <w:rtl/>
        </w:rPr>
        <w:t>השר מאיר</w:t>
      </w:r>
      <w:r>
        <w:rPr>
          <w:rtl/>
        </w:rPr>
        <w:t xml:space="preserve"> שטרית:</w:t>
      </w:r>
    </w:p>
    <w:p w14:paraId="57685008" w14:textId="77777777" w:rsidR="00000000" w:rsidRDefault="00B6587A">
      <w:pPr>
        <w:pStyle w:val="a"/>
        <w:rPr>
          <w:rtl/>
        </w:rPr>
      </w:pPr>
    </w:p>
    <w:p w14:paraId="57D3353F" w14:textId="77777777" w:rsidR="00000000" w:rsidRDefault="00B6587A">
      <w:pPr>
        <w:pStyle w:val="a"/>
        <w:rPr>
          <w:rFonts w:hint="cs"/>
          <w:rtl/>
        </w:rPr>
      </w:pPr>
      <w:r>
        <w:rPr>
          <w:rFonts w:hint="cs"/>
          <w:rtl/>
        </w:rPr>
        <w:t>זה מה שאמרתי. אני מדבר על החלטת ממשלה.</w:t>
      </w:r>
    </w:p>
    <w:p w14:paraId="5CAE92C4" w14:textId="77777777" w:rsidR="00000000" w:rsidRDefault="00B6587A">
      <w:pPr>
        <w:pStyle w:val="a"/>
        <w:ind w:firstLine="0"/>
        <w:rPr>
          <w:rFonts w:hint="cs"/>
          <w:rtl/>
        </w:rPr>
      </w:pPr>
    </w:p>
    <w:p w14:paraId="30416416" w14:textId="77777777" w:rsidR="00000000" w:rsidRDefault="00B6587A">
      <w:pPr>
        <w:pStyle w:val="ac"/>
        <w:rPr>
          <w:rtl/>
        </w:rPr>
      </w:pPr>
      <w:r>
        <w:rPr>
          <w:rFonts w:hint="eastAsia"/>
          <w:rtl/>
        </w:rPr>
        <w:t>רוני</w:t>
      </w:r>
      <w:r>
        <w:rPr>
          <w:rtl/>
        </w:rPr>
        <w:t xml:space="preserve"> בר-און (הליכוד):</w:t>
      </w:r>
    </w:p>
    <w:p w14:paraId="57A975A2" w14:textId="77777777" w:rsidR="00000000" w:rsidRDefault="00B6587A">
      <w:pPr>
        <w:pStyle w:val="a"/>
        <w:rPr>
          <w:rFonts w:hint="cs"/>
          <w:rtl/>
        </w:rPr>
      </w:pPr>
    </w:p>
    <w:p w14:paraId="1B12B94C" w14:textId="77777777" w:rsidR="00000000" w:rsidRDefault="00B6587A">
      <w:pPr>
        <w:pStyle w:val="a"/>
        <w:rPr>
          <w:rFonts w:hint="cs"/>
          <w:rtl/>
        </w:rPr>
      </w:pPr>
      <w:r>
        <w:rPr>
          <w:rFonts w:hint="cs"/>
          <w:rtl/>
        </w:rPr>
        <w:t>- - -</w:t>
      </w:r>
    </w:p>
    <w:p w14:paraId="385B4C3C" w14:textId="77777777" w:rsidR="00000000" w:rsidRDefault="00B6587A">
      <w:pPr>
        <w:pStyle w:val="a"/>
        <w:ind w:firstLine="0"/>
        <w:rPr>
          <w:rFonts w:hint="cs"/>
          <w:rtl/>
        </w:rPr>
      </w:pPr>
    </w:p>
    <w:p w14:paraId="21887968" w14:textId="77777777" w:rsidR="00000000" w:rsidRDefault="00B6587A">
      <w:pPr>
        <w:pStyle w:val="ad"/>
        <w:rPr>
          <w:rtl/>
        </w:rPr>
      </w:pPr>
      <w:r>
        <w:rPr>
          <w:rtl/>
        </w:rPr>
        <w:t>היו"ר ראובן ריבלין:</w:t>
      </w:r>
    </w:p>
    <w:p w14:paraId="0BA65BEF" w14:textId="77777777" w:rsidR="00000000" w:rsidRDefault="00B6587A">
      <w:pPr>
        <w:pStyle w:val="a"/>
        <w:rPr>
          <w:rtl/>
        </w:rPr>
      </w:pPr>
    </w:p>
    <w:p w14:paraId="08218870" w14:textId="77777777" w:rsidR="00000000" w:rsidRDefault="00B6587A">
      <w:pPr>
        <w:pStyle w:val="a"/>
        <w:rPr>
          <w:rFonts w:hint="cs"/>
          <w:rtl/>
        </w:rPr>
      </w:pPr>
      <w:r>
        <w:rPr>
          <w:rFonts w:hint="cs"/>
          <w:rtl/>
        </w:rPr>
        <w:t>בשם השר שטרית, אני מודה לאדוני.</w:t>
      </w:r>
    </w:p>
    <w:p w14:paraId="097BF567" w14:textId="77777777" w:rsidR="00000000" w:rsidRDefault="00B6587A">
      <w:pPr>
        <w:pStyle w:val="a"/>
        <w:ind w:firstLine="0"/>
        <w:rPr>
          <w:rFonts w:hint="cs"/>
          <w:rtl/>
        </w:rPr>
      </w:pPr>
    </w:p>
    <w:p w14:paraId="7382132F" w14:textId="77777777" w:rsidR="00000000" w:rsidRDefault="00B6587A">
      <w:pPr>
        <w:pStyle w:val="SpeakerCon"/>
        <w:rPr>
          <w:rtl/>
        </w:rPr>
      </w:pPr>
      <w:bookmarkStart w:id="138" w:name="FS000000478T09_10_2003_13_13_25C"/>
      <w:bookmarkEnd w:id="138"/>
      <w:r>
        <w:rPr>
          <w:rtl/>
        </w:rPr>
        <w:t>השר מאיר שטרית:</w:t>
      </w:r>
    </w:p>
    <w:p w14:paraId="6026D6B4" w14:textId="77777777" w:rsidR="00000000" w:rsidRDefault="00B6587A">
      <w:pPr>
        <w:pStyle w:val="a"/>
        <w:rPr>
          <w:rtl/>
        </w:rPr>
      </w:pPr>
    </w:p>
    <w:p w14:paraId="4D078F22" w14:textId="77777777" w:rsidR="00000000" w:rsidRDefault="00B6587A">
      <w:pPr>
        <w:pStyle w:val="a"/>
        <w:rPr>
          <w:rFonts w:hint="cs"/>
          <w:rtl/>
        </w:rPr>
      </w:pPr>
      <w:r>
        <w:rPr>
          <w:rFonts w:hint="cs"/>
          <w:rtl/>
        </w:rPr>
        <w:t>דיברתי על החלטת ממשלה, ואמרתי שמותר לממשלה לשנות את דעתה. הממשלה החליטה, אומנם בהצעת האוצר, שאנחנו לא הולכ</w:t>
      </w:r>
      <w:r>
        <w:rPr>
          <w:rFonts w:hint="cs"/>
          <w:rtl/>
        </w:rPr>
        <w:t>ים יותר לסידור של הקמת חברות-בנות של רשות הנמלים. עובדה היא שרשות הנמלים טרפדה את העניין מההתחלה.</w:t>
      </w:r>
    </w:p>
    <w:p w14:paraId="360AD9BA" w14:textId="77777777" w:rsidR="00000000" w:rsidRDefault="00B6587A">
      <w:pPr>
        <w:pStyle w:val="a"/>
        <w:ind w:firstLine="0"/>
        <w:rPr>
          <w:rFonts w:hint="cs"/>
          <w:rtl/>
        </w:rPr>
      </w:pPr>
    </w:p>
    <w:p w14:paraId="594F8E42" w14:textId="77777777" w:rsidR="00000000" w:rsidRDefault="00B6587A">
      <w:pPr>
        <w:pStyle w:val="ac"/>
        <w:rPr>
          <w:rtl/>
        </w:rPr>
      </w:pPr>
      <w:r>
        <w:rPr>
          <w:rFonts w:hint="eastAsia"/>
          <w:rtl/>
        </w:rPr>
        <w:t>אברהם</w:t>
      </w:r>
      <w:r>
        <w:rPr>
          <w:rtl/>
        </w:rPr>
        <w:t xml:space="preserve"> בייגה שוחט (העבודה-מימד):</w:t>
      </w:r>
    </w:p>
    <w:p w14:paraId="5C116413" w14:textId="77777777" w:rsidR="00000000" w:rsidRDefault="00B6587A">
      <w:pPr>
        <w:pStyle w:val="a"/>
        <w:rPr>
          <w:rFonts w:hint="cs"/>
          <w:rtl/>
        </w:rPr>
      </w:pPr>
    </w:p>
    <w:p w14:paraId="22390E89" w14:textId="77777777" w:rsidR="00000000" w:rsidRDefault="00B6587A">
      <w:pPr>
        <w:pStyle w:val="a"/>
        <w:rPr>
          <w:rFonts w:hint="cs"/>
          <w:rtl/>
        </w:rPr>
      </w:pPr>
      <w:r>
        <w:rPr>
          <w:rFonts w:hint="cs"/>
          <w:rtl/>
        </w:rPr>
        <w:t>רשות הנמלים זו הממשלה.</w:t>
      </w:r>
    </w:p>
    <w:p w14:paraId="01EF6B40" w14:textId="77777777" w:rsidR="00000000" w:rsidRDefault="00B6587A">
      <w:pPr>
        <w:pStyle w:val="a"/>
        <w:ind w:firstLine="0"/>
        <w:rPr>
          <w:rFonts w:hint="cs"/>
          <w:rtl/>
        </w:rPr>
      </w:pPr>
    </w:p>
    <w:p w14:paraId="58F222AE" w14:textId="77777777" w:rsidR="00000000" w:rsidRDefault="00B6587A">
      <w:pPr>
        <w:pStyle w:val="ac"/>
        <w:rPr>
          <w:rtl/>
        </w:rPr>
      </w:pPr>
      <w:r>
        <w:rPr>
          <w:rFonts w:hint="eastAsia"/>
          <w:rtl/>
        </w:rPr>
        <w:t>מל</w:t>
      </w:r>
      <w:r>
        <w:rPr>
          <w:rtl/>
        </w:rPr>
        <w:t xml:space="preserve"> פולישוק-בלוך (שינוי):</w:t>
      </w:r>
    </w:p>
    <w:p w14:paraId="5C296266" w14:textId="77777777" w:rsidR="00000000" w:rsidRDefault="00B6587A">
      <w:pPr>
        <w:pStyle w:val="a"/>
        <w:rPr>
          <w:rFonts w:hint="cs"/>
          <w:rtl/>
        </w:rPr>
      </w:pPr>
    </w:p>
    <w:p w14:paraId="3AB0D732" w14:textId="77777777" w:rsidR="00000000" w:rsidRDefault="00B6587A">
      <w:pPr>
        <w:pStyle w:val="a"/>
        <w:rPr>
          <w:rFonts w:hint="cs"/>
          <w:rtl/>
        </w:rPr>
      </w:pPr>
      <w:r>
        <w:rPr>
          <w:rFonts w:hint="cs"/>
          <w:rtl/>
        </w:rPr>
        <w:t>רשות הנמלים זה רק העובדים.</w:t>
      </w:r>
    </w:p>
    <w:p w14:paraId="2D3C6179" w14:textId="77777777" w:rsidR="00000000" w:rsidRDefault="00B6587A">
      <w:pPr>
        <w:pStyle w:val="a"/>
        <w:ind w:firstLine="0"/>
        <w:rPr>
          <w:rFonts w:hint="cs"/>
          <w:rtl/>
        </w:rPr>
      </w:pPr>
    </w:p>
    <w:p w14:paraId="00741D4D" w14:textId="77777777" w:rsidR="00000000" w:rsidRDefault="00B6587A">
      <w:pPr>
        <w:pStyle w:val="ad"/>
        <w:rPr>
          <w:rtl/>
        </w:rPr>
      </w:pPr>
      <w:r>
        <w:rPr>
          <w:rtl/>
        </w:rPr>
        <w:t>היו"ר ראובן ריבלין:</w:t>
      </w:r>
    </w:p>
    <w:p w14:paraId="0194CB3F" w14:textId="77777777" w:rsidR="00000000" w:rsidRDefault="00B6587A">
      <w:pPr>
        <w:pStyle w:val="a"/>
        <w:rPr>
          <w:rtl/>
        </w:rPr>
      </w:pPr>
    </w:p>
    <w:p w14:paraId="4445F32C" w14:textId="77777777" w:rsidR="00000000" w:rsidRDefault="00B6587A">
      <w:pPr>
        <w:pStyle w:val="a"/>
        <w:rPr>
          <w:rFonts w:hint="cs"/>
          <w:rtl/>
        </w:rPr>
      </w:pPr>
      <w:r>
        <w:rPr>
          <w:rFonts w:hint="cs"/>
          <w:rtl/>
        </w:rPr>
        <w:t xml:space="preserve">השר שטרית, אם אדוני רוצה </w:t>
      </w:r>
      <w:r>
        <w:rPr>
          <w:rFonts w:hint="cs"/>
          <w:rtl/>
        </w:rPr>
        <w:t>שנצביע היום, הוא צריך לכלכל את מעשיו כך שלא יענה על כל קריאה. אם אדוני לא יענה, אני אהסה אותם.</w:t>
      </w:r>
    </w:p>
    <w:p w14:paraId="4A8EC8AB" w14:textId="77777777" w:rsidR="00000000" w:rsidRDefault="00B6587A">
      <w:pPr>
        <w:pStyle w:val="SpeakerCon"/>
        <w:rPr>
          <w:rFonts w:hint="cs"/>
          <w:rtl/>
        </w:rPr>
      </w:pPr>
      <w:bookmarkStart w:id="139" w:name="FS000000478T09_10_2003_13_15_01C"/>
      <w:bookmarkEnd w:id="139"/>
    </w:p>
    <w:p w14:paraId="62B52601" w14:textId="77777777" w:rsidR="00000000" w:rsidRDefault="00B6587A">
      <w:pPr>
        <w:pStyle w:val="SpeakerCon"/>
        <w:rPr>
          <w:rtl/>
        </w:rPr>
      </w:pPr>
      <w:r>
        <w:rPr>
          <w:rtl/>
        </w:rPr>
        <w:t>השר מאיר שטרית:</w:t>
      </w:r>
    </w:p>
    <w:p w14:paraId="5A7FE50E" w14:textId="77777777" w:rsidR="00000000" w:rsidRDefault="00B6587A">
      <w:pPr>
        <w:pStyle w:val="a"/>
        <w:rPr>
          <w:rtl/>
        </w:rPr>
      </w:pPr>
    </w:p>
    <w:p w14:paraId="77832B1D" w14:textId="77777777" w:rsidR="00000000" w:rsidRDefault="00B6587A">
      <w:pPr>
        <w:pStyle w:val="a"/>
        <w:rPr>
          <w:rFonts w:hint="cs"/>
          <w:rtl/>
        </w:rPr>
      </w:pPr>
      <w:r>
        <w:rPr>
          <w:rFonts w:hint="cs"/>
          <w:rtl/>
        </w:rPr>
        <w:t>לא אענה. אם תרצה לתת זמן לשאלות, אני מוכן.</w:t>
      </w:r>
    </w:p>
    <w:p w14:paraId="7E1A005A" w14:textId="77777777" w:rsidR="00000000" w:rsidRDefault="00B6587A">
      <w:pPr>
        <w:pStyle w:val="a"/>
        <w:ind w:firstLine="0"/>
        <w:rPr>
          <w:rFonts w:hint="cs"/>
          <w:rtl/>
        </w:rPr>
      </w:pPr>
    </w:p>
    <w:p w14:paraId="468C709C" w14:textId="77777777" w:rsidR="00000000" w:rsidRDefault="00B6587A">
      <w:pPr>
        <w:pStyle w:val="ad"/>
        <w:rPr>
          <w:rtl/>
        </w:rPr>
      </w:pPr>
      <w:r>
        <w:rPr>
          <w:rFonts w:hint="eastAsia"/>
          <w:rtl/>
        </w:rPr>
        <w:t>היו</w:t>
      </w:r>
      <w:r>
        <w:rPr>
          <w:rtl/>
        </w:rPr>
        <w:t>"ר ראובן ריבלין:</w:t>
      </w:r>
    </w:p>
    <w:p w14:paraId="14C8EA84" w14:textId="77777777" w:rsidR="00000000" w:rsidRDefault="00B6587A">
      <w:pPr>
        <w:pStyle w:val="a"/>
        <w:rPr>
          <w:rFonts w:hint="cs"/>
          <w:rtl/>
        </w:rPr>
      </w:pPr>
    </w:p>
    <w:p w14:paraId="7AD97542" w14:textId="77777777" w:rsidR="00000000" w:rsidRDefault="00B6587A">
      <w:pPr>
        <w:pStyle w:val="a"/>
        <w:rPr>
          <w:rFonts w:hint="cs"/>
          <w:rtl/>
        </w:rPr>
      </w:pPr>
      <w:r>
        <w:rPr>
          <w:rFonts w:hint="cs"/>
          <w:rtl/>
        </w:rPr>
        <w:t>מה שהממשלה רוצה, אאפשר לה, רק שלא יבואו אלי ב-18:00 וישאלו למה עוד לא הצביעו.</w:t>
      </w:r>
    </w:p>
    <w:p w14:paraId="037464BC" w14:textId="77777777" w:rsidR="00000000" w:rsidRDefault="00B6587A">
      <w:pPr>
        <w:pStyle w:val="a"/>
        <w:ind w:firstLine="0"/>
        <w:rPr>
          <w:rFonts w:hint="cs"/>
          <w:rtl/>
        </w:rPr>
      </w:pPr>
    </w:p>
    <w:p w14:paraId="2349283C" w14:textId="77777777" w:rsidR="00000000" w:rsidRDefault="00B6587A">
      <w:pPr>
        <w:pStyle w:val="SpeakerCon"/>
        <w:rPr>
          <w:rtl/>
        </w:rPr>
      </w:pPr>
      <w:bookmarkStart w:id="140" w:name="FS000000478T09_10_2003_13_16_45C"/>
      <w:bookmarkEnd w:id="140"/>
      <w:r>
        <w:rPr>
          <w:rFonts w:hint="eastAsia"/>
          <w:rtl/>
        </w:rPr>
        <w:t>השר</w:t>
      </w:r>
      <w:r>
        <w:rPr>
          <w:rtl/>
        </w:rPr>
        <w:t xml:space="preserve"> מאיר שטרית:</w:t>
      </w:r>
    </w:p>
    <w:p w14:paraId="48995884" w14:textId="77777777" w:rsidR="00000000" w:rsidRDefault="00B6587A">
      <w:pPr>
        <w:pStyle w:val="a"/>
        <w:rPr>
          <w:rFonts w:hint="cs"/>
          <w:rtl/>
        </w:rPr>
      </w:pPr>
    </w:p>
    <w:p w14:paraId="3DE5AE2C" w14:textId="77777777" w:rsidR="00000000" w:rsidRDefault="00B6587A">
      <w:pPr>
        <w:pStyle w:val="a"/>
        <w:rPr>
          <w:rFonts w:hint="cs"/>
          <w:rtl/>
        </w:rPr>
      </w:pPr>
      <w:r>
        <w:rPr>
          <w:rFonts w:hint="cs"/>
          <w:rtl/>
        </w:rPr>
        <w:t xml:space="preserve">רשות הנמלים לא שלטה במה שקורה בנמלים, עם כל התופעות החיוביות והשליליות שהיו לכך, ואני מסכים גם להערה של חבר הכנסת פרס על המינויים הפוליטיים השונים. אני נגדם. רשות הנמלים לא שלטה במה שקורה בנמלים. עם כל הכבוד, הדבר הזה הוא בלתי אפשרי. לכן </w:t>
      </w:r>
      <w:r>
        <w:rPr>
          <w:rFonts w:hint="cs"/>
          <w:rtl/>
        </w:rPr>
        <w:t>הגיע הזמן לשים קץ לקלות הבלתי-נסבלת של סגירת המדינה.</w:t>
      </w:r>
    </w:p>
    <w:p w14:paraId="2F57AF3E" w14:textId="77777777" w:rsidR="00000000" w:rsidRDefault="00B6587A">
      <w:pPr>
        <w:pStyle w:val="a"/>
        <w:rPr>
          <w:rFonts w:hint="cs"/>
          <w:rtl/>
        </w:rPr>
      </w:pPr>
    </w:p>
    <w:p w14:paraId="51EAAE85" w14:textId="77777777" w:rsidR="00000000" w:rsidRDefault="00B6587A">
      <w:pPr>
        <w:pStyle w:val="a"/>
        <w:rPr>
          <w:rFonts w:hint="cs"/>
          <w:rtl/>
        </w:rPr>
      </w:pPr>
      <w:r>
        <w:rPr>
          <w:rFonts w:hint="cs"/>
          <w:rtl/>
        </w:rPr>
        <w:t>לכן, רבותי, אני לא רואה את האסון הגדול במעבר מחברות ברשות הנמלים לחברות ממשלתיות. לא נפגעות שום זכויות של העובדים. החוק אומר את זה במפורש: המדינה לוקחת על עצמה את כל החובות, התביעות וההתחייבויות של הנמל</w:t>
      </w:r>
      <w:r>
        <w:rPr>
          <w:rFonts w:hint="cs"/>
          <w:rtl/>
        </w:rPr>
        <w:t xml:space="preserve">ים ביום הקמת חברות הנמלים. מוקם אגף במשרד התחבורה שיחליף בעצם את רשות הנמלים. הוא יהיה אגף הספנות, הוא יהיה הרגולטור של כל מה שיקרה בספנות. בנוסף מוקמת רשות נכסים, יחידת נכסים שתקבל לידיה את השליטה בכל נכסי הנמלים, כי אלה קרקעות של המדינה, ולא רוצים ליצור </w:t>
      </w:r>
      <w:r>
        <w:rPr>
          <w:rFonts w:hint="cs"/>
          <w:rtl/>
        </w:rPr>
        <w:t xml:space="preserve">מצב שאם מחר הנמלים יופעלו על-ידי חברות, כל חברה - כמו שקרה ב"בזק" ובחברות אחרות - תטען שהקרקע שלה. הקרקע לא שלה, היא של המדינה. המדינה היא בעלת הקרקע, ולא נותנים את הקרקע לחברות. החברות יקבלו את זיכיון ההפעלה של הרציפים ושל הנמלים, מתוך מגמה להביא לכך שכל </w:t>
      </w:r>
      <w:r>
        <w:rPr>
          <w:rFonts w:hint="cs"/>
          <w:rtl/>
        </w:rPr>
        <w:t>חברה תפעל במתכונת הכלכלית ביותר, היעילה ביותר, תוך כדי תחרות ביניהן.</w:t>
      </w:r>
    </w:p>
    <w:p w14:paraId="33360BB8" w14:textId="77777777" w:rsidR="00000000" w:rsidRDefault="00B6587A">
      <w:pPr>
        <w:pStyle w:val="a"/>
        <w:rPr>
          <w:rFonts w:hint="cs"/>
          <w:rtl/>
        </w:rPr>
      </w:pPr>
    </w:p>
    <w:p w14:paraId="3B6C5ECC" w14:textId="77777777" w:rsidR="00000000" w:rsidRDefault="00B6587A">
      <w:pPr>
        <w:pStyle w:val="a"/>
        <w:rPr>
          <w:rFonts w:hint="cs"/>
          <w:rtl/>
        </w:rPr>
      </w:pPr>
      <w:r>
        <w:rPr>
          <w:rFonts w:hint="cs"/>
          <w:rtl/>
        </w:rPr>
        <w:t>אני מוכן להתחייב על כך, ואין לי שום ספק בזה, שביום שתקומנה החברות האלה, לאחר שהחוק הזה יאושר, הנמלים יעבדו באופן הרבה יותר יעיל והרבה יותר זול, ומספר מקומות העבודה בנמלים יגדל. אין לי ספ</w:t>
      </w:r>
      <w:r>
        <w:rPr>
          <w:rFonts w:hint="cs"/>
          <w:rtl/>
        </w:rPr>
        <w:t>ק בכך.</w:t>
      </w:r>
    </w:p>
    <w:p w14:paraId="477D807D" w14:textId="77777777" w:rsidR="00000000" w:rsidRDefault="00B6587A">
      <w:pPr>
        <w:pStyle w:val="a"/>
        <w:ind w:firstLine="0"/>
        <w:rPr>
          <w:rFonts w:hint="cs"/>
          <w:rtl/>
        </w:rPr>
      </w:pPr>
    </w:p>
    <w:p w14:paraId="34B72715" w14:textId="77777777" w:rsidR="00000000" w:rsidRDefault="00B6587A">
      <w:pPr>
        <w:pStyle w:val="ac"/>
        <w:rPr>
          <w:rtl/>
        </w:rPr>
      </w:pPr>
      <w:r>
        <w:rPr>
          <w:rFonts w:hint="eastAsia"/>
          <w:rtl/>
        </w:rPr>
        <w:t>מוחמד</w:t>
      </w:r>
      <w:r>
        <w:rPr>
          <w:rtl/>
        </w:rPr>
        <w:t xml:space="preserve"> ברכה (חד"ש-תע"ל):</w:t>
      </w:r>
    </w:p>
    <w:p w14:paraId="71632B24" w14:textId="77777777" w:rsidR="00000000" w:rsidRDefault="00B6587A">
      <w:pPr>
        <w:pStyle w:val="a"/>
        <w:rPr>
          <w:rFonts w:hint="cs"/>
          <w:rtl/>
        </w:rPr>
      </w:pPr>
    </w:p>
    <w:p w14:paraId="047AEE1B" w14:textId="77777777" w:rsidR="00000000" w:rsidRDefault="00B6587A">
      <w:pPr>
        <w:pStyle w:val="a"/>
        <w:rPr>
          <w:rFonts w:hint="cs"/>
          <w:rtl/>
        </w:rPr>
      </w:pPr>
      <w:r>
        <w:rPr>
          <w:rFonts w:hint="cs"/>
          <w:rtl/>
        </w:rPr>
        <w:t>מה עם אותם 250 עובדים? איפה הם יעבדו?</w:t>
      </w:r>
    </w:p>
    <w:p w14:paraId="7B0D362E" w14:textId="77777777" w:rsidR="00000000" w:rsidRDefault="00B6587A">
      <w:pPr>
        <w:pStyle w:val="a"/>
        <w:rPr>
          <w:rFonts w:hint="cs"/>
          <w:rtl/>
        </w:rPr>
      </w:pPr>
    </w:p>
    <w:p w14:paraId="44E481A4" w14:textId="77777777" w:rsidR="00000000" w:rsidRDefault="00B6587A">
      <w:pPr>
        <w:pStyle w:val="SpeakerCon"/>
        <w:rPr>
          <w:rtl/>
        </w:rPr>
      </w:pPr>
      <w:bookmarkStart w:id="141" w:name="FS000000478T09_10_2003_13_22_44C"/>
      <w:bookmarkEnd w:id="141"/>
      <w:r>
        <w:rPr>
          <w:rFonts w:hint="eastAsia"/>
          <w:rtl/>
        </w:rPr>
        <w:t>השר</w:t>
      </w:r>
      <w:r>
        <w:rPr>
          <w:rtl/>
        </w:rPr>
        <w:t xml:space="preserve"> מאיר שטרית:</w:t>
      </w:r>
    </w:p>
    <w:p w14:paraId="0D4E3F08" w14:textId="77777777" w:rsidR="00000000" w:rsidRDefault="00B6587A">
      <w:pPr>
        <w:pStyle w:val="a"/>
        <w:rPr>
          <w:rFonts w:hint="cs"/>
          <w:rtl/>
        </w:rPr>
      </w:pPr>
    </w:p>
    <w:p w14:paraId="0DD4D034" w14:textId="77777777" w:rsidR="00000000" w:rsidRDefault="00B6587A">
      <w:pPr>
        <w:pStyle w:val="a"/>
        <w:rPr>
          <w:rFonts w:hint="cs"/>
          <w:rtl/>
        </w:rPr>
      </w:pPr>
      <w:r>
        <w:rPr>
          <w:rFonts w:hint="cs"/>
          <w:rtl/>
        </w:rPr>
        <w:t>מספר מקומות העבודה יגדל. לצערי הרב, נמלי ישראל פועלים היום בשיטה שעברה מזמן מן העולם, שיטת האוניות הממתינות כדי להיכנס לנמל גם כאשר אין שביתות. זו שיטה שעברה מן העולם.</w:t>
      </w:r>
    </w:p>
    <w:p w14:paraId="38441A81" w14:textId="77777777" w:rsidR="00000000" w:rsidRDefault="00B6587A">
      <w:pPr>
        <w:pStyle w:val="a"/>
        <w:ind w:firstLine="0"/>
        <w:rPr>
          <w:rFonts w:hint="cs"/>
          <w:rtl/>
        </w:rPr>
      </w:pPr>
    </w:p>
    <w:p w14:paraId="27B9A8DF" w14:textId="77777777" w:rsidR="00000000" w:rsidRDefault="00B6587A">
      <w:pPr>
        <w:pStyle w:val="ac"/>
        <w:rPr>
          <w:rtl/>
        </w:rPr>
      </w:pPr>
      <w:r>
        <w:rPr>
          <w:rFonts w:hint="eastAsia"/>
          <w:rtl/>
        </w:rPr>
        <w:t>שלום</w:t>
      </w:r>
      <w:r>
        <w:rPr>
          <w:rtl/>
        </w:rPr>
        <w:t xml:space="preserve"> שמחון (העבודה-מימד):</w:t>
      </w:r>
    </w:p>
    <w:p w14:paraId="18903CF8" w14:textId="77777777" w:rsidR="00000000" w:rsidRDefault="00B6587A">
      <w:pPr>
        <w:pStyle w:val="a"/>
        <w:rPr>
          <w:rFonts w:hint="cs"/>
          <w:rtl/>
        </w:rPr>
      </w:pPr>
    </w:p>
    <w:p w14:paraId="707FB448" w14:textId="77777777" w:rsidR="00000000" w:rsidRDefault="00B6587A">
      <w:pPr>
        <w:pStyle w:val="a"/>
        <w:rPr>
          <w:rFonts w:hint="cs"/>
          <w:rtl/>
        </w:rPr>
      </w:pPr>
      <w:r>
        <w:rPr>
          <w:rFonts w:hint="cs"/>
          <w:rtl/>
        </w:rPr>
        <w:t>מתי היית שם? מתי ביקרת שם?</w:t>
      </w:r>
    </w:p>
    <w:p w14:paraId="6E342537" w14:textId="77777777" w:rsidR="00000000" w:rsidRDefault="00B6587A">
      <w:pPr>
        <w:pStyle w:val="a"/>
        <w:ind w:firstLine="0"/>
        <w:rPr>
          <w:rFonts w:hint="cs"/>
          <w:rtl/>
        </w:rPr>
      </w:pPr>
    </w:p>
    <w:p w14:paraId="6184A0F2" w14:textId="77777777" w:rsidR="00000000" w:rsidRDefault="00B6587A">
      <w:pPr>
        <w:pStyle w:val="SpeakerCon"/>
        <w:rPr>
          <w:rtl/>
        </w:rPr>
      </w:pPr>
      <w:bookmarkStart w:id="142" w:name="FS000000478T09_10_2003_13_23_59C"/>
      <w:bookmarkEnd w:id="142"/>
      <w:r>
        <w:rPr>
          <w:rFonts w:hint="eastAsia"/>
          <w:rtl/>
        </w:rPr>
        <w:t>השר</w:t>
      </w:r>
      <w:r>
        <w:rPr>
          <w:rtl/>
        </w:rPr>
        <w:t xml:space="preserve"> מאיר שטרית:</w:t>
      </w:r>
    </w:p>
    <w:p w14:paraId="381F4865" w14:textId="77777777" w:rsidR="00000000" w:rsidRDefault="00B6587A">
      <w:pPr>
        <w:pStyle w:val="a"/>
        <w:rPr>
          <w:rFonts w:hint="cs"/>
          <w:rtl/>
        </w:rPr>
      </w:pPr>
    </w:p>
    <w:p w14:paraId="2329146C" w14:textId="77777777" w:rsidR="00000000" w:rsidRDefault="00B6587A">
      <w:pPr>
        <w:pStyle w:val="a"/>
        <w:rPr>
          <w:rFonts w:hint="cs"/>
          <w:rtl/>
        </w:rPr>
      </w:pPr>
      <w:r>
        <w:rPr>
          <w:rFonts w:hint="cs"/>
          <w:rtl/>
        </w:rPr>
        <w:t>הייתי הרבה פעמים. שמחון, אני לא רוצה לענות לך. הייתי שם הרבה פעמים, אני מכיר את הנמל יותר טוב ממך.</w:t>
      </w:r>
    </w:p>
    <w:p w14:paraId="7A0142E1" w14:textId="77777777" w:rsidR="00000000" w:rsidRDefault="00B6587A">
      <w:pPr>
        <w:pStyle w:val="a"/>
        <w:ind w:firstLine="0"/>
        <w:rPr>
          <w:rFonts w:hint="cs"/>
          <w:rtl/>
        </w:rPr>
      </w:pPr>
    </w:p>
    <w:p w14:paraId="1D6FB52A" w14:textId="77777777" w:rsidR="00000000" w:rsidRDefault="00B6587A">
      <w:pPr>
        <w:pStyle w:val="ac"/>
        <w:rPr>
          <w:rtl/>
        </w:rPr>
      </w:pPr>
      <w:r>
        <w:rPr>
          <w:rFonts w:hint="eastAsia"/>
          <w:rtl/>
        </w:rPr>
        <w:t>שלום</w:t>
      </w:r>
      <w:r>
        <w:rPr>
          <w:rtl/>
        </w:rPr>
        <w:t xml:space="preserve"> שמחון (העבודה-מימד):</w:t>
      </w:r>
    </w:p>
    <w:p w14:paraId="6185D6CF" w14:textId="77777777" w:rsidR="00000000" w:rsidRDefault="00B6587A">
      <w:pPr>
        <w:pStyle w:val="a"/>
        <w:rPr>
          <w:rFonts w:hint="cs"/>
          <w:rtl/>
        </w:rPr>
      </w:pPr>
    </w:p>
    <w:p w14:paraId="668EB922" w14:textId="77777777" w:rsidR="00000000" w:rsidRDefault="00B6587A">
      <w:pPr>
        <w:pStyle w:val="a"/>
        <w:rPr>
          <w:rFonts w:hint="cs"/>
          <w:rtl/>
        </w:rPr>
      </w:pPr>
      <w:r>
        <w:rPr>
          <w:rFonts w:hint="cs"/>
          <w:rtl/>
        </w:rPr>
        <w:t>לא, אתה לא מכיר.</w:t>
      </w:r>
    </w:p>
    <w:p w14:paraId="0C6149D0" w14:textId="77777777" w:rsidR="00000000" w:rsidRDefault="00B6587A">
      <w:pPr>
        <w:pStyle w:val="a"/>
        <w:ind w:firstLine="0"/>
        <w:rPr>
          <w:rFonts w:hint="cs"/>
          <w:rtl/>
        </w:rPr>
      </w:pPr>
    </w:p>
    <w:p w14:paraId="0B5958BA" w14:textId="77777777" w:rsidR="00000000" w:rsidRDefault="00B6587A">
      <w:pPr>
        <w:pStyle w:val="SpeakerCon"/>
        <w:rPr>
          <w:rtl/>
        </w:rPr>
      </w:pPr>
      <w:bookmarkStart w:id="143" w:name="FS000000478T09_10_2003_13_24_36C"/>
      <w:bookmarkEnd w:id="143"/>
      <w:r>
        <w:rPr>
          <w:rFonts w:hint="eastAsia"/>
          <w:rtl/>
        </w:rPr>
        <w:t>השר</w:t>
      </w:r>
      <w:r>
        <w:rPr>
          <w:rtl/>
        </w:rPr>
        <w:t xml:space="preserve"> מאיר שטרית:</w:t>
      </w:r>
    </w:p>
    <w:p w14:paraId="7DAD98D4" w14:textId="77777777" w:rsidR="00000000" w:rsidRDefault="00B6587A">
      <w:pPr>
        <w:pStyle w:val="a"/>
        <w:rPr>
          <w:rFonts w:hint="cs"/>
          <w:rtl/>
        </w:rPr>
      </w:pPr>
    </w:p>
    <w:p w14:paraId="07CD053D" w14:textId="77777777" w:rsidR="00000000" w:rsidRDefault="00B6587A">
      <w:pPr>
        <w:pStyle w:val="a"/>
        <w:rPr>
          <w:rFonts w:hint="cs"/>
          <w:rtl/>
        </w:rPr>
      </w:pPr>
      <w:r>
        <w:rPr>
          <w:rFonts w:hint="cs"/>
          <w:rtl/>
        </w:rPr>
        <w:t>אני מכיר אותו יותר ט</w:t>
      </w:r>
      <w:r>
        <w:rPr>
          <w:rFonts w:hint="cs"/>
          <w:rtl/>
        </w:rPr>
        <w:t>וב ממך, תאמין לי, אני מכיר אותו הרבה שנים הרבה יותר טוב ממך.</w:t>
      </w:r>
    </w:p>
    <w:p w14:paraId="5F4EB153" w14:textId="77777777" w:rsidR="00000000" w:rsidRDefault="00B6587A">
      <w:pPr>
        <w:pStyle w:val="a"/>
        <w:ind w:firstLine="0"/>
        <w:rPr>
          <w:rFonts w:hint="cs"/>
          <w:rtl/>
        </w:rPr>
      </w:pPr>
    </w:p>
    <w:p w14:paraId="68F5B7E2" w14:textId="77777777" w:rsidR="00000000" w:rsidRDefault="00B6587A">
      <w:pPr>
        <w:pStyle w:val="ac"/>
        <w:rPr>
          <w:rtl/>
        </w:rPr>
      </w:pPr>
      <w:r>
        <w:rPr>
          <w:rFonts w:hint="eastAsia"/>
          <w:rtl/>
        </w:rPr>
        <w:t>שלום</w:t>
      </w:r>
      <w:r>
        <w:rPr>
          <w:rtl/>
        </w:rPr>
        <w:t xml:space="preserve"> שמחון (העבודה-מימד):</w:t>
      </w:r>
    </w:p>
    <w:p w14:paraId="359C472C" w14:textId="77777777" w:rsidR="00000000" w:rsidRDefault="00B6587A">
      <w:pPr>
        <w:pStyle w:val="a"/>
        <w:rPr>
          <w:rFonts w:hint="cs"/>
          <w:rtl/>
        </w:rPr>
      </w:pPr>
    </w:p>
    <w:p w14:paraId="4763364E" w14:textId="77777777" w:rsidR="00000000" w:rsidRDefault="00B6587A">
      <w:pPr>
        <w:pStyle w:val="a"/>
        <w:rPr>
          <w:rFonts w:hint="cs"/>
          <w:rtl/>
        </w:rPr>
      </w:pPr>
      <w:r>
        <w:rPr>
          <w:rFonts w:hint="cs"/>
          <w:rtl/>
        </w:rPr>
        <w:t>- - -</w:t>
      </w:r>
    </w:p>
    <w:p w14:paraId="44272793" w14:textId="77777777" w:rsidR="00000000" w:rsidRDefault="00B6587A">
      <w:pPr>
        <w:pStyle w:val="a"/>
        <w:ind w:firstLine="0"/>
        <w:rPr>
          <w:rFonts w:hint="cs"/>
          <w:rtl/>
        </w:rPr>
      </w:pPr>
    </w:p>
    <w:p w14:paraId="2D26190E" w14:textId="77777777" w:rsidR="00000000" w:rsidRDefault="00B6587A">
      <w:pPr>
        <w:pStyle w:val="SpeakerCon"/>
        <w:rPr>
          <w:rtl/>
        </w:rPr>
      </w:pPr>
      <w:bookmarkStart w:id="144" w:name="FS000000478T09_10_2003_13_25_14C"/>
      <w:bookmarkEnd w:id="144"/>
      <w:r>
        <w:rPr>
          <w:rFonts w:hint="eastAsia"/>
          <w:rtl/>
        </w:rPr>
        <w:t>השר</w:t>
      </w:r>
      <w:r>
        <w:rPr>
          <w:rtl/>
        </w:rPr>
        <w:t xml:space="preserve"> מאיר שטרית:</w:t>
      </w:r>
    </w:p>
    <w:p w14:paraId="299C0215" w14:textId="77777777" w:rsidR="00000000" w:rsidRDefault="00B6587A">
      <w:pPr>
        <w:pStyle w:val="a"/>
        <w:rPr>
          <w:rFonts w:hint="cs"/>
          <w:rtl/>
        </w:rPr>
      </w:pPr>
    </w:p>
    <w:p w14:paraId="6108AADB" w14:textId="77777777" w:rsidR="00000000" w:rsidRDefault="00B6587A">
      <w:pPr>
        <w:pStyle w:val="a"/>
        <w:rPr>
          <w:rFonts w:hint="cs"/>
          <w:rtl/>
        </w:rPr>
      </w:pPr>
      <w:r>
        <w:rPr>
          <w:rFonts w:hint="cs"/>
          <w:rtl/>
        </w:rPr>
        <w:t>תאמין לי, אני מכיר אותו יותר טוב ממך.</w:t>
      </w:r>
    </w:p>
    <w:p w14:paraId="248F7B7C" w14:textId="77777777" w:rsidR="00000000" w:rsidRDefault="00B6587A">
      <w:pPr>
        <w:pStyle w:val="a"/>
        <w:ind w:firstLine="0"/>
        <w:rPr>
          <w:rFonts w:hint="cs"/>
          <w:rtl/>
        </w:rPr>
      </w:pPr>
    </w:p>
    <w:p w14:paraId="2F811B6A" w14:textId="77777777" w:rsidR="00000000" w:rsidRDefault="00B6587A">
      <w:pPr>
        <w:pStyle w:val="ad"/>
        <w:rPr>
          <w:rtl/>
        </w:rPr>
      </w:pPr>
      <w:r>
        <w:rPr>
          <w:rFonts w:hint="eastAsia"/>
          <w:rtl/>
        </w:rPr>
        <w:t>היו</w:t>
      </w:r>
      <w:r>
        <w:rPr>
          <w:rtl/>
        </w:rPr>
        <w:t>"ר ראובן ריבלין:</w:t>
      </w:r>
    </w:p>
    <w:p w14:paraId="07058369" w14:textId="77777777" w:rsidR="00000000" w:rsidRDefault="00B6587A">
      <w:pPr>
        <w:pStyle w:val="a"/>
        <w:rPr>
          <w:rFonts w:hint="cs"/>
          <w:rtl/>
        </w:rPr>
      </w:pPr>
    </w:p>
    <w:p w14:paraId="798EF4B6" w14:textId="77777777" w:rsidR="00000000" w:rsidRDefault="00B6587A">
      <w:pPr>
        <w:pStyle w:val="a"/>
        <w:rPr>
          <w:rFonts w:hint="cs"/>
          <w:rtl/>
        </w:rPr>
      </w:pPr>
      <w:r>
        <w:rPr>
          <w:rFonts w:hint="cs"/>
          <w:rtl/>
        </w:rPr>
        <w:t>אם לא שמת לב, הוא אמר שהוא מכיר את הנמלים יותר טוב ממך.</w:t>
      </w:r>
    </w:p>
    <w:p w14:paraId="7C4ED257" w14:textId="77777777" w:rsidR="00000000" w:rsidRDefault="00B6587A">
      <w:pPr>
        <w:pStyle w:val="a"/>
        <w:ind w:firstLine="0"/>
        <w:rPr>
          <w:rFonts w:hint="cs"/>
          <w:rtl/>
        </w:rPr>
      </w:pPr>
    </w:p>
    <w:p w14:paraId="76E846EB" w14:textId="77777777" w:rsidR="00000000" w:rsidRDefault="00B6587A">
      <w:pPr>
        <w:pStyle w:val="SpeakerCon"/>
        <w:rPr>
          <w:rtl/>
        </w:rPr>
      </w:pPr>
      <w:bookmarkStart w:id="145" w:name="FS000000478T09_10_2003_13_25_46C"/>
      <w:bookmarkEnd w:id="145"/>
      <w:r>
        <w:rPr>
          <w:rFonts w:hint="eastAsia"/>
          <w:rtl/>
        </w:rPr>
        <w:t>השר</w:t>
      </w:r>
      <w:r>
        <w:rPr>
          <w:rtl/>
        </w:rPr>
        <w:t xml:space="preserve"> מאיר שטרית:</w:t>
      </w:r>
    </w:p>
    <w:p w14:paraId="47F59431" w14:textId="77777777" w:rsidR="00000000" w:rsidRDefault="00B6587A">
      <w:pPr>
        <w:pStyle w:val="a"/>
        <w:rPr>
          <w:rFonts w:hint="cs"/>
          <w:rtl/>
        </w:rPr>
      </w:pPr>
    </w:p>
    <w:p w14:paraId="3342E827" w14:textId="77777777" w:rsidR="00000000" w:rsidRDefault="00B6587A">
      <w:pPr>
        <w:pStyle w:val="a"/>
        <w:rPr>
          <w:rFonts w:hint="cs"/>
          <w:rtl/>
        </w:rPr>
      </w:pPr>
      <w:r>
        <w:rPr>
          <w:rFonts w:hint="cs"/>
          <w:rtl/>
        </w:rPr>
        <w:t>כל הנמלים</w:t>
      </w:r>
      <w:r>
        <w:rPr>
          <w:rFonts w:hint="cs"/>
          <w:rtl/>
        </w:rPr>
        <w:t xml:space="preserve"> המודרניים בעולם עובדים בשיטה אחרת. השיטה היא שאונייה קובעת זמן הגעה לנמל. אם היא מאחרת, היא משלמת קנס. אם הנמל מאחר, הוא משלם קנס.</w:t>
      </w:r>
    </w:p>
    <w:p w14:paraId="28D0FD88" w14:textId="77777777" w:rsidR="00000000" w:rsidRDefault="00B6587A">
      <w:pPr>
        <w:pStyle w:val="a"/>
        <w:ind w:firstLine="0"/>
        <w:rPr>
          <w:rFonts w:hint="cs"/>
          <w:rtl/>
        </w:rPr>
      </w:pPr>
    </w:p>
    <w:p w14:paraId="749B0A51" w14:textId="77777777" w:rsidR="00000000" w:rsidRDefault="00B6587A">
      <w:pPr>
        <w:pStyle w:val="ac"/>
        <w:rPr>
          <w:rtl/>
        </w:rPr>
      </w:pPr>
      <w:r>
        <w:rPr>
          <w:rFonts w:hint="eastAsia"/>
          <w:rtl/>
        </w:rPr>
        <w:t>דליה</w:t>
      </w:r>
      <w:r>
        <w:rPr>
          <w:rtl/>
        </w:rPr>
        <w:t xml:space="preserve"> איציק (העבודה-מימד):</w:t>
      </w:r>
    </w:p>
    <w:p w14:paraId="7AE7C34D" w14:textId="77777777" w:rsidR="00000000" w:rsidRDefault="00B6587A">
      <w:pPr>
        <w:pStyle w:val="a"/>
        <w:rPr>
          <w:rFonts w:hint="cs"/>
          <w:rtl/>
        </w:rPr>
      </w:pPr>
    </w:p>
    <w:p w14:paraId="283C672C" w14:textId="77777777" w:rsidR="00000000" w:rsidRDefault="00B6587A">
      <w:pPr>
        <w:pStyle w:val="a"/>
        <w:rPr>
          <w:rFonts w:hint="cs"/>
          <w:rtl/>
        </w:rPr>
      </w:pPr>
      <w:r>
        <w:rPr>
          <w:rFonts w:hint="cs"/>
          <w:rtl/>
        </w:rPr>
        <w:t>בעולם הם פחות יעילים ויותר יקרים.</w:t>
      </w:r>
    </w:p>
    <w:p w14:paraId="304EC2C0" w14:textId="77777777" w:rsidR="00000000" w:rsidRDefault="00B6587A">
      <w:pPr>
        <w:pStyle w:val="a"/>
        <w:ind w:firstLine="0"/>
        <w:rPr>
          <w:rFonts w:hint="cs"/>
          <w:rtl/>
        </w:rPr>
      </w:pPr>
    </w:p>
    <w:p w14:paraId="58920954" w14:textId="77777777" w:rsidR="00000000" w:rsidRDefault="00B6587A">
      <w:pPr>
        <w:pStyle w:val="SpeakerCon"/>
        <w:rPr>
          <w:rtl/>
        </w:rPr>
      </w:pPr>
      <w:bookmarkStart w:id="146" w:name="FS000000478T09_10_2003_13_27_09C"/>
      <w:bookmarkEnd w:id="146"/>
      <w:r>
        <w:rPr>
          <w:rFonts w:hint="eastAsia"/>
          <w:rtl/>
        </w:rPr>
        <w:t>השר</w:t>
      </w:r>
      <w:r>
        <w:rPr>
          <w:rtl/>
        </w:rPr>
        <w:t xml:space="preserve"> מאיר שטרית:</w:t>
      </w:r>
    </w:p>
    <w:p w14:paraId="757CC397" w14:textId="77777777" w:rsidR="00000000" w:rsidRDefault="00B6587A">
      <w:pPr>
        <w:pStyle w:val="a"/>
        <w:rPr>
          <w:rFonts w:hint="cs"/>
          <w:rtl/>
        </w:rPr>
      </w:pPr>
    </w:p>
    <w:p w14:paraId="4E685D28" w14:textId="77777777" w:rsidR="00000000" w:rsidRDefault="00B6587A">
      <w:pPr>
        <w:pStyle w:val="a"/>
        <w:rPr>
          <w:rFonts w:hint="cs"/>
          <w:rtl/>
        </w:rPr>
      </w:pPr>
      <w:r>
        <w:rPr>
          <w:rFonts w:hint="cs"/>
          <w:rtl/>
        </w:rPr>
        <w:t>חברת הכנסת איציק, אני מציע שתבדקי את הנתונים</w:t>
      </w:r>
      <w:r>
        <w:rPr>
          <w:rFonts w:hint="cs"/>
          <w:rtl/>
        </w:rPr>
        <w:t>. הנתונים נמצאים אצלנו, אני מוכן להראות לך אותם.</w:t>
      </w:r>
    </w:p>
    <w:p w14:paraId="14CAB78D" w14:textId="77777777" w:rsidR="00000000" w:rsidRDefault="00B6587A">
      <w:pPr>
        <w:pStyle w:val="a"/>
        <w:ind w:firstLine="0"/>
        <w:rPr>
          <w:rFonts w:hint="cs"/>
          <w:rtl/>
        </w:rPr>
      </w:pPr>
    </w:p>
    <w:p w14:paraId="3FF064E7" w14:textId="77777777" w:rsidR="00000000" w:rsidRDefault="00B6587A">
      <w:pPr>
        <w:pStyle w:val="ac"/>
        <w:rPr>
          <w:rtl/>
        </w:rPr>
      </w:pPr>
      <w:r>
        <w:rPr>
          <w:rFonts w:hint="eastAsia"/>
          <w:rtl/>
        </w:rPr>
        <w:t>דליה</w:t>
      </w:r>
      <w:r>
        <w:rPr>
          <w:rtl/>
        </w:rPr>
        <w:t xml:space="preserve"> איציק (העבודה-מימד):</w:t>
      </w:r>
    </w:p>
    <w:p w14:paraId="045BD31B" w14:textId="77777777" w:rsidR="00000000" w:rsidRDefault="00B6587A">
      <w:pPr>
        <w:pStyle w:val="a"/>
        <w:rPr>
          <w:rFonts w:hint="cs"/>
          <w:rtl/>
        </w:rPr>
      </w:pPr>
    </w:p>
    <w:p w14:paraId="51BE5679" w14:textId="77777777" w:rsidR="00000000" w:rsidRDefault="00B6587A">
      <w:pPr>
        <w:pStyle w:val="a"/>
        <w:rPr>
          <w:rFonts w:hint="cs"/>
          <w:rtl/>
        </w:rPr>
      </w:pPr>
      <w:r>
        <w:rPr>
          <w:rFonts w:hint="cs"/>
          <w:rtl/>
        </w:rPr>
        <w:t>זה ממש לא נכון.</w:t>
      </w:r>
    </w:p>
    <w:p w14:paraId="0E084B7C" w14:textId="77777777" w:rsidR="00000000" w:rsidRDefault="00B6587A">
      <w:pPr>
        <w:pStyle w:val="a"/>
        <w:ind w:firstLine="0"/>
        <w:rPr>
          <w:rFonts w:hint="cs"/>
          <w:rtl/>
        </w:rPr>
      </w:pPr>
    </w:p>
    <w:p w14:paraId="6F447A42" w14:textId="77777777" w:rsidR="00000000" w:rsidRDefault="00B6587A">
      <w:pPr>
        <w:pStyle w:val="SpeakerCon"/>
        <w:rPr>
          <w:rtl/>
        </w:rPr>
      </w:pPr>
      <w:bookmarkStart w:id="147" w:name="FS000000478T09_10_2003_13_27_48C"/>
      <w:bookmarkEnd w:id="147"/>
      <w:r>
        <w:rPr>
          <w:rFonts w:hint="eastAsia"/>
          <w:rtl/>
        </w:rPr>
        <w:t>השר</w:t>
      </w:r>
      <w:r>
        <w:rPr>
          <w:rtl/>
        </w:rPr>
        <w:t xml:space="preserve"> מאיר שטרית:</w:t>
      </w:r>
    </w:p>
    <w:p w14:paraId="3113283E" w14:textId="77777777" w:rsidR="00000000" w:rsidRDefault="00B6587A">
      <w:pPr>
        <w:pStyle w:val="a"/>
        <w:rPr>
          <w:rFonts w:hint="cs"/>
          <w:rtl/>
        </w:rPr>
      </w:pPr>
    </w:p>
    <w:p w14:paraId="46FBAC83" w14:textId="77777777" w:rsidR="00000000" w:rsidRDefault="00B6587A">
      <w:pPr>
        <w:pStyle w:val="a"/>
        <w:rPr>
          <w:rFonts w:hint="cs"/>
          <w:rtl/>
        </w:rPr>
      </w:pPr>
      <w:r>
        <w:rPr>
          <w:rFonts w:hint="cs"/>
          <w:rtl/>
        </w:rPr>
        <w:t xml:space="preserve">אני מוכן להראות לך את הנתונים. העבודה בעולם יותר יעילה, יותר זולה, יותר מהירה, אוניות לא מחכות בנמלים. עם כל הכבוד, אם תוסיפי על כך את השביתות - </w:t>
      </w:r>
      <w:r>
        <w:rPr>
          <w:rFonts w:hint="cs"/>
          <w:rtl/>
        </w:rPr>
        <w:t>זה עושה את המצב אצלנו אסון.</w:t>
      </w:r>
    </w:p>
    <w:p w14:paraId="4015FD33" w14:textId="77777777" w:rsidR="00000000" w:rsidRDefault="00B6587A">
      <w:pPr>
        <w:pStyle w:val="a"/>
        <w:ind w:firstLine="0"/>
        <w:rPr>
          <w:rFonts w:hint="cs"/>
          <w:rtl/>
        </w:rPr>
      </w:pPr>
    </w:p>
    <w:p w14:paraId="269F5EAD" w14:textId="77777777" w:rsidR="00000000" w:rsidRDefault="00B6587A">
      <w:pPr>
        <w:pStyle w:val="ac"/>
        <w:rPr>
          <w:rtl/>
        </w:rPr>
      </w:pPr>
      <w:r>
        <w:rPr>
          <w:rFonts w:hint="eastAsia"/>
          <w:rtl/>
        </w:rPr>
        <w:t>דליה</w:t>
      </w:r>
      <w:r>
        <w:rPr>
          <w:rtl/>
        </w:rPr>
        <w:t xml:space="preserve"> איציק (העבודה-מימד):</w:t>
      </w:r>
    </w:p>
    <w:p w14:paraId="4AFFE1D2" w14:textId="77777777" w:rsidR="00000000" w:rsidRDefault="00B6587A">
      <w:pPr>
        <w:pStyle w:val="a"/>
        <w:rPr>
          <w:rFonts w:hint="cs"/>
          <w:rtl/>
        </w:rPr>
      </w:pPr>
    </w:p>
    <w:p w14:paraId="5587205C" w14:textId="77777777" w:rsidR="00000000" w:rsidRDefault="00B6587A">
      <w:pPr>
        <w:pStyle w:val="a"/>
        <w:rPr>
          <w:rFonts w:hint="cs"/>
          <w:rtl/>
        </w:rPr>
      </w:pPr>
      <w:r>
        <w:rPr>
          <w:rFonts w:hint="cs"/>
          <w:rtl/>
        </w:rPr>
        <w:t>להיפך.</w:t>
      </w:r>
    </w:p>
    <w:p w14:paraId="3BF158EA" w14:textId="77777777" w:rsidR="00000000" w:rsidRDefault="00B6587A">
      <w:pPr>
        <w:pStyle w:val="a"/>
        <w:ind w:firstLine="0"/>
        <w:rPr>
          <w:rFonts w:hint="cs"/>
          <w:rtl/>
        </w:rPr>
      </w:pPr>
    </w:p>
    <w:p w14:paraId="34ECEDA3" w14:textId="77777777" w:rsidR="00000000" w:rsidRDefault="00B6587A">
      <w:pPr>
        <w:pStyle w:val="ad"/>
        <w:rPr>
          <w:rtl/>
        </w:rPr>
      </w:pPr>
      <w:r>
        <w:rPr>
          <w:rtl/>
        </w:rPr>
        <w:t>היו"ר ראובן ריבלין:</w:t>
      </w:r>
    </w:p>
    <w:p w14:paraId="00655DE3" w14:textId="77777777" w:rsidR="00000000" w:rsidRDefault="00B6587A">
      <w:pPr>
        <w:pStyle w:val="a"/>
        <w:rPr>
          <w:rtl/>
        </w:rPr>
      </w:pPr>
    </w:p>
    <w:p w14:paraId="4BCF6E82" w14:textId="77777777" w:rsidR="00000000" w:rsidRDefault="00B6587A">
      <w:pPr>
        <w:pStyle w:val="a"/>
        <w:rPr>
          <w:rFonts w:hint="cs"/>
          <w:rtl/>
        </w:rPr>
      </w:pPr>
      <w:r>
        <w:rPr>
          <w:rFonts w:hint="cs"/>
          <w:rtl/>
        </w:rPr>
        <w:t>אדוני מתעקש שישאלו אותו שאלות.</w:t>
      </w:r>
    </w:p>
    <w:p w14:paraId="6FCF4F09" w14:textId="77777777" w:rsidR="00000000" w:rsidRDefault="00B6587A">
      <w:pPr>
        <w:pStyle w:val="a"/>
        <w:rPr>
          <w:rFonts w:hint="cs"/>
          <w:rtl/>
        </w:rPr>
      </w:pPr>
    </w:p>
    <w:p w14:paraId="7F180460" w14:textId="77777777" w:rsidR="00000000" w:rsidRDefault="00B6587A">
      <w:pPr>
        <w:pStyle w:val="SpeakerCon"/>
        <w:rPr>
          <w:rtl/>
        </w:rPr>
      </w:pPr>
      <w:bookmarkStart w:id="148" w:name="FS000000478T09_10_2003_13_28_42C"/>
      <w:bookmarkEnd w:id="148"/>
      <w:r>
        <w:rPr>
          <w:rFonts w:hint="eastAsia"/>
          <w:rtl/>
        </w:rPr>
        <w:t>השר</w:t>
      </w:r>
      <w:r>
        <w:rPr>
          <w:rtl/>
        </w:rPr>
        <w:t xml:space="preserve"> מאיר שטרית:</w:t>
      </w:r>
    </w:p>
    <w:p w14:paraId="576CDDAB" w14:textId="77777777" w:rsidR="00000000" w:rsidRDefault="00B6587A">
      <w:pPr>
        <w:pStyle w:val="a"/>
        <w:rPr>
          <w:rFonts w:hint="cs"/>
          <w:rtl/>
        </w:rPr>
      </w:pPr>
    </w:p>
    <w:p w14:paraId="0680E0A3" w14:textId="77777777" w:rsidR="00000000" w:rsidRDefault="00B6587A">
      <w:pPr>
        <w:pStyle w:val="a"/>
        <w:rPr>
          <w:rFonts w:hint="cs"/>
          <w:rtl/>
        </w:rPr>
      </w:pPr>
      <w:r>
        <w:rPr>
          <w:rFonts w:hint="cs"/>
          <w:rtl/>
        </w:rPr>
        <w:t xml:space="preserve">יש אצלנו כלל שאומר: הקליינט תמיד צודק. מי הקליינט של הנמלים? היבואנים והיצואנים. אני מציע, חברי הכנסת איציק והרצוג, תשאלו </w:t>
      </w:r>
      <w:r>
        <w:rPr>
          <w:rFonts w:hint="cs"/>
          <w:rtl/>
        </w:rPr>
        <w:t>את היבואנים והיצואנים. הם הקליינטים של הנמלים.</w:t>
      </w:r>
    </w:p>
    <w:p w14:paraId="193675D4" w14:textId="77777777" w:rsidR="00000000" w:rsidRDefault="00B6587A">
      <w:pPr>
        <w:pStyle w:val="a"/>
        <w:ind w:firstLine="0"/>
        <w:rPr>
          <w:rFonts w:hint="cs"/>
          <w:rtl/>
        </w:rPr>
      </w:pPr>
    </w:p>
    <w:p w14:paraId="59530AB9" w14:textId="77777777" w:rsidR="00000000" w:rsidRDefault="00B6587A">
      <w:pPr>
        <w:pStyle w:val="ac"/>
        <w:rPr>
          <w:rtl/>
        </w:rPr>
      </w:pPr>
      <w:r>
        <w:rPr>
          <w:rFonts w:hint="eastAsia"/>
          <w:rtl/>
        </w:rPr>
        <w:t>שמעון</w:t>
      </w:r>
      <w:r>
        <w:rPr>
          <w:rtl/>
        </w:rPr>
        <w:t xml:space="preserve"> פרס (העבודה-מימד):</w:t>
      </w:r>
    </w:p>
    <w:p w14:paraId="61CF4AB3" w14:textId="77777777" w:rsidR="00000000" w:rsidRDefault="00B6587A">
      <w:pPr>
        <w:pStyle w:val="a"/>
        <w:rPr>
          <w:rFonts w:hint="cs"/>
          <w:rtl/>
        </w:rPr>
      </w:pPr>
    </w:p>
    <w:p w14:paraId="687199A7" w14:textId="77777777" w:rsidR="00000000" w:rsidRDefault="00B6587A">
      <w:pPr>
        <w:pStyle w:val="a"/>
        <w:rPr>
          <w:rFonts w:hint="cs"/>
          <w:rtl/>
        </w:rPr>
      </w:pPr>
      <w:r>
        <w:rPr>
          <w:rFonts w:hint="cs"/>
          <w:rtl/>
        </w:rPr>
        <w:t>גם העובדים.</w:t>
      </w:r>
    </w:p>
    <w:p w14:paraId="692099B2" w14:textId="77777777" w:rsidR="00000000" w:rsidRDefault="00B6587A">
      <w:pPr>
        <w:pStyle w:val="a"/>
        <w:ind w:firstLine="0"/>
        <w:rPr>
          <w:rFonts w:hint="cs"/>
          <w:rtl/>
        </w:rPr>
      </w:pPr>
    </w:p>
    <w:p w14:paraId="22B52F70" w14:textId="77777777" w:rsidR="00000000" w:rsidRDefault="00B6587A">
      <w:pPr>
        <w:pStyle w:val="ac"/>
        <w:rPr>
          <w:rtl/>
        </w:rPr>
      </w:pPr>
      <w:r>
        <w:rPr>
          <w:rFonts w:hint="eastAsia"/>
          <w:rtl/>
        </w:rPr>
        <w:t>דליה</w:t>
      </w:r>
      <w:r>
        <w:rPr>
          <w:rtl/>
        </w:rPr>
        <w:t xml:space="preserve"> איציק (העבודה-מימד):</w:t>
      </w:r>
    </w:p>
    <w:p w14:paraId="1BE99323" w14:textId="77777777" w:rsidR="00000000" w:rsidRDefault="00B6587A">
      <w:pPr>
        <w:pStyle w:val="a"/>
        <w:rPr>
          <w:rFonts w:hint="cs"/>
          <w:rtl/>
        </w:rPr>
      </w:pPr>
    </w:p>
    <w:p w14:paraId="6ABE6913" w14:textId="77777777" w:rsidR="00000000" w:rsidRDefault="00B6587A">
      <w:pPr>
        <w:pStyle w:val="a"/>
        <w:rPr>
          <w:rFonts w:hint="cs"/>
          <w:rtl/>
        </w:rPr>
      </w:pPr>
      <w:r>
        <w:rPr>
          <w:rFonts w:hint="cs"/>
          <w:rtl/>
        </w:rPr>
        <w:t>את מי נשאל?</w:t>
      </w:r>
    </w:p>
    <w:p w14:paraId="25D1E30F" w14:textId="77777777" w:rsidR="00000000" w:rsidRDefault="00B6587A">
      <w:pPr>
        <w:pStyle w:val="a"/>
        <w:ind w:firstLine="0"/>
        <w:rPr>
          <w:rFonts w:hint="cs"/>
          <w:rtl/>
        </w:rPr>
      </w:pPr>
    </w:p>
    <w:p w14:paraId="0000722C" w14:textId="77777777" w:rsidR="00000000" w:rsidRDefault="00B6587A">
      <w:pPr>
        <w:pStyle w:val="ad"/>
        <w:rPr>
          <w:rtl/>
        </w:rPr>
      </w:pPr>
      <w:r>
        <w:rPr>
          <w:rFonts w:hint="eastAsia"/>
          <w:rtl/>
        </w:rPr>
        <w:t>היו</w:t>
      </w:r>
      <w:r>
        <w:rPr>
          <w:rtl/>
        </w:rPr>
        <w:t>"ר ראובן ריבלין:</w:t>
      </w:r>
    </w:p>
    <w:p w14:paraId="2C28AC8C" w14:textId="77777777" w:rsidR="00000000" w:rsidRDefault="00B6587A">
      <w:pPr>
        <w:pStyle w:val="a"/>
        <w:rPr>
          <w:rFonts w:hint="cs"/>
          <w:rtl/>
        </w:rPr>
      </w:pPr>
    </w:p>
    <w:p w14:paraId="2F7030EE" w14:textId="77777777" w:rsidR="00000000" w:rsidRDefault="00B6587A">
      <w:pPr>
        <w:pStyle w:val="a"/>
        <w:rPr>
          <w:rFonts w:hint="cs"/>
          <w:rtl/>
        </w:rPr>
      </w:pPr>
      <w:r>
        <w:rPr>
          <w:rFonts w:hint="cs"/>
          <w:rtl/>
        </w:rPr>
        <w:t>הוא אמר, את היבואנים והיצואנים.</w:t>
      </w:r>
    </w:p>
    <w:p w14:paraId="7E11F951" w14:textId="77777777" w:rsidR="00000000" w:rsidRDefault="00B6587A">
      <w:pPr>
        <w:pStyle w:val="a"/>
        <w:ind w:firstLine="0"/>
        <w:rPr>
          <w:rFonts w:hint="cs"/>
          <w:rtl/>
        </w:rPr>
      </w:pPr>
    </w:p>
    <w:p w14:paraId="129696FC" w14:textId="77777777" w:rsidR="00000000" w:rsidRDefault="00B6587A">
      <w:pPr>
        <w:pStyle w:val="SpeakerCon"/>
        <w:rPr>
          <w:rtl/>
        </w:rPr>
      </w:pPr>
      <w:bookmarkStart w:id="149" w:name="FS000000478T09_10_2003_13_30_46C"/>
      <w:bookmarkEnd w:id="149"/>
      <w:r>
        <w:rPr>
          <w:rFonts w:hint="eastAsia"/>
          <w:rtl/>
        </w:rPr>
        <w:t>השר</w:t>
      </w:r>
      <w:r>
        <w:rPr>
          <w:rtl/>
        </w:rPr>
        <w:t xml:space="preserve"> מאיר שטרית:</w:t>
      </w:r>
    </w:p>
    <w:p w14:paraId="362AED15" w14:textId="77777777" w:rsidR="00000000" w:rsidRDefault="00B6587A">
      <w:pPr>
        <w:pStyle w:val="a"/>
        <w:rPr>
          <w:rFonts w:hint="cs"/>
          <w:rtl/>
        </w:rPr>
      </w:pPr>
    </w:p>
    <w:p w14:paraId="27D60690" w14:textId="77777777" w:rsidR="00000000" w:rsidRDefault="00B6587A">
      <w:pPr>
        <w:pStyle w:val="a"/>
        <w:rPr>
          <w:rFonts w:hint="cs"/>
          <w:rtl/>
        </w:rPr>
      </w:pPr>
      <w:r>
        <w:rPr>
          <w:rFonts w:hint="cs"/>
          <w:rtl/>
        </w:rPr>
        <w:t>לפחות תשאלו אותם. הם עובדים גם בנמלים אחרים בעולם, הם עובד</w:t>
      </w:r>
      <w:r>
        <w:rPr>
          <w:rFonts w:hint="cs"/>
          <w:rtl/>
        </w:rPr>
        <w:t>ים בארץ, תשאלו אותם.</w:t>
      </w:r>
    </w:p>
    <w:p w14:paraId="58C6842C" w14:textId="77777777" w:rsidR="00000000" w:rsidRDefault="00B6587A">
      <w:pPr>
        <w:pStyle w:val="a"/>
        <w:ind w:firstLine="0"/>
        <w:rPr>
          <w:rFonts w:hint="cs"/>
          <w:rtl/>
        </w:rPr>
      </w:pPr>
    </w:p>
    <w:p w14:paraId="52C97F39" w14:textId="77777777" w:rsidR="00000000" w:rsidRDefault="00B6587A">
      <w:pPr>
        <w:pStyle w:val="ac"/>
        <w:rPr>
          <w:rtl/>
        </w:rPr>
      </w:pPr>
      <w:r>
        <w:rPr>
          <w:rFonts w:hint="eastAsia"/>
          <w:rtl/>
        </w:rPr>
        <w:t>דליה</w:t>
      </w:r>
      <w:r>
        <w:rPr>
          <w:rtl/>
        </w:rPr>
        <w:t xml:space="preserve"> איציק (העבודה-מימד):</w:t>
      </w:r>
    </w:p>
    <w:p w14:paraId="1722957C" w14:textId="77777777" w:rsidR="00000000" w:rsidRDefault="00B6587A">
      <w:pPr>
        <w:pStyle w:val="a"/>
        <w:rPr>
          <w:rFonts w:hint="cs"/>
          <w:rtl/>
        </w:rPr>
      </w:pPr>
    </w:p>
    <w:p w14:paraId="24CD7F7B" w14:textId="77777777" w:rsidR="00000000" w:rsidRDefault="00B6587A">
      <w:pPr>
        <w:pStyle w:val="a"/>
        <w:rPr>
          <w:rFonts w:hint="cs"/>
          <w:rtl/>
        </w:rPr>
      </w:pPr>
      <w:r>
        <w:rPr>
          <w:rFonts w:hint="cs"/>
          <w:rtl/>
        </w:rPr>
        <w:t>היה לנו איזה קשר אתם לא מזמן, כידוע לך.</w:t>
      </w:r>
    </w:p>
    <w:p w14:paraId="7AA04575" w14:textId="77777777" w:rsidR="00000000" w:rsidRDefault="00B6587A">
      <w:pPr>
        <w:pStyle w:val="a"/>
        <w:ind w:firstLine="0"/>
        <w:rPr>
          <w:rFonts w:hint="cs"/>
          <w:rtl/>
        </w:rPr>
      </w:pPr>
    </w:p>
    <w:p w14:paraId="7195870C" w14:textId="77777777" w:rsidR="00000000" w:rsidRDefault="00B6587A">
      <w:pPr>
        <w:pStyle w:val="SpeakerCon"/>
        <w:rPr>
          <w:rtl/>
        </w:rPr>
      </w:pPr>
      <w:bookmarkStart w:id="150" w:name="FS000000478T09_10_2003_13_31_29C"/>
      <w:bookmarkEnd w:id="150"/>
      <w:r>
        <w:rPr>
          <w:rFonts w:hint="eastAsia"/>
          <w:rtl/>
        </w:rPr>
        <w:t>השר</w:t>
      </w:r>
      <w:r>
        <w:rPr>
          <w:rtl/>
        </w:rPr>
        <w:t xml:space="preserve"> מאיר שטרית:</w:t>
      </w:r>
    </w:p>
    <w:p w14:paraId="106AC6C8" w14:textId="77777777" w:rsidR="00000000" w:rsidRDefault="00B6587A">
      <w:pPr>
        <w:pStyle w:val="a"/>
        <w:rPr>
          <w:rFonts w:hint="cs"/>
          <w:rtl/>
        </w:rPr>
      </w:pPr>
    </w:p>
    <w:p w14:paraId="6B589E07" w14:textId="77777777" w:rsidR="00000000" w:rsidRDefault="00B6587A">
      <w:pPr>
        <w:pStyle w:val="a"/>
        <w:rPr>
          <w:rFonts w:hint="cs"/>
          <w:rtl/>
        </w:rPr>
      </w:pPr>
      <w:r>
        <w:rPr>
          <w:rFonts w:hint="cs"/>
          <w:rtl/>
        </w:rPr>
        <w:t>מאה אחוז, אני מציע לשאול אותם.</w:t>
      </w:r>
    </w:p>
    <w:p w14:paraId="41B3554C" w14:textId="77777777" w:rsidR="00000000" w:rsidRDefault="00B6587A">
      <w:pPr>
        <w:pStyle w:val="a"/>
        <w:ind w:firstLine="0"/>
        <w:rPr>
          <w:rFonts w:hint="cs"/>
          <w:rtl/>
        </w:rPr>
      </w:pPr>
    </w:p>
    <w:p w14:paraId="17DC2E09" w14:textId="77777777" w:rsidR="00000000" w:rsidRDefault="00B6587A">
      <w:pPr>
        <w:pStyle w:val="ad"/>
        <w:rPr>
          <w:rtl/>
        </w:rPr>
      </w:pPr>
      <w:r>
        <w:rPr>
          <w:rFonts w:hint="eastAsia"/>
          <w:rtl/>
        </w:rPr>
        <w:t>היו</w:t>
      </w:r>
      <w:r>
        <w:rPr>
          <w:rtl/>
        </w:rPr>
        <w:t>"ר ראובן ריבלין:</w:t>
      </w:r>
    </w:p>
    <w:p w14:paraId="74DED88C" w14:textId="77777777" w:rsidR="00000000" w:rsidRDefault="00B6587A">
      <w:pPr>
        <w:pStyle w:val="a"/>
        <w:rPr>
          <w:rFonts w:hint="cs"/>
          <w:rtl/>
        </w:rPr>
      </w:pPr>
    </w:p>
    <w:p w14:paraId="2426656D" w14:textId="77777777" w:rsidR="00000000" w:rsidRDefault="00B6587A">
      <w:pPr>
        <w:pStyle w:val="a"/>
        <w:rPr>
          <w:rFonts w:hint="cs"/>
          <w:rtl/>
        </w:rPr>
      </w:pPr>
      <w:r>
        <w:rPr>
          <w:rFonts w:hint="cs"/>
          <w:rtl/>
        </w:rPr>
        <w:t>רבותי, אולי לא ברור לחברי האופוזיציה הנכבדים, שכולם היו שרים, הוא לא נמצא כרגע בשאלות ותשובות, ה</w:t>
      </w:r>
      <w:r>
        <w:rPr>
          <w:rFonts w:hint="cs"/>
          <w:rtl/>
        </w:rPr>
        <w:t>וא מגיב עכשיו על דברים שנאמרו קודם. אתם רוצים לשאול אותו, עוד מעט הוא ירד מהבמה ותוכלו לשאול אותו.</w:t>
      </w:r>
    </w:p>
    <w:p w14:paraId="700DD618" w14:textId="77777777" w:rsidR="00000000" w:rsidRDefault="00B6587A">
      <w:pPr>
        <w:pStyle w:val="a"/>
        <w:ind w:firstLine="0"/>
        <w:rPr>
          <w:rFonts w:hint="cs"/>
          <w:rtl/>
        </w:rPr>
      </w:pPr>
    </w:p>
    <w:p w14:paraId="5DDB4C34" w14:textId="77777777" w:rsidR="00000000" w:rsidRDefault="00B6587A">
      <w:pPr>
        <w:pStyle w:val="SpeakerCon"/>
        <w:rPr>
          <w:rtl/>
        </w:rPr>
      </w:pPr>
      <w:bookmarkStart w:id="151" w:name="FS000000478T09_10_2003_13_32_52C"/>
      <w:bookmarkEnd w:id="151"/>
      <w:r>
        <w:rPr>
          <w:rFonts w:hint="eastAsia"/>
          <w:rtl/>
        </w:rPr>
        <w:t>השר</w:t>
      </w:r>
      <w:r>
        <w:rPr>
          <w:rtl/>
        </w:rPr>
        <w:t xml:space="preserve"> מאיר שטרית:</w:t>
      </w:r>
    </w:p>
    <w:p w14:paraId="41075FE6" w14:textId="77777777" w:rsidR="00000000" w:rsidRDefault="00B6587A">
      <w:pPr>
        <w:pStyle w:val="a"/>
        <w:rPr>
          <w:rFonts w:hint="cs"/>
          <w:rtl/>
        </w:rPr>
      </w:pPr>
    </w:p>
    <w:p w14:paraId="52F6E1CE" w14:textId="77777777" w:rsidR="00000000" w:rsidRDefault="00B6587A">
      <w:pPr>
        <w:pStyle w:val="a"/>
        <w:rPr>
          <w:rFonts w:hint="cs"/>
          <w:rtl/>
        </w:rPr>
      </w:pPr>
      <w:r>
        <w:rPr>
          <w:rFonts w:hint="cs"/>
          <w:rtl/>
        </w:rPr>
        <w:t xml:space="preserve">תשאלו אותם, רבותי. כאשר אנחנו מגיעים למצב שבו תעשיינים רבים במדינה שוקלים ברצינות להעביר את קווי הייצור שלהם מכאן למקומות אחרים, בגלל חוסר </w:t>
      </w:r>
      <w:r>
        <w:rPr>
          <w:rFonts w:hint="cs"/>
          <w:rtl/>
        </w:rPr>
        <w:t xml:space="preserve">השליטה וחוסר היכולת שלהם להביא את הסחורה שלהם מכאן למקומות שאליהם היא צריכה להגיע, או לקבל את חומרי הגלם שלהם בזמן, אני אומר לכם, רבותי, זה יהיה אסון, זה יכול להיות אסון למעסיקים ולעובדים.   </w:t>
      </w:r>
    </w:p>
    <w:p w14:paraId="64418136" w14:textId="77777777" w:rsidR="00000000" w:rsidRDefault="00B6587A">
      <w:pPr>
        <w:pStyle w:val="a"/>
        <w:rPr>
          <w:rFonts w:hint="cs"/>
          <w:rtl/>
        </w:rPr>
      </w:pPr>
    </w:p>
    <w:p w14:paraId="4006EB9B" w14:textId="77777777" w:rsidR="00000000" w:rsidRDefault="00B6587A">
      <w:pPr>
        <w:pStyle w:val="a"/>
        <w:rPr>
          <w:rFonts w:hint="cs"/>
          <w:rtl/>
        </w:rPr>
      </w:pPr>
      <w:r>
        <w:rPr>
          <w:rFonts w:hint="cs"/>
          <w:rtl/>
        </w:rPr>
        <w:t xml:space="preserve">את מי אנחנו מענישים? למה בכלל יש צורך בשביתה או בעיצומים הללו? </w:t>
      </w:r>
      <w:r>
        <w:rPr>
          <w:rFonts w:hint="cs"/>
          <w:rtl/>
        </w:rPr>
        <w:t>אי-אפשר לדבר בלי עיצומים ושביתה?</w:t>
      </w:r>
    </w:p>
    <w:p w14:paraId="64895DDE" w14:textId="77777777" w:rsidR="00000000" w:rsidRDefault="00B6587A">
      <w:pPr>
        <w:pStyle w:val="a"/>
        <w:ind w:firstLine="0"/>
        <w:rPr>
          <w:rFonts w:hint="cs"/>
          <w:rtl/>
        </w:rPr>
      </w:pPr>
    </w:p>
    <w:p w14:paraId="04E2EF36" w14:textId="77777777" w:rsidR="00000000" w:rsidRDefault="00B6587A">
      <w:pPr>
        <w:pStyle w:val="ac"/>
        <w:rPr>
          <w:rtl/>
        </w:rPr>
      </w:pPr>
      <w:r>
        <w:rPr>
          <w:rFonts w:hint="eastAsia"/>
          <w:rtl/>
        </w:rPr>
        <w:t>עסאם</w:t>
      </w:r>
      <w:r>
        <w:rPr>
          <w:rtl/>
        </w:rPr>
        <w:t xml:space="preserve"> מח'ול (חד"ש-תע"ל):</w:t>
      </w:r>
    </w:p>
    <w:p w14:paraId="10FF8AC4" w14:textId="77777777" w:rsidR="00000000" w:rsidRDefault="00B6587A">
      <w:pPr>
        <w:pStyle w:val="a"/>
        <w:rPr>
          <w:rFonts w:hint="cs"/>
          <w:rtl/>
        </w:rPr>
      </w:pPr>
    </w:p>
    <w:p w14:paraId="367B31C2" w14:textId="77777777" w:rsidR="00000000" w:rsidRDefault="00B6587A">
      <w:pPr>
        <w:pStyle w:val="a"/>
        <w:rPr>
          <w:rFonts w:hint="cs"/>
          <w:rtl/>
        </w:rPr>
      </w:pPr>
      <w:r>
        <w:rPr>
          <w:rFonts w:hint="cs"/>
          <w:rtl/>
        </w:rPr>
        <w:t>האם זו הסיבה לכך שהם מעבירים את התעשייה שלהם למקומות אחרים? אתם מונים את הציבור.</w:t>
      </w:r>
    </w:p>
    <w:p w14:paraId="2F30ADEE" w14:textId="77777777" w:rsidR="00000000" w:rsidRDefault="00B6587A">
      <w:pPr>
        <w:pStyle w:val="a"/>
        <w:ind w:firstLine="0"/>
        <w:rPr>
          <w:rFonts w:hint="cs"/>
          <w:rtl/>
        </w:rPr>
      </w:pPr>
    </w:p>
    <w:p w14:paraId="798D3DC1" w14:textId="77777777" w:rsidR="00000000" w:rsidRDefault="00B6587A">
      <w:pPr>
        <w:pStyle w:val="a"/>
        <w:ind w:firstLine="0"/>
        <w:rPr>
          <w:rFonts w:hint="cs"/>
          <w:rtl/>
        </w:rPr>
      </w:pPr>
    </w:p>
    <w:p w14:paraId="3A86FB17" w14:textId="77777777" w:rsidR="00000000" w:rsidRDefault="00B6587A">
      <w:pPr>
        <w:pStyle w:val="SpeakerCon"/>
        <w:rPr>
          <w:rtl/>
        </w:rPr>
      </w:pPr>
      <w:bookmarkStart w:id="152" w:name="FS000000478T09_10_2003_13_35_46C"/>
      <w:bookmarkEnd w:id="152"/>
      <w:r>
        <w:rPr>
          <w:rtl/>
        </w:rPr>
        <w:t>השר מאיר שטרית:</w:t>
      </w:r>
    </w:p>
    <w:p w14:paraId="675B836F" w14:textId="77777777" w:rsidR="00000000" w:rsidRDefault="00B6587A">
      <w:pPr>
        <w:pStyle w:val="a"/>
        <w:rPr>
          <w:rtl/>
        </w:rPr>
      </w:pPr>
    </w:p>
    <w:p w14:paraId="3CCE309C" w14:textId="77777777" w:rsidR="00000000" w:rsidRDefault="00B6587A">
      <w:pPr>
        <w:pStyle w:val="a"/>
        <w:rPr>
          <w:rFonts w:hint="cs"/>
          <w:rtl/>
        </w:rPr>
      </w:pPr>
      <w:r>
        <w:rPr>
          <w:rFonts w:hint="cs"/>
          <w:rtl/>
        </w:rPr>
        <w:t>החוק יעבור היום בקריאה ראשונה, אז מה? החוק יגיע לקריאה שנייה  ושלישית על-פי המתכונת הרגילה, במסגר</w:t>
      </w:r>
      <w:r>
        <w:rPr>
          <w:rFonts w:hint="cs"/>
          <w:rtl/>
        </w:rPr>
        <w:t>ת חוק ההסדרים, בחודש דצמבר, מה בוער לעשות שביתה? גם אם החוק היה מוגש אחרי סוכות, והיו נכנסים לדיון לקראת קריאה ראשונה, וגם אם החוק היה עובר קריאה ראשונה, ועמיר פרץ לא היה מצליח לשכנע את הכנסת שלא יקבלו את החוק, עדיין יש קריאה שנייה וקריאה שלישית בסוף דצמבר</w:t>
      </w:r>
      <w:r>
        <w:rPr>
          <w:rFonts w:hint="cs"/>
          <w:rtl/>
        </w:rPr>
        <w:t>.</w:t>
      </w:r>
    </w:p>
    <w:p w14:paraId="4D2BB11B" w14:textId="77777777" w:rsidR="00000000" w:rsidRDefault="00B6587A">
      <w:pPr>
        <w:pStyle w:val="a"/>
        <w:ind w:firstLine="0"/>
        <w:rPr>
          <w:rFonts w:hint="cs"/>
          <w:rtl/>
        </w:rPr>
      </w:pPr>
    </w:p>
    <w:p w14:paraId="203629E2" w14:textId="77777777" w:rsidR="00000000" w:rsidRDefault="00B6587A">
      <w:pPr>
        <w:pStyle w:val="ac"/>
        <w:rPr>
          <w:rtl/>
        </w:rPr>
      </w:pPr>
      <w:r>
        <w:rPr>
          <w:rFonts w:hint="eastAsia"/>
          <w:rtl/>
        </w:rPr>
        <w:t>מוחמד</w:t>
      </w:r>
      <w:r>
        <w:rPr>
          <w:rtl/>
        </w:rPr>
        <w:t xml:space="preserve"> ברכה (חד"ש-תע"ל):</w:t>
      </w:r>
    </w:p>
    <w:p w14:paraId="58F18B1B" w14:textId="77777777" w:rsidR="00000000" w:rsidRDefault="00B6587A">
      <w:pPr>
        <w:pStyle w:val="a"/>
        <w:rPr>
          <w:rFonts w:hint="cs"/>
          <w:rtl/>
        </w:rPr>
      </w:pPr>
    </w:p>
    <w:p w14:paraId="45727A01" w14:textId="77777777" w:rsidR="00000000" w:rsidRDefault="00B6587A">
      <w:pPr>
        <w:pStyle w:val="a"/>
        <w:rPr>
          <w:rFonts w:hint="cs"/>
          <w:rtl/>
        </w:rPr>
      </w:pPr>
      <w:r>
        <w:rPr>
          <w:rFonts w:hint="cs"/>
          <w:rtl/>
        </w:rPr>
        <w:t>החוק הוא חלק מתפיסת העולם שלכם.</w:t>
      </w:r>
    </w:p>
    <w:p w14:paraId="53BF411E" w14:textId="77777777" w:rsidR="00000000" w:rsidRDefault="00B6587A">
      <w:pPr>
        <w:pStyle w:val="a"/>
        <w:ind w:firstLine="0"/>
        <w:rPr>
          <w:rFonts w:hint="cs"/>
          <w:rtl/>
        </w:rPr>
      </w:pPr>
    </w:p>
    <w:p w14:paraId="6B32040C" w14:textId="77777777" w:rsidR="00000000" w:rsidRDefault="00B6587A">
      <w:pPr>
        <w:pStyle w:val="SpeakerCon"/>
        <w:rPr>
          <w:rtl/>
        </w:rPr>
      </w:pPr>
      <w:bookmarkStart w:id="153" w:name="FS000000478T09_10_2003_13_39_05C"/>
      <w:bookmarkEnd w:id="153"/>
      <w:r>
        <w:rPr>
          <w:rtl/>
        </w:rPr>
        <w:t>השר מאיר שטרית:</w:t>
      </w:r>
    </w:p>
    <w:p w14:paraId="78D22CA1" w14:textId="77777777" w:rsidR="00000000" w:rsidRDefault="00B6587A">
      <w:pPr>
        <w:pStyle w:val="a"/>
        <w:rPr>
          <w:rtl/>
        </w:rPr>
      </w:pPr>
    </w:p>
    <w:p w14:paraId="32070876" w14:textId="77777777" w:rsidR="00000000" w:rsidRDefault="00B6587A">
      <w:pPr>
        <w:pStyle w:val="a"/>
        <w:rPr>
          <w:rFonts w:hint="cs"/>
          <w:rtl/>
        </w:rPr>
      </w:pPr>
      <w:r>
        <w:rPr>
          <w:rFonts w:hint="cs"/>
          <w:rtl/>
        </w:rPr>
        <w:t>אני מסכים, תפיסת העולם שלנו שונה: אנחנו בעד משק חופשי ותחרותי, בלי מונופולים. אנחנו בעד תחרות חופשית  וצמצום מקסימלי בהוצאות הממשלה - - -</w:t>
      </w:r>
    </w:p>
    <w:p w14:paraId="52DC66F7" w14:textId="77777777" w:rsidR="00000000" w:rsidRDefault="00B6587A">
      <w:pPr>
        <w:pStyle w:val="a"/>
        <w:ind w:firstLine="0"/>
        <w:rPr>
          <w:rFonts w:hint="cs"/>
          <w:rtl/>
        </w:rPr>
      </w:pPr>
    </w:p>
    <w:p w14:paraId="6C66F23C" w14:textId="77777777" w:rsidR="00000000" w:rsidRDefault="00B6587A">
      <w:pPr>
        <w:pStyle w:val="ac"/>
        <w:rPr>
          <w:rtl/>
        </w:rPr>
      </w:pPr>
      <w:r>
        <w:rPr>
          <w:rFonts w:hint="eastAsia"/>
          <w:rtl/>
        </w:rPr>
        <w:t>עסאם</w:t>
      </w:r>
      <w:r>
        <w:rPr>
          <w:rtl/>
        </w:rPr>
        <w:t xml:space="preserve"> מח'ול (חד"ש-תע"ל):</w:t>
      </w:r>
    </w:p>
    <w:p w14:paraId="4467E633" w14:textId="77777777" w:rsidR="00000000" w:rsidRDefault="00B6587A">
      <w:pPr>
        <w:pStyle w:val="a"/>
        <w:rPr>
          <w:rFonts w:hint="cs"/>
          <w:rtl/>
        </w:rPr>
      </w:pPr>
    </w:p>
    <w:p w14:paraId="60F71CD9" w14:textId="77777777" w:rsidR="00000000" w:rsidRDefault="00B6587A">
      <w:pPr>
        <w:pStyle w:val="a"/>
        <w:rPr>
          <w:rFonts w:hint="cs"/>
          <w:rtl/>
        </w:rPr>
      </w:pPr>
      <w:r>
        <w:rPr>
          <w:rFonts w:hint="cs"/>
          <w:rtl/>
        </w:rPr>
        <w:t xml:space="preserve">תוך כדי רמיסת </w:t>
      </w:r>
      <w:r>
        <w:rPr>
          <w:rFonts w:hint="cs"/>
          <w:rtl/>
        </w:rPr>
        <w:t>העובדים.</w:t>
      </w:r>
    </w:p>
    <w:p w14:paraId="031AA75F" w14:textId="77777777" w:rsidR="00000000" w:rsidRDefault="00B6587A">
      <w:pPr>
        <w:pStyle w:val="a"/>
        <w:ind w:firstLine="0"/>
        <w:rPr>
          <w:rFonts w:hint="cs"/>
          <w:rtl/>
        </w:rPr>
      </w:pPr>
    </w:p>
    <w:p w14:paraId="3093A8A0" w14:textId="77777777" w:rsidR="00000000" w:rsidRDefault="00B6587A">
      <w:pPr>
        <w:pStyle w:val="ac"/>
        <w:rPr>
          <w:rtl/>
        </w:rPr>
      </w:pPr>
      <w:r>
        <w:rPr>
          <w:rFonts w:hint="eastAsia"/>
          <w:rtl/>
        </w:rPr>
        <w:t>דניאל</w:t>
      </w:r>
      <w:r>
        <w:rPr>
          <w:rtl/>
        </w:rPr>
        <w:t xml:space="preserve"> בנלולו (הליכוד):</w:t>
      </w:r>
    </w:p>
    <w:p w14:paraId="2BB8D60C" w14:textId="77777777" w:rsidR="00000000" w:rsidRDefault="00B6587A">
      <w:pPr>
        <w:pStyle w:val="a"/>
        <w:rPr>
          <w:rFonts w:hint="cs"/>
          <w:rtl/>
        </w:rPr>
      </w:pPr>
    </w:p>
    <w:p w14:paraId="6CF8659F" w14:textId="77777777" w:rsidR="00000000" w:rsidRDefault="00B6587A">
      <w:pPr>
        <w:pStyle w:val="a"/>
        <w:rPr>
          <w:rFonts w:hint="cs"/>
          <w:rtl/>
        </w:rPr>
      </w:pPr>
      <w:r>
        <w:rPr>
          <w:rFonts w:hint="cs"/>
          <w:rtl/>
        </w:rPr>
        <w:t>אדוני השר, צריך לשמור על העובדים.</w:t>
      </w:r>
    </w:p>
    <w:p w14:paraId="105F67BF" w14:textId="77777777" w:rsidR="00000000" w:rsidRDefault="00B6587A">
      <w:pPr>
        <w:pStyle w:val="a"/>
        <w:ind w:firstLine="0"/>
        <w:rPr>
          <w:rFonts w:hint="cs"/>
          <w:rtl/>
        </w:rPr>
      </w:pPr>
    </w:p>
    <w:p w14:paraId="371BBBEA" w14:textId="77777777" w:rsidR="00000000" w:rsidRDefault="00B6587A">
      <w:pPr>
        <w:pStyle w:val="SpeakerCon"/>
        <w:rPr>
          <w:rtl/>
        </w:rPr>
      </w:pPr>
      <w:bookmarkStart w:id="154" w:name="FS000000478T09_10_2003_13_02_30C"/>
      <w:bookmarkEnd w:id="154"/>
      <w:r>
        <w:rPr>
          <w:rtl/>
        </w:rPr>
        <w:t>השר מאיר שטרית:</w:t>
      </w:r>
    </w:p>
    <w:p w14:paraId="3E04DC52" w14:textId="77777777" w:rsidR="00000000" w:rsidRDefault="00B6587A">
      <w:pPr>
        <w:pStyle w:val="a"/>
        <w:rPr>
          <w:rFonts w:hint="cs"/>
          <w:rtl/>
        </w:rPr>
      </w:pPr>
      <w:r>
        <w:rPr>
          <w:rFonts w:hint="cs"/>
          <w:rtl/>
        </w:rPr>
        <w:tab/>
      </w:r>
    </w:p>
    <w:p w14:paraId="5B85073C" w14:textId="77777777" w:rsidR="00000000" w:rsidRDefault="00B6587A">
      <w:pPr>
        <w:pStyle w:val="a"/>
        <w:rPr>
          <w:rFonts w:hint="cs"/>
          <w:rtl/>
        </w:rPr>
      </w:pPr>
      <w:r>
        <w:rPr>
          <w:rFonts w:hint="cs"/>
          <w:rtl/>
        </w:rPr>
        <w:t>חברי הכנסת, אני אומר לכם עוד פעם, תקראו את החוק. בחוק מוצע שהחברות שתקומנה  - - -</w:t>
      </w:r>
    </w:p>
    <w:p w14:paraId="197373A6" w14:textId="77777777" w:rsidR="00000000" w:rsidRDefault="00B6587A">
      <w:pPr>
        <w:pStyle w:val="a"/>
        <w:rPr>
          <w:rFonts w:hint="cs"/>
          <w:rtl/>
        </w:rPr>
      </w:pPr>
    </w:p>
    <w:p w14:paraId="7D285B87" w14:textId="77777777" w:rsidR="00000000" w:rsidRDefault="00B6587A">
      <w:pPr>
        <w:pStyle w:val="ac"/>
        <w:rPr>
          <w:rtl/>
        </w:rPr>
      </w:pPr>
      <w:r>
        <w:rPr>
          <w:rFonts w:hint="eastAsia"/>
          <w:rtl/>
        </w:rPr>
        <w:t>דוד</w:t>
      </w:r>
      <w:r>
        <w:rPr>
          <w:rtl/>
        </w:rPr>
        <w:t xml:space="preserve"> טל (עם אחד):</w:t>
      </w:r>
    </w:p>
    <w:p w14:paraId="104C3B0A" w14:textId="77777777" w:rsidR="00000000" w:rsidRDefault="00B6587A">
      <w:pPr>
        <w:pStyle w:val="a"/>
        <w:rPr>
          <w:rFonts w:hint="cs"/>
          <w:rtl/>
        </w:rPr>
      </w:pPr>
    </w:p>
    <w:p w14:paraId="57819ED0" w14:textId="77777777" w:rsidR="00000000" w:rsidRDefault="00B6587A">
      <w:pPr>
        <w:pStyle w:val="a"/>
        <w:ind w:firstLine="0"/>
        <w:rPr>
          <w:rFonts w:hint="cs"/>
          <w:rtl/>
        </w:rPr>
      </w:pPr>
      <w:r>
        <w:rPr>
          <w:rFonts w:hint="cs"/>
          <w:rtl/>
        </w:rPr>
        <w:tab/>
        <w:t>אז מדוע אתה נחפז להעביר את זה היום?</w:t>
      </w:r>
    </w:p>
    <w:p w14:paraId="22B66389" w14:textId="77777777" w:rsidR="00000000" w:rsidRDefault="00B6587A">
      <w:pPr>
        <w:pStyle w:val="a"/>
        <w:ind w:firstLine="0"/>
        <w:rPr>
          <w:rFonts w:hint="cs"/>
          <w:rtl/>
        </w:rPr>
      </w:pPr>
    </w:p>
    <w:p w14:paraId="4A154DAB" w14:textId="77777777" w:rsidR="00000000" w:rsidRDefault="00B6587A">
      <w:pPr>
        <w:pStyle w:val="SpeakerCon"/>
        <w:rPr>
          <w:rtl/>
        </w:rPr>
      </w:pPr>
      <w:bookmarkStart w:id="155" w:name="FS000000478T09_10_2003_13_05_27C"/>
      <w:bookmarkEnd w:id="155"/>
      <w:r>
        <w:rPr>
          <w:rtl/>
        </w:rPr>
        <w:t>השר מאיר שטרית:</w:t>
      </w:r>
    </w:p>
    <w:p w14:paraId="2E517D3A" w14:textId="77777777" w:rsidR="00000000" w:rsidRDefault="00B6587A">
      <w:pPr>
        <w:pStyle w:val="a"/>
        <w:rPr>
          <w:rFonts w:hint="cs"/>
          <w:rtl/>
        </w:rPr>
      </w:pPr>
    </w:p>
    <w:p w14:paraId="073DE753" w14:textId="77777777" w:rsidR="00000000" w:rsidRDefault="00B6587A">
      <w:pPr>
        <w:pStyle w:val="a"/>
        <w:rPr>
          <w:rFonts w:hint="cs"/>
          <w:rtl/>
        </w:rPr>
      </w:pPr>
      <w:r>
        <w:rPr>
          <w:rFonts w:hint="cs"/>
          <w:rtl/>
        </w:rPr>
        <w:t>אני אסביר, אנ</w:t>
      </w:r>
      <w:r>
        <w:rPr>
          <w:rFonts w:hint="cs"/>
          <w:rtl/>
        </w:rPr>
        <w:t>י אסביר. בחוק מוצע - - -</w:t>
      </w:r>
    </w:p>
    <w:p w14:paraId="6CE0190A" w14:textId="77777777" w:rsidR="00000000" w:rsidRDefault="00B6587A">
      <w:pPr>
        <w:pStyle w:val="a"/>
        <w:rPr>
          <w:rFonts w:hint="cs"/>
          <w:rtl/>
        </w:rPr>
      </w:pPr>
    </w:p>
    <w:p w14:paraId="6C2D962E" w14:textId="77777777" w:rsidR="00000000" w:rsidRDefault="00B6587A">
      <w:pPr>
        <w:pStyle w:val="ad"/>
        <w:rPr>
          <w:rtl/>
        </w:rPr>
      </w:pPr>
      <w:r>
        <w:rPr>
          <w:rtl/>
        </w:rPr>
        <w:t>היו"ר ראובן ריבלין:</w:t>
      </w:r>
    </w:p>
    <w:p w14:paraId="2BE7652A" w14:textId="77777777" w:rsidR="00000000" w:rsidRDefault="00B6587A">
      <w:pPr>
        <w:pStyle w:val="a"/>
        <w:rPr>
          <w:rtl/>
        </w:rPr>
      </w:pPr>
    </w:p>
    <w:p w14:paraId="6720B8DF" w14:textId="77777777" w:rsidR="00000000" w:rsidRDefault="00B6587A">
      <w:pPr>
        <w:pStyle w:val="a"/>
        <w:rPr>
          <w:rFonts w:hint="cs"/>
          <w:rtl/>
        </w:rPr>
      </w:pPr>
      <w:r>
        <w:rPr>
          <w:rFonts w:hint="cs"/>
          <w:rtl/>
        </w:rPr>
        <w:t>לפי הדיון פה, נדמה לי שהקריאה הראשונה לא תיגמר עד חנוכה.</w:t>
      </w:r>
    </w:p>
    <w:p w14:paraId="6D614130" w14:textId="77777777" w:rsidR="00000000" w:rsidRDefault="00B6587A">
      <w:pPr>
        <w:pStyle w:val="a"/>
        <w:rPr>
          <w:rFonts w:hint="cs"/>
          <w:rtl/>
        </w:rPr>
      </w:pPr>
    </w:p>
    <w:p w14:paraId="470ECA25" w14:textId="77777777" w:rsidR="00000000" w:rsidRDefault="00B6587A">
      <w:pPr>
        <w:pStyle w:val="SpeakerCon"/>
        <w:rPr>
          <w:rtl/>
        </w:rPr>
      </w:pPr>
      <w:bookmarkStart w:id="156" w:name="FS000000478T09_10_2003_13_06_53C"/>
      <w:bookmarkEnd w:id="156"/>
      <w:r>
        <w:rPr>
          <w:rtl/>
        </w:rPr>
        <w:t>השר מאיר שטרית:</w:t>
      </w:r>
    </w:p>
    <w:p w14:paraId="1D6DC316" w14:textId="77777777" w:rsidR="00000000" w:rsidRDefault="00B6587A">
      <w:pPr>
        <w:pStyle w:val="a"/>
        <w:rPr>
          <w:rtl/>
        </w:rPr>
      </w:pPr>
    </w:p>
    <w:p w14:paraId="16E1EE13" w14:textId="77777777" w:rsidR="00000000" w:rsidRDefault="00B6587A">
      <w:pPr>
        <w:pStyle w:val="a"/>
        <w:rPr>
          <w:rFonts w:hint="cs"/>
          <w:rtl/>
        </w:rPr>
      </w:pPr>
      <w:r>
        <w:rPr>
          <w:rFonts w:hint="cs"/>
          <w:rtl/>
        </w:rPr>
        <w:t xml:space="preserve">אם תשמע אותי עד הסוף, תבין. </w:t>
      </w:r>
    </w:p>
    <w:p w14:paraId="74770286" w14:textId="77777777" w:rsidR="00000000" w:rsidRDefault="00B6587A">
      <w:pPr>
        <w:pStyle w:val="a"/>
        <w:rPr>
          <w:rFonts w:hint="cs"/>
          <w:rtl/>
        </w:rPr>
      </w:pPr>
    </w:p>
    <w:p w14:paraId="14A8D4A8" w14:textId="77777777" w:rsidR="00000000" w:rsidRDefault="00B6587A">
      <w:pPr>
        <w:pStyle w:val="ad"/>
        <w:rPr>
          <w:rtl/>
        </w:rPr>
      </w:pPr>
      <w:r>
        <w:rPr>
          <w:rtl/>
        </w:rPr>
        <w:t>היו"ר ראובן ריבלין:</w:t>
      </w:r>
    </w:p>
    <w:p w14:paraId="2BF2DBD1" w14:textId="77777777" w:rsidR="00000000" w:rsidRDefault="00B6587A">
      <w:pPr>
        <w:pStyle w:val="a"/>
        <w:rPr>
          <w:rtl/>
        </w:rPr>
      </w:pPr>
    </w:p>
    <w:p w14:paraId="1EE7AFE7" w14:textId="77777777" w:rsidR="00000000" w:rsidRDefault="00B6587A">
      <w:pPr>
        <w:pStyle w:val="a"/>
        <w:rPr>
          <w:rFonts w:hint="cs"/>
          <w:rtl/>
        </w:rPr>
      </w:pPr>
      <w:r>
        <w:rPr>
          <w:rFonts w:hint="cs"/>
          <w:rtl/>
        </w:rPr>
        <w:t>לפי מהלך הדיון כרגע, עד חנוכה לא תיגמר הקריאה הראשונה. כדאי שנתקדם.</w:t>
      </w:r>
    </w:p>
    <w:p w14:paraId="3953F5A1" w14:textId="77777777" w:rsidR="00000000" w:rsidRDefault="00B6587A">
      <w:pPr>
        <w:pStyle w:val="a"/>
        <w:rPr>
          <w:rFonts w:hint="cs"/>
          <w:rtl/>
        </w:rPr>
      </w:pPr>
    </w:p>
    <w:p w14:paraId="6502EA9E" w14:textId="77777777" w:rsidR="00000000" w:rsidRDefault="00B6587A">
      <w:pPr>
        <w:pStyle w:val="SpeakerCon"/>
        <w:rPr>
          <w:rtl/>
        </w:rPr>
      </w:pPr>
      <w:bookmarkStart w:id="157" w:name="FS000000478T09_10_2003_13_08_10C"/>
      <w:bookmarkEnd w:id="157"/>
      <w:r>
        <w:rPr>
          <w:rtl/>
        </w:rPr>
        <w:t>השר מאיר שטרית</w:t>
      </w:r>
      <w:r>
        <w:rPr>
          <w:rtl/>
        </w:rPr>
        <w:t>:</w:t>
      </w:r>
    </w:p>
    <w:p w14:paraId="3BEF9407" w14:textId="77777777" w:rsidR="00000000" w:rsidRDefault="00B6587A">
      <w:pPr>
        <w:pStyle w:val="a"/>
        <w:rPr>
          <w:rtl/>
        </w:rPr>
      </w:pPr>
    </w:p>
    <w:p w14:paraId="710EA835" w14:textId="77777777" w:rsidR="00000000" w:rsidRDefault="00B6587A">
      <w:pPr>
        <w:pStyle w:val="a"/>
        <w:rPr>
          <w:rFonts w:hint="cs"/>
          <w:rtl/>
        </w:rPr>
      </w:pPr>
      <w:r>
        <w:rPr>
          <w:rFonts w:hint="cs"/>
          <w:rtl/>
        </w:rPr>
        <w:t>מוצע שכל זכויות העובדים תישמרנה. לכן, אף עובד לא ייפגע בהעברתו לחברה.</w:t>
      </w:r>
    </w:p>
    <w:p w14:paraId="5A57E706" w14:textId="77777777" w:rsidR="00000000" w:rsidRDefault="00B6587A">
      <w:pPr>
        <w:pStyle w:val="a"/>
        <w:rPr>
          <w:rFonts w:hint="cs"/>
          <w:rtl/>
        </w:rPr>
      </w:pPr>
    </w:p>
    <w:p w14:paraId="7946AF10" w14:textId="77777777" w:rsidR="00000000" w:rsidRDefault="00B6587A">
      <w:pPr>
        <w:pStyle w:val="ac"/>
        <w:rPr>
          <w:rtl/>
        </w:rPr>
      </w:pPr>
      <w:r>
        <w:rPr>
          <w:rFonts w:hint="eastAsia"/>
          <w:rtl/>
        </w:rPr>
        <w:t>עסאם</w:t>
      </w:r>
      <w:r>
        <w:rPr>
          <w:rtl/>
        </w:rPr>
        <w:t xml:space="preserve"> מח'ול (חד"ש-תע"ל):</w:t>
      </w:r>
    </w:p>
    <w:p w14:paraId="27B6E982" w14:textId="77777777" w:rsidR="00000000" w:rsidRDefault="00B6587A">
      <w:pPr>
        <w:pStyle w:val="a"/>
        <w:rPr>
          <w:rFonts w:hint="cs"/>
          <w:rtl/>
        </w:rPr>
      </w:pPr>
    </w:p>
    <w:p w14:paraId="2F28DAE6" w14:textId="77777777" w:rsidR="00000000" w:rsidRDefault="00B6587A">
      <w:pPr>
        <w:pStyle w:val="a"/>
        <w:rPr>
          <w:rFonts w:hint="cs"/>
          <w:rtl/>
        </w:rPr>
      </w:pPr>
      <w:r>
        <w:rPr>
          <w:rFonts w:hint="cs"/>
          <w:rtl/>
        </w:rPr>
        <w:t>זה מצחיק.</w:t>
      </w:r>
    </w:p>
    <w:p w14:paraId="4D6265A6" w14:textId="77777777" w:rsidR="00000000" w:rsidRDefault="00B6587A">
      <w:pPr>
        <w:pStyle w:val="a"/>
        <w:rPr>
          <w:rFonts w:hint="cs"/>
          <w:rtl/>
        </w:rPr>
      </w:pPr>
    </w:p>
    <w:p w14:paraId="52E25EB4" w14:textId="77777777" w:rsidR="00000000" w:rsidRDefault="00B6587A">
      <w:pPr>
        <w:pStyle w:val="SpeakerCon"/>
        <w:rPr>
          <w:rtl/>
        </w:rPr>
      </w:pPr>
      <w:bookmarkStart w:id="158" w:name="FS000000478T09_10_2003_13_08_59C"/>
      <w:bookmarkEnd w:id="158"/>
      <w:r>
        <w:rPr>
          <w:rtl/>
        </w:rPr>
        <w:t>השר מאיר שטרית:</w:t>
      </w:r>
    </w:p>
    <w:p w14:paraId="51581195" w14:textId="77777777" w:rsidR="00000000" w:rsidRDefault="00B6587A">
      <w:pPr>
        <w:pStyle w:val="a"/>
        <w:rPr>
          <w:rtl/>
        </w:rPr>
      </w:pPr>
    </w:p>
    <w:p w14:paraId="3AA75413" w14:textId="77777777" w:rsidR="00000000" w:rsidRDefault="00B6587A">
      <w:pPr>
        <w:pStyle w:val="a"/>
        <w:rPr>
          <w:rFonts w:hint="cs"/>
          <w:rtl/>
        </w:rPr>
      </w:pPr>
      <w:r>
        <w:rPr>
          <w:rFonts w:hint="cs"/>
          <w:rtl/>
        </w:rPr>
        <w:t xml:space="preserve">המדינה לוקחת על עצמה את מלוא התביעות וההתחייבויות והחובות של הנמלים כדי לגרום לכך שהעסק יעבוד אחרת. אין פה פגיעה בעובדים. הפגיעה </w:t>
      </w:r>
      <w:r>
        <w:rPr>
          <w:rFonts w:hint="cs"/>
          <w:rtl/>
        </w:rPr>
        <w:t xml:space="preserve">האמיתית בעובדים היא השביתה. השביתה גורמת נזק חמור מאוד לעובדים: בטווח הקצר, המיידי </w:t>
      </w:r>
      <w:r>
        <w:rPr>
          <w:rtl/>
        </w:rPr>
        <w:t>–</w:t>
      </w:r>
      <w:r>
        <w:rPr>
          <w:rFonts w:hint="cs"/>
          <w:rtl/>
        </w:rPr>
        <w:t xml:space="preserve"> בעלויות, ובטווח הארוך </w:t>
      </w:r>
      <w:r>
        <w:rPr>
          <w:rtl/>
        </w:rPr>
        <w:t>–</w:t>
      </w:r>
      <w:r>
        <w:rPr>
          <w:rFonts w:hint="cs"/>
          <w:rtl/>
        </w:rPr>
        <w:t xml:space="preserve"> בהעברת קווי ייצור למקומות אחרים.</w:t>
      </w:r>
    </w:p>
    <w:p w14:paraId="405139AA" w14:textId="77777777" w:rsidR="00000000" w:rsidRDefault="00B6587A">
      <w:pPr>
        <w:pStyle w:val="a"/>
        <w:rPr>
          <w:rFonts w:hint="cs"/>
          <w:rtl/>
        </w:rPr>
      </w:pPr>
    </w:p>
    <w:p w14:paraId="071E03A8" w14:textId="77777777" w:rsidR="00000000" w:rsidRDefault="00B6587A">
      <w:pPr>
        <w:pStyle w:val="ac"/>
        <w:rPr>
          <w:rtl/>
        </w:rPr>
      </w:pPr>
      <w:r>
        <w:rPr>
          <w:rFonts w:hint="eastAsia"/>
          <w:rtl/>
        </w:rPr>
        <w:t>עסאם</w:t>
      </w:r>
      <w:r>
        <w:rPr>
          <w:rtl/>
        </w:rPr>
        <w:t xml:space="preserve"> מח'ול (חד"ש-תע"ל):</w:t>
      </w:r>
    </w:p>
    <w:p w14:paraId="257EEFCB" w14:textId="77777777" w:rsidR="00000000" w:rsidRDefault="00B6587A">
      <w:pPr>
        <w:pStyle w:val="a"/>
        <w:rPr>
          <w:rFonts w:hint="cs"/>
          <w:rtl/>
        </w:rPr>
      </w:pPr>
    </w:p>
    <w:p w14:paraId="11C1F539" w14:textId="77777777" w:rsidR="00000000" w:rsidRDefault="00B6587A">
      <w:pPr>
        <w:pStyle w:val="a"/>
        <w:rPr>
          <w:rFonts w:hint="cs"/>
          <w:rtl/>
        </w:rPr>
      </w:pPr>
      <w:r>
        <w:rPr>
          <w:rFonts w:hint="cs"/>
          <w:rtl/>
        </w:rPr>
        <w:t>- - -</w:t>
      </w:r>
    </w:p>
    <w:p w14:paraId="58E94134" w14:textId="77777777" w:rsidR="00000000" w:rsidRDefault="00B6587A">
      <w:pPr>
        <w:pStyle w:val="a"/>
        <w:rPr>
          <w:rFonts w:hint="cs"/>
          <w:rtl/>
        </w:rPr>
      </w:pPr>
    </w:p>
    <w:p w14:paraId="07775C42" w14:textId="77777777" w:rsidR="00000000" w:rsidRDefault="00B6587A">
      <w:pPr>
        <w:pStyle w:val="ad"/>
        <w:rPr>
          <w:rtl/>
        </w:rPr>
      </w:pPr>
      <w:r>
        <w:rPr>
          <w:rtl/>
        </w:rPr>
        <w:t>היו"ר ראובן ריבלין:</w:t>
      </w:r>
    </w:p>
    <w:p w14:paraId="091B06D4" w14:textId="77777777" w:rsidR="00000000" w:rsidRDefault="00B6587A">
      <w:pPr>
        <w:pStyle w:val="a"/>
        <w:rPr>
          <w:rtl/>
        </w:rPr>
      </w:pPr>
    </w:p>
    <w:p w14:paraId="6CE1A4FE" w14:textId="77777777" w:rsidR="00000000" w:rsidRDefault="00B6587A">
      <w:pPr>
        <w:pStyle w:val="a"/>
        <w:rPr>
          <w:rFonts w:hint="cs"/>
          <w:rtl/>
        </w:rPr>
      </w:pPr>
      <w:r>
        <w:rPr>
          <w:rFonts w:hint="cs"/>
          <w:rtl/>
        </w:rPr>
        <w:t>חבר הכנסת מח'ול. חבר הכנסת מח'ול, אדוני התחיל להגזים.</w:t>
      </w:r>
    </w:p>
    <w:p w14:paraId="27838409" w14:textId="77777777" w:rsidR="00000000" w:rsidRDefault="00B6587A">
      <w:pPr>
        <w:pStyle w:val="a"/>
        <w:rPr>
          <w:rFonts w:hint="cs"/>
          <w:rtl/>
        </w:rPr>
      </w:pPr>
    </w:p>
    <w:p w14:paraId="7B6D0623" w14:textId="77777777" w:rsidR="00000000" w:rsidRDefault="00B6587A">
      <w:pPr>
        <w:pStyle w:val="SpeakerCon"/>
        <w:rPr>
          <w:rtl/>
        </w:rPr>
      </w:pPr>
      <w:bookmarkStart w:id="159" w:name="FS000000478T09_10_2003_13_11_31C"/>
      <w:bookmarkEnd w:id="159"/>
      <w:r>
        <w:rPr>
          <w:rtl/>
        </w:rPr>
        <w:t>השר מ</w:t>
      </w:r>
      <w:r>
        <w:rPr>
          <w:rtl/>
        </w:rPr>
        <w:t>איר שטרית:</w:t>
      </w:r>
    </w:p>
    <w:p w14:paraId="209167C0" w14:textId="77777777" w:rsidR="00000000" w:rsidRDefault="00B6587A">
      <w:pPr>
        <w:pStyle w:val="a"/>
        <w:rPr>
          <w:rtl/>
        </w:rPr>
      </w:pPr>
    </w:p>
    <w:p w14:paraId="0545EE1F" w14:textId="77777777" w:rsidR="00000000" w:rsidRDefault="00B6587A">
      <w:pPr>
        <w:pStyle w:val="a"/>
        <w:rPr>
          <w:rFonts w:hint="cs"/>
          <w:rtl/>
        </w:rPr>
      </w:pPr>
      <w:r>
        <w:rPr>
          <w:rFonts w:hint="cs"/>
          <w:rtl/>
        </w:rPr>
        <w:t>רבותי, המהירות בהגשת הצעת החוק היא תגובה על השביתה. אני אומר לכם, היא תגובה על השביתה.</w:t>
      </w:r>
    </w:p>
    <w:p w14:paraId="66CCC5AB" w14:textId="77777777" w:rsidR="00000000" w:rsidRDefault="00B6587A">
      <w:pPr>
        <w:pStyle w:val="a"/>
        <w:rPr>
          <w:rFonts w:hint="cs"/>
          <w:rtl/>
        </w:rPr>
      </w:pPr>
    </w:p>
    <w:p w14:paraId="58C829FB" w14:textId="77777777" w:rsidR="00000000" w:rsidRDefault="00B6587A">
      <w:pPr>
        <w:pStyle w:val="ac"/>
        <w:rPr>
          <w:rtl/>
        </w:rPr>
      </w:pPr>
      <w:r>
        <w:rPr>
          <w:rFonts w:hint="eastAsia"/>
          <w:rtl/>
        </w:rPr>
        <w:t>עסאם</w:t>
      </w:r>
      <w:r>
        <w:rPr>
          <w:rtl/>
        </w:rPr>
        <w:t xml:space="preserve"> מח'ול (חד"ש-תע"ל):</w:t>
      </w:r>
    </w:p>
    <w:p w14:paraId="11FF5B80" w14:textId="77777777" w:rsidR="00000000" w:rsidRDefault="00B6587A">
      <w:pPr>
        <w:pStyle w:val="a"/>
        <w:rPr>
          <w:rFonts w:hint="cs"/>
          <w:rtl/>
        </w:rPr>
      </w:pPr>
    </w:p>
    <w:p w14:paraId="0C6604C3" w14:textId="77777777" w:rsidR="00000000" w:rsidRDefault="00B6587A">
      <w:pPr>
        <w:pStyle w:val="a"/>
        <w:rPr>
          <w:rFonts w:hint="cs"/>
          <w:rtl/>
        </w:rPr>
      </w:pPr>
      <w:r>
        <w:rPr>
          <w:rFonts w:hint="cs"/>
          <w:rtl/>
        </w:rPr>
        <w:t>- - -</w:t>
      </w:r>
    </w:p>
    <w:p w14:paraId="40D1565A" w14:textId="77777777" w:rsidR="00000000" w:rsidRDefault="00B6587A">
      <w:pPr>
        <w:pStyle w:val="a"/>
        <w:rPr>
          <w:rFonts w:hint="cs"/>
          <w:rtl/>
        </w:rPr>
      </w:pPr>
    </w:p>
    <w:p w14:paraId="39EA864C" w14:textId="77777777" w:rsidR="00000000" w:rsidRDefault="00B6587A">
      <w:pPr>
        <w:pStyle w:val="ac"/>
        <w:rPr>
          <w:rtl/>
        </w:rPr>
      </w:pPr>
      <w:r>
        <w:rPr>
          <w:rFonts w:hint="eastAsia"/>
          <w:rtl/>
        </w:rPr>
        <w:t>דוד</w:t>
      </w:r>
      <w:r>
        <w:rPr>
          <w:rtl/>
        </w:rPr>
        <w:t xml:space="preserve"> טל (עם אחד):</w:t>
      </w:r>
    </w:p>
    <w:p w14:paraId="752EF603" w14:textId="77777777" w:rsidR="00000000" w:rsidRDefault="00B6587A">
      <w:pPr>
        <w:pStyle w:val="a"/>
        <w:rPr>
          <w:rFonts w:hint="cs"/>
          <w:rtl/>
        </w:rPr>
      </w:pPr>
    </w:p>
    <w:p w14:paraId="25A0BA37" w14:textId="77777777" w:rsidR="00000000" w:rsidRDefault="00B6587A">
      <w:pPr>
        <w:pStyle w:val="a"/>
        <w:rPr>
          <w:rFonts w:hint="cs"/>
          <w:rtl/>
        </w:rPr>
      </w:pPr>
      <w:r>
        <w:rPr>
          <w:rFonts w:hint="cs"/>
          <w:rtl/>
        </w:rPr>
        <w:t>- - -</w:t>
      </w:r>
    </w:p>
    <w:p w14:paraId="2214A3D4" w14:textId="77777777" w:rsidR="00000000" w:rsidRDefault="00B6587A">
      <w:pPr>
        <w:pStyle w:val="a"/>
        <w:rPr>
          <w:rFonts w:hint="cs"/>
          <w:rtl/>
        </w:rPr>
      </w:pPr>
    </w:p>
    <w:p w14:paraId="0CDDB94F" w14:textId="77777777" w:rsidR="00000000" w:rsidRDefault="00B6587A">
      <w:pPr>
        <w:pStyle w:val="SpeakerCon"/>
        <w:rPr>
          <w:rtl/>
        </w:rPr>
      </w:pPr>
      <w:bookmarkStart w:id="160" w:name="FS000000478T09_10_2003_13_12_55C"/>
      <w:bookmarkEnd w:id="160"/>
      <w:r>
        <w:rPr>
          <w:rtl/>
        </w:rPr>
        <w:t>השר מאיר שטרית:</w:t>
      </w:r>
    </w:p>
    <w:p w14:paraId="311AD581" w14:textId="77777777" w:rsidR="00000000" w:rsidRDefault="00B6587A">
      <w:pPr>
        <w:pStyle w:val="a"/>
        <w:rPr>
          <w:rtl/>
        </w:rPr>
      </w:pPr>
    </w:p>
    <w:p w14:paraId="6D7D8C7A" w14:textId="77777777" w:rsidR="00000000" w:rsidRDefault="00B6587A">
      <w:pPr>
        <w:pStyle w:val="a"/>
        <w:rPr>
          <w:rFonts w:hint="cs"/>
          <w:rtl/>
        </w:rPr>
      </w:pPr>
      <w:r>
        <w:rPr>
          <w:rFonts w:hint="cs"/>
          <w:rtl/>
        </w:rPr>
        <w:t>כן. חבר הכנסת טל, אני עונה לך.</w:t>
      </w:r>
    </w:p>
    <w:p w14:paraId="048323A1" w14:textId="77777777" w:rsidR="00000000" w:rsidRDefault="00B6587A">
      <w:pPr>
        <w:pStyle w:val="a"/>
        <w:rPr>
          <w:rFonts w:hint="cs"/>
          <w:rtl/>
        </w:rPr>
      </w:pPr>
    </w:p>
    <w:p w14:paraId="35FA7BFB" w14:textId="77777777" w:rsidR="00000000" w:rsidRDefault="00B6587A">
      <w:pPr>
        <w:pStyle w:val="ad"/>
        <w:rPr>
          <w:rtl/>
        </w:rPr>
      </w:pPr>
      <w:r>
        <w:rPr>
          <w:rtl/>
        </w:rPr>
        <w:t>היו"ר ראובן ריבלין:</w:t>
      </w:r>
    </w:p>
    <w:p w14:paraId="65731144" w14:textId="77777777" w:rsidR="00000000" w:rsidRDefault="00B6587A">
      <w:pPr>
        <w:pStyle w:val="a"/>
        <w:ind w:firstLine="0"/>
        <w:rPr>
          <w:rFonts w:hint="cs"/>
          <w:rtl/>
        </w:rPr>
      </w:pPr>
    </w:p>
    <w:p w14:paraId="0A6A49AE" w14:textId="77777777" w:rsidR="00000000" w:rsidRDefault="00B6587A">
      <w:pPr>
        <w:pStyle w:val="a"/>
        <w:ind w:firstLine="0"/>
        <w:rPr>
          <w:rFonts w:hint="cs"/>
          <w:rtl/>
        </w:rPr>
      </w:pPr>
      <w:r>
        <w:rPr>
          <w:rFonts w:hint="cs"/>
          <w:rtl/>
        </w:rPr>
        <w:tab/>
        <w:t>רבותי, הוא אומר בצורה מפורשת</w:t>
      </w:r>
      <w:r>
        <w:rPr>
          <w:rFonts w:hint="cs"/>
          <w:rtl/>
        </w:rPr>
        <w:t xml:space="preserve"> - - -</w:t>
      </w:r>
    </w:p>
    <w:p w14:paraId="2A9941DF" w14:textId="77777777" w:rsidR="00000000" w:rsidRDefault="00B6587A">
      <w:pPr>
        <w:pStyle w:val="a"/>
        <w:ind w:firstLine="0"/>
        <w:rPr>
          <w:rFonts w:hint="cs"/>
          <w:rtl/>
        </w:rPr>
      </w:pPr>
    </w:p>
    <w:p w14:paraId="5480E18D" w14:textId="77777777" w:rsidR="00000000" w:rsidRDefault="00B6587A">
      <w:pPr>
        <w:pStyle w:val="ac"/>
        <w:rPr>
          <w:rtl/>
        </w:rPr>
      </w:pPr>
      <w:r>
        <w:rPr>
          <w:rFonts w:hint="eastAsia"/>
          <w:rtl/>
        </w:rPr>
        <w:t>דוד</w:t>
      </w:r>
      <w:r>
        <w:rPr>
          <w:rtl/>
        </w:rPr>
        <w:t xml:space="preserve"> טל (עם אחד):</w:t>
      </w:r>
    </w:p>
    <w:p w14:paraId="6F59BA62" w14:textId="77777777" w:rsidR="00000000" w:rsidRDefault="00B6587A">
      <w:pPr>
        <w:pStyle w:val="a"/>
        <w:rPr>
          <w:rFonts w:hint="cs"/>
          <w:rtl/>
        </w:rPr>
      </w:pPr>
    </w:p>
    <w:p w14:paraId="60502B79" w14:textId="77777777" w:rsidR="00000000" w:rsidRDefault="00B6587A">
      <w:pPr>
        <w:pStyle w:val="a"/>
        <w:rPr>
          <w:rFonts w:hint="cs"/>
          <w:rtl/>
        </w:rPr>
      </w:pPr>
      <w:r>
        <w:rPr>
          <w:rFonts w:hint="cs"/>
          <w:rtl/>
        </w:rPr>
        <w:t>- - -</w:t>
      </w:r>
    </w:p>
    <w:p w14:paraId="7EA0B41E" w14:textId="77777777" w:rsidR="00000000" w:rsidRDefault="00B6587A">
      <w:pPr>
        <w:pStyle w:val="a"/>
        <w:rPr>
          <w:rFonts w:hint="cs"/>
          <w:rtl/>
        </w:rPr>
      </w:pPr>
    </w:p>
    <w:p w14:paraId="762AEA11" w14:textId="77777777" w:rsidR="00000000" w:rsidRDefault="00B6587A">
      <w:pPr>
        <w:pStyle w:val="SpeakerCon"/>
        <w:rPr>
          <w:rtl/>
        </w:rPr>
      </w:pPr>
      <w:bookmarkStart w:id="161" w:name="FS000000478T09_10_2003_13_13_43C"/>
      <w:bookmarkEnd w:id="161"/>
      <w:r>
        <w:rPr>
          <w:rtl/>
        </w:rPr>
        <w:t>השר מאיר שטרית:</w:t>
      </w:r>
    </w:p>
    <w:p w14:paraId="67628216" w14:textId="77777777" w:rsidR="00000000" w:rsidRDefault="00B6587A">
      <w:pPr>
        <w:pStyle w:val="a"/>
        <w:rPr>
          <w:rtl/>
        </w:rPr>
      </w:pPr>
    </w:p>
    <w:p w14:paraId="49258632" w14:textId="77777777" w:rsidR="00000000" w:rsidRDefault="00B6587A">
      <w:pPr>
        <w:pStyle w:val="a"/>
        <w:rPr>
          <w:rFonts w:hint="cs"/>
          <w:rtl/>
        </w:rPr>
      </w:pPr>
      <w:r>
        <w:rPr>
          <w:rFonts w:hint="cs"/>
          <w:rtl/>
        </w:rPr>
        <w:t>חבר הכנסת טל, אני עונה לך. תן לי לענות לך.</w:t>
      </w:r>
    </w:p>
    <w:p w14:paraId="3F99FDD6" w14:textId="77777777" w:rsidR="00000000" w:rsidRDefault="00B6587A">
      <w:pPr>
        <w:pStyle w:val="a"/>
        <w:rPr>
          <w:rFonts w:hint="cs"/>
          <w:rtl/>
        </w:rPr>
      </w:pPr>
    </w:p>
    <w:p w14:paraId="11ABD423" w14:textId="77777777" w:rsidR="00000000" w:rsidRDefault="00B6587A">
      <w:pPr>
        <w:pStyle w:val="ad"/>
        <w:rPr>
          <w:rtl/>
        </w:rPr>
      </w:pPr>
      <w:r>
        <w:rPr>
          <w:rtl/>
        </w:rPr>
        <w:t>היו"ר ראובן ריבלין:</w:t>
      </w:r>
    </w:p>
    <w:p w14:paraId="07F5EA95" w14:textId="77777777" w:rsidR="00000000" w:rsidRDefault="00B6587A">
      <w:pPr>
        <w:pStyle w:val="a"/>
        <w:rPr>
          <w:rtl/>
        </w:rPr>
      </w:pPr>
    </w:p>
    <w:p w14:paraId="0034FB86" w14:textId="77777777" w:rsidR="00000000" w:rsidRDefault="00B6587A">
      <w:pPr>
        <w:pStyle w:val="a"/>
        <w:rPr>
          <w:rFonts w:hint="cs"/>
          <w:rtl/>
        </w:rPr>
      </w:pPr>
      <w:r>
        <w:rPr>
          <w:rFonts w:hint="cs"/>
          <w:rtl/>
        </w:rPr>
        <w:t xml:space="preserve">והוא ראוי בהחלט להערכה. </w:t>
      </w:r>
    </w:p>
    <w:p w14:paraId="0BA1E94C" w14:textId="77777777" w:rsidR="00000000" w:rsidRDefault="00B6587A">
      <w:pPr>
        <w:pStyle w:val="a"/>
        <w:rPr>
          <w:rFonts w:hint="cs"/>
          <w:rtl/>
        </w:rPr>
      </w:pPr>
    </w:p>
    <w:p w14:paraId="5D7FC321" w14:textId="77777777" w:rsidR="00000000" w:rsidRDefault="00B6587A">
      <w:pPr>
        <w:pStyle w:val="ac"/>
        <w:rPr>
          <w:rtl/>
        </w:rPr>
      </w:pPr>
      <w:r>
        <w:rPr>
          <w:rFonts w:hint="eastAsia"/>
          <w:rtl/>
        </w:rPr>
        <w:t>חיים</w:t>
      </w:r>
      <w:r>
        <w:rPr>
          <w:rtl/>
        </w:rPr>
        <w:t xml:space="preserve"> רמון (העבודה-מימד):</w:t>
      </w:r>
    </w:p>
    <w:p w14:paraId="096DABE3" w14:textId="77777777" w:rsidR="00000000" w:rsidRDefault="00B6587A">
      <w:pPr>
        <w:pStyle w:val="a"/>
        <w:rPr>
          <w:rFonts w:hint="cs"/>
          <w:rtl/>
        </w:rPr>
      </w:pPr>
    </w:p>
    <w:p w14:paraId="4F67E507" w14:textId="77777777" w:rsidR="00000000" w:rsidRDefault="00B6587A">
      <w:pPr>
        <w:pStyle w:val="a"/>
        <w:rPr>
          <w:rFonts w:hint="cs"/>
          <w:rtl/>
        </w:rPr>
      </w:pPr>
      <w:r>
        <w:rPr>
          <w:rFonts w:hint="cs"/>
          <w:rtl/>
        </w:rPr>
        <w:t>אדוני היושב-ראש, זה שמשתמשים בכנסת - - -</w:t>
      </w:r>
    </w:p>
    <w:p w14:paraId="5FCA14E8" w14:textId="77777777" w:rsidR="00000000" w:rsidRDefault="00B6587A">
      <w:pPr>
        <w:pStyle w:val="a"/>
        <w:ind w:firstLine="0"/>
        <w:rPr>
          <w:rFonts w:hint="cs"/>
          <w:rtl/>
        </w:rPr>
      </w:pPr>
    </w:p>
    <w:p w14:paraId="6691008A" w14:textId="77777777" w:rsidR="00000000" w:rsidRDefault="00B6587A">
      <w:pPr>
        <w:pStyle w:val="ad"/>
        <w:rPr>
          <w:rtl/>
        </w:rPr>
      </w:pPr>
      <w:r>
        <w:rPr>
          <w:rtl/>
        </w:rPr>
        <w:t>היו"ר ראובן ריבלין:</w:t>
      </w:r>
    </w:p>
    <w:p w14:paraId="63CE9C6D" w14:textId="77777777" w:rsidR="00000000" w:rsidRDefault="00B6587A">
      <w:pPr>
        <w:pStyle w:val="a"/>
        <w:rPr>
          <w:rtl/>
        </w:rPr>
      </w:pPr>
    </w:p>
    <w:p w14:paraId="0853E9D4" w14:textId="77777777" w:rsidR="00000000" w:rsidRDefault="00B6587A">
      <w:pPr>
        <w:pStyle w:val="a"/>
        <w:rPr>
          <w:rFonts w:hint="cs"/>
          <w:rtl/>
        </w:rPr>
      </w:pPr>
      <w:r>
        <w:rPr>
          <w:rFonts w:hint="cs"/>
          <w:rtl/>
        </w:rPr>
        <w:t xml:space="preserve">אדוני ידבר. </w:t>
      </w:r>
    </w:p>
    <w:p w14:paraId="163E1088" w14:textId="77777777" w:rsidR="00000000" w:rsidRDefault="00B6587A">
      <w:pPr>
        <w:pStyle w:val="a"/>
        <w:rPr>
          <w:rFonts w:hint="cs"/>
          <w:rtl/>
        </w:rPr>
      </w:pPr>
    </w:p>
    <w:p w14:paraId="660CF2D1" w14:textId="77777777" w:rsidR="00000000" w:rsidRDefault="00B6587A">
      <w:pPr>
        <w:pStyle w:val="SpeakerCon"/>
        <w:rPr>
          <w:rtl/>
        </w:rPr>
      </w:pPr>
      <w:bookmarkStart w:id="162" w:name="FS000000478T09_10_2003_13_16_33C"/>
      <w:bookmarkEnd w:id="162"/>
      <w:r>
        <w:rPr>
          <w:rtl/>
        </w:rPr>
        <w:t>השר מאיר שטר</w:t>
      </w:r>
      <w:r>
        <w:rPr>
          <w:rtl/>
        </w:rPr>
        <w:t>ית:</w:t>
      </w:r>
    </w:p>
    <w:p w14:paraId="19CC2BB9" w14:textId="77777777" w:rsidR="00000000" w:rsidRDefault="00B6587A">
      <w:pPr>
        <w:pStyle w:val="a"/>
        <w:rPr>
          <w:rtl/>
        </w:rPr>
      </w:pPr>
    </w:p>
    <w:p w14:paraId="48B60BFB" w14:textId="77777777" w:rsidR="00000000" w:rsidRDefault="00B6587A">
      <w:pPr>
        <w:pStyle w:val="a"/>
        <w:rPr>
          <w:rFonts w:hint="cs"/>
          <w:rtl/>
        </w:rPr>
      </w:pPr>
      <w:r>
        <w:rPr>
          <w:rFonts w:hint="cs"/>
          <w:rtl/>
        </w:rPr>
        <w:t xml:space="preserve">מותר לממשלה - -  - </w:t>
      </w:r>
    </w:p>
    <w:p w14:paraId="0AF689BB" w14:textId="77777777" w:rsidR="00000000" w:rsidRDefault="00B6587A">
      <w:pPr>
        <w:pStyle w:val="a"/>
        <w:rPr>
          <w:rFonts w:hint="cs"/>
          <w:rtl/>
        </w:rPr>
      </w:pPr>
    </w:p>
    <w:p w14:paraId="2F0E93D7" w14:textId="77777777" w:rsidR="00000000" w:rsidRDefault="00B6587A">
      <w:pPr>
        <w:pStyle w:val="ac"/>
        <w:rPr>
          <w:rtl/>
        </w:rPr>
      </w:pPr>
      <w:r>
        <w:rPr>
          <w:rFonts w:hint="eastAsia"/>
          <w:rtl/>
        </w:rPr>
        <w:t>חיים</w:t>
      </w:r>
      <w:r>
        <w:rPr>
          <w:rtl/>
        </w:rPr>
        <w:t xml:space="preserve"> רמון (העבודה-מימד):</w:t>
      </w:r>
    </w:p>
    <w:p w14:paraId="5D4A6ED4" w14:textId="77777777" w:rsidR="00000000" w:rsidRDefault="00B6587A">
      <w:pPr>
        <w:pStyle w:val="a"/>
        <w:rPr>
          <w:rFonts w:hint="cs"/>
          <w:rtl/>
        </w:rPr>
      </w:pPr>
    </w:p>
    <w:p w14:paraId="0B8A9F0C" w14:textId="77777777" w:rsidR="00000000" w:rsidRDefault="00B6587A">
      <w:pPr>
        <w:pStyle w:val="a"/>
        <w:ind w:firstLine="0"/>
        <w:rPr>
          <w:rFonts w:hint="cs"/>
          <w:rtl/>
        </w:rPr>
      </w:pPr>
      <w:r>
        <w:rPr>
          <w:rFonts w:hint="cs"/>
          <w:rtl/>
        </w:rPr>
        <w:tab/>
        <w:t xml:space="preserve">אדוני היושב-ראש, אני שואל אותך, לא את השר. זה שהשר - - - זה בסדר, אבל אתה, אדוני - - - </w:t>
      </w:r>
    </w:p>
    <w:p w14:paraId="600455A4" w14:textId="77777777" w:rsidR="00000000" w:rsidRDefault="00B6587A">
      <w:pPr>
        <w:pStyle w:val="a"/>
        <w:ind w:firstLine="0"/>
        <w:rPr>
          <w:rFonts w:hint="cs"/>
          <w:rtl/>
        </w:rPr>
      </w:pPr>
    </w:p>
    <w:p w14:paraId="21565CF5" w14:textId="77777777" w:rsidR="00000000" w:rsidRDefault="00B6587A">
      <w:pPr>
        <w:pStyle w:val="SpeakerCon"/>
        <w:rPr>
          <w:rtl/>
        </w:rPr>
      </w:pPr>
      <w:bookmarkStart w:id="163" w:name="FS000000478T09_10_2003_13_17_50C"/>
      <w:bookmarkEnd w:id="163"/>
      <w:r>
        <w:rPr>
          <w:rtl/>
        </w:rPr>
        <w:t>השר מאיר שטרית:</w:t>
      </w:r>
    </w:p>
    <w:p w14:paraId="0938D775" w14:textId="77777777" w:rsidR="00000000" w:rsidRDefault="00B6587A">
      <w:pPr>
        <w:pStyle w:val="a"/>
        <w:rPr>
          <w:rtl/>
        </w:rPr>
      </w:pPr>
    </w:p>
    <w:p w14:paraId="64AE5CAC" w14:textId="77777777" w:rsidR="00000000" w:rsidRDefault="00B6587A">
      <w:pPr>
        <w:pStyle w:val="a"/>
        <w:rPr>
          <w:rFonts w:hint="cs"/>
          <w:rtl/>
        </w:rPr>
      </w:pPr>
      <w:r>
        <w:rPr>
          <w:rFonts w:hint="cs"/>
          <w:rtl/>
        </w:rPr>
        <w:t xml:space="preserve">חבר הכנסת רמון, מותר לממשלה. מותר לממשלה, חבר הכנסת רמון. </w:t>
      </w:r>
    </w:p>
    <w:p w14:paraId="10262308" w14:textId="77777777" w:rsidR="00000000" w:rsidRDefault="00B6587A">
      <w:pPr>
        <w:pStyle w:val="a"/>
        <w:rPr>
          <w:rFonts w:hint="cs"/>
          <w:rtl/>
        </w:rPr>
      </w:pPr>
    </w:p>
    <w:p w14:paraId="221A96A4" w14:textId="77777777" w:rsidR="00000000" w:rsidRDefault="00B6587A">
      <w:pPr>
        <w:pStyle w:val="ad"/>
        <w:rPr>
          <w:rtl/>
        </w:rPr>
      </w:pPr>
      <w:r>
        <w:rPr>
          <w:rtl/>
        </w:rPr>
        <w:t>היו"ר ראובן ריבלין:</w:t>
      </w:r>
    </w:p>
    <w:p w14:paraId="7111D5E9" w14:textId="77777777" w:rsidR="00000000" w:rsidRDefault="00B6587A">
      <w:pPr>
        <w:pStyle w:val="a"/>
        <w:rPr>
          <w:rtl/>
        </w:rPr>
      </w:pPr>
    </w:p>
    <w:p w14:paraId="54483EA9" w14:textId="77777777" w:rsidR="00000000" w:rsidRDefault="00B6587A">
      <w:pPr>
        <w:pStyle w:val="a"/>
        <w:rPr>
          <w:rFonts w:hint="cs"/>
          <w:rtl/>
        </w:rPr>
      </w:pPr>
      <w:r>
        <w:rPr>
          <w:rFonts w:hint="cs"/>
          <w:rtl/>
        </w:rPr>
        <w:t>האם אדוני יודע כ</w:t>
      </w:r>
      <w:r>
        <w:rPr>
          <w:rFonts w:hint="cs"/>
          <w:rtl/>
        </w:rPr>
        <w:t xml:space="preserve">מה פעמים אני רוצה להשיב תשובות ואני לא יכול? </w:t>
      </w:r>
    </w:p>
    <w:p w14:paraId="7298AC56" w14:textId="77777777" w:rsidR="00000000" w:rsidRDefault="00B6587A">
      <w:pPr>
        <w:pStyle w:val="a"/>
        <w:rPr>
          <w:rFonts w:hint="cs"/>
          <w:rtl/>
        </w:rPr>
      </w:pPr>
    </w:p>
    <w:p w14:paraId="6618625D" w14:textId="77777777" w:rsidR="00000000" w:rsidRDefault="00B6587A">
      <w:pPr>
        <w:pStyle w:val="ac"/>
        <w:rPr>
          <w:rtl/>
        </w:rPr>
      </w:pPr>
      <w:r>
        <w:rPr>
          <w:rFonts w:hint="eastAsia"/>
          <w:rtl/>
        </w:rPr>
        <w:t>חיים</w:t>
      </w:r>
      <w:r>
        <w:rPr>
          <w:rtl/>
        </w:rPr>
        <w:t xml:space="preserve"> רמון (העבודה-מימד):</w:t>
      </w:r>
    </w:p>
    <w:p w14:paraId="50828531" w14:textId="77777777" w:rsidR="00000000" w:rsidRDefault="00B6587A">
      <w:pPr>
        <w:pStyle w:val="a"/>
        <w:rPr>
          <w:rFonts w:hint="cs"/>
          <w:rtl/>
        </w:rPr>
      </w:pPr>
    </w:p>
    <w:p w14:paraId="3A3C88DC" w14:textId="77777777" w:rsidR="00000000" w:rsidRDefault="00B6587A">
      <w:pPr>
        <w:pStyle w:val="a"/>
        <w:ind w:firstLine="0"/>
        <w:rPr>
          <w:rFonts w:hint="cs"/>
          <w:rtl/>
        </w:rPr>
      </w:pPr>
      <w:r>
        <w:rPr>
          <w:rFonts w:hint="cs"/>
          <w:rtl/>
        </w:rPr>
        <w:tab/>
        <w:t>- - - יש לי בעיה עם שביתה, אז אני משתמש בכנסת - - -</w:t>
      </w:r>
    </w:p>
    <w:p w14:paraId="3F5B3484" w14:textId="77777777" w:rsidR="00000000" w:rsidRDefault="00B6587A">
      <w:pPr>
        <w:pStyle w:val="a"/>
        <w:ind w:firstLine="0"/>
        <w:rPr>
          <w:rFonts w:hint="cs"/>
          <w:rtl/>
        </w:rPr>
      </w:pPr>
    </w:p>
    <w:p w14:paraId="28FA8891" w14:textId="77777777" w:rsidR="00000000" w:rsidRDefault="00B6587A">
      <w:pPr>
        <w:pStyle w:val="SpeakerCon"/>
        <w:rPr>
          <w:rtl/>
        </w:rPr>
      </w:pPr>
      <w:bookmarkStart w:id="164" w:name="FS000000478T09_10_2003_13_20_22C"/>
      <w:bookmarkEnd w:id="164"/>
      <w:r>
        <w:rPr>
          <w:rtl/>
        </w:rPr>
        <w:t>השר מאיר שטרית:</w:t>
      </w:r>
    </w:p>
    <w:p w14:paraId="2E55E9A2" w14:textId="77777777" w:rsidR="00000000" w:rsidRDefault="00B6587A">
      <w:pPr>
        <w:pStyle w:val="a"/>
        <w:rPr>
          <w:rtl/>
        </w:rPr>
      </w:pPr>
    </w:p>
    <w:p w14:paraId="30F0C637" w14:textId="77777777" w:rsidR="00000000" w:rsidRDefault="00B6587A">
      <w:pPr>
        <w:pStyle w:val="a"/>
        <w:rPr>
          <w:rFonts w:hint="cs"/>
          <w:rtl/>
        </w:rPr>
      </w:pPr>
      <w:r>
        <w:rPr>
          <w:rFonts w:hint="cs"/>
          <w:rtl/>
        </w:rPr>
        <w:t>אני אענה לך.</w:t>
      </w:r>
    </w:p>
    <w:p w14:paraId="1FF10812" w14:textId="77777777" w:rsidR="00000000" w:rsidRDefault="00B6587A">
      <w:pPr>
        <w:pStyle w:val="a"/>
        <w:rPr>
          <w:rFonts w:hint="cs"/>
          <w:rtl/>
        </w:rPr>
      </w:pPr>
    </w:p>
    <w:p w14:paraId="7CCF5714" w14:textId="77777777" w:rsidR="00000000" w:rsidRDefault="00B6587A">
      <w:pPr>
        <w:pStyle w:val="ad"/>
        <w:rPr>
          <w:rtl/>
        </w:rPr>
      </w:pPr>
      <w:r>
        <w:rPr>
          <w:rtl/>
        </w:rPr>
        <w:t>היו"ר ראובן ריבלין:</w:t>
      </w:r>
    </w:p>
    <w:p w14:paraId="394C917A" w14:textId="77777777" w:rsidR="00000000" w:rsidRDefault="00B6587A">
      <w:pPr>
        <w:pStyle w:val="a"/>
        <w:rPr>
          <w:rtl/>
        </w:rPr>
      </w:pPr>
    </w:p>
    <w:p w14:paraId="4975CEDC" w14:textId="77777777" w:rsidR="00000000" w:rsidRDefault="00B6587A">
      <w:pPr>
        <w:pStyle w:val="a"/>
        <w:rPr>
          <w:rFonts w:hint="cs"/>
          <w:rtl/>
        </w:rPr>
      </w:pPr>
      <w:r>
        <w:rPr>
          <w:rFonts w:hint="cs"/>
          <w:rtl/>
        </w:rPr>
        <w:t xml:space="preserve">אדוני, הבנתי את שאלתך וכבר עניתי עליה בפעם השנייה, ועכשיו </w:t>
      </w:r>
      <w:r>
        <w:rPr>
          <w:rtl/>
        </w:rPr>
        <w:t>–</w:t>
      </w:r>
      <w:r>
        <w:rPr>
          <w:rFonts w:hint="cs"/>
          <w:rtl/>
        </w:rPr>
        <w:t xml:space="preserve"> בפעם השלישית. סעי</w:t>
      </w:r>
      <w:r>
        <w:rPr>
          <w:rFonts w:hint="cs"/>
          <w:rtl/>
        </w:rPr>
        <w:t>ף 9(ב) לחוק קובע, שהממשלה יכולה להגיש הצעת חוק מטעמה, ואני צריך להביאה לקריאה ראשונה.</w:t>
      </w:r>
    </w:p>
    <w:p w14:paraId="478DAA15" w14:textId="77777777" w:rsidR="00000000" w:rsidRDefault="00B6587A">
      <w:pPr>
        <w:pStyle w:val="a"/>
        <w:rPr>
          <w:rtl/>
        </w:rPr>
      </w:pPr>
    </w:p>
    <w:p w14:paraId="20C2D181" w14:textId="77777777" w:rsidR="00000000" w:rsidRDefault="00B6587A">
      <w:pPr>
        <w:pStyle w:val="a"/>
        <w:rPr>
          <w:rFonts w:hint="cs"/>
          <w:rtl/>
        </w:rPr>
      </w:pPr>
    </w:p>
    <w:p w14:paraId="6CEC0E96" w14:textId="77777777" w:rsidR="00000000" w:rsidRDefault="00B6587A">
      <w:pPr>
        <w:pStyle w:val="ac"/>
        <w:rPr>
          <w:rtl/>
        </w:rPr>
      </w:pPr>
      <w:r>
        <w:rPr>
          <w:rFonts w:hint="eastAsia"/>
          <w:rtl/>
        </w:rPr>
        <w:t>חיים</w:t>
      </w:r>
      <w:r>
        <w:rPr>
          <w:rtl/>
        </w:rPr>
        <w:t xml:space="preserve"> רמון (העבודה-מימד):</w:t>
      </w:r>
    </w:p>
    <w:p w14:paraId="36F890B2" w14:textId="77777777" w:rsidR="00000000" w:rsidRDefault="00B6587A">
      <w:pPr>
        <w:pStyle w:val="a"/>
        <w:rPr>
          <w:rFonts w:hint="cs"/>
          <w:rtl/>
        </w:rPr>
      </w:pPr>
    </w:p>
    <w:p w14:paraId="78D3CE68" w14:textId="77777777" w:rsidR="00000000" w:rsidRDefault="00B6587A">
      <w:pPr>
        <w:pStyle w:val="a"/>
        <w:rPr>
          <w:rFonts w:hint="cs"/>
          <w:rtl/>
        </w:rPr>
      </w:pPr>
      <w:r>
        <w:rPr>
          <w:rFonts w:hint="cs"/>
          <w:rtl/>
        </w:rPr>
        <w:t>אין  חובה על היושב-ראש - - -</w:t>
      </w:r>
    </w:p>
    <w:p w14:paraId="70A27280" w14:textId="77777777" w:rsidR="00000000" w:rsidRDefault="00B6587A">
      <w:pPr>
        <w:pStyle w:val="a"/>
        <w:rPr>
          <w:rFonts w:hint="cs"/>
          <w:rtl/>
        </w:rPr>
      </w:pPr>
    </w:p>
    <w:p w14:paraId="230F891F" w14:textId="77777777" w:rsidR="00000000" w:rsidRDefault="00B6587A">
      <w:pPr>
        <w:pStyle w:val="ad"/>
        <w:rPr>
          <w:rtl/>
        </w:rPr>
      </w:pPr>
      <w:r>
        <w:rPr>
          <w:rtl/>
        </w:rPr>
        <w:t>היו"ר ראובן ריבלין:</w:t>
      </w:r>
    </w:p>
    <w:p w14:paraId="260C1E0A" w14:textId="77777777" w:rsidR="00000000" w:rsidRDefault="00B6587A">
      <w:pPr>
        <w:pStyle w:val="a"/>
        <w:rPr>
          <w:rtl/>
        </w:rPr>
      </w:pPr>
    </w:p>
    <w:p w14:paraId="39E92CD1" w14:textId="77777777" w:rsidR="00000000" w:rsidRDefault="00B6587A">
      <w:pPr>
        <w:pStyle w:val="a"/>
        <w:rPr>
          <w:rFonts w:hint="cs"/>
          <w:rtl/>
        </w:rPr>
      </w:pPr>
      <w:r>
        <w:rPr>
          <w:rFonts w:hint="cs"/>
          <w:rtl/>
        </w:rPr>
        <w:t>נכון. הואיל והממשלה חשבה - - -</w:t>
      </w:r>
    </w:p>
    <w:p w14:paraId="416916D5" w14:textId="77777777" w:rsidR="00000000" w:rsidRDefault="00B6587A">
      <w:pPr>
        <w:pStyle w:val="a"/>
        <w:rPr>
          <w:rFonts w:hint="cs"/>
          <w:rtl/>
        </w:rPr>
      </w:pPr>
    </w:p>
    <w:p w14:paraId="779DB919" w14:textId="77777777" w:rsidR="00000000" w:rsidRDefault="00B6587A">
      <w:pPr>
        <w:pStyle w:val="ac"/>
        <w:rPr>
          <w:rtl/>
        </w:rPr>
      </w:pPr>
      <w:r>
        <w:rPr>
          <w:rFonts w:hint="eastAsia"/>
          <w:rtl/>
        </w:rPr>
        <w:t>חיים</w:t>
      </w:r>
      <w:r>
        <w:rPr>
          <w:rtl/>
        </w:rPr>
        <w:t xml:space="preserve"> רמון (העבודה-מימד):</w:t>
      </w:r>
    </w:p>
    <w:p w14:paraId="78D2FE79" w14:textId="77777777" w:rsidR="00000000" w:rsidRDefault="00B6587A">
      <w:pPr>
        <w:pStyle w:val="a"/>
        <w:rPr>
          <w:rFonts w:hint="cs"/>
          <w:rtl/>
        </w:rPr>
      </w:pPr>
    </w:p>
    <w:p w14:paraId="517954AD" w14:textId="77777777" w:rsidR="00000000" w:rsidRDefault="00B6587A">
      <w:pPr>
        <w:pStyle w:val="a"/>
        <w:rPr>
          <w:rFonts w:hint="cs"/>
          <w:rtl/>
        </w:rPr>
      </w:pPr>
      <w:r>
        <w:rPr>
          <w:rFonts w:hint="cs"/>
          <w:rtl/>
        </w:rPr>
        <w:t>- - -</w:t>
      </w:r>
    </w:p>
    <w:p w14:paraId="36B26044" w14:textId="77777777" w:rsidR="00000000" w:rsidRDefault="00B6587A">
      <w:pPr>
        <w:pStyle w:val="a"/>
        <w:rPr>
          <w:rFonts w:hint="cs"/>
          <w:rtl/>
        </w:rPr>
      </w:pPr>
    </w:p>
    <w:p w14:paraId="7423EE5C" w14:textId="77777777" w:rsidR="00000000" w:rsidRDefault="00B6587A">
      <w:pPr>
        <w:pStyle w:val="ad"/>
        <w:rPr>
          <w:rtl/>
        </w:rPr>
      </w:pPr>
      <w:r>
        <w:rPr>
          <w:rtl/>
        </w:rPr>
        <w:t>היו"ר ראובן ריבלין:</w:t>
      </w:r>
    </w:p>
    <w:p w14:paraId="217C4193" w14:textId="77777777" w:rsidR="00000000" w:rsidRDefault="00B6587A">
      <w:pPr>
        <w:pStyle w:val="a"/>
        <w:rPr>
          <w:rtl/>
        </w:rPr>
      </w:pPr>
    </w:p>
    <w:p w14:paraId="36EC6B83" w14:textId="77777777" w:rsidR="00000000" w:rsidRDefault="00B6587A">
      <w:pPr>
        <w:pStyle w:val="a"/>
        <w:rPr>
          <w:rFonts w:hint="cs"/>
          <w:rtl/>
        </w:rPr>
      </w:pPr>
      <w:r>
        <w:rPr>
          <w:rFonts w:hint="cs"/>
          <w:rtl/>
        </w:rPr>
        <w:t>שמעתי</w:t>
      </w:r>
      <w:r>
        <w:rPr>
          <w:rFonts w:hint="cs"/>
          <w:rtl/>
        </w:rPr>
        <w:t>.</w:t>
      </w:r>
    </w:p>
    <w:p w14:paraId="26E54287" w14:textId="77777777" w:rsidR="00000000" w:rsidRDefault="00B6587A">
      <w:pPr>
        <w:pStyle w:val="a"/>
        <w:rPr>
          <w:rFonts w:hint="cs"/>
          <w:rtl/>
        </w:rPr>
      </w:pPr>
    </w:p>
    <w:p w14:paraId="443608E3" w14:textId="77777777" w:rsidR="00000000" w:rsidRDefault="00B6587A">
      <w:pPr>
        <w:pStyle w:val="ac"/>
        <w:rPr>
          <w:rtl/>
        </w:rPr>
      </w:pPr>
      <w:r>
        <w:rPr>
          <w:rFonts w:hint="eastAsia"/>
          <w:rtl/>
        </w:rPr>
        <w:t>חיים</w:t>
      </w:r>
      <w:r>
        <w:rPr>
          <w:rtl/>
        </w:rPr>
        <w:t xml:space="preserve"> רמון (העבודה-מימד):</w:t>
      </w:r>
    </w:p>
    <w:p w14:paraId="67FFD01E" w14:textId="77777777" w:rsidR="00000000" w:rsidRDefault="00B6587A">
      <w:pPr>
        <w:pStyle w:val="a"/>
        <w:rPr>
          <w:rFonts w:hint="cs"/>
          <w:rtl/>
        </w:rPr>
      </w:pPr>
    </w:p>
    <w:p w14:paraId="5BDFFF11" w14:textId="77777777" w:rsidR="00000000" w:rsidRDefault="00B6587A">
      <w:pPr>
        <w:pStyle w:val="a"/>
        <w:rPr>
          <w:rFonts w:hint="cs"/>
          <w:rtl/>
        </w:rPr>
      </w:pPr>
      <w:r>
        <w:rPr>
          <w:rFonts w:hint="cs"/>
          <w:rtl/>
        </w:rPr>
        <w:t>אדוני היושב-ראש, אני יכול להציע לך תשובה לממשלה? כיוון שהממשלה החליטה לערב את הכנסת במשא-ומתן - -</w:t>
      </w:r>
    </w:p>
    <w:p w14:paraId="3B4905CB" w14:textId="77777777" w:rsidR="00000000" w:rsidRDefault="00B6587A">
      <w:pPr>
        <w:pStyle w:val="a"/>
        <w:rPr>
          <w:rFonts w:hint="cs"/>
          <w:rtl/>
        </w:rPr>
      </w:pPr>
    </w:p>
    <w:p w14:paraId="7B7015AF" w14:textId="77777777" w:rsidR="00000000" w:rsidRDefault="00B6587A">
      <w:pPr>
        <w:pStyle w:val="SpeakerCon"/>
        <w:rPr>
          <w:rtl/>
        </w:rPr>
      </w:pPr>
      <w:bookmarkStart w:id="165" w:name="FS000000478T09_10_2003_13_24_40C"/>
      <w:bookmarkEnd w:id="165"/>
      <w:r>
        <w:rPr>
          <w:rtl/>
        </w:rPr>
        <w:t>השר מאיר שטרית:</w:t>
      </w:r>
    </w:p>
    <w:p w14:paraId="15FCCBB8" w14:textId="77777777" w:rsidR="00000000" w:rsidRDefault="00B6587A">
      <w:pPr>
        <w:pStyle w:val="a"/>
        <w:rPr>
          <w:rtl/>
        </w:rPr>
      </w:pPr>
    </w:p>
    <w:p w14:paraId="1E20101D" w14:textId="77777777" w:rsidR="00000000" w:rsidRDefault="00B6587A">
      <w:pPr>
        <w:pStyle w:val="a"/>
        <w:rPr>
          <w:rFonts w:hint="cs"/>
          <w:rtl/>
        </w:rPr>
      </w:pPr>
      <w:r>
        <w:rPr>
          <w:rFonts w:hint="cs"/>
          <w:rtl/>
        </w:rPr>
        <w:t>זה לא משא-ומתן. אין משא-ומתן.</w:t>
      </w:r>
    </w:p>
    <w:p w14:paraId="4F16D9D6" w14:textId="77777777" w:rsidR="00000000" w:rsidRDefault="00B6587A">
      <w:pPr>
        <w:pStyle w:val="a"/>
        <w:rPr>
          <w:rFonts w:hint="cs"/>
          <w:rtl/>
        </w:rPr>
      </w:pPr>
    </w:p>
    <w:p w14:paraId="3AAFD483" w14:textId="77777777" w:rsidR="00000000" w:rsidRDefault="00B6587A">
      <w:pPr>
        <w:pStyle w:val="ac"/>
        <w:rPr>
          <w:rtl/>
        </w:rPr>
      </w:pPr>
      <w:r>
        <w:rPr>
          <w:rFonts w:hint="eastAsia"/>
          <w:rtl/>
        </w:rPr>
        <w:t>קריא</w:t>
      </w:r>
      <w:r>
        <w:rPr>
          <w:rFonts w:hint="cs"/>
          <w:rtl/>
        </w:rPr>
        <w:t>ה</w:t>
      </w:r>
      <w:r>
        <w:rPr>
          <w:rtl/>
        </w:rPr>
        <w:t>:</w:t>
      </w:r>
    </w:p>
    <w:p w14:paraId="06788367" w14:textId="77777777" w:rsidR="00000000" w:rsidRDefault="00B6587A">
      <w:pPr>
        <w:pStyle w:val="a"/>
        <w:rPr>
          <w:rFonts w:hint="cs"/>
          <w:rtl/>
        </w:rPr>
      </w:pPr>
    </w:p>
    <w:p w14:paraId="5855C9C7" w14:textId="77777777" w:rsidR="00000000" w:rsidRDefault="00B6587A">
      <w:pPr>
        <w:pStyle w:val="a"/>
        <w:rPr>
          <w:rFonts w:hint="cs"/>
          <w:rtl/>
        </w:rPr>
      </w:pPr>
      <w:r>
        <w:rPr>
          <w:rFonts w:hint="cs"/>
          <w:rtl/>
        </w:rPr>
        <w:t xml:space="preserve">אבל הוא לא יכול לערב. </w:t>
      </w:r>
    </w:p>
    <w:p w14:paraId="6E2ABC72" w14:textId="77777777" w:rsidR="00000000" w:rsidRDefault="00B6587A">
      <w:pPr>
        <w:pStyle w:val="a"/>
        <w:rPr>
          <w:rFonts w:hint="cs"/>
          <w:rtl/>
        </w:rPr>
      </w:pPr>
    </w:p>
    <w:p w14:paraId="788C437E" w14:textId="77777777" w:rsidR="00000000" w:rsidRDefault="00B6587A">
      <w:pPr>
        <w:pStyle w:val="ac"/>
        <w:rPr>
          <w:rtl/>
        </w:rPr>
      </w:pPr>
      <w:r>
        <w:rPr>
          <w:rFonts w:hint="eastAsia"/>
          <w:rtl/>
        </w:rPr>
        <w:t>חיים</w:t>
      </w:r>
      <w:r>
        <w:rPr>
          <w:rtl/>
        </w:rPr>
        <w:t xml:space="preserve"> רמון (העבודה-מימד):</w:t>
      </w:r>
    </w:p>
    <w:p w14:paraId="38063023" w14:textId="77777777" w:rsidR="00000000" w:rsidRDefault="00B6587A">
      <w:pPr>
        <w:pStyle w:val="a"/>
        <w:rPr>
          <w:rFonts w:hint="cs"/>
          <w:rtl/>
        </w:rPr>
      </w:pPr>
    </w:p>
    <w:p w14:paraId="60716FD3" w14:textId="77777777" w:rsidR="00000000" w:rsidRDefault="00B6587A">
      <w:pPr>
        <w:pStyle w:val="a"/>
        <w:rPr>
          <w:rFonts w:hint="cs"/>
          <w:rtl/>
        </w:rPr>
      </w:pPr>
      <w:r>
        <w:rPr>
          <w:rFonts w:hint="cs"/>
          <w:rtl/>
        </w:rPr>
        <w:t>- - היה ראוי להגיד לממ</w:t>
      </w:r>
      <w:r>
        <w:rPr>
          <w:rFonts w:hint="cs"/>
          <w:rtl/>
        </w:rPr>
        <w:t>שלה שעוד מעט, בעוד שבוע ימים, הכנסת מתכנסת - - -</w:t>
      </w:r>
    </w:p>
    <w:p w14:paraId="7ADBEBEF" w14:textId="77777777" w:rsidR="00000000" w:rsidRDefault="00B6587A">
      <w:pPr>
        <w:pStyle w:val="a"/>
        <w:rPr>
          <w:rFonts w:hint="cs"/>
          <w:rtl/>
        </w:rPr>
      </w:pPr>
    </w:p>
    <w:p w14:paraId="61F71A72" w14:textId="77777777" w:rsidR="00000000" w:rsidRDefault="00B6587A">
      <w:pPr>
        <w:pStyle w:val="SpeakerCon"/>
        <w:rPr>
          <w:rtl/>
        </w:rPr>
      </w:pPr>
      <w:bookmarkStart w:id="166" w:name="FS000000478T09_10_2003_13_26_21C"/>
      <w:bookmarkEnd w:id="166"/>
      <w:r>
        <w:rPr>
          <w:rtl/>
        </w:rPr>
        <w:t>השר מאיר שטרית:</w:t>
      </w:r>
    </w:p>
    <w:p w14:paraId="5FBE7389" w14:textId="77777777" w:rsidR="00000000" w:rsidRDefault="00B6587A">
      <w:pPr>
        <w:pStyle w:val="a"/>
        <w:rPr>
          <w:rtl/>
        </w:rPr>
      </w:pPr>
    </w:p>
    <w:p w14:paraId="28632CBB" w14:textId="77777777" w:rsidR="00000000" w:rsidRDefault="00B6587A">
      <w:pPr>
        <w:pStyle w:val="a"/>
        <w:rPr>
          <w:rFonts w:hint="cs"/>
          <w:rtl/>
        </w:rPr>
      </w:pPr>
      <w:r>
        <w:rPr>
          <w:rFonts w:hint="cs"/>
          <w:rtl/>
        </w:rPr>
        <w:t>קריאה שנייה וקריאה שלישית.</w:t>
      </w:r>
    </w:p>
    <w:p w14:paraId="7FB7D33A" w14:textId="77777777" w:rsidR="00000000" w:rsidRDefault="00B6587A">
      <w:pPr>
        <w:pStyle w:val="a"/>
        <w:rPr>
          <w:rtl/>
        </w:rPr>
      </w:pPr>
    </w:p>
    <w:p w14:paraId="4A2F5B58" w14:textId="77777777" w:rsidR="00000000" w:rsidRDefault="00B6587A">
      <w:pPr>
        <w:pStyle w:val="a"/>
        <w:rPr>
          <w:rFonts w:hint="cs"/>
          <w:rtl/>
        </w:rPr>
      </w:pPr>
    </w:p>
    <w:p w14:paraId="15D021CD" w14:textId="77777777" w:rsidR="00000000" w:rsidRDefault="00B6587A">
      <w:pPr>
        <w:pStyle w:val="ad"/>
        <w:rPr>
          <w:rtl/>
        </w:rPr>
      </w:pPr>
      <w:r>
        <w:rPr>
          <w:rtl/>
        </w:rPr>
        <w:t>היו"ר ראובן ריבלין:</w:t>
      </w:r>
    </w:p>
    <w:p w14:paraId="6CAD7F59" w14:textId="77777777" w:rsidR="00000000" w:rsidRDefault="00B6587A">
      <w:pPr>
        <w:pStyle w:val="a"/>
        <w:rPr>
          <w:rtl/>
        </w:rPr>
      </w:pPr>
    </w:p>
    <w:p w14:paraId="56FB7D48" w14:textId="77777777" w:rsidR="00000000" w:rsidRDefault="00B6587A">
      <w:pPr>
        <w:pStyle w:val="a"/>
        <w:rPr>
          <w:rFonts w:hint="cs"/>
          <w:rtl/>
        </w:rPr>
      </w:pPr>
      <w:r>
        <w:rPr>
          <w:rFonts w:hint="cs"/>
          <w:rtl/>
        </w:rPr>
        <w:t>הדבר נדון ביני לבין הממשלה.</w:t>
      </w:r>
    </w:p>
    <w:p w14:paraId="0902080E" w14:textId="77777777" w:rsidR="00000000" w:rsidRDefault="00B6587A">
      <w:pPr>
        <w:pStyle w:val="a"/>
        <w:rPr>
          <w:rFonts w:hint="cs"/>
          <w:rtl/>
        </w:rPr>
      </w:pPr>
    </w:p>
    <w:p w14:paraId="2DFBACD8" w14:textId="77777777" w:rsidR="00000000" w:rsidRDefault="00B6587A">
      <w:pPr>
        <w:pStyle w:val="ac"/>
        <w:rPr>
          <w:rtl/>
        </w:rPr>
      </w:pPr>
      <w:r>
        <w:rPr>
          <w:rFonts w:hint="eastAsia"/>
          <w:rtl/>
        </w:rPr>
        <w:t>חיים</w:t>
      </w:r>
      <w:r>
        <w:rPr>
          <w:rtl/>
        </w:rPr>
        <w:t xml:space="preserve"> רמון (העבודה-מימד):</w:t>
      </w:r>
    </w:p>
    <w:p w14:paraId="2B22B74E" w14:textId="77777777" w:rsidR="00000000" w:rsidRDefault="00B6587A">
      <w:pPr>
        <w:pStyle w:val="a"/>
        <w:rPr>
          <w:rFonts w:hint="cs"/>
          <w:rtl/>
        </w:rPr>
      </w:pPr>
    </w:p>
    <w:p w14:paraId="6DDF0732" w14:textId="77777777" w:rsidR="00000000" w:rsidRDefault="00B6587A">
      <w:pPr>
        <w:pStyle w:val="a"/>
        <w:rPr>
          <w:rFonts w:hint="cs"/>
          <w:rtl/>
        </w:rPr>
      </w:pPr>
      <w:r>
        <w:rPr>
          <w:rFonts w:hint="cs"/>
          <w:rtl/>
        </w:rPr>
        <w:t>- - -</w:t>
      </w:r>
    </w:p>
    <w:p w14:paraId="2023FD88" w14:textId="77777777" w:rsidR="00000000" w:rsidRDefault="00B6587A">
      <w:pPr>
        <w:pStyle w:val="a"/>
        <w:rPr>
          <w:rFonts w:hint="cs"/>
          <w:rtl/>
        </w:rPr>
      </w:pPr>
    </w:p>
    <w:p w14:paraId="1FC20155" w14:textId="77777777" w:rsidR="00000000" w:rsidRDefault="00B6587A">
      <w:pPr>
        <w:pStyle w:val="ad"/>
        <w:rPr>
          <w:rtl/>
        </w:rPr>
      </w:pPr>
      <w:r>
        <w:rPr>
          <w:rtl/>
        </w:rPr>
        <w:t>היו"ר ראובן ריבלין:</w:t>
      </w:r>
    </w:p>
    <w:p w14:paraId="70B9D2D2" w14:textId="77777777" w:rsidR="00000000" w:rsidRDefault="00B6587A">
      <w:pPr>
        <w:pStyle w:val="a"/>
        <w:rPr>
          <w:rtl/>
        </w:rPr>
      </w:pPr>
    </w:p>
    <w:p w14:paraId="23D9C44B" w14:textId="77777777" w:rsidR="00000000" w:rsidRDefault="00B6587A">
      <w:pPr>
        <w:pStyle w:val="a"/>
        <w:rPr>
          <w:rFonts w:hint="cs"/>
          <w:rtl/>
        </w:rPr>
      </w:pPr>
      <w:r>
        <w:rPr>
          <w:rFonts w:hint="cs"/>
          <w:rtl/>
        </w:rPr>
        <w:t>מה פירוש בתום לב? כפי שהוסבר לי, הממשלה ראתה - - -</w:t>
      </w:r>
    </w:p>
    <w:p w14:paraId="744C2A6A" w14:textId="77777777" w:rsidR="00000000" w:rsidRDefault="00B6587A">
      <w:pPr>
        <w:pStyle w:val="a"/>
        <w:rPr>
          <w:rFonts w:hint="cs"/>
          <w:rtl/>
        </w:rPr>
      </w:pPr>
    </w:p>
    <w:p w14:paraId="2904150D" w14:textId="77777777" w:rsidR="00000000" w:rsidRDefault="00B6587A">
      <w:pPr>
        <w:pStyle w:val="ac"/>
        <w:rPr>
          <w:rtl/>
        </w:rPr>
      </w:pPr>
      <w:r>
        <w:rPr>
          <w:rFonts w:hint="eastAsia"/>
          <w:rtl/>
        </w:rPr>
        <w:t>חיים</w:t>
      </w:r>
      <w:r>
        <w:rPr>
          <w:rtl/>
        </w:rPr>
        <w:t xml:space="preserve"> רמון (העבודה-מימד):</w:t>
      </w:r>
    </w:p>
    <w:p w14:paraId="1CA866F8" w14:textId="77777777" w:rsidR="00000000" w:rsidRDefault="00B6587A">
      <w:pPr>
        <w:pStyle w:val="a"/>
        <w:rPr>
          <w:rFonts w:hint="cs"/>
          <w:rtl/>
        </w:rPr>
      </w:pPr>
    </w:p>
    <w:p w14:paraId="03830A5E" w14:textId="77777777" w:rsidR="00000000" w:rsidRDefault="00B6587A">
      <w:pPr>
        <w:pStyle w:val="a"/>
        <w:rPr>
          <w:rFonts w:hint="cs"/>
          <w:rtl/>
        </w:rPr>
      </w:pPr>
      <w:r>
        <w:rPr>
          <w:rFonts w:hint="cs"/>
          <w:rtl/>
        </w:rPr>
        <w:t>- - -</w:t>
      </w:r>
    </w:p>
    <w:p w14:paraId="55317C8F" w14:textId="77777777" w:rsidR="00000000" w:rsidRDefault="00B6587A">
      <w:pPr>
        <w:pStyle w:val="a"/>
        <w:rPr>
          <w:rFonts w:hint="cs"/>
          <w:rtl/>
        </w:rPr>
      </w:pPr>
    </w:p>
    <w:p w14:paraId="66844D91" w14:textId="77777777" w:rsidR="00000000" w:rsidRDefault="00B6587A">
      <w:pPr>
        <w:pStyle w:val="ac"/>
        <w:rPr>
          <w:rtl/>
        </w:rPr>
      </w:pPr>
      <w:r>
        <w:rPr>
          <w:rFonts w:hint="eastAsia"/>
          <w:rtl/>
        </w:rPr>
        <w:t>זאב</w:t>
      </w:r>
      <w:r>
        <w:rPr>
          <w:rtl/>
        </w:rPr>
        <w:t xml:space="preserve"> בוים (הליכוד):</w:t>
      </w:r>
    </w:p>
    <w:p w14:paraId="7CA0A8C9" w14:textId="77777777" w:rsidR="00000000" w:rsidRDefault="00B6587A">
      <w:pPr>
        <w:pStyle w:val="a"/>
        <w:rPr>
          <w:rFonts w:hint="cs"/>
          <w:rtl/>
        </w:rPr>
      </w:pPr>
    </w:p>
    <w:p w14:paraId="3A78238D" w14:textId="77777777" w:rsidR="00000000" w:rsidRDefault="00B6587A">
      <w:pPr>
        <w:pStyle w:val="a"/>
        <w:rPr>
          <w:rFonts w:hint="cs"/>
          <w:rtl/>
        </w:rPr>
      </w:pPr>
      <w:r>
        <w:rPr>
          <w:rFonts w:hint="cs"/>
          <w:rtl/>
        </w:rPr>
        <w:t>- - -</w:t>
      </w:r>
    </w:p>
    <w:p w14:paraId="2DF8ADDE" w14:textId="77777777" w:rsidR="00000000" w:rsidRDefault="00B6587A">
      <w:pPr>
        <w:pStyle w:val="a"/>
        <w:rPr>
          <w:rFonts w:hint="cs"/>
          <w:rtl/>
        </w:rPr>
      </w:pPr>
    </w:p>
    <w:p w14:paraId="3832E8BA" w14:textId="77777777" w:rsidR="00000000" w:rsidRDefault="00B6587A">
      <w:pPr>
        <w:pStyle w:val="ac"/>
        <w:rPr>
          <w:rtl/>
        </w:rPr>
      </w:pPr>
      <w:r>
        <w:rPr>
          <w:rFonts w:hint="eastAsia"/>
          <w:rtl/>
        </w:rPr>
        <w:t>יחיאל</w:t>
      </w:r>
      <w:r>
        <w:rPr>
          <w:rtl/>
        </w:rPr>
        <w:t xml:space="preserve"> חזן (הליכוד):</w:t>
      </w:r>
    </w:p>
    <w:p w14:paraId="14170190" w14:textId="77777777" w:rsidR="00000000" w:rsidRDefault="00B6587A">
      <w:pPr>
        <w:pStyle w:val="a"/>
        <w:rPr>
          <w:rFonts w:hint="cs"/>
          <w:rtl/>
        </w:rPr>
      </w:pPr>
    </w:p>
    <w:p w14:paraId="51A3AA8F" w14:textId="77777777" w:rsidR="00000000" w:rsidRDefault="00B6587A">
      <w:pPr>
        <w:pStyle w:val="a"/>
        <w:rPr>
          <w:rFonts w:hint="cs"/>
          <w:rtl/>
        </w:rPr>
      </w:pPr>
      <w:r>
        <w:rPr>
          <w:rFonts w:hint="cs"/>
          <w:rtl/>
        </w:rPr>
        <w:t xml:space="preserve">- - - </w:t>
      </w:r>
    </w:p>
    <w:p w14:paraId="0ED3011A" w14:textId="77777777" w:rsidR="00000000" w:rsidRDefault="00B6587A">
      <w:pPr>
        <w:pStyle w:val="a"/>
        <w:rPr>
          <w:rFonts w:hint="cs"/>
          <w:rtl/>
        </w:rPr>
      </w:pPr>
    </w:p>
    <w:p w14:paraId="4FDDEB0E" w14:textId="77777777" w:rsidR="00000000" w:rsidRDefault="00B6587A">
      <w:pPr>
        <w:pStyle w:val="ad"/>
        <w:rPr>
          <w:rtl/>
        </w:rPr>
      </w:pPr>
      <w:r>
        <w:rPr>
          <w:rtl/>
        </w:rPr>
        <w:t>היו"ר ראובן ריבלין:</w:t>
      </w:r>
    </w:p>
    <w:p w14:paraId="0F8F6329" w14:textId="77777777" w:rsidR="00000000" w:rsidRDefault="00B6587A">
      <w:pPr>
        <w:pStyle w:val="a"/>
        <w:rPr>
          <w:rtl/>
        </w:rPr>
      </w:pPr>
    </w:p>
    <w:p w14:paraId="0ADBE507" w14:textId="77777777" w:rsidR="00000000" w:rsidRDefault="00B6587A">
      <w:pPr>
        <w:pStyle w:val="a"/>
        <w:rPr>
          <w:rFonts w:hint="cs"/>
          <w:rtl/>
        </w:rPr>
      </w:pPr>
      <w:r>
        <w:rPr>
          <w:rFonts w:hint="cs"/>
          <w:rtl/>
        </w:rPr>
        <w:t xml:space="preserve">רק רגע, אדוני. רבותי. חבר הכנסת חזן, ייתן אדוני כבוד לבמה. אדוני, אני מייצג אותו כמו שאני מייצג את חבר הכנסת רמון, והוא שאל ואני עונה לו, כי זה כבודה </w:t>
      </w:r>
      <w:r>
        <w:rPr>
          <w:rFonts w:hint="cs"/>
          <w:rtl/>
        </w:rPr>
        <w:t xml:space="preserve">של הכנסת, וחבר הכנסת רמון בהחלט צודק בשאלתו הנוקבת. הממשלה אמרה שמשא-ומתן לא יכול להתקיים כאשר ההסתדרות עומדת במצב שבו היא מציגה תנאי סף שאינם קבילים, ולכן היא מבקשת להביא את הצעת החוק לקריאה ראשונה ולהתחיל לדון בה בוועדה. היום המצב במשק הוא כזה שנגרם נזק </w:t>
      </w:r>
      <w:r>
        <w:rPr>
          <w:rFonts w:hint="cs"/>
          <w:rtl/>
        </w:rPr>
        <w:t>איום ונורא לכולנו.</w:t>
      </w:r>
    </w:p>
    <w:p w14:paraId="30EDFBCF" w14:textId="77777777" w:rsidR="00000000" w:rsidRDefault="00B6587A">
      <w:pPr>
        <w:pStyle w:val="a"/>
        <w:rPr>
          <w:rFonts w:hint="cs"/>
          <w:rtl/>
        </w:rPr>
      </w:pPr>
    </w:p>
    <w:p w14:paraId="34E20BDE" w14:textId="77777777" w:rsidR="00000000" w:rsidRDefault="00B6587A">
      <w:pPr>
        <w:pStyle w:val="ac"/>
        <w:rPr>
          <w:rtl/>
        </w:rPr>
      </w:pPr>
      <w:r>
        <w:rPr>
          <w:rFonts w:hint="eastAsia"/>
          <w:rtl/>
        </w:rPr>
        <w:t>חיים</w:t>
      </w:r>
      <w:r>
        <w:rPr>
          <w:rtl/>
        </w:rPr>
        <w:t xml:space="preserve"> רמון (העבודה-מימד):</w:t>
      </w:r>
    </w:p>
    <w:p w14:paraId="5EEE0B0E" w14:textId="77777777" w:rsidR="00000000" w:rsidRDefault="00B6587A">
      <w:pPr>
        <w:pStyle w:val="a"/>
        <w:rPr>
          <w:rFonts w:hint="cs"/>
          <w:rtl/>
        </w:rPr>
      </w:pPr>
    </w:p>
    <w:p w14:paraId="6D2AF5E5" w14:textId="77777777" w:rsidR="00000000" w:rsidRDefault="00B6587A">
      <w:pPr>
        <w:pStyle w:val="a"/>
        <w:rPr>
          <w:rFonts w:hint="cs"/>
          <w:rtl/>
        </w:rPr>
      </w:pPr>
      <w:r>
        <w:rPr>
          <w:rFonts w:hint="cs"/>
          <w:rtl/>
        </w:rPr>
        <w:t>- - - עד אחרי החג היא לא תדון.</w:t>
      </w:r>
    </w:p>
    <w:p w14:paraId="24283BEB" w14:textId="77777777" w:rsidR="00000000" w:rsidRDefault="00B6587A">
      <w:pPr>
        <w:pStyle w:val="a"/>
        <w:rPr>
          <w:rtl/>
        </w:rPr>
      </w:pPr>
    </w:p>
    <w:p w14:paraId="368F653D" w14:textId="77777777" w:rsidR="00000000" w:rsidRDefault="00B6587A">
      <w:pPr>
        <w:pStyle w:val="a"/>
        <w:rPr>
          <w:rFonts w:hint="cs"/>
          <w:rtl/>
        </w:rPr>
      </w:pPr>
    </w:p>
    <w:p w14:paraId="362B97D9" w14:textId="77777777" w:rsidR="00000000" w:rsidRDefault="00B6587A">
      <w:pPr>
        <w:pStyle w:val="ad"/>
        <w:rPr>
          <w:rtl/>
        </w:rPr>
      </w:pPr>
      <w:r>
        <w:rPr>
          <w:rtl/>
        </w:rPr>
        <w:t>היו"ר ראובן ריבלין:</w:t>
      </w:r>
    </w:p>
    <w:p w14:paraId="416D2CA2" w14:textId="77777777" w:rsidR="00000000" w:rsidRDefault="00B6587A">
      <w:pPr>
        <w:pStyle w:val="a"/>
        <w:rPr>
          <w:rtl/>
        </w:rPr>
      </w:pPr>
    </w:p>
    <w:p w14:paraId="145623A9" w14:textId="77777777" w:rsidR="00000000" w:rsidRDefault="00B6587A">
      <w:pPr>
        <w:pStyle w:val="a"/>
        <w:rPr>
          <w:rFonts w:hint="cs"/>
          <w:rtl/>
        </w:rPr>
      </w:pPr>
      <w:r>
        <w:rPr>
          <w:rFonts w:hint="cs"/>
          <w:rtl/>
        </w:rPr>
        <w:t xml:space="preserve">אם הוועדה תסכים שיש דחיפות, היא תידון. </w:t>
      </w:r>
    </w:p>
    <w:p w14:paraId="47A2D7F2" w14:textId="77777777" w:rsidR="00000000" w:rsidRDefault="00B6587A">
      <w:pPr>
        <w:pStyle w:val="a"/>
        <w:rPr>
          <w:rFonts w:hint="cs"/>
          <w:rtl/>
        </w:rPr>
      </w:pPr>
    </w:p>
    <w:p w14:paraId="4D4338AD" w14:textId="77777777" w:rsidR="00000000" w:rsidRDefault="00B6587A">
      <w:pPr>
        <w:pStyle w:val="ac"/>
        <w:rPr>
          <w:rtl/>
        </w:rPr>
      </w:pPr>
      <w:r>
        <w:rPr>
          <w:rFonts w:hint="eastAsia"/>
          <w:rtl/>
        </w:rPr>
        <w:t>חיים</w:t>
      </w:r>
      <w:r>
        <w:rPr>
          <w:rtl/>
        </w:rPr>
        <w:t xml:space="preserve"> רמון (העבודה-מימד):</w:t>
      </w:r>
    </w:p>
    <w:p w14:paraId="26E235EB" w14:textId="77777777" w:rsidR="00000000" w:rsidRDefault="00B6587A">
      <w:pPr>
        <w:pStyle w:val="a"/>
        <w:rPr>
          <w:rFonts w:hint="cs"/>
          <w:rtl/>
        </w:rPr>
      </w:pPr>
    </w:p>
    <w:p w14:paraId="4F3B2F85" w14:textId="77777777" w:rsidR="00000000" w:rsidRDefault="00B6587A">
      <w:pPr>
        <w:pStyle w:val="a"/>
        <w:rPr>
          <w:rFonts w:hint="cs"/>
          <w:rtl/>
        </w:rPr>
      </w:pPr>
      <w:r>
        <w:rPr>
          <w:rFonts w:hint="cs"/>
          <w:rtl/>
        </w:rPr>
        <w:t>- - -</w:t>
      </w:r>
    </w:p>
    <w:p w14:paraId="2C9ACF2B" w14:textId="77777777" w:rsidR="00000000" w:rsidRDefault="00B6587A">
      <w:pPr>
        <w:pStyle w:val="a"/>
        <w:rPr>
          <w:rFonts w:hint="cs"/>
          <w:rtl/>
        </w:rPr>
      </w:pPr>
    </w:p>
    <w:p w14:paraId="4A0A73E5" w14:textId="77777777" w:rsidR="00000000" w:rsidRDefault="00B6587A">
      <w:pPr>
        <w:pStyle w:val="ad"/>
        <w:rPr>
          <w:rtl/>
        </w:rPr>
      </w:pPr>
      <w:r>
        <w:rPr>
          <w:rtl/>
        </w:rPr>
        <w:t>היו"ר ראובן ריבלין:</w:t>
      </w:r>
    </w:p>
    <w:p w14:paraId="0E0CF8C7" w14:textId="77777777" w:rsidR="00000000" w:rsidRDefault="00B6587A">
      <w:pPr>
        <w:pStyle w:val="a"/>
        <w:rPr>
          <w:rtl/>
        </w:rPr>
      </w:pPr>
    </w:p>
    <w:p w14:paraId="22B0A2F1" w14:textId="77777777" w:rsidR="00000000" w:rsidRDefault="00B6587A">
      <w:pPr>
        <w:pStyle w:val="a"/>
        <w:rPr>
          <w:rFonts w:hint="cs"/>
          <w:rtl/>
        </w:rPr>
      </w:pPr>
      <w:r>
        <w:rPr>
          <w:rFonts w:hint="cs"/>
          <w:rtl/>
        </w:rPr>
        <w:t xml:space="preserve">הרי אדוני כאחד מנציגיה המובהקים של הכנסת של מדינת ישראל יודע </w:t>
      </w:r>
      <w:r>
        <w:rPr>
          <w:rFonts w:hint="cs"/>
          <w:rtl/>
        </w:rPr>
        <w:t>- - -</w:t>
      </w:r>
    </w:p>
    <w:p w14:paraId="6D67B750" w14:textId="77777777" w:rsidR="00000000" w:rsidRDefault="00B6587A">
      <w:pPr>
        <w:pStyle w:val="a"/>
        <w:rPr>
          <w:rFonts w:hint="cs"/>
          <w:rtl/>
        </w:rPr>
      </w:pPr>
    </w:p>
    <w:p w14:paraId="3EF06801" w14:textId="77777777" w:rsidR="00000000" w:rsidRDefault="00B6587A">
      <w:pPr>
        <w:pStyle w:val="ac"/>
        <w:rPr>
          <w:rtl/>
        </w:rPr>
      </w:pPr>
      <w:r>
        <w:rPr>
          <w:rFonts w:hint="eastAsia"/>
          <w:rtl/>
        </w:rPr>
        <w:t>חיים</w:t>
      </w:r>
      <w:r>
        <w:rPr>
          <w:rtl/>
        </w:rPr>
        <w:t xml:space="preserve"> רמון (העבודה-מימד):</w:t>
      </w:r>
    </w:p>
    <w:p w14:paraId="27D2D697" w14:textId="77777777" w:rsidR="00000000" w:rsidRDefault="00B6587A">
      <w:pPr>
        <w:pStyle w:val="a"/>
        <w:rPr>
          <w:rFonts w:hint="cs"/>
          <w:rtl/>
        </w:rPr>
      </w:pPr>
    </w:p>
    <w:p w14:paraId="5E7F2BBB" w14:textId="77777777" w:rsidR="00000000" w:rsidRDefault="00B6587A">
      <w:pPr>
        <w:pStyle w:val="a"/>
        <w:rPr>
          <w:rFonts w:hint="cs"/>
          <w:rtl/>
        </w:rPr>
      </w:pPr>
      <w:r>
        <w:rPr>
          <w:rFonts w:hint="cs"/>
          <w:rtl/>
        </w:rPr>
        <w:t>גם אתה - - -</w:t>
      </w:r>
    </w:p>
    <w:p w14:paraId="4FBD8CB5" w14:textId="77777777" w:rsidR="00000000" w:rsidRDefault="00B6587A">
      <w:pPr>
        <w:pStyle w:val="a"/>
        <w:rPr>
          <w:rFonts w:hint="cs"/>
          <w:rtl/>
        </w:rPr>
      </w:pPr>
    </w:p>
    <w:p w14:paraId="35CBEB8C" w14:textId="77777777" w:rsidR="00000000" w:rsidRDefault="00B6587A">
      <w:pPr>
        <w:pStyle w:val="ad"/>
        <w:rPr>
          <w:rtl/>
        </w:rPr>
      </w:pPr>
      <w:r>
        <w:rPr>
          <w:rtl/>
        </w:rPr>
        <w:t>היו"ר ראובן ריבלין:</w:t>
      </w:r>
    </w:p>
    <w:p w14:paraId="6B1833FF" w14:textId="77777777" w:rsidR="00000000" w:rsidRDefault="00B6587A">
      <w:pPr>
        <w:pStyle w:val="a"/>
        <w:rPr>
          <w:rtl/>
        </w:rPr>
      </w:pPr>
    </w:p>
    <w:p w14:paraId="1A8FAB2F" w14:textId="77777777" w:rsidR="00000000" w:rsidRDefault="00B6587A">
      <w:pPr>
        <w:pStyle w:val="a"/>
        <w:rPr>
          <w:rFonts w:hint="cs"/>
          <w:rtl/>
        </w:rPr>
      </w:pPr>
      <w:r>
        <w:rPr>
          <w:rFonts w:hint="cs"/>
          <w:rtl/>
        </w:rPr>
        <w:t>קטונתי.</w:t>
      </w:r>
    </w:p>
    <w:p w14:paraId="14A6F322" w14:textId="77777777" w:rsidR="00000000" w:rsidRDefault="00B6587A">
      <w:pPr>
        <w:pStyle w:val="ac"/>
        <w:rPr>
          <w:rFonts w:hint="cs"/>
          <w:rtl/>
        </w:rPr>
      </w:pPr>
    </w:p>
    <w:p w14:paraId="63CA16A6" w14:textId="77777777" w:rsidR="00000000" w:rsidRDefault="00B6587A">
      <w:pPr>
        <w:pStyle w:val="ac"/>
        <w:rPr>
          <w:rtl/>
        </w:rPr>
      </w:pPr>
      <w:r>
        <w:rPr>
          <w:rFonts w:hint="eastAsia"/>
          <w:rtl/>
        </w:rPr>
        <w:t>חיים</w:t>
      </w:r>
      <w:r>
        <w:rPr>
          <w:rtl/>
        </w:rPr>
        <w:t xml:space="preserve"> רמון (העבודה-מימד):</w:t>
      </w:r>
    </w:p>
    <w:p w14:paraId="5AD3BA17" w14:textId="77777777" w:rsidR="00000000" w:rsidRDefault="00B6587A">
      <w:pPr>
        <w:pStyle w:val="a"/>
        <w:rPr>
          <w:rFonts w:hint="cs"/>
          <w:rtl/>
        </w:rPr>
      </w:pPr>
    </w:p>
    <w:p w14:paraId="0796F1C1" w14:textId="77777777" w:rsidR="00000000" w:rsidRDefault="00B6587A">
      <w:pPr>
        <w:pStyle w:val="a"/>
        <w:rPr>
          <w:rFonts w:hint="cs"/>
          <w:rtl/>
        </w:rPr>
      </w:pPr>
      <w:r>
        <w:rPr>
          <w:rFonts w:hint="cs"/>
          <w:rtl/>
        </w:rPr>
        <w:t>- - - נכנעת.</w:t>
      </w:r>
    </w:p>
    <w:p w14:paraId="44C53415" w14:textId="77777777" w:rsidR="00000000" w:rsidRDefault="00B6587A">
      <w:pPr>
        <w:pStyle w:val="a"/>
        <w:rPr>
          <w:rFonts w:hint="cs"/>
          <w:rtl/>
        </w:rPr>
      </w:pPr>
    </w:p>
    <w:p w14:paraId="5C6BE198" w14:textId="77777777" w:rsidR="00000000" w:rsidRDefault="00B6587A">
      <w:pPr>
        <w:pStyle w:val="ad"/>
        <w:rPr>
          <w:rtl/>
        </w:rPr>
      </w:pPr>
      <w:r>
        <w:rPr>
          <w:rtl/>
        </w:rPr>
        <w:t>היו"ר ראובן ריבלין:</w:t>
      </w:r>
    </w:p>
    <w:p w14:paraId="31BA6780" w14:textId="77777777" w:rsidR="00000000" w:rsidRDefault="00B6587A">
      <w:pPr>
        <w:pStyle w:val="a"/>
        <w:rPr>
          <w:rtl/>
        </w:rPr>
      </w:pPr>
    </w:p>
    <w:p w14:paraId="572166D3" w14:textId="77777777" w:rsidR="00000000" w:rsidRDefault="00B6587A">
      <w:pPr>
        <w:pStyle w:val="a"/>
        <w:rPr>
          <w:rFonts w:hint="cs"/>
          <w:rtl/>
        </w:rPr>
      </w:pPr>
      <w:r>
        <w:rPr>
          <w:rFonts w:hint="cs"/>
          <w:rtl/>
        </w:rPr>
        <w:t>אני לא נכנעתי, ואני מציע לכל חברי הכנסת לא לבוא ולומר שהכנסת נכנעה בעניין זה לאיזה שיגיון של הממשלה. הממשלה רואה בחומר</w:t>
      </w:r>
      <w:r>
        <w:rPr>
          <w:rFonts w:hint="cs"/>
          <w:rtl/>
        </w:rPr>
        <w:t>ה רבה את העובדה שמתקיימת שביתה, בין שהיא אשמה ובין שאחרים אשמים. הדיון הוא בהחלט קטליזטור לפתרון בעיה שמעיקה על הציבור כולו.</w:t>
      </w:r>
    </w:p>
    <w:p w14:paraId="377297E0" w14:textId="77777777" w:rsidR="00000000" w:rsidRDefault="00B6587A">
      <w:pPr>
        <w:pStyle w:val="a"/>
        <w:rPr>
          <w:rFonts w:hint="cs"/>
          <w:rtl/>
        </w:rPr>
      </w:pPr>
    </w:p>
    <w:p w14:paraId="42394371" w14:textId="77777777" w:rsidR="00000000" w:rsidRDefault="00B6587A">
      <w:pPr>
        <w:pStyle w:val="ac"/>
        <w:rPr>
          <w:rtl/>
        </w:rPr>
      </w:pPr>
      <w:r>
        <w:rPr>
          <w:rFonts w:hint="eastAsia"/>
          <w:rtl/>
        </w:rPr>
        <w:t>חיים</w:t>
      </w:r>
      <w:r>
        <w:rPr>
          <w:rtl/>
        </w:rPr>
        <w:t xml:space="preserve"> רמון (העבודה-מימד):</w:t>
      </w:r>
    </w:p>
    <w:p w14:paraId="29DD2270" w14:textId="77777777" w:rsidR="00000000" w:rsidRDefault="00B6587A">
      <w:pPr>
        <w:pStyle w:val="a"/>
        <w:rPr>
          <w:rFonts w:hint="cs"/>
          <w:rtl/>
        </w:rPr>
      </w:pPr>
    </w:p>
    <w:p w14:paraId="237EFB1B" w14:textId="77777777" w:rsidR="00000000" w:rsidRDefault="00B6587A">
      <w:pPr>
        <w:pStyle w:val="a"/>
        <w:rPr>
          <w:rFonts w:hint="cs"/>
          <w:rtl/>
        </w:rPr>
      </w:pPr>
      <w:r>
        <w:rPr>
          <w:rFonts w:hint="cs"/>
          <w:rtl/>
        </w:rPr>
        <w:t>לא, הוא לא קטליזטור.</w:t>
      </w:r>
    </w:p>
    <w:p w14:paraId="5973FB2C" w14:textId="77777777" w:rsidR="00000000" w:rsidRDefault="00B6587A">
      <w:pPr>
        <w:pStyle w:val="a"/>
        <w:rPr>
          <w:rFonts w:hint="cs"/>
          <w:rtl/>
        </w:rPr>
      </w:pPr>
    </w:p>
    <w:p w14:paraId="5177A1F2" w14:textId="77777777" w:rsidR="00000000" w:rsidRDefault="00B6587A">
      <w:pPr>
        <w:pStyle w:val="ad"/>
        <w:rPr>
          <w:rtl/>
        </w:rPr>
      </w:pPr>
      <w:r>
        <w:rPr>
          <w:rtl/>
        </w:rPr>
        <w:t>היו"ר ראובן ריבלין:</w:t>
      </w:r>
    </w:p>
    <w:p w14:paraId="758CAE62" w14:textId="77777777" w:rsidR="00000000" w:rsidRDefault="00B6587A">
      <w:pPr>
        <w:pStyle w:val="a"/>
        <w:rPr>
          <w:rtl/>
        </w:rPr>
      </w:pPr>
    </w:p>
    <w:p w14:paraId="310ACDE7" w14:textId="77777777" w:rsidR="00000000" w:rsidRDefault="00B6587A">
      <w:pPr>
        <w:pStyle w:val="a"/>
        <w:rPr>
          <w:rFonts w:hint="cs"/>
          <w:rtl/>
        </w:rPr>
      </w:pPr>
      <w:r>
        <w:rPr>
          <w:rFonts w:hint="cs"/>
          <w:rtl/>
        </w:rPr>
        <w:t>הבעיה מעיקה על הציבור כולו מבחינת התוצאה, ולכן הכנסת בהחלט יכ</w:t>
      </w:r>
      <w:r>
        <w:rPr>
          <w:rFonts w:hint="cs"/>
          <w:rtl/>
        </w:rPr>
        <w:t>ולה לדחות את בקשת הממשלה או לאשר אותה, אבל אסור לה למנוע מהממשלה את האפשרות להגיש את הבקשה לפי סעיף     9(ב). זאת תשובתי. כל שאר הדברים הרי הם כתובים בספר דברי הימים. בבקשה, נא להמשיך.</w:t>
      </w:r>
    </w:p>
    <w:p w14:paraId="0689EAC4" w14:textId="77777777" w:rsidR="00000000" w:rsidRDefault="00B6587A">
      <w:pPr>
        <w:pStyle w:val="a"/>
        <w:rPr>
          <w:rFonts w:hint="cs"/>
          <w:rtl/>
        </w:rPr>
      </w:pPr>
    </w:p>
    <w:p w14:paraId="74001E7E" w14:textId="77777777" w:rsidR="00000000" w:rsidRDefault="00B6587A">
      <w:pPr>
        <w:pStyle w:val="SpeakerCon"/>
        <w:rPr>
          <w:rtl/>
        </w:rPr>
      </w:pPr>
      <w:bookmarkStart w:id="167" w:name="FS000000478T09_10_2003_13_44_27C"/>
      <w:bookmarkEnd w:id="167"/>
      <w:r>
        <w:rPr>
          <w:rtl/>
        </w:rPr>
        <w:t>השר מאיר שטרית:</w:t>
      </w:r>
    </w:p>
    <w:p w14:paraId="439EB7F1" w14:textId="77777777" w:rsidR="00000000" w:rsidRDefault="00B6587A">
      <w:pPr>
        <w:pStyle w:val="a"/>
        <w:rPr>
          <w:rtl/>
        </w:rPr>
      </w:pPr>
    </w:p>
    <w:p w14:paraId="3B036F3E" w14:textId="77777777" w:rsidR="00000000" w:rsidRDefault="00B6587A">
      <w:pPr>
        <w:pStyle w:val="a"/>
        <w:rPr>
          <w:rFonts w:hint="cs"/>
          <w:rtl/>
        </w:rPr>
      </w:pPr>
      <w:r>
        <w:rPr>
          <w:rFonts w:hint="cs"/>
          <w:rtl/>
        </w:rPr>
        <w:t>חבר הכנסת רמון, אתה באמת - - -</w:t>
      </w:r>
    </w:p>
    <w:p w14:paraId="0DCF7D6F" w14:textId="77777777" w:rsidR="00000000" w:rsidRDefault="00B6587A">
      <w:pPr>
        <w:pStyle w:val="a"/>
        <w:rPr>
          <w:rFonts w:hint="cs"/>
          <w:rtl/>
        </w:rPr>
      </w:pPr>
    </w:p>
    <w:p w14:paraId="6C0BD1FB" w14:textId="77777777" w:rsidR="00000000" w:rsidRDefault="00B6587A">
      <w:pPr>
        <w:pStyle w:val="ac"/>
        <w:rPr>
          <w:rtl/>
        </w:rPr>
      </w:pPr>
      <w:r>
        <w:rPr>
          <w:rFonts w:hint="eastAsia"/>
          <w:rtl/>
        </w:rPr>
        <w:t>מוחמד</w:t>
      </w:r>
      <w:r>
        <w:rPr>
          <w:rtl/>
        </w:rPr>
        <w:t xml:space="preserve"> ברכה (חד"ש-תע"ל</w:t>
      </w:r>
      <w:r>
        <w:rPr>
          <w:rtl/>
        </w:rPr>
        <w:t>):</w:t>
      </w:r>
    </w:p>
    <w:p w14:paraId="1C836F0A" w14:textId="77777777" w:rsidR="00000000" w:rsidRDefault="00B6587A">
      <w:pPr>
        <w:pStyle w:val="a"/>
        <w:rPr>
          <w:rFonts w:hint="cs"/>
          <w:rtl/>
        </w:rPr>
      </w:pPr>
    </w:p>
    <w:p w14:paraId="794798FD" w14:textId="77777777" w:rsidR="00000000" w:rsidRDefault="00B6587A">
      <w:pPr>
        <w:pStyle w:val="a"/>
        <w:rPr>
          <w:rFonts w:hint="cs"/>
          <w:rtl/>
        </w:rPr>
      </w:pPr>
      <w:r>
        <w:rPr>
          <w:rFonts w:hint="cs"/>
          <w:rtl/>
        </w:rPr>
        <w:t xml:space="preserve">אדוני היושב-ראש, התשובה שלך משכנעת ונכונה עד שהשר שטרית אמר את מה שאמר. עכשיו - - - </w:t>
      </w:r>
    </w:p>
    <w:p w14:paraId="4AC51141" w14:textId="77777777" w:rsidR="00000000" w:rsidRDefault="00B6587A">
      <w:pPr>
        <w:pStyle w:val="a"/>
        <w:rPr>
          <w:rFonts w:hint="cs"/>
          <w:rtl/>
        </w:rPr>
      </w:pPr>
    </w:p>
    <w:p w14:paraId="0533C176" w14:textId="77777777" w:rsidR="00000000" w:rsidRDefault="00B6587A">
      <w:pPr>
        <w:pStyle w:val="ad"/>
        <w:rPr>
          <w:rtl/>
        </w:rPr>
      </w:pPr>
      <w:r>
        <w:rPr>
          <w:rtl/>
        </w:rPr>
        <w:t>היו"ר ראובן ריבלין:</w:t>
      </w:r>
    </w:p>
    <w:p w14:paraId="2D916CFD" w14:textId="77777777" w:rsidR="00000000" w:rsidRDefault="00B6587A">
      <w:pPr>
        <w:pStyle w:val="a"/>
        <w:rPr>
          <w:rtl/>
        </w:rPr>
      </w:pPr>
    </w:p>
    <w:p w14:paraId="3F0EE453" w14:textId="77777777" w:rsidR="00000000" w:rsidRDefault="00B6587A">
      <w:pPr>
        <w:pStyle w:val="a"/>
        <w:rPr>
          <w:rFonts w:hint="cs"/>
          <w:rtl/>
        </w:rPr>
      </w:pPr>
      <w:r>
        <w:rPr>
          <w:rFonts w:hint="cs"/>
          <w:rtl/>
        </w:rPr>
        <w:t>אני לא יודע אם היא משכנעת. הוא יכול לומר מה שהוא אמר. עם כל הכבוד, הוא אומר - - -</w:t>
      </w:r>
    </w:p>
    <w:p w14:paraId="395A29C1" w14:textId="77777777" w:rsidR="00000000" w:rsidRDefault="00B6587A">
      <w:pPr>
        <w:pStyle w:val="a"/>
        <w:rPr>
          <w:rFonts w:hint="cs"/>
          <w:rtl/>
        </w:rPr>
      </w:pPr>
    </w:p>
    <w:p w14:paraId="5300B6A4" w14:textId="77777777" w:rsidR="00000000" w:rsidRDefault="00B6587A">
      <w:pPr>
        <w:pStyle w:val="SpeakerCon"/>
        <w:rPr>
          <w:rtl/>
        </w:rPr>
      </w:pPr>
      <w:bookmarkStart w:id="168" w:name="FS000000478T09_10_2003_13_46_59C"/>
      <w:bookmarkEnd w:id="168"/>
      <w:r>
        <w:rPr>
          <w:rtl/>
        </w:rPr>
        <w:t>השר מאיר שטרית:</w:t>
      </w:r>
    </w:p>
    <w:p w14:paraId="5D6B9023" w14:textId="77777777" w:rsidR="00000000" w:rsidRDefault="00B6587A">
      <w:pPr>
        <w:pStyle w:val="a"/>
        <w:rPr>
          <w:rtl/>
        </w:rPr>
      </w:pPr>
    </w:p>
    <w:p w14:paraId="02857166" w14:textId="77777777" w:rsidR="00000000" w:rsidRDefault="00B6587A">
      <w:pPr>
        <w:pStyle w:val="a"/>
        <w:rPr>
          <w:rFonts w:hint="cs"/>
          <w:rtl/>
        </w:rPr>
      </w:pPr>
      <w:r>
        <w:rPr>
          <w:rFonts w:hint="cs"/>
          <w:rtl/>
        </w:rPr>
        <w:t>חבר הכנסת ברכה, אני אענה לך.</w:t>
      </w:r>
    </w:p>
    <w:p w14:paraId="545C11FF" w14:textId="77777777" w:rsidR="00000000" w:rsidRDefault="00B6587A">
      <w:pPr>
        <w:pStyle w:val="a"/>
        <w:rPr>
          <w:rFonts w:hint="cs"/>
          <w:rtl/>
        </w:rPr>
      </w:pPr>
    </w:p>
    <w:p w14:paraId="6B2B4977" w14:textId="77777777" w:rsidR="00000000" w:rsidRDefault="00B6587A">
      <w:pPr>
        <w:pStyle w:val="ac"/>
        <w:rPr>
          <w:rtl/>
        </w:rPr>
      </w:pPr>
      <w:r>
        <w:rPr>
          <w:rFonts w:hint="eastAsia"/>
          <w:rtl/>
        </w:rPr>
        <w:t>חיים</w:t>
      </w:r>
      <w:r>
        <w:rPr>
          <w:rtl/>
        </w:rPr>
        <w:t xml:space="preserve"> רמון (העבו</w:t>
      </w:r>
      <w:r>
        <w:rPr>
          <w:rtl/>
        </w:rPr>
        <w:t>דה-מימד):</w:t>
      </w:r>
    </w:p>
    <w:p w14:paraId="76AE454D" w14:textId="77777777" w:rsidR="00000000" w:rsidRDefault="00B6587A">
      <w:pPr>
        <w:pStyle w:val="a"/>
        <w:rPr>
          <w:rFonts w:hint="cs"/>
          <w:rtl/>
        </w:rPr>
      </w:pPr>
    </w:p>
    <w:p w14:paraId="16A58A8B" w14:textId="77777777" w:rsidR="00000000" w:rsidRDefault="00B6587A">
      <w:pPr>
        <w:pStyle w:val="a"/>
        <w:rPr>
          <w:rFonts w:hint="cs"/>
          <w:rtl/>
        </w:rPr>
      </w:pPr>
      <w:r>
        <w:rPr>
          <w:rFonts w:hint="cs"/>
          <w:rtl/>
        </w:rPr>
        <w:t xml:space="preserve">- - - הוא משתמש בך. </w:t>
      </w:r>
    </w:p>
    <w:p w14:paraId="67C0BBCD" w14:textId="77777777" w:rsidR="00000000" w:rsidRDefault="00B6587A">
      <w:pPr>
        <w:pStyle w:val="a"/>
        <w:rPr>
          <w:rFonts w:hint="cs"/>
          <w:rtl/>
        </w:rPr>
      </w:pPr>
    </w:p>
    <w:p w14:paraId="67F1A859" w14:textId="77777777" w:rsidR="00000000" w:rsidRDefault="00B6587A">
      <w:pPr>
        <w:pStyle w:val="ac"/>
        <w:rPr>
          <w:rtl/>
        </w:rPr>
      </w:pPr>
      <w:r>
        <w:rPr>
          <w:rFonts w:hint="eastAsia"/>
          <w:rtl/>
        </w:rPr>
        <w:t>זאב</w:t>
      </w:r>
      <w:r>
        <w:rPr>
          <w:rtl/>
        </w:rPr>
        <w:t xml:space="preserve"> בוים (הליכוד):</w:t>
      </w:r>
    </w:p>
    <w:p w14:paraId="3CD4485B" w14:textId="77777777" w:rsidR="00000000" w:rsidRDefault="00B6587A">
      <w:pPr>
        <w:pStyle w:val="a"/>
        <w:rPr>
          <w:rFonts w:hint="cs"/>
          <w:rtl/>
        </w:rPr>
      </w:pPr>
    </w:p>
    <w:p w14:paraId="36E8A5B9" w14:textId="77777777" w:rsidR="00000000" w:rsidRDefault="00B6587A">
      <w:pPr>
        <w:pStyle w:val="a"/>
        <w:rPr>
          <w:rFonts w:hint="cs"/>
          <w:rtl/>
        </w:rPr>
      </w:pPr>
      <w:r>
        <w:rPr>
          <w:rFonts w:hint="cs"/>
          <w:rtl/>
        </w:rPr>
        <w:t>- - -</w:t>
      </w:r>
    </w:p>
    <w:p w14:paraId="162A7BCF" w14:textId="77777777" w:rsidR="00000000" w:rsidRDefault="00B6587A">
      <w:pPr>
        <w:pStyle w:val="a"/>
        <w:rPr>
          <w:rFonts w:hint="cs"/>
          <w:rtl/>
        </w:rPr>
      </w:pPr>
    </w:p>
    <w:p w14:paraId="76DC6041" w14:textId="77777777" w:rsidR="00000000" w:rsidRDefault="00B6587A">
      <w:pPr>
        <w:pStyle w:val="ad"/>
        <w:rPr>
          <w:rtl/>
        </w:rPr>
      </w:pPr>
      <w:r>
        <w:rPr>
          <w:rtl/>
        </w:rPr>
        <w:t>היו"ר ראובן ריבלין:</w:t>
      </w:r>
    </w:p>
    <w:p w14:paraId="7F659652" w14:textId="77777777" w:rsidR="00000000" w:rsidRDefault="00B6587A">
      <w:pPr>
        <w:pStyle w:val="a"/>
        <w:rPr>
          <w:rtl/>
        </w:rPr>
      </w:pPr>
    </w:p>
    <w:p w14:paraId="7744B99A" w14:textId="77777777" w:rsidR="00000000" w:rsidRDefault="00B6587A">
      <w:pPr>
        <w:pStyle w:val="a"/>
        <w:rPr>
          <w:rFonts w:hint="cs"/>
          <w:rtl/>
        </w:rPr>
      </w:pPr>
      <w:r>
        <w:rPr>
          <w:rFonts w:hint="cs"/>
          <w:rtl/>
        </w:rPr>
        <w:t>חבר הכנסת רמון, לא כך הוצג הדבר בפני. אני מעריך מאוד את השר שטרית על כך שהוא אומר דברים כפי שהוא רואה אותם.</w:t>
      </w:r>
    </w:p>
    <w:p w14:paraId="229145DA" w14:textId="77777777" w:rsidR="00000000" w:rsidRDefault="00B6587A">
      <w:pPr>
        <w:pStyle w:val="a"/>
        <w:rPr>
          <w:rFonts w:hint="cs"/>
          <w:rtl/>
        </w:rPr>
      </w:pPr>
    </w:p>
    <w:p w14:paraId="3A318E3E" w14:textId="77777777" w:rsidR="00000000" w:rsidRDefault="00B6587A">
      <w:pPr>
        <w:pStyle w:val="ac"/>
        <w:rPr>
          <w:rtl/>
        </w:rPr>
      </w:pPr>
      <w:r>
        <w:rPr>
          <w:rFonts w:hint="eastAsia"/>
          <w:rtl/>
        </w:rPr>
        <w:t>חיים</w:t>
      </w:r>
      <w:r>
        <w:rPr>
          <w:rtl/>
        </w:rPr>
        <w:t xml:space="preserve"> רמון (העבודה-מימד):</w:t>
      </w:r>
    </w:p>
    <w:p w14:paraId="1A2AB665" w14:textId="77777777" w:rsidR="00000000" w:rsidRDefault="00B6587A">
      <w:pPr>
        <w:pStyle w:val="a"/>
        <w:rPr>
          <w:rFonts w:hint="cs"/>
          <w:rtl/>
        </w:rPr>
      </w:pPr>
    </w:p>
    <w:p w14:paraId="73A3FA4F" w14:textId="77777777" w:rsidR="00000000" w:rsidRDefault="00B6587A">
      <w:pPr>
        <w:pStyle w:val="a"/>
        <w:rPr>
          <w:rFonts w:hint="cs"/>
          <w:rtl/>
        </w:rPr>
      </w:pPr>
      <w:r>
        <w:rPr>
          <w:rFonts w:hint="cs"/>
          <w:rtl/>
        </w:rPr>
        <w:t xml:space="preserve">ברגע זה היית צריך לסיים את הדיון. </w:t>
      </w:r>
    </w:p>
    <w:p w14:paraId="74C69CAF" w14:textId="77777777" w:rsidR="00000000" w:rsidRDefault="00B6587A">
      <w:pPr>
        <w:pStyle w:val="a"/>
        <w:rPr>
          <w:rFonts w:hint="cs"/>
          <w:rtl/>
        </w:rPr>
      </w:pPr>
    </w:p>
    <w:p w14:paraId="0275ECAD" w14:textId="77777777" w:rsidR="00000000" w:rsidRDefault="00B6587A">
      <w:pPr>
        <w:pStyle w:val="ad"/>
        <w:rPr>
          <w:rtl/>
        </w:rPr>
      </w:pPr>
      <w:r>
        <w:rPr>
          <w:rtl/>
        </w:rPr>
        <w:t>היו"</w:t>
      </w:r>
      <w:r>
        <w:rPr>
          <w:rtl/>
        </w:rPr>
        <w:t>ר ראובן ריבלין:</w:t>
      </w:r>
    </w:p>
    <w:p w14:paraId="01054925" w14:textId="77777777" w:rsidR="00000000" w:rsidRDefault="00B6587A">
      <w:pPr>
        <w:pStyle w:val="a"/>
        <w:rPr>
          <w:rtl/>
        </w:rPr>
      </w:pPr>
    </w:p>
    <w:p w14:paraId="42D3CEEF" w14:textId="77777777" w:rsidR="00000000" w:rsidRDefault="00B6587A">
      <w:pPr>
        <w:pStyle w:val="a"/>
        <w:rPr>
          <w:rFonts w:hint="cs"/>
          <w:rtl/>
        </w:rPr>
      </w:pPr>
      <w:r>
        <w:rPr>
          <w:rFonts w:hint="cs"/>
          <w:rtl/>
        </w:rPr>
        <w:t>אני לא אסיים את הדיון, משום שעם כל הכבוד לשר שטרית - - -</w:t>
      </w:r>
    </w:p>
    <w:p w14:paraId="52B68407" w14:textId="77777777" w:rsidR="00000000" w:rsidRDefault="00B6587A">
      <w:pPr>
        <w:pStyle w:val="a"/>
        <w:rPr>
          <w:rFonts w:hint="cs"/>
          <w:rtl/>
        </w:rPr>
      </w:pPr>
    </w:p>
    <w:p w14:paraId="3EF3EC24" w14:textId="77777777" w:rsidR="00000000" w:rsidRDefault="00B6587A">
      <w:pPr>
        <w:pStyle w:val="ac"/>
        <w:rPr>
          <w:rtl/>
        </w:rPr>
      </w:pPr>
      <w:r>
        <w:rPr>
          <w:rFonts w:hint="eastAsia"/>
          <w:rtl/>
        </w:rPr>
        <w:t>חיים</w:t>
      </w:r>
      <w:r>
        <w:rPr>
          <w:rtl/>
        </w:rPr>
        <w:t xml:space="preserve"> רמון (העבודה-מימד):</w:t>
      </w:r>
    </w:p>
    <w:p w14:paraId="2EB6F4A0" w14:textId="77777777" w:rsidR="00000000" w:rsidRDefault="00B6587A">
      <w:pPr>
        <w:pStyle w:val="a"/>
        <w:rPr>
          <w:rFonts w:hint="cs"/>
          <w:rtl/>
        </w:rPr>
      </w:pPr>
    </w:p>
    <w:p w14:paraId="3BD365E8" w14:textId="77777777" w:rsidR="00000000" w:rsidRDefault="00B6587A">
      <w:pPr>
        <w:pStyle w:val="a"/>
        <w:rPr>
          <w:rFonts w:hint="cs"/>
          <w:rtl/>
        </w:rPr>
      </w:pPr>
      <w:r>
        <w:rPr>
          <w:rFonts w:hint="cs"/>
          <w:rtl/>
        </w:rPr>
        <w:t>אדוני היושב-ראש, ברגע זה היית צריך לסיים את הדיון, כי בטענות שווא כינסת את הכנסת.</w:t>
      </w:r>
    </w:p>
    <w:p w14:paraId="37F94F92" w14:textId="77777777" w:rsidR="00000000" w:rsidRDefault="00B6587A">
      <w:pPr>
        <w:pStyle w:val="a"/>
        <w:rPr>
          <w:rFonts w:hint="cs"/>
          <w:rtl/>
        </w:rPr>
      </w:pPr>
    </w:p>
    <w:p w14:paraId="726E6928" w14:textId="77777777" w:rsidR="00000000" w:rsidRDefault="00B6587A">
      <w:pPr>
        <w:pStyle w:val="ad"/>
        <w:rPr>
          <w:rtl/>
        </w:rPr>
      </w:pPr>
      <w:r>
        <w:rPr>
          <w:rtl/>
        </w:rPr>
        <w:t>היו"ר ראובן ריבלין:</w:t>
      </w:r>
    </w:p>
    <w:p w14:paraId="10C50A90" w14:textId="77777777" w:rsidR="00000000" w:rsidRDefault="00B6587A">
      <w:pPr>
        <w:pStyle w:val="a"/>
        <w:rPr>
          <w:rFonts w:hint="cs"/>
          <w:rtl/>
        </w:rPr>
      </w:pPr>
      <w:r>
        <w:rPr>
          <w:rFonts w:hint="cs"/>
          <w:rtl/>
        </w:rPr>
        <w:tab/>
      </w:r>
    </w:p>
    <w:p w14:paraId="7232E07F" w14:textId="77777777" w:rsidR="00000000" w:rsidRDefault="00B6587A">
      <w:pPr>
        <w:pStyle w:val="a"/>
        <w:rPr>
          <w:rFonts w:hint="cs"/>
          <w:rtl/>
        </w:rPr>
      </w:pPr>
      <w:r>
        <w:rPr>
          <w:rFonts w:hint="cs"/>
          <w:rtl/>
        </w:rPr>
        <w:t>בנאומו אדוני יכול לבוא ולומר: הונו את יושב-ראש הכנ</w:t>
      </w:r>
      <w:r>
        <w:rPr>
          <w:rFonts w:hint="cs"/>
          <w:rtl/>
        </w:rPr>
        <w:t>סת, או אמרו לו את אשר אמרו. אני יודע מה אמרו לי.</w:t>
      </w:r>
    </w:p>
    <w:p w14:paraId="24DB4C18" w14:textId="77777777" w:rsidR="00000000" w:rsidRDefault="00B6587A">
      <w:pPr>
        <w:pStyle w:val="a"/>
        <w:rPr>
          <w:rFonts w:hint="cs"/>
          <w:rtl/>
        </w:rPr>
      </w:pPr>
    </w:p>
    <w:p w14:paraId="0C02F430" w14:textId="77777777" w:rsidR="00000000" w:rsidRDefault="00B6587A">
      <w:pPr>
        <w:pStyle w:val="ac"/>
        <w:rPr>
          <w:rtl/>
        </w:rPr>
      </w:pPr>
      <w:r>
        <w:rPr>
          <w:rFonts w:hint="eastAsia"/>
          <w:rtl/>
        </w:rPr>
        <w:t>עסאם</w:t>
      </w:r>
      <w:r>
        <w:rPr>
          <w:rtl/>
        </w:rPr>
        <w:t xml:space="preserve"> מח'ול (חד"ש-תע"ל):</w:t>
      </w:r>
    </w:p>
    <w:p w14:paraId="685E8324" w14:textId="77777777" w:rsidR="00000000" w:rsidRDefault="00B6587A">
      <w:pPr>
        <w:pStyle w:val="a"/>
        <w:rPr>
          <w:rFonts w:hint="cs"/>
          <w:rtl/>
        </w:rPr>
      </w:pPr>
    </w:p>
    <w:p w14:paraId="0CD9F4A4" w14:textId="77777777" w:rsidR="00000000" w:rsidRDefault="00B6587A">
      <w:pPr>
        <w:pStyle w:val="a"/>
        <w:rPr>
          <w:rFonts w:hint="cs"/>
          <w:rtl/>
        </w:rPr>
      </w:pPr>
      <w:r>
        <w:rPr>
          <w:rFonts w:hint="cs"/>
          <w:rtl/>
        </w:rPr>
        <w:t>אולי הנשיאות תתייעץ.</w:t>
      </w:r>
    </w:p>
    <w:p w14:paraId="208AF506" w14:textId="77777777" w:rsidR="00000000" w:rsidRDefault="00B6587A">
      <w:pPr>
        <w:pStyle w:val="a"/>
        <w:rPr>
          <w:rFonts w:hint="cs"/>
          <w:rtl/>
        </w:rPr>
      </w:pPr>
    </w:p>
    <w:p w14:paraId="0DE69890" w14:textId="77777777" w:rsidR="00000000" w:rsidRDefault="00B6587A">
      <w:pPr>
        <w:pStyle w:val="ad"/>
        <w:rPr>
          <w:rtl/>
        </w:rPr>
      </w:pPr>
      <w:r>
        <w:rPr>
          <w:rtl/>
        </w:rPr>
        <w:t>היו"ר ראובן ריבלין:</w:t>
      </w:r>
    </w:p>
    <w:p w14:paraId="62777453" w14:textId="77777777" w:rsidR="00000000" w:rsidRDefault="00B6587A">
      <w:pPr>
        <w:pStyle w:val="a"/>
        <w:rPr>
          <w:rtl/>
        </w:rPr>
      </w:pPr>
    </w:p>
    <w:p w14:paraId="1BB66DD8" w14:textId="77777777" w:rsidR="00000000" w:rsidRDefault="00B6587A">
      <w:pPr>
        <w:pStyle w:val="a"/>
        <w:rPr>
          <w:rFonts w:hint="cs"/>
          <w:rtl/>
        </w:rPr>
      </w:pPr>
      <w:r>
        <w:rPr>
          <w:rFonts w:hint="cs"/>
          <w:rtl/>
        </w:rPr>
        <w:t>אני גם אמרתי, ישפוט הציבור כליות ולב, וביום כיפור ניסיתי להתקרב למקורות עד כמה שיכולתי, ואני יודע שלא אני הוא בוחן כליות. ידוע לי באופן מו</w:t>
      </w:r>
      <w:r>
        <w:rPr>
          <w:rFonts w:hint="cs"/>
          <w:rtl/>
        </w:rPr>
        <w:t>חלט שאני לא בוחן כליות ולב. תודה רבה. בבקשה.</w:t>
      </w:r>
    </w:p>
    <w:p w14:paraId="40A0BB34" w14:textId="77777777" w:rsidR="00000000" w:rsidRDefault="00B6587A">
      <w:pPr>
        <w:pStyle w:val="a"/>
        <w:rPr>
          <w:rFonts w:hint="cs"/>
          <w:rtl/>
        </w:rPr>
      </w:pPr>
    </w:p>
    <w:p w14:paraId="713A9B85" w14:textId="77777777" w:rsidR="00000000" w:rsidRDefault="00B6587A">
      <w:pPr>
        <w:pStyle w:val="ac"/>
        <w:rPr>
          <w:rtl/>
        </w:rPr>
      </w:pPr>
      <w:r>
        <w:rPr>
          <w:rFonts w:hint="eastAsia"/>
          <w:rtl/>
        </w:rPr>
        <w:t>חיים</w:t>
      </w:r>
      <w:r>
        <w:rPr>
          <w:rtl/>
        </w:rPr>
        <w:t xml:space="preserve"> רמון (העבודה-מימד):</w:t>
      </w:r>
    </w:p>
    <w:p w14:paraId="706D3127" w14:textId="77777777" w:rsidR="00000000" w:rsidRDefault="00B6587A">
      <w:pPr>
        <w:pStyle w:val="a"/>
        <w:rPr>
          <w:rFonts w:hint="cs"/>
          <w:rtl/>
        </w:rPr>
      </w:pPr>
    </w:p>
    <w:p w14:paraId="28039E7B" w14:textId="77777777" w:rsidR="00000000" w:rsidRDefault="00B6587A">
      <w:pPr>
        <w:pStyle w:val="a"/>
        <w:rPr>
          <w:rFonts w:hint="cs"/>
          <w:rtl/>
        </w:rPr>
      </w:pPr>
      <w:r>
        <w:rPr>
          <w:rFonts w:hint="cs"/>
          <w:rtl/>
        </w:rPr>
        <w:t>- - -</w:t>
      </w:r>
    </w:p>
    <w:p w14:paraId="2DE38B28" w14:textId="77777777" w:rsidR="00000000" w:rsidRDefault="00B6587A">
      <w:pPr>
        <w:pStyle w:val="a"/>
        <w:rPr>
          <w:rFonts w:hint="cs"/>
          <w:rtl/>
        </w:rPr>
      </w:pPr>
    </w:p>
    <w:p w14:paraId="0D5E5966" w14:textId="77777777" w:rsidR="00000000" w:rsidRDefault="00B6587A">
      <w:pPr>
        <w:pStyle w:val="SpeakerCon"/>
        <w:rPr>
          <w:rtl/>
        </w:rPr>
      </w:pPr>
      <w:bookmarkStart w:id="169" w:name="FS000000478T09_10_2003_13_54_17C"/>
      <w:bookmarkEnd w:id="169"/>
      <w:r>
        <w:rPr>
          <w:rtl/>
        </w:rPr>
        <w:t>השר מאיר שטרית:</w:t>
      </w:r>
    </w:p>
    <w:p w14:paraId="779845B0" w14:textId="77777777" w:rsidR="00000000" w:rsidRDefault="00B6587A">
      <w:pPr>
        <w:pStyle w:val="a"/>
        <w:rPr>
          <w:rtl/>
        </w:rPr>
      </w:pPr>
    </w:p>
    <w:p w14:paraId="27B67483" w14:textId="77777777" w:rsidR="00000000" w:rsidRDefault="00B6587A">
      <w:pPr>
        <w:pStyle w:val="a"/>
        <w:rPr>
          <w:rFonts w:hint="cs"/>
          <w:rtl/>
        </w:rPr>
      </w:pPr>
      <w:r>
        <w:rPr>
          <w:rFonts w:hint="cs"/>
          <w:rtl/>
        </w:rPr>
        <w:t xml:space="preserve">חבר הכנסת רמון, אני מתפלא עליך. חבר הכנסת רמון, אתה מצפה ממני שאני אעמוד על הבמה ואגיד דברים שלא כהווייתם? </w:t>
      </w:r>
    </w:p>
    <w:p w14:paraId="1DA09DEF" w14:textId="77777777" w:rsidR="00000000" w:rsidRDefault="00B6587A">
      <w:pPr>
        <w:pStyle w:val="a"/>
        <w:rPr>
          <w:rFonts w:hint="cs"/>
          <w:rtl/>
        </w:rPr>
      </w:pPr>
    </w:p>
    <w:p w14:paraId="35D79338" w14:textId="77777777" w:rsidR="00000000" w:rsidRDefault="00B6587A">
      <w:pPr>
        <w:pStyle w:val="ac"/>
        <w:rPr>
          <w:rtl/>
        </w:rPr>
      </w:pPr>
      <w:r>
        <w:rPr>
          <w:rFonts w:hint="eastAsia"/>
          <w:rtl/>
        </w:rPr>
        <w:t>חיים</w:t>
      </w:r>
      <w:r>
        <w:rPr>
          <w:rtl/>
        </w:rPr>
        <w:t xml:space="preserve"> רמון (העבודה-מימד):</w:t>
      </w:r>
    </w:p>
    <w:p w14:paraId="2A37AA6E" w14:textId="77777777" w:rsidR="00000000" w:rsidRDefault="00B6587A">
      <w:pPr>
        <w:pStyle w:val="a"/>
        <w:rPr>
          <w:rFonts w:hint="cs"/>
          <w:rtl/>
        </w:rPr>
      </w:pPr>
    </w:p>
    <w:p w14:paraId="349204B2" w14:textId="77777777" w:rsidR="00000000" w:rsidRDefault="00B6587A">
      <w:pPr>
        <w:pStyle w:val="a"/>
        <w:rPr>
          <w:rFonts w:hint="cs"/>
          <w:rtl/>
        </w:rPr>
      </w:pPr>
      <w:r>
        <w:rPr>
          <w:rFonts w:hint="cs"/>
          <w:rtl/>
        </w:rPr>
        <w:t>לא, להיפך - - -</w:t>
      </w:r>
    </w:p>
    <w:p w14:paraId="60CAE61F" w14:textId="77777777" w:rsidR="00000000" w:rsidRDefault="00B6587A">
      <w:pPr>
        <w:pStyle w:val="a"/>
        <w:rPr>
          <w:rFonts w:hint="cs"/>
          <w:rtl/>
        </w:rPr>
      </w:pPr>
    </w:p>
    <w:p w14:paraId="62EB1BB6" w14:textId="77777777" w:rsidR="00000000" w:rsidRDefault="00B6587A">
      <w:pPr>
        <w:pStyle w:val="SpeakerCon"/>
        <w:rPr>
          <w:rtl/>
        </w:rPr>
      </w:pPr>
      <w:bookmarkStart w:id="170" w:name="FS000000478T09_10_2003_13_55_03C"/>
      <w:bookmarkEnd w:id="170"/>
      <w:r>
        <w:rPr>
          <w:rtl/>
        </w:rPr>
        <w:t>השר מאיר</w:t>
      </w:r>
      <w:r>
        <w:rPr>
          <w:rtl/>
        </w:rPr>
        <w:t xml:space="preserve"> שטרית:</w:t>
      </w:r>
    </w:p>
    <w:p w14:paraId="7092F6E5" w14:textId="77777777" w:rsidR="00000000" w:rsidRDefault="00B6587A">
      <w:pPr>
        <w:pStyle w:val="a"/>
        <w:rPr>
          <w:rtl/>
        </w:rPr>
      </w:pPr>
    </w:p>
    <w:p w14:paraId="5116B0F7" w14:textId="77777777" w:rsidR="00000000" w:rsidRDefault="00B6587A">
      <w:pPr>
        <w:pStyle w:val="a"/>
        <w:rPr>
          <w:rFonts w:hint="cs"/>
          <w:rtl/>
        </w:rPr>
      </w:pPr>
      <w:r>
        <w:rPr>
          <w:rFonts w:hint="cs"/>
          <w:rtl/>
        </w:rPr>
        <w:t>חכה, חכה, אני אענה לך. אני אענה לך. הרי אם רצית תשובה שתניח את דעתך - - -</w:t>
      </w:r>
    </w:p>
    <w:p w14:paraId="6E8FE4A5" w14:textId="77777777" w:rsidR="00000000" w:rsidRDefault="00B6587A">
      <w:pPr>
        <w:pStyle w:val="a"/>
        <w:rPr>
          <w:rFonts w:hint="cs"/>
          <w:rtl/>
        </w:rPr>
      </w:pPr>
    </w:p>
    <w:p w14:paraId="214383E1" w14:textId="77777777" w:rsidR="00000000" w:rsidRDefault="00B6587A">
      <w:pPr>
        <w:pStyle w:val="ac"/>
        <w:rPr>
          <w:rtl/>
        </w:rPr>
      </w:pPr>
      <w:r>
        <w:rPr>
          <w:rFonts w:hint="eastAsia"/>
          <w:rtl/>
        </w:rPr>
        <w:t>חיים</w:t>
      </w:r>
      <w:r>
        <w:rPr>
          <w:rtl/>
        </w:rPr>
        <w:t xml:space="preserve"> רמון (העבודה-מימד):</w:t>
      </w:r>
    </w:p>
    <w:p w14:paraId="362724FB" w14:textId="77777777" w:rsidR="00000000" w:rsidRDefault="00B6587A">
      <w:pPr>
        <w:pStyle w:val="a"/>
        <w:rPr>
          <w:rFonts w:hint="cs"/>
          <w:rtl/>
        </w:rPr>
      </w:pPr>
    </w:p>
    <w:p w14:paraId="16C28DA6" w14:textId="77777777" w:rsidR="00000000" w:rsidRDefault="00B6587A">
      <w:pPr>
        <w:pStyle w:val="a"/>
        <w:rPr>
          <w:rFonts w:hint="cs"/>
          <w:rtl/>
        </w:rPr>
      </w:pPr>
      <w:r>
        <w:rPr>
          <w:rFonts w:hint="cs"/>
          <w:rtl/>
        </w:rPr>
        <w:t xml:space="preserve">- - - זאת טענתי. </w:t>
      </w:r>
    </w:p>
    <w:p w14:paraId="40C0D253" w14:textId="77777777" w:rsidR="00000000" w:rsidRDefault="00B6587A">
      <w:pPr>
        <w:pStyle w:val="a"/>
        <w:rPr>
          <w:rFonts w:hint="cs"/>
          <w:rtl/>
        </w:rPr>
      </w:pPr>
    </w:p>
    <w:p w14:paraId="40519CC2" w14:textId="77777777" w:rsidR="00000000" w:rsidRDefault="00B6587A">
      <w:pPr>
        <w:pStyle w:val="ad"/>
        <w:rPr>
          <w:rtl/>
        </w:rPr>
      </w:pPr>
      <w:r>
        <w:rPr>
          <w:rtl/>
        </w:rPr>
        <w:t>היו"ר ראובן ריבלין:</w:t>
      </w:r>
    </w:p>
    <w:p w14:paraId="15F799D1" w14:textId="77777777" w:rsidR="00000000" w:rsidRDefault="00B6587A">
      <w:pPr>
        <w:pStyle w:val="a"/>
        <w:rPr>
          <w:rtl/>
        </w:rPr>
      </w:pPr>
    </w:p>
    <w:p w14:paraId="56D4AA83" w14:textId="77777777" w:rsidR="00000000" w:rsidRDefault="00B6587A">
      <w:pPr>
        <w:pStyle w:val="a"/>
        <w:rPr>
          <w:rFonts w:hint="cs"/>
          <w:rtl/>
        </w:rPr>
      </w:pPr>
      <w:r>
        <w:rPr>
          <w:rFonts w:hint="cs"/>
          <w:rtl/>
        </w:rPr>
        <w:t>חבר הכנסת רמון, זה ברור. אדוני סיים אתי, עכשיו הוא - - -</w:t>
      </w:r>
    </w:p>
    <w:p w14:paraId="379E3749" w14:textId="77777777" w:rsidR="00000000" w:rsidRDefault="00B6587A">
      <w:pPr>
        <w:pStyle w:val="a"/>
        <w:rPr>
          <w:rFonts w:hint="cs"/>
          <w:rtl/>
        </w:rPr>
      </w:pPr>
    </w:p>
    <w:p w14:paraId="4BBBC13D" w14:textId="77777777" w:rsidR="00000000" w:rsidRDefault="00B6587A">
      <w:pPr>
        <w:pStyle w:val="SpeakerCon"/>
        <w:rPr>
          <w:rtl/>
        </w:rPr>
      </w:pPr>
      <w:bookmarkStart w:id="171" w:name="FS000000478T09_10_2003_13_57_20C"/>
      <w:bookmarkEnd w:id="171"/>
      <w:r>
        <w:rPr>
          <w:rtl/>
        </w:rPr>
        <w:t>השר מאיר שטרית:</w:t>
      </w:r>
    </w:p>
    <w:p w14:paraId="7CF11334" w14:textId="77777777" w:rsidR="00000000" w:rsidRDefault="00B6587A">
      <w:pPr>
        <w:pStyle w:val="a"/>
        <w:rPr>
          <w:rtl/>
        </w:rPr>
      </w:pPr>
    </w:p>
    <w:p w14:paraId="477AAE1F" w14:textId="77777777" w:rsidR="00000000" w:rsidRDefault="00B6587A">
      <w:pPr>
        <w:pStyle w:val="a"/>
        <w:rPr>
          <w:rFonts w:hint="cs"/>
          <w:rtl/>
        </w:rPr>
      </w:pPr>
      <w:r>
        <w:rPr>
          <w:rFonts w:hint="cs"/>
          <w:rtl/>
        </w:rPr>
        <w:t>אם אתה רוצה תשובה, אני אענה לך.</w:t>
      </w:r>
      <w:r>
        <w:rPr>
          <w:rFonts w:hint="cs"/>
          <w:rtl/>
        </w:rPr>
        <w:t xml:space="preserve"> </w:t>
      </w:r>
    </w:p>
    <w:p w14:paraId="4876BB65" w14:textId="77777777" w:rsidR="00000000" w:rsidRDefault="00B6587A">
      <w:pPr>
        <w:pStyle w:val="a"/>
        <w:rPr>
          <w:rFonts w:hint="cs"/>
          <w:rtl/>
        </w:rPr>
      </w:pPr>
    </w:p>
    <w:p w14:paraId="0DFFED42" w14:textId="77777777" w:rsidR="00000000" w:rsidRDefault="00B6587A">
      <w:pPr>
        <w:pStyle w:val="ad"/>
        <w:rPr>
          <w:rtl/>
        </w:rPr>
      </w:pPr>
      <w:r>
        <w:rPr>
          <w:rtl/>
        </w:rPr>
        <w:t>היו"ר ראובן ריבלין:</w:t>
      </w:r>
    </w:p>
    <w:p w14:paraId="2E3DAF1B" w14:textId="77777777" w:rsidR="00000000" w:rsidRDefault="00B6587A">
      <w:pPr>
        <w:pStyle w:val="a"/>
        <w:rPr>
          <w:rtl/>
        </w:rPr>
      </w:pPr>
    </w:p>
    <w:p w14:paraId="0F736625" w14:textId="77777777" w:rsidR="00000000" w:rsidRDefault="00B6587A">
      <w:pPr>
        <w:pStyle w:val="a"/>
        <w:ind w:firstLine="0"/>
        <w:rPr>
          <w:rFonts w:hint="cs"/>
          <w:rtl/>
        </w:rPr>
      </w:pPr>
      <w:r>
        <w:rPr>
          <w:rFonts w:hint="cs"/>
          <w:rtl/>
        </w:rPr>
        <w:tab/>
        <w:t>לאדוני היה ויכוח אתי, עניתי לו. הוא - - -</w:t>
      </w:r>
    </w:p>
    <w:p w14:paraId="592249EB" w14:textId="77777777" w:rsidR="00000000" w:rsidRDefault="00B6587A">
      <w:pPr>
        <w:pStyle w:val="a"/>
        <w:ind w:firstLine="0"/>
        <w:rPr>
          <w:rFonts w:hint="cs"/>
          <w:rtl/>
        </w:rPr>
      </w:pPr>
    </w:p>
    <w:p w14:paraId="137AAA38" w14:textId="77777777" w:rsidR="00000000" w:rsidRDefault="00B6587A">
      <w:pPr>
        <w:pStyle w:val="ac"/>
        <w:rPr>
          <w:rtl/>
        </w:rPr>
      </w:pPr>
      <w:r>
        <w:rPr>
          <w:rFonts w:hint="eastAsia"/>
          <w:rtl/>
        </w:rPr>
        <w:t>מוחמד</w:t>
      </w:r>
      <w:r>
        <w:rPr>
          <w:rtl/>
        </w:rPr>
        <w:t xml:space="preserve"> ברכה (חד"ש-תע"ל):</w:t>
      </w:r>
    </w:p>
    <w:p w14:paraId="63E0E4C2" w14:textId="77777777" w:rsidR="00000000" w:rsidRDefault="00B6587A">
      <w:pPr>
        <w:pStyle w:val="a"/>
        <w:rPr>
          <w:rFonts w:hint="cs"/>
          <w:rtl/>
        </w:rPr>
      </w:pPr>
    </w:p>
    <w:p w14:paraId="45B4CC14" w14:textId="77777777" w:rsidR="00000000" w:rsidRDefault="00B6587A">
      <w:pPr>
        <w:pStyle w:val="a"/>
        <w:rPr>
          <w:rFonts w:hint="cs"/>
          <w:rtl/>
        </w:rPr>
      </w:pPr>
      <w:r>
        <w:rPr>
          <w:rFonts w:hint="cs"/>
          <w:rtl/>
        </w:rPr>
        <w:t>- - -</w:t>
      </w:r>
    </w:p>
    <w:p w14:paraId="440600CB" w14:textId="77777777" w:rsidR="00000000" w:rsidRDefault="00B6587A">
      <w:pPr>
        <w:pStyle w:val="ad"/>
        <w:rPr>
          <w:rFonts w:hint="cs"/>
          <w:rtl/>
        </w:rPr>
      </w:pPr>
    </w:p>
    <w:p w14:paraId="35594A4E" w14:textId="77777777" w:rsidR="00000000" w:rsidRDefault="00B6587A">
      <w:pPr>
        <w:pStyle w:val="ac"/>
        <w:rPr>
          <w:rtl/>
        </w:rPr>
      </w:pPr>
      <w:r>
        <w:rPr>
          <w:rFonts w:hint="eastAsia"/>
          <w:rtl/>
        </w:rPr>
        <w:t>חיים</w:t>
      </w:r>
      <w:r>
        <w:rPr>
          <w:rtl/>
        </w:rPr>
        <w:t xml:space="preserve"> רמון (העבודה-מימד):</w:t>
      </w:r>
    </w:p>
    <w:p w14:paraId="3D847504" w14:textId="77777777" w:rsidR="00000000" w:rsidRDefault="00B6587A">
      <w:pPr>
        <w:pStyle w:val="a"/>
        <w:rPr>
          <w:rFonts w:hint="cs"/>
          <w:rtl/>
        </w:rPr>
      </w:pPr>
    </w:p>
    <w:p w14:paraId="1D89FCC3" w14:textId="77777777" w:rsidR="00000000" w:rsidRDefault="00B6587A">
      <w:pPr>
        <w:pStyle w:val="a"/>
        <w:rPr>
          <w:rFonts w:hint="cs"/>
          <w:rtl/>
        </w:rPr>
      </w:pPr>
      <w:r>
        <w:rPr>
          <w:rFonts w:hint="cs"/>
          <w:rtl/>
        </w:rPr>
        <w:t>- - -</w:t>
      </w:r>
    </w:p>
    <w:p w14:paraId="51B2844E" w14:textId="77777777" w:rsidR="00000000" w:rsidRDefault="00B6587A">
      <w:pPr>
        <w:pStyle w:val="ad"/>
        <w:rPr>
          <w:rFonts w:hint="cs"/>
          <w:rtl/>
        </w:rPr>
      </w:pPr>
    </w:p>
    <w:p w14:paraId="488A7868" w14:textId="77777777" w:rsidR="00000000" w:rsidRDefault="00B6587A">
      <w:pPr>
        <w:pStyle w:val="ad"/>
        <w:rPr>
          <w:rtl/>
        </w:rPr>
      </w:pPr>
      <w:r>
        <w:rPr>
          <w:rtl/>
        </w:rPr>
        <w:t>היו"ר ראובן ריבלין:</w:t>
      </w:r>
    </w:p>
    <w:p w14:paraId="0339FFFB" w14:textId="77777777" w:rsidR="00000000" w:rsidRDefault="00B6587A">
      <w:pPr>
        <w:pStyle w:val="a"/>
        <w:rPr>
          <w:rtl/>
        </w:rPr>
      </w:pPr>
    </w:p>
    <w:p w14:paraId="631DFD9F" w14:textId="77777777" w:rsidR="00000000" w:rsidRDefault="00B6587A">
      <w:pPr>
        <w:pStyle w:val="a"/>
        <w:rPr>
          <w:rFonts w:hint="cs"/>
          <w:rtl/>
        </w:rPr>
      </w:pPr>
      <w:r>
        <w:rPr>
          <w:rFonts w:hint="cs"/>
          <w:rtl/>
        </w:rPr>
        <w:t xml:space="preserve">שמעתי את אשר הוא אמר. </w:t>
      </w:r>
    </w:p>
    <w:p w14:paraId="1097BADF" w14:textId="77777777" w:rsidR="00000000" w:rsidRDefault="00B6587A">
      <w:pPr>
        <w:pStyle w:val="a"/>
        <w:rPr>
          <w:rFonts w:hint="cs"/>
          <w:rtl/>
        </w:rPr>
      </w:pPr>
    </w:p>
    <w:p w14:paraId="27E8BC07" w14:textId="77777777" w:rsidR="00000000" w:rsidRDefault="00B6587A">
      <w:pPr>
        <w:pStyle w:val="SpeakerCon"/>
        <w:rPr>
          <w:rtl/>
        </w:rPr>
      </w:pPr>
      <w:bookmarkStart w:id="172" w:name="FS000000478T09_10_2003_13_59_36C"/>
      <w:bookmarkEnd w:id="172"/>
      <w:r>
        <w:rPr>
          <w:rtl/>
        </w:rPr>
        <w:t>השר מאיר שטרית:</w:t>
      </w:r>
    </w:p>
    <w:p w14:paraId="2682292B" w14:textId="77777777" w:rsidR="00000000" w:rsidRDefault="00B6587A">
      <w:pPr>
        <w:pStyle w:val="a"/>
        <w:rPr>
          <w:rtl/>
        </w:rPr>
      </w:pPr>
    </w:p>
    <w:p w14:paraId="6A721B2E" w14:textId="77777777" w:rsidR="00000000" w:rsidRDefault="00B6587A">
      <w:pPr>
        <w:pStyle w:val="a"/>
        <w:rPr>
          <w:rFonts w:hint="cs"/>
          <w:rtl/>
        </w:rPr>
      </w:pPr>
      <w:r>
        <w:rPr>
          <w:rFonts w:hint="cs"/>
          <w:rtl/>
        </w:rPr>
        <w:t>אני אענה לך. לגרסתך, חבר הכנסת רמון - - -</w:t>
      </w:r>
    </w:p>
    <w:p w14:paraId="36899545" w14:textId="77777777" w:rsidR="00000000" w:rsidRDefault="00B6587A">
      <w:pPr>
        <w:pStyle w:val="a"/>
        <w:rPr>
          <w:rFonts w:hint="cs"/>
          <w:rtl/>
        </w:rPr>
      </w:pPr>
    </w:p>
    <w:p w14:paraId="57303E93" w14:textId="77777777" w:rsidR="00000000" w:rsidRDefault="00B6587A">
      <w:pPr>
        <w:pStyle w:val="ac"/>
        <w:rPr>
          <w:rtl/>
        </w:rPr>
      </w:pPr>
      <w:r>
        <w:rPr>
          <w:rFonts w:hint="eastAsia"/>
          <w:rtl/>
        </w:rPr>
        <w:t>רן</w:t>
      </w:r>
      <w:r>
        <w:rPr>
          <w:rtl/>
        </w:rPr>
        <w:t xml:space="preserve"> כהן (מרצ):</w:t>
      </w:r>
    </w:p>
    <w:p w14:paraId="70DD6451" w14:textId="77777777" w:rsidR="00000000" w:rsidRDefault="00B6587A">
      <w:pPr>
        <w:pStyle w:val="a"/>
        <w:rPr>
          <w:rFonts w:hint="cs"/>
          <w:rtl/>
        </w:rPr>
      </w:pPr>
    </w:p>
    <w:p w14:paraId="785E6C3C" w14:textId="77777777" w:rsidR="00000000" w:rsidRDefault="00B6587A">
      <w:pPr>
        <w:pStyle w:val="a"/>
        <w:rPr>
          <w:rFonts w:hint="cs"/>
          <w:rtl/>
        </w:rPr>
      </w:pPr>
      <w:r>
        <w:rPr>
          <w:rFonts w:hint="cs"/>
          <w:rtl/>
        </w:rPr>
        <w:t>- -</w:t>
      </w:r>
      <w:r>
        <w:rPr>
          <w:rFonts w:hint="cs"/>
          <w:rtl/>
        </w:rPr>
        <w:t xml:space="preserve"> -</w:t>
      </w:r>
    </w:p>
    <w:p w14:paraId="596B40E4" w14:textId="77777777" w:rsidR="00000000" w:rsidRDefault="00B6587A">
      <w:pPr>
        <w:pStyle w:val="ad"/>
        <w:rPr>
          <w:rFonts w:hint="cs"/>
          <w:rtl/>
        </w:rPr>
      </w:pPr>
    </w:p>
    <w:p w14:paraId="02A557DA" w14:textId="77777777" w:rsidR="00000000" w:rsidRDefault="00B6587A">
      <w:pPr>
        <w:pStyle w:val="ad"/>
        <w:rPr>
          <w:rtl/>
        </w:rPr>
      </w:pPr>
      <w:r>
        <w:rPr>
          <w:rtl/>
        </w:rPr>
        <w:t>היו"ר ראובן ריבלין:</w:t>
      </w:r>
    </w:p>
    <w:p w14:paraId="1C2804B0" w14:textId="77777777" w:rsidR="00000000" w:rsidRDefault="00B6587A">
      <w:pPr>
        <w:pStyle w:val="a"/>
        <w:rPr>
          <w:rtl/>
        </w:rPr>
      </w:pPr>
    </w:p>
    <w:p w14:paraId="46489A26" w14:textId="77777777" w:rsidR="00000000" w:rsidRDefault="00B6587A">
      <w:pPr>
        <w:pStyle w:val="a"/>
        <w:rPr>
          <w:rFonts w:hint="cs"/>
          <w:rtl/>
        </w:rPr>
      </w:pPr>
      <w:r>
        <w:rPr>
          <w:rFonts w:hint="cs"/>
          <w:rtl/>
        </w:rPr>
        <w:t>שמעתי את אשר הוא אמר לו, אני מכבד אותו מאוד על גילוי לבו. יחד עם זה, חבר הכנסת רמון, בוודאי יהיו לי שאלות לממשלה לאחר מכן.  ואנחנו ממשיכים בדיון.</w:t>
      </w:r>
    </w:p>
    <w:p w14:paraId="6A4E75D9" w14:textId="77777777" w:rsidR="00000000" w:rsidRDefault="00B6587A">
      <w:pPr>
        <w:pStyle w:val="a"/>
        <w:rPr>
          <w:rFonts w:hint="cs"/>
          <w:rtl/>
        </w:rPr>
      </w:pPr>
    </w:p>
    <w:p w14:paraId="5F0C0210" w14:textId="77777777" w:rsidR="00000000" w:rsidRDefault="00B6587A">
      <w:pPr>
        <w:pStyle w:val="ac"/>
        <w:rPr>
          <w:rtl/>
        </w:rPr>
      </w:pPr>
      <w:r>
        <w:rPr>
          <w:rFonts w:hint="eastAsia"/>
          <w:rtl/>
        </w:rPr>
        <w:t>חיים</w:t>
      </w:r>
      <w:r>
        <w:rPr>
          <w:rtl/>
        </w:rPr>
        <w:t xml:space="preserve"> רמון (העבודה-מימד):</w:t>
      </w:r>
    </w:p>
    <w:p w14:paraId="6AB7FFCB" w14:textId="77777777" w:rsidR="00000000" w:rsidRDefault="00B6587A">
      <w:pPr>
        <w:pStyle w:val="a"/>
        <w:rPr>
          <w:rFonts w:hint="cs"/>
          <w:rtl/>
        </w:rPr>
      </w:pPr>
    </w:p>
    <w:p w14:paraId="2FDD02BD" w14:textId="77777777" w:rsidR="00000000" w:rsidRDefault="00B6587A">
      <w:pPr>
        <w:pStyle w:val="a"/>
        <w:rPr>
          <w:rFonts w:hint="cs"/>
          <w:rtl/>
        </w:rPr>
      </w:pPr>
      <w:r>
        <w:rPr>
          <w:rFonts w:hint="cs"/>
          <w:rtl/>
        </w:rPr>
        <w:t xml:space="preserve">לא שאלות לשאול אלא לומר לממשלה: אם כך, אנחנו נדחה את המשך </w:t>
      </w:r>
      <w:r>
        <w:rPr>
          <w:rFonts w:hint="cs"/>
          <w:rtl/>
        </w:rPr>
        <w:t>הדיון - - -</w:t>
      </w:r>
    </w:p>
    <w:p w14:paraId="4CBEC707" w14:textId="77777777" w:rsidR="00000000" w:rsidRDefault="00B6587A">
      <w:pPr>
        <w:pStyle w:val="a"/>
        <w:rPr>
          <w:rFonts w:hint="cs"/>
          <w:rtl/>
        </w:rPr>
      </w:pPr>
    </w:p>
    <w:p w14:paraId="4DE6447D" w14:textId="77777777" w:rsidR="00000000" w:rsidRDefault="00B6587A">
      <w:pPr>
        <w:pStyle w:val="ad"/>
        <w:rPr>
          <w:rtl/>
        </w:rPr>
      </w:pPr>
      <w:r>
        <w:rPr>
          <w:rtl/>
        </w:rPr>
        <w:t>היו"ר ראובן ריבלין:</w:t>
      </w:r>
    </w:p>
    <w:p w14:paraId="15DE4D4C" w14:textId="77777777" w:rsidR="00000000" w:rsidRDefault="00B6587A">
      <w:pPr>
        <w:pStyle w:val="a"/>
        <w:rPr>
          <w:rtl/>
        </w:rPr>
      </w:pPr>
    </w:p>
    <w:p w14:paraId="0C4826F1" w14:textId="77777777" w:rsidR="00000000" w:rsidRDefault="00B6587A">
      <w:pPr>
        <w:pStyle w:val="a"/>
        <w:rPr>
          <w:rFonts w:hint="cs"/>
          <w:rtl/>
        </w:rPr>
      </w:pPr>
      <w:r>
        <w:rPr>
          <w:rFonts w:hint="cs"/>
          <w:rtl/>
        </w:rPr>
        <w:t xml:space="preserve">לא, לא. אני מאוד מודה לאדוני על הצעתו. הצעתו לא מתקבלת. תודה רבה. </w:t>
      </w:r>
    </w:p>
    <w:p w14:paraId="470AA638" w14:textId="77777777" w:rsidR="00000000" w:rsidRDefault="00B6587A">
      <w:pPr>
        <w:pStyle w:val="a"/>
        <w:rPr>
          <w:rFonts w:hint="cs"/>
          <w:rtl/>
        </w:rPr>
      </w:pPr>
    </w:p>
    <w:p w14:paraId="7E9794CC" w14:textId="77777777" w:rsidR="00000000" w:rsidRDefault="00B6587A">
      <w:pPr>
        <w:pStyle w:val="ac"/>
        <w:rPr>
          <w:rtl/>
        </w:rPr>
      </w:pPr>
      <w:r>
        <w:rPr>
          <w:rFonts w:hint="eastAsia"/>
          <w:rtl/>
        </w:rPr>
        <w:t>חיים</w:t>
      </w:r>
      <w:r>
        <w:rPr>
          <w:rtl/>
        </w:rPr>
        <w:t xml:space="preserve"> רמון (העבודה-מימד):</w:t>
      </w:r>
    </w:p>
    <w:p w14:paraId="183449E0" w14:textId="77777777" w:rsidR="00000000" w:rsidRDefault="00B6587A">
      <w:pPr>
        <w:pStyle w:val="a"/>
        <w:rPr>
          <w:rFonts w:hint="cs"/>
          <w:rtl/>
        </w:rPr>
      </w:pPr>
    </w:p>
    <w:p w14:paraId="2902E247" w14:textId="77777777" w:rsidR="00000000" w:rsidRDefault="00B6587A">
      <w:pPr>
        <w:pStyle w:val="a"/>
        <w:rPr>
          <w:rFonts w:hint="cs"/>
          <w:rtl/>
        </w:rPr>
      </w:pPr>
      <w:r>
        <w:rPr>
          <w:rFonts w:hint="cs"/>
          <w:rtl/>
        </w:rPr>
        <w:t>למה היא לא מתקבלת?</w:t>
      </w:r>
    </w:p>
    <w:p w14:paraId="6EAF97B4" w14:textId="77777777" w:rsidR="00000000" w:rsidRDefault="00B6587A">
      <w:pPr>
        <w:pStyle w:val="a"/>
        <w:rPr>
          <w:rFonts w:hint="cs"/>
          <w:rtl/>
        </w:rPr>
      </w:pPr>
    </w:p>
    <w:p w14:paraId="615BD364" w14:textId="77777777" w:rsidR="00000000" w:rsidRDefault="00B6587A">
      <w:pPr>
        <w:pStyle w:val="ac"/>
        <w:rPr>
          <w:rtl/>
        </w:rPr>
      </w:pPr>
      <w:r>
        <w:rPr>
          <w:rFonts w:hint="eastAsia"/>
          <w:rtl/>
        </w:rPr>
        <w:t>זאב</w:t>
      </w:r>
      <w:r>
        <w:rPr>
          <w:rtl/>
        </w:rPr>
        <w:t xml:space="preserve"> בוים (הליכוד):</w:t>
      </w:r>
    </w:p>
    <w:p w14:paraId="1AC99F0A" w14:textId="77777777" w:rsidR="00000000" w:rsidRDefault="00B6587A">
      <w:pPr>
        <w:pStyle w:val="a"/>
        <w:rPr>
          <w:rFonts w:hint="cs"/>
          <w:rtl/>
        </w:rPr>
      </w:pPr>
    </w:p>
    <w:p w14:paraId="43E6F1D6" w14:textId="77777777" w:rsidR="00000000" w:rsidRDefault="00B6587A">
      <w:pPr>
        <w:pStyle w:val="a"/>
        <w:rPr>
          <w:rFonts w:hint="cs"/>
          <w:rtl/>
        </w:rPr>
      </w:pPr>
      <w:r>
        <w:rPr>
          <w:rFonts w:hint="cs"/>
          <w:rtl/>
        </w:rPr>
        <w:t>- - -</w:t>
      </w:r>
    </w:p>
    <w:p w14:paraId="0DD88938" w14:textId="77777777" w:rsidR="00000000" w:rsidRDefault="00B6587A">
      <w:pPr>
        <w:pStyle w:val="a"/>
        <w:rPr>
          <w:rFonts w:hint="cs"/>
          <w:rtl/>
        </w:rPr>
      </w:pPr>
    </w:p>
    <w:p w14:paraId="4714E117" w14:textId="77777777" w:rsidR="00000000" w:rsidRDefault="00B6587A">
      <w:pPr>
        <w:pStyle w:val="ad"/>
        <w:rPr>
          <w:rtl/>
        </w:rPr>
      </w:pPr>
      <w:r>
        <w:rPr>
          <w:rtl/>
        </w:rPr>
        <w:t>היו"ר ראובן ריבלין:</w:t>
      </w:r>
    </w:p>
    <w:p w14:paraId="070C0E98" w14:textId="77777777" w:rsidR="00000000" w:rsidRDefault="00B6587A">
      <w:pPr>
        <w:pStyle w:val="a"/>
        <w:rPr>
          <w:rtl/>
        </w:rPr>
      </w:pPr>
    </w:p>
    <w:p w14:paraId="74988B86" w14:textId="77777777" w:rsidR="00000000" w:rsidRDefault="00B6587A">
      <w:pPr>
        <w:pStyle w:val="a"/>
        <w:rPr>
          <w:rFonts w:hint="cs"/>
          <w:rtl/>
        </w:rPr>
      </w:pPr>
      <w:r>
        <w:rPr>
          <w:rFonts w:hint="cs"/>
          <w:rtl/>
        </w:rPr>
        <w:t xml:space="preserve">לעת עתה היא לא מתקבלת. תמיד אני יכול לשנות את דעתי. תודה. </w:t>
      </w:r>
    </w:p>
    <w:p w14:paraId="1B2D7743" w14:textId="77777777" w:rsidR="00000000" w:rsidRDefault="00B6587A">
      <w:pPr>
        <w:pStyle w:val="a"/>
        <w:rPr>
          <w:rFonts w:hint="cs"/>
          <w:rtl/>
        </w:rPr>
      </w:pPr>
    </w:p>
    <w:p w14:paraId="3A450840" w14:textId="77777777" w:rsidR="00000000" w:rsidRDefault="00B6587A">
      <w:pPr>
        <w:pStyle w:val="ac"/>
        <w:rPr>
          <w:rtl/>
        </w:rPr>
      </w:pPr>
      <w:r>
        <w:rPr>
          <w:rFonts w:hint="eastAsia"/>
          <w:rtl/>
        </w:rPr>
        <w:t>חיים</w:t>
      </w:r>
      <w:r>
        <w:rPr>
          <w:rtl/>
        </w:rPr>
        <w:t xml:space="preserve"> אורון (מרצ):</w:t>
      </w:r>
    </w:p>
    <w:p w14:paraId="055A60F6" w14:textId="77777777" w:rsidR="00000000" w:rsidRDefault="00B6587A">
      <w:pPr>
        <w:pStyle w:val="a"/>
        <w:rPr>
          <w:rFonts w:hint="cs"/>
          <w:rtl/>
        </w:rPr>
      </w:pPr>
    </w:p>
    <w:p w14:paraId="77466B72" w14:textId="77777777" w:rsidR="00000000" w:rsidRDefault="00B6587A">
      <w:pPr>
        <w:pStyle w:val="a"/>
        <w:rPr>
          <w:rFonts w:hint="cs"/>
          <w:rtl/>
        </w:rPr>
      </w:pPr>
      <w:r>
        <w:rPr>
          <w:rFonts w:hint="cs"/>
          <w:rtl/>
        </w:rPr>
        <w:t>אדוני היושב-ראש, בהמשך ליום הכיפורים - - -</w:t>
      </w:r>
    </w:p>
    <w:p w14:paraId="6394E973" w14:textId="77777777" w:rsidR="00000000" w:rsidRDefault="00B6587A">
      <w:pPr>
        <w:pStyle w:val="a"/>
        <w:rPr>
          <w:rFonts w:hint="cs"/>
          <w:rtl/>
        </w:rPr>
      </w:pPr>
    </w:p>
    <w:p w14:paraId="62CCD67D" w14:textId="77777777" w:rsidR="00000000" w:rsidRDefault="00B6587A">
      <w:pPr>
        <w:pStyle w:val="ac"/>
        <w:rPr>
          <w:rtl/>
        </w:rPr>
      </w:pPr>
      <w:r>
        <w:rPr>
          <w:rFonts w:hint="eastAsia"/>
          <w:rtl/>
        </w:rPr>
        <w:t>רן</w:t>
      </w:r>
      <w:r>
        <w:rPr>
          <w:rtl/>
        </w:rPr>
        <w:t xml:space="preserve"> כהן (מרצ):</w:t>
      </w:r>
    </w:p>
    <w:p w14:paraId="674D60F5" w14:textId="77777777" w:rsidR="00000000" w:rsidRDefault="00B6587A">
      <w:pPr>
        <w:pStyle w:val="a"/>
        <w:rPr>
          <w:rFonts w:hint="cs"/>
          <w:rtl/>
        </w:rPr>
      </w:pPr>
    </w:p>
    <w:p w14:paraId="1E8D9842" w14:textId="77777777" w:rsidR="00000000" w:rsidRDefault="00B6587A">
      <w:pPr>
        <w:pStyle w:val="a"/>
        <w:rPr>
          <w:rFonts w:hint="cs"/>
          <w:rtl/>
        </w:rPr>
      </w:pPr>
      <w:r>
        <w:rPr>
          <w:rFonts w:hint="cs"/>
          <w:rtl/>
        </w:rPr>
        <w:t>אדוני היושב-ראש, חבל שאתה נוהג כך.</w:t>
      </w:r>
    </w:p>
    <w:p w14:paraId="3916DC1E" w14:textId="77777777" w:rsidR="00000000" w:rsidRDefault="00B6587A">
      <w:pPr>
        <w:pStyle w:val="a"/>
        <w:rPr>
          <w:rFonts w:hint="cs"/>
          <w:rtl/>
        </w:rPr>
      </w:pPr>
    </w:p>
    <w:p w14:paraId="3D0730F5" w14:textId="77777777" w:rsidR="00000000" w:rsidRDefault="00B6587A">
      <w:pPr>
        <w:pStyle w:val="SpeakerCon"/>
        <w:rPr>
          <w:rtl/>
        </w:rPr>
      </w:pPr>
      <w:bookmarkStart w:id="173" w:name="FS000000478T09_10_2003_14_04_43C"/>
      <w:bookmarkEnd w:id="173"/>
      <w:r>
        <w:rPr>
          <w:rtl/>
        </w:rPr>
        <w:t>השר מאיר שטרית:</w:t>
      </w:r>
    </w:p>
    <w:p w14:paraId="57EDFA79" w14:textId="77777777" w:rsidR="00000000" w:rsidRDefault="00B6587A">
      <w:pPr>
        <w:pStyle w:val="a"/>
        <w:rPr>
          <w:rtl/>
        </w:rPr>
      </w:pPr>
    </w:p>
    <w:p w14:paraId="5FAEDB22" w14:textId="77777777" w:rsidR="00000000" w:rsidRDefault="00B6587A">
      <w:pPr>
        <w:pStyle w:val="a"/>
        <w:rPr>
          <w:rFonts w:hint="cs"/>
          <w:rtl/>
        </w:rPr>
      </w:pPr>
      <w:r>
        <w:rPr>
          <w:rFonts w:hint="cs"/>
          <w:rtl/>
        </w:rPr>
        <w:t>חבר הכנסת רמון, לגרסתך אני כאילו צריך לומר לך: תשמע, מאחר שהנושא כל כך חשוב - - -</w:t>
      </w:r>
    </w:p>
    <w:p w14:paraId="521985C3" w14:textId="77777777" w:rsidR="00000000" w:rsidRDefault="00B6587A">
      <w:pPr>
        <w:pStyle w:val="a"/>
        <w:rPr>
          <w:rFonts w:hint="cs"/>
          <w:rtl/>
        </w:rPr>
      </w:pPr>
    </w:p>
    <w:p w14:paraId="382D5E96" w14:textId="77777777" w:rsidR="00000000" w:rsidRDefault="00B6587A">
      <w:pPr>
        <w:pStyle w:val="ac"/>
        <w:rPr>
          <w:rtl/>
        </w:rPr>
      </w:pPr>
      <w:r>
        <w:rPr>
          <w:rFonts w:hint="eastAsia"/>
          <w:rtl/>
        </w:rPr>
        <w:t>אברהם</w:t>
      </w:r>
      <w:r>
        <w:rPr>
          <w:rtl/>
        </w:rPr>
        <w:t xml:space="preserve"> בייגה שוחט (העבודה-מימד):</w:t>
      </w:r>
    </w:p>
    <w:p w14:paraId="3F9264AD" w14:textId="77777777" w:rsidR="00000000" w:rsidRDefault="00B6587A">
      <w:pPr>
        <w:pStyle w:val="a"/>
        <w:rPr>
          <w:rFonts w:hint="cs"/>
          <w:rtl/>
        </w:rPr>
      </w:pPr>
    </w:p>
    <w:p w14:paraId="6E2D25EC" w14:textId="77777777" w:rsidR="00000000" w:rsidRDefault="00B6587A">
      <w:pPr>
        <w:pStyle w:val="a"/>
        <w:rPr>
          <w:rFonts w:hint="cs"/>
          <w:rtl/>
        </w:rPr>
      </w:pPr>
      <w:r>
        <w:rPr>
          <w:rFonts w:hint="cs"/>
          <w:rtl/>
        </w:rPr>
        <w:t>- - -</w:t>
      </w:r>
    </w:p>
    <w:p w14:paraId="5514D036" w14:textId="77777777" w:rsidR="00000000" w:rsidRDefault="00B6587A">
      <w:pPr>
        <w:pStyle w:val="a"/>
        <w:rPr>
          <w:rFonts w:hint="cs"/>
          <w:rtl/>
        </w:rPr>
      </w:pPr>
    </w:p>
    <w:p w14:paraId="1A847CAA" w14:textId="77777777" w:rsidR="00000000" w:rsidRDefault="00B6587A">
      <w:pPr>
        <w:pStyle w:val="ad"/>
        <w:rPr>
          <w:rtl/>
        </w:rPr>
      </w:pPr>
      <w:r>
        <w:rPr>
          <w:rtl/>
        </w:rPr>
        <w:t>הי</w:t>
      </w:r>
      <w:r>
        <w:rPr>
          <w:rtl/>
        </w:rPr>
        <w:t>ו"ר ראובן ריבלין:</w:t>
      </w:r>
    </w:p>
    <w:p w14:paraId="67AF3F73" w14:textId="77777777" w:rsidR="00000000" w:rsidRDefault="00B6587A">
      <w:pPr>
        <w:pStyle w:val="a"/>
        <w:rPr>
          <w:rtl/>
        </w:rPr>
      </w:pPr>
    </w:p>
    <w:p w14:paraId="492219BC" w14:textId="77777777" w:rsidR="00000000" w:rsidRDefault="00B6587A">
      <w:pPr>
        <w:pStyle w:val="a"/>
        <w:rPr>
          <w:rFonts w:hint="cs"/>
          <w:rtl/>
        </w:rPr>
      </w:pPr>
      <w:r>
        <w:rPr>
          <w:rFonts w:hint="cs"/>
          <w:rtl/>
        </w:rPr>
        <w:t xml:space="preserve">חבר הכנסת רן כהן, אני משתדל לייצג את האופוזיציה, אבל אני גם מייצג את הקואליציה. </w:t>
      </w:r>
    </w:p>
    <w:p w14:paraId="3C421DE9" w14:textId="77777777" w:rsidR="00000000" w:rsidRDefault="00B6587A">
      <w:pPr>
        <w:pStyle w:val="a"/>
        <w:rPr>
          <w:rFonts w:hint="cs"/>
          <w:rtl/>
        </w:rPr>
      </w:pPr>
    </w:p>
    <w:p w14:paraId="4F823A9A" w14:textId="77777777" w:rsidR="00000000" w:rsidRDefault="00B6587A">
      <w:pPr>
        <w:pStyle w:val="SpeakerCon"/>
        <w:rPr>
          <w:rtl/>
        </w:rPr>
      </w:pPr>
      <w:bookmarkStart w:id="174" w:name="FS000000478T09_10_2003_14_06_11C"/>
      <w:bookmarkEnd w:id="174"/>
      <w:r>
        <w:rPr>
          <w:rtl/>
        </w:rPr>
        <w:t>השר מאיר שטרית:</w:t>
      </w:r>
    </w:p>
    <w:p w14:paraId="520F004F" w14:textId="77777777" w:rsidR="00000000" w:rsidRDefault="00B6587A">
      <w:pPr>
        <w:pStyle w:val="a"/>
        <w:rPr>
          <w:rtl/>
        </w:rPr>
      </w:pPr>
    </w:p>
    <w:p w14:paraId="248BB2CA" w14:textId="77777777" w:rsidR="00000000" w:rsidRDefault="00B6587A">
      <w:pPr>
        <w:pStyle w:val="a"/>
        <w:rPr>
          <w:rFonts w:hint="cs"/>
          <w:rtl/>
        </w:rPr>
      </w:pPr>
      <w:r>
        <w:rPr>
          <w:rFonts w:hint="cs"/>
          <w:rtl/>
        </w:rPr>
        <w:t xml:space="preserve">הרי יכולתי להגיד לך, לגרסתך: מאחר שהנושא כל כך חשוב, אנחנו לא רוצים שזה יהיה בחוק ההסדרים. לכן, הפרדנו אותו מחוק ההסדרים כדי שיידון בנפרד </w:t>
      </w:r>
      <w:r>
        <w:rPr>
          <w:rFonts w:hint="cs"/>
          <w:rtl/>
        </w:rPr>
        <w:t xml:space="preserve">בכנסת. זה בגלל חשיבות הנושא. </w:t>
      </w:r>
    </w:p>
    <w:p w14:paraId="1E56ABED" w14:textId="77777777" w:rsidR="00000000" w:rsidRDefault="00B6587A">
      <w:pPr>
        <w:pStyle w:val="a"/>
        <w:rPr>
          <w:rFonts w:hint="cs"/>
          <w:rtl/>
        </w:rPr>
      </w:pPr>
    </w:p>
    <w:p w14:paraId="7E0E73F1" w14:textId="77777777" w:rsidR="00000000" w:rsidRDefault="00B6587A">
      <w:pPr>
        <w:pStyle w:val="ac"/>
        <w:rPr>
          <w:rtl/>
        </w:rPr>
      </w:pPr>
      <w:r>
        <w:rPr>
          <w:rFonts w:hint="eastAsia"/>
          <w:rtl/>
        </w:rPr>
        <w:t>חיים</w:t>
      </w:r>
      <w:r>
        <w:rPr>
          <w:rtl/>
        </w:rPr>
        <w:t xml:space="preserve"> רמון (העבודה-מימד):</w:t>
      </w:r>
    </w:p>
    <w:p w14:paraId="0B82E462" w14:textId="77777777" w:rsidR="00000000" w:rsidRDefault="00B6587A">
      <w:pPr>
        <w:pStyle w:val="a"/>
        <w:rPr>
          <w:rFonts w:hint="cs"/>
          <w:rtl/>
        </w:rPr>
      </w:pPr>
    </w:p>
    <w:p w14:paraId="37803295" w14:textId="77777777" w:rsidR="00000000" w:rsidRDefault="00B6587A">
      <w:pPr>
        <w:pStyle w:val="a"/>
        <w:rPr>
          <w:rFonts w:hint="cs"/>
          <w:rtl/>
        </w:rPr>
      </w:pPr>
      <w:r>
        <w:rPr>
          <w:rFonts w:hint="cs"/>
          <w:rtl/>
        </w:rPr>
        <w:t>- - -</w:t>
      </w:r>
    </w:p>
    <w:p w14:paraId="4C2153B2" w14:textId="77777777" w:rsidR="00000000" w:rsidRDefault="00B6587A">
      <w:pPr>
        <w:pStyle w:val="a"/>
        <w:rPr>
          <w:rFonts w:hint="cs"/>
          <w:rtl/>
        </w:rPr>
      </w:pPr>
    </w:p>
    <w:p w14:paraId="3594BE23" w14:textId="77777777" w:rsidR="00000000" w:rsidRDefault="00B6587A">
      <w:pPr>
        <w:pStyle w:val="ad"/>
        <w:rPr>
          <w:rtl/>
        </w:rPr>
      </w:pPr>
      <w:r>
        <w:rPr>
          <w:rtl/>
        </w:rPr>
        <w:t>היו"ר ראובן ריבלין:</w:t>
      </w:r>
    </w:p>
    <w:p w14:paraId="264F22D4" w14:textId="77777777" w:rsidR="00000000" w:rsidRDefault="00B6587A">
      <w:pPr>
        <w:pStyle w:val="a"/>
        <w:rPr>
          <w:rtl/>
        </w:rPr>
      </w:pPr>
    </w:p>
    <w:p w14:paraId="44F7D7E3" w14:textId="77777777" w:rsidR="00000000" w:rsidRDefault="00B6587A">
      <w:pPr>
        <w:pStyle w:val="a"/>
        <w:rPr>
          <w:rFonts w:hint="cs"/>
          <w:rtl/>
        </w:rPr>
      </w:pPr>
      <w:r>
        <w:rPr>
          <w:rFonts w:hint="cs"/>
          <w:rtl/>
        </w:rPr>
        <w:t>נא לסיים.</w:t>
      </w:r>
    </w:p>
    <w:p w14:paraId="7321F422" w14:textId="77777777" w:rsidR="00000000" w:rsidRDefault="00B6587A">
      <w:pPr>
        <w:pStyle w:val="a"/>
        <w:rPr>
          <w:rFonts w:hint="cs"/>
          <w:rtl/>
        </w:rPr>
      </w:pPr>
    </w:p>
    <w:p w14:paraId="789F9FEE" w14:textId="77777777" w:rsidR="00000000" w:rsidRDefault="00B6587A">
      <w:pPr>
        <w:pStyle w:val="SpeakerCon"/>
        <w:rPr>
          <w:rtl/>
        </w:rPr>
      </w:pPr>
      <w:bookmarkStart w:id="175" w:name="FS000000478T09_10_2003_14_07_38C"/>
      <w:bookmarkEnd w:id="175"/>
      <w:r>
        <w:rPr>
          <w:rtl/>
        </w:rPr>
        <w:t>השר מאיר שטרית:</w:t>
      </w:r>
    </w:p>
    <w:p w14:paraId="1EC756BD" w14:textId="77777777" w:rsidR="00000000" w:rsidRDefault="00B6587A">
      <w:pPr>
        <w:pStyle w:val="a"/>
        <w:rPr>
          <w:rtl/>
        </w:rPr>
      </w:pPr>
    </w:p>
    <w:p w14:paraId="60574C14" w14:textId="77777777" w:rsidR="00000000" w:rsidRDefault="00B6587A">
      <w:pPr>
        <w:pStyle w:val="a"/>
        <w:rPr>
          <w:rFonts w:hint="cs"/>
          <w:rtl/>
        </w:rPr>
      </w:pPr>
      <w:r>
        <w:rPr>
          <w:rFonts w:hint="cs"/>
          <w:rtl/>
        </w:rPr>
        <w:t>חבר הכנסת רמון, חבר הכנסת רמון, אתה רוצה תקדימים שאתם עשיתם בממשלה שלכם או תקדימים שאנחנו עשינו בממשלות קודמות?  רבותי, לממשלה - - -</w:t>
      </w:r>
    </w:p>
    <w:p w14:paraId="100E76AE" w14:textId="77777777" w:rsidR="00000000" w:rsidRDefault="00B6587A">
      <w:pPr>
        <w:pStyle w:val="a"/>
        <w:rPr>
          <w:rFonts w:hint="cs"/>
          <w:rtl/>
        </w:rPr>
      </w:pPr>
    </w:p>
    <w:p w14:paraId="15EBBBC4" w14:textId="77777777" w:rsidR="00000000" w:rsidRDefault="00B6587A">
      <w:pPr>
        <w:pStyle w:val="ac"/>
        <w:rPr>
          <w:rtl/>
        </w:rPr>
      </w:pPr>
      <w:r>
        <w:rPr>
          <w:rFonts w:hint="eastAsia"/>
          <w:rtl/>
        </w:rPr>
        <w:t>חיים</w:t>
      </w:r>
      <w:r>
        <w:rPr>
          <w:rtl/>
        </w:rPr>
        <w:t xml:space="preserve"> רמון</w:t>
      </w:r>
      <w:r>
        <w:rPr>
          <w:rtl/>
        </w:rPr>
        <w:t xml:space="preserve"> (העבודה-מימד):</w:t>
      </w:r>
    </w:p>
    <w:p w14:paraId="0F8F1DC8" w14:textId="77777777" w:rsidR="00000000" w:rsidRDefault="00B6587A">
      <w:pPr>
        <w:pStyle w:val="a"/>
        <w:rPr>
          <w:rFonts w:hint="cs"/>
          <w:rtl/>
        </w:rPr>
      </w:pPr>
    </w:p>
    <w:p w14:paraId="00763164" w14:textId="77777777" w:rsidR="00000000" w:rsidRDefault="00B6587A">
      <w:pPr>
        <w:pStyle w:val="a"/>
        <w:rPr>
          <w:rFonts w:hint="cs"/>
          <w:rtl/>
        </w:rPr>
      </w:pPr>
      <w:r>
        <w:rPr>
          <w:rFonts w:hint="cs"/>
          <w:rtl/>
        </w:rPr>
        <w:t xml:space="preserve">אני רוצה. אדוני השר, אני רוצה. </w:t>
      </w:r>
    </w:p>
    <w:p w14:paraId="5151717D" w14:textId="77777777" w:rsidR="00000000" w:rsidRDefault="00B6587A">
      <w:pPr>
        <w:pStyle w:val="a"/>
        <w:rPr>
          <w:rtl/>
        </w:rPr>
      </w:pPr>
    </w:p>
    <w:p w14:paraId="3C7BB00A" w14:textId="77777777" w:rsidR="00000000" w:rsidRDefault="00B6587A">
      <w:pPr>
        <w:pStyle w:val="ad"/>
        <w:rPr>
          <w:rtl/>
        </w:rPr>
      </w:pPr>
      <w:r>
        <w:rPr>
          <w:rtl/>
        </w:rPr>
        <w:t>היו"ר ראובן ריבלין:</w:t>
      </w:r>
    </w:p>
    <w:p w14:paraId="701D3696" w14:textId="77777777" w:rsidR="00000000" w:rsidRDefault="00B6587A">
      <w:pPr>
        <w:pStyle w:val="a"/>
        <w:rPr>
          <w:rtl/>
        </w:rPr>
      </w:pPr>
    </w:p>
    <w:p w14:paraId="2BC41938" w14:textId="77777777" w:rsidR="00000000" w:rsidRDefault="00B6587A">
      <w:pPr>
        <w:pStyle w:val="a"/>
        <w:rPr>
          <w:rFonts w:hint="cs"/>
          <w:rtl/>
        </w:rPr>
      </w:pPr>
      <w:r>
        <w:rPr>
          <w:rFonts w:hint="cs"/>
          <w:rtl/>
        </w:rPr>
        <w:t>נא לסיים.</w:t>
      </w:r>
    </w:p>
    <w:p w14:paraId="1D085595" w14:textId="77777777" w:rsidR="00000000" w:rsidRDefault="00B6587A">
      <w:pPr>
        <w:pStyle w:val="a"/>
        <w:rPr>
          <w:rFonts w:hint="cs"/>
          <w:rtl/>
        </w:rPr>
      </w:pPr>
    </w:p>
    <w:p w14:paraId="63C7FF9B" w14:textId="77777777" w:rsidR="00000000" w:rsidRDefault="00B6587A">
      <w:pPr>
        <w:pStyle w:val="ac"/>
        <w:rPr>
          <w:rtl/>
        </w:rPr>
      </w:pPr>
      <w:r>
        <w:rPr>
          <w:rFonts w:hint="eastAsia"/>
          <w:rtl/>
        </w:rPr>
        <w:t>רוני</w:t>
      </w:r>
      <w:r>
        <w:rPr>
          <w:rtl/>
        </w:rPr>
        <w:t xml:space="preserve"> בר-און (הליכוד):</w:t>
      </w:r>
    </w:p>
    <w:p w14:paraId="0AA5CC48" w14:textId="77777777" w:rsidR="00000000" w:rsidRDefault="00B6587A">
      <w:pPr>
        <w:pStyle w:val="a"/>
        <w:rPr>
          <w:rFonts w:hint="cs"/>
          <w:rtl/>
        </w:rPr>
      </w:pPr>
    </w:p>
    <w:p w14:paraId="159A9A02" w14:textId="77777777" w:rsidR="00000000" w:rsidRDefault="00B6587A">
      <w:pPr>
        <w:pStyle w:val="a"/>
        <w:rPr>
          <w:rFonts w:hint="cs"/>
          <w:rtl/>
        </w:rPr>
      </w:pPr>
      <w:r>
        <w:rPr>
          <w:rFonts w:hint="cs"/>
          <w:rtl/>
        </w:rPr>
        <w:t xml:space="preserve">- - - קריאה ראשונה. </w:t>
      </w:r>
    </w:p>
    <w:p w14:paraId="67130CE0" w14:textId="77777777" w:rsidR="00000000" w:rsidRDefault="00B6587A">
      <w:pPr>
        <w:pStyle w:val="a"/>
        <w:rPr>
          <w:rFonts w:hint="cs"/>
          <w:rtl/>
        </w:rPr>
      </w:pPr>
    </w:p>
    <w:p w14:paraId="60E1D885" w14:textId="77777777" w:rsidR="00000000" w:rsidRDefault="00B6587A">
      <w:pPr>
        <w:pStyle w:val="SpeakerCon"/>
        <w:rPr>
          <w:rtl/>
        </w:rPr>
      </w:pPr>
      <w:bookmarkStart w:id="176" w:name="FS000000478T09_10_2003_14_09_57C"/>
      <w:bookmarkEnd w:id="176"/>
      <w:r>
        <w:rPr>
          <w:rtl/>
        </w:rPr>
        <w:t>השר מאיר שטרית:</w:t>
      </w:r>
    </w:p>
    <w:p w14:paraId="533C5CC7" w14:textId="77777777" w:rsidR="00000000" w:rsidRDefault="00B6587A">
      <w:pPr>
        <w:pStyle w:val="a"/>
        <w:rPr>
          <w:rFonts w:hint="cs"/>
          <w:rtl/>
        </w:rPr>
      </w:pPr>
    </w:p>
    <w:p w14:paraId="4DC01ECD" w14:textId="77777777" w:rsidR="00000000" w:rsidRDefault="00B6587A">
      <w:pPr>
        <w:pStyle w:val="a"/>
        <w:rPr>
          <w:rFonts w:hint="cs"/>
          <w:rtl/>
        </w:rPr>
      </w:pPr>
      <w:r>
        <w:rPr>
          <w:rFonts w:hint="cs"/>
          <w:rtl/>
        </w:rPr>
        <w:t xml:space="preserve">הם מפריעים לי. מה אני יכול לעשות?  אבל הם מפריעים לי, מה אתה רוצה? </w:t>
      </w:r>
    </w:p>
    <w:p w14:paraId="5E6A7683" w14:textId="77777777" w:rsidR="00000000" w:rsidRDefault="00B6587A">
      <w:pPr>
        <w:pStyle w:val="a"/>
        <w:rPr>
          <w:rFonts w:hint="cs"/>
          <w:rtl/>
        </w:rPr>
      </w:pPr>
    </w:p>
    <w:p w14:paraId="355169D7" w14:textId="77777777" w:rsidR="00000000" w:rsidRDefault="00B6587A">
      <w:pPr>
        <w:pStyle w:val="ac"/>
        <w:rPr>
          <w:rtl/>
        </w:rPr>
      </w:pPr>
      <w:r>
        <w:rPr>
          <w:rFonts w:hint="eastAsia"/>
          <w:rtl/>
        </w:rPr>
        <w:t>חיים</w:t>
      </w:r>
      <w:r>
        <w:rPr>
          <w:rtl/>
        </w:rPr>
        <w:t xml:space="preserve"> רמון (העבודה-מימד):</w:t>
      </w:r>
    </w:p>
    <w:p w14:paraId="0F562650" w14:textId="77777777" w:rsidR="00000000" w:rsidRDefault="00B6587A">
      <w:pPr>
        <w:pStyle w:val="a"/>
        <w:rPr>
          <w:rFonts w:hint="cs"/>
          <w:rtl/>
        </w:rPr>
      </w:pPr>
    </w:p>
    <w:p w14:paraId="7708904B" w14:textId="77777777" w:rsidR="00000000" w:rsidRDefault="00B6587A">
      <w:pPr>
        <w:pStyle w:val="a"/>
        <w:rPr>
          <w:rFonts w:hint="cs"/>
          <w:rtl/>
        </w:rPr>
      </w:pPr>
      <w:r>
        <w:rPr>
          <w:rFonts w:hint="cs"/>
          <w:rtl/>
        </w:rPr>
        <w:t>- - -</w:t>
      </w:r>
    </w:p>
    <w:p w14:paraId="1E948728" w14:textId="77777777" w:rsidR="00000000" w:rsidRDefault="00B6587A">
      <w:pPr>
        <w:pStyle w:val="a"/>
        <w:rPr>
          <w:rFonts w:hint="cs"/>
          <w:rtl/>
        </w:rPr>
      </w:pPr>
    </w:p>
    <w:p w14:paraId="4311D163" w14:textId="77777777" w:rsidR="00000000" w:rsidRDefault="00B6587A">
      <w:pPr>
        <w:pStyle w:val="ad"/>
        <w:rPr>
          <w:rtl/>
        </w:rPr>
      </w:pPr>
      <w:r>
        <w:rPr>
          <w:rtl/>
        </w:rPr>
        <w:t>היו"ר ראוב</w:t>
      </w:r>
      <w:r>
        <w:rPr>
          <w:rtl/>
        </w:rPr>
        <w:t>ן ריבלין:</w:t>
      </w:r>
    </w:p>
    <w:p w14:paraId="1D9AA439" w14:textId="77777777" w:rsidR="00000000" w:rsidRDefault="00B6587A">
      <w:pPr>
        <w:pStyle w:val="a"/>
        <w:ind w:firstLine="0"/>
        <w:rPr>
          <w:rFonts w:hint="cs"/>
          <w:rtl/>
        </w:rPr>
      </w:pPr>
    </w:p>
    <w:p w14:paraId="509AEFB4" w14:textId="77777777" w:rsidR="00000000" w:rsidRDefault="00B6587A">
      <w:pPr>
        <w:pStyle w:val="a"/>
        <w:ind w:firstLine="0"/>
        <w:rPr>
          <w:rFonts w:hint="cs"/>
          <w:rtl/>
        </w:rPr>
      </w:pPr>
      <w:r>
        <w:rPr>
          <w:rFonts w:hint="cs"/>
          <w:rtl/>
        </w:rPr>
        <w:tab/>
        <w:t xml:space="preserve">חברי הכנסת, השר רוצה להתקדם בדבריו עד כדי סיומם. </w:t>
      </w:r>
    </w:p>
    <w:p w14:paraId="62EAB3CA" w14:textId="77777777" w:rsidR="00000000" w:rsidRDefault="00B6587A">
      <w:pPr>
        <w:pStyle w:val="a"/>
        <w:ind w:firstLine="0"/>
        <w:rPr>
          <w:rFonts w:hint="cs"/>
          <w:rtl/>
        </w:rPr>
      </w:pPr>
    </w:p>
    <w:p w14:paraId="61003FB2" w14:textId="77777777" w:rsidR="00000000" w:rsidRDefault="00B6587A">
      <w:pPr>
        <w:pStyle w:val="SpeakerCon"/>
        <w:rPr>
          <w:rtl/>
        </w:rPr>
      </w:pPr>
      <w:bookmarkStart w:id="177" w:name="FS000000478T09_10_2003_14_12_13C"/>
      <w:bookmarkEnd w:id="177"/>
      <w:r>
        <w:rPr>
          <w:rtl/>
        </w:rPr>
        <w:t>השר מאיר שטרית:</w:t>
      </w:r>
    </w:p>
    <w:p w14:paraId="61987E68" w14:textId="77777777" w:rsidR="00000000" w:rsidRDefault="00B6587A">
      <w:pPr>
        <w:pStyle w:val="a"/>
        <w:rPr>
          <w:rtl/>
        </w:rPr>
      </w:pPr>
    </w:p>
    <w:p w14:paraId="32364774" w14:textId="77777777" w:rsidR="00000000" w:rsidRDefault="00B6587A">
      <w:pPr>
        <w:pStyle w:val="a"/>
        <w:rPr>
          <w:rFonts w:hint="cs"/>
          <w:rtl/>
        </w:rPr>
      </w:pPr>
      <w:r>
        <w:rPr>
          <w:rFonts w:hint="cs"/>
          <w:rtl/>
        </w:rPr>
        <w:t>נכון, אני רוצה לסיים את דברי.</w:t>
      </w:r>
    </w:p>
    <w:p w14:paraId="676007A7" w14:textId="77777777" w:rsidR="00000000" w:rsidRDefault="00B6587A">
      <w:pPr>
        <w:pStyle w:val="a"/>
        <w:rPr>
          <w:rFonts w:hint="cs"/>
          <w:rtl/>
        </w:rPr>
      </w:pPr>
    </w:p>
    <w:p w14:paraId="6A127BB0" w14:textId="77777777" w:rsidR="00000000" w:rsidRDefault="00B6587A">
      <w:pPr>
        <w:pStyle w:val="ac"/>
        <w:rPr>
          <w:rtl/>
        </w:rPr>
      </w:pPr>
      <w:r>
        <w:rPr>
          <w:rFonts w:hint="eastAsia"/>
          <w:rtl/>
        </w:rPr>
        <w:t>חיים</w:t>
      </w:r>
      <w:r>
        <w:rPr>
          <w:rtl/>
        </w:rPr>
        <w:t xml:space="preserve"> רמון (העבודה-מימד):</w:t>
      </w:r>
    </w:p>
    <w:p w14:paraId="62200FF6" w14:textId="77777777" w:rsidR="00000000" w:rsidRDefault="00B6587A">
      <w:pPr>
        <w:pStyle w:val="a"/>
        <w:rPr>
          <w:rFonts w:hint="cs"/>
          <w:rtl/>
        </w:rPr>
      </w:pPr>
    </w:p>
    <w:p w14:paraId="03114855" w14:textId="77777777" w:rsidR="00000000" w:rsidRDefault="00B6587A">
      <w:pPr>
        <w:pStyle w:val="a"/>
        <w:rPr>
          <w:rFonts w:hint="cs"/>
          <w:rtl/>
        </w:rPr>
      </w:pPr>
      <w:r>
        <w:rPr>
          <w:rFonts w:hint="cs"/>
          <w:rtl/>
        </w:rPr>
        <w:t xml:space="preserve">אני מבקש גם תקדימים. </w:t>
      </w:r>
    </w:p>
    <w:p w14:paraId="491090F0" w14:textId="77777777" w:rsidR="00000000" w:rsidRDefault="00B6587A">
      <w:pPr>
        <w:pStyle w:val="a"/>
        <w:rPr>
          <w:rFonts w:hint="cs"/>
          <w:rtl/>
        </w:rPr>
      </w:pPr>
    </w:p>
    <w:p w14:paraId="1B95198A" w14:textId="77777777" w:rsidR="00000000" w:rsidRDefault="00B6587A">
      <w:pPr>
        <w:pStyle w:val="ac"/>
        <w:rPr>
          <w:rtl/>
        </w:rPr>
      </w:pPr>
      <w:r>
        <w:rPr>
          <w:rFonts w:hint="eastAsia"/>
          <w:rtl/>
        </w:rPr>
        <w:t>מוחמד</w:t>
      </w:r>
      <w:r>
        <w:rPr>
          <w:rtl/>
        </w:rPr>
        <w:t xml:space="preserve"> ברכה (חד"ש-תע"ל):</w:t>
      </w:r>
    </w:p>
    <w:p w14:paraId="42017F27" w14:textId="77777777" w:rsidR="00000000" w:rsidRDefault="00B6587A">
      <w:pPr>
        <w:pStyle w:val="a"/>
        <w:rPr>
          <w:rFonts w:hint="cs"/>
          <w:rtl/>
        </w:rPr>
      </w:pPr>
    </w:p>
    <w:p w14:paraId="4E77C19A" w14:textId="77777777" w:rsidR="00000000" w:rsidRDefault="00B6587A">
      <w:pPr>
        <w:pStyle w:val="a"/>
        <w:rPr>
          <w:rFonts w:hint="cs"/>
          <w:rtl/>
        </w:rPr>
      </w:pPr>
      <w:r>
        <w:rPr>
          <w:rFonts w:hint="cs"/>
          <w:rtl/>
        </w:rPr>
        <w:t>- - -</w:t>
      </w:r>
    </w:p>
    <w:p w14:paraId="634B00E4" w14:textId="77777777" w:rsidR="00000000" w:rsidRDefault="00B6587A">
      <w:pPr>
        <w:pStyle w:val="a"/>
        <w:rPr>
          <w:rFonts w:hint="cs"/>
          <w:rtl/>
        </w:rPr>
      </w:pPr>
    </w:p>
    <w:p w14:paraId="4F6E23C3" w14:textId="77777777" w:rsidR="00000000" w:rsidRDefault="00B6587A">
      <w:pPr>
        <w:pStyle w:val="ad"/>
        <w:rPr>
          <w:rtl/>
        </w:rPr>
      </w:pPr>
      <w:r>
        <w:rPr>
          <w:rtl/>
        </w:rPr>
        <w:t>היו"ר ראובן ריבלין:</w:t>
      </w:r>
    </w:p>
    <w:p w14:paraId="4F5ED01F" w14:textId="77777777" w:rsidR="00000000" w:rsidRDefault="00B6587A">
      <w:pPr>
        <w:pStyle w:val="a"/>
        <w:rPr>
          <w:rtl/>
        </w:rPr>
      </w:pPr>
    </w:p>
    <w:p w14:paraId="03631EC4" w14:textId="77777777" w:rsidR="00000000" w:rsidRDefault="00B6587A">
      <w:pPr>
        <w:pStyle w:val="a"/>
        <w:rPr>
          <w:rFonts w:hint="cs"/>
          <w:rtl/>
        </w:rPr>
      </w:pPr>
      <w:r>
        <w:rPr>
          <w:rFonts w:hint="cs"/>
          <w:rtl/>
        </w:rPr>
        <w:t xml:space="preserve">חבר הכנסת ברכה, אני משתוקק לשמוע את דבריו. </w:t>
      </w:r>
      <w:r>
        <w:rPr>
          <w:rFonts w:hint="cs"/>
          <w:rtl/>
        </w:rPr>
        <w:t xml:space="preserve">אתה הבא אחריו. </w:t>
      </w:r>
    </w:p>
    <w:p w14:paraId="0C9FEF17" w14:textId="77777777" w:rsidR="00000000" w:rsidRDefault="00B6587A">
      <w:pPr>
        <w:pStyle w:val="a"/>
        <w:rPr>
          <w:rFonts w:hint="cs"/>
          <w:rtl/>
        </w:rPr>
      </w:pPr>
    </w:p>
    <w:p w14:paraId="6EA40D6F" w14:textId="77777777" w:rsidR="00000000" w:rsidRDefault="00B6587A">
      <w:pPr>
        <w:pStyle w:val="SpeakerCon"/>
        <w:rPr>
          <w:rtl/>
        </w:rPr>
      </w:pPr>
      <w:bookmarkStart w:id="178" w:name="FS000000478T09_10_2003_14_14_17C"/>
      <w:bookmarkEnd w:id="178"/>
      <w:r>
        <w:rPr>
          <w:rtl/>
        </w:rPr>
        <w:t>השר מאיר שטרית:</w:t>
      </w:r>
    </w:p>
    <w:p w14:paraId="26A4517D" w14:textId="77777777" w:rsidR="00000000" w:rsidRDefault="00B6587A">
      <w:pPr>
        <w:pStyle w:val="a"/>
        <w:rPr>
          <w:rtl/>
        </w:rPr>
      </w:pPr>
    </w:p>
    <w:p w14:paraId="08D6ED20" w14:textId="77777777" w:rsidR="00000000" w:rsidRDefault="00B6587A">
      <w:pPr>
        <w:pStyle w:val="a"/>
        <w:rPr>
          <w:rFonts w:hint="cs"/>
          <w:rtl/>
        </w:rPr>
      </w:pPr>
      <w:r>
        <w:rPr>
          <w:rFonts w:hint="cs"/>
          <w:rtl/>
        </w:rPr>
        <w:t>לכן, אדוני היושב-ראש, הדברים נאמרים ביושר, לא בהסתר, לא בהיחבא. אנחנו הצענו ביוזמתנו להקפיא את החקיקה עד 25 באוקטובר ולנהל משא-ומתן בלי שביתות. מאחר שההצעה לא התקבלה ואין משא-ומתן, כל יום שביתה שעובר גורם נזק נוסף למשק, וכ</w:t>
      </w:r>
      <w:r>
        <w:rPr>
          <w:rFonts w:hint="cs"/>
          <w:rtl/>
        </w:rPr>
        <w:t xml:space="preserve">כל שהכנסת תקצר את הזמן הזה על-ידי חקיקת החוק </w:t>
      </w:r>
      <w:r>
        <w:rPr>
          <w:rtl/>
        </w:rPr>
        <w:t>–</w:t>
      </w:r>
      <w:r>
        <w:rPr>
          <w:rFonts w:hint="cs"/>
          <w:rtl/>
        </w:rPr>
        <w:t xml:space="preserve"> ואילו ניתן היה להעביר את החוק - - -</w:t>
      </w:r>
    </w:p>
    <w:p w14:paraId="38538764" w14:textId="77777777" w:rsidR="00000000" w:rsidRDefault="00B6587A">
      <w:pPr>
        <w:pStyle w:val="a"/>
        <w:rPr>
          <w:rFonts w:hint="cs"/>
          <w:rtl/>
        </w:rPr>
      </w:pPr>
    </w:p>
    <w:p w14:paraId="777DEBF4" w14:textId="77777777" w:rsidR="00000000" w:rsidRDefault="00B6587A">
      <w:pPr>
        <w:pStyle w:val="ac"/>
        <w:rPr>
          <w:rtl/>
        </w:rPr>
      </w:pPr>
      <w:r>
        <w:rPr>
          <w:rFonts w:hint="eastAsia"/>
          <w:rtl/>
        </w:rPr>
        <w:t>דוד</w:t>
      </w:r>
      <w:r>
        <w:rPr>
          <w:rtl/>
        </w:rPr>
        <w:t xml:space="preserve"> טל (עם אחד):</w:t>
      </w:r>
    </w:p>
    <w:p w14:paraId="34D1EDAC" w14:textId="77777777" w:rsidR="00000000" w:rsidRDefault="00B6587A">
      <w:pPr>
        <w:pStyle w:val="a"/>
        <w:rPr>
          <w:rFonts w:hint="cs"/>
          <w:rtl/>
        </w:rPr>
      </w:pPr>
    </w:p>
    <w:p w14:paraId="7497A70A" w14:textId="77777777" w:rsidR="00000000" w:rsidRDefault="00B6587A">
      <w:pPr>
        <w:pStyle w:val="a"/>
        <w:rPr>
          <w:rFonts w:hint="cs"/>
          <w:rtl/>
        </w:rPr>
      </w:pPr>
      <w:r>
        <w:rPr>
          <w:rFonts w:hint="cs"/>
          <w:rtl/>
        </w:rPr>
        <w:t>- - -</w:t>
      </w:r>
    </w:p>
    <w:p w14:paraId="78F01660" w14:textId="77777777" w:rsidR="00000000" w:rsidRDefault="00B6587A">
      <w:pPr>
        <w:pStyle w:val="a"/>
        <w:rPr>
          <w:rFonts w:hint="cs"/>
          <w:rtl/>
        </w:rPr>
      </w:pPr>
    </w:p>
    <w:p w14:paraId="2D9768DF" w14:textId="77777777" w:rsidR="00000000" w:rsidRDefault="00B6587A">
      <w:pPr>
        <w:pStyle w:val="SpeakerCon"/>
        <w:rPr>
          <w:rtl/>
        </w:rPr>
      </w:pPr>
      <w:bookmarkStart w:id="179" w:name="FS000000478T09_10_2003_14_16_39C"/>
      <w:bookmarkEnd w:id="179"/>
      <w:r>
        <w:rPr>
          <w:rtl/>
        </w:rPr>
        <w:t>השר מאיר שטרית:</w:t>
      </w:r>
    </w:p>
    <w:p w14:paraId="249F0091" w14:textId="77777777" w:rsidR="00000000" w:rsidRDefault="00B6587A">
      <w:pPr>
        <w:pStyle w:val="a"/>
        <w:rPr>
          <w:rtl/>
        </w:rPr>
      </w:pPr>
    </w:p>
    <w:p w14:paraId="02E56E15" w14:textId="77777777" w:rsidR="00000000" w:rsidRDefault="00B6587A">
      <w:pPr>
        <w:pStyle w:val="a"/>
        <w:rPr>
          <w:rFonts w:hint="cs"/>
          <w:rtl/>
        </w:rPr>
      </w:pPr>
      <w:r>
        <w:rPr>
          <w:rFonts w:hint="cs"/>
          <w:rtl/>
        </w:rPr>
        <w:t xml:space="preserve">אני אענה לך, חבר הכנסת טל. </w:t>
      </w:r>
    </w:p>
    <w:p w14:paraId="36BCBFF8" w14:textId="77777777" w:rsidR="00000000" w:rsidRDefault="00B6587A">
      <w:pPr>
        <w:pStyle w:val="a"/>
        <w:rPr>
          <w:rFonts w:hint="cs"/>
          <w:rtl/>
        </w:rPr>
      </w:pPr>
    </w:p>
    <w:p w14:paraId="021D6A9C" w14:textId="77777777" w:rsidR="00000000" w:rsidRDefault="00B6587A">
      <w:pPr>
        <w:pStyle w:val="a"/>
        <w:rPr>
          <w:rFonts w:hint="cs"/>
          <w:rtl/>
        </w:rPr>
      </w:pPr>
      <w:r>
        <w:rPr>
          <w:rFonts w:hint="cs"/>
          <w:rtl/>
        </w:rPr>
        <w:t>אם היה ניתן להעביר מחר את החוק בקריאה שנייה ובקריאה שלישית, זה היה גומר את השביתות - - -</w:t>
      </w:r>
    </w:p>
    <w:p w14:paraId="3D8FA12A" w14:textId="77777777" w:rsidR="00000000" w:rsidRDefault="00B6587A">
      <w:pPr>
        <w:pStyle w:val="a"/>
        <w:rPr>
          <w:rFonts w:hint="cs"/>
          <w:rtl/>
        </w:rPr>
      </w:pPr>
    </w:p>
    <w:p w14:paraId="4A268E78" w14:textId="77777777" w:rsidR="00000000" w:rsidRDefault="00B6587A">
      <w:pPr>
        <w:pStyle w:val="ac"/>
        <w:rPr>
          <w:rtl/>
        </w:rPr>
      </w:pPr>
      <w:r>
        <w:rPr>
          <w:rFonts w:hint="eastAsia"/>
          <w:rtl/>
        </w:rPr>
        <w:t>דוד</w:t>
      </w:r>
      <w:r>
        <w:rPr>
          <w:rtl/>
        </w:rPr>
        <w:t xml:space="preserve"> טל (עם </w:t>
      </w:r>
      <w:r>
        <w:rPr>
          <w:rtl/>
        </w:rPr>
        <w:t>אחד):</w:t>
      </w:r>
    </w:p>
    <w:p w14:paraId="443463A4" w14:textId="77777777" w:rsidR="00000000" w:rsidRDefault="00B6587A">
      <w:pPr>
        <w:pStyle w:val="a"/>
        <w:rPr>
          <w:rFonts w:hint="cs"/>
          <w:rtl/>
        </w:rPr>
      </w:pPr>
    </w:p>
    <w:p w14:paraId="28DF6073" w14:textId="77777777" w:rsidR="00000000" w:rsidRDefault="00B6587A">
      <w:pPr>
        <w:pStyle w:val="a"/>
        <w:rPr>
          <w:rFonts w:hint="cs"/>
          <w:rtl/>
        </w:rPr>
      </w:pPr>
      <w:r>
        <w:rPr>
          <w:rFonts w:hint="cs"/>
          <w:rtl/>
        </w:rPr>
        <w:t>ניתן, ניתן.</w:t>
      </w:r>
    </w:p>
    <w:p w14:paraId="1C83D566" w14:textId="77777777" w:rsidR="00000000" w:rsidRDefault="00B6587A">
      <w:pPr>
        <w:pStyle w:val="a"/>
        <w:rPr>
          <w:rFonts w:hint="cs"/>
          <w:rtl/>
        </w:rPr>
      </w:pPr>
    </w:p>
    <w:p w14:paraId="089E77AF" w14:textId="77777777" w:rsidR="00000000" w:rsidRDefault="00B6587A">
      <w:pPr>
        <w:pStyle w:val="SpeakerCon"/>
        <w:rPr>
          <w:rtl/>
        </w:rPr>
      </w:pPr>
      <w:bookmarkStart w:id="180" w:name="FS000000478T09_10_2003_14_17_31C"/>
      <w:bookmarkEnd w:id="180"/>
      <w:r>
        <w:rPr>
          <w:rtl/>
        </w:rPr>
        <w:t>השר מאיר שטרית:</w:t>
      </w:r>
    </w:p>
    <w:p w14:paraId="42622EF2" w14:textId="77777777" w:rsidR="00000000" w:rsidRDefault="00B6587A">
      <w:pPr>
        <w:pStyle w:val="a"/>
        <w:rPr>
          <w:rtl/>
        </w:rPr>
      </w:pPr>
    </w:p>
    <w:p w14:paraId="4BAFC07F" w14:textId="77777777" w:rsidR="00000000" w:rsidRDefault="00B6587A">
      <w:pPr>
        <w:pStyle w:val="a"/>
        <w:rPr>
          <w:rFonts w:hint="cs"/>
          <w:rtl/>
        </w:rPr>
      </w:pPr>
      <w:r>
        <w:rPr>
          <w:rFonts w:hint="cs"/>
          <w:rtl/>
        </w:rPr>
        <w:t xml:space="preserve">זה היה גומר את השביתה וגומר את הכול </w:t>
      </w:r>
      <w:r>
        <w:t>forever</w:t>
      </w:r>
      <w:r>
        <w:rPr>
          <w:rFonts w:hint="cs"/>
          <w:rtl/>
        </w:rPr>
        <w:t>. ואת זה צריך להביא לידי סיום.</w:t>
      </w:r>
    </w:p>
    <w:p w14:paraId="3078A606" w14:textId="77777777" w:rsidR="00000000" w:rsidRDefault="00B6587A">
      <w:pPr>
        <w:pStyle w:val="a"/>
        <w:rPr>
          <w:rFonts w:hint="cs"/>
          <w:rtl/>
        </w:rPr>
      </w:pPr>
    </w:p>
    <w:p w14:paraId="1F85FE83" w14:textId="77777777" w:rsidR="00000000" w:rsidRDefault="00B6587A">
      <w:pPr>
        <w:pStyle w:val="ac"/>
        <w:rPr>
          <w:rtl/>
        </w:rPr>
      </w:pPr>
      <w:r>
        <w:rPr>
          <w:rFonts w:hint="eastAsia"/>
          <w:rtl/>
        </w:rPr>
        <w:t>עסאם</w:t>
      </w:r>
      <w:r>
        <w:rPr>
          <w:rtl/>
        </w:rPr>
        <w:t xml:space="preserve"> מח'ול (חד"ש-תע"ל):</w:t>
      </w:r>
    </w:p>
    <w:p w14:paraId="7281A242" w14:textId="77777777" w:rsidR="00000000" w:rsidRDefault="00B6587A">
      <w:pPr>
        <w:pStyle w:val="a"/>
        <w:rPr>
          <w:rFonts w:hint="cs"/>
          <w:rtl/>
        </w:rPr>
      </w:pPr>
    </w:p>
    <w:p w14:paraId="723AA06E" w14:textId="77777777" w:rsidR="00000000" w:rsidRDefault="00B6587A">
      <w:pPr>
        <w:pStyle w:val="a"/>
        <w:rPr>
          <w:rFonts w:hint="cs"/>
          <w:rtl/>
        </w:rPr>
      </w:pPr>
      <w:r>
        <w:rPr>
          <w:rFonts w:hint="cs"/>
          <w:rtl/>
        </w:rPr>
        <w:t>- - -</w:t>
      </w:r>
    </w:p>
    <w:p w14:paraId="4E298FE0" w14:textId="77777777" w:rsidR="00000000" w:rsidRDefault="00B6587A">
      <w:pPr>
        <w:pStyle w:val="a"/>
        <w:rPr>
          <w:rFonts w:hint="cs"/>
          <w:rtl/>
        </w:rPr>
      </w:pPr>
    </w:p>
    <w:p w14:paraId="2B815E37" w14:textId="77777777" w:rsidR="00000000" w:rsidRDefault="00B6587A">
      <w:pPr>
        <w:pStyle w:val="SpeakerCon"/>
        <w:rPr>
          <w:rtl/>
        </w:rPr>
      </w:pPr>
      <w:bookmarkStart w:id="181" w:name="FS000000478T09_10_2003_14_18_23C"/>
      <w:bookmarkEnd w:id="181"/>
      <w:r>
        <w:rPr>
          <w:rtl/>
        </w:rPr>
        <w:t>השר מאיר שטרית:</w:t>
      </w:r>
    </w:p>
    <w:p w14:paraId="1D0835A8" w14:textId="77777777" w:rsidR="00000000" w:rsidRDefault="00B6587A">
      <w:pPr>
        <w:pStyle w:val="a"/>
        <w:rPr>
          <w:rtl/>
        </w:rPr>
      </w:pPr>
    </w:p>
    <w:p w14:paraId="5EFF210E" w14:textId="77777777" w:rsidR="00000000" w:rsidRDefault="00B6587A">
      <w:pPr>
        <w:pStyle w:val="a"/>
        <w:rPr>
          <w:rFonts w:hint="cs"/>
          <w:rtl/>
        </w:rPr>
      </w:pPr>
      <w:r>
        <w:rPr>
          <w:rFonts w:hint="cs"/>
          <w:rtl/>
        </w:rPr>
        <w:t>לא יכול להיות מצב שבו, בקלות בלתי נסבלת, אנשים יכולים לשתק את היבוא והיצוא של מדינת ישראל. החוק</w:t>
      </w:r>
      <w:r>
        <w:rPr>
          <w:rFonts w:hint="cs"/>
          <w:rtl/>
        </w:rPr>
        <w:t xml:space="preserve"> הזה נותן על זה תשובה, חברי הכנסת.</w:t>
      </w:r>
    </w:p>
    <w:p w14:paraId="7CA40AAC" w14:textId="77777777" w:rsidR="00000000" w:rsidRDefault="00B6587A">
      <w:pPr>
        <w:pStyle w:val="a"/>
        <w:rPr>
          <w:rFonts w:hint="cs"/>
          <w:rtl/>
        </w:rPr>
      </w:pPr>
    </w:p>
    <w:p w14:paraId="3C3A5A9A" w14:textId="77777777" w:rsidR="00000000" w:rsidRDefault="00B6587A">
      <w:pPr>
        <w:pStyle w:val="ac"/>
        <w:rPr>
          <w:rtl/>
        </w:rPr>
      </w:pPr>
      <w:r>
        <w:rPr>
          <w:rFonts w:hint="eastAsia"/>
          <w:rtl/>
        </w:rPr>
        <w:t>דוד</w:t>
      </w:r>
      <w:r>
        <w:rPr>
          <w:rtl/>
        </w:rPr>
        <w:t xml:space="preserve"> טל (עם אחד):</w:t>
      </w:r>
    </w:p>
    <w:p w14:paraId="25B29200" w14:textId="77777777" w:rsidR="00000000" w:rsidRDefault="00B6587A">
      <w:pPr>
        <w:pStyle w:val="a"/>
        <w:rPr>
          <w:rFonts w:hint="cs"/>
          <w:rtl/>
        </w:rPr>
      </w:pPr>
    </w:p>
    <w:p w14:paraId="4E97CB7D" w14:textId="77777777" w:rsidR="00000000" w:rsidRDefault="00B6587A">
      <w:pPr>
        <w:pStyle w:val="a"/>
        <w:rPr>
          <w:rFonts w:hint="cs"/>
          <w:rtl/>
        </w:rPr>
      </w:pPr>
      <w:r>
        <w:rPr>
          <w:rFonts w:hint="cs"/>
          <w:rtl/>
        </w:rPr>
        <w:t>- - -</w:t>
      </w:r>
    </w:p>
    <w:p w14:paraId="30664ACF" w14:textId="77777777" w:rsidR="00000000" w:rsidRDefault="00B6587A">
      <w:pPr>
        <w:pStyle w:val="a"/>
        <w:rPr>
          <w:rFonts w:hint="cs"/>
          <w:rtl/>
        </w:rPr>
      </w:pPr>
    </w:p>
    <w:p w14:paraId="5F50BD37" w14:textId="77777777" w:rsidR="00000000" w:rsidRDefault="00B6587A">
      <w:pPr>
        <w:pStyle w:val="ad"/>
        <w:rPr>
          <w:rtl/>
        </w:rPr>
      </w:pPr>
      <w:r>
        <w:rPr>
          <w:rtl/>
        </w:rPr>
        <w:t>היו"ר ראובן ריבלין:</w:t>
      </w:r>
    </w:p>
    <w:p w14:paraId="3777D4E7" w14:textId="77777777" w:rsidR="00000000" w:rsidRDefault="00B6587A">
      <w:pPr>
        <w:pStyle w:val="a"/>
        <w:rPr>
          <w:rtl/>
        </w:rPr>
      </w:pPr>
    </w:p>
    <w:p w14:paraId="0B2F674E" w14:textId="77777777" w:rsidR="00000000" w:rsidRDefault="00B6587A">
      <w:pPr>
        <w:pStyle w:val="a"/>
        <w:rPr>
          <w:rFonts w:hint="cs"/>
          <w:rtl/>
        </w:rPr>
      </w:pPr>
      <w:r>
        <w:rPr>
          <w:rFonts w:hint="cs"/>
          <w:rtl/>
        </w:rPr>
        <w:t>לא, לא, חבר הכנסת טל, אני לא נותן יותר.</w:t>
      </w:r>
    </w:p>
    <w:p w14:paraId="349AD675" w14:textId="77777777" w:rsidR="00000000" w:rsidRDefault="00B6587A">
      <w:pPr>
        <w:pStyle w:val="a"/>
        <w:rPr>
          <w:rFonts w:hint="cs"/>
          <w:rtl/>
        </w:rPr>
      </w:pPr>
    </w:p>
    <w:p w14:paraId="3322060B" w14:textId="77777777" w:rsidR="00000000" w:rsidRDefault="00B6587A">
      <w:pPr>
        <w:pStyle w:val="SpeakerCon"/>
        <w:rPr>
          <w:rtl/>
        </w:rPr>
      </w:pPr>
      <w:bookmarkStart w:id="182" w:name="FS000000478T09_10_2003_14_19_19C"/>
      <w:bookmarkEnd w:id="182"/>
      <w:r>
        <w:rPr>
          <w:rtl/>
        </w:rPr>
        <w:t>השר מאיר שטרית:</w:t>
      </w:r>
    </w:p>
    <w:p w14:paraId="3B4EAF09" w14:textId="77777777" w:rsidR="00000000" w:rsidRDefault="00B6587A">
      <w:pPr>
        <w:pStyle w:val="a"/>
        <w:rPr>
          <w:rtl/>
        </w:rPr>
      </w:pPr>
    </w:p>
    <w:p w14:paraId="549DBA58" w14:textId="77777777" w:rsidR="00000000" w:rsidRDefault="00B6587A">
      <w:pPr>
        <w:pStyle w:val="a"/>
        <w:rPr>
          <w:rFonts w:hint="cs"/>
          <w:rtl/>
        </w:rPr>
      </w:pPr>
      <w:r>
        <w:rPr>
          <w:rFonts w:hint="cs"/>
          <w:rtl/>
        </w:rPr>
        <w:t xml:space="preserve">ולכן, ככל שהחוק הזה ייחקק יותר מהר, יש סיכוי לסיים את המצב הבלתי-נסבל הזה. תודה רבה, אדוני היושב-ראש. </w:t>
      </w:r>
    </w:p>
    <w:p w14:paraId="4202A626" w14:textId="77777777" w:rsidR="00000000" w:rsidRDefault="00B6587A">
      <w:pPr>
        <w:pStyle w:val="a"/>
        <w:rPr>
          <w:rFonts w:hint="cs"/>
          <w:rtl/>
        </w:rPr>
      </w:pPr>
    </w:p>
    <w:p w14:paraId="7AACD405" w14:textId="77777777" w:rsidR="00000000" w:rsidRDefault="00B6587A">
      <w:pPr>
        <w:pStyle w:val="ac"/>
        <w:rPr>
          <w:rtl/>
        </w:rPr>
      </w:pPr>
      <w:r>
        <w:rPr>
          <w:rFonts w:hint="eastAsia"/>
          <w:rtl/>
        </w:rPr>
        <w:t>עסאם</w:t>
      </w:r>
      <w:r>
        <w:rPr>
          <w:rtl/>
        </w:rPr>
        <w:t xml:space="preserve"> מח'ול (</w:t>
      </w:r>
      <w:r>
        <w:rPr>
          <w:rtl/>
        </w:rPr>
        <w:t>חד"ש-תע"ל):</w:t>
      </w:r>
    </w:p>
    <w:p w14:paraId="534ECA50" w14:textId="77777777" w:rsidR="00000000" w:rsidRDefault="00B6587A">
      <w:pPr>
        <w:pStyle w:val="a"/>
        <w:rPr>
          <w:rFonts w:hint="cs"/>
          <w:rtl/>
        </w:rPr>
      </w:pPr>
    </w:p>
    <w:p w14:paraId="10B43AB4" w14:textId="77777777" w:rsidR="00000000" w:rsidRDefault="00B6587A">
      <w:pPr>
        <w:pStyle w:val="a"/>
        <w:rPr>
          <w:rFonts w:hint="cs"/>
          <w:rtl/>
        </w:rPr>
      </w:pPr>
      <w:r>
        <w:rPr>
          <w:rFonts w:hint="cs"/>
          <w:rtl/>
        </w:rPr>
        <w:t>- - -</w:t>
      </w:r>
    </w:p>
    <w:p w14:paraId="6D3CC47C" w14:textId="77777777" w:rsidR="00000000" w:rsidRDefault="00B6587A">
      <w:pPr>
        <w:pStyle w:val="a"/>
        <w:rPr>
          <w:rFonts w:hint="cs"/>
          <w:rtl/>
        </w:rPr>
      </w:pPr>
    </w:p>
    <w:p w14:paraId="4F4AB29F" w14:textId="77777777" w:rsidR="00000000" w:rsidRDefault="00B6587A">
      <w:pPr>
        <w:pStyle w:val="ad"/>
        <w:rPr>
          <w:rtl/>
        </w:rPr>
      </w:pPr>
      <w:r>
        <w:rPr>
          <w:rtl/>
        </w:rPr>
        <w:t>היו"ר ראובן ריבלין:</w:t>
      </w:r>
    </w:p>
    <w:p w14:paraId="7FB3550D" w14:textId="77777777" w:rsidR="00000000" w:rsidRDefault="00B6587A">
      <w:pPr>
        <w:pStyle w:val="a"/>
        <w:rPr>
          <w:rtl/>
        </w:rPr>
      </w:pPr>
    </w:p>
    <w:p w14:paraId="1DD2C504" w14:textId="77777777" w:rsidR="00000000" w:rsidRDefault="00B6587A">
      <w:pPr>
        <w:pStyle w:val="a"/>
        <w:rPr>
          <w:rFonts w:hint="cs"/>
          <w:rtl/>
        </w:rPr>
      </w:pPr>
      <w:r>
        <w:rPr>
          <w:rFonts w:hint="cs"/>
          <w:rtl/>
        </w:rPr>
        <w:t>תודה רבה. חבר הכנסת מוחמד ברכה, בבקשה.</w:t>
      </w:r>
    </w:p>
    <w:p w14:paraId="39DCF682" w14:textId="77777777" w:rsidR="00000000" w:rsidRDefault="00B6587A">
      <w:pPr>
        <w:pStyle w:val="a"/>
        <w:rPr>
          <w:rFonts w:hint="cs"/>
          <w:rtl/>
        </w:rPr>
      </w:pPr>
    </w:p>
    <w:p w14:paraId="6CE99AB6" w14:textId="77777777" w:rsidR="00000000" w:rsidRDefault="00B6587A">
      <w:pPr>
        <w:pStyle w:val="ac"/>
        <w:rPr>
          <w:rtl/>
        </w:rPr>
      </w:pPr>
      <w:r>
        <w:rPr>
          <w:rFonts w:hint="eastAsia"/>
          <w:rtl/>
        </w:rPr>
        <w:t>עמיר</w:t>
      </w:r>
      <w:r>
        <w:rPr>
          <w:rtl/>
        </w:rPr>
        <w:t xml:space="preserve"> פרץ (עם אחד):</w:t>
      </w:r>
    </w:p>
    <w:p w14:paraId="58E12EE1" w14:textId="77777777" w:rsidR="00000000" w:rsidRDefault="00B6587A">
      <w:pPr>
        <w:pStyle w:val="a"/>
        <w:rPr>
          <w:rFonts w:hint="cs"/>
          <w:rtl/>
        </w:rPr>
      </w:pPr>
    </w:p>
    <w:p w14:paraId="51D043D5" w14:textId="77777777" w:rsidR="00000000" w:rsidRDefault="00B6587A">
      <w:pPr>
        <w:pStyle w:val="a"/>
        <w:rPr>
          <w:rFonts w:hint="cs"/>
          <w:rtl/>
        </w:rPr>
      </w:pPr>
      <w:r>
        <w:rPr>
          <w:rFonts w:hint="cs"/>
          <w:rtl/>
        </w:rPr>
        <w:t>אפשר רק משפט אחד?</w:t>
      </w:r>
    </w:p>
    <w:p w14:paraId="3DC710E7" w14:textId="77777777" w:rsidR="00000000" w:rsidRDefault="00B6587A">
      <w:pPr>
        <w:pStyle w:val="a"/>
        <w:rPr>
          <w:rtl/>
        </w:rPr>
      </w:pPr>
    </w:p>
    <w:p w14:paraId="18E0558C" w14:textId="77777777" w:rsidR="00000000" w:rsidRDefault="00B6587A">
      <w:pPr>
        <w:pStyle w:val="a"/>
        <w:rPr>
          <w:rFonts w:hint="cs"/>
          <w:rtl/>
        </w:rPr>
      </w:pPr>
    </w:p>
    <w:p w14:paraId="713E975A" w14:textId="77777777" w:rsidR="00000000" w:rsidRDefault="00B6587A">
      <w:pPr>
        <w:pStyle w:val="ad"/>
        <w:rPr>
          <w:rtl/>
        </w:rPr>
      </w:pPr>
      <w:r>
        <w:rPr>
          <w:rtl/>
        </w:rPr>
        <w:t>היו"ר ראובן ריבלין:</w:t>
      </w:r>
    </w:p>
    <w:p w14:paraId="09413A14" w14:textId="77777777" w:rsidR="00000000" w:rsidRDefault="00B6587A">
      <w:pPr>
        <w:pStyle w:val="a"/>
        <w:rPr>
          <w:rtl/>
        </w:rPr>
      </w:pPr>
    </w:p>
    <w:p w14:paraId="265DD7C6" w14:textId="77777777" w:rsidR="00000000" w:rsidRDefault="00B6587A">
      <w:pPr>
        <w:pStyle w:val="a"/>
        <w:rPr>
          <w:rFonts w:hint="cs"/>
          <w:rtl/>
        </w:rPr>
      </w:pPr>
      <w:r>
        <w:rPr>
          <w:rFonts w:hint="cs"/>
          <w:rtl/>
        </w:rPr>
        <w:t>לא, לא. חבר הכנסת פרץ, נתתי לאדוני. אדוני גם יוכל בהמשך - - -</w:t>
      </w:r>
    </w:p>
    <w:p w14:paraId="792B9DD8" w14:textId="77777777" w:rsidR="00000000" w:rsidRDefault="00B6587A">
      <w:pPr>
        <w:pStyle w:val="a"/>
        <w:rPr>
          <w:rFonts w:hint="cs"/>
          <w:rtl/>
        </w:rPr>
      </w:pPr>
    </w:p>
    <w:p w14:paraId="19535C49" w14:textId="77777777" w:rsidR="00000000" w:rsidRDefault="00B6587A">
      <w:pPr>
        <w:pStyle w:val="ac"/>
        <w:rPr>
          <w:rtl/>
        </w:rPr>
      </w:pPr>
      <w:r>
        <w:rPr>
          <w:rFonts w:hint="eastAsia"/>
          <w:rtl/>
        </w:rPr>
        <w:t>חיים</w:t>
      </w:r>
      <w:r>
        <w:rPr>
          <w:rtl/>
        </w:rPr>
        <w:t xml:space="preserve"> רמון (העבודה-מימד):</w:t>
      </w:r>
    </w:p>
    <w:p w14:paraId="2E0816E4" w14:textId="77777777" w:rsidR="00000000" w:rsidRDefault="00B6587A">
      <w:pPr>
        <w:pStyle w:val="a"/>
        <w:rPr>
          <w:rFonts w:hint="cs"/>
          <w:rtl/>
        </w:rPr>
      </w:pPr>
    </w:p>
    <w:p w14:paraId="0762EF6A" w14:textId="77777777" w:rsidR="00000000" w:rsidRDefault="00B6587A">
      <w:pPr>
        <w:pStyle w:val="a"/>
        <w:rPr>
          <w:rFonts w:hint="cs"/>
          <w:rtl/>
        </w:rPr>
      </w:pPr>
      <w:r>
        <w:rPr>
          <w:rFonts w:hint="cs"/>
          <w:rtl/>
        </w:rPr>
        <w:t>אני בכל זאת חושב שלאור דב</w:t>
      </w:r>
      <w:r>
        <w:rPr>
          <w:rFonts w:hint="cs"/>
          <w:rtl/>
        </w:rPr>
        <w:t>ריו של השר שטרית - - -</w:t>
      </w:r>
    </w:p>
    <w:p w14:paraId="79876D07" w14:textId="77777777" w:rsidR="00000000" w:rsidRDefault="00B6587A">
      <w:pPr>
        <w:pStyle w:val="a"/>
        <w:rPr>
          <w:rFonts w:hint="cs"/>
          <w:rtl/>
        </w:rPr>
      </w:pPr>
    </w:p>
    <w:p w14:paraId="5B6E963C" w14:textId="77777777" w:rsidR="00000000" w:rsidRDefault="00B6587A">
      <w:pPr>
        <w:pStyle w:val="ad"/>
        <w:rPr>
          <w:rtl/>
        </w:rPr>
      </w:pPr>
      <w:r>
        <w:rPr>
          <w:rtl/>
        </w:rPr>
        <w:t>היו"ר ראובן ריבלין:</w:t>
      </w:r>
    </w:p>
    <w:p w14:paraId="3C865CD4" w14:textId="77777777" w:rsidR="00000000" w:rsidRDefault="00B6587A">
      <w:pPr>
        <w:pStyle w:val="a"/>
        <w:rPr>
          <w:rtl/>
        </w:rPr>
      </w:pPr>
    </w:p>
    <w:p w14:paraId="09A4137A" w14:textId="77777777" w:rsidR="00000000" w:rsidRDefault="00B6587A">
      <w:pPr>
        <w:pStyle w:val="a"/>
        <w:rPr>
          <w:rFonts w:hint="cs"/>
          <w:rtl/>
        </w:rPr>
      </w:pPr>
      <w:r>
        <w:rPr>
          <w:rFonts w:hint="cs"/>
          <w:rtl/>
        </w:rPr>
        <w:t xml:space="preserve">בבקשה, חבר הכנסת ברכה. לרשות אדוני שש דקות, ואחריו </w:t>
      </w:r>
      <w:r>
        <w:rPr>
          <w:rtl/>
        </w:rPr>
        <w:t>–</w:t>
      </w:r>
      <w:r>
        <w:rPr>
          <w:rFonts w:hint="cs"/>
          <w:rtl/>
        </w:rPr>
        <w:t xml:space="preserve"> חבר הכנסת בייגה שוחט, וגם לו שש דקות. לאחר מכן חוזרים לשלוש דקות. </w:t>
      </w:r>
    </w:p>
    <w:p w14:paraId="768BD65B" w14:textId="77777777" w:rsidR="00000000" w:rsidRDefault="00B6587A">
      <w:pPr>
        <w:pStyle w:val="a"/>
        <w:rPr>
          <w:rFonts w:hint="cs"/>
          <w:rtl/>
        </w:rPr>
      </w:pPr>
    </w:p>
    <w:p w14:paraId="6DAB533F" w14:textId="77777777" w:rsidR="00000000" w:rsidRDefault="00B6587A">
      <w:pPr>
        <w:pStyle w:val="ac"/>
        <w:rPr>
          <w:rtl/>
        </w:rPr>
      </w:pPr>
      <w:r>
        <w:rPr>
          <w:rFonts w:hint="eastAsia"/>
          <w:rtl/>
        </w:rPr>
        <w:t>חיים</w:t>
      </w:r>
      <w:r>
        <w:rPr>
          <w:rtl/>
        </w:rPr>
        <w:t xml:space="preserve"> רמון (העבודה-מימד):</w:t>
      </w:r>
    </w:p>
    <w:p w14:paraId="60A59132" w14:textId="77777777" w:rsidR="00000000" w:rsidRDefault="00B6587A">
      <w:pPr>
        <w:pStyle w:val="a"/>
        <w:rPr>
          <w:rFonts w:hint="cs"/>
          <w:rtl/>
        </w:rPr>
      </w:pPr>
    </w:p>
    <w:p w14:paraId="4AC00800" w14:textId="77777777" w:rsidR="00000000" w:rsidRDefault="00B6587A">
      <w:pPr>
        <w:pStyle w:val="a"/>
        <w:rPr>
          <w:rFonts w:hint="cs"/>
          <w:rtl/>
        </w:rPr>
      </w:pPr>
      <w:r>
        <w:rPr>
          <w:rFonts w:hint="cs"/>
          <w:rtl/>
        </w:rPr>
        <w:t xml:space="preserve">אדוני היושב-ראש, לאור דבריו של השר, שהם שונים מהנימוק שניפקו לך </w:t>
      </w:r>
      <w:r>
        <w:rPr>
          <w:rFonts w:hint="cs"/>
          <w:rtl/>
        </w:rPr>
        <w:t>- - -</w:t>
      </w:r>
    </w:p>
    <w:p w14:paraId="43FFC3DD" w14:textId="77777777" w:rsidR="00000000" w:rsidRDefault="00B6587A">
      <w:pPr>
        <w:pStyle w:val="a"/>
        <w:rPr>
          <w:rFonts w:hint="cs"/>
          <w:rtl/>
        </w:rPr>
      </w:pPr>
    </w:p>
    <w:p w14:paraId="4609C349" w14:textId="77777777" w:rsidR="00000000" w:rsidRDefault="00B6587A">
      <w:pPr>
        <w:pStyle w:val="ad"/>
        <w:rPr>
          <w:rtl/>
        </w:rPr>
      </w:pPr>
      <w:r>
        <w:rPr>
          <w:rtl/>
        </w:rPr>
        <w:t>היו"ר ראובן ריבלין:</w:t>
      </w:r>
    </w:p>
    <w:p w14:paraId="7F95A4BA" w14:textId="77777777" w:rsidR="00000000" w:rsidRDefault="00B6587A">
      <w:pPr>
        <w:pStyle w:val="a"/>
        <w:rPr>
          <w:rtl/>
        </w:rPr>
      </w:pPr>
    </w:p>
    <w:p w14:paraId="2ADD7247" w14:textId="77777777" w:rsidR="00000000" w:rsidRDefault="00B6587A">
      <w:pPr>
        <w:pStyle w:val="a"/>
        <w:rPr>
          <w:rFonts w:hint="cs"/>
          <w:rtl/>
        </w:rPr>
      </w:pPr>
      <w:r>
        <w:rPr>
          <w:rFonts w:hint="cs"/>
          <w:rtl/>
        </w:rPr>
        <w:t>יש לי רק דובר אחד של משרד האוצר, והוא שר האוצר. אני אמרתי לאדוני - - -</w:t>
      </w:r>
    </w:p>
    <w:p w14:paraId="0C75C744" w14:textId="77777777" w:rsidR="00000000" w:rsidRDefault="00B6587A">
      <w:pPr>
        <w:pStyle w:val="a"/>
        <w:rPr>
          <w:rFonts w:hint="cs"/>
          <w:rtl/>
        </w:rPr>
      </w:pPr>
    </w:p>
    <w:p w14:paraId="1D6A3B65" w14:textId="77777777" w:rsidR="00000000" w:rsidRDefault="00B6587A">
      <w:pPr>
        <w:pStyle w:val="ac"/>
        <w:rPr>
          <w:rtl/>
        </w:rPr>
      </w:pPr>
      <w:r>
        <w:rPr>
          <w:rFonts w:hint="eastAsia"/>
          <w:rtl/>
        </w:rPr>
        <w:t>חיים</w:t>
      </w:r>
      <w:r>
        <w:rPr>
          <w:rtl/>
        </w:rPr>
        <w:t xml:space="preserve"> רמון (העבודה-מימד):</w:t>
      </w:r>
    </w:p>
    <w:p w14:paraId="0F75544E" w14:textId="77777777" w:rsidR="00000000" w:rsidRDefault="00B6587A">
      <w:pPr>
        <w:pStyle w:val="a"/>
        <w:rPr>
          <w:rFonts w:hint="cs"/>
          <w:rtl/>
        </w:rPr>
      </w:pPr>
    </w:p>
    <w:p w14:paraId="232FFA2C" w14:textId="77777777" w:rsidR="00000000" w:rsidRDefault="00B6587A">
      <w:pPr>
        <w:pStyle w:val="a"/>
        <w:rPr>
          <w:rFonts w:hint="cs"/>
          <w:rtl/>
        </w:rPr>
      </w:pPr>
      <w:r>
        <w:rPr>
          <w:rFonts w:hint="cs"/>
          <w:rtl/>
        </w:rPr>
        <w:t>מי לא דיבר אמת, שר האוצר או השר במשרד האוצר?  אני חושב שהשר שטרית אמר את האמת, ושר האוצר - - -</w:t>
      </w:r>
    </w:p>
    <w:p w14:paraId="029D288E" w14:textId="77777777" w:rsidR="00000000" w:rsidRDefault="00B6587A">
      <w:pPr>
        <w:pStyle w:val="a"/>
        <w:rPr>
          <w:rFonts w:hint="cs"/>
          <w:rtl/>
        </w:rPr>
      </w:pPr>
    </w:p>
    <w:p w14:paraId="62297666" w14:textId="77777777" w:rsidR="00000000" w:rsidRDefault="00B6587A">
      <w:pPr>
        <w:pStyle w:val="ad"/>
        <w:rPr>
          <w:rtl/>
        </w:rPr>
      </w:pPr>
      <w:r>
        <w:rPr>
          <w:rtl/>
        </w:rPr>
        <w:t>היו"ר ראובן ריבלין:</w:t>
      </w:r>
    </w:p>
    <w:p w14:paraId="6BB00457" w14:textId="77777777" w:rsidR="00000000" w:rsidRDefault="00B6587A">
      <w:pPr>
        <w:pStyle w:val="a"/>
        <w:rPr>
          <w:rtl/>
        </w:rPr>
      </w:pPr>
    </w:p>
    <w:p w14:paraId="5AA373EA" w14:textId="77777777" w:rsidR="00000000" w:rsidRDefault="00B6587A">
      <w:pPr>
        <w:pStyle w:val="a"/>
        <w:rPr>
          <w:rFonts w:hint="cs"/>
          <w:rtl/>
        </w:rPr>
      </w:pPr>
      <w:r>
        <w:rPr>
          <w:rFonts w:hint="cs"/>
          <w:rtl/>
        </w:rPr>
        <w:t>אני לא נמצא כ</w:t>
      </w:r>
      <w:r>
        <w:rPr>
          <w:rFonts w:hint="cs"/>
          <w:rtl/>
        </w:rPr>
        <w:t>אן על כס המשפט. כל אחד רואה רשומון - - -</w:t>
      </w:r>
    </w:p>
    <w:p w14:paraId="4BA2D104" w14:textId="77777777" w:rsidR="00000000" w:rsidRDefault="00B6587A">
      <w:pPr>
        <w:pStyle w:val="a"/>
        <w:rPr>
          <w:rFonts w:hint="cs"/>
          <w:rtl/>
        </w:rPr>
      </w:pPr>
    </w:p>
    <w:p w14:paraId="40396DB4" w14:textId="77777777" w:rsidR="00000000" w:rsidRDefault="00B6587A">
      <w:pPr>
        <w:pStyle w:val="ac"/>
        <w:rPr>
          <w:rtl/>
        </w:rPr>
      </w:pPr>
      <w:r>
        <w:rPr>
          <w:rFonts w:hint="eastAsia"/>
          <w:rtl/>
        </w:rPr>
        <w:t>חיים</w:t>
      </w:r>
      <w:r>
        <w:rPr>
          <w:rtl/>
        </w:rPr>
        <w:t xml:space="preserve"> רמון (העבודה-מימד):</w:t>
      </w:r>
    </w:p>
    <w:p w14:paraId="763277C4" w14:textId="77777777" w:rsidR="00000000" w:rsidRDefault="00B6587A">
      <w:pPr>
        <w:pStyle w:val="a"/>
        <w:rPr>
          <w:rFonts w:hint="cs"/>
          <w:rtl/>
        </w:rPr>
      </w:pPr>
    </w:p>
    <w:p w14:paraId="09299131" w14:textId="77777777" w:rsidR="00000000" w:rsidRDefault="00B6587A">
      <w:pPr>
        <w:pStyle w:val="a"/>
        <w:rPr>
          <w:rFonts w:hint="cs"/>
          <w:rtl/>
        </w:rPr>
      </w:pPr>
      <w:r>
        <w:rPr>
          <w:rFonts w:hint="cs"/>
          <w:rtl/>
        </w:rPr>
        <w:t>לא, אתה אמרת ששר האוצר אמר דברים אחרים.</w:t>
      </w:r>
    </w:p>
    <w:p w14:paraId="1AB3C95D" w14:textId="77777777" w:rsidR="00000000" w:rsidRDefault="00B6587A">
      <w:pPr>
        <w:pStyle w:val="a"/>
        <w:rPr>
          <w:rFonts w:hint="cs"/>
          <w:rtl/>
        </w:rPr>
      </w:pPr>
    </w:p>
    <w:p w14:paraId="7E40AFFA" w14:textId="77777777" w:rsidR="00000000" w:rsidRDefault="00B6587A">
      <w:pPr>
        <w:pStyle w:val="ad"/>
        <w:rPr>
          <w:rtl/>
        </w:rPr>
      </w:pPr>
      <w:r>
        <w:rPr>
          <w:rtl/>
        </w:rPr>
        <w:t>היו"ר ראובן ריבלין:</w:t>
      </w:r>
    </w:p>
    <w:p w14:paraId="12ABF6B2" w14:textId="77777777" w:rsidR="00000000" w:rsidRDefault="00B6587A">
      <w:pPr>
        <w:pStyle w:val="a"/>
        <w:rPr>
          <w:rtl/>
        </w:rPr>
      </w:pPr>
    </w:p>
    <w:p w14:paraId="6A23BB4A" w14:textId="77777777" w:rsidR="00000000" w:rsidRDefault="00B6587A">
      <w:pPr>
        <w:pStyle w:val="a"/>
        <w:rPr>
          <w:rFonts w:hint="cs"/>
          <w:rtl/>
        </w:rPr>
      </w:pPr>
      <w:r>
        <w:rPr>
          <w:rFonts w:hint="cs"/>
          <w:rtl/>
        </w:rPr>
        <w:t>אני לא יכול מעל הבמה להסביר לאדוני איך כותבים מלה בצורה כזאת או אחרת, אבל כאשר העניין שייך לי, אני יכול לכתוב "עין" במ"ם או בע</w:t>
      </w:r>
      <w:r>
        <w:rPr>
          <w:rFonts w:hint="cs"/>
          <w:rtl/>
        </w:rPr>
        <w:t>י"ן. אתה מבין, אני לא - - -</w:t>
      </w:r>
    </w:p>
    <w:p w14:paraId="77D501A9" w14:textId="77777777" w:rsidR="00000000" w:rsidRDefault="00B6587A">
      <w:pPr>
        <w:pStyle w:val="a"/>
        <w:rPr>
          <w:rFonts w:hint="cs"/>
          <w:rtl/>
        </w:rPr>
      </w:pPr>
    </w:p>
    <w:p w14:paraId="41ADB34B" w14:textId="77777777" w:rsidR="00000000" w:rsidRDefault="00B6587A">
      <w:pPr>
        <w:pStyle w:val="ac"/>
        <w:rPr>
          <w:rtl/>
        </w:rPr>
      </w:pPr>
      <w:r>
        <w:rPr>
          <w:rFonts w:hint="eastAsia"/>
          <w:rtl/>
        </w:rPr>
        <w:t>עסאם</w:t>
      </w:r>
      <w:r>
        <w:rPr>
          <w:rtl/>
        </w:rPr>
        <w:t xml:space="preserve"> מח'ול (חד"ש-תע"ל):</w:t>
      </w:r>
    </w:p>
    <w:p w14:paraId="3FC42AAC" w14:textId="77777777" w:rsidR="00000000" w:rsidRDefault="00B6587A">
      <w:pPr>
        <w:pStyle w:val="a"/>
        <w:rPr>
          <w:rFonts w:hint="cs"/>
          <w:rtl/>
        </w:rPr>
      </w:pPr>
    </w:p>
    <w:p w14:paraId="63A5EDEF" w14:textId="77777777" w:rsidR="00000000" w:rsidRDefault="00B6587A">
      <w:pPr>
        <w:pStyle w:val="a"/>
        <w:ind w:firstLine="0"/>
        <w:rPr>
          <w:rFonts w:hint="cs"/>
          <w:rtl/>
        </w:rPr>
      </w:pPr>
      <w:r>
        <w:rPr>
          <w:rFonts w:hint="cs"/>
          <w:rtl/>
        </w:rPr>
        <w:tab/>
        <w:t>- - -</w:t>
      </w:r>
    </w:p>
    <w:p w14:paraId="6FA5E7C7" w14:textId="77777777" w:rsidR="00000000" w:rsidRDefault="00B6587A">
      <w:pPr>
        <w:pStyle w:val="a"/>
        <w:ind w:firstLine="0"/>
        <w:rPr>
          <w:rFonts w:hint="cs"/>
          <w:rtl/>
        </w:rPr>
      </w:pPr>
    </w:p>
    <w:p w14:paraId="4AB9A418" w14:textId="77777777" w:rsidR="00000000" w:rsidRDefault="00B6587A">
      <w:pPr>
        <w:pStyle w:val="ac"/>
        <w:rPr>
          <w:rtl/>
        </w:rPr>
      </w:pPr>
      <w:r>
        <w:rPr>
          <w:rFonts w:hint="eastAsia"/>
          <w:rtl/>
        </w:rPr>
        <w:t>חיים</w:t>
      </w:r>
      <w:r>
        <w:rPr>
          <w:rtl/>
        </w:rPr>
        <w:t xml:space="preserve"> רמון (העבודה-מימד):</w:t>
      </w:r>
    </w:p>
    <w:p w14:paraId="4ED90EA6" w14:textId="77777777" w:rsidR="00000000" w:rsidRDefault="00B6587A">
      <w:pPr>
        <w:pStyle w:val="a"/>
        <w:rPr>
          <w:rFonts w:hint="cs"/>
          <w:rtl/>
        </w:rPr>
      </w:pPr>
    </w:p>
    <w:p w14:paraId="7813DFA7" w14:textId="77777777" w:rsidR="00000000" w:rsidRDefault="00B6587A">
      <w:pPr>
        <w:pStyle w:val="a"/>
        <w:ind w:firstLine="0"/>
        <w:rPr>
          <w:rFonts w:hint="cs"/>
          <w:rtl/>
        </w:rPr>
      </w:pPr>
      <w:r>
        <w:rPr>
          <w:rFonts w:hint="cs"/>
          <w:rtl/>
        </w:rPr>
        <w:tab/>
        <w:t>הכי חשוב ששר האוצר אמר לך דברים אחרים - - -</w:t>
      </w:r>
    </w:p>
    <w:p w14:paraId="2D77F258" w14:textId="77777777" w:rsidR="00000000" w:rsidRDefault="00B6587A">
      <w:pPr>
        <w:pStyle w:val="a"/>
        <w:ind w:firstLine="0"/>
        <w:rPr>
          <w:rFonts w:hint="cs"/>
          <w:rtl/>
        </w:rPr>
      </w:pPr>
    </w:p>
    <w:p w14:paraId="6D98EA5D" w14:textId="77777777" w:rsidR="00000000" w:rsidRDefault="00B6587A">
      <w:pPr>
        <w:pStyle w:val="ad"/>
        <w:rPr>
          <w:rtl/>
        </w:rPr>
      </w:pPr>
      <w:r>
        <w:rPr>
          <w:rtl/>
        </w:rPr>
        <w:t>היו"ר ראובן ריבלין:</w:t>
      </w:r>
    </w:p>
    <w:p w14:paraId="1E63EE2B" w14:textId="77777777" w:rsidR="00000000" w:rsidRDefault="00B6587A">
      <w:pPr>
        <w:pStyle w:val="a"/>
        <w:rPr>
          <w:rtl/>
        </w:rPr>
      </w:pPr>
    </w:p>
    <w:p w14:paraId="7AB4AF2D" w14:textId="77777777" w:rsidR="00000000" w:rsidRDefault="00B6587A">
      <w:pPr>
        <w:pStyle w:val="a"/>
        <w:rPr>
          <w:rFonts w:hint="cs"/>
          <w:rtl/>
        </w:rPr>
      </w:pPr>
      <w:r>
        <w:rPr>
          <w:rFonts w:hint="cs"/>
          <w:rtl/>
        </w:rPr>
        <w:t xml:space="preserve">אני מאוד מודה לאדוני על הערתו. היא נרשמה והיא חשובה. חבר הכנסת ברכה - בבקשה, אדוני; שש דקות. </w:t>
      </w:r>
    </w:p>
    <w:p w14:paraId="00B13D19" w14:textId="77777777" w:rsidR="00000000" w:rsidRDefault="00B6587A">
      <w:pPr>
        <w:pStyle w:val="a"/>
        <w:rPr>
          <w:rFonts w:hint="cs"/>
          <w:rtl/>
        </w:rPr>
      </w:pPr>
    </w:p>
    <w:p w14:paraId="2A81A35A" w14:textId="77777777" w:rsidR="00000000" w:rsidRDefault="00B6587A">
      <w:pPr>
        <w:pStyle w:val="Speaker"/>
        <w:rPr>
          <w:rtl/>
        </w:rPr>
      </w:pPr>
      <w:bookmarkStart w:id="183" w:name="FS000000540T09_10_2003_14_27_15"/>
      <w:bookmarkEnd w:id="183"/>
      <w:r>
        <w:rPr>
          <w:rFonts w:hint="eastAsia"/>
          <w:rtl/>
        </w:rPr>
        <w:t>מוחמד</w:t>
      </w:r>
      <w:r>
        <w:rPr>
          <w:rtl/>
        </w:rPr>
        <w:t xml:space="preserve"> </w:t>
      </w:r>
      <w:r>
        <w:rPr>
          <w:rtl/>
        </w:rPr>
        <w:t>ברכה (חד"ש-תע"ל):</w:t>
      </w:r>
    </w:p>
    <w:p w14:paraId="4A64812C" w14:textId="77777777" w:rsidR="00000000" w:rsidRDefault="00B6587A">
      <w:pPr>
        <w:pStyle w:val="a"/>
        <w:rPr>
          <w:rFonts w:hint="cs"/>
          <w:rtl/>
        </w:rPr>
      </w:pPr>
    </w:p>
    <w:p w14:paraId="0CBC5349" w14:textId="77777777" w:rsidR="00000000" w:rsidRDefault="00B6587A">
      <w:pPr>
        <w:pStyle w:val="a"/>
        <w:rPr>
          <w:rFonts w:hint="cs"/>
          <w:rtl/>
        </w:rPr>
      </w:pPr>
      <w:r>
        <w:rPr>
          <w:rFonts w:hint="cs"/>
          <w:rtl/>
        </w:rPr>
        <w:t>אדוני היושב-ראש, כנסת נכבדה, הציניות בדבריו של השר במשרד האוצר הגיעה לשחקים, ומסתבר שלא רק דמגוגיה וכוחניות הן הכלים המרכזיים של הממשלה בטיפולה גם בשאלת השלום וגם בשאלות החברתיות; עכשיו הם גם משתמשים באותם כלים כדי לטפל בכנסת ומשתמשים בכ</w:t>
      </w:r>
      <w:r>
        <w:rPr>
          <w:rFonts w:hint="cs"/>
          <w:rtl/>
        </w:rPr>
        <w:t xml:space="preserve">נסת ככסות או ככלי כדי להכות בעובדים. ממשלת ישראל פתחה במלחמה תוקפנית, אלימה ותקדימית בשיטותיה כנגד העבודה המאורגנת במדינת ישראל, כנגד ציבור השכירים וכנגד העיקרון שהעובדים הם גורם במשחק הכוחות במשק שיש להתחשב בו, וחובה להידבר עמו. </w:t>
      </w:r>
      <w:bookmarkStart w:id="184" w:name="FS000000478T09_10_2003_13_46_48C"/>
      <w:bookmarkEnd w:id="184"/>
      <w:r>
        <w:rPr>
          <w:rFonts w:hint="cs"/>
          <w:rtl/>
        </w:rPr>
        <w:t>הממשלה פשוט מבקשת להוציא א</w:t>
      </w:r>
      <w:r>
        <w:rPr>
          <w:rFonts w:hint="cs"/>
          <w:rtl/>
        </w:rPr>
        <w:t xml:space="preserve">ת העובדים מן המשחק ולהותיר את הזירה כולה לחבריה, אילי ההון וברוני הממון. </w:t>
      </w:r>
    </w:p>
    <w:p w14:paraId="2FD3CEAB" w14:textId="77777777" w:rsidR="00000000" w:rsidRDefault="00B6587A">
      <w:pPr>
        <w:pStyle w:val="a"/>
        <w:rPr>
          <w:rFonts w:hint="cs"/>
          <w:rtl/>
        </w:rPr>
      </w:pPr>
    </w:p>
    <w:p w14:paraId="6BAC43F8" w14:textId="77777777" w:rsidR="00000000" w:rsidRDefault="00B6587A">
      <w:pPr>
        <w:pStyle w:val="a"/>
        <w:rPr>
          <w:rFonts w:hint="cs"/>
          <w:rtl/>
        </w:rPr>
      </w:pPr>
      <w:r>
        <w:rPr>
          <w:rFonts w:hint="cs"/>
          <w:rtl/>
        </w:rPr>
        <w:t>רק הבוקר התפרסמה ידיעה על מתן זיכיון חינם לבעלים של "מספנות ישראל", לצורך הקמת מסוף נמל. שמונה שנים, אדוני היושב-ראש, היתה מחלוקת על דמי הזיכיון, ולפתע אין מחלוקת ואין לממשלה דרישות</w:t>
      </w:r>
      <w:r>
        <w:rPr>
          <w:rFonts w:hint="cs"/>
          <w:rtl/>
        </w:rPr>
        <w:t xml:space="preserve"> מן הבעלים. בתוך ימים נעלמה המחלוקת. מתברר שכל האמצעים כשרים, לשיטתה של הממשלה, במלחמתה בעובדי הנמלים, לרבות מכירת נכסי מדינה לקומץ חברים של נתניהו ושל ליברמן. הייתי רוצה שליברמן לא רק יתייחס למינויים הפוליטיים שלו, אלא לבעלי הזיכיון מחבריו שקיבלו נכסי מדי</w:t>
      </w:r>
      <w:r>
        <w:rPr>
          <w:rFonts w:hint="cs"/>
          <w:rtl/>
        </w:rPr>
        <w:t xml:space="preserve">נה. </w:t>
      </w:r>
    </w:p>
    <w:p w14:paraId="4AB876BB" w14:textId="77777777" w:rsidR="00000000" w:rsidRDefault="00B6587A">
      <w:pPr>
        <w:pStyle w:val="a"/>
        <w:rPr>
          <w:rFonts w:hint="cs"/>
          <w:rtl/>
        </w:rPr>
      </w:pPr>
    </w:p>
    <w:p w14:paraId="21AFC4AB" w14:textId="77777777" w:rsidR="00000000" w:rsidRDefault="00B6587A">
      <w:pPr>
        <w:pStyle w:val="a"/>
        <w:rPr>
          <w:rFonts w:hint="cs"/>
          <w:rtl/>
        </w:rPr>
      </w:pPr>
      <w:r>
        <w:rPr>
          <w:rFonts w:hint="cs"/>
          <w:rtl/>
        </w:rPr>
        <w:t xml:space="preserve">הממשלה שוברת כל נורמה במערכה הזאת. היא רומסת ברגל גסה הסכמים שהיא חתמה עליהם זה כבר, ואני שומע ששר האוצר מפנטז על צבא בנמלים. תגידו, זו ממשלה או שזו חונטה? </w:t>
      </w:r>
    </w:p>
    <w:p w14:paraId="6F189AB3" w14:textId="77777777" w:rsidR="00000000" w:rsidRDefault="00B6587A">
      <w:pPr>
        <w:pStyle w:val="a"/>
        <w:rPr>
          <w:rFonts w:hint="cs"/>
          <w:rtl/>
        </w:rPr>
      </w:pPr>
    </w:p>
    <w:p w14:paraId="1DF3C947" w14:textId="77777777" w:rsidR="00000000" w:rsidRDefault="00B6587A">
      <w:pPr>
        <w:pStyle w:val="a"/>
        <w:rPr>
          <w:rFonts w:hint="cs"/>
          <w:rtl/>
        </w:rPr>
      </w:pPr>
      <w:r>
        <w:rPr>
          <w:rFonts w:hint="cs"/>
          <w:rtl/>
        </w:rPr>
        <w:t>אנחנו עושים בימים הנוראים האלה את כל הדרך חזרה אל התקופה הפיאודלית, מעבודה לעבדות ומעובדים ל</w:t>
      </w:r>
      <w:r>
        <w:rPr>
          <w:rFonts w:hint="cs"/>
          <w:rtl/>
        </w:rPr>
        <w:t>עבדים. שביתת עובדי הנמלים היא שביתה צודקת ובלתי נמנעת. התעשיינים, העיתונות הכלכלית וכל הגורמים שנרתמו לקמפיין ההסתה של נתניהו צריכים להפנות את קובלנותיהם לשר האוצר. העובדים אינם הכתובת, הם בסך הכול נלחמים על זכותם לעבוד בכבוד, בשכר הולם, במסגרת מאורגנת, ול</w:t>
      </w:r>
      <w:r>
        <w:rPr>
          <w:rFonts w:hint="cs"/>
          <w:rtl/>
        </w:rPr>
        <w:t xml:space="preserve">א להפוך מרמס להון ובעליו. הוועדים אמורים לייצג את העובדים, והמדינה צריכה לייצג את האזרחים, ולא בעלי ההון. </w:t>
      </w:r>
    </w:p>
    <w:p w14:paraId="2C7D7333" w14:textId="77777777" w:rsidR="00000000" w:rsidRDefault="00B6587A">
      <w:pPr>
        <w:pStyle w:val="a"/>
        <w:rPr>
          <w:rFonts w:hint="cs"/>
          <w:rtl/>
        </w:rPr>
      </w:pPr>
    </w:p>
    <w:p w14:paraId="63B92D2A" w14:textId="77777777" w:rsidR="00000000" w:rsidRDefault="00B6587A">
      <w:pPr>
        <w:pStyle w:val="ac"/>
        <w:rPr>
          <w:rtl/>
        </w:rPr>
      </w:pPr>
      <w:r>
        <w:rPr>
          <w:rFonts w:hint="eastAsia"/>
          <w:rtl/>
        </w:rPr>
        <w:t>רוחמה</w:t>
      </w:r>
      <w:r>
        <w:rPr>
          <w:rtl/>
        </w:rPr>
        <w:t xml:space="preserve"> אברהם (הליכוד):</w:t>
      </w:r>
    </w:p>
    <w:p w14:paraId="52068297" w14:textId="77777777" w:rsidR="00000000" w:rsidRDefault="00B6587A">
      <w:pPr>
        <w:pStyle w:val="a"/>
        <w:rPr>
          <w:rFonts w:hint="cs"/>
          <w:rtl/>
        </w:rPr>
      </w:pPr>
    </w:p>
    <w:p w14:paraId="5ECCCEFE" w14:textId="77777777" w:rsidR="00000000" w:rsidRDefault="00B6587A">
      <w:pPr>
        <w:pStyle w:val="a"/>
        <w:rPr>
          <w:rFonts w:hint="cs"/>
          <w:rtl/>
        </w:rPr>
      </w:pPr>
      <w:r>
        <w:rPr>
          <w:rFonts w:hint="cs"/>
          <w:rtl/>
        </w:rPr>
        <w:t xml:space="preserve">תגן על בעלי משכורות של 3,000 ו-4,000 שקלים, לא על בעלי משכורות של 20,000  ו-30,000. </w:t>
      </w:r>
    </w:p>
    <w:p w14:paraId="722DD4F1" w14:textId="77777777" w:rsidR="00000000" w:rsidRDefault="00B6587A">
      <w:pPr>
        <w:pStyle w:val="a"/>
        <w:rPr>
          <w:rFonts w:hint="cs"/>
          <w:rtl/>
        </w:rPr>
      </w:pPr>
    </w:p>
    <w:p w14:paraId="634F0641" w14:textId="77777777" w:rsidR="00000000" w:rsidRDefault="00B6587A">
      <w:pPr>
        <w:pStyle w:val="ac"/>
        <w:rPr>
          <w:rtl/>
        </w:rPr>
      </w:pPr>
      <w:r>
        <w:rPr>
          <w:rFonts w:hint="eastAsia"/>
          <w:rtl/>
        </w:rPr>
        <w:t>דניאל</w:t>
      </w:r>
      <w:r>
        <w:rPr>
          <w:rtl/>
        </w:rPr>
        <w:t xml:space="preserve"> בנלולו (הליכוד):</w:t>
      </w:r>
    </w:p>
    <w:p w14:paraId="69AFCA3F" w14:textId="77777777" w:rsidR="00000000" w:rsidRDefault="00B6587A">
      <w:pPr>
        <w:pStyle w:val="a"/>
        <w:rPr>
          <w:rFonts w:hint="cs"/>
          <w:rtl/>
        </w:rPr>
      </w:pPr>
    </w:p>
    <w:p w14:paraId="17EEBC8A" w14:textId="77777777" w:rsidR="00000000" w:rsidRDefault="00B6587A">
      <w:pPr>
        <w:pStyle w:val="a"/>
        <w:rPr>
          <w:rFonts w:hint="cs"/>
          <w:rtl/>
        </w:rPr>
      </w:pPr>
      <w:r>
        <w:rPr>
          <w:rFonts w:hint="cs"/>
          <w:rtl/>
        </w:rPr>
        <w:t>הוועדים היום לא</w:t>
      </w:r>
      <w:r>
        <w:rPr>
          <w:rFonts w:hint="cs"/>
          <w:rtl/>
        </w:rPr>
        <w:t xml:space="preserve"> מייצגים את העובדים. הוועדים בנמל אשדוד מריצים את עצמם לעירייה. </w:t>
      </w:r>
    </w:p>
    <w:p w14:paraId="3CC3B1F4" w14:textId="77777777" w:rsidR="00000000" w:rsidRDefault="00B6587A">
      <w:pPr>
        <w:pStyle w:val="a"/>
        <w:rPr>
          <w:rFonts w:hint="cs"/>
          <w:rtl/>
        </w:rPr>
      </w:pPr>
    </w:p>
    <w:p w14:paraId="3A8EC3D8" w14:textId="77777777" w:rsidR="00000000" w:rsidRDefault="00B6587A">
      <w:pPr>
        <w:pStyle w:val="SpeakerCon"/>
        <w:rPr>
          <w:rtl/>
        </w:rPr>
      </w:pPr>
      <w:bookmarkStart w:id="185" w:name="FS000000540T09_10_2003_13_19_25C"/>
      <w:bookmarkEnd w:id="185"/>
      <w:r>
        <w:rPr>
          <w:rtl/>
        </w:rPr>
        <w:t>מוחמד ברכה (חד"ש-תע"ל):</w:t>
      </w:r>
    </w:p>
    <w:p w14:paraId="11FC0605" w14:textId="77777777" w:rsidR="00000000" w:rsidRDefault="00B6587A">
      <w:pPr>
        <w:pStyle w:val="a"/>
        <w:rPr>
          <w:rtl/>
        </w:rPr>
      </w:pPr>
    </w:p>
    <w:p w14:paraId="0C7FAB69" w14:textId="77777777" w:rsidR="00000000" w:rsidRDefault="00B6587A">
      <w:pPr>
        <w:pStyle w:val="a"/>
        <w:rPr>
          <w:rFonts w:hint="cs"/>
          <w:rtl/>
        </w:rPr>
      </w:pPr>
      <w:r>
        <w:rPr>
          <w:rFonts w:hint="cs"/>
          <w:rtl/>
        </w:rPr>
        <w:t>הם מייצגים את האינטרסים של העובדים כנגד הפרת הסכם. ירוצו לעירייה, ירוצו לכנסת, מה אכפת לך? מה, הם אזרחים סוג ב'?</w:t>
      </w:r>
    </w:p>
    <w:p w14:paraId="18DF9A76" w14:textId="77777777" w:rsidR="00000000" w:rsidRDefault="00B6587A">
      <w:pPr>
        <w:pStyle w:val="a"/>
        <w:rPr>
          <w:rFonts w:hint="cs"/>
          <w:rtl/>
        </w:rPr>
      </w:pPr>
    </w:p>
    <w:p w14:paraId="55356700" w14:textId="77777777" w:rsidR="00000000" w:rsidRDefault="00B6587A">
      <w:pPr>
        <w:pStyle w:val="ad"/>
        <w:rPr>
          <w:rtl/>
        </w:rPr>
      </w:pPr>
    </w:p>
    <w:p w14:paraId="7CBD456F" w14:textId="77777777" w:rsidR="00000000" w:rsidRDefault="00B6587A">
      <w:pPr>
        <w:pStyle w:val="ad"/>
        <w:rPr>
          <w:rtl/>
        </w:rPr>
      </w:pPr>
      <w:r>
        <w:rPr>
          <w:rtl/>
        </w:rPr>
        <w:t>היו"ר ראובן ריבלין:</w:t>
      </w:r>
    </w:p>
    <w:p w14:paraId="041DBCBF" w14:textId="77777777" w:rsidR="00000000" w:rsidRDefault="00B6587A">
      <w:pPr>
        <w:pStyle w:val="a"/>
        <w:rPr>
          <w:rtl/>
        </w:rPr>
      </w:pPr>
    </w:p>
    <w:p w14:paraId="03DEA3F6" w14:textId="77777777" w:rsidR="00000000" w:rsidRDefault="00B6587A">
      <w:pPr>
        <w:pStyle w:val="a"/>
        <w:rPr>
          <w:rFonts w:hint="cs"/>
          <w:rtl/>
        </w:rPr>
      </w:pPr>
      <w:r>
        <w:rPr>
          <w:rFonts w:hint="cs"/>
          <w:rtl/>
        </w:rPr>
        <w:t>חבר הכנסת בנלולו, אני עוצר שע</w:t>
      </w:r>
      <w:r>
        <w:rPr>
          <w:rFonts w:hint="cs"/>
          <w:rtl/>
        </w:rPr>
        <w:t xml:space="preserve">ון כל פעם שמפריעים. זה יוצר מצב שבו אתם כדי להצביע תישארו עד 22:00. שלא תהיה אי-הבנה. </w:t>
      </w:r>
    </w:p>
    <w:p w14:paraId="0F44CD2B" w14:textId="77777777" w:rsidR="00000000" w:rsidRDefault="00B6587A">
      <w:pPr>
        <w:pStyle w:val="a"/>
        <w:rPr>
          <w:rFonts w:hint="cs"/>
          <w:rtl/>
        </w:rPr>
      </w:pPr>
    </w:p>
    <w:p w14:paraId="5D7F91F5" w14:textId="77777777" w:rsidR="00000000" w:rsidRDefault="00B6587A">
      <w:pPr>
        <w:pStyle w:val="ac"/>
        <w:rPr>
          <w:rtl/>
        </w:rPr>
      </w:pPr>
      <w:r>
        <w:rPr>
          <w:rFonts w:hint="eastAsia"/>
          <w:rtl/>
        </w:rPr>
        <w:t>חיים</w:t>
      </w:r>
      <w:r>
        <w:rPr>
          <w:rtl/>
        </w:rPr>
        <w:t xml:space="preserve"> רמון (העבודה-מימד):</w:t>
      </w:r>
    </w:p>
    <w:p w14:paraId="020F4BB5" w14:textId="77777777" w:rsidR="00000000" w:rsidRDefault="00B6587A">
      <w:pPr>
        <w:pStyle w:val="a"/>
        <w:rPr>
          <w:rFonts w:hint="cs"/>
          <w:rtl/>
        </w:rPr>
      </w:pPr>
    </w:p>
    <w:p w14:paraId="1FD82138" w14:textId="77777777" w:rsidR="00000000" w:rsidRDefault="00B6587A">
      <w:pPr>
        <w:pStyle w:val="a"/>
        <w:rPr>
          <w:rFonts w:hint="cs"/>
          <w:rtl/>
        </w:rPr>
      </w:pPr>
      <w:r>
        <w:rPr>
          <w:rFonts w:hint="cs"/>
          <w:rtl/>
        </w:rPr>
        <w:t xml:space="preserve">אדוני היושב-ראש, הם כולם מהליכוד. </w:t>
      </w:r>
    </w:p>
    <w:p w14:paraId="417F193E" w14:textId="77777777" w:rsidR="00000000" w:rsidRDefault="00B6587A">
      <w:pPr>
        <w:pStyle w:val="a"/>
        <w:rPr>
          <w:rFonts w:hint="cs"/>
          <w:rtl/>
        </w:rPr>
      </w:pPr>
    </w:p>
    <w:p w14:paraId="43F83D55" w14:textId="77777777" w:rsidR="00000000" w:rsidRDefault="00B6587A">
      <w:pPr>
        <w:pStyle w:val="ac"/>
        <w:rPr>
          <w:rtl/>
        </w:rPr>
      </w:pPr>
      <w:r>
        <w:rPr>
          <w:rFonts w:hint="eastAsia"/>
          <w:rtl/>
        </w:rPr>
        <w:t>רוחמה</w:t>
      </w:r>
      <w:r>
        <w:rPr>
          <w:rtl/>
        </w:rPr>
        <w:t xml:space="preserve"> אברהם (הליכוד):</w:t>
      </w:r>
    </w:p>
    <w:p w14:paraId="2555CF9B" w14:textId="77777777" w:rsidR="00000000" w:rsidRDefault="00B6587A">
      <w:pPr>
        <w:pStyle w:val="a"/>
        <w:rPr>
          <w:rFonts w:hint="cs"/>
          <w:rtl/>
        </w:rPr>
      </w:pPr>
    </w:p>
    <w:p w14:paraId="680A2C19" w14:textId="77777777" w:rsidR="00000000" w:rsidRDefault="00B6587A">
      <w:pPr>
        <w:pStyle w:val="a"/>
        <w:rPr>
          <w:rFonts w:hint="cs"/>
          <w:rtl/>
        </w:rPr>
      </w:pPr>
      <w:r>
        <w:rPr>
          <w:rFonts w:hint="cs"/>
          <w:rtl/>
        </w:rPr>
        <w:t>חיים, אין לכם עובדים בנמלים?</w:t>
      </w:r>
    </w:p>
    <w:p w14:paraId="694A9D29" w14:textId="77777777" w:rsidR="00000000" w:rsidRDefault="00B6587A">
      <w:pPr>
        <w:pStyle w:val="a"/>
        <w:rPr>
          <w:rFonts w:hint="cs"/>
          <w:rtl/>
        </w:rPr>
      </w:pPr>
    </w:p>
    <w:p w14:paraId="6E7C252E" w14:textId="77777777" w:rsidR="00000000" w:rsidRDefault="00B6587A">
      <w:pPr>
        <w:pStyle w:val="ad"/>
        <w:rPr>
          <w:rtl/>
        </w:rPr>
      </w:pPr>
      <w:r>
        <w:rPr>
          <w:rtl/>
        </w:rPr>
        <w:t>היו"ר ראובן ריבלין:</w:t>
      </w:r>
    </w:p>
    <w:p w14:paraId="2BAB3625" w14:textId="77777777" w:rsidR="00000000" w:rsidRDefault="00B6587A">
      <w:pPr>
        <w:pStyle w:val="a"/>
        <w:rPr>
          <w:rtl/>
        </w:rPr>
      </w:pPr>
    </w:p>
    <w:p w14:paraId="6248FA96" w14:textId="77777777" w:rsidR="00000000" w:rsidRDefault="00B6587A">
      <w:pPr>
        <w:pStyle w:val="a"/>
        <w:rPr>
          <w:rFonts w:hint="cs"/>
          <w:rtl/>
        </w:rPr>
      </w:pPr>
      <w:r>
        <w:rPr>
          <w:rFonts w:hint="cs"/>
          <w:rtl/>
        </w:rPr>
        <w:t xml:space="preserve">חבר הכנסת רמון, כמעט שר החוץ של </w:t>
      </w:r>
      <w:r>
        <w:rPr>
          <w:rFonts w:hint="cs"/>
          <w:rtl/>
        </w:rPr>
        <w:t xml:space="preserve">הכנסת. </w:t>
      </w:r>
    </w:p>
    <w:p w14:paraId="24C241D5" w14:textId="77777777" w:rsidR="00000000" w:rsidRDefault="00B6587A">
      <w:pPr>
        <w:pStyle w:val="a"/>
        <w:rPr>
          <w:rFonts w:hint="cs"/>
          <w:rtl/>
        </w:rPr>
      </w:pPr>
    </w:p>
    <w:p w14:paraId="4B644D16" w14:textId="77777777" w:rsidR="00000000" w:rsidRDefault="00B6587A">
      <w:pPr>
        <w:pStyle w:val="SpeakerCon"/>
        <w:rPr>
          <w:rtl/>
        </w:rPr>
      </w:pPr>
      <w:bookmarkStart w:id="186" w:name="FS000000540T09_10_2003_13_22_18C"/>
      <w:bookmarkEnd w:id="186"/>
      <w:r>
        <w:rPr>
          <w:rtl/>
        </w:rPr>
        <w:t>מוחמד ברכה (חד"ש-תע"ל):</w:t>
      </w:r>
    </w:p>
    <w:p w14:paraId="61EE347C" w14:textId="77777777" w:rsidR="00000000" w:rsidRDefault="00B6587A">
      <w:pPr>
        <w:pStyle w:val="a"/>
        <w:rPr>
          <w:rtl/>
        </w:rPr>
      </w:pPr>
    </w:p>
    <w:p w14:paraId="0A605DAE" w14:textId="77777777" w:rsidR="00000000" w:rsidRDefault="00B6587A">
      <w:pPr>
        <w:pStyle w:val="a"/>
        <w:rPr>
          <w:rFonts w:hint="cs"/>
          <w:rtl/>
        </w:rPr>
      </w:pPr>
      <w:r>
        <w:rPr>
          <w:rFonts w:hint="cs"/>
          <w:rtl/>
        </w:rPr>
        <w:t xml:space="preserve">זה עוד שיא בציניות. מה מלינים על ועדי עובדים? שהם רצים לעיריות. ליברמן דיבר על כפל תפקידים של יושב-ראש ההסתדרות, שהוא גם חבר הכנסת. העובדים הם אזרחים סוג ב'? הם לא יכולים למלא תפקיד בכנסת? הם לא יכולים למלא תפקיד בעיריות? </w:t>
      </w:r>
    </w:p>
    <w:p w14:paraId="2DF68D84" w14:textId="77777777" w:rsidR="00000000" w:rsidRDefault="00B6587A">
      <w:pPr>
        <w:pStyle w:val="a"/>
        <w:rPr>
          <w:rFonts w:hint="cs"/>
          <w:rtl/>
        </w:rPr>
      </w:pPr>
    </w:p>
    <w:p w14:paraId="669FC85C" w14:textId="77777777" w:rsidR="00000000" w:rsidRDefault="00B6587A">
      <w:pPr>
        <w:pStyle w:val="ac"/>
        <w:rPr>
          <w:rtl/>
        </w:rPr>
      </w:pPr>
      <w:r>
        <w:rPr>
          <w:rFonts w:hint="eastAsia"/>
          <w:rtl/>
        </w:rPr>
        <w:t>דניאל</w:t>
      </w:r>
      <w:r>
        <w:rPr>
          <w:rtl/>
        </w:rPr>
        <w:t xml:space="preserve"> בנלולו (הליכוד):</w:t>
      </w:r>
    </w:p>
    <w:p w14:paraId="1AD64F3C" w14:textId="77777777" w:rsidR="00000000" w:rsidRDefault="00B6587A">
      <w:pPr>
        <w:pStyle w:val="a"/>
        <w:rPr>
          <w:rFonts w:hint="cs"/>
          <w:rtl/>
        </w:rPr>
      </w:pPr>
    </w:p>
    <w:p w14:paraId="2AAA7429" w14:textId="77777777" w:rsidR="00000000" w:rsidRDefault="00B6587A">
      <w:pPr>
        <w:pStyle w:val="a"/>
        <w:rPr>
          <w:rFonts w:hint="cs"/>
          <w:rtl/>
        </w:rPr>
      </w:pPr>
      <w:r>
        <w:rPr>
          <w:rFonts w:hint="cs"/>
          <w:rtl/>
        </w:rPr>
        <w:t xml:space="preserve">הנה, אנחנו פה. </w:t>
      </w:r>
    </w:p>
    <w:p w14:paraId="683707AF" w14:textId="77777777" w:rsidR="00000000" w:rsidRDefault="00B6587A">
      <w:pPr>
        <w:pStyle w:val="a"/>
        <w:rPr>
          <w:rFonts w:hint="cs"/>
          <w:rtl/>
        </w:rPr>
      </w:pPr>
    </w:p>
    <w:p w14:paraId="222EA6A8" w14:textId="77777777" w:rsidR="00000000" w:rsidRDefault="00B6587A">
      <w:pPr>
        <w:pStyle w:val="SpeakerCon"/>
        <w:rPr>
          <w:rtl/>
        </w:rPr>
      </w:pPr>
      <w:bookmarkStart w:id="187" w:name="FS000000540T09_10_2003_13_24_26C"/>
      <w:bookmarkEnd w:id="187"/>
      <w:r>
        <w:rPr>
          <w:rtl/>
        </w:rPr>
        <w:t>מוחמד ברכה (חד"ש-תע"ל):</w:t>
      </w:r>
    </w:p>
    <w:p w14:paraId="72BC4BF3" w14:textId="77777777" w:rsidR="00000000" w:rsidRDefault="00B6587A">
      <w:pPr>
        <w:pStyle w:val="a"/>
        <w:rPr>
          <w:rtl/>
        </w:rPr>
      </w:pPr>
    </w:p>
    <w:p w14:paraId="3CBAB013" w14:textId="77777777" w:rsidR="00000000" w:rsidRDefault="00B6587A">
      <w:pPr>
        <w:pStyle w:val="a"/>
        <w:rPr>
          <w:rFonts w:hint="cs"/>
          <w:rtl/>
        </w:rPr>
      </w:pPr>
      <w:r>
        <w:rPr>
          <w:rFonts w:hint="cs"/>
          <w:rtl/>
        </w:rPr>
        <w:t xml:space="preserve">אז על מה אתה מלין נגדם? </w:t>
      </w:r>
    </w:p>
    <w:p w14:paraId="61019A0C" w14:textId="77777777" w:rsidR="00000000" w:rsidRDefault="00B6587A">
      <w:pPr>
        <w:pStyle w:val="a"/>
        <w:rPr>
          <w:rFonts w:hint="cs"/>
          <w:rtl/>
        </w:rPr>
      </w:pPr>
    </w:p>
    <w:p w14:paraId="157FB3B3" w14:textId="77777777" w:rsidR="00000000" w:rsidRDefault="00B6587A">
      <w:pPr>
        <w:pStyle w:val="ad"/>
        <w:rPr>
          <w:rtl/>
        </w:rPr>
      </w:pPr>
      <w:r>
        <w:rPr>
          <w:rtl/>
        </w:rPr>
        <w:t>היו"ר ראובן ריבלין:</w:t>
      </w:r>
    </w:p>
    <w:p w14:paraId="5F1D9EBC" w14:textId="77777777" w:rsidR="00000000" w:rsidRDefault="00B6587A">
      <w:pPr>
        <w:pStyle w:val="a"/>
        <w:rPr>
          <w:rtl/>
        </w:rPr>
      </w:pPr>
    </w:p>
    <w:p w14:paraId="0E5F81CB" w14:textId="77777777" w:rsidR="00000000" w:rsidRDefault="00B6587A">
      <w:pPr>
        <w:pStyle w:val="a"/>
        <w:rPr>
          <w:rFonts w:hint="cs"/>
          <w:rtl/>
        </w:rPr>
      </w:pPr>
      <w:r>
        <w:rPr>
          <w:rFonts w:hint="cs"/>
          <w:rtl/>
        </w:rPr>
        <w:t>חבר הכנסת דניאל בנלולו, אולי אדוני לא הבין טוב. משום מה האוצר חשב, למשל, שהדיון יתנהל מקסימום עד השעה 13:00. אני מודיע לו, שלפי לוח הזמנים כר</w:t>
      </w:r>
      <w:r>
        <w:rPr>
          <w:rFonts w:hint="cs"/>
          <w:rtl/>
        </w:rPr>
        <w:t xml:space="preserve">גע, אנחנו לא נסיים את הדיון כאן, אם הוא יתמשך בדרך זו, לפני השעה 18:00. יש כמה אנשים שצריכים ללכת גם לעניינים אחרים, והם כולם יחזרו הנה. </w:t>
      </w:r>
    </w:p>
    <w:p w14:paraId="01030704" w14:textId="77777777" w:rsidR="00000000" w:rsidRDefault="00B6587A">
      <w:pPr>
        <w:pStyle w:val="a"/>
        <w:rPr>
          <w:rFonts w:hint="cs"/>
          <w:rtl/>
        </w:rPr>
      </w:pPr>
    </w:p>
    <w:p w14:paraId="6C30D5C1" w14:textId="77777777" w:rsidR="00000000" w:rsidRDefault="00B6587A">
      <w:pPr>
        <w:pStyle w:val="ac"/>
        <w:rPr>
          <w:rtl/>
        </w:rPr>
      </w:pPr>
    </w:p>
    <w:p w14:paraId="28853AE3" w14:textId="77777777" w:rsidR="00000000" w:rsidRDefault="00B6587A">
      <w:pPr>
        <w:pStyle w:val="ac"/>
        <w:rPr>
          <w:rtl/>
        </w:rPr>
      </w:pPr>
      <w:r>
        <w:rPr>
          <w:rFonts w:hint="eastAsia"/>
          <w:rtl/>
        </w:rPr>
        <w:t>חיים</w:t>
      </w:r>
      <w:r>
        <w:rPr>
          <w:rtl/>
        </w:rPr>
        <w:t xml:space="preserve"> רמון (העבודה-מימד):</w:t>
      </w:r>
    </w:p>
    <w:p w14:paraId="1A30D987" w14:textId="77777777" w:rsidR="00000000" w:rsidRDefault="00B6587A">
      <w:pPr>
        <w:pStyle w:val="a"/>
        <w:rPr>
          <w:rFonts w:hint="cs"/>
          <w:rtl/>
        </w:rPr>
      </w:pPr>
    </w:p>
    <w:p w14:paraId="5F15D952" w14:textId="77777777" w:rsidR="00000000" w:rsidRDefault="00B6587A">
      <w:pPr>
        <w:pStyle w:val="a"/>
        <w:rPr>
          <w:rFonts w:hint="cs"/>
          <w:rtl/>
        </w:rPr>
      </w:pPr>
      <w:r>
        <w:rPr>
          <w:rFonts w:hint="cs"/>
          <w:rtl/>
        </w:rPr>
        <w:t xml:space="preserve">אדוני היושב-ראש, ראוי ששר מהממשלה יבוא. </w:t>
      </w:r>
    </w:p>
    <w:p w14:paraId="643F115A" w14:textId="77777777" w:rsidR="00000000" w:rsidRDefault="00B6587A">
      <w:pPr>
        <w:pStyle w:val="a"/>
        <w:rPr>
          <w:rFonts w:hint="cs"/>
          <w:rtl/>
        </w:rPr>
      </w:pPr>
    </w:p>
    <w:p w14:paraId="62899F7B" w14:textId="77777777" w:rsidR="00000000" w:rsidRDefault="00B6587A">
      <w:pPr>
        <w:pStyle w:val="ad"/>
        <w:rPr>
          <w:rtl/>
        </w:rPr>
      </w:pPr>
      <w:r>
        <w:rPr>
          <w:rtl/>
        </w:rPr>
        <w:t>היו"ר ראובן ריבלין:</w:t>
      </w:r>
    </w:p>
    <w:p w14:paraId="54B82034" w14:textId="77777777" w:rsidR="00000000" w:rsidRDefault="00B6587A">
      <w:pPr>
        <w:pStyle w:val="a"/>
        <w:rPr>
          <w:rtl/>
        </w:rPr>
      </w:pPr>
    </w:p>
    <w:p w14:paraId="36B841A9" w14:textId="77777777" w:rsidR="00000000" w:rsidRDefault="00B6587A">
      <w:pPr>
        <w:pStyle w:val="a"/>
        <w:rPr>
          <w:rFonts w:hint="cs"/>
          <w:rtl/>
        </w:rPr>
      </w:pPr>
      <w:r>
        <w:rPr>
          <w:rFonts w:hint="cs"/>
          <w:rtl/>
        </w:rPr>
        <w:t>כבר הודעתי ששר מהממשלה יבוא</w:t>
      </w:r>
      <w:r>
        <w:rPr>
          <w:rFonts w:hint="cs"/>
          <w:rtl/>
        </w:rPr>
        <w:t xml:space="preserve"> ויתייצב כאן, כי אם הממשלה לא תכבד את הכנסת, אני אפסיק את הישיבה עד אשר יהיה שר. </w:t>
      </w:r>
    </w:p>
    <w:p w14:paraId="55BBB0E8" w14:textId="77777777" w:rsidR="00000000" w:rsidRDefault="00B6587A">
      <w:pPr>
        <w:pStyle w:val="a"/>
        <w:rPr>
          <w:rFonts w:hint="cs"/>
          <w:rtl/>
        </w:rPr>
      </w:pPr>
    </w:p>
    <w:p w14:paraId="1C7E9D2F" w14:textId="77777777" w:rsidR="00000000" w:rsidRDefault="00B6587A">
      <w:pPr>
        <w:pStyle w:val="ac"/>
        <w:rPr>
          <w:rtl/>
        </w:rPr>
      </w:pPr>
      <w:r>
        <w:rPr>
          <w:rFonts w:hint="eastAsia"/>
          <w:rtl/>
        </w:rPr>
        <w:t>רוני</w:t>
      </w:r>
      <w:r>
        <w:rPr>
          <w:rtl/>
        </w:rPr>
        <w:t xml:space="preserve"> בר-און (הליכוד):</w:t>
      </w:r>
    </w:p>
    <w:p w14:paraId="4060D2F0" w14:textId="77777777" w:rsidR="00000000" w:rsidRDefault="00B6587A">
      <w:pPr>
        <w:pStyle w:val="a"/>
        <w:rPr>
          <w:rFonts w:hint="cs"/>
          <w:rtl/>
        </w:rPr>
      </w:pPr>
    </w:p>
    <w:p w14:paraId="5D892A3C" w14:textId="77777777" w:rsidR="00000000" w:rsidRDefault="00B6587A">
      <w:pPr>
        <w:pStyle w:val="a"/>
        <w:rPr>
          <w:rFonts w:hint="cs"/>
          <w:rtl/>
        </w:rPr>
      </w:pPr>
      <w:r>
        <w:rPr>
          <w:rFonts w:hint="cs"/>
          <w:rtl/>
        </w:rPr>
        <w:t xml:space="preserve">חיים, שב, תתאמן בינתיים, עוד חודש אתם בממשלה. </w:t>
      </w:r>
    </w:p>
    <w:p w14:paraId="722632F5" w14:textId="77777777" w:rsidR="00000000" w:rsidRDefault="00B6587A">
      <w:pPr>
        <w:pStyle w:val="a"/>
        <w:rPr>
          <w:rFonts w:hint="cs"/>
          <w:rtl/>
        </w:rPr>
      </w:pPr>
    </w:p>
    <w:p w14:paraId="3E7DE82D" w14:textId="77777777" w:rsidR="00000000" w:rsidRDefault="00B6587A">
      <w:pPr>
        <w:pStyle w:val="ad"/>
        <w:rPr>
          <w:rtl/>
        </w:rPr>
      </w:pPr>
      <w:r>
        <w:rPr>
          <w:rtl/>
        </w:rPr>
        <w:t>היו"ר ראובן ריבלין:</w:t>
      </w:r>
    </w:p>
    <w:p w14:paraId="7F40D3E5" w14:textId="77777777" w:rsidR="00000000" w:rsidRDefault="00B6587A">
      <w:pPr>
        <w:pStyle w:val="a"/>
        <w:rPr>
          <w:rtl/>
        </w:rPr>
      </w:pPr>
    </w:p>
    <w:p w14:paraId="750DF851" w14:textId="77777777" w:rsidR="00000000" w:rsidRDefault="00B6587A">
      <w:pPr>
        <w:pStyle w:val="a"/>
        <w:rPr>
          <w:rFonts w:hint="cs"/>
          <w:rtl/>
        </w:rPr>
      </w:pPr>
      <w:r>
        <w:rPr>
          <w:rFonts w:hint="cs"/>
          <w:rtl/>
        </w:rPr>
        <w:t xml:space="preserve">בבקשה, חבר הכנסת ברכה. </w:t>
      </w:r>
    </w:p>
    <w:p w14:paraId="33FC2CA5" w14:textId="77777777" w:rsidR="00000000" w:rsidRDefault="00B6587A">
      <w:pPr>
        <w:pStyle w:val="a"/>
        <w:rPr>
          <w:rFonts w:hint="cs"/>
          <w:rtl/>
        </w:rPr>
      </w:pPr>
    </w:p>
    <w:p w14:paraId="6C497B19" w14:textId="77777777" w:rsidR="00000000" w:rsidRDefault="00B6587A">
      <w:pPr>
        <w:pStyle w:val="SpeakerCon"/>
        <w:rPr>
          <w:rtl/>
        </w:rPr>
      </w:pPr>
      <w:bookmarkStart w:id="188" w:name="FS000000540T09_10_2003_13_36_31C"/>
      <w:bookmarkEnd w:id="188"/>
      <w:r>
        <w:rPr>
          <w:rtl/>
        </w:rPr>
        <w:t>מוחמד ברכה (חד"ש-תע"ל):</w:t>
      </w:r>
    </w:p>
    <w:p w14:paraId="5A046105" w14:textId="77777777" w:rsidR="00000000" w:rsidRDefault="00B6587A">
      <w:pPr>
        <w:pStyle w:val="a"/>
        <w:rPr>
          <w:rtl/>
        </w:rPr>
      </w:pPr>
    </w:p>
    <w:p w14:paraId="750AEF3B" w14:textId="77777777" w:rsidR="00000000" w:rsidRDefault="00B6587A">
      <w:pPr>
        <w:pStyle w:val="a"/>
        <w:rPr>
          <w:rFonts w:hint="cs"/>
          <w:rtl/>
        </w:rPr>
      </w:pPr>
      <w:r>
        <w:rPr>
          <w:rFonts w:hint="cs"/>
          <w:rtl/>
        </w:rPr>
        <w:t>רבותי חברי הכנסת מהקואליציה, הא</w:t>
      </w:r>
      <w:r>
        <w:rPr>
          <w:rFonts w:hint="cs"/>
          <w:rtl/>
        </w:rPr>
        <w:t>מת היא שהשבוע עקבתי, כמו כולם, אחרי מסעות התעמולה המתוקשרים של הממשלה ושל שר האוצר בעיקר. אם שר האוצר היה מחובר באותם ראיונות למכונת אמת, אני מבטיח לכם שהמכונה היתה מתפוצצת במקום. כמות השקרים היא בלתי נסבלת. הוא מלעיט את הציבור בכל מיני שקרים שאין להם כל י</w:t>
      </w:r>
      <w:r>
        <w:rPr>
          <w:rFonts w:hint="cs"/>
          <w:rtl/>
        </w:rPr>
        <w:t xml:space="preserve">סוד, מכפיש את העובדים, מכפיש את מאבקם. </w:t>
      </w:r>
    </w:p>
    <w:p w14:paraId="3F889249" w14:textId="77777777" w:rsidR="00000000" w:rsidRDefault="00B6587A">
      <w:pPr>
        <w:pStyle w:val="a"/>
        <w:rPr>
          <w:rFonts w:hint="cs"/>
          <w:rtl/>
        </w:rPr>
      </w:pPr>
    </w:p>
    <w:p w14:paraId="7560CB11" w14:textId="77777777" w:rsidR="00000000" w:rsidRDefault="00B6587A">
      <w:pPr>
        <w:pStyle w:val="ac"/>
        <w:rPr>
          <w:rtl/>
        </w:rPr>
      </w:pPr>
      <w:r>
        <w:rPr>
          <w:rFonts w:hint="eastAsia"/>
          <w:rtl/>
        </w:rPr>
        <w:t>רוחמה</w:t>
      </w:r>
      <w:r>
        <w:rPr>
          <w:rtl/>
        </w:rPr>
        <w:t xml:space="preserve"> אברהם (הליכוד):</w:t>
      </w:r>
    </w:p>
    <w:p w14:paraId="1D5B2F22" w14:textId="77777777" w:rsidR="00000000" w:rsidRDefault="00B6587A">
      <w:pPr>
        <w:pStyle w:val="a"/>
        <w:rPr>
          <w:rFonts w:hint="cs"/>
          <w:rtl/>
        </w:rPr>
      </w:pPr>
    </w:p>
    <w:p w14:paraId="4E2BEAD1" w14:textId="77777777" w:rsidR="00000000" w:rsidRDefault="00B6587A">
      <w:pPr>
        <w:pStyle w:val="a"/>
        <w:rPr>
          <w:rFonts w:hint="cs"/>
          <w:rtl/>
        </w:rPr>
      </w:pPr>
      <w:r>
        <w:rPr>
          <w:rFonts w:hint="cs"/>
          <w:rtl/>
        </w:rPr>
        <w:t xml:space="preserve">זאת הסתה שאתה מסית. </w:t>
      </w:r>
    </w:p>
    <w:p w14:paraId="05DC2800" w14:textId="77777777" w:rsidR="00000000" w:rsidRDefault="00B6587A">
      <w:pPr>
        <w:pStyle w:val="a"/>
        <w:rPr>
          <w:rFonts w:hint="cs"/>
          <w:rtl/>
        </w:rPr>
      </w:pPr>
    </w:p>
    <w:p w14:paraId="69F733D5" w14:textId="77777777" w:rsidR="00000000" w:rsidRDefault="00B6587A">
      <w:pPr>
        <w:pStyle w:val="ac"/>
        <w:rPr>
          <w:rtl/>
        </w:rPr>
      </w:pPr>
      <w:r>
        <w:rPr>
          <w:rFonts w:hint="eastAsia"/>
          <w:rtl/>
        </w:rPr>
        <w:t>זאב</w:t>
      </w:r>
      <w:r>
        <w:rPr>
          <w:rtl/>
        </w:rPr>
        <w:t xml:space="preserve"> בוים (הליכוד):</w:t>
      </w:r>
    </w:p>
    <w:p w14:paraId="4B8C562F" w14:textId="77777777" w:rsidR="00000000" w:rsidRDefault="00B6587A">
      <w:pPr>
        <w:pStyle w:val="a"/>
        <w:rPr>
          <w:rFonts w:hint="cs"/>
          <w:rtl/>
        </w:rPr>
      </w:pPr>
    </w:p>
    <w:p w14:paraId="61D320D0" w14:textId="77777777" w:rsidR="00000000" w:rsidRDefault="00B6587A">
      <w:pPr>
        <w:pStyle w:val="a"/>
        <w:rPr>
          <w:rFonts w:hint="cs"/>
          <w:rtl/>
        </w:rPr>
      </w:pPr>
      <w:r>
        <w:rPr>
          <w:rFonts w:hint="cs"/>
          <w:rtl/>
        </w:rPr>
        <w:t>כמו מה?</w:t>
      </w:r>
    </w:p>
    <w:p w14:paraId="7B9EC04C" w14:textId="77777777" w:rsidR="00000000" w:rsidRDefault="00B6587A">
      <w:pPr>
        <w:pStyle w:val="a"/>
        <w:rPr>
          <w:rFonts w:hint="cs"/>
          <w:rtl/>
        </w:rPr>
      </w:pPr>
    </w:p>
    <w:p w14:paraId="144423AA" w14:textId="77777777" w:rsidR="00000000" w:rsidRDefault="00B6587A">
      <w:pPr>
        <w:pStyle w:val="SpeakerCon"/>
        <w:rPr>
          <w:rtl/>
        </w:rPr>
      </w:pPr>
      <w:bookmarkStart w:id="189" w:name="FS000000540T09_10_2003_13_39_25C"/>
      <w:bookmarkEnd w:id="189"/>
      <w:r>
        <w:rPr>
          <w:rtl/>
        </w:rPr>
        <w:t>מוחמד ברכה (חד"ש-תע"ל):</w:t>
      </w:r>
    </w:p>
    <w:p w14:paraId="1518F492" w14:textId="77777777" w:rsidR="00000000" w:rsidRDefault="00B6587A">
      <w:pPr>
        <w:pStyle w:val="a"/>
        <w:rPr>
          <w:rtl/>
        </w:rPr>
      </w:pPr>
    </w:p>
    <w:p w14:paraId="796B4746" w14:textId="77777777" w:rsidR="00000000" w:rsidRDefault="00B6587A">
      <w:pPr>
        <w:pStyle w:val="a"/>
        <w:rPr>
          <w:rFonts w:hint="cs"/>
          <w:rtl/>
        </w:rPr>
      </w:pPr>
      <w:r>
        <w:rPr>
          <w:rFonts w:hint="cs"/>
          <w:rtl/>
        </w:rPr>
        <w:t xml:space="preserve">כמו הנושא הזה - - - </w:t>
      </w:r>
    </w:p>
    <w:p w14:paraId="239A3826" w14:textId="77777777" w:rsidR="00000000" w:rsidRDefault="00B6587A">
      <w:pPr>
        <w:pStyle w:val="a"/>
        <w:rPr>
          <w:rFonts w:hint="cs"/>
          <w:rtl/>
        </w:rPr>
      </w:pPr>
    </w:p>
    <w:p w14:paraId="6E68DD0C" w14:textId="77777777" w:rsidR="00000000" w:rsidRDefault="00B6587A">
      <w:pPr>
        <w:pStyle w:val="ad"/>
        <w:rPr>
          <w:rtl/>
        </w:rPr>
      </w:pPr>
    </w:p>
    <w:p w14:paraId="47F50DFE" w14:textId="77777777" w:rsidR="00000000" w:rsidRDefault="00B6587A">
      <w:pPr>
        <w:pStyle w:val="ad"/>
        <w:rPr>
          <w:rtl/>
        </w:rPr>
      </w:pPr>
      <w:r>
        <w:rPr>
          <w:rtl/>
        </w:rPr>
        <w:t>היו"ר ראובן ריבלין:</w:t>
      </w:r>
    </w:p>
    <w:p w14:paraId="1F26B433" w14:textId="77777777" w:rsidR="00000000" w:rsidRDefault="00B6587A">
      <w:pPr>
        <w:pStyle w:val="a"/>
        <w:rPr>
          <w:rtl/>
        </w:rPr>
      </w:pPr>
    </w:p>
    <w:p w14:paraId="2ADBC3B9" w14:textId="77777777" w:rsidR="00000000" w:rsidRDefault="00B6587A">
      <w:pPr>
        <w:pStyle w:val="a"/>
        <w:rPr>
          <w:rFonts w:hint="cs"/>
          <w:rtl/>
        </w:rPr>
      </w:pPr>
      <w:r>
        <w:rPr>
          <w:rFonts w:hint="cs"/>
          <w:rtl/>
        </w:rPr>
        <w:t>עצרתי את השעון. אם אתה עונה לו על השאלה "כמו מה", אני מתחיל להפעיל את הש</w:t>
      </w:r>
      <w:r>
        <w:rPr>
          <w:rFonts w:hint="cs"/>
          <w:rtl/>
        </w:rPr>
        <w:t xml:space="preserve">עון על חשבונך. </w:t>
      </w:r>
    </w:p>
    <w:p w14:paraId="4BF056B7" w14:textId="77777777" w:rsidR="00000000" w:rsidRDefault="00B6587A">
      <w:pPr>
        <w:pStyle w:val="a"/>
        <w:rPr>
          <w:rFonts w:hint="cs"/>
          <w:rtl/>
        </w:rPr>
      </w:pPr>
    </w:p>
    <w:p w14:paraId="5E3B8165" w14:textId="77777777" w:rsidR="00000000" w:rsidRDefault="00B6587A">
      <w:pPr>
        <w:pStyle w:val="SpeakerCon"/>
        <w:rPr>
          <w:rtl/>
        </w:rPr>
      </w:pPr>
      <w:bookmarkStart w:id="190" w:name="FS000000540T09_10_2003_13_40_22C"/>
      <w:bookmarkEnd w:id="190"/>
      <w:r>
        <w:rPr>
          <w:rtl/>
        </w:rPr>
        <w:t>מוחמד ברכה (חד"ש-תע"ל):</w:t>
      </w:r>
    </w:p>
    <w:p w14:paraId="2BDFF482" w14:textId="77777777" w:rsidR="00000000" w:rsidRDefault="00B6587A">
      <w:pPr>
        <w:pStyle w:val="a"/>
        <w:rPr>
          <w:rtl/>
        </w:rPr>
      </w:pPr>
    </w:p>
    <w:p w14:paraId="49B3D985" w14:textId="77777777" w:rsidR="00000000" w:rsidRDefault="00B6587A">
      <w:pPr>
        <w:pStyle w:val="a"/>
        <w:rPr>
          <w:rFonts w:hint="cs"/>
          <w:rtl/>
        </w:rPr>
      </w:pPr>
      <w:r>
        <w:rPr>
          <w:rFonts w:hint="cs"/>
          <w:rtl/>
        </w:rPr>
        <w:t xml:space="preserve">לא, אני רוצה לגמור את הנאום שלי. </w:t>
      </w:r>
    </w:p>
    <w:p w14:paraId="13ACA94C" w14:textId="77777777" w:rsidR="00000000" w:rsidRDefault="00B6587A">
      <w:pPr>
        <w:pStyle w:val="a"/>
        <w:rPr>
          <w:rFonts w:hint="cs"/>
          <w:rtl/>
        </w:rPr>
      </w:pPr>
    </w:p>
    <w:p w14:paraId="61E78440" w14:textId="77777777" w:rsidR="00000000" w:rsidRDefault="00B6587A">
      <w:pPr>
        <w:pStyle w:val="ad"/>
        <w:rPr>
          <w:rtl/>
        </w:rPr>
      </w:pPr>
      <w:r>
        <w:rPr>
          <w:rtl/>
        </w:rPr>
        <w:t>היו"ר ראובן ריבלין:</w:t>
      </w:r>
    </w:p>
    <w:p w14:paraId="09C97B92" w14:textId="77777777" w:rsidR="00000000" w:rsidRDefault="00B6587A">
      <w:pPr>
        <w:pStyle w:val="a"/>
        <w:rPr>
          <w:rtl/>
        </w:rPr>
      </w:pPr>
    </w:p>
    <w:p w14:paraId="11964E3C" w14:textId="77777777" w:rsidR="00000000" w:rsidRDefault="00B6587A">
      <w:pPr>
        <w:pStyle w:val="a"/>
        <w:rPr>
          <w:rFonts w:hint="cs"/>
          <w:rtl/>
        </w:rPr>
      </w:pPr>
      <w:r>
        <w:rPr>
          <w:rFonts w:hint="cs"/>
          <w:rtl/>
        </w:rPr>
        <w:t xml:space="preserve">אז תנאם את הנאום שלך, בבקשה. </w:t>
      </w:r>
    </w:p>
    <w:p w14:paraId="4E43FE21" w14:textId="77777777" w:rsidR="00000000" w:rsidRDefault="00B6587A">
      <w:pPr>
        <w:pStyle w:val="a"/>
        <w:rPr>
          <w:rFonts w:hint="cs"/>
          <w:rtl/>
        </w:rPr>
      </w:pPr>
    </w:p>
    <w:p w14:paraId="217929E2" w14:textId="77777777" w:rsidR="00000000" w:rsidRDefault="00B6587A">
      <w:pPr>
        <w:pStyle w:val="SpeakerCon"/>
        <w:rPr>
          <w:rtl/>
        </w:rPr>
      </w:pPr>
      <w:bookmarkStart w:id="191" w:name="FS000000540T09_10_2003_13_40_38C"/>
      <w:bookmarkEnd w:id="191"/>
      <w:r>
        <w:rPr>
          <w:rtl/>
        </w:rPr>
        <w:t>מוחמד ברכה (חד"ש-תע"ל):</w:t>
      </w:r>
    </w:p>
    <w:p w14:paraId="40487A2D" w14:textId="77777777" w:rsidR="00000000" w:rsidRDefault="00B6587A">
      <w:pPr>
        <w:pStyle w:val="a"/>
        <w:rPr>
          <w:rtl/>
        </w:rPr>
      </w:pPr>
    </w:p>
    <w:p w14:paraId="3783D73B" w14:textId="77777777" w:rsidR="00000000" w:rsidRDefault="00B6587A">
      <w:pPr>
        <w:pStyle w:val="a"/>
        <w:rPr>
          <w:rFonts w:hint="cs"/>
          <w:rtl/>
        </w:rPr>
      </w:pPr>
      <w:r>
        <w:rPr>
          <w:rFonts w:hint="cs"/>
          <w:rtl/>
        </w:rPr>
        <w:t xml:space="preserve">אני מודיע לכם שאי-אפשר להתחיל ולהדוף בכלל את מבול השקרים, ההטעיות, ההסתות וההסטות של האיש הזה. לא היה </w:t>
      </w:r>
      <w:r>
        <w:rPr>
          <w:rFonts w:hint="cs"/>
          <w:rtl/>
        </w:rPr>
        <w:t>ריאיון אחד שבו נתניהו לא קרא לעובדי הנמלים לנטוש את ה"יגוארים" שלהם ולחזור לעבוד. כמה חוצפה יש לאיש הזה? כמה ציניות? גם להכניס לנמלים מינויים פוליטיים שלו ושל עושה דברו, ליברמן, וגם להבאיש את ריחם של העובדים באמצעות האנשים האלה שהוא הכניס לשם?</w:t>
      </w:r>
    </w:p>
    <w:p w14:paraId="57E4C5D4" w14:textId="77777777" w:rsidR="00000000" w:rsidRDefault="00B6587A">
      <w:pPr>
        <w:pStyle w:val="a"/>
        <w:rPr>
          <w:rFonts w:hint="cs"/>
          <w:rtl/>
        </w:rPr>
      </w:pPr>
    </w:p>
    <w:p w14:paraId="7E863638" w14:textId="77777777" w:rsidR="00000000" w:rsidRDefault="00B6587A">
      <w:pPr>
        <w:pStyle w:val="ac"/>
        <w:rPr>
          <w:rtl/>
        </w:rPr>
      </w:pPr>
      <w:r>
        <w:rPr>
          <w:rFonts w:hint="eastAsia"/>
          <w:rtl/>
        </w:rPr>
        <w:t>דניאל</w:t>
      </w:r>
      <w:r>
        <w:rPr>
          <w:rtl/>
        </w:rPr>
        <w:t xml:space="preserve"> בנלול</w:t>
      </w:r>
      <w:r>
        <w:rPr>
          <w:rtl/>
        </w:rPr>
        <w:t>ו (הליכוד):</w:t>
      </w:r>
    </w:p>
    <w:p w14:paraId="7DDB0B3C" w14:textId="77777777" w:rsidR="00000000" w:rsidRDefault="00B6587A">
      <w:pPr>
        <w:pStyle w:val="a"/>
        <w:rPr>
          <w:rFonts w:hint="cs"/>
          <w:rtl/>
        </w:rPr>
      </w:pPr>
    </w:p>
    <w:p w14:paraId="574AF79A" w14:textId="77777777" w:rsidR="00000000" w:rsidRDefault="00B6587A">
      <w:pPr>
        <w:pStyle w:val="a"/>
        <w:rPr>
          <w:rFonts w:hint="cs"/>
          <w:rtl/>
        </w:rPr>
      </w:pPr>
      <w:r>
        <w:rPr>
          <w:rFonts w:hint="cs"/>
          <w:rtl/>
        </w:rPr>
        <w:t xml:space="preserve">לא הכניסו אחד אפילו. כל המינויים הם של סנה, השר לשעבר. </w:t>
      </w:r>
    </w:p>
    <w:p w14:paraId="7209C40E" w14:textId="77777777" w:rsidR="00000000" w:rsidRDefault="00B6587A">
      <w:pPr>
        <w:pStyle w:val="a"/>
        <w:rPr>
          <w:rFonts w:hint="cs"/>
          <w:rtl/>
        </w:rPr>
      </w:pPr>
    </w:p>
    <w:p w14:paraId="7BB3499D" w14:textId="77777777" w:rsidR="00000000" w:rsidRDefault="00B6587A">
      <w:pPr>
        <w:pStyle w:val="SpeakerCon"/>
        <w:rPr>
          <w:rtl/>
        </w:rPr>
      </w:pPr>
      <w:bookmarkStart w:id="192" w:name="FS000000540T09_10_2003_13_42_53C"/>
      <w:bookmarkEnd w:id="192"/>
      <w:r>
        <w:rPr>
          <w:rtl/>
        </w:rPr>
        <w:t>מוחמד ברכה (חד"ש-תע"ל):</w:t>
      </w:r>
    </w:p>
    <w:p w14:paraId="281C080B" w14:textId="77777777" w:rsidR="00000000" w:rsidRDefault="00B6587A">
      <w:pPr>
        <w:pStyle w:val="a"/>
        <w:rPr>
          <w:rtl/>
        </w:rPr>
      </w:pPr>
    </w:p>
    <w:p w14:paraId="566D5926" w14:textId="77777777" w:rsidR="00000000" w:rsidRDefault="00B6587A">
      <w:pPr>
        <w:pStyle w:val="a"/>
        <w:rPr>
          <w:rFonts w:hint="cs"/>
          <w:rtl/>
        </w:rPr>
      </w:pPr>
      <w:r>
        <w:rPr>
          <w:rFonts w:hint="cs"/>
          <w:rtl/>
        </w:rPr>
        <w:t xml:space="preserve">אל תגיד "לא", אתה לא יודע. או שאתה לא יודע או שאתה שותף לשקר. </w:t>
      </w:r>
    </w:p>
    <w:p w14:paraId="3C01E7C3" w14:textId="77777777" w:rsidR="00000000" w:rsidRDefault="00B6587A">
      <w:pPr>
        <w:pStyle w:val="a"/>
        <w:rPr>
          <w:rFonts w:hint="cs"/>
          <w:rtl/>
        </w:rPr>
      </w:pPr>
    </w:p>
    <w:p w14:paraId="3024FF54" w14:textId="77777777" w:rsidR="00000000" w:rsidRDefault="00B6587A">
      <w:pPr>
        <w:pStyle w:val="ac"/>
        <w:rPr>
          <w:rtl/>
        </w:rPr>
      </w:pPr>
      <w:r>
        <w:rPr>
          <w:rFonts w:hint="eastAsia"/>
          <w:rtl/>
        </w:rPr>
        <w:t>דניאל</w:t>
      </w:r>
      <w:r>
        <w:rPr>
          <w:rtl/>
        </w:rPr>
        <w:t xml:space="preserve"> בנלולו (הליכוד):</w:t>
      </w:r>
    </w:p>
    <w:p w14:paraId="16640B0A" w14:textId="77777777" w:rsidR="00000000" w:rsidRDefault="00B6587A">
      <w:pPr>
        <w:pStyle w:val="a"/>
        <w:rPr>
          <w:rFonts w:hint="cs"/>
          <w:rtl/>
        </w:rPr>
      </w:pPr>
    </w:p>
    <w:p w14:paraId="17084A17" w14:textId="77777777" w:rsidR="00000000" w:rsidRDefault="00B6587A">
      <w:pPr>
        <w:pStyle w:val="a"/>
        <w:rPr>
          <w:rFonts w:hint="cs"/>
          <w:rtl/>
        </w:rPr>
      </w:pPr>
      <w:r>
        <w:rPr>
          <w:rFonts w:hint="cs"/>
          <w:rtl/>
        </w:rPr>
        <w:t xml:space="preserve">אתה לא יודע, אני גר באשדוד ואני ראיתי. </w:t>
      </w:r>
    </w:p>
    <w:p w14:paraId="340F0476" w14:textId="77777777" w:rsidR="00000000" w:rsidRDefault="00B6587A">
      <w:pPr>
        <w:pStyle w:val="a"/>
        <w:rPr>
          <w:rFonts w:hint="cs"/>
          <w:rtl/>
        </w:rPr>
      </w:pPr>
    </w:p>
    <w:p w14:paraId="3F2AEDDF" w14:textId="77777777" w:rsidR="00000000" w:rsidRDefault="00B6587A">
      <w:pPr>
        <w:pStyle w:val="SpeakerCon"/>
        <w:rPr>
          <w:rtl/>
        </w:rPr>
      </w:pPr>
      <w:bookmarkStart w:id="193" w:name="FS000000540T09_10_2003_13_43_49C"/>
      <w:bookmarkEnd w:id="193"/>
      <w:r>
        <w:rPr>
          <w:rtl/>
        </w:rPr>
        <w:t>מוחמד ברכה (חד"ש-תע"ל):</w:t>
      </w:r>
    </w:p>
    <w:p w14:paraId="6CF45708" w14:textId="77777777" w:rsidR="00000000" w:rsidRDefault="00B6587A">
      <w:pPr>
        <w:pStyle w:val="a"/>
        <w:rPr>
          <w:rtl/>
        </w:rPr>
      </w:pPr>
    </w:p>
    <w:p w14:paraId="74BBB1A2" w14:textId="77777777" w:rsidR="00000000" w:rsidRDefault="00B6587A">
      <w:pPr>
        <w:pStyle w:val="a"/>
        <w:rPr>
          <w:rFonts w:hint="cs"/>
          <w:rtl/>
        </w:rPr>
      </w:pPr>
      <w:r>
        <w:rPr>
          <w:rFonts w:hint="cs"/>
          <w:rtl/>
        </w:rPr>
        <w:t xml:space="preserve">אז אתה </w:t>
      </w:r>
      <w:r>
        <w:rPr>
          <w:rFonts w:hint="cs"/>
          <w:rtl/>
        </w:rPr>
        <w:t xml:space="preserve">שותף לשקרים. רציתי לשפוט אותך לקולא, מה לעשות. </w:t>
      </w:r>
    </w:p>
    <w:p w14:paraId="5F9A8B10" w14:textId="77777777" w:rsidR="00000000" w:rsidRDefault="00B6587A">
      <w:pPr>
        <w:pStyle w:val="a"/>
        <w:rPr>
          <w:rFonts w:hint="cs"/>
          <w:rtl/>
        </w:rPr>
      </w:pPr>
    </w:p>
    <w:p w14:paraId="46D5BE5A" w14:textId="77777777" w:rsidR="00000000" w:rsidRDefault="00B6587A">
      <w:pPr>
        <w:pStyle w:val="ad"/>
        <w:rPr>
          <w:rtl/>
        </w:rPr>
      </w:pPr>
    </w:p>
    <w:p w14:paraId="10F45EDC" w14:textId="77777777" w:rsidR="00000000" w:rsidRDefault="00B6587A">
      <w:pPr>
        <w:pStyle w:val="ad"/>
        <w:rPr>
          <w:rtl/>
        </w:rPr>
      </w:pPr>
      <w:r>
        <w:rPr>
          <w:rtl/>
        </w:rPr>
        <w:t>היו"ר ראובן ריבלין:</w:t>
      </w:r>
    </w:p>
    <w:p w14:paraId="09E7E170" w14:textId="77777777" w:rsidR="00000000" w:rsidRDefault="00B6587A">
      <w:pPr>
        <w:pStyle w:val="a"/>
        <w:rPr>
          <w:rtl/>
        </w:rPr>
      </w:pPr>
    </w:p>
    <w:p w14:paraId="1FC02C0E" w14:textId="77777777" w:rsidR="00000000" w:rsidRDefault="00B6587A">
      <w:pPr>
        <w:pStyle w:val="a"/>
        <w:rPr>
          <w:rFonts w:hint="cs"/>
          <w:rtl/>
        </w:rPr>
      </w:pPr>
      <w:r>
        <w:rPr>
          <w:rFonts w:hint="cs"/>
          <w:rtl/>
        </w:rPr>
        <w:t xml:space="preserve">תודה לחבר הכנסת בנלולו על גילוי העניין בנמל אשדוד, כאשדודי, אני בהחלט מעריך את זה. נא לאפשר לחבר הכנסת ברכה להתקדם. </w:t>
      </w:r>
    </w:p>
    <w:p w14:paraId="2A66C890" w14:textId="77777777" w:rsidR="00000000" w:rsidRDefault="00B6587A">
      <w:pPr>
        <w:pStyle w:val="a"/>
        <w:rPr>
          <w:rFonts w:hint="cs"/>
          <w:rtl/>
        </w:rPr>
      </w:pPr>
    </w:p>
    <w:p w14:paraId="44290DFC" w14:textId="77777777" w:rsidR="00000000" w:rsidRDefault="00B6587A">
      <w:pPr>
        <w:pStyle w:val="SpeakerCon"/>
        <w:rPr>
          <w:rtl/>
        </w:rPr>
      </w:pPr>
      <w:bookmarkStart w:id="194" w:name="FS000000540T09_10_2003_13_44_42C"/>
      <w:bookmarkEnd w:id="194"/>
      <w:r>
        <w:rPr>
          <w:rtl/>
        </w:rPr>
        <w:t>מוחמד ברכה (חד"ש-תע"ל):</w:t>
      </w:r>
    </w:p>
    <w:p w14:paraId="760A55EF" w14:textId="77777777" w:rsidR="00000000" w:rsidRDefault="00B6587A">
      <w:pPr>
        <w:pStyle w:val="a"/>
        <w:rPr>
          <w:rtl/>
        </w:rPr>
      </w:pPr>
    </w:p>
    <w:p w14:paraId="058FA66B" w14:textId="77777777" w:rsidR="00000000" w:rsidRDefault="00B6587A">
      <w:pPr>
        <w:pStyle w:val="a"/>
        <w:rPr>
          <w:rFonts w:hint="cs"/>
          <w:rtl/>
        </w:rPr>
      </w:pPr>
      <w:r>
        <w:rPr>
          <w:rFonts w:hint="cs"/>
          <w:rtl/>
        </w:rPr>
        <w:t>אדוני היושב-ראש, חברי הכנסת, רק לפני שנתיי</w:t>
      </w:r>
      <w:r>
        <w:rPr>
          <w:rFonts w:hint="cs"/>
          <w:rtl/>
        </w:rPr>
        <w:t>ם חתמה הממשלה על הסכם עם העובדים, שחייב אותם בפשרות מכאיבות, בהגדלה משמעותית של מכסות העבודה, בהסכמה לתאגוד ויצירת בסיס לתחרותיות ולהפרטה. העובדים התנגדו, וההסתדרות, לצערי, כפתה עליהם את ההסכם. היום עמד יושב-ראש ההסתדרות ואמר שהוא הדיח ראשי ועדי עובדים באש</w:t>
      </w:r>
      <w:r>
        <w:rPr>
          <w:rFonts w:hint="cs"/>
          <w:rtl/>
        </w:rPr>
        <w:t xml:space="preserve">דוד כדי להעביר את ההסכמים ההם. והנה עכשיו באה הממשלה ומבטלת את ההסכם, מובילה חקיקה מעל ראשם של העובדים, ושר האוצר מזמין אותם מעל גלי האתר להיכנס למשא-ומתן. </w:t>
      </w:r>
    </w:p>
    <w:p w14:paraId="72EFFC42" w14:textId="77777777" w:rsidR="00000000" w:rsidRDefault="00B6587A">
      <w:pPr>
        <w:pStyle w:val="a"/>
        <w:rPr>
          <w:rFonts w:hint="cs"/>
          <w:rtl/>
        </w:rPr>
      </w:pPr>
    </w:p>
    <w:p w14:paraId="7BAD6250" w14:textId="77777777" w:rsidR="00000000" w:rsidRDefault="00B6587A">
      <w:pPr>
        <w:pStyle w:val="a"/>
        <w:rPr>
          <w:rFonts w:hint="cs"/>
          <w:rtl/>
        </w:rPr>
      </w:pPr>
      <w:r>
        <w:rPr>
          <w:rFonts w:hint="cs"/>
          <w:rtl/>
        </w:rPr>
        <w:t>אדוני שר האוצר, שאיננו כאן, לאיזה משא-ומתן בדיוק אתה מזמין את העובדים? קודם ביטלת את ההסכם, יזמת ח</w:t>
      </w:r>
      <w:r>
        <w:rPr>
          <w:rFonts w:hint="cs"/>
          <w:rtl/>
        </w:rPr>
        <w:t xml:space="preserve">קיקה, ועכשיו אתה קורא לעובדים למשא-ומתן. זה משא-ומתן? זה בקושי שימוע לפושעים. </w:t>
      </w:r>
    </w:p>
    <w:p w14:paraId="45A19E75" w14:textId="77777777" w:rsidR="00000000" w:rsidRDefault="00B6587A">
      <w:pPr>
        <w:pStyle w:val="a"/>
        <w:rPr>
          <w:rFonts w:hint="cs"/>
          <w:rtl/>
        </w:rPr>
      </w:pPr>
    </w:p>
    <w:p w14:paraId="6448D108" w14:textId="77777777" w:rsidR="00000000" w:rsidRDefault="00B6587A">
      <w:pPr>
        <w:pStyle w:val="a"/>
        <w:rPr>
          <w:rFonts w:hint="cs"/>
          <w:rtl/>
        </w:rPr>
      </w:pPr>
      <w:r>
        <w:rPr>
          <w:rFonts w:hint="cs"/>
          <w:rtl/>
        </w:rPr>
        <w:t>אדוני היושב-ראש, חברי הכנסת, אל תרימו את ידיכם בעד החקיקה המסוכנת הזאת. היא נולדה בחטא, והיא תגרור תוהו ובוהו במשק. אל לה לכנסת לדחוף אלפי אנשי עמל אל מחוזות הייאוש והאלימות. א</w:t>
      </w:r>
      <w:r>
        <w:rPr>
          <w:rFonts w:hint="cs"/>
          <w:rtl/>
        </w:rPr>
        <w:t xml:space="preserve">ל לה לכנסת לשמש חותמת גומי של הממשלה. </w:t>
      </w:r>
    </w:p>
    <w:p w14:paraId="58881AA3" w14:textId="77777777" w:rsidR="00000000" w:rsidRDefault="00B6587A">
      <w:pPr>
        <w:pStyle w:val="a"/>
        <w:rPr>
          <w:rFonts w:hint="cs"/>
          <w:rtl/>
        </w:rPr>
      </w:pPr>
    </w:p>
    <w:p w14:paraId="7872CD48" w14:textId="77777777" w:rsidR="00000000" w:rsidRDefault="00B6587A">
      <w:pPr>
        <w:pStyle w:val="a"/>
        <w:rPr>
          <w:rFonts w:hint="cs"/>
          <w:rtl/>
        </w:rPr>
      </w:pPr>
      <w:r>
        <w:rPr>
          <w:rFonts w:hint="cs"/>
          <w:rtl/>
        </w:rPr>
        <w:t>ולכל זה מיתוספת הדמגוגיה הלאומנית-הימנית-הקיצונית, כאילו העובדים פוגעים במדינה בעצם השביתה. מי זו המדינה, כנס קיסריה או עובדי הנמלים? מי זו המדינה, חמש משפחות ההון הגדול או "כיכר הלחם" שפורקה אתמול? מי זו המדינה, הגב</w:t>
      </w:r>
      <w:r>
        <w:rPr>
          <w:rFonts w:hint="cs"/>
          <w:rtl/>
        </w:rPr>
        <w:t xml:space="preserve">רת אריסון או הגברת קנפו? </w:t>
      </w:r>
    </w:p>
    <w:p w14:paraId="673A3CD6" w14:textId="77777777" w:rsidR="00000000" w:rsidRDefault="00B6587A">
      <w:pPr>
        <w:pStyle w:val="a"/>
        <w:rPr>
          <w:rFonts w:hint="cs"/>
          <w:rtl/>
        </w:rPr>
      </w:pPr>
    </w:p>
    <w:p w14:paraId="403CDD58" w14:textId="77777777" w:rsidR="00000000" w:rsidRDefault="00B6587A">
      <w:pPr>
        <w:pStyle w:val="ac"/>
        <w:rPr>
          <w:rtl/>
        </w:rPr>
      </w:pPr>
      <w:r>
        <w:rPr>
          <w:rFonts w:hint="eastAsia"/>
          <w:rtl/>
        </w:rPr>
        <w:t>רוני</w:t>
      </w:r>
      <w:r>
        <w:rPr>
          <w:rtl/>
        </w:rPr>
        <w:t xml:space="preserve"> בר-און (הליכוד):</w:t>
      </w:r>
    </w:p>
    <w:p w14:paraId="7A045F9E" w14:textId="77777777" w:rsidR="00000000" w:rsidRDefault="00B6587A">
      <w:pPr>
        <w:pStyle w:val="a"/>
        <w:rPr>
          <w:rFonts w:hint="cs"/>
          <w:rtl/>
        </w:rPr>
      </w:pPr>
    </w:p>
    <w:p w14:paraId="14D52AC2" w14:textId="77777777" w:rsidR="00000000" w:rsidRDefault="00B6587A">
      <w:pPr>
        <w:pStyle w:val="a"/>
        <w:rPr>
          <w:rFonts w:hint="cs"/>
          <w:rtl/>
        </w:rPr>
      </w:pPr>
      <w:r>
        <w:rPr>
          <w:rFonts w:hint="cs"/>
          <w:rtl/>
        </w:rPr>
        <w:t xml:space="preserve">מסעדת "מקסים" זה המדינה. </w:t>
      </w:r>
    </w:p>
    <w:p w14:paraId="50D61FC7" w14:textId="77777777" w:rsidR="00000000" w:rsidRDefault="00B6587A">
      <w:pPr>
        <w:pStyle w:val="a"/>
        <w:rPr>
          <w:rFonts w:hint="cs"/>
          <w:rtl/>
        </w:rPr>
      </w:pPr>
    </w:p>
    <w:p w14:paraId="418E0430" w14:textId="77777777" w:rsidR="00000000" w:rsidRDefault="00B6587A">
      <w:pPr>
        <w:pStyle w:val="SpeakerCon"/>
        <w:rPr>
          <w:rtl/>
        </w:rPr>
      </w:pPr>
      <w:bookmarkStart w:id="195" w:name="FS000000540T09_10_2003_13_50_47C"/>
      <w:bookmarkEnd w:id="195"/>
      <w:r>
        <w:rPr>
          <w:rtl/>
        </w:rPr>
        <w:t>מוחמד ברכה (חד"ש-תע"ל):</w:t>
      </w:r>
    </w:p>
    <w:p w14:paraId="004378B0" w14:textId="77777777" w:rsidR="00000000" w:rsidRDefault="00B6587A">
      <w:pPr>
        <w:pStyle w:val="a"/>
        <w:rPr>
          <w:rtl/>
        </w:rPr>
      </w:pPr>
    </w:p>
    <w:p w14:paraId="3779A3D9" w14:textId="77777777" w:rsidR="00000000" w:rsidRDefault="00B6587A">
      <w:pPr>
        <w:pStyle w:val="a"/>
        <w:rPr>
          <w:rFonts w:hint="cs"/>
          <w:rtl/>
        </w:rPr>
      </w:pPr>
      <w:r>
        <w:rPr>
          <w:rFonts w:hint="cs"/>
          <w:rtl/>
        </w:rPr>
        <w:t>אל תיכנס לזה. אתה אומר דבר מסוכן וחמור מאוד, ואני אצטרך לענות בצורה קשה. אל תחבר בין זה לזה. באותו נוסח של הדמגוגיה הלאומנית-הימנית-הקיצונית ששולטת במדינה</w:t>
      </w:r>
      <w:r>
        <w:rPr>
          <w:rFonts w:hint="cs"/>
          <w:rtl/>
        </w:rPr>
        <w:t xml:space="preserve">, באים היום לומר שיש גורמים פוליטיים שמדברים עם הפלסטינים במערכת הפוליטית בישראל. לדבר כדי לטפח את התקווה של השלום, זה נגד המדינה. ושוב, מי זו המדינה? המדינה זה המתנחלים או העובדים? </w:t>
      </w:r>
    </w:p>
    <w:p w14:paraId="508F803E" w14:textId="77777777" w:rsidR="00000000" w:rsidRDefault="00B6587A">
      <w:pPr>
        <w:pStyle w:val="a"/>
        <w:rPr>
          <w:rFonts w:hint="cs"/>
          <w:rtl/>
        </w:rPr>
      </w:pPr>
    </w:p>
    <w:p w14:paraId="2C37AC88" w14:textId="77777777" w:rsidR="00000000" w:rsidRDefault="00B6587A">
      <w:pPr>
        <w:pStyle w:val="a"/>
        <w:rPr>
          <w:rFonts w:hint="cs"/>
          <w:rtl/>
        </w:rPr>
      </w:pPr>
      <w:r>
        <w:rPr>
          <w:rFonts w:hint="cs"/>
          <w:rtl/>
        </w:rPr>
        <w:t>אדוני היושב-ראש, הדיבורים על כך שלעובדים בישראל יש יותר מדי כוח, הם בדיח</w:t>
      </w:r>
      <w:r>
        <w:rPr>
          <w:rFonts w:hint="cs"/>
          <w:rtl/>
        </w:rPr>
        <w:t xml:space="preserve">ה עגומה. לא רק שאין לעובדים הרבה כוח, דומה שהם מנהלים קרבות מאסף על זכותם להיות בכלל עובדים, ולא אבק אדם של חברות כוח-אדם. תודה רבה. </w:t>
      </w:r>
    </w:p>
    <w:p w14:paraId="6EE2A75C" w14:textId="77777777" w:rsidR="00000000" w:rsidRDefault="00B6587A">
      <w:pPr>
        <w:pStyle w:val="a"/>
        <w:rPr>
          <w:rFonts w:hint="cs"/>
          <w:rtl/>
        </w:rPr>
      </w:pPr>
    </w:p>
    <w:p w14:paraId="083B58FB" w14:textId="77777777" w:rsidR="00000000" w:rsidRDefault="00B6587A">
      <w:pPr>
        <w:pStyle w:val="ad"/>
        <w:rPr>
          <w:rtl/>
        </w:rPr>
      </w:pPr>
      <w:r>
        <w:rPr>
          <w:rtl/>
        </w:rPr>
        <w:t>היו"ר ראובן ריבלין:</w:t>
      </w:r>
    </w:p>
    <w:p w14:paraId="67D13FAA" w14:textId="77777777" w:rsidR="00000000" w:rsidRDefault="00B6587A">
      <w:pPr>
        <w:pStyle w:val="a"/>
        <w:rPr>
          <w:rtl/>
        </w:rPr>
      </w:pPr>
    </w:p>
    <w:p w14:paraId="61845C95" w14:textId="77777777" w:rsidR="00000000" w:rsidRDefault="00B6587A">
      <w:pPr>
        <w:pStyle w:val="a"/>
        <w:rPr>
          <w:rFonts w:hint="cs"/>
          <w:rtl/>
        </w:rPr>
      </w:pPr>
      <w:r>
        <w:rPr>
          <w:rFonts w:hint="cs"/>
          <w:rtl/>
        </w:rPr>
        <w:t>אני מודה מאוד לחבר הכנסת ברכה. חבר הכנסת אברהם בייגה שוחט. לאדוני יש בשם סיעתו שש דקות, לאחר מכן אנח</w:t>
      </w:r>
      <w:r>
        <w:rPr>
          <w:rFonts w:hint="cs"/>
          <w:rtl/>
        </w:rPr>
        <w:t xml:space="preserve">נו מצטמצמים והולכים. בבקשה. </w:t>
      </w:r>
    </w:p>
    <w:p w14:paraId="2DE0BBB0" w14:textId="77777777" w:rsidR="00000000" w:rsidRDefault="00B6587A">
      <w:pPr>
        <w:pStyle w:val="a"/>
        <w:rPr>
          <w:rFonts w:hint="cs"/>
          <w:rtl/>
        </w:rPr>
      </w:pPr>
    </w:p>
    <w:p w14:paraId="218D1692" w14:textId="77777777" w:rsidR="00000000" w:rsidRDefault="00B6587A">
      <w:pPr>
        <w:pStyle w:val="Speaker"/>
        <w:rPr>
          <w:rtl/>
        </w:rPr>
      </w:pPr>
      <w:bookmarkStart w:id="196" w:name="FS000000459T09_10_2003_13_57_17"/>
      <w:bookmarkEnd w:id="196"/>
      <w:r>
        <w:rPr>
          <w:rFonts w:hint="eastAsia"/>
          <w:rtl/>
        </w:rPr>
        <w:t>אברהם</w:t>
      </w:r>
      <w:r>
        <w:rPr>
          <w:rtl/>
        </w:rPr>
        <w:t xml:space="preserve"> בייגה שוחט (העבודה-מימד):</w:t>
      </w:r>
    </w:p>
    <w:p w14:paraId="3CA7AB64" w14:textId="77777777" w:rsidR="00000000" w:rsidRDefault="00B6587A">
      <w:pPr>
        <w:pStyle w:val="a"/>
        <w:rPr>
          <w:rFonts w:hint="cs"/>
          <w:rtl/>
        </w:rPr>
      </w:pPr>
    </w:p>
    <w:p w14:paraId="0766F8B1" w14:textId="77777777" w:rsidR="00000000" w:rsidRDefault="00B6587A">
      <w:pPr>
        <w:pStyle w:val="a"/>
        <w:rPr>
          <w:rFonts w:hint="cs"/>
          <w:rtl/>
        </w:rPr>
      </w:pPr>
      <w:r>
        <w:rPr>
          <w:rFonts w:hint="cs"/>
          <w:rtl/>
        </w:rPr>
        <w:t xml:space="preserve">אדוני היושב-ראש, רבותי חברי הכנסת, אולי לחלק מהאנשים זכור, אולי לחלק מהאנשים לא זכור, אבל באוגוסט 1999 - - - </w:t>
      </w:r>
    </w:p>
    <w:p w14:paraId="145F5E38" w14:textId="77777777" w:rsidR="00000000" w:rsidRDefault="00B6587A">
      <w:pPr>
        <w:pStyle w:val="a"/>
        <w:rPr>
          <w:rFonts w:hint="cs"/>
          <w:rtl/>
        </w:rPr>
      </w:pPr>
    </w:p>
    <w:p w14:paraId="29AE3B80" w14:textId="77777777" w:rsidR="00000000" w:rsidRDefault="00B6587A">
      <w:pPr>
        <w:pStyle w:val="ac"/>
        <w:rPr>
          <w:rtl/>
        </w:rPr>
      </w:pPr>
      <w:r>
        <w:rPr>
          <w:rFonts w:hint="eastAsia"/>
          <w:rtl/>
        </w:rPr>
        <w:t>דניאל</w:t>
      </w:r>
      <w:r>
        <w:rPr>
          <w:rtl/>
        </w:rPr>
        <w:t xml:space="preserve"> בנלולו (הליכוד):</w:t>
      </w:r>
    </w:p>
    <w:p w14:paraId="1C2D56F9" w14:textId="77777777" w:rsidR="00000000" w:rsidRDefault="00B6587A">
      <w:pPr>
        <w:pStyle w:val="a"/>
        <w:rPr>
          <w:rFonts w:hint="cs"/>
          <w:rtl/>
        </w:rPr>
      </w:pPr>
    </w:p>
    <w:p w14:paraId="126E4E26" w14:textId="77777777" w:rsidR="00000000" w:rsidRDefault="00B6587A">
      <w:pPr>
        <w:pStyle w:val="a"/>
        <w:rPr>
          <w:rFonts w:hint="cs"/>
          <w:rtl/>
        </w:rPr>
      </w:pPr>
      <w:r>
        <w:rPr>
          <w:rFonts w:hint="cs"/>
          <w:rtl/>
        </w:rPr>
        <w:t>אדוני היושב-ראש, השר לשעבר סנה נמצא פה, אפשר לשאול אותו לג</w:t>
      </w:r>
      <w:r>
        <w:rPr>
          <w:rFonts w:hint="cs"/>
          <w:rtl/>
        </w:rPr>
        <w:t xml:space="preserve">בי המינויים. </w:t>
      </w:r>
    </w:p>
    <w:p w14:paraId="2CB8CA6B" w14:textId="77777777" w:rsidR="00000000" w:rsidRDefault="00B6587A">
      <w:pPr>
        <w:pStyle w:val="a"/>
        <w:rPr>
          <w:rFonts w:hint="cs"/>
          <w:rtl/>
        </w:rPr>
      </w:pPr>
    </w:p>
    <w:p w14:paraId="483A30B4" w14:textId="77777777" w:rsidR="00000000" w:rsidRDefault="00B6587A">
      <w:pPr>
        <w:pStyle w:val="ac"/>
        <w:rPr>
          <w:rtl/>
        </w:rPr>
      </w:pPr>
      <w:r>
        <w:rPr>
          <w:rFonts w:hint="eastAsia"/>
          <w:rtl/>
        </w:rPr>
        <w:t>דוד</w:t>
      </w:r>
      <w:r>
        <w:rPr>
          <w:rtl/>
        </w:rPr>
        <w:t xml:space="preserve"> טל (עם אחד):</w:t>
      </w:r>
    </w:p>
    <w:p w14:paraId="7B6B4E51" w14:textId="77777777" w:rsidR="00000000" w:rsidRDefault="00B6587A">
      <w:pPr>
        <w:pStyle w:val="a"/>
        <w:rPr>
          <w:rFonts w:hint="cs"/>
          <w:rtl/>
        </w:rPr>
      </w:pPr>
    </w:p>
    <w:p w14:paraId="5EA86CF7" w14:textId="77777777" w:rsidR="00000000" w:rsidRDefault="00B6587A">
      <w:pPr>
        <w:pStyle w:val="a"/>
        <w:rPr>
          <w:rFonts w:hint="cs"/>
          <w:rtl/>
        </w:rPr>
      </w:pPr>
      <w:r>
        <w:rPr>
          <w:rFonts w:hint="cs"/>
          <w:rtl/>
        </w:rPr>
        <w:t xml:space="preserve">- - - </w:t>
      </w:r>
    </w:p>
    <w:p w14:paraId="7E691D2A" w14:textId="77777777" w:rsidR="00000000" w:rsidRDefault="00B6587A">
      <w:pPr>
        <w:pStyle w:val="a"/>
        <w:rPr>
          <w:rFonts w:hint="cs"/>
          <w:rtl/>
        </w:rPr>
      </w:pPr>
    </w:p>
    <w:p w14:paraId="2190C181" w14:textId="77777777" w:rsidR="00000000" w:rsidRDefault="00B6587A">
      <w:pPr>
        <w:pStyle w:val="ad"/>
        <w:rPr>
          <w:rtl/>
        </w:rPr>
      </w:pPr>
      <w:r>
        <w:rPr>
          <w:rtl/>
        </w:rPr>
        <w:t>היו"ר ראובן ריבלין:</w:t>
      </w:r>
    </w:p>
    <w:p w14:paraId="495C4568" w14:textId="77777777" w:rsidR="00000000" w:rsidRDefault="00B6587A">
      <w:pPr>
        <w:pStyle w:val="a"/>
        <w:rPr>
          <w:rtl/>
        </w:rPr>
      </w:pPr>
    </w:p>
    <w:p w14:paraId="73DF94EC" w14:textId="77777777" w:rsidR="00000000" w:rsidRDefault="00B6587A">
      <w:pPr>
        <w:pStyle w:val="a"/>
        <w:rPr>
          <w:rFonts w:hint="cs"/>
          <w:rtl/>
        </w:rPr>
      </w:pPr>
      <w:r>
        <w:rPr>
          <w:rFonts w:hint="cs"/>
          <w:rtl/>
        </w:rPr>
        <w:t xml:space="preserve">אני מודה מאוד לחבר הכנסת בנלולו שהפנה את תשומת לבי לכך שהוא יכול לשאול אותו. אני מאוד מודה לך על הערתך. עם זה, אני לא אשתמש בעצתך, אף שהיא חשובה. </w:t>
      </w:r>
    </w:p>
    <w:p w14:paraId="63612262" w14:textId="77777777" w:rsidR="00000000" w:rsidRDefault="00B6587A">
      <w:pPr>
        <w:pStyle w:val="a"/>
        <w:rPr>
          <w:rFonts w:hint="cs"/>
          <w:rtl/>
        </w:rPr>
      </w:pPr>
    </w:p>
    <w:p w14:paraId="20710529" w14:textId="77777777" w:rsidR="00000000" w:rsidRDefault="00B6587A">
      <w:pPr>
        <w:pStyle w:val="a"/>
        <w:rPr>
          <w:rFonts w:hint="cs"/>
          <w:rtl/>
        </w:rPr>
      </w:pPr>
      <w:r>
        <w:rPr>
          <w:rFonts w:hint="cs"/>
          <w:rtl/>
        </w:rPr>
        <w:t xml:space="preserve">חבר הכנסת טל, אדוני יזכור כסגן יושב-ראש הכנסת </w:t>
      </w:r>
      <w:r>
        <w:rPr>
          <w:rFonts w:hint="cs"/>
          <w:rtl/>
        </w:rPr>
        <w:t>שלא אומרים מלה בעמידה.</w:t>
      </w:r>
    </w:p>
    <w:p w14:paraId="2ADFBD87" w14:textId="77777777" w:rsidR="00000000" w:rsidRDefault="00B6587A">
      <w:pPr>
        <w:pStyle w:val="a"/>
        <w:rPr>
          <w:rFonts w:hint="cs"/>
          <w:rtl/>
        </w:rPr>
      </w:pPr>
    </w:p>
    <w:p w14:paraId="6476B065" w14:textId="77777777" w:rsidR="00000000" w:rsidRDefault="00B6587A">
      <w:pPr>
        <w:pStyle w:val="ac"/>
        <w:rPr>
          <w:rtl/>
        </w:rPr>
      </w:pPr>
      <w:r>
        <w:rPr>
          <w:rFonts w:hint="eastAsia"/>
          <w:rtl/>
        </w:rPr>
        <w:t>דוד</w:t>
      </w:r>
      <w:r>
        <w:rPr>
          <w:rtl/>
        </w:rPr>
        <w:t xml:space="preserve"> טל (עם אחד):</w:t>
      </w:r>
    </w:p>
    <w:p w14:paraId="3859F00E" w14:textId="77777777" w:rsidR="00000000" w:rsidRDefault="00B6587A">
      <w:pPr>
        <w:pStyle w:val="a"/>
        <w:rPr>
          <w:rFonts w:hint="cs"/>
          <w:rtl/>
        </w:rPr>
      </w:pPr>
    </w:p>
    <w:p w14:paraId="6D5B08FF" w14:textId="77777777" w:rsidR="00000000" w:rsidRDefault="00B6587A">
      <w:pPr>
        <w:pStyle w:val="a"/>
        <w:rPr>
          <w:rFonts w:hint="cs"/>
          <w:rtl/>
        </w:rPr>
      </w:pPr>
      <w:r>
        <w:rPr>
          <w:rFonts w:hint="cs"/>
          <w:rtl/>
        </w:rPr>
        <w:t>- - - פוליטי.</w:t>
      </w:r>
    </w:p>
    <w:p w14:paraId="58751C84" w14:textId="77777777" w:rsidR="00000000" w:rsidRDefault="00B6587A">
      <w:pPr>
        <w:pStyle w:val="a"/>
        <w:rPr>
          <w:rFonts w:hint="cs"/>
          <w:rtl/>
        </w:rPr>
      </w:pPr>
    </w:p>
    <w:p w14:paraId="1FD3D3CA" w14:textId="77777777" w:rsidR="00000000" w:rsidRDefault="00B6587A">
      <w:pPr>
        <w:pStyle w:val="ad"/>
        <w:rPr>
          <w:rtl/>
        </w:rPr>
      </w:pPr>
      <w:r>
        <w:rPr>
          <w:rtl/>
        </w:rPr>
        <w:t>היו"ר ראובן ריבלין:</w:t>
      </w:r>
    </w:p>
    <w:p w14:paraId="1C70AC13" w14:textId="77777777" w:rsidR="00000000" w:rsidRDefault="00B6587A">
      <w:pPr>
        <w:pStyle w:val="a"/>
        <w:rPr>
          <w:rtl/>
        </w:rPr>
      </w:pPr>
    </w:p>
    <w:p w14:paraId="29861784" w14:textId="77777777" w:rsidR="00000000" w:rsidRDefault="00B6587A">
      <w:pPr>
        <w:pStyle w:val="a"/>
        <w:rPr>
          <w:rFonts w:hint="cs"/>
          <w:rtl/>
        </w:rPr>
      </w:pPr>
      <w:r>
        <w:rPr>
          <w:rFonts w:hint="cs"/>
          <w:rtl/>
        </w:rPr>
        <w:t>גם בממדי גופו של אדוני ובעוצמת אישיותו הדבר נראה כאיום.</w:t>
      </w:r>
    </w:p>
    <w:p w14:paraId="1840E8CA" w14:textId="77777777" w:rsidR="00000000" w:rsidRDefault="00B6587A">
      <w:pPr>
        <w:pStyle w:val="a"/>
        <w:rPr>
          <w:rFonts w:hint="cs"/>
          <w:rtl/>
        </w:rPr>
      </w:pPr>
    </w:p>
    <w:p w14:paraId="0D2F4BF4" w14:textId="77777777" w:rsidR="00000000" w:rsidRDefault="00B6587A">
      <w:pPr>
        <w:pStyle w:val="ac"/>
        <w:rPr>
          <w:rtl/>
        </w:rPr>
      </w:pPr>
      <w:r>
        <w:rPr>
          <w:rFonts w:hint="eastAsia"/>
          <w:rtl/>
        </w:rPr>
        <w:t>דניאל</w:t>
      </w:r>
      <w:r>
        <w:rPr>
          <w:rtl/>
        </w:rPr>
        <w:t xml:space="preserve"> בנלולו (הליכוד):</w:t>
      </w:r>
    </w:p>
    <w:p w14:paraId="6A817674" w14:textId="77777777" w:rsidR="00000000" w:rsidRDefault="00B6587A">
      <w:pPr>
        <w:pStyle w:val="a"/>
        <w:rPr>
          <w:rFonts w:hint="cs"/>
          <w:rtl/>
        </w:rPr>
      </w:pPr>
    </w:p>
    <w:p w14:paraId="03AA1D6E" w14:textId="77777777" w:rsidR="00000000" w:rsidRDefault="00B6587A">
      <w:pPr>
        <w:pStyle w:val="a"/>
        <w:rPr>
          <w:rFonts w:hint="cs"/>
          <w:rtl/>
        </w:rPr>
      </w:pPr>
      <w:r>
        <w:rPr>
          <w:rFonts w:hint="cs"/>
          <w:rtl/>
        </w:rPr>
        <w:t>- - -</w:t>
      </w:r>
    </w:p>
    <w:p w14:paraId="3037BDE8" w14:textId="77777777" w:rsidR="00000000" w:rsidRDefault="00B6587A">
      <w:pPr>
        <w:pStyle w:val="a"/>
        <w:rPr>
          <w:rFonts w:hint="cs"/>
          <w:rtl/>
        </w:rPr>
      </w:pPr>
    </w:p>
    <w:p w14:paraId="657D48EB" w14:textId="77777777" w:rsidR="00000000" w:rsidRDefault="00B6587A">
      <w:pPr>
        <w:pStyle w:val="ad"/>
        <w:rPr>
          <w:rtl/>
        </w:rPr>
      </w:pPr>
      <w:r>
        <w:rPr>
          <w:rtl/>
        </w:rPr>
        <w:t>היו"ר ראובן ריבלין:</w:t>
      </w:r>
    </w:p>
    <w:p w14:paraId="12633ED5" w14:textId="77777777" w:rsidR="00000000" w:rsidRDefault="00B6587A">
      <w:pPr>
        <w:pStyle w:val="a"/>
        <w:rPr>
          <w:rtl/>
        </w:rPr>
      </w:pPr>
    </w:p>
    <w:p w14:paraId="046E3498" w14:textId="77777777" w:rsidR="00000000" w:rsidRDefault="00B6587A">
      <w:pPr>
        <w:pStyle w:val="a"/>
        <w:rPr>
          <w:rFonts w:hint="cs"/>
          <w:rtl/>
        </w:rPr>
      </w:pPr>
      <w:r>
        <w:rPr>
          <w:rFonts w:hint="cs"/>
          <w:rtl/>
        </w:rPr>
        <w:t>רבותי חברי הכנסת, חבר הכנסת טל, אולי לא שמתם לב: השר לשעבר, שהתחיל בכ</w:t>
      </w:r>
      <w:r>
        <w:rPr>
          <w:rFonts w:hint="cs"/>
          <w:rtl/>
        </w:rPr>
        <w:t>ל נושא ההפרטה, נמצא על הדוכן.</w:t>
      </w:r>
    </w:p>
    <w:p w14:paraId="12E45C13" w14:textId="77777777" w:rsidR="00000000" w:rsidRDefault="00B6587A">
      <w:pPr>
        <w:pStyle w:val="a"/>
        <w:rPr>
          <w:rFonts w:hint="cs"/>
          <w:rtl/>
        </w:rPr>
      </w:pPr>
    </w:p>
    <w:p w14:paraId="5DAD08DC" w14:textId="77777777" w:rsidR="00000000" w:rsidRDefault="00B6587A">
      <w:pPr>
        <w:pStyle w:val="Speaker"/>
        <w:rPr>
          <w:rFonts w:hint="cs"/>
          <w:rtl/>
        </w:rPr>
      </w:pPr>
      <w:r>
        <w:rPr>
          <w:rFonts w:hint="cs"/>
          <w:rtl/>
        </w:rPr>
        <w:t>אברהם בייגה שוחט (העבודה-מימד):</w:t>
      </w:r>
    </w:p>
    <w:p w14:paraId="5239D675" w14:textId="77777777" w:rsidR="00000000" w:rsidRDefault="00B6587A">
      <w:pPr>
        <w:pStyle w:val="a"/>
        <w:rPr>
          <w:rtl/>
        </w:rPr>
      </w:pPr>
    </w:p>
    <w:p w14:paraId="0FE52DFC" w14:textId="77777777" w:rsidR="00000000" w:rsidRDefault="00B6587A">
      <w:pPr>
        <w:pStyle w:val="a"/>
        <w:rPr>
          <w:rFonts w:hint="cs"/>
          <w:rtl/>
        </w:rPr>
      </w:pPr>
      <w:r>
        <w:rPr>
          <w:rFonts w:hint="cs"/>
          <w:rtl/>
        </w:rPr>
        <w:t>בשעתה התקבלה החלטה על הפרטת נמל היובל, שהיה בתהליך בנייה, ובמסגרת ההחלטה המפורסמת שנדונה ב-2001 בוטלה החלטת הממשלה דאז, ובמקומה באה החלטת הממשלה הנוכחית, שאותה כרגע הממשלה מנסה לשנות.</w:t>
      </w:r>
    </w:p>
    <w:p w14:paraId="6621CA1A" w14:textId="77777777" w:rsidR="00000000" w:rsidRDefault="00B6587A">
      <w:pPr>
        <w:pStyle w:val="a"/>
        <w:rPr>
          <w:rFonts w:hint="cs"/>
          <w:rtl/>
        </w:rPr>
      </w:pPr>
    </w:p>
    <w:p w14:paraId="39533212" w14:textId="77777777" w:rsidR="00000000" w:rsidRDefault="00B6587A">
      <w:pPr>
        <w:pStyle w:val="a"/>
        <w:rPr>
          <w:rFonts w:hint="cs"/>
          <w:rtl/>
        </w:rPr>
      </w:pPr>
      <w:r>
        <w:rPr>
          <w:rFonts w:hint="cs"/>
          <w:rtl/>
        </w:rPr>
        <w:t>לפני שא</w:t>
      </w:r>
      <w:r>
        <w:rPr>
          <w:rFonts w:hint="cs"/>
          <w:rtl/>
        </w:rPr>
        <w:t>גש לעיקר הדברים ואתרכז רק בנושא הנמלים, אני רוצה להעיר שתי הערות. השר ליברמן איננו כאן, אבל הייתי מציע שלא ילמד ולא יטיף מוסר, וקצת צניעות לא היתה מזיקה לו.</w:t>
      </w:r>
    </w:p>
    <w:p w14:paraId="47B4A239" w14:textId="77777777" w:rsidR="00000000" w:rsidRDefault="00B6587A">
      <w:pPr>
        <w:pStyle w:val="a"/>
        <w:rPr>
          <w:rFonts w:hint="cs"/>
          <w:rtl/>
        </w:rPr>
      </w:pPr>
    </w:p>
    <w:p w14:paraId="77C03BB2" w14:textId="77777777" w:rsidR="00000000" w:rsidRDefault="00B6587A">
      <w:pPr>
        <w:pStyle w:val="ad"/>
        <w:rPr>
          <w:rtl/>
        </w:rPr>
      </w:pPr>
      <w:r>
        <w:rPr>
          <w:rtl/>
        </w:rPr>
        <w:t>היו"ר ראובן ריבלין:</w:t>
      </w:r>
    </w:p>
    <w:p w14:paraId="24BF1773" w14:textId="77777777" w:rsidR="00000000" w:rsidRDefault="00B6587A">
      <w:pPr>
        <w:pStyle w:val="a"/>
        <w:rPr>
          <w:rtl/>
        </w:rPr>
      </w:pPr>
    </w:p>
    <w:p w14:paraId="51F34CF3" w14:textId="77777777" w:rsidR="00000000" w:rsidRDefault="00B6587A">
      <w:pPr>
        <w:pStyle w:val="a"/>
        <w:rPr>
          <w:rFonts w:hint="cs"/>
          <w:rtl/>
        </w:rPr>
      </w:pPr>
      <w:r>
        <w:rPr>
          <w:rFonts w:hint="cs"/>
          <w:rtl/>
        </w:rPr>
        <w:t>אני יכול להבטיח לאדוני ששניהם - שר האוצר והשר ליברמן - רואים אותך מדבר.</w:t>
      </w:r>
    </w:p>
    <w:p w14:paraId="7DDBECA0" w14:textId="77777777" w:rsidR="00000000" w:rsidRDefault="00B6587A">
      <w:pPr>
        <w:pStyle w:val="a"/>
        <w:rPr>
          <w:rFonts w:hint="cs"/>
          <w:rtl/>
        </w:rPr>
      </w:pPr>
    </w:p>
    <w:p w14:paraId="7911BAF8" w14:textId="77777777" w:rsidR="00000000" w:rsidRDefault="00B6587A">
      <w:pPr>
        <w:pStyle w:val="SpeakerCon"/>
        <w:rPr>
          <w:rtl/>
        </w:rPr>
      </w:pPr>
      <w:bookmarkStart w:id="197" w:name="FS000000459T09_10_2003_13_20_59"/>
      <w:bookmarkEnd w:id="197"/>
      <w:r>
        <w:rPr>
          <w:rFonts w:hint="eastAsia"/>
          <w:rtl/>
        </w:rPr>
        <w:t>אברה</w:t>
      </w:r>
      <w:r>
        <w:rPr>
          <w:rFonts w:hint="eastAsia"/>
          <w:rtl/>
        </w:rPr>
        <w:t>ם</w:t>
      </w:r>
      <w:r>
        <w:rPr>
          <w:rtl/>
        </w:rPr>
        <w:t xml:space="preserve"> בייגה שוחט (העבודה-מימד):</w:t>
      </w:r>
    </w:p>
    <w:p w14:paraId="383EBE3F" w14:textId="77777777" w:rsidR="00000000" w:rsidRDefault="00B6587A">
      <w:pPr>
        <w:pStyle w:val="a"/>
        <w:rPr>
          <w:rFonts w:hint="cs"/>
          <w:rtl/>
        </w:rPr>
      </w:pPr>
    </w:p>
    <w:p w14:paraId="5A153DFE" w14:textId="77777777" w:rsidR="00000000" w:rsidRDefault="00B6587A">
      <w:pPr>
        <w:pStyle w:val="a"/>
        <w:rPr>
          <w:rFonts w:hint="cs"/>
          <w:rtl/>
        </w:rPr>
      </w:pPr>
      <w:r>
        <w:rPr>
          <w:rFonts w:hint="cs"/>
          <w:rtl/>
        </w:rPr>
        <w:t>אם כך, זה בסדר.</w:t>
      </w:r>
    </w:p>
    <w:p w14:paraId="7BF82192" w14:textId="77777777" w:rsidR="00000000" w:rsidRDefault="00B6587A">
      <w:pPr>
        <w:pStyle w:val="a"/>
        <w:rPr>
          <w:rFonts w:hint="cs"/>
          <w:rtl/>
        </w:rPr>
      </w:pPr>
    </w:p>
    <w:p w14:paraId="792CD83E" w14:textId="77777777" w:rsidR="00000000" w:rsidRDefault="00B6587A">
      <w:pPr>
        <w:pStyle w:val="a"/>
        <w:rPr>
          <w:rFonts w:hint="cs"/>
          <w:rtl/>
        </w:rPr>
      </w:pPr>
      <w:r>
        <w:rPr>
          <w:rFonts w:hint="cs"/>
          <w:rtl/>
        </w:rPr>
        <w:t>לבוא ולהטיף לנו פה - - -</w:t>
      </w:r>
    </w:p>
    <w:p w14:paraId="4870CC9E" w14:textId="77777777" w:rsidR="00000000" w:rsidRDefault="00B6587A">
      <w:pPr>
        <w:pStyle w:val="a"/>
        <w:rPr>
          <w:rtl/>
        </w:rPr>
      </w:pPr>
    </w:p>
    <w:p w14:paraId="2A669A3F" w14:textId="77777777" w:rsidR="00000000" w:rsidRDefault="00B6587A">
      <w:pPr>
        <w:pStyle w:val="a"/>
        <w:rPr>
          <w:rFonts w:hint="cs"/>
          <w:rtl/>
        </w:rPr>
      </w:pPr>
    </w:p>
    <w:p w14:paraId="3D383C5A" w14:textId="77777777" w:rsidR="00000000" w:rsidRDefault="00B6587A">
      <w:pPr>
        <w:pStyle w:val="ac"/>
        <w:rPr>
          <w:rtl/>
        </w:rPr>
      </w:pPr>
      <w:r>
        <w:rPr>
          <w:rFonts w:hint="eastAsia"/>
          <w:rtl/>
        </w:rPr>
        <w:t>חיים</w:t>
      </w:r>
      <w:r>
        <w:rPr>
          <w:rtl/>
        </w:rPr>
        <w:t xml:space="preserve"> אורון (מרצ):</w:t>
      </w:r>
    </w:p>
    <w:p w14:paraId="31701DE4" w14:textId="77777777" w:rsidR="00000000" w:rsidRDefault="00B6587A">
      <w:pPr>
        <w:pStyle w:val="a"/>
        <w:rPr>
          <w:rFonts w:hint="cs"/>
          <w:rtl/>
        </w:rPr>
      </w:pPr>
    </w:p>
    <w:p w14:paraId="35377B76" w14:textId="77777777" w:rsidR="00000000" w:rsidRDefault="00B6587A">
      <w:pPr>
        <w:pStyle w:val="a"/>
        <w:rPr>
          <w:rFonts w:hint="cs"/>
          <w:rtl/>
        </w:rPr>
      </w:pPr>
      <w:r>
        <w:rPr>
          <w:rFonts w:hint="cs"/>
          <w:rtl/>
        </w:rPr>
        <w:t>עכשיו הוא הולך ליישם את המוביל הארצי. שוחט, אני אומר לך.</w:t>
      </w:r>
    </w:p>
    <w:p w14:paraId="2C882A38" w14:textId="77777777" w:rsidR="00000000" w:rsidRDefault="00B6587A">
      <w:pPr>
        <w:pStyle w:val="a"/>
        <w:rPr>
          <w:rFonts w:hint="cs"/>
          <w:rtl/>
        </w:rPr>
      </w:pPr>
    </w:p>
    <w:p w14:paraId="7EC883B3" w14:textId="77777777" w:rsidR="00000000" w:rsidRDefault="00B6587A">
      <w:pPr>
        <w:pStyle w:val="ad"/>
        <w:rPr>
          <w:rtl/>
        </w:rPr>
      </w:pPr>
      <w:r>
        <w:rPr>
          <w:rtl/>
        </w:rPr>
        <w:t>היו"ר ראובן ריבלין:</w:t>
      </w:r>
    </w:p>
    <w:p w14:paraId="6D7176AA" w14:textId="77777777" w:rsidR="00000000" w:rsidRDefault="00B6587A">
      <w:pPr>
        <w:pStyle w:val="a"/>
        <w:rPr>
          <w:rtl/>
        </w:rPr>
      </w:pPr>
    </w:p>
    <w:p w14:paraId="34E255B7" w14:textId="77777777" w:rsidR="00000000" w:rsidRDefault="00B6587A">
      <w:pPr>
        <w:pStyle w:val="a"/>
        <w:rPr>
          <w:rFonts w:hint="cs"/>
          <w:rtl/>
        </w:rPr>
      </w:pPr>
      <w:r>
        <w:rPr>
          <w:rFonts w:hint="cs"/>
          <w:rtl/>
        </w:rPr>
        <w:t>לא. חבר הכנסת אורון, אדוני עוד מעט מדבר בשם סיעתו. לא אתן להפריע לאדוני בשום אופן. לא</w:t>
      </w:r>
      <w:r>
        <w:rPr>
          <w:rFonts w:hint="cs"/>
          <w:rtl/>
        </w:rPr>
        <w:t xml:space="preserve"> אתן לאיש להפריע.</w:t>
      </w:r>
    </w:p>
    <w:p w14:paraId="69FF0DFE" w14:textId="77777777" w:rsidR="00000000" w:rsidRDefault="00B6587A">
      <w:pPr>
        <w:pStyle w:val="a"/>
        <w:rPr>
          <w:rFonts w:hint="cs"/>
          <w:rtl/>
        </w:rPr>
      </w:pPr>
    </w:p>
    <w:p w14:paraId="78C8B22B" w14:textId="77777777" w:rsidR="00000000" w:rsidRDefault="00B6587A">
      <w:pPr>
        <w:pStyle w:val="SpeakerCon"/>
        <w:rPr>
          <w:rtl/>
        </w:rPr>
      </w:pPr>
      <w:bookmarkStart w:id="198" w:name="FS000000459T09_10_2003_13_28_34C"/>
      <w:bookmarkEnd w:id="198"/>
      <w:r>
        <w:rPr>
          <w:rtl/>
        </w:rPr>
        <w:t>אברהם בייגה שוחט (העבודה-מימד):</w:t>
      </w:r>
    </w:p>
    <w:p w14:paraId="46682736" w14:textId="77777777" w:rsidR="00000000" w:rsidRDefault="00B6587A">
      <w:pPr>
        <w:pStyle w:val="a"/>
        <w:rPr>
          <w:rtl/>
        </w:rPr>
      </w:pPr>
    </w:p>
    <w:p w14:paraId="24B52BBE" w14:textId="77777777" w:rsidR="00000000" w:rsidRDefault="00B6587A">
      <w:pPr>
        <w:pStyle w:val="a"/>
        <w:rPr>
          <w:rFonts w:hint="cs"/>
          <w:rtl/>
        </w:rPr>
      </w:pPr>
      <w:r>
        <w:rPr>
          <w:rFonts w:hint="cs"/>
          <w:rtl/>
        </w:rPr>
        <w:t xml:space="preserve">אתייחס רק לשתי נקודות, ויש עוד בעיות אחרות. </w:t>
      </w:r>
    </w:p>
    <w:p w14:paraId="555BEBCB" w14:textId="77777777" w:rsidR="00000000" w:rsidRDefault="00B6587A">
      <w:pPr>
        <w:pStyle w:val="a"/>
        <w:rPr>
          <w:rFonts w:hint="cs"/>
          <w:rtl/>
        </w:rPr>
      </w:pPr>
    </w:p>
    <w:p w14:paraId="4271A76F" w14:textId="77777777" w:rsidR="00000000" w:rsidRDefault="00B6587A">
      <w:pPr>
        <w:pStyle w:val="a"/>
        <w:rPr>
          <w:rFonts w:hint="cs"/>
          <w:rtl/>
        </w:rPr>
      </w:pPr>
      <w:r>
        <w:rPr>
          <w:rFonts w:hint="cs"/>
          <w:rtl/>
        </w:rPr>
        <w:t>יכולת הביצוע של ממשלות הליכוד - -</w:t>
      </w:r>
    </w:p>
    <w:p w14:paraId="1D311B41" w14:textId="77777777" w:rsidR="00000000" w:rsidRDefault="00B6587A">
      <w:pPr>
        <w:pStyle w:val="a"/>
        <w:rPr>
          <w:rFonts w:hint="cs"/>
          <w:rtl/>
        </w:rPr>
      </w:pPr>
    </w:p>
    <w:p w14:paraId="7FEF3C7D" w14:textId="77777777" w:rsidR="00000000" w:rsidRDefault="00B6587A">
      <w:pPr>
        <w:pStyle w:val="ad"/>
        <w:rPr>
          <w:rtl/>
        </w:rPr>
      </w:pPr>
      <w:r>
        <w:rPr>
          <w:rtl/>
        </w:rPr>
        <w:t>היו"ר ראובן ריבלין:</w:t>
      </w:r>
    </w:p>
    <w:p w14:paraId="17F08A3D" w14:textId="77777777" w:rsidR="00000000" w:rsidRDefault="00B6587A">
      <w:pPr>
        <w:pStyle w:val="a"/>
        <w:rPr>
          <w:rtl/>
        </w:rPr>
      </w:pPr>
    </w:p>
    <w:p w14:paraId="01F3FF56" w14:textId="77777777" w:rsidR="00000000" w:rsidRDefault="00B6587A">
      <w:pPr>
        <w:pStyle w:val="a"/>
        <w:rPr>
          <w:rFonts w:hint="cs"/>
          <w:rtl/>
        </w:rPr>
      </w:pPr>
      <w:r>
        <w:rPr>
          <w:rFonts w:hint="cs"/>
          <w:rtl/>
        </w:rPr>
        <w:t>אדוני, יעשה ויתייחס למה שהוא רוצה.</w:t>
      </w:r>
    </w:p>
    <w:p w14:paraId="08972A10" w14:textId="77777777" w:rsidR="00000000" w:rsidRDefault="00B6587A">
      <w:pPr>
        <w:pStyle w:val="a"/>
        <w:rPr>
          <w:rFonts w:hint="cs"/>
          <w:rtl/>
        </w:rPr>
      </w:pPr>
    </w:p>
    <w:p w14:paraId="2A35548C" w14:textId="77777777" w:rsidR="00000000" w:rsidRDefault="00B6587A">
      <w:pPr>
        <w:pStyle w:val="SpeakerCon"/>
        <w:rPr>
          <w:rtl/>
        </w:rPr>
      </w:pPr>
      <w:bookmarkStart w:id="199" w:name="FS000000459T09_10_2003_13_28_54C"/>
      <w:bookmarkEnd w:id="199"/>
      <w:r>
        <w:rPr>
          <w:rtl/>
        </w:rPr>
        <w:t>אברהם בייגה שוחט (העבודה-מימד):</w:t>
      </w:r>
    </w:p>
    <w:p w14:paraId="5AF95A30" w14:textId="77777777" w:rsidR="00000000" w:rsidRDefault="00B6587A">
      <w:pPr>
        <w:pStyle w:val="a"/>
        <w:rPr>
          <w:rFonts w:hint="cs"/>
          <w:rtl/>
        </w:rPr>
      </w:pPr>
    </w:p>
    <w:p w14:paraId="2B05BE24" w14:textId="77777777" w:rsidR="00000000" w:rsidRDefault="00B6587A">
      <w:pPr>
        <w:pStyle w:val="a"/>
        <w:rPr>
          <w:rFonts w:hint="cs"/>
          <w:rtl/>
        </w:rPr>
      </w:pPr>
      <w:r>
        <w:rPr>
          <w:rFonts w:hint="cs"/>
          <w:rtl/>
        </w:rPr>
        <w:t xml:space="preserve">- - בתחום הכלכלי ידועה לכול, אבל </w:t>
      </w:r>
      <w:r>
        <w:rPr>
          <w:rFonts w:hint="cs"/>
          <w:rtl/>
        </w:rPr>
        <w:t>לבוא ולדבר כאן על מהפכת התקשורת ולהסביר לנו כמה זה חשוב ואיך היא נעשתה - יש לי הודעה בשבילו: מהפכת התקשורת התחילה בספטמבר 1992, כפי שאמר כאן חבר הכנסת עמיר פרץ.</w:t>
      </w:r>
    </w:p>
    <w:p w14:paraId="165C2D05" w14:textId="77777777" w:rsidR="00000000" w:rsidRDefault="00B6587A">
      <w:pPr>
        <w:pStyle w:val="a"/>
        <w:rPr>
          <w:rFonts w:hint="cs"/>
          <w:rtl/>
        </w:rPr>
      </w:pPr>
    </w:p>
    <w:p w14:paraId="6937C64C" w14:textId="77777777" w:rsidR="00000000" w:rsidRDefault="00B6587A">
      <w:pPr>
        <w:pStyle w:val="ac"/>
        <w:rPr>
          <w:rtl/>
        </w:rPr>
      </w:pPr>
      <w:r>
        <w:rPr>
          <w:rFonts w:hint="eastAsia"/>
          <w:rtl/>
        </w:rPr>
        <w:t>רוני</w:t>
      </w:r>
      <w:r>
        <w:rPr>
          <w:rtl/>
        </w:rPr>
        <w:t xml:space="preserve"> בר-און (הליכוד):</w:t>
      </w:r>
    </w:p>
    <w:p w14:paraId="1BBF3544" w14:textId="77777777" w:rsidR="00000000" w:rsidRDefault="00B6587A">
      <w:pPr>
        <w:pStyle w:val="a"/>
        <w:rPr>
          <w:rFonts w:hint="cs"/>
          <w:rtl/>
        </w:rPr>
      </w:pPr>
    </w:p>
    <w:p w14:paraId="116B3B83" w14:textId="77777777" w:rsidR="00000000" w:rsidRDefault="00B6587A">
      <w:pPr>
        <w:pStyle w:val="a"/>
        <w:rPr>
          <w:rFonts w:hint="cs"/>
          <w:rtl/>
        </w:rPr>
      </w:pPr>
      <w:r>
        <w:rPr>
          <w:rFonts w:hint="cs"/>
          <w:rtl/>
        </w:rPr>
        <w:t>אז התחילה המדינה.</w:t>
      </w:r>
    </w:p>
    <w:p w14:paraId="59D6C0D8" w14:textId="77777777" w:rsidR="00000000" w:rsidRDefault="00B6587A">
      <w:pPr>
        <w:pStyle w:val="a"/>
        <w:rPr>
          <w:rFonts w:hint="cs"/>
          <w:rtl/>
        </w:rPr>
      </w:pPr>
    </w:p>
    <w:p w14:paraId="1EB0F769" w14:textId="77777777" w:rsidR="00000000" w:rsidRDefault="00B6587A">
      <w:pPr>
        <w:pStyle w:val="SpeakerCon"/>
        <w:rPr>
          <w:rtl/>
        </w:rPr>
      </w:pPr>
      <w:r>
        <w:rPr>
          <w:rFonts w:hint="eastAsia"/>
          <w:rtl/>
        </w:rPr>
        <w:t>אברהם</w:t>
      </w:r>
      <w:r>
        <w:rPr>
          <w:rtl/>
        </w:rPr>
        <w:t xml:space="preserve"> בייגה שוחט (העבודה-מימד):</w:t>
      </w:r>
    </w:p>
    <w:p w14:paraId="061041ED" w14:textId="77777777" w:rsidR="00000000" w:rsidRDefault="00B6587A">
      <w:pPr>
        <w:pStyle w:val="a"/>
        <w:rPr>
          <w:rFonts w:hint="cs"/>
          <w:rtl/>
        </w:rPr>
      </w:pPr>
    </w:p>
    <w:p w14:paraId="38BDDF37" w14:textId="77777777" w:rsidR="00000000" w:rsidRDefault="00B6587A">
      <w:pPr>
        <w:pStyle w:val="a"/>
        <w:rPr>
          <w:rFonts w:hint="cs"/>
          <w:rtl/>
        </w:rPr>
      </w:pPr>
      <w:r>
        <w:rPr>
          <w:rFonts w:hint="cs"/>
          <w:rtl/>
        </w:rPr>
        <w:t>אתה תבדוק אחרי את ה</w:t>
      </w:r>
      <w:r>
        <w:rPr>
          <w:rFonts w:hint="cs"/>
          <w:rtl/>
        </w:rPr>
        <w:t>עובדות. אני יכול להגיד לך מתי זה הגיע לכנסת ומתי התקבלה החקיקה.</w:t>
      </w:r>
    </w:p>
    <w:p w14:paraId="67290AB5" w14:textId="77777777" w:rsidR="00000000" w:rsidRDefault="00B6587A">
      <w:pPr>
        <w:pStyle w:val="a"/>
        <w:rPr>
          <w:rFonts w:hint="cs"/>
          <w:rtl/>
        </w:rPr>
      </w:pPr>
    </w:p>
    <w:p w14:paraId="2C8CB7C4" w14:textId="77777777" w:rsidR="00000000" w:rsidRDefault="00B6587A">
      <w:pPr>
        <w:pStyle w:val="ad"/>
        <w:rPr>
          <w:rtl/>
        </w:rPr>
      </w:pPr>
      <w:r>
        <w:rPr>
          <w:rtl/>
        </w:rPr>
        <w:t>היו"ר ראובן ריבלין:</w:t>
      </w:r>
    </w:p>
    <w:p w14:paraId="2D72B744" w14:textId="77777777" w:rsidR="00000000" w:rsidRDefault="00B6587A">
      <w:pPr>
        <w:pStyle w:val="a"/>
        <w:rPr>
          <w:rtl/>
        </w:rPr>
      </w:pPr>
    </w:p>
    <w:p w14:paraId="24ED761C" w14:textId="77777777" w:rsidR="00000000" w:rsidRDefault="00B6587A">
      <w:pPr>
        <w:pStyle w:val="a"/>
        <w:rPr>
          <w:rFonts w:hint="cs"/>
          <w:rtl/>
        </w:rPr>
      </w:pPr>
      <w:r>
        <w:rPr>
          <w:rFonts w:hint="cs"/>
          <w:rtl/>
        </w:rPr>
        <w:t>עצרתי את השעון. אדוני רוצה להמשיך ולענות לו - מרגע זה, זה יהיה על חשבונו. אם אדוני יענה על שאלות, אני עוצר.</w:t>
      </w:r>
    </w:p>
    <w:p w14:paraId="44D8D1CF" w14:textId="77777777" w:rsidR="00000000" w:rsidRDefault="00B6587A">
      <w:pPr>
        <w:pStyle w:val="a"/>
        <w:rPr>
          <w:rtl/>
        </w:rPr>
      </w:pPr>
    </w:p>
    <w:p w14:paraId="4CF5D089" w14:textId="77777777" w:rsidR="00000000" w:rsidRDefault="00B6587A">
      <w:pPr>
        <w:pStyle w:val="a"/>
        <w:rPr>
          <w:rFonts w:hint="cs"/>
          <w:rtl/>
        </w:rPr>
      </w:pPr>
    </w:p>
    <w:p w14:paraId="0D4DE58C" w14:textId="77777777" w:rsidR="00000000" w:rsidRDefault="00B6587A">
      <w:pPr>
        <w:pStyle w:val="SpeakerCon"/>
        <w:rPr>
          <w:rtl/>
        </w:rPr>
      </w:pPr>
      <w:bookmarkStart w:id="200" w:name="FS000000459T09_10_2003_13_36_16C"/>
      <w:bookmarkEnd w:id="200"/>
      <w:r>
        <w:rPr>
          <w:rtl/>
        </w:rPr>
        <w:t>אברהם בייגה שוחט (העבודה-מימד):</w:t>
      </w:r>
    </w:p>
    <w:p w14:paraId="006BF42B" w14:textId="77777777" w:rsidR="00000000" w:rsidRDefault="00B6587A">
      <w:pPr>
        <w:pStyle w:val="a"/>
        <w:rPr>
          <w:rtl/>
        </w:rPr>
      </w:pPr>
    </w:p>
    <w:p w14:paraId="4882D3F6" w14:textId="77777777" w:rsidR="00000000" w:rsidRDefault="00B6587A">
      <w:pPr>
        <w:pStyle w:val="a"/>
        <w:rPr>
          <w:rFonts w:hint="cs"/>
          <w:rtl/>
        </w:rPr>
      </w:pPr>
      <w:r>
        <w:rPr>
          <w:rFonts w:hint="cs"/>
          <w:rtl/>
        </w:rPr>
        <w:t>אני לא עונה. אני אומר את שת</w:t>
      </w:r>
      <w:r>
        <w:rPr>
          <w:rFonts w:hint="cs"/>
          <w:rtl/>
        </w:rPr>
        <w:t>י ההערות.</w:t>
      </w:r>
    </w:p>
    <w:p w14:paraId="5E0A6300" w14:textId="77777777" w:rsidR="00000000" w:rsidRDefault="00B6587A">
      <w:pPr>
        <w:pStyle w:val="a"/>
        <w:rPr>
          <w:rFonts w:hint="cs"/>
          <w:rtl/>
        </w:rPr>
      </w:pPr>
    </w:p>
    <w:p w14:paraId="4F84EC1D" w14:textId="77777777" w:rsidR="00000000" w:rsidRDefault="00B6587A">
      <w:pPr>
        <w:pStyle w:val="ad"/>
        <w:rPr>
          <w:rtl/>
        </w:rPr>
      </w:pPr>
      <w:r>
        <w:rPr>
          <w:rtl/>
        </w:rPr>
        <w:t>היו"ר ראובן ריבלין:</w:t>
      </w:r>
    </w:p>
    <w:p w14:paraId="3962EAB4" w14:textId="77777777" w:rsidR="00000000" w:rsidRDefault="00B6587A">
      <w:pPr>
        <w:pStyle w:val="a"/>
        <w:rPr>
          <w:rtl/>
        </w:rPr>
      </w:pPr>
    </w:p>
    <w:p w14:paraId="22D2D0E3" w14:textId="77777777" w:rsidR="00000000" w:rsidRDefault="00B6587A">
      <w:pPr>
        <w:pStyle w:val="a"/>
        <w:rPr>
          <w:rFonts w:hint="cs"/>
          <w:rtl/>
        </w:rPr>
      </w:pPr>
      <w:r>
        <w:rPr>
          <w:rFonts w:hint="cs"/>
          <w:rtl/>
        </w:rPr>
        <w:t>הבנתי.</w:t>
      </w:r>
    </w:p>
    <w:p w14:paraId="0CA4519C" w14:textId="77777777" w:rsidR="00000000" w:rsidRDefault="00B6587A">
      <w:pPr>
        <w:pStyle w:val="a"/>
        <w:rPr>
          <w:rFonts w:hint="cs"/>
          <w:rtl/>
        </w:rPr>
      </w:pPr>
    </w:p>
    <w:p w14:paraId="16DB898B" w14:textId="77777777" w:rsidR="00000000" w:rsidRDefault="00B6587A">
      <w:pPr>
        <w:pStyle w:val="SpeakerCon"/>
        <w:rPr>
          <w:rtl/>
        </w:rPr>
      </w:pPr>
      <w:bookmarkStart w:id="201" w:name="FS000000459T09_10_2003_13_36_28C"/>
      <w:bookmarkEnd w:id="201"/>
      <w:r>
        <w:rPr>
          <w:rtl/>
        </w:rPr>
        <w:t>אברהם בייגה שוחט (העבודה-מימד):</w:t>
      </w:r>
    </w:p>
    <w:p w14:paraId="7F3851FD" w14:textId="77777777" w:rsidR="00000000" w:rsidRDefault="00B6587A">
      <w:pPr>
        <w:pStyle w:val="a"/>
        <w:rPr>
          <w:rtl/>
        </w:rPr>
      </w:pPr>
    </w:p>
    <w:p w14:paraId="2EAE5577" w14:textId="77777777" w:rsidR="00000000" w:rsidRDefault="00B6587A">
      <w:pPr>
        <w:pStyle w:val="a"/>
        <w:rPr>
          <w:rFonts w:hint="cs"/>
          <w:rtl/>
        </w:rPr>
      </w:pPr>
      <w:r>
        <w:rPr>
          <w:rFonts w:hint="cs"/>
          <w:rtl/>
        </w:rPr>
        <w:t>אתה תעיר את מה שאתה רוצה להעיר, כי ממילא זה לא חשוב.</w:t>
      </w:r>
    </w:p>
    <w:p w14:paraId="71118820" w14:textId="77777777" w:rsidR="00000000" w:rsidRDefault="00B6587A">
      <w:pPr>
        <w:pStyle w:val="a"/>
        <w:rPr>
          <w:rFonts w:hint="cs"/>
          <w:rtl/>
        </w:rPr>
      </w:pPr>
    </w:p>
    <w:p w14:paraId="48A021EB" w14:textId="77777777" w:rsidR="00000000" w:rsidRDefault="00B6587A">
      <w:pPr>
        <w:pStyle w:val="ad"/>
        <w:rPr>
          <w:rtl/>
        </w:rPr>
      </w:pPr>
      <w:r>
        <w:rPr>
          <w:rtl/>
        </w:rPr>
        <w:t>היו"ר ראובן ריבלין:</w:t>
      </w:r>
    </w:p>
    <w:p w14:paraId="42421C99" w14:textId="77777777" w:rsidR="00000000" w:rsidRDefault="00B6587A">
      <w:pPr>
        <w:pStyle w:val="a"/>
        <w:rPr>
          <w:rtl/>
        </w:rPr>
      </w:pPr>
    </w:p>
    <w:p w14:paraId="7D4FE674" w14:textId="77777777" w:rsidR="00000000" w:rsidRDefault="00B6587A">
      <w:pPr>
        <w:pStyle w:val="a"/>
        <w:rPr>
          <w:rFonts w:hint="cs"/>
          <w:rtl/>
        </w:rPr>
      </w:pPr>
      <w:r>
        <w:rPr>
          <w:rFonts w:hint="cs"/>
          <w:rtl/>
        </w:rPr>
        <w:t>- - -</w:t>
      </w:r>
    </w:p>
    <w:p w14:paraId="7D48FE47" w14:textId="77777777" w:rsidR="00000000" w:rsidRDefault="00B6587A">
      <w:pPr>
        <w:pStyle w:val="a"/>
        <w:rPr>
          <w:rFonts w:hint="cs"/>
          <w:rtl/>
        </w:rPr>
      </w:pPr>
    </w:p>
    <w:p w14:paraId="744FD9A8" w14:textId="77777777" w:rsidR="00000000" w:rsidRDefault="00B6587A">
      <w:pPr>
        <w:pStyle w:val="ac"/>
        <w:rPr>
          <w:rtl/>
        </w:rPr>
      </w:pPr>
      <w:r>
        <w:rPr>
          <w:rFonts w:hint="eastAsia"/>
          <w:rtl/>
        </w:rPr>
        <w:t>חיים</w:t>
      </w:r>
      <w:r>
        <w:rPr>
          <w:rtl/>
        </w:rPr>
        <w:t xml:space="preserve"> אורון (מרצ):</w:t>
      </w:r>
    </w:p>
    <w:p w14:paraId="365E0994" w14:textId="77777777" w:rsidR="00000000" w:rsidRDefault="00B6587A">
      <w:pPr>
        <w:pStyle w:val="a"/>
        <w:rPr>
          <w:rFonts w:hint="cs"/>
          <w:rtl/>
        </w:rPr>
      </w:pPr>
    </w:p>
    <w:p w14:paraId="50A23CDE" w14:textId="77777777" w:rsidR="00000000" w:rsidRDefault="00B6587A">
      <w:pPr>
        <w:pStyle w:val="a"/>
        <w:rPr>
          <w:rFonts w:hint="cs"/>
          <w:rtl/>
        </w:rPr>
      </w:pPr>
      <w:r>
        <w:rPr>
          <w:rFonts w:hint="cs"/>
          <w:rtl/>
        </w:rPr>
        <w:t>תן לו.</w:t>
      </w:r>
    </w:p>
    <w:p w14:paraId="7B060323" w14:textId="77777777" w:rsidR="00000000" w:rsidRDefault="00B6587A">
      <w:pPr>
        <w:pStyle w:val="a"/>
        <w:rPr>
          <w:rFonts w:hint="cs"/>
          <w:rtl/>
        </w:rPr>
      </w:pPr>
    </w:p>
    <w:p w14:paraId="30B34489" w14:textId="77777777" w:rsidR="00000000" w:rsidRDefault="00B6587A">
      <w:pPr>
        <w:pStyle w:val="SpeakerCon"/>
        <w:rPr>
          <w:rtl/>
        </w:rPr>
      </w:pPr>
      <w:bookmarkStart w:id="202" w:name="FS000000459T09_10_2003_13_36_38C"/>
      <w:bookmarkEnd w:id="202"/>
      <w:r>
        <w:rPr>
          <w:rtl/>
        </w:rPr>
        <w:t>אברהם בייגה שוחט (העבודה-מימד):</w:t>
      </w:r>
    </w:p>
    <w:p w14:paraId="6859081F" w14:textId="77777777" w:rsidR="00000000" w:rsidRDefault="00B6587A">
      <w:pPr>
        <w:pStyle w:val="a"/>
        <w:rPr>
          <w:rtl/>
        </w:rPr>
      </w:pPr>
    </w:p>
    <w:p w14:paraId="3A996A9F" w14:textId="77777777" w:rsidR="00000000" w:rsidRDefault="00B6587A">
      <w:pPr>
        <w:pStyle w:val="a"/>
        <w:rPr>
          <w:rFonts w:hint="cs"/>
          <w:rtl/>
        </w:rPr>
      </w:pPr>
      <w:r>
        <w:rPr>
          <w:rFonts w:hint="cs"/>
          <w:rtl/>
        </w:rPr>
        <w:t>התאריכים ישנם והעובדות ישנן והן ידועות. פ</w:t>
      </w:r>
      <w:r>
        <w:rPr>
          <w:rFonts w:hint="cs"/>
          <w:rtl/>
        </w:rPr>
        <w:t>תאום אני שומע על התחבורה הציבורית: הנה, רק הגיעו, ובתוך חודשיים פתרו את בעיית התחבורה הציבורית. ההסכם עם "אגד" על היציאה לתחרות וביטול המונופול שלו נעשה בדיוק לפני שש שנים ועלה 700 מיליון שקל כדי שיוותרו על הזכויות שהיו להם. תהליך המכרזים על הקווים נעשה בה</w:t>
      </w:r>
      <w:r>
        <w:rPr>
          <w:rFonts w:hint="cs"/>
          <w:rtl/>
        </w:rPr>
        <w:t>דרגה במשך כל השנים האלה. עם כל הכבוד לאביגדור ליברמן, והוא עמד כאן ולימד אותנו כמה הם משנים את המשק, יש לי ידיעה: הופרטו כבר 200 קווים, וכל התהליך התחיל לפני שש שנים כשאנחנו היינו בממשלה. קבענו את הדברים, הגענו להסכם עם "אגד", וזה לא היה דבר פשוט להוציא ממ</w:t>
      </w:r>
      <w:r>
        <w:rPr>
          <w:rFonts w:hint="cs"/>
          <w:rtl/>
        </w:rPr>
        <w:t>נו קווים שהיו בידיו במשך למעלה מ-50 שנה. כך נעשו הדברים.</w:t>
      </w:r>
    </w:p>
    <w:p w14:paraId="2A9C3C0A" w14:textId="77777777" w:rsidR="00000000" w:rsidRDefault="00B6587A">
      <w:pPr>
        <w:pStyle w:val="a"/>
        <w:rPr>
          <w:rFonts w:hint="cs"/>
          <w:rtl/>
        </w:rPr>
      </w:pPr>
    </w:p>
    <w:p w14:paraId="46B82326" w14:textId="77777777" w:rsidR="00000000" w:rsidRDefault="00B6587A">
      <w:pPr>
        <w:pStyle w:val="a"/>
        <w:rPr>
          <w:rFonts w:hint="cs"/>
          <w:rtl/>
        </w:rPr>
      </w:pPr>
      <w:r>
        <w:rPr>
          <w:rFonts w:hint="cs"/>
          <w:rtl/>
        </w:rPr>
        <w:t>ההערה השנייה היא הערה פוליטית. אני שומע את ביבי נתניהו אומר כל הזמן - - -</w:t>
      </w:r>
    </w:p>
    <w:p w14:paraId="212948A4" w14:textId="77777777" w:rsidR="00000000" w:rsidRDefault="00B6587A">
      <w:pPr>
        <w:pStyle w:val="a"/>
        <w:rPr>
          <w:rFonts w:hint="cs"/>
          <w:rtl/>
        </w:rPr>
      </w:pPr>
    </w:p>
    <w:p w14:paraId="47D47B44" w14:textId="77777777" w:rsidR="00000000" w:rsidRDefault="00B6587A">
      <w:pPr>
        <w:pStyle w:val="ac"/>
        <w:rPr>
          <w:rtl/>
        </w:rPr>
      </w:pPr>
      <w:r>
        <w:rPr>
          <w:rFonts w:hint="eastAsia"/>
          <w:rtl/>
        </w:rPr>
        <w:t>רוני</w:t>
      </w:r>
      <w:r>
        <w:rPr>
          <w:rtl/>
        </w:rPr>
        <w:t xml:space="preserve"> בר-און (הליכוד):</w:t>
      </w:r>
    </w:p>
    <w:p w14:paraId="3D89C8AE" w14:textId="77777777" w:rsidR="00000000" w:rsidRDefault="00B6587A">
      <w:pPr>
        <w:pStyle w:val="a"/>
        <w:rPr>
          <w:rFonts w:hint="cs"/>
          <w:rtl/>
        </w:rPr>
      </w:pPr>
    </w:p>
    <w:p w14:paraId="69E4810B" w14:textId="77777777" w:rsidR="00000000" w:rsidRDefault="00B6587A">
      <w:pPr>
        <w:pStyle w:val="a"/>
        <w:rPr>
          <w:rFonts w:hint="cs"/>
          <w:rtl/>
        </w:rPr>
      </w:pPr>
      <w:r>
        <w:rPr>
          <w:rFonts w:hint="cs"/>
          <w:rtl/>
        </w:rPr>
        <w:t>איך אפשר להגיד על תחבורה שזה - - - זה היה ב-1997. אתה מעוות את המציאות.</w:t>
      </w:r>
    </w:p>
    <w:p w14:paraId="7E3767EC" w14:textId="77777777" w:rsidR="00000000" w:rsidRDefault="00B6587A">
      <w:pPr>
        <w:pStyle w:val="a"/>
        <w:rPr>
          <w:rtl/>
        </w:rPr>
      </w:pPr>
    </w:p>
    <w:p w14:paraId="2E9ABC46" w14:textId="77777777" w:rsidR="00000000" w:rsidRDefault="00B6587A">
      <w:pPr>
        <w:pStyle w:val="a"/>
        <w:rPr>
          <w:rFonts w:hint="cs"/>
          <w:rtl/>
        </w:rPr>
      </w:pPr>
    </w:p>
    <w:p w14:paraId="0135A6DF" w14:textId="77777777" w:rsidR="00000000" w:rsidRDefault="00B6587A">
      <w:pPr>
        <w:pStyle w:val="SpeakerCon"/>
        <w:rPr>
          <w:rtl/>
        </w:rPr>
      </w:pPr>
      <w:bookmarkStart w:id="203" w:name="FS000000459T09_10_2003_13_40_03C"/>
      <w:bookmarkEnd w:id="203"/>
      <w:r>
        <w:rPr>
          <w:rtl/>
        </w:rPr>
        <w:t>אברהם בייגה שוחט (העבודה-מ</w:t>
      </w:r>
      <w:r>
        <w:rPr>
          <w:rtl/>
        </w:rPr>
        <w:t>ימד):</w:t>
      </w:r>
    </w:p>
    <w:p w14:paraId="024F5989" w14:textId="77777777" w:rsidR="00000000" w:rsidRDefault="00B6587A">
      <w:pPr>
        <w:pStyle w:val="a"/>
        <w:rPr>
          <w:rtl/>
        </w:rPr>
      </w:pPr>
    </w:p>
    <w:p w14:paraId="392A89CE" w14:textId="77777777" w:rsidR="00000000" w:rsidRDefault="00B6587A">
      <w:pPr>
        <w:pStyle w:val="a"/>
        <w:rPr>
          <w:rFonts w:hint="cs"/>
          <w:rtl/>
        </w:rPr>
      </w:pPr>
      <w:r>
        <w:rPr>
          <w:rFonts w:hint="cs"/>
          <w:rtl/>
        </w:rPr>
        <w:t>אני שומע את ביבי נתניהו אומר לעובדי הנמלים: תצאו מה"יגוארים" ותלכו לעבוד.</w:t>
      </w:r>
    </w:p>
    <w:p w14:paraId="2FF5692E" w14:textId="77777777" w:rsidR="00000000" w:rsidRDefault="00B6587A">
      <w:pPr>
        <w:pStyle w:val="a"/>
        <w:rPr>
          <w:rFonts w:hint="cs"/>
          <w:rtl/>
        </w:rPr>
      </w:pPr>
    </w:p>
    <w:p w14:paraId="74D0E3EC" w14:textId="77777777" w:rsidR="00000000" w:rsidRDefault="00B6587A">
      <w:pPr>
        <w:pStyle w:val="ac"/>
        <w:rPr>
          <w:rtl/>
        </w:rPr>
      </w:pPr>
      <w:r>
        <w:rPr>
          <w:rFonts w:hint="eastAsia"/>
          <w:rtl/>
        </w:rPr>
        <w:t>דניאל</w:t>
      </w:r>
      <w:r>
        <w:rPr>
          <w:rtl/>
        </w:rPr>
        <w:t xml:space="preserve"> בנלולו (הליכוד):</w:t>
      </w:r>
    </w:p>
    <w:p w14:paraId="0CC4C940" w14:textId="77777777" w:rsidR="00000000" w:rsidRDefault="00B6587A">
      <w:pPr>
        <w:pStyle w:val="a"/>
        <w:rPr>
          <w:rFonts w:hint="cs"/>
          <w:rtl/>
        </w:rPr>
      </w:pPr>
    </w:p>
    <w:p w14:paraId="7469611B" w14:textId="77777777" w:rsidR="00000000" w:rsidRDefault="00B6587A">
      <w:pPr>
        <w:pStyle w:val="a"/>
        <w:rPr>
          <w:rFonts w:hint="cs"/>
          <w:rtl/>
        </w:rPr>
      </w:pPr>
      <w:r>
        <w:rPr>
          <w:rFonts w:hint="cs"/>
          <w:rtl/>
        </w:rPr>
        <w:t>מה פסול ב"יגואר"? מה הפסול?</w:t>
      </w:r>
    </w:p>
    <w:p w14:paraId="09BF463E" w14:textId="77777777" w:rsidR="00000000" w:rsidRDefault="00B6587A">
      <w:pPr>
        <w:pStyle w:val="a"/>
        <w:rPr>
          <w:rFonts w:hint="cs"/>
          <w:rtl/>
        </w:rPr>
      </w:pPr>
    </w:p>
    <w:p w14:paraId="09F66EB3" w14:textId="77777777" w:rsidR="00000000" w:rsidRDefault="00B6587A">
      <w:pPr>
        <w:pStyle w:val="SpeakerCon"/>
        <w:rPr>
          <w:rtl/>
        </w:rPr>
      </w:pPr>
      <w:bookmarkStart w:id="204" w:name="FS000000459T09_10_2003_13_40_49C"/>
      <w:bookmarkEnd w:id="204"/>
      <w:r>
        <w:rPr>
          <w:rtl/>
        </w:rPr>
        <w:t>אברהם בייגה שוחט (העבודה-מימד):</w:t>
      </w:r>
    </w:p>
    <w:p w14:paraId="4E018904" w14:textId="77777777" w:rsidR="00000000" w:rsidRDefault="00B6587A">
      <w:pPr>
        <w:pStyle w:val="a"/>
        <w:rPr>
          <w:rtl/>
        </w:rPr>
      </w:pPr>
    </w:p>
    <w:p w14:paraId="2BF23CF0" w14:textId="77777777" w:rsidR="00000000" w:rsidRDefault="00B6587A">
      <w:pPr>
        <w:pStyle w:val="a"/>
        <w:rPr>
          <w:rFonts w:hint="cs"/>
          <w:rtl/>
        </w:rPr>
      </w:pPr>
      <w:r>
        <w:rPr>
          <w:rFonts w:hint="cs"/>
          <w:rtl/>
        </w:rPr>
        <w:t>זה תשאל את ביבי.</w:t>
      </w:r>
    </w:p>
    <w:p w14:paraId="07189EE7" w14:textId="77777777" w:rsidR="00000000" w:rsidRDefault="00B6587A">
      <w:pPr>
        <w:pStyle w:val="a"/>
        <w:rPr>
          <w:rFonts w:hint="cs"/>
          <w:rtl/>
        </w:rPr>
      </w:pPr>
    </w:p>
    <w:p w14:paraId="5694C3FB" w14:textId="77777777" w:rsidR="00000000" w:rsidRDefault="00B6587A">
      <w:pPr>
        <w:pStyle w:val="ad"/>
        <w:rPr>
          <w:rtl/>
        </w:rPr>
      </w:pPr>
      <w:r>
        <w:rPr>
          <w:rtl/>
        </w:rPr>
        <w:t>היו"ר ראובן ריבלין:</w:t>
      </w:r>
    </w:p>
    <w:p w14:paraId="242F59A3" w14:textId="77777777" w:rsidR="00000000" w:rsidRDefault="00B6587A">
      <w:pPr>
        <w:pStyle w:val="a"/>
        <w:rPr>
          <w:rtl/>
        </w:rPr>
      </w:pPr>
    </w:p>
    <w:p w14:paraId="478E99CE" w14:textId="77777777" w:rsidR="00000000" w:rsidRDefault="00B6587A">
      <w:pPr>
        <w:pStyle w:val="a"/>
        <w:rPr>
          <w:rFonts w:hint="cs"/>
          <w:rtl/>
        </w:rPr>
      </w:pPr>
      <w:r>
        <w:rPr>
          <w:rFonts w:hint="cs"/>
          <w:rtl/>
        </w:rPr>
        <w:t>חבר הכנסת בנלולו, אני לא יודע מה פסול ב"יגואר", כ</w:t>
      </w:r>
      <w:r>
        <w:rPr>
          <w:rFonts w:hint="cs"/>
          <w:rtl/>
        </w:rPr>
        <w:t>י אף פעם לא הייתי בתוכו.</w:t>
      </w:r>
    </w:p>
    <w:p w14:paraId="44AF5AA3" w14:textId="77777777" w:rsidR="00000000" w:rsidRDefault="00B6587A">
      <w:pPr>
        <w:pStyle w:val="a"/>
        <w:rPr>
          <w:rFonts w:hint="cs"/>
          <w:rtl/>
        </w:rPr>
      </w:pPr>
    </w:p>
    <w:p w14:paraId="16350126" w14:textId="77777777" w:rsidR="00000000" w:rsidRDefault="00B6587A">
      <w:pPr>
        <w:pStyle w:val="SpeakerCon"/>
        <w:rPr>
          <w:rtl/>
        </w:rPr>
      </w:pPr>
      <w:bookmarkStart w:id="205" w:name="FS000000459T09_10_2003_13_41_13C"/>
      <w:bookmarkEnd w:id="205"/>
      <w:r>
        <w:rPr>
          <w:rtl/>
        </w:rPr>
        <w:t>אברהם בייגה שוחט (העבודה-מימד):</w:t>
      </w:r>
    </w:p>
    <w:p w14:paraId="0A79D1CB" w14:textId="77777777" w:rsidR="00000000" w:rsidRDefault="00B6587A">
      <w:pPr>
        <w:pStyle w:val="a"/>
        <w:rPr>
          <w:rtl/>
        </w:rPr>
      </w:pPr>
    </w:p>
    <w:p w14:paraId="7E721B0E" w14:textId="77777777" w:rsidR="00000000" w:rsidRDefault="00B6587A">
      <w:pPr>
        <w:pStyle w:val="a"/>
        <w:rPr>
          <w:rFonts w:hint="cs"/>
          <w:rtl/>
        </w:rPr>
      </w:pPr>
      <w:r>
        <w:rPr>
          <w:rFonts w:hint="cs"/>
          <w:rtl/>
        </w:rPr>
        <w:t>אני רוצה להגיד לביבי דבר אחד: אם ביבי רוצה לראות את גומה יוצא מה"יגואר", הוא צריך לעשות דבר אחד - הוא צריך לרכז ישיבת מרכז של הליכוד, לבוא לחנות ליד גומה. ביבי יצא מה"וולבו" וגומה יצא מה"יגואר", וי</w:t>
      </w:r>
      <w:r>
        <w:rPr>
          <w:rFonts w:hint="cs"/>
          <w:rtl/>
        </w:rPr>
        <w:t>ראה אותם יוצאים מה"יגואר". אין לו שום דרך אחרת לראות את העניינים האלה. כל אחד מאתנו יודע בדיוק מה קורה בנמל אשדוד, מי הוועדים ואיך העסק מתנהל.</w:t>
      </w:r>
    </w:p>
    <w:p w14:paraId="7A84DEC5" w14:textId="77777777" w:rsidR="00000000" w:rsidRDefault="00B6587A">
      <w:pPr>
        <w:pStyle w:val="a"/>
        <w:rPr>
          <w:rFonts w:hint="cs"/>
          <w:rtl/>
        </w:rPr>
      </w:pPr>
    </w:p>
    <w:p w14:paraId="566320FA" w14:textId="77777777" w:rsidR="00000000" w:rsidRDefault="00B6587A">
      <w:pPr>
        <w:pStyle w:val="a"/>
        <w:rPr>
          <w:rFonts w:hint="cs"/>
          <w:rtl/>
        </w:rPr>
      </w:pPr>
      <w:r>
        <w:rPr>
          <w:rFonts w:hint="cs"/>
          <w:rtl/>
        </w:rPr>
        <w:t>לגופו של עניין, אני רוצה להגיד שני דברים בסיסיים מבחינתי. אני אומר זאת כאן למרות היותי באופוזיציה ולמרות המסקנות</w:t>
      </w:r>
      <w:r>
        <w:rPr>
          <w:rFonts w:hint="cs"/>
          <w:rtl/>
        </w:rPr>
        <w:t xml:space="preserve"> שאני מגיע אליהן. בנמלים חייב היה להיעשות שינוי, מכיוון שהנמלים חייבים לעבוד בתחרות, ומכיוון שבנמלים היתה מערכת של יחסי עבודה בלתי סבירים בממדים ובתכונות שבמשק הישראלי היא היתה בצורה קיצונית לא חיובית. זה מה שאני יכול להגיד.</w:t>
      </w:r>
    </w:p>
    <w:p w14:paraId="33F508F0" w14:textId="77777777" w:rsidR="00000000" w:rsidRDefault="00B6587A">
      <w:pPr>
        <w:pStyle w:val="a"/>
        <w:rPr>
          <w:rFonts w:hint="cs"/>
          <w:rtl/>
        </w:rPr>
      </w:pPr>
    </w:p>
    <w:p w14:paraId="5A64AB2A" w14:textId="77777777" w:rsidR="00000000" w:rsidRDefault="00B6587A">
      <w:pPr>
        <w:pStyle w:val="ad"/>
        <w:rPr>
          <w:rtl/>
        </w:rPr>
      </w:pPr>
      <w:r>
        <w:rPr>
          <w:rtl/>
        </w:rPr>
        <w:t>היו"ר ראובן ריבלין:</w:t>
      </w:r>
    </w:p>
    <w:p w14:paraId="63074B23" w14:textId="77777777" w:rsidR="00000000" w:rsidRDefault="00B6587A">
      <w:pPr>
        <w:pStyle w:val="a"/>
        <w:rPr>
          <w:rtl/>
        </w:rPr>
      </w:pPr>
    </w:p>
    <w:p w14:paraId="29DA7899" w14:textId="77777777" w:rsidR="00000000" w:rsidRDefault="00B6587A">
      <w:pPr>
        <w:pStyle w:val="a"/>
        <w:rPr>
          <w:rFonts w:hint="cs"/>
          <w:rtl/>
        </w:rPr>
      </w:pPr>
      <w:r>
        <w:rPr>
          <w:rFonts w:hint="cs"/>
          <w:rtl/>
        </w:rPr>
        <w:t>חבר הכנסת</w:t>
      </w:r>
      <w:r>
        <w:rPr>
          <w:rFonts w:hint="cs"/>
          <w:rtl/>
        </w:rPr>
        <w:t xml:space="preserve"> שוחט, הואיל ואני קצת ותיק בכנסת - וגם השר שטרית ותיק בכנסת - הייתי כמובן יכול להביא להם כמה נאומים של אדוני.</w:t>
      </w:r>
    </w:p>
    <w:p w14:paraId="3D515B3A" w14:textId="77777777" w:rsidR="00000000" w:rsidRDefault="00B6587A">
      <w:pPr>
        <w:pStyle w:val="a"/>
        <w:rPr>
          <w:rFonts w:hint="cs"/>
          <w:rtl/>
        </w:rPr>
      </w:pPr>
    </w:p>
    <w:p w14:paraId="75258B25" w14:textId="77777777" w:rsidR="00000000" w:rsidRDefault="00B6587A">
      <w:pPr>
        <w:pStyle w:val="SpeakerCon"/>
        <w:rPr>
          <w:rtl/>
        </w:rPr>
      </w:pPr>
      <w:bookmarkStart w:id="206" w:name="FS000000459T09_10_2003_13_44_25C"/>
      <w:bookmarkEnd w:id="206"/>
      <w:r>
        <w:rPr>
          <w:rtl/>
        </w:rPr>
        <w:t>אברהם בייגה שוחט (העבודה-מימד):</w:t>
      </w:r>
    </w:p>
    <w:p w14:paraId="3C580ACB" w14:textId="77777777" w:rsidR="00000000" w:rsidRDefault="00B6587A">
      <w:pPr>
        <w:pStyle w:val="a"/>
        <w:rPr>
          <w:rFonts w:hint="cs"/>
          <w:rtl/>
        </w:rPr>
      </w:pPr>
    </w:p>
    <w:p w14:paraId="18A2ED6F" w14:textId="77777777" w:rsidR="00000000" w:rsidRDefault="00B6587A">
      <w:pPr>
        <w:pStyle w:val="a"/>
        <w:rPr>
          <w:rFonts w:hint="cs"/>
          <w:rtl/>
        </w:rPr>
      </w:pPr>
      <w:r>
        <w:rPr>
          <w:rFonts w:hint="cs"/>
          <w:rtl/>
        </w:rPr>
        <w:t>אתה שומע אותי.</w:t>
      </w:r>
    </w:p>
    <w:p w14:paraId="3D7B6D14" w14:textId="77777777" w:rsidR="00000000" w:rsidRDefault="00B6587A">
      <w:pPr>
        <w:pStyle w:val="a"/>
        <w:rPr>
          <w:rtl/>
        </w:rPr>
      </w:pPr>
    </w:p>
    <w:p w14:paraId="4314631E" w14:textId="77777777" w:rsidR="00000000" w:rsidRDefault="00B6587A">
      <w:pPr>
        <w:pStyle w:val="a"/>
        <w:rPr>
          <w:rFonts w:hint="cs"/>
          <w:rtl/>
        </w:rPr>
      </w:pPr>
    </w:p>
    <w:p w14:paraId="002B615A" w14:textId="77777777" w:rsidR="00000000" w:rsidRDefault="00B6587A">
      <w:pPr>
        <w:pStyle w:val="ad"/>
        <w:rPr>
          <w:rtl/>
        </w:rPr>
      </w:pPr>
      <w:r>
        <w:rPr>
          <w:rtl/>
        </w:rPr>
        <w:t>היו"ר ראובן ריבלין:</w:t>
      </w:r>
    </w:p>
    <w:p w14:paraId="1B4258F1" w14:textId="77777777" w:rsidR="00000000" w:rsidRDefault="00B6587A">
      <w:pPr>
        <w:pStyle w:val="a"/>
        <w:rPr>
          <w:rtl/>
        </w:rPr>
      </w:pPr>
    </w:p>
    <w:p w14:paraId="5B5AE593" w14:textId="77777777" w:rsidR="00000000" w:rsidRDefault="00B6587A">
      <w:pPr>
        <w:pStyle w:val="a"/>
        <w:rPr>
          <w:rFonts w:hint="cs"/>
          <w:rtl/>
        </w:rPr>
      </w:pPr>
      <w:r>
        <w:rPr>
          <w:rFonts w:hint="cs"/>
          <w:rtl/>
        </w:rPr>
        <w:t>אני מעריך את זה.</w:t>
      </w:r>
    </w:p>
    <w:p w14:paraId="49262054" w14:textId="77777777" w:rsidR="00000000" w:rsidRDefault="00B6587A">
      <w:pPr>
        <w:pStyle w:val="a"/>
        <w:rPr>
          <w:rFonts w:hint="cs"/>
          <w:rtl/>
        </w:rPr>
      </w:pPr>
    </w:p>
    <w:p w14:paraId="56B30DE2" w14:textId="77777777" w:rsidR="00000000" w:rsidRDefault="00B6587A">
      <w:pPr>
        <w:pStyle w:val="SpeakerCon"/>
        <w:rPr>
          <w:rtl/>
        </w:rPr>
      </w:pPr>
      <w:bookmarkStart w:id="207" w:name="FS000000459T09_10_2003_13_45_42C"/>
      <w:bookmarkEnd w:id="207"/>
      <w:r>
        <w:rPr>
          <w:rtl/>
        </w:rPr>
        <w:t>אברהם בייגה שוחט (העבודה-מימד):</w:t>
      </w:r>
    </w:p>
    <w:p w14:paraId="2E286900" w14:textId="77777777" w:rsidR="00000000" w:rsidRDefault="00B6587A">
      <w:pPr>
        <w:pStyle w:val="a"/>
        <w:rPr>
          <w:rtl/>
        </w:rPr>
      </w:pPr>
    </w:p>
    <w:p w14:paraId="5F50ECEE" w14:textId="77777777" w:rsidR="00000000" w:rsidRDefault="00B6587A">
      <w:pPr>
        <w:pStyle w:val="a"/>
        <w:rPr>
          <w:rFonts w:hint="cs"/>
          <w:rtl/>
        </w:rPr>
      </w:pPr>
      <w:r>
        <w:rPr>
          <w:rFonts w:hint="cs"/>
          <w:rtl/>
        </w:rPr>
        <w:t>אתה שומע אותי. אם מישהו</w:t>
      </w:r>
      <w:r>
        <w:rPr>
          <w:rFonts w:hint="cs"/>
          <w:rtl/>
        </w:rPr>
        <w:t xml:space="preserve"> יגיד שלא צריך תחרות בנמלים, הוא מזיק למשק. אם מישהו לא אומר שצריך היה לשנות שם בהסכמי עבודה ובדברים שכרוכים בתפוקה ובהתייעלות - בוודאי היה צריך לעשות שם. אבל כאן מגיע ה"אבל" הגדול: אני חושב שהסכם 2001 </w:t>
      </w:r>
      <w:r>
        <w:rPr>
          <w:rtl/>
        </w:rPr>
        <w:t>–</w:t>
      </w:r>
      <w:r>
        <w:rPr>
          <w:rFonts w:hint="cs"/>
          <w:rtl/>
        </w:rPr>
        <w:t xml:space="preserve"> אף שלא אהבתי אותו בגלל ביטול הפרטת נמל היובל, ושמעתי</w:t>
      </w:r>
      <w:r>
        <w:rPr>
          <w:rFonts w:hint="cs"/>
          <w:rtl/>
        </w:rPr>
        <w:t xml:space="preserve"> ששטרית הצביע נגד, ואם הייתי חבר ממשלה גם אני הייתי מצביע נגד - והמסגרת של 2001 היא מסגרת אפשרית כדי לפתח תחרות ולעשות את כל מה שצריך - -</w:t>
      </w:r>
    </w:p>
    <w:p w14:paraId="3E9E4EB0" w14:textId="77777777" w:rsidR="00000000" w:rsidRDefault="00B6587A">
      <w:pPr>
        <w:pStyle w:val="a"/>
        <w:rPr>
          <w:rFonts w:hint="cs"/>
          <w:rtl/>
        </w:rPr>
      </w:pPr>
    </w:p>
    <w:p w14:paraId="5A3D82D0" w14:textId="77777777" w:rsidR="00000000" w:rsidRDefault="00B6587A">
      <w:pPr>
        <w:pStyle w:val="ac"/>
        <w:rPr>
          <w:rtl/>
        </w:rPr>
      </w:pPr>
      <w:r>
        <w:rPr>
          <w:rFonts w:hint="eastAsia"/>
          <w:rtl/>
        </w:rPr>
        <w:t>השר</w:t>
      </w:r>
      <w:r>
        <w:rPr>
          <w:rtl/>
        </w:rPr>
        <w:t xml:space="preserve"> מאיר שטרית:</w:t>
      </w:r>
    </w:p>
    <w:p w14:paraId="04D04D58" w14:textId="77777777" w:rsidR="00000000" w:rsidRDefault="00B6587A">
      <w:pPr>
        <w:pStyle w:val="a"/>
        <w:rPr>
          <w:rFonts w:hint="cs"/>
          <w:rtl/>
        </w:rPr>
      </w:pPr>
    </w:p>
    <w:p w14:paraId="4633CC09" w14:textId="77777777" w:rsidR="00000000" w:rsidRDefault="00B6587A">
      <w:pPr>
        <w:pStyle w:val="a"/>
        <w:rPr>
          <w:rFonts w:hint="cs"/>
          <w:rtl/>
        </w:rPr>
      </w:pPr>
      <w:r>
        <w:rPr>
          <w:rFonts w:hint="cs"/>
          <w:rtl/>
        </w:rPr>
        <w:t xml:space="preserve">אם היה מה - - - </w:t>
      </w:r>
    </w:p>
    <w:p w14:paraId="4C274F68" w14:textId="77777777" w:rsidR="00000000" w:rsidRDefault="00B6587A">
      <w:pPr>
        <w:pStyle w:val="a"/>
        <w:rPr>
          <w:rFonts w:hint="cs"/>
          <w:rtl/>
        </w:rPr>
      </w:pPr>
    </w:p>
    <w:p w14:paraId="1B1E3654" w14:textId="77777777" w:rsidR="00000000" w:rsidRDefault="00B6587A">
      <w:pPr>
        <w:pStyle w:val="SpeakerCon"/>
        <w:rPr>
          <w:rtl/>
        </w:rPr>
      </w:pPr>
      <w:bookmarkStart w:id="208" w:name="FS000000459T09_10_2003_13_48_13C"/>
      <w:bookmarkEnd w:id="208"/>
      <w:r>
        <w:rPr>
          <w:rtl/>
        </w:rPr>
        <w:t>אברהם בייגה שוחט (העבודה-מימד):</w:t>
      </w:r>
    </w:p>
    <w:p w14:paraId="7116FD6B" w14:textId="77777777" w:rsidR="00000000" w:rsidRDefault="00B6587A">
      <w:pPr>
        <w:pStyle w:val="a"/>
        <w:rPr>
          <w:rtl/>
        </w:rPr>
      </w:pPr>
    </w:p>
    <w:p w14:paraId="1A04E7F6" w14:textId="77777777" w:rsidR="00000000" w:rsidRDefault="00B6587A">
      <w:pPr>
        <w:pStyle w:val="a"/>
        <w:rPr>
          <w:rFonts w:hint="cs"/>
          <w:rtl/>
        </w:rPr>
      </w:pPr>
      <w:r>
        <w:rPr>
          <w:rFonts w:hint="cs"/>
          <w:rtl/>
        </w:rPr>
        <w:t>- - לרבות צמצום רשות הנמלים ומעבר מ-160 ל-70-80 א</w:t>
      </w:r>
      <w:r>
        <w:rPr>
          <w:rFonts w:hint="cs"/>
          <w:rtl/>
        </w:rPr>
        <w:t>יש, ושום דבר רע לא יקרה בעניין זה, ולרבות פיתוח תחרות בחברות-בנות של רשות הנמלים. לא היה שום צורך להביא לעימות הזה עכשיו: לא בגלל המצב הכלכלי - - -</w:t>
      </w:r>
    </w:p>
    <w:p w14:paraId="49438608" w14:textId="77777777" w:rsidR="00000000" w:rsidRDefault="00B6587A">
      <w:pPr>
        <w:pStyle w:val="a"/>
        <w:rPr>
          <w:rFonts w:hint="cs"/>
          <w:rtl/>
        </w:rPr>
      </w:pPr>
    </w:p>
    <w:p w14:paraId="3E79CD8D" w14:textId="77777777" w:rsidR="00000000" w:rsidRDefault="00B6587A">
      <w:pPr>
        <w:pStyle w:val="ac"/>
        <w:rPr>
          <w:rtl/>
        </w:rPr>
      </w:pPr>
      <w:r>
        <w:rPr>
          <w:rFonts w:hint="eastAsia"/>
          <w:rtl/>
        </w:rPr>
        <w:t>מל</w:t>
      </w:r>
      <w:r>
        <w:rPr>
          <w:rtl/>
        </w:rPr>
        <w:t xml:space="preserve"> פולישוק-בלוך (שינוי):</w:t>
      </w:r>
    </w:p>
    <w:p w14:paraId="61CF8299" w14:textId="77777777" w:rsidR="00000000" w:rsidRDefault="00B6587A">
      <w:pPr>
        <w:pStyle w:val="a"/>
        <w:rPr>
          <w:rFonts w:hint="cs"/>
          <w:rtl/>
        </w:rPr>
      </w:pPr>
    </w:p>
    <w:p w14:paraId="70D20264" w14:textId="77777777" w:rsidR="00000000" w:rsidRDefault="00B6587A">
      <w:pPr>
        <w:pStyle w:val="a"/>
        <w:rPr>
          <w:rFonts w:hint="cs"/>
          <w:rtl/>
        </w:rPr>
      </w:pPr>
      <w:r>
        <w:rPr>
          <w:rFonts w:hint="cs"/>
          <w:rtl/>
        </w:rPr>
        <w:t>מה הבעיה עם זה עכשיו?</w:t>
      </w:r>
    </w:p>
    <w:p w14:paraId="43B2BC3A" w14:textId="77777777" w:rsidR="00000000" w:rsidRDefault="00B6587A">
      <w:pPr>
        <w:pStyle w:val="a"/>
        <w:rPr>
          <w:rFonts w:hint="cs"/>
          <w:rtl/>
        </w:rPr>
      </w:pPr>
    </w:p>
    <w:p w14:paraId="3AEBC753" w14:textId="77777777" w:rsidR="00000000" w:rsidRDefault="00B6587A">
      <w:pPr>
        <w:pStyle w:val="ac"/>
        <w:rPr>
          <w:rtl/>
        </w:rPr>
      </w:pPr>
      <w:r>
        <w:rPr>
          <w:rFonts w:hint="eastAsia"/>
          <w:rtl/>
        </w:rPr>
        <w:t>חיים</w:t>
      </w:r>
      <w:r>
        <w:rPr>
          <w:rtl/>
        </w:rPr>
        <w:t xml:space="preserve"> אורון (מרצ):</w:t>
      </w:r>
    </w:p>
    <w:p w14:paraId="024A9538" w14:textId="77777777" w:rsidR="00000000" w:rsidRDefault="00B6587A">
      <w:pPr>
        <w:pStyle w:val="a"/>
        <w:rPr>
          <w:rFonts w:hint="cs"/>
          <w:rtl/>
        </w:rPr>
      </w:pPr>
    </w:p>
    <w:p w14:paraId="024B4590" w14:textId="77777777" w:rsidR="00000000" w:rsidRDefault="00B6587A">
      <w:pPr>
        <w:pStyle w:val="a"/>
        <w:rPr>
          <w:rFonts w:hint="cs"/>
          <w:rtl/>
        </w:rPr>
      </w:pPr>
      <w:r>
        <w:rPr>
          <w:rFonts w:hint="cs"/>
          <w:rtl/>
        </w:rPr>
        <w:t>- - -</w:t>
      </w:r>
    </w:p>
    <w:p w14:paraId="1CB84BFB" w14:textId="77777777" w:rsidR="00000000" w:rsidRDefault="00B6587A">
      <w:pPr>
        <w:pStyle w:val="a"/>
        <w:rPr>
          <w:rFonts w:hint="cs"/>
          <w:rtl/>
        </w:rPr>
      </w:pPr>
    </w:p>
    <w:p w14:paraId="65479C2A" w14:textId="77777777" w:rsidR="00000000" w:rsidRDefault="00B6587A">
      <w:pPr>
        <w:pStyle w:val="ac"/>
        <w:rPr>
          <w:rtl/>
        </w:rPr>
      </w:pPr>
      <w:r>
        <w:rPr>
          <w:rFonts w:hint="eastAsia"/>
          <w:rtl/>
        </w:rPr>
        <w:t>השר</w:t>
      </w:r>
      <w:r>
        <w:rPr>
          <w:rtl/>
        </w:rPr>
        <w:t xml:space="preserve"> מאיר שטרית:</w:t>
      </w:r>
    </w:p>
    <w:p w14:paraId="073EF477" w14:textId="77777777" w:rsidR="00000000" w:rsidRDefault="00B6587A">
      <w:pPr>
        <w:pStyle w:val="a"/>
        <w:rPr>
          <w:rFonts w:hint="cs"/>
          <w:rtl/>
        </w:rPr>
      </w:pPr>
    </w:p>
    <w:p w14:paraId="153540B7" w14:textId="77777777" w:rsidR="00000000" w:rsidRDefault="00B6587A">
      <w:pPr>
        <w:pStyle w:val="a"/>
        <w:rPr>
          <w:rFonts w:hint="cs"/>
          <w:rtl/>
        </w:rPr>
      </w:pPr>
      <w:r>
        <w:rPr>
          <w:rFonts w:hint="cs"/>
          <w:rtl/>
        </w:rPr>
        <w:t>חבר הכנסת בייגה</w:t>
      </w:r>
      <w:r>
        <w:rPr>
          <w:rFonts w:hint="cs"/>
          <w:rtl/>
        </w:rPr>
        <w:t xml:space="preserve"> - - -</w:t>
      </w:r>
    </w:p>
    <w:p w14:paraId="37006AE6" w14:textId="77777777" w:rsidR="00000000" w:rsidRDefault="00B6587A">
      <w:pPr>
        <w:pStyle w:val="a"/>
        <w:rPr>
          <w:rFonts w:hint="cs"/>
          <w:rtl/>
        </w:rPr>
      </w:pPr>
    </w:p>
    <w:p w14:paraId="2611B8CC" w14:textId="77777777" w:rsidR="00000000" w:rsidRDefault="00B6587A">
      <w:pPr>
        <w:pStyle w:val="SpeakerCon"/>
        <w:rPr>
          <w:rtl/>
        </w:rPr>
      </w:pPr>
      <w:bookmarkStart w:id="209" w:name="FS000000459T09_10_2003_13_49_45C"/>
      <w:bookmarkEnd w:id="209"/>
      <w:r>
        <w:rPr>
          <w:rtl/>
        </w:rPr>
        <w:t>אברהם בייגה שוחט (העבודה-מימד):</w:t>
      </w:r>
    </w:p>
    <w:p w14:paraId="10EB2947" w14:textId="77777777" w:rsidR="00000000" w:rsidRDefault="00B6587A">
      <w:pPr>
        <w:pStyle w:val="a"/>
        <w:rPr>
          <w:rtl/>
        </w:rPr>
      </w:pPr>
    </w:p>
    <w:p w14:paraId="289B40FE" w14:textId="77777777" w:rsidR="00000000" w:rsidRDefault="00B6587A">
      <w:pPr>
        <w:pStyle w:val="a"/>
        <w:rPr>
          <w:rtl/>
        </w:rPr>
      </w:pPr>
      <w:r>
        <w:rPr>
          <w:rFonts w:hint="cs"/>
          <w:rtl/>
        </w:rPr>
        <w:t>אבל לגבי רשות הנמלים, אתה עצמך אמרת שההסתדרות היתה בסדר בעניין.</w:t>
      </w:r>
    </w:p>
    <w:p w14:paraId="67190C97" w14:textId="77777777" w:rsidR="00000000" w:rsidRDefault="00B6587A">
      <w:pPr>
        <w:pStyle w:val="a"/>
        <w:rPr>
          <w:rtl/>
        </w:rPr>
      </w:pPr>
    </w:p>
    <w:p w14:paraId="4704DF29" w14:textId="77777777" w:rsidR="00000000" w:rsidRDefault="00B6587A">
      <w:pPr>
        <w:pStyle w:val="a"/>
        <w:rPr>
          <w:rFonts w:hint="cs"/>
          <w:rtl/>
        </w:rPr>
      </w:pPr>
    </w:p>
    <w:p w14:paraId="20F20DB9" w14:textId="77777777" w:rsidR="00000000" w:rsidRDefault="00B6587A">
      <w:pPr>
        <w:pStyle w:val="ac"/>
        <w:rPr>
          <w:rtl/>
        </w:rPr>
      </w:pPr>
      <w:r>
        <w:rPr>
          <w:rFonts w:hint="eastAsia"/>
          <w:rtl/>
        </w:rPr>
        <w:t>השר</w:t>
      </w:r>
      <w:r>
        <w:rPr>
          <w:rtl/>
        </w:rPr>
        <w:t xml:space="preserve"> מאיר שטרית:</w:t>
      </w:r>
    </w:p>
    <w:p w14:paraId="01054648" w14:textId="77777777" w:rsidR="00000000" w:rsidRDefault="00B6587A">
      <w:pPr>
        <w:pStyle w:val="a"/>
        <w:rPr>
          <w:rFonts w:hint="cs"/>
          <w:rtl/>
        </w:rPr>
      </w:pPr>
    </w:p>
    <w:p w14:paraId="4265E3FD" w14:textId="77777777" w:rsidR="00000000" w:rsidRDefault="00B6587A">
      <w:pPr>
        <w:pStyle w:val="a"/>
        <w:rPr>
          <w:rFonts w:hint="cs"/>
          <w:rtl/>
        </w:rPr>
      </w:pPr>
      <w:r>
        <w:rPr>
          <w:rFonts w:hint="cs"/>
          <w:rtl/>
        </w:rPr>
        <w:t>- - -</w:t>
      </w:r>
    </w:p>
    <w:p w14:paraId="59E844B7" w14:textId="77777777" w:rsidR="00000000" w:rsidRDefault="00B6587A">
      <w:pPr>
        <w:pStyle w:val="a"/>
        <w:rPr>
          <w:rFonts w:hint="cs"/>
          <w:rtl/>
        </w:rPr>
      </w:pPr>
    </w:p>
    <w:p w14:paraId="3EA103B0" w14:textId="77777777" w:rsidR="00000000" w:rsidRDefault="00B6587A">
      <w:pPr>
        <w:pStyle w:val="SpeakerCon"/>
        <w:rPr>
          <w:rtl/>
        </w:rPr>
      </w:pPr>
      <w:bookmarkStart w:id="210" w:name="FS000000459T09_10_2003_13_50_45C"/>
      <w:bookmarkEnd w:id="210"/>
      <w:r>
        <w:rPr>
          <w:rtl/>
        </w:rPr>
        <w:t>אברהם בייגה שוחט (העבודה-מימד):</w:t>
      </w:r>
    </w:p>
    <w:p w14:paraId="42173D4C" w14:textId="77777777" w:rsidR="00000000" w:rsidRDefault="00B6587A">
      <w:pPr>
        <w:pStyle w:val="a"/>
        <w:rPr>
          <w:rtl/>
        </w:rPr>
      </w:pPr>
    </w:p>
    <w:p w14:paraId="10975598" w14:textId="77777777" w:rsidR="00000000" w:rsidRDefault="00B6587A">
      <w:pPr>
        <w:pStyle w:val="a"/>
        <w:rPr>
          <w:rFonts w:hint="cs"/>
          <w:rtl/>
        </w:rPr>
      </w:pPr>
      <w:r>
        <w:rPr>
          <w:rFonts w:hint="cs"/>
          <w:rtl/>
        </w:rPr>
        <w:t>תאמין לי שאני גם מכיר את המשא-ומתן שהתנהל, ואני יודע שנעשו דברים. כלומר, נוצר כאן עימות שגור</w:t>
      </w:r>
      <w:r>
        <w:rPr>
          <w:rFonts w:hint="cs"/>
          <w:rtl/>
        </w:rPr>
        <w:t>ם לנזקים, שרובו ככולו תוצאה מהחלטה נמהרת - אולי לא נמהרת, אולי  מתוכננת של הממשלה - שלא לצורך.</w:t>
      </w:r>
    </w:p>
    <w:p w14:paraId="18BB588D" w14:textId="77777777" w:rsidR="00000000" w:rsidRDefault="00B6587A">
      <w:pPr>
        <w:pStyle w:val="a"/>
        <w:rPr>
          <w:rFonts w:hint="cs"/>
          <w:rtl/>
        </w:rPr>
      </w:pPr>
    </w:p>
    <w:p w14:paraId="6640D2C4" w14:textId="77777777" w:rsidR="00000000" w:rsidRDefault="00B6587A">
      <w:pPr>
        <w:pStyle w:val="ac"/>
        <w:rPr>
          <w:rtl/>
        </w:rPr>
      </w:pPr>
      <w:r>
        <w:rPr>
          <w:rFonts w:hint="eastAsia"/>
          <w:rtl/>
        </w:rPr>
        <w:t>חיים</w:t>
      </w:r>
      <w:r>
        <w:rPr>
          <w:rtl/>
        </w:rPr>
        <w:t xml:space="preserve"> אורון (מרצ):</w:t>
      </w:r>
    </w:p>
    <w:p w14:paraId="5FE29639" w14:textId="77777777" w:rsidR="00000000" w:rsidRDefault="00B6587A">
      <w:pPr>
        <w:pStyle w:val="a"/>
        <w:rPr>
          <w:rFonts w:hint="cs"/>
          <w:rtl/>
        </w:rPr>
      </w:pPr>
    </w:p>
    <w:p w14:paraId="12A9ED90" w14:textId="77777777" w:rsidR="00000000" w:rsidRDefault="00B6587A">
      <w:pPr>
        <w:pStyle w:val="a"/>
        <w:rPr>
          <w:rFonts w:hint="cs"/>
          <w:rtl/>
        </w:rPr>
      </w:pPr>
      <w:r>
        <w:rPr>
          <w:rFonts w:hint="cs"/>
          <w:rtl/>
        </w:rPr>
        <w:t>מחושבת.</w:t>
      </w:r>
    </w:p>
    <w:p w14:paraId="1C0B7386" w14:textId="77777777" w:rsidR="00000000" w:rsidRDefault="00B6587A">
      <w:pPr>
        <w:pStyle w:val="a"/>
        <w:rPr>
          <w:rFonts w:hint="cs"/>
          <w:rtl/>
        </w:rPr>
      </w:pPr>
    </w:p>
    <w:p w14:paraId="7E5B96B8" w14:textId="77777777" w:rsidR="00000000" w:rsidRDefault="00B6587A">
      <w:pPr>
        <w:pStyle w:val="SpeakerCon"/>
        <w:rPr>
          <w:rtl/>
        </w:rPr>
      </w:pPr>
      <w:bookmarkStart w:id="211" w:name="FS000000459T09_10_2003_13_51_36C"/>
      <w:bookmarkEnd w:id="211"/>
      <w:r>
        <w:rPr>
          <w:rtl/>
        </w:rPr>
        <w:t>אברהם בייגה שוחט (העבודה-מימד):</w:t>
      </w:r>
    </w:p>
    <w:p w14:paraId="1AB21625" w14:textId="77777777" w:rsidR="00000000" w:rsidRDefault="00B6587A">
      <w:pPr>
        <w:pStyle w:val="a"/>
        <w:rPr>
          <w:rtl/>
        </w:rPr>
      </w:pPr>
    </w:p>
    <w:p w14:paraId="3D084250" w14:textId="77777777" w:rsidR="00000000" w:rsidRDefault="00B6587A">
      <w:pPr>
        <w:pStyle w:val="a"/>
        <w:rPr>
          <w:rFonts w:hint="cs"/>
          <w:rtl/>
        </w:rPr>
      </w:pPr>
      <w:r>
        <w:rPr>
          <w:rFonts w:hint="cs"/>
          <w:rtl/>
        </w:rPr>
        <w:t>אני גם רוצה להעיר שאומרים, זה יחסוך לנו הרבה מאוד כסף. חברי הכנסת, יש לי הודעה בשבילכם: מי שמכיר את</w:t>
      </w:r>
      <w:r>
        <w:rPr>
          <w:rFonts w:hint="cs"/>
          <w:rtl/>
        </w:rPr>
        <w:t xml:space="preserve"> שני התקציבים האחרונים - חבר הכנסת בנלולו, אתה חבר בוועדת הכספים, חברת הכנסת רוחמה אברהם חברה בוועדת הכספים, וחבר הכנסת אורון חבר בה - הרי שלקחו מיליארד שקל מרשות הנמלים - - -</w:t>
      </w:r>
    </w:p>
    <w:p w14:paraId="00E4CBBC" w14:textId="77777777" w:rsidR="00000000" w:rsidRDefault="00B6587A">
      <w:pPr>
        <w:pStyle w:val="a"/>
        <w:rPr>
          <w:rFonts w:hint="cs"/>
          <w:rtl/>
        </w:rPr>
      </w:pPr>
    </w:p>
    <w:p w14:paraId="6468A883" w14:textId="77777777" w:rsidR="00000000" w:rsidRDefault="00B6587A">
      <w:pPr>
        <w:pStyle w:val="ac"/>
        <w:rPr>
          <w:rtl/>
        </w:rPr>
      </w:pPr>
      <w:r>
        <w:rPr>
          <w:rFonts w:hint="eastAsia"/>
          <w:rtl/>
        </w:rPr>
        <w:t>אלי</w:t>
      </w:r>
      <w:r>
        <w:rPr>
          <w:rtl/>
        </w:rPr>
        <w:t xml:space="preserve"> אפללו (הליכוד):</w:t>
      </w:r>
    </w:p>
    <w:p w14:paraId="1E1592CB" w14:textId="77777777" w:rsidR="00000000" w:rsidRDefault="00B6587A">
      <w:pPr>
        <w:pStyle w:val="a"/>
        <w:rPr>
          <w:rFonts w:hint="cs"/>
          <w:rtl/>
        </w:rPr>
      </w:pPr>
    </w:p>
    <w:p w14:paraId="3CAD3596" w14:textId="77777777" w:rsidR="00000000" w:rsidRDefault="00B6587A">
      <w:pPr>
        <w:pStyle w:val="a"/>
        <w:rPr>
          <w:rFonts w:hint="cs"/>
          <w:rtl/>
        </w:rPr>
      </w:pPr>
      <w:r>
        <w:rPr>
          <w:rFonts w:hint="cs"/>
          <w:rtl/>
        </w:rPr>
        <w:t>ואפללו.</w:t>
      </w:r>
    </w:p>
    <w:p w14:paraId="5BED8C0A" w14:textId="77777777" w:rsidR="00000000" w:rsidRDefault="00B6587A">
      <w:pPr>
        <w:pStyle w:val="a"/>
        <w:rPr>
          <w:rFonts w:hint="cs"/>
          <w:rtl/>
        </w:rPr>
      </w:pPr>
    </w:p>
    <w:p w14:paraId="43223F96" w14:textId="77777777" w:rsidR="00000000" w:rsidRDefault="00B6587A">
      <w:pPr>
        <w:pStyle w:val="ad"/>
        <w:rPr>
          <w:rtl/>
        </w:rPr>
      </w:pPr>
      <w:r>
        <w:rPr>
          <w:rtl/>
        </w:rPr>
        <w:t>היו"ר ראובן ריבלין:</w:t>
      </w:r>
    </w:p>
    <w:p w14:paraId="13EE432C" w14:textId="77777777" w:rsidR="00000000" w:rsidRDefault="00B6587A">
      <w:pPr>
        <w:pStyle w:val="a"/>
        <w:rPr>
          <w:rtl/>
        </w:rPr>
      </w:pPr>
    </w:p>
    <w:p w14:paraId="3693B51E" w14:textId="77777777" w:rsidR="00000000" w:rsidRDefault="00B6587A">
      <w:pPr>
        <w:pStyle w:val="a"/>
        <w:rPr>
          <w:rFonts w:hint="cs"/>
          <w:rtl/>
        </w:rPr>
      </w:pPr>
      <w:r>
        <w:rPr>
          <w:rFonts w:hint="cs"/>
          <w:rtl/>
        </w:rPr>
        <w:t>חבר הכנסת שוחט, אל תעשה לי מ</w:t>
      </w:r>
      <w:r>
        <w:rPr>
          <w:rFonts w:hint="cs"/>
          <w:rtl/>
        </w:rPr>
        <w:t>הומות בליכוד. חבר הכנסת אפללו הוא חבר בוועדה.</w:t>
      </w:r>
    </w:p>
    <w:p w14:paraId="5B981A56" w14:textId="77777777" w:rsidR="00000000" w:rsidRDefault="00B6587A">
      <w:pPr>
        <w:pStyle w:val="a"/>
        <w:rPr>
          <w:rFonts w:hint="cs"/>
          <w:rtl/>
        </w:rPr>
      </w:pPr>
    </w:p>
    <w:p w14:paraId="7537384B" w14:textId="77777777" w:rsidR="00000000" w:rsidRDefault="00B6587A">
      <w:pPr>
        <w:pStyle w:val="SpeakerCon"/>
        <w:rPr>
          <w:rtl/>
        </w:rPr>
      </w:pPr>
      <w:bookmarkStart w:id="212" w:name="FS000000459T09_10_2003_13_46_28C"/>
      <w:bookmarkEnd w:id="212"/>
      <w:r>
        <w:rPr>
          <w:rtl/>
        </w:rPr>
        <w:t>אברהם בייגה שוחט (העבודה-מימד):</w:t>
      </w:r>
    </w:p>
    <w:p w14:paraId="62779A64" w14:textId="77777777" w:rsidR="00000000" w:rsidRDefault="00B6587A">
      <w:pPr>
        <w:pStyle w:val="a"/>
        <w:rPr>
          <w:rtl/>
        </w:rPr>
      </w:pPr>
    </w:p>
    <w:p w14:paraId="216AE5FE" w14:textId="77777777" w:rsidR="00000000" w:rsidRDefault="00B6587A">
      <w:pPr>
        <w:pStyle w:val="a"/>
        <w:rPr>
          <w:rFonts w:hint="cs"/>
          <w:rtl/>
        </w:rPr>
      </w:pPr>
      <w:r>
        <w:rPr>
          <w:rFonts w:hint="cs"/>
          <w:rtl/>
        </w:rPr>
        <w:t>גם חבר הכנסת אפללו.</w:t>
      </w:r>
    </w:p>
    <w:p w14:paraId="1D05F7D3" w14:textId="77777777" w:rsidR="00000000" w:rsidRDefault="00B6587A">
      <w:pPr>
        <w:pStyle w:val="a"/>
        <w:rPr>
          <w:rFonts w:hint="cs"/>
          <w:rtl/>
        </w:rPr>
      </w:pPr>
    </w:p>
    <w:p w14:paraId="09011620" w14:textId="77777777" w:rsidR="00000000" w:rsidRDefault="00B6587A">
      <w:pPr>
        <w:pStyle w:val="a"/>
        <w:rPr>
          <w:rFonts w:hint="cs"/>
          <w:rtl/>
        </w:rPr>
      </w:pPr>
      <w:r>
        <w:rPr>
          <w:rFonts w:hint="cs"/>
          <w:rtl/>
        </w:rPr>
        <w:t>לקחו מיליארד שקל מרשות הנמלים והעבירו כדי לממן את הגירעון בתקציב המדינה. כלומר, אם רוצים לעזור ליבוא וליצוא, פשוט צריך להוריד את התעריפים לחצי, כי התעריפים</w:t>
      </w:r>
      <w:r>
        <w:rPr>
          <w:rFonts w:hint="cs"/>
          <w:rtl/>
        </w:rPr>
        <w:t xml:space="preserve"> שנגבים יוצרים קופה ברשות הנמלים, שהממשלה שותה אותם לתוך התקציב הרגיל.</w:t>
      </w:r>
    </w:p>
    <w:p w14:paraId="09BA6D25" w14:textId="77777777" w:rsidR="00000000" w:rsidRDefault="00B6587A">
      <w:pPr>
        <w:pStyle w:val="a"/>
        <w:rPr>
          <w:rFonts w:hint="cs"/>
          <w:rtl/>
        </w:rPr>
      </w:pPr>
    </w:p>
    <w:p w14:paraId="4FF9DBAA" w14:textId="77777777" w:rsidR="00000000" w:rsidRDefault="00B6587A">
      <w:pPr>
        <w:pStyle w:val="a"/>
        <w:rPr>
          <w:rFonts w:hint="cs"/>
          <w:rtl/>
        </w:rPr>
      </w:pPr>
      <w:r>
        <w:rPr>
          <w:rFonts w:hint="cs"/>
          <w:rtl/>
        </w:rPr>
        <w:t>דבר נוסף - אביגדור ליברמן אומר: אנחנו משקיעים 5 מיליארדי שקלים. שקל בתקציב המדינה לא מושקע בנמלים, והכול מכספי המשתמשים דרך האגרות ודרך הלוואות של - - -</w:t>
      </w:r>
    </w:p>
    <w:p w14:paraId="3F6CDD94" w14:textId="77777777" w:rsidR="00000000" w:rsidRDefault="00B6587A">
      <w:pPr>
        <w:pStyle w:val="a"/>
        <w:rPr>
          <w:rFonts w:hint="cs"/>
          <w:rtl/>
        </w:rPr>
      </w:pPr>
    </w:p>
    <w:p w14:paraId="4E7D41EB" w14:textId="77777777" w:rsidR="00000000" w:rsidRDefault="00B6587A">
      <w:pPr>
        <w:pStyle w:val="ac"/>
        <w:rPr>
          <w:rtl/>
        </w:rPr>
      </w:pPr>
      <w:r>
        <w:rPr>
          <w:rFonts w:hint="eastAsia"/>
          <w:rtl/>
        </w:rPr>
        <w:t>עסאם</w:t>
      </w:r>
      <w:r>
        <w:rPr>
          <w:rtl/>
        </w:rPr>
        <w:t xml:space="preserve"> מח'ול (חד"ש-תע"ל):</w:t>
      </w:r>
    </w:p>
    <w:p w14:paraId="3656B554" w14:textId="77777777" w:rsidR="00000000" w:rsidRDefault="00B6587A">
      <w:pPr>
        <w:pStyle w:val="a"/>
        <w:rPr>
          <w:rFonts w:hint="cs"/>
          <w:rtl/>
        </w:rPr>
      </w:pPr>
    </w:p>
    <w:p w14:paraId="37773301" w14:textId="77777777" w:rsidR="00000000" w:rsidRDefault="00B6587A">
      <w:pPr>
        <w:pStyle w:val="a"/>
        <w:rPr>
          <w:rFonts w:hint="cs"/>
          <w:rtl/>
        </w:rPr>
      </w:pPr>
      <w:r>
        <w:rPr>
          <w:rFonts w:hint="cs"/>
          <w:rtl/>
        </w:rPr>
        <w:t>- - -</w:t>
      </w:r>
      <w:r>
        <w:rPr>
          <w:rFonts w:hint="cs"/>
          <w:rtl/>
        </w:rPr>
        <w:t xml:space="preserve"> שקר.</w:t>
      </w:r>
    </w:p>
    <w:p w14:paraId="72EC7EE2" w14:textId="77777777" w:rsidR="00000000" w:rsidRDefault="00B6587A">
      <w:pPr>
        <w:pStyle w:val="a"/>
        <w:rPr>
          <w:rFonts w:hint="cs"/>
          <w:rtl/>
        </w:rPr>
      </w:pPr>
    </w:p>
    <w:p w14:paraId="75CC95EA" w14:textId="77777777" w:rsidR="00000000" w:rsidRDefault="00B6587A">
      <w:pPr>
        <w:pStyle w:val="SpeakerCon"/>
        <w:rPr>
          <w:rtl/>
        </w:rPr>
      </w:pPr>
      <w:bookmarkStart w:id="213" w:name="FS000000459T09_10_2003_13_53_57C"/>
      <w:bookmarkEnd w:id="213"/>
      <w:r>
        <w:rPr>
          <w:rtl/>
        </w:rPr>
        <w:t>אברהם בייגה שוחט (העבודה-מימד):</w:t>
      </w:r>
    </w:p>
    <w:p w14:paraId="44A02EEA" w14:textId="77777777" w:rsidR="00000000" w:rsidRDefault="00B6587A">
      <w:pPr>
        <w:pStyle w:val="a"/>
        <w:rPr>
          <w:rtl/>
        </w:rPr>
      </w:pPr>
    </w:p>
    <w:p w14:paraId="5034990E" w14:textId="77777777" w:rsidR="00000000" w:rsidRDefault="00B6587A">
      <w:pPr>
        <w:pStyle w:val="a"/>
        <w:rPr>
          <w:rFonts w:hint="cs"/>
          <w:rtl/>
        </w:rPr>
      </w:pPr>
      <w:r>
        <w:rPr>
          <w:rFonts w:hint="cs"/>
          <w:rtl/>
        </w:rPr>
        <w:t>כלומר, יש לנו כאן מערכת שיוצרת משבר קולוסאלי במשק הישראלי, כאשר אפשר היה להשיג את התפוקות האמיתיות של תחרות ושל שינוי מבני, ואולי זה היה לוקח טיפה יותר זמן, בלי להביא להחלטת ממשלה. יש כאן תחושה של רצון להפגין כוח ולה</w:t>
      </w:r>
      <w:r>
        <w:rPr>
          <w:rFonts w:hint="cs"/>
          <w:rtl/>
        </w:rPr>
        <w:t>פגין עימות. אני יודע ממקורות פנימיים, שבאוצר יש תחושה שבמבנה הקואליציה, ב-68 הקולות, אפשר להעביר כל דבר, ובאופן ברור הולכים כמעט לכל החלטה.</w:t>
      </w:r>
      <w:r>
        <w:rPr>
          <w:rtl/>
        </w:rPr>
        <w:t xml:space="preserve"> </w:t>
      </w:r>
      <w:r>
        <w:rPr>
          <w:rFonts w:hint="cs"/>
          <w:rtl/>
        </w:rPr>
        <w:t>לצערי הרב, תפיסת עולם מסוכנת של כוח עם קואליציה כזאת יוצרת מצב שהמשק הישראלי והחברה הישראלית יסתלקו מתחום ההסכמות, מ</w:t>
      </w:r>
      <w:r>
        <w:rPr>
          <w:rFonts w:hint="cs"/>
          <w:rtl/>
        </w:rPr>
        <w:t>תחום הדיבור, מתחום הפשרה ומתחום היכולת לעשות יחד דברים. תאמינו לי שלהעביר רפורמה במערכת התקשורת עם הוועד של "בזק" ועם הסיפורים של מונופול מוחלט שהיה, היה לא קל. זה היה כרוך באיומים, בדיונים, בישיבות ובכל מה שאתם רוצים. אבל לעשות את הכול בכוח? להניף את הגרז</w:t>
      </w:r>
      <w:r>
        <w:rPr>
          <w:rFonts w:hint="cs"/>
          <w:rtl/>
        </w:rPr>
        <w:t>ן כשיש ביד כלי של ההחלטה ב-2001?</w:t>
      </w:r>
    </w:p>
    <w:p w14:paraId="0CE083F5" w14:textId="77777777" w:rsidR="00000000" w:rsidRDefault="00B6587A">
      <w:pPr>
        <w:pStyle w:val="a"/>
        <w:rPr>
          <w:rFonts w:hint="cs"/>
          <w:rtl/>
        </w:rPr>
      </w:pPr>
    </w:p>
    <w:p w14:paraId="1C3307A0" w14:textId="77777777" w:rsidR="00000000" w:rsidRDefault="00B6587A">
      <w:pPr>
        <w:pStyle w:val="a"/>
        <w:rPr>
          <w:rFonts w:hint="cs"/>
          <w:rtl/>
        </w:rPr>
      </w:pPr>
      <w:r>
        <w:rPr>
          <w:rFonts w:hint="cs"/>
          <w:rtl/>
        </w:rPr>
        <w:t xml:space="preserve">השר מאיר שטרית, אני חושב שהממשלה שגתה. אני חושב שלא מאוחר. הרי יש לנו כאן כבר ויכוח טרמינולוגי. הכבוד משחק כעת. מה אומר עמיר פרץ? הוא אומר: בואו ונדבר על בסיס 2001, אבל הוא לא אומר שאסור להעלות שם הצעה לשינוי של 2001. הוא </w:t>
      </w:r>
      <w:r>
        <w:rPr>
          <w:rFonts w:hint="cs"/>
          <w:rtl/>
        </w:rPr>
        <w:t>לא אומר את זה.</w:t>
      </w:r>
    </w:p>
    <w:p w14:paraId="6CB852C0" w14:textId="77777777" w:rsidR="00000000" w:rsidRDefault="00B6587A">
      <w:pPr>
        <w:pStyle w:val="a"/>
        <w:rPr>
          <w:rFonts w:hint="cs"/>
          <w:rtl/>
        </w:rPr>
      </w:pPr>
    </w:p>
    <w:p w14:paraId="764B707B" w14:textId="77777777" w:rsidR="00000000" w:rsidRDefault="00B6587A">
      <w:pPr>
        <w:pStyle w:val="ad"/>
        <w:rPr>
          <w:rtl/>
        </w:rPr>
      </w:pPr>
      <w:r>
        <w:rPr>
          <w:rtl/>
        </w:rPr>
        <w:t>היו"ר ראובן ריבלין:</w:t>
      </w:r>
    </w:p>
    <w:p w14:paraId="47270BB4" w14:textId="77777777" w:rsidR="00000000" w:rsidRDefault="00B6587A">
      <w:pPr>
        <w:pStyle w:val="a"/>
        <w:rPr>
          <w:rtl/>
        </w:rPr>
      </w:pPr>
    </w:p>
    <w:p w14:paraId="3FF8DD52" w14:textId="77777777" w:rsidR="00000000" w:rsidRDefault="00B6587A">
      <w:pPr>
        <w:pStyle w:val="a"/>
        <w:rPr>
          <w:rFonts w:hint="cs"/>
          <w:rtl/>
        </w:rPr>
      </w:pPr>
      <w:r>
        <w:rPr>
          <w:rFonts w:hint="cs"/>
          <w:rtl/>
        </w:rPr>
        <w:t>תודה לחבר הכנסת שוחט.</w:t>
      </w:r>
    </w:p>
    <w:p w14:paraId="494F5FF7" w14:textId="77777777" w:rsidR="00000000" w:rsidRDefault="00B6587A">
      <w:pPr>
        <w:pStyle w:val="a"/>
        <w:rPr>
          <w:rFonts w:hint="cs"/>
          <w:rtl/>
        </w:rPr>
      </w:pPr>
    </w:p>
    <w:p w14:paraId="05216405" w14:textId="77777777" w:rsidR="00000000" w:rsidRDefault="00B6587A">
      <w:pPr>
        <w:pStyle w:val="SpeakerCon"/>
        <w:rPr>
          <w:rtl/>
        </w:rPr>
      </w:pPr>
      <w:bookmarkStart w:id="214" w:name="FS000000459T09_10_2003_13_59_49C"/>
      <w:bookmarkEnd w:id="214"/>
      <w:r>
        <w:rPr>
          <w:rtl/>
        </w:rPr>
        <w:t>אברהם בייגה שוחט (העבודה-מימד):</w:t>
      </w:r>
    </w:p>
    <w:p w14:paraId="6D06CCC2" w14:textId="77777777" w:rsidR="00000000" w:rsidRDefault="00B6587A">
      <w:pPr>
        <w:pStyle w:val="a"/>
        <w:rPr>
          <w:rtl/>
        </w:rPr>
      </w:pPr>
    </w:p>
    <w:p w14:paraId="38EA307A" w14:textId="77777777" w:rsidR="00000000" w:rsidRDefault="00B6587A">
      <w:pPr>
        <w:pStyle w:val="a"/>
        <w:rPr>
          <w:rFonts w:hint="cs"/>
          <w:rtl/>
        </w:rPr>
      </w:pPr>
      <w:r>
        <w:rPr>
          <w:rFonts w:hint="cs"/>
          <w:rtl/>
        </w:rPr>
        <w:t>קחו את העניין הזה ותקפיאו אותו. הוא לא אומר לכם לבטל את ההחלטה. קחו את העניין הזה ותשבו יחד. אתם תעלו את מה שאתם רוצים.</w:t>
      </w:r>
    </w:p>
    <w:p w14:paraId="0B5297DC" w14:textId="77777777" w:rsidR="00000000" w:rsidRDefault="00B6587A">
      <w:pPr>
        <w:pStyle w:val="a"/>
        <w:rPr>
          <w:rFonts w:hint="cs"/>
          <w:rtl/>
        </w:rPr>
      </w:pPr>
    </w:p>
    <w:p w14:paraId="7A9876BC" w14:textId="77777777" w:rsidR="00000000" w:rsidRDefault="00B6587A">
      <w:pPr>
        <w:pStyle w:val="ad"/>
        <w:rPr>
          <w:rtl/>
        </w:rPr>
      </w:pPr>
      <w:r>
        <w:rPr>
          <w:rtl/>
        </w:rPr>
        <w:t>היו"ר ראובן ריבלין:</w:t>
      </w:r>
    </w:p>
    <w:p w14:paraId="461003C1" w14:textId="77777777" w:rsidR="00000000" w:rsidRDefault="00B6587A">
      <w:pPr>
        <w:pStyle w:val="a"/>
        <w:rPr>
          <w:rtl/>
        </w:rPr>
      </w:pPr>
    </w:p>
    <w:p w14:paraId="6F6CEDE2" w14:textId="77777777" w:rsidR="00000000" w:rsidRDefault="00B6587A">
      <w:pPr>
        <w:pStyle w:val="a"/>
        <w:rPr>
          <w:rFonts w:hint="cs"/>
          <w:rtl/>
        </w:rPr>
      </w:pPr>
      <w:r>
        <w:rPr>
          <w:rFonts w:hint="cs"/>
          <w:rtl/>
        </w:rPr>
        <w:t>תודה.</w:t>
      </w:r>
    </w:p>
    <w:p w14:paraId="40EEF116" w14:textId="77777777" w:rsidR="00000000" w:rsidRDefault="00B6587A">
      <w:pPr>
        <w:pStyle w:val="a"/>
        <w:rPr>
          <w:rtl/>
        </w:rPr>
      </w:pPr>
    </w:p>
    <w:p w14:paraId="29A3A7BE" w14:textId="77777777" w:rsidR="00000000" w:rsidRDefault="00B6587A">
      <w:pPr>
        <w:pStyle w:val="a"/>
        <w:rPr>
          <w:rFonts w:hint="cs"/>
          <w:rtl/>
        </w:rPr>
      </w:pPr>
    </w:p>
    <w:p w14:paraId="0666FA32" w14:textId="77777777" w:rsidR="00000000" w:rsidRDefault="00B6587A">
      <w:pPr>
        <w:pStyle w:val="SpeakerCon"/>
        <w:rPr>
          <w:rtl/>
        </w:rPr>
      </w:pPr>
      <w:bookmarkStart w:id="215" w:name="FS000000459T09_10_2003_14_00_48C"/>
      <w:bookmarkEnd w:id="215"/>
      <w:r>
        <w:rPr>
          <w:rtl/>
        </w:rPr>
        <w:t>אברהם בייגה ש</w:t>
      </w:r>
      <w:r>
        <w:rPr>
          <w:rtl/>
        </w:rPr>
        <w:t>וחט (העבודה-מימד):</w:t>
      </w:r>
    </w:p>
    <w:p w14:paraId="3798FF4B" w14:textId="77777777" w:rsidR="00000000" w:rsidRDefault="00B6587A">
      <w:pPr>
        <w:pStyle w:val="a"/>
        <w:rPr>
          <w:rtl/>
        </w:rPr>
      </w:pPr>
    </w:p>
    <w:p w14:paraId="0386C3C1" w14:textId="77777777" w:rsidR="00000000" w:rsidRDefault="00B6587A">
      <w:pPr>
        <w:pStyle w:val="a"/>
        <w:rPr>
          <w:rFonts w:hint="cs"/>
          <w:rtl/>
        </w:rPr>
      </w:pPr>
      <w:r>
        <w:rPr>
          <w:rFonts w:hint="cs"/>
          <w:rtl/>
        </w:rPr>
        <w:t>זה נורא חשוב.</w:t>
      </w:r>
    </w:p>
    <w:p w14:paraId="64107EFB" w14:textId="77777777" w:rsidR="00000000" w:rsidRDefault="00B6587A">
      <w:pPr>
        <w:pStyle w:val="a"/>
        <w:rPr>
          <w:rFonts w:hint="cs"/>
          <w:rtl/>
        </w:rPr>
      </w:pPr>
    </w:p>
    <w:p w14:paraId="67E4420A" w14:textId="77777777" w:rsidR="00000000" w:rsidRDefault="00B6587A">
      <w:pPr>
        <w:pStyle w:val="ad"/>
        <w:rPr>
          <w:rtl/>
        </w:rPr>
      </w:pPr>
      <w:r>
        <w:rPr>
          <w:rtl/>
        </w:rPr>
        <w:t>היו"ר ראובן ריבלין:</w:t>
      </w:r>
    </w:p>
    <w:p w14:paraId="3AC67830" w14:textId="77777777" w:rsidR="00000000" w:rsidRDefault="00B6587A">
      <w:pPr>
        <w:pStyle w:val="a"/>
        <w:rPr>
          <w:rtl/>
        </w:rPr>
      </w:pPr>
    </w:p>
    <w:p w14:paraId="6AFD9B42" w14:textId="77777777" w:rsidR="00000000" w:rsidRDefault="00B6587A">
      <w:pPr>
        <w:pStyle w:val="a"/>
        <w:rPr>
          <w:rFonts w:hint="cs"/>
          <w:rtl/>
        </w:rPr>
      </w:pPr>
      <w:r>
        <w:rPr>
          <w:rFonts w:hint="cs"/>
          <w:rtl/>
        </w:rPr>
        <w:t>אני בטוח שזה חשוב, אבל עמדו לפני אדוני שש דקות לומר את הדברים החשובים בהתחלה.</w:t>
      </w:r>
    </w:p>
    <w:p w14:paraId="1E3A1A4E" w14:textId="77777777" w:rsidR="00000000" w:rsidRDefault="00B6587A">
      <w:pPr>
        <w:pStyle w:val="a"/>
        <w:rPr>
          <w:rFonts w:hint="cs"/>
          <w:rtl/>
        </w:rPr>
      </w:pPr>
    </w:p>
    <w:p w14:paraId="360FE865" w14:textId="77777777" w:rsidR="00000000" w:rsidRDefault="00B6587A">
      <w:pPr>
        <w:pStyle w:val="SpeakerCon"/>
        <w:rPr>
          <w:rtl/>
        </w:rPr>
      </w:pPr>
      <w:bookmarkStart w:id="216" w:name="FS000000459T09_10_2003_14_01_03C"/>
      <w:bookmarkEnd w:id="216"/>
      <w:r>
        <w:rPr>
          <w:rtl/>
        </w:rPr>
        <w:t>אברהם בייגה שוחט (העבודה-מימד):</w:t>
      </w:r>
    </w:p>
    <w:p w14:paraId="1B533E2A" w14:textId="77777777" w:rsidR="00000000" w:rsidRDefault="00B6587A">
      <w:pPr>
        <w:pStyle w:val="a"/>
        <w:rPr>
          <w:rtl/>
        </w:rPr>
      </w:pPr>
    </w:p>
    <w:p w14:paraId="63849212" w14:textId="77777777" w:rsidR="00000000" w:rsidRDefault="00B6587A">
      <w:pPr>
        <w:pStyle w:val="a"/>
        <w:rPr>
          <w:rFonts w:hint="cs"/>
          <w:rtl/>
        </w:rPr>
      </w:pPr>
      <w:r>
        <w:rPr>
          <w:rFonts w:hint="cs"/>
          <w:rtl/>
        </w:rPr>
        <w:t>2001 יכול להיות בסיס. אתם תבואו עם דברים אחרים - תבואו עם דברים אחרים. אבל תשבו ותשיגו א</w:t>
      </w:r>
      <w:r>
        <w:rPr>
          <w:rFonts w:hint="cs"/>
          <w:rtl/>
        </w:rPr>
        <w:t>ותה תוצאה.</w:t>
      </w:r>
    </w:p>
    <w:p w14:paraId="6FE49AF2" w14:textId="77777777" w:rsidR="00000000" w:rsidRDefault="00B6587A">
      <w:pPr>
        <w:pStyle w:val="a"/>
        <w:rPr>
          <w:rFonts w:hint="cs"/>
          <w:rtl/>
        </w:rPr>
      </w:pPr>
    </w:p>
    <w:p w14:paraId="30193106" w14:textId="77777777" w:rsidR="00000000" w:rsidRDefault="00B6587A">
      <w:pPr>
        <w:pStyle w:val="ad"/>
        <w:rPr>
          <w:rtl/>
        </w:rPr>
      </w:pPr>
      <w:r>
        <w:rPr>
          <w:rtl/>
        </w:rPr>
        <w:t>היו"ר ראובן ריבלין:</w:t>
      </w:r>
    </w:p>
    <w:p w14:paraId="517A7770" w14:textId="77777777" w:rsidR="00000000" w:rsidRDefault="00B6587A">
      <w:pPr>
        <w:pStyle w:val="a"/>
        <w:rPr>
          <w:rtl/>
        </w:rPr>
      </w:pPr>
    </w:p>
    <w:p w14:paraId="6244EFBB" w14:textId="77777777" w:rsidR="00000000" w:rsidRDefault="00B6587A">
      <w:pPr>
        <w:pStyle w:val="a"/>
        <w:rPr>
          <w:rFonts w:hint="cs"/>
          <w:rtl/>
        </w:rPr>
      </w:pPr>
      <w:r>
        <w:rPr>
          <w:rFonts w:hint="cs"/>
          <w:rtl/>
        </w:rPr>
        <w:t>אני מאוד מודה לך. רבותי חברי הכנסת, עכשיו, יחליף אותי סגן היושב-ראש, חבר הכנסת ברכה.</w:t>
      </w:r>
    </w:p>
    <w:p w14:paraId="09ADD64B" w14:textId="77777777" w:rsidR="00000000" w:rsidRDefault="00B6587A">
      <w:pPr>
        <w:pStyle w:val="a"/>
        <w:rPr>
          <w:rFonts w:hint="cs"/>
          <w:rtl/>
        </w:rPr>
      </w:pPr>
    </w:p>
    <w:p w14:paraId="6D02AA4C" w14:textId="77777777" w:rsidR="00000000" w:rsidRDefault="00B6587A">
      <w:pPr>
        <w:pStyle w:val="a"/>
        <w:rPr>
          <w:rFonts w:hint="cs"/>
          <w:rtl/>
        </w:rPr>
      </w:pPr>
      <w:r>
        <w:rPr>
          <w:rFonts w:hint="cs"/>
          <w:rtl/>
        </w:rPr>
        <w:t>אני מזמין את חברת הכנסת רוחמה אברהם. כאמור, עתה ידברו חברי הכנסת רוחמה אברהם, עסאם מח'ול, אלי בן-מנחם, דליה איציק ודוד טל - כולם שלוש דקו</w:t>
      </w:r>
      <w:r>
        <w:rPr>
          <w:rFonts w:hint="cs"/>
          <w:rtl/>
        </w:rPr>
        <w:t>ת. אחריהם - חבר הכנסת חיים אורון, ואם הוא בשם הסיעה - שש דקות.</w:t>
      </w:r>
    </w:p>
    <w:p w14:paraId="1A4C2883" w14:textId="77777777" w:rsidR="00000000" w:rsidRDefault="00B6587A">
      <w:pPr>
        <w:pStyle w:val="a"/>
        <w:rPr>
          <w:rFonts w:hint="cs"/>
          <w:rtl/>
        </w:rPr>
      </w:pPr>
    </w:p>
    <w:p w14:paraId="76BAE9A7" w14:textId="77777777" w:rsidR="00000000" w:rsidRDefault="00B6587A">
      <w:pPr>
        <w:pStyle w:val="ac"/>
        <w:rPr>
          <w:rtl/>
        </w:rPr>
      </w:pPr>
      <w:bookmarkStart w:id="217" w:name="FS000001026T09_10_2003_13_25_50"/>
      <w:bookmarkEnd w:id="217"/>
      <w:r>
        <w:rPr>
          <w:rFonts w:hint="eastAsia"/>
          <w:rtl/>
        </w:rPr>
        <w:t>חיים</w:t>
      </w:r>
      <w:r>
        <w:rPr>
          <w:rtl/>
        </w:rPr>
        <w:t xml:space="preserve"> אורון (מרצ):</w:t>
      </w:r>
    </w:p>
    <w:p w14:paraId="7BA2911E" w14:textId="77777777" w:rsidR="00000000" w:rsidRDefault="00B6587A">
      <w:pPr>
        <w:pStyle w:val="a"/>
        <w:rPr>
          <w:rFonts w:hint="cs"/>
          <w:rtl/>
        </w:rPr>
      </w:pPr>
    </w:p>
    <w:p w14:paraId="26A62A01" w14:textId="77777777" w:rsidR="00000000" w:rsidRDefault="00B6587A">
      <w:pPr>
        <w:pStyle w:val="a"/>
        <w:rPr>
          <w:rFonts w:hint="cs"/>
          <w:rtl/>
        </w:rPr>
      </w:pPr>
      <w:r>
        <w:rPr>
          <w:rFonts w:hint="cs"/>
          <w:rtl/>
        </w:rPr>
        <w:t xml:space="preserve">אני ורן כהן חצי-חצי. </w:t>
      </w:r>
    </w:p>
    <w:p w14:paraId="4FA636D0" w14:textId="77777777" w:rsidR="00000000" w:rsidRDefault="00B6587A">
      <w:pPr>
        <w:pStyle w:val="a"/>
        <w:rPr>
          <w:rFonts w:hint="cs"/>
          <w:rtl/>
        </w:rPr>
      </w:pPr>
    </w:p>
    <w:p w14:paraId="3691AA39" w14:textId="77777777" w:rsidR="00000000" w:rsidRDefault="00B6587A">
      <w:pPr>
        <w:pStyle w:val="ad"/>
        <w:rPr>
          <w:rtl/>
        </w:rPr>
      </w:pPr>
      <w:r>
        <w:rPr>
          <w:rtl/>
        </w:rPr>
        <w:t>היו"ר ראובן ריבלין:</w:t>
      </w:r>
    </w:p>
    <w:p w14:paraId="0D3C0C53" w14:textId="77777777" w:rsidR="00000000" w:rsidRDefault="00B6587A">
      <w:pPr>
        <w:pStyle w:val="a"/>
        <w:rPr>
          <w:rtl/>
        </w:rPr>
      </w:pPr>
    </w:p>
    <w:p w14:paraId="53B187CB" w14:textId="77777777" w:rsidR="00000000" w:rsidRDefault="00B6587A">
      <w:pPr>
        <w:pStyle w:val="a"/>
        <w:rPr>
          <w:rFonts w:hint="cs"/>
          <w:rtl/>
        </w:rPr>
      </w:pPr>
      <w:r>
        <w:rPr>
          <w:rFonts w:hint="cs"/>
          <w:rtl/>
        </w:rPr>
        <w:t>אין דבר כזה. אין ארבע דקות וחצי, כי ארבע דקות וחצי הופכות לתשע, ותשע הופכות ל-18. אני לא מפצל. יחליטו שניהם מי מהם ידבר בשם הסיעה</w:t>
      </w:r>
      <w:r>
        <w:rPr>
          <w:rFonts w:hint="cs"/>
          <w:rtl/>
        </w:rPr>
        <w:t xml:space="preserve">, כל השאר ידברו שלוש דקות. </w:t>
      </w:r>
    </w:p>
    <w:p w14:paraId="5CB36710" w14:textId="77777777" w:rsidR="00000000" w:rsidRDefault="00B6587A">
      <w:pPr>
        <w:pStyle w:val="a"/>
        <w:rPr>
          <w:rFonts w:hint="cs"/>
          <w:rtl/>
        </w:rPr>
      </w:pPr>
    </w:p>
    <w:p w14:paraId="6985B55D" w14:textId="77777777" w:rsidR="00000000" w:rsidRDefault="00B6587A">
      <w:pPr>
        <w:pStyle w:val="ac"/>
        <w:rPr>
          <w:rtl/>
        </w:rPr>
      </w:pPr>
      <w:r>
        <w:rPr>
          <w:rFonts w:hint="eastAsia"/>
          <w:rtl/>
        </w:rPr>
        <w:t>משה</w:t>
      </w:r>
      <w:r>
        <w:rPr>
          <w:rtl/>
        </w:rPr>
        <w:t xml:space="preserve"> גפני (יהדות התורה):</w:t>
      </w:r>
    </w:p>
    <w:p w14:paraId="498BA7D9" w14:textId="77777777" w:rsidR="00000000" w:rsidRDefault="00B6587A">
      <w:pPr>
        <w:pStyle w:val="a"/>
        <w:rPr>
          <w:rFonts w:hint="cs"/>
          <w:rtl/>
        </w:rPr>
      </w:pPr>
    </w:p>
    <w:p w14:paraId="0DB2FB5D" w14:textId="77777777" w:rsidR="00000000" w:rsidRDefault="00B6587A">
      <w:pPr>
        <w:pStyle w:val="a"/>
        <w:rPr>
          <w:rFonts w:hint="cs"/>
          <w:rtl/>
        </w:rPr>
      </w:pPr>
      <w:r>
        <w:rPr>
          <w:rFonts w:hint="cs"/>
          <w:rtl/>
        </w:rPr>
        <w:t>- - -</w:t>
      </w:r>
    </w:p>
    <w:p w14:paraId="2661D5DC" w14:textId="77777777" w:rsidR="00000000" w:rsidRDefault="00B6587A">
      <w:pPr>
        <w:pStyle w:val="a"/>
        <w:rPr>
          <w:rFonts w:hint="cs"/>
          <w:rtl/>
        </w:rPr>
      </w:pPr>
    </w:p>
    <w:p w14:paraId="12561FCF" w14:textId="77777777" w:rsidR="00000000" w:rsidRDefault="00B6587A">
      <w:pPr>
        <w:pStyle w:val="ad"/>
        <w:rPr>
          <w:rtl/>
        </w:rPr>
      </w:pPr>
      <w:r>
        <w:rPr>
          <w:rtl/>
        </w:rPr>
        <w:t>היו"ר ראובן ריבלין:</w:t>
      </w:r>
    </w:p>
    <w:p w14:paraId="0D0EF53C" w14:textId="77777777" w:rsidR="00000000" w:rsidRDefault="00B6587A">
      <w:pPr>
        <w:pStyle w:val="a"/>
        <w:rPr>
          <w:rtl/>
        </w:rPr>
      </w:pPr>
    </w:p>
    <w:p w14:paraId="11E2B8A5" w14:textId="77777777" w:rsidR="00000000" w:rsidRDefault="00B6587A">
      <w:pPr>
        <w:pStyle w:val="a"/>
        <w:rPr>
          <w:rFonts w:hint="cs"/>
          <w:rtl/>
        </w:rPr>
      </w:pPr>
      <w:r>
        <w:rPr>
          <w:rFonts w:hint="cs"/>
          <w:rtl/>
        </w:rPr>
        <w:t xml:space="preserve">אני יודע שחבר הכנסת גפני נמצא בארץ. אני יודע גם שהוא משתתף בכל ישיבות הכנסת. אני לא יודע אם שכחתי אותך, אבל אדוני ממוקם במקום 38, שהוא ל"ו ועוד שניים. </w:t>
      </w:r>
    </w:p>
    <w:p w14:paraId="41D24E1C" w14:textId="77777777" w:rsidR="00000000" w:rsidRDefault="00B6587A">
      <w:pPr>
        <w:pStyle w:val="a"/>
        <w:rPr>
          <w:rFonts w:hint="cs"/>
          <w:rtl/>
        </w:rPr>
      </w:pPr>
    </w:p>
    <w:p w14:paraId="3C0B5C8B" w14:textId="77777777" w:rsidR="00000000" w:rsidRDefault="00B6587A">
      <w:pPr>
        <w:pStyle w:val="ac"/>
        <w:rPr>
          <w:rtl/>
        </w:rPr>
      </w:pPr>
      <w:r>
        <w:rPr>
          <w:rFonts w:hint="eastAsia"/>
          <w:rtl/>
        </w:rPr>
        <w:t>קריאה</w:t>
      </w:r>
      <w:r>
        <w:rPr>
          <w:rtl/>
        </w:rPr>
        <w:t>:</w:t>
      </w:r>
    </w:p>
    <w:p w14:paraId="1AEA0834" w14:textId="77777777" w:rsidR="00000000" w:rsidRDefault="00B6587A">
      <w:pPr>
        <w:pStyle w:val="a"/>
        <w:rPr>
          <w:rFonts w:hint="cs"/>
          <w:rtl/>
        </w:rPr>
      </w:pPr>
    </w:p>
    <w:p w14:paraId="1F498637" w14:textId="77777777" w:rsidR="00000000" w:rsidRDefault="00B6587A">
      <w:pPr>
        <w:pStyle w:val="a"/>
        <w:rPr>
          <w:rFonts w:hint="cs"/>
          <w:rtl/>
        </w:rPr>
      </w:pPr>
      <w:r>
        <w:rPr>
          <w:rFonts w:hint="cs"/>
          <w:rtl/>
        </w:rPr>
        <w:t>אחרי השר אהוד</w:t>
      </w:r>
      <w:r>
        <w:rPr>
          <w:rFonts w:hint="cs"/>
          <w:rtl/>
        </w:rPr>
        <w:t xml:space="preserve"> אולמרט?</w:t>
      </w:r>
    </w:p>
    <w:p w14:paraId="62AE9EDB" w14:textId="77777777" w:rsidR="00000000" w:rsidRDefault="00B6587A">
      <w:pPr>
        <w:pStyle w:val="a"/>
        <w:rPr>
          <w:rFonts w:hint="cs"/>
          <w:rtl/>
        </w:rPr>
      </w:pPr>
    </w:p>
    <w:p w14:paraId="60111E35" w14:textId="77777777" w:rsidR="00000000" w:rsidRDefault="00B6587A">
      <w:pPr>
        <w:pStyle w:val="ad"/>
        <w:rPr>
          <w:rtl/>
        </w:rPr>
      </w:pPr>
      <w:r>
        <w:rPr>
          <w:rtl/>
        </w:rPr>
        <w:t>היו"ר ראובן ריבלין:</w:t>
      </w:r>
    </w:p>
    <w:p w14:paraId="0BC0D19E" w14:textId="77777777" w:rsidR="00000000" w:rsidRDefault="00B6587A">
      <w:pPr>
        <w:pStyle w:val="a"/>
        <w:rPr>
          <w:rtl/>
        </w:rPr>
      </w:pPr>
    </w:p>
    <w:p w14:paraId="7F363F42" w14:textId="77777777" w:rsidR="00000000" w:rsidRDefault="00B6587A">
      <w:pPr>
        <w:pStyle w:val="a"/>
        <w:rPr>
          <w:rFonts w:hint="cs"/>
          <w:rtl/>
        </w:rPr>
      </w:pPr>
      <w:r>
        <w:rPr>
          <w:rFonts w:hint="cs"/>
          <w:rtl/>
        </w:rPr>
        <w:t xml:space="preserve">אני אבקש מהשר אולמרט להתייצב כאן כאשר אדוני ידבר. תודה רבה. </w:t>
      </w:r>
    </w:p>
    <w:p w14:paraId="5F25D544" w14:textId="77777777" w:rsidR="00000000" w:rsidRDefault="00B6587A">
      <w:pPr>
        <w:pStyle w:val="a"/>
        <w:rPr>
          <w:rFonts w:hint="cs"/>
          <w:rtl/>
        </w:rPr>
      </w:pPr>
    </w:p>
    <w:p w14:paraId="49736925" w14:textId="77777777" w:rsidR="00000000" w:rsidRDefault="00B6587A">
      <w:pPr>
        <w:pStyle w:val="ad"/>
        <w:rPr>
          <w:rFonts w:hint="cs"/>
          <w:rtl/>
        </w:rPr>
      </w:pPr>
      <w:r>
        <w:rPr>
          <w:rtl/>
        </w:rPr>
        <w:t>היו"ר</w:t>
      </w:r>
      <w:r>
        <w:rPr>
          <w:rFonts w:hint="cs"/>
          <w:rtl/>
        </w:rPr>
        <w:t xml:space="preserve"> מוחמד ברכה:</w:t>
      </w:r>
    </w:p>
    <w:p w14:paraId="6B95894E" w14:textId="77777777" w:rsidR="00000000" w:rsidRDefault="00B6587A">
      <w:pPr>
        <w:pStyle w:val="a"/>
        <w:rPr>
          <w:rFonts w:hint="cs"/>
          <w:rtl/>
        </w:rPr>
      </w:pPr>
    </w:p>
    <w:p w14:paraId="62C15F82" w14:textId="77777777" w:rsidR="00000000" w:rsidRDefault="00B6587A">
      <w:pPr>
        <w:pStyle w:val="a"/>
        <w:rPr>
          <w:rFonts w:hint="cs"/>
          <w:rtl/>
        </w:rPr>
      </w:pPr>
      <w:r>
        <w:rPr>
          <w:rFonts w:hint="cs"/>
          <w:rtl/>
        </w:rPr>
        <w:t xml:space="preserve">בבקשה, גברתי חברת הכנסת אברהם. שלוש דקות לרשותך. </w:t>
      </w:r>
    </w:p>
    <w:p w14:paraId="2F79E6E7" w14:textId="77777777" w:rsidR="00000000" w:rsidRDefault="00B6587A">
      <w:pPr>
        <w:pStyle w:val="a"/>
        <w:rPr>
          <w:rFonts w:hint="cs"/>
          <w:rtl/>
        </w:rPr>
      </w:pPr>
    </w:p>
    <w:p w14:paraId="729BFC3D" w14:textId="77777777" w:rsidR="00000000" w:rsidRDefault="00B6587A">
      <w:pPr>
        <w:pStyle w:val="Speaker"/>
        <w:rPr>
          <w:rtl/>
        </w:rPr>
      </w:pPr>
      <w:r>
        <w:rPr>
          <w:rtl/>
        </w:rPr>
        <w:t>רוחמה אברהם (הליכוד):</w:t>
      </w:r>
    </w:p>
    <w:p w14:paraId="6528A592" w14:textId="77777777" w:rsidR="00000000" w:rsidRDefault="00B6587A">
      <w:pPr>
        <w:pStyle w:val="a"/>
        <w:rPr>
          <w:rtl/>
        </w:rPr>
      </w:pPr>
    </w:p>
    <w:p w14:paraId="6364C427" w14:textId="77777777" w:rsidR="00000000" w:rsidRDefault="00B6587A">
      <w:pPr>
        <w:pStyle w:val="a"/>
        <w:rPr>
          <w:rFonts w:hint="cs"/>
          <w:rtl/>
        </w:rPr>
      </w:pPr>
      <w:r>
        <w:rPr>
          <w:rFonts w:hint="cs"/>
          <w:rtl/>
        </w:rPr>
        <w:t xml:space="preserve">כבוד היושב-ראש, כנסת נכבדה, בשבוע שעבר התבשרנו שמדינת ישראל שברה שיא. </w:t>
      </w:r>
      <w:r>
        <w:rPr>
          <w:rFonts w:hint="cs"/>
          <w:rtl/>
        </w:rPr>
        <w:t>רבותי, מזל טוב, אנחנו שיאני השביתה. אבל איך הגענו לשיא הזה? יש למדינת ישראל אבא גדול, קוראים לו מונופול. כל ילד מתבגר מגיע לגיל שבו הוא נפרד מהאבא הזה. גם אצלנו הגיע הזמן שמדינת ישראל תיפרד מהערכים המונופוליסטיים, ואת זה נוכל לעשות רק על-ידי שינויים מבניים</w:t>
      </w:r>
      <w:r>
        <w:rPr>
          <w:rFonts w:hint="cs"/>
          <w:rtl/>
        </w:rPr>
        <w:t>.</w:t>
      </w:r>
    </w:p>
    <w:p w14:paraId="2BC5FE83" w14:textId="77777777" w:rsidR="00000000" w:rsidRDefault="00B6587A">
      <w:pPr>
        <w:pStyle w:val="a"/>
        <w:rPr>
          <w:rtl/>
        </w:rPr>
      </w:pPr>
    </w:p>
    <w:p w14:paraId="65C1A21B" w14:textId="77777777" w:rsidR="00000000" w:rsidRDefault="00B6587A">
      <w:pPr>
        <w:pStyle w:val="a"/>
        <w:rPr>
          <w:rFonts w:hint="cs"/>
          <w:rtl/>
        </w:rPr>
      </w:pPr>
      <w:r>
        <w:rPr>
          <w:rFonts w:hint="cs"/>
          <w:rtl/>
        </w:rPr>
        <w:t xml:space="preserve">כבר עשרה ימים נמשכת השביתה בנמלים. עשרות אוניות אינן פורקות סחורה. עלות השביתה הגיעה ל-2.5 מיליארדי שקל, שזה כמעט שליש הקיצוץ שנצטרך לקצץ בקרוב. </w:t>
      </w:r>
    </w:p>
    <w:p w14:paraId="5074E0B1" w14:textId="77777777" w:rsidR="00000000" w:rsidRDefault="00B6587A">
      <w:pPr>
        <w:pStyle w:val="a"/>
        <w:rPr>
          <w:rFonts w:hint="cs"/>
          <w:rtl/>
        </w:rPr>
      </w:pPr>
    </w:p>
    <w:p w14:paraId="2EDCBBF2" w14:textId="77777777" w:rsidR="00000000" w:rsidRDefault="00B6587A">
      <w:pPr>
        <w:pStyle w:val="ac"/>
        <w:rPr>
          <w:rtl/>
        </w:rPr>
      </w:pPr>
      <w:r>
        <w:rPr>
          <w:rFonts w:hint="eastAsia"/>
          <w:rtl/>
        </w:rPr>
        <w:t>חיים</w:t>
      </w:r>
      <w:r>
        <w:rPr>
          <w:rtl/>
        </w:rPr>
        <w:t xml:space="preserve"> אורון (מרצ):</w:t>
      </w:r>
    </w:p>
    <w:p w14:paraId="6522FDFE" w14:textId="77777777" w:rsidR="00000000" w:rsidRDefault="00B6587A">
      <w:pPr>
        <w:pStyle w:val="a"/>
        <w:rPr>
          <w:rFonts w:hint="cs"/>
          <w:rtl/>
        </w:rPr>
      </w:pPr>
    </w:p>
    <w:p w14:paraId="0A76D344" w14:textId="77777777" w:rsidR="00000000" w:rsidRDefault="00B6587A">
      <w:pPr>
        <w:pStyle w:val="a"/>
        <w:rPr>
          <w:rFonts w:hint="cs"/>
          <w:rtl/>
        </w:rPr>
      </w:pPr>
      <w:r>
        <w:rPr>
          <w:rFonts w:hint="cs"/>
          <w:rtl/>
        </w:rPr>
        <w:t>רוחמה, ביבי לא יודע את זה?</w:t>
      </w:r>
    </w:p>
    <w:p w14:paraId="0B9390F4" w14:textId="77777777" w:rsidR="00000000" w:rsidRDefault="00B6587A">
      <w:pPr>
        <w:pStyle w:val="a"/>
        <w:rPr>
          <w:rFonts w:hint="cs"/>
          <w:rtl/>
        </w:rPr>
      </w:pPr>
    </w:p>
    <w:p w14:paraId="372C8B6D" w14:textId="77777777" w:rsidR="00000000" w:rsidRDefault="00B6587A">
      <w:pPr>
        <w:pStyle w:val="ac"/>
        <w:rPr>
          <w:rtl/>
        </w:rPr>
      </w:pPr>
      <w:r>
        <w:rPr>
          <w:rFonts w:hint="eastAsia"/>
          <w:rtl/>
        </w:rPr>
        <w:t>דניאל</w:t>
      </w:r>
      <w:r>
        <w:rPr>
          <w:rtl/>
        </w:rPr>
        <w:t xml:space="preserve"> בנלולו (הליכוד):</w:t>
      </w:r>
    </w:p>
    <w:p w14:paraId="42EDA392" w14:textId="77777777" w:rsidR="00000000" w:rsidRDefault="00B6587A">
      <w:pPr>
        <w:pStyle w:val="a"/>
        <w:rPr>
          <w:rFonts w:hint="cs"/>
          <w:rtl/>
        </w:rPr>
      </w:pPr>
    </w:p>
    <w:p w14:paraId="31A9031D" w14:textId="77777777" w:rsidR="00000000" w:rsidRDefault="00B6587A">
      <w:pPr>
        <w:pStyle w:val="a"/>
        <w:rPr>
          <w:rFonts w:hint="cs"/>
          <w:rtl/>
        </w:rPr>
      </w:pPr>
      <w:r>
        <w:rPr>
          <w:rFonts w:hint="cs"/>
          <w:rtl/>
        </w:rPr>
        <w:t xml:space="preserve">למה ביבי? עמיר פרץ. </w:t>
      </w:r>
    </w:p>
    <w:p w14:paraId="3BE938AA" w14:textId="77777777" w:rsidR="00000000" w:rsidRDefault="00B6587A">
      <w:pPr>
        <w:pStyle w:val="a"/>
        <w:rPr>
          <w:rFonts w:hint="cs"/>
          <w:rtl/>
        </w:rPr>
      </w:pPr>
    </w:p>
    <w:p w14:paraId="7D2FB662" w14:textId="77777777" w:rsidR="00000000" w:rsidRDefault="00B6587A">
      <w:pPr>
        <w:pStyle w:val="SpeakerCon"/>
        <w:rPr>
          <w:rtl/>
        </w:rPr>
      </w:pPr>
      <w:bookmarkStart w:id="218" w:name="FS000001026T09_10_2003_13_51_47C"/>
      <w:bookmarkEnd w:id="218"/>
      <w:r>
        <w:rPr>
          <w:rtl/>
        </w:rPr>
        <w:t>רוחמה אברהם (</w:t>
      </w:r>
      <w:r>
        <w:rPr>
          <w:rtl/>
        </w:rPr>
        <w:t>הליכוד):</w:t>
      </w:r>
    </w:p>
    <w:p w14:paraId="2A74CBA2" w14:textId="77777777" w:rsidR="00000000" w:rsidRDefault="00B6587A">
      <w:pPr>
        <w:pStyle w:val="a"/>
        <w:rPr>
          <w:rtl/>
        </w:rPr>
      </w:pPr>
    </w:p>
    <w:p w14:paraId="5DB4CD68" w14:textId="77777777" w:rsidR="00000000" w:rsidRDefault="00B6587A">
      <w:pPr>
        <w:pStyle w:val="a"/>
        <w:rPr>
          <w:rFonts w:hint="cs"/>
          <w:rtl/>
        </w:rPr>
      </w:pPr>
      <w:r>
        <w:rPr>
          <w:rFonts w:hint="cs"/>
          <w:rtl/>
        </w:rPr>
        <w:t xml:space="preserve">השביתה הזאת תגרום לכך שעסקים נוספים ייסגרו ועובדים נוספים ייפלטו למעגל האבטלה, חבר הכנסת אורון. וכל זה על מה? על מה שובתים עובדי הנמלים? </w:t>
      </w:r>
    </w:p>
    <w:p w14:paraId="7C38FA86" w14:textId="77777777" w:rsidR="00000000" w:rsidRDefault="00B6587A">
      <w:pPr>
        <w:pStyle w:val="a"/>
        <w:rPr>
          <w:rFonts w:hint="cs"/>
          <w:rtl/>
        </w:rPr>
      </w:pPr>
    </w:p>
    <w:p w14:paraId="30EFEE87" w14:textId="77777777" w:rsidR="00000000" w:rsidRDefault="00B6587A">
      <w:pPr>
        <w:pStyle w:val="ac"/>
        <w:rPr>
          <w:rtl/>
        </w:rPr>
      </w:pPr>
      <w:r>
        <w:rPr>
          <w:rFonts w:hint="eastAsia"/>
          <w:rtl/>
        </w:rPr>
        <w:t>רן</w:t>
      </w:r>
      <w:r>
        <w:rPr>
          <w:rtl/>
        </w:rPr>
        <w:t xml:space="preserve"> כהן (מרצ):</w:t>
      </w:r>
    </w:p>
    <w:p w14:paraId="7F9E70A7" w14:textId="77777777" w:rsidR="00000000" w:rsidRDefault="00B6587A">
      <w:pPr>
        <w:pStyle w:val="a"/>
        <w:rPr>
          <w:rFonts w:hint="cs"/>
          <w:rtl/>
        </w:rPr>
      </w:pPr>
    </w:p>
    <w:p w14:paraId="7C54BF09" w14:textId="77777777" w:rsidR="00000000" w:rsidRDefault="00B6587A">
      <w:pPr>
        <w:pStyle w:val="a"/>
        <w:rPr>
          <w:rFonts w:hint="cs"/>
          <w:rtl/>
        </w:rPr>
      </w:pPr>
      <w:r>
        <w:rPr>
          <w:rFonts w:hint="cs"/>
          <w:rtl/>
        </w:rPr>
        <w:t>- - -</w:t>
      </w:r>
    </w:p>
    <w:p w14:paraId="5A31AC96" w14:textId="77777777" w:rsidR="00000000" w:rsidRDefault="00B6587A">
      <w:pPr>
        <w:pStyle w:val="a"/>
        <w:rPr>
          <w:rFonts w:hint="cs"/>
          <w:rtl/>
        </w:rPr>
      </w:pPr>
    </w:p>
    <w:p w14:paraId="3EB6DB1F" w14:textId="77777777" w:rsidR="00000000" w:rsidRDefault="00B6587A">
      <w:pPr>
        <w:pStyle w:val="ad"/>
        <w:rPr>
          <w:rFonts w:hint="cs"/>
          <w:u w:val="none"/>
          <w:rtl/>
        </w:rPr>
      </w:pPr>
      <w:r>
        <w:rPr>
          <w:rtl/>
        </w:rPr>
        <w:t xml:space="preserve">היו"ר </w:t>
      </w:r>
      <w:r>
        <w:rPr>
          <w:rFonts w:hint="cs"/>
          <w:rtl/>
        </w:rPr>
        <w:t>מוחמד ברכה:</w:t>
      </w:r>
    </w:p>
    <w:p w14:paraId="08010BEE" w14:textId="77777777" w:rsidR="00000000" w:rsidRDefault="00B6587A">
      <w:pPr>
        <w:pStyle w:val="a"/>
        <w:rPr>
          <w:rFonts w:hint="cs"/>
          <w:rtl/>
        </w:rPr>
      </w:pPr>
    </w:p>
    <w:p w14:paraId="2B3370DF" w14:textId="77777777" w:rsidR="00000000" w:rsidRDefault="00B6587A">
      <w:pPr>
        <w:pStyle w:val="a"/>
        <w:rPr>
          <w:rFonts w:hint="cs"/>
          <w:rtl/>
        </w:rPr>
      </w:pPr>
      <w:r>
        <w:rPr>
          <w:rFonts w:hint="cs"/>
          <w:rtl/>
        </w:rPr>
        <w:t>חבר הכנסת רן כהן, בוא לא ננהג כפי שנהג היושב-ראש. אני אעצור את הזמ</w:t>
      </w:r>
      <w:r>
        <w:rPr>
          <w:rFonts w:hint="cs"/>
          <w:rtl/>
        </w:rPr>
        <w:t xml:space="preserve">ן. בבקשה, גברתי. </w:t>
      </w:r>
    </w:p>
    <w:p w14:paraId="6F7DD275" w14:textId="77777777" w:rsidR="00000000" w:rsidRDefault="00B6587A">
      <w:pPr>
        <w:pStyle w:val="a"/>
        <w:rPr>
          <w:rFonts w:hint="cs"/>
          <w:rtl/>
        </w:rPr>
      </w:pPr>
    </w:p>
    <w:p w14:paraId="48FFBC3A" w14:textId="77777777" w:rsidR="00000000" w:rsidRDefault="00B6587A">
      <w:pPr>
        <w:pStyle w:val="SpeakerCon"/>
        <w:rPr>
          <w:rtl/>
        </w:rPr>
      </w:pPr>
      <w:bookmarkStart w:id="219" w:name="FS000001026T09_10_2003_13_52_50C"/>
      <w:bookmarkEnd w:id="219"/>
      <w:r>
        <w:rPr>
          <w:rtl/>
        </w:rPr>
        <w:t>רוחמה אברהם (הליכוד):</w:t>
      </w:r>
    </w:p>
    <w:p w14:paraId="15E4E24D" w14:textId="77777777" w:rsidR="00000000" w:rsidRDefault="00B6587A">
      <w:pPr>
        <w:pStyle w:val="a"/>
        <w:rPr>
          <w:rtl/>
        </w:rPr>
      </w:pPr>
    </w:p>
    <w:p w14:paraId="08CA66AA" w14:textId="77777777" w:rsidR="00000000" w:rsidRDefault="00B6587A">
      <w:pPr>
        <w:pStyle w:val="a"/>
        <w:rPr>
          <w:rFonts w:hint="cs"/>
          <w:rtl/>
        </w:rPr>
      </w:pPr>
      <w:r>
        <w:rPr>
          <w:rFonts w:hint="cs"/>
          <w:rtl/>
        </w:rPr>
        <w:t>רבותי, עובדי הנמלים שובתים כי הם מסרבים לקבל שינויים, כי קשה להם להיפרד מהאבא הגדול, מה לעשות? הם משתקים את המדינה, כי האבא הזה הרגיל אותם לקבל משכורות עתק. הוא הרגיל אותם להחזיק במפתחות המדינה ולהשבית את הנמלים חד</w:t>
      </w:r>
      <w:r>
        <w:rPr>
          <w:rFonts w:hint="cs"/>
          <w:rtl/>
        </w:rPr>
        <w:t xml:space="preserve">שות לבקרים. חבל שחבר הכנסת עמיר פרץ יצא, אבל לכל נפנוף בשביתה כזאת או אחרת, מצטרף לו המנצח הגדול על התזמורת, אותו חבר הכנסת עמיר פרץ, שבגללו ההסתדרות פשטה את הרגל. חבר הכנסת פרץ, מי שאינו יודע לירות, שלא ייקח על עצמו את תפקיד המפקד. </w:t>
      </w:r>
    </w:p>
    <w:p w14:paraId="57D12E32" w14:textId="77777777" w:rsidR="00000000" w:rsidRDefault="00B6587A">
      <w:pPr>
        <w:pStyle w:val="a"/>
        <w:rPr>
          <w:rFonts w:hint="cs"/>
          <w:rtl/>
        </w:rPr>
      </w:pPr>
    </w:p>
    <w:p w14:paraId="0EE614FA" w14:textId="77777777" w:rsidR="00000000" w:rsidRDefault="00B6587A">
      <w:pPr>
        <w:pStyle w:val="a"/>
        <w:rPr>
          <w:rFonts w:hint="cs"/>
          <w:rtl/>
        </w:rPr>
      </w:pPr>
      <w:r>
        <w:rPr>
          <w:rFonts w:hint="cs"/>
          <w:rtl/>
        </w:rPr>
        <w:t>רבותי חברי הכנסת, מצב</w:t>
      </w:r>
      <w:r>
        <w:rPr>
          <w:rFonts w:hint="cs"/>
          <w:rtl/>
        </w:rPr>
        <w:t xml:space="preserve"> זה של "שמור לי ואשמור לך" חייב להיפסק. על כולנו לקחת אחריות למשק. לצערי, המציאות מחייבת הנחת חוק זה, וכשהחוק יתקבל, התחרות בין הנמלים תביא ברכה לכולם. היא תוזיל את המחירים לצרכן ולתעשייה. תהליכי הייעול המתחייבים מן החוק יגבירו את התפוקה. עבודה בחברה רווחי</w:t>
      </w:r>
      <w:r>
        <w:rPr>
          <w:rFonts w:hint="cs"/>
          <w:rtl/>
        </w:rPr>
        <w:t>ת מביאה לביטחון כלכלי ומגבירה את הצורך בידיים עובדות.</w:t>
      </w:r>
    </w:p>
    <w:p w14:paraId="2BBF6202" w14:textId="77777777" w:rsidR="00000000" w:rsidRDefault="00B6587A">
      <w:pPr>
        <w:pStyle w:val="a"/>
        <w:rPr>
          <w:rFonts w:hint="cs"/>
          <w:rtl/>
        </w:rPr>
      </w:pPr>
    </w:p>
    <w:p w14:paraId="681FC07D" w14:textId="77777777" w:rsidR="00000000" w:rsidRDefault="00B6587A">
      <w:pPr>
        <w:pStyle w:val="a"/>
        <w:rPr>
          <w:rFonts w:hint="cs"/>
          <w:rtl/>
        </w:rPr>
      </w:pPr>
      <w:r>
        <w:rPr>
          <w:rFonts w:hint="cs"/>
          <w:rtl/>
        </w:rPr>
        <w:t>רבותי חברי הכנסת, אתמול זכיתי להפגנה מול ביתי. על השלטים היה כתוב: "הסכמים צריך לכבד". אני רוצה לומר לאותם עובדים, או לאותם חברי כנסת, שלדעתי המצב פה לא כל כך ברור. אם היה לכם הסכם, הרי שהזירה הראויה ל</w:t>
      </w:r>
      <w:r>
        <w:rPr>
          <w:rFonts w:hint="cs"/>
          <w:rtl/>
        </w:rPr>
        <w:t xml:space="preserve">צורך העניין הזה היתה בתי-הדין לעבודה. אבל כולנו יודעים שזה לא היה הסכם, אלא זו היתה החלטת ממשלה. הדרך הנכונה אינה בגרימת סבל כלכלי לאלפי משפחות נוספות, מה הן אשמות? </w:t>
      </w:r>
    </w:p>
    <w:p w14:paraId="25286C7B" w14:textId="77777777" w:rsidR="00000000" w:rsidRDefault="00B6587A">
      <w:pPr>
        <w:pStyle w:val="a"/>
        <w:rPr>
          <w:rFonts w:hint="cs"/>
          <w:rtl/>
        </w:rPr>
      </w:pPr>
    </w:p>
    <w:p w14:paraId="1AD661D5" w14:textId="77777777" w:rsidR="00000000" w:rsidRDefault="00B6587A">
      <w:pPr>
        <w:pStyle w:val="a"/>
        <w:rPr>
          <w:rFonts w:hint="cs"/>
          <w:rtl/>
        </w:rPr>
      </w:pPr>
      <w:r>
        <w:rPr>
          <w:rFonts w:hint="cs"/>
          <w:rtl/>
        </w:rPr>
        <w:t xml:space="preserve">אני פונה אליכם, בואו להידברות, הפסיקו את השביתה. אין מדינה בעולם שבה סוגרים עובדי הנמלים </w:t>
      </w:r>
      <w:r>
        <w:rPr>
          <w:rFonts w:hint="cs"/>
          <w:rtl/>
        </w:rPr>
        <w:t xml:space="preserve">את שערי המדינה לעתים כה קרובות. נמלי ארצות-הברית ואירופה הם ברובם חברות ציבוריות כלכליות, שפועלות על-פי שיקולי רווח והפסד. הגיע הזמן שמדינת ישראל תנהג כמו המדינות המתוקנות בעולם ותיפרד מהמונופול. </w:t>
      </w:r>
    </w:p>
    <w:p w14:paraId="2D73F63B" w14:textId="77777777" w:rsidR="00000000" w:rsidRDefault="00B6587A">
      <w:pPr>
        <w:pStyle w:val="a"/>
        <w:rPr>
          <w:rFonts w:hint="cs"/>
          <w:rtl/>
        </w:rPr>
      </w:pPr>
    </w:p>
    <w:p w14:paraId="54BA04B5" w14:textId="77777777" w:rsidR="00000000" w:rsidRDefault="00B6587A">
      <w:pPr>
        <w:pStyle w:val="a"/>
        <w:rPr>
          <w:rFonts w:hint="cs"/>
          <w:rtl/>
        </w:rPr>
      </w:pPr>
      <w:r>
        <w:rPr>
          <w:rFonts w:hint="cs"/>
          <w:rtl/>
        </w:rPr>
        <w:t xml:space="preserve">עלינו לאמץ את השינויים המבניים שהממשלה מבקשת לחולל על-ידי </w:t>
      </w:r>
      <w:r>
        <w:rPr>
          <w:rFonts w:hint="cs"/>
          <w:rtl/>
        </w:rPr>
        <w:t xml:space="preserve">תמיכה בהצעת החוק. אני אתמוך בחוק, ואני קוראת לכם להצביע בעד החוק. זו למעשה הדרך היחידה להצעיד את מערך היצוא והיבוא על דרך המלך ולשפר במידה משמעותית את כלכלת ישראל. תודה רבה. </w:t>
      </w:r>
    </w:p>
    <w:p w14:paraId="7F537455" w14:textId="77777777" w:rsidR="00000000" w:rsidRDefault="00B6587A">
      <w:pPr>
        <w:pStyle w:val="a"/>
        <w:rPr>
          <w:rFonts w:hint="cs"/>
          <w:rtl/>
        </w:rPr>
      </w:pPr>
    </w:p>
    <w:p w14:paraId="3FA2E640" w14:textId="77777777" w:rsidR="00000000" w:rsidRDefault="00B6587A">
      <w:pPr>
        <w:pStyle w:val="ad"/>
        <w:rPr>
          <w:rFonts w:hint="cs"/>
          <w:rtl/>
        </w:rPr>
      </w:pPr>
      <w:r>
        <w:rPr>
          <w:rtl/>
        </w:rPr>
        <w:t xml:space="preserve">היו"ר </w:t>
      </w:r>
      <w:r>
        <w:rPr>
          <w:rFonts w:hint="cs"/>
          <w:rtl/>
        </w:rPr>
        <w:t>מוחמד ברכה:</w:t>
      </w:r>
    </w:p>
    <w:p w14:paraId="67680B60" w14:textId="77777777" w:rsidR="00000000" w:rsidRDefault="00B6587A">
      <w:pPr>
        <w:pStyle w:val="a"/>
        <w:rPr>
          <w:rFonts w:hint="cs"/>
          <w:rtl/>
        </w:rPr>
      </w:pPr>
    </w:p>
    <w:p w14:paraId="1D8951D2" w14:textId="77777777" w:rsidR="00000000" w:rsidRDefault="00B6587A">
      <w:pPr>
        <w:pStyle w:val="a"/>
        <w:rPr>
          <w:rFonts w:hint="cs"/>
          <w:rtl/>
        </w:rPr>
      </w:pPr>
      <w:r>
        <w:rPr>
          <w:rFonts w:hint="cs"/>
          <w:rtl/>
        </w:rPr>
        <w:t xml:space="preserve">תודה, גברתי. חבר הכנסת עסאם מח'ול, יש לך שלוש דקות. אחר כך - </w:t>
      </w:r>
      <w:r>
        <w:rPr>
          <w:rFonts w:hint="cs"/>
          <w:rtl/>
        </w:rPr>
        <w:t xml:space="preserve">חבר הכנסת אלי בן-מנחם.  </w:t>
      </w:r>
    </w:p>
    <w:p w14:paraId="3814A701" w14:textId="77777777" w:rsidR="00000000" w:rsidRDefault="00B6587A">
      <w:pPr>
        <w:pStyle w:val="a"/>
        <w:rPr>
          <w:rFonts w:hint="cs"/>
          <w:rtl/>
        </w:rPr>
      </w:pPr>
    </w:p>
    <w:p w14:paraId="0B57904E" w14:textId="77777777" w:rsidR="00000000" w:rsidRDefault="00B6587A">
      <w:pPr>
        <w:pStyle w:val="Speaker"/>
        <w:rPr>
          <w:rtl/>
        </w:rPr>
      </w:pPr>
      <w:bookmarkStart w:id="220" w:name="FS000000542T09_10_2003_13_59_43"/>
      <w:bookmarkEnd w:id="220"/>
      <w:r>
        <w:rPr>
          <w:rFonts w:hint="eastAsia"/>
          <w:rtl/>
        </w:rPr>
        <w:t>עסאם</w:t>
      </w:r>
      <w:r>
        <w:rPr>
          <w:rtl/>
        </w:rPr>
        <w:t xml:space="preserve"> מח'ול (חד"ש-תע"ל):</w:t>
      </w:r>
    </w:p>
    <w:p w14:paraId="3947C9FE" w14:textId="77777777" w:rsidR="00000000" w:rsidRDefault="00B6587A">
      <w:pPr>
        <w:pStyle w:val="a"/>
        <w:rPr>
          <w:rFonts w:hint="cs"/>
          <w:rtl/>
        </w:rPr>
      </w:pPr>
    </w:p>
    <w:p w14:paraId="121CDDF5" w14:textId="77777777" w:rsidR="00000000" w:rsidRDefault="00B6587A">
      <w:pPr>
        <w:pStyle w:val="a"/>
        <w:rPr>
          <w:rFonts w:hint="cs"/>
          <w:rtl/>
        </w:rPr>
      </w:pPr>
      <w:r>
        <w:rPr>
          <w:rFonts w:hint="cs"/>
          <w:rtl/>
        </w:rPr>
        <w:t>אדוני היושב-ראש, חברי הכנסת, לפני שלושה חודשים, כשהתוכנית הכלכלית עברה בשלב א' בכנסת, הממשלה חתמה על הסכם עם העובדים. היום הממשלה באה ומבשרת גמר חתימה טובה לעובדים. אנחנו אומרים גמר חתימה לא טובה ונוראה, כ</w:t>
      </w:r>
      <w:r>
        <w:rPr>
          <w:rFonts w:hint="cs"/>
          <w:rtl/>
        </w:rPr>
        <w:t xml:space="preserve">י הסכמים צריך לכבד, ולא צריך להתנצל על כך. </w:t>
      </w:r>
    </w:p>
    <w:p w14:paraId="787BBAD2" w14:textId="77777777" w:rsidR="00000000" w:rsidRDefault="00B6587A">
      <w:pPr>
        <w:pStyle w:val="a"/>
        <w:rPr>
          <w:rFonts w:hint="cs"/>
          <w:rtl/>
        </w:rPr>
      </w:pPr>
    </w:p>
    <w:p w14:paraId="3DBAFAAF" w14:textId="77777777" w:rsidR="00000000" w:rsidRDefault="00B6587A">
      <w:pPr>
        <w:pStyle w:val="a"/>
        <w:ind w:firstLine="720"/>
        <w:rPr>
          <w:rFonts w:hint="cs"/>
          <w:rtl/>
        </w:rPr>
      </w:pPr>
      <w:r>
        <w:rPr>
          <w:rFonts w:hint="cs"/>
          <w:rtl/>
        </w:rPr>
        <w:t xml:space="preserve">לא רק שהממשלה איננה מכבדת את ההסכמים שנחתמו עם העובדים, אלא היא משתמשת בכלים הכי אפלים שתואמים משטרים אפלים כדי לשבור את השביתה וכדי לשבור את ציבור העובדים. </w:t>
      </w:r>
    </w:p>
    <w:p w14:paraId="492FD0BC" w14:textId="77777777" w:rsidR="00000000" w:rsidRDefault="00B6587A">
      <w:pPr>
        <w:pStyle w:val="a"/>
        <w:ind w:firstLine="720"/>
        <w:rPr>
          <w:rFonts w:hint="cs"/>
          <w:rtl/>
        </w:rPr>
      </w:pPr>
    </w:p>
    <w:p w14:paraId="4A6788E0" w14:textId="77777777" w:rsidR="00000000" w:rsidRDefault="00B6587A">
      <w:pPr>
        <w:pStyle w:val="ac"/>
        <w:rPr>
          <w:rtl/>
        </w:rPr>
      </w:pPr>
      <w:r>
        <w:rPr>
          <w:rFonts w:hint="eastAsia"/>
          <w:rtl/>
        </w:rPr>
        <w:t>השר</w:t>
      </w:r>
      <w:r>
        <w:rPr>
          <w:rtl/>
        </w:rPr>
        <w:t xml:space="preserve"> מאיר שטרית:</w:t>
      </w:r>
    </w:p>
    <w:p w14:paraId="00FAC548" w14:textId="77777777" w:rsidR="00000000" w:rsidRDefault="00B6587A">
      <w:pPr>
        <w:pStyle w:val="a"/>
        <w:rPr>
          <w:rFonts w:hint="cs"/>
          <w:rtl/>
        </w:rPr>
      </w:pPr>
    </w:p>
    <w:p w14:paraId="2F6F0EB5" w14:textId="77777777" w:rsidR="00000000" w:rsidRDefault="00B6587A">
      <w:pPr>
        <w:pStyle w:val="a"/>
        <w:rPr>
          <w:rFonts w:hint="cs"/>
          <w:rtl/>
        </w:rPr>
      </w:pPr>
      <w:r>
        <w:rPr>
          <w:rFonts w:hint="cs"/>
          <w:rtl/>
        </w:rPr>
        <w:t>חקיקה זה כלי אפל? על מה אתה מדבר?</w:t>
      </w:r>
    </w:p>
    <w:p w14:paraId="52940E65" w14:textId="77777777" w:rsidR="00000000" w:rsidRDefault="00B6587A">
      <w:pPr>
        <w:pStyle w:val="a"/>
        <w:rPr>
          <w:rFonts w:hint="cs"/>
          <w:rtl/>
        </w:rPr>
      </w:pPr>
    </w:p>
    <w:p w14:paraId="14F91977" w14:textId="77777777" w:rsidR="00000000" w:rsidRDefault="00B6587A">
      <w:pPr>
        <w:pStyle w:val="SpeakerCon"/>
        <w:rPr>
          <w:rtl/>
        </w:rPr>
      </w:pPr>
      <w:r>
        <w:rPr>
          <w:rtl/>
        </w:rPr>
        <w:t>עסאם מח'ול (חד"ש-תע"ל):</w:t>
      </w:r>
    </w:p>
    <w:p w14:paraId="3352A114" w14:textId="77777777" w:rsidR="00000000" w:rsidRDefault="00B6587A">
      <w:pPr>
        <w:pStyle w:val="a"/>
        <w:rPr>
          <w:rtl/>
        </w:rPr>
      </w:pPr>
    </w:p>
    <w:p w14:paraId="03FA549C" w14:textId="77777777" w:rsidR="00000000" w:rsidRDefault="00B6587A">
      <w:pPr>
        <w:pStyle w:val="a"/>
        <w:rPr>
          <w:rFonts w:hint="cs"/>
          <w:rtl/>
        </w:rPr>
      </w:pPr>
      <w:r>
        <w:rPr>
          <w:rFonts w:hint="cs"/>
          <w:rtl/>
        </w:rPr>
        <w:t xml:space="preserve">הניסיון לשבור את השביתה היום על-ידי שיסוי חלק מהעובדים בחלק אחר מהעובדים וההפגנה שהיתה בפתח נמל חיפה היום הם ניסיון אומלל, שמתאים למשטרים שאנחנו מזהירים שאנחנו מתקרבים אליהם, משטרים שיפה היה לקרוא להם משטרים פאשיסטיים. </w:t>
      </w:r>
    </w:p>
    <w:p w14:paraId="358C9E11" w14:textId="77777777" w:rsidR="00000000" w:rsidRDefault="00B6587A">
      <w:pPr>
        <w:pStyle w:val="a"/>
        <w:rPr>
          <w:rFonts w:hint="cs"/>
          <w:rtl/>
        </w:rPr>
      </w:pPr>
    </w:p>
    <w:p w14:paraId="6E98D142" w14:textId="77777777" w:rsidR="00000000" w:rsidRDefault="00B6587A">
      <w:pPr>
        <w:pStyle w:val="a"/>
        <w:rPr>
          <w:rFonts w:hint="cs"/>
          <w:rtl/>
        </w:rPr>
      </w:pPr>
      <w:r>
        <w:rPr>
          <w:rFonts w:hint="cs"/>
          <w:rtl/>
        </w:rPr>
        <w:t xml:space="preserve">אני מזהיר </w:t>
      </w:r>
      <w:r>
        <w:rPr>
          <w:rFonts w:hint="cs"/>
          <w:rtl/>
        </w:rPr>
        <w:t>מההידרדרות הזאת. אני מזהיר מהניסיון לשסות עובדים בעובדים, לשבור את הכלים, לשבור את ההסתדרות, לשבור את זכויות העובדים ואת ההסכמים. המשמעות של מה שקורה היום היא ביטול באורח חד-צדדי של הסכם שנחתם עם העובדים. המשמעות היא שימוש בכוחניות שלטונית ושבירת כל הכללים</w:t>
      </w:r>
      <w:r>
        <w:rPr>
          <w:rFonts w:hint="cs"/>
          <w:rtl/>
        </w:rPr>
        <w:t xml:space="preserve"> הבסיסיים הנהוגים במערכת יחסי העבודה בישראל. </w:t>
      </w:r>
    </w:p>
    <w:p w14:paraId="77A0BE12" w14:textId="77777777" w:rsidR="00000000" w:rsidRDefault="00B6587A">
      <w:pPr>
        <w:pStyle w:val="a"/>
        <w:rPr>
          <w:rFonts w:hint="cs"/>
          <w:rtl/>
        </w:rPr>
      </w:pPr>
    </w:p>
    <w:p w14:paraId="6CA8A45C" w14:textId="77777777" w:rsidR="00000000" w:rsidRDefault="00B6587A">
      <w:pPr>
        <w:pStyle w:val="a"/>
        <w:rPr>
          <w:rFonts w:hint="cs"/>
          <w:rtl/>
        </w:rPr>
      </w:pPr>
      <w:r>
        <w:rPr>
          <w:rFonts w:hint="cs"/>
          <w:rtl/>
        </w:rPr>
        <w:t>מה שקורה כאן, כפי שאמר נשיא איגוד לשכות המסחר, הוא היענות לדרישה לבטל את כל הסכמי השכר, לבטל את תוספת היוקר, את ימי החופשה, את ההבראה, את חופשת החגים, את דמי הנסיעה ועוד. זה ניסיון להחזיר את העובדים למעמד של ע</w:t>
      </w:r>
      <w:r>
        <w:rPr>
          <w:rFonts w:hint="cs"/>
          <w:rtl/>
        </w:rPr>
        <w:t xml:space="preserve">בדים, ולהוריד את העובדים על הברכיים, לחיות מתחת לקו העוני. זה ניסיון לעשות את זה בדרכים הברוטליות ביותר, ולא בלי להשתמש בכל השקרים שנמצאים בארסנל ממשלת שרון-נתניהו. </w:t>
      </w:r>
    </w:p>
    <w:p w14:paraId="1CB645F3" w14:textId="77777777" w:rsidR="00000000" w:rsidRDefault="00B6587A">
      <w:pPr>
        <w:pStyle w:val="a"/>
        <w:rPr>
          <w:rFonts w:hint="cs"/>
          <w:rtl/>
        </w:rPr>
      </w:pPr>
    </w:p>
    <w:p w14:paraId="17A63DBE" w14:textId="77777777" w:rsidR="00000000" w:rsidRDefault="00B6587A">
      <w:pPr>
        <w:pStyle w:val="a"/>
        <w:rPr>
          <w:rFonts w:hint="cs"/>
          <w:rtl/>
        </w:rPr>
      </w:pPr>
      <w:r>
        <w:rPr>
          <w:rFonts w:hint="cs"/>
          <w:rtl/>
        </w:rPr>
        <w:t>תוכנית ההבראה הזאת, שלב ב', מרוקנת מתוכן את כל הסכמי העבודה שעליהם חתומה המדינה עם עובדיה</w:t>
      </w:r>
      <w:r>
        <w:rPr>
          <w:rFonts w:hint="cs"/>
          <w:rtl/>
        </w:rPr>
        <w:t xml:space="preserve">. </w:t>
      </w:r>
    </w:p>
    <w:p w14:paraId="5F9B59EB" w14:textId="77777777" w:rsidR="00000000" w:rsidRDefault="00B6587A">
      <w:pPr>
        <w:pStyle w:val="a"/>
        <w:rPr>
          <w:rFonts w:hint="cs"/>
          <w:rtl/>
        </w:rPr>
      </w:pPr>
    </w:p>
    <w:p w14:paraId="65D5798A" w14:textId="77777777" w:rsidR="00000000" w:rsidRDefault="00B6587A">
      <w:pPr>
        <w:pStyle w:val="a"/>
        <w:rPr>
          <w:rFonts w:hint="cs"/>
          <w:rtl/>
        </w:rPr>
      </w:pPr>
      <w:r>
        <w:rPr>
          <w:rFonts w:hint="cs"/>
          <w:rtl/>
        </w:rPr>
        <w:t>בניסיון להסית נגד העובדים, שר האוצר מפיץ שקרים. הוא אומר שזאת המדינה היחידה בעולם שבה שובתים על דבר כזה. אני רק אומר כמה עובדות בדקה אחת. באותו שבוע התקיימה שביתה מלאה בנמלי הים של צרפת, והסיבה לכך - שינויים מבניים. רק בשנה זו, 2003, התקיימו עשרות שבית</w:t>
      </w:r>
      <w:r>
        <w:rPr>
          <w:rFonts w:hint="cs"/>
          <w:rtl/>
        </w:rPr>
        <w:t>ות בנמלי הים על רקע הפרטה או תוכניות לשינויים מבניים. ב-10 במרס היתה שביתת מחאה מאוחדת נגד תוכניות הפרטה בכל נמלי הים והתעופה של צרפת, בלגיה, פורטוגל, הולנד, ספרד, שבדיה, יוון וקפריסין. היתה שביתת מחאה ליום אחד של כל נמלי התעופה באירופה. בפינלנד, בדרום-אפר</w:t>
      </w:r>
      <w:r>
        <w:rPr>
          <w:rFonts w:hint="cs"/>
          <w:rtl/>
        </w:rPr>
        <w:t xml:space="preserve">יקה, בדרום-קוריאה ובצרפת, ביוני האחרון, היתה שביתה בנמלים נגד פגיעה בפנסיה. בארצות-הברית היתה ביולי שביתה בכל תנועת הנמלים בחוף המזרחי, על רקע הניסיון לשבור הסכם עבודה. </w:t>
      </w:r>
    </w:p>
    <w:p w14:paraId="49A495EC" w14:textId="77777777" w:rsidR="00000000" w:rsidRDefault="00B6587A">
      <w:pPr>
        <w:pStyle w:val="a"/>
        <w:rPr>
          <w:rFonts w:hint="cs"/>
          <w:rtl/>
        </w:rPr>
      </w:pPr>
    </w:p>
    <w:p w14:paraId="4A186310" w14:textId="77777777" w:rsidR="00000000" w:rsidRDefault="00B6587A">
      <w:pPr>
        <w:pStyle w:val="a"/>
        <w:rPr>
          <w:rFonts w:hint="cs"/>
          <w:rtl/>
        </w:rPr>
      </w:pPr>
      <w:r>
        <w:rPr>
          <w:rFonts w:hint="cs"/>
          <w:rtl/>
        </w:rPr>
        <w:t>הגיע הזמן שהעובדים בישראל ילמדו, שעל-ידי הניסיון להכניע אותם, הממשלה הזאת מנסה לחסל א</w:t>
      </w:r>
      <w:r>
        <w:rPr>
          <w:rFonts w:hint="cs"/>
          <w:rtl/>
        </w:rPr>
        <w:t xml:space="preserve">ותם חיסול ממוקד. הממשלה הזאת מנסה להעביר את מדיניות פעולות הטרור החברתי שהיא מובילה, כדי לפגוע בעובדים, בזכויותיהם וביכולתם להיאבק על הזכויות האלה. תודה רבה. </w:t>
      </w:r>
    </w:p>
    <w:p w14:paraId="249D3EF8" w14:textId="77777777" w:rsidR="00000000" w:rsidRDefault="00B6587A">
      <w:pPr>
        <w:pStyle w:val="a"/>
        <w:rPr>
          <w:rFonts w:hint="cs"/>
          <w:rtl/>
        </w:rPr>
      </w:pPr>
    </w:p>
    <w:p w14:paraId="3F8587FC" w14:textId="77777777" w:rsidR="00000000" w:rsidRDefault="00B6587A">
      <w:pPr>
        <w:pStyle w:val="ad"/>
        <w:rPr>
          <w:rtl/>
        </w:rPr>
      </w:pPr>
      <w:bookmarkStart w:id="221" w:name="FS000000437T09_10_2003_13_50_49"/>
      <w:bookmarkEnd w:id="221"/>
      <w:r>
        <w:rPr>
          <w:rtl/>
        </w:rPr>
        <w:t xml:space="preserve">היו"ר </w:t>
      </w:r>
      <w:r>
        <w:rPr>
          <w:rFonts w:hint="cs"/>
          <w:rtl/>
        </w:rPr>
        <w:t>מוחמד ברכה</w:t>
      </w:r>
      <w:r>
        <w:rPr>
          <w:rtl/>
        </w:rPr>
        <w:t>:</w:t>
      </w:r>
    </w:p>
    <w:p w14:paraId="00BEAADD" w14:textId="77777777" w:rsidR="00000000" w:rsidRDefault="00B6587A">
      <w:pPr>
        <w:pStyle w:val="a"/>
        <w:rPr>
          <w:rtl/>
        </w:rPr>
      </w:pPr>
    </w:p>
    <w:p w14:paraId="2DAD8B5F" w14:textId="77777777" w:rsidR="00000000" w:rsidRDefault="00B6587A">
      <w:pPr>
        <w:pStyle w:val="a"/>
        <w:rPr>
          <w:rFonts w:hint="cs"/>
          <w:rtl/>
        </w:rPr>
      </w:pPr>
      <w:r>
        <w:rPr>
          <w:rFonts w:hint="cs"/>
          <w:rtl/>
        </w:rPr>
        <w:t>חבר הכנסת אלי בן-מנחם. אחריו - חברת הכנסת דליה איציק. אם היא לא תהיה - חבר הכ</w:t>
      </w:r>
      <w:r>
        <w:rPr>
          <w:rFonts w:hint="cs"/>
          <w:rtl/>
        </w:rPr>
        <w:t xml:space="preserve">נסת דוד טל. ואם הוא לא יהיה - חבר הכנסת חיים אורון. </w:t>
      </w:r>
    </w:p>
    <w:p w14:paraId="75C87FFF" w14:textId="77777777" w:rsidR="00000000" w:rsidRDefault="00B6587A">
      <w:pPr>
        <w:pStyle w:val="a"/>
        <w:ind w:firstLine="0"/>
        <w:rPr>
          <w:rFonts w:hint="cs"/>
          <w:rtl/>
        </w:rPr>
      </w:pPr>
    </w:p>
    <w:p w14:paraId="27E33FBA" w14:textId="77777777" w:rsidR="00000000" w:rsidRDefault="00B6587A">
      <w:pPr>
        <w:pStyle w:val="ac"/>
        <w:rPr>
          <w:rtl/>
        </w:rPr>
      </w:pPr>
      <w:r>
        <w:rPr>
          <w:rFonts w:hint="eastAsia"/>
          <w:rtl/>
        </w:rPr>
        <w:t>חיים</w:t>
      </w:r>
      <w:r>
        <w:rPr>
          <w:rtl/>
        </w:rPr>
        <w:t xml:space="preserve"> אורון (מרצ):</w:t>
      </w:r>
    </w:p>
    <w:p w14:paraId="54109BF5" w14:textId="77777777" w:rsidR="00000000" w:rsidRDefault="00B6587A">
      <w:pPr>
        <w:pStyle w:val="a"/>
        <w:rPr>
          <w:rFonts w:hint="cs"/>
          <w:rtl/>
        </w:rPr>
      </w:pPr>
    </w:p>
    <w:p w14:paraId="1C3BFA98" w14:textId="77777777" w:rsidR="00000000" w:rsidRDefault="00B6587A">
      <w:pPr>
        <w:pStyle w:val="a"/>
        <w:rPr>
          <w:rFonts w:hint="cs"/>
          <w:rtl/>
        </w:rPr>
      </w:pPr>
      <w:r>
        <w:rPr>
          <w:rFonts w:hint="cs"/>
          <w:rtl/>
        </w:rPr>
        <w:t xml:space="preserve">אני מתחלק עם רן כהן. </w:t>
      </w:r>
    </w:p>
    <w:p w14:paraId="440964F9" w14:textId="77777777" w:rsidR="00000000" w:rsidRDefault="00B6587A">
      <w:pPr>
        <w:pStyle w:val="a"/>
        <w:ind w:firstLine="0"/>
        <w:rPr>
          <w:rFonts w:hint="cs"/>
          <w:rtl/>
        </w:rPr>
      </w:pPr>
    </w:p>
    <w:p w14:paraId="3773706F" w14:textId="77777777" w:rsidR="00000000" w:rsidRDefault="00B6587A">
      <w:pPr>
        <w:pStyle w:val="ad"/>
        <w:rPr>
          <w:rtl/>
        </w:rPr>
      </w:pPr>
      <w:r>
        <w:rPr>
          <w:rtl/>
        </w:rPr>
        <w:t xml:space="preserve">היו"ר </w:t>
      </w:r>
      <w:r>
        <w:rPr>
          <w:rFonts w:hint="cs"/>
          <w:rtl/>
        </w:rPr>
        <w:t>מוחמד ברכה</w:t>
      </w:r>
      <w:r>
        <w:rPr>
          <w:rtl/>
        </w:rPr>
        <w:t>:</w:t>
      </w:r>
    </w:p>
    <w:p w14:paraId="62AD3334" w14:textId="77777777" w:rsidR="00000000" w:rsidRDefault="00B6587A">
      <w:pPr>
        <w:pStyle w:val="a"/>
        <w:rPr>
          <w:rtl/>
        </w:rPr>
      </w:pPr>
    </w:p>
    <w:p w14:paraId="29924CC6" w14:textId="77777777" w:rsidR="00000000" w:rsidRDefault="00B6587A">
      <w:pPr>
        <w:pStyle w:val="a"/>
        <w:rPr>
          <w:rFonts w:hint="cs"/>
          <w:rtl/>
        </w:rPr>
      </w:pPr>
      <w:r>
        <w:rPr>
          <w:rFonts w:hint="cs"/>
          <w:rtl/>
        </w:rPr>
        <w:t xml:space="preserve">לא, לא, היושב-ראש אמר לא, ואני אומר לא, אתה תדבר שש דקות על אפך וחמתך. בבקשה, אדוני.  </w:t>
      </w:r>
    </w:p>
    <w:p w14:paraId="6C981D92" w14:textId="77777777" w:rsidR="00000000" w:rsidRDefault="00B6587A">
      <w:pPr>
        <w:pStyle w:val="Speaker"/>
        <w:rPr>
          <w:rFonts w:hint="cs"/>
          <w:rtl/>
        </w:rPr>
      </w:pPr>
    </w:p>
    <w:p w14:paraId="22B35B7C" w14:textId="77777777" w:rsidR="00000000" w:rsidRDefault="00B6587A">
      <w:pPr>
        <w:pStyle w:val="Speaker"/>
        <w:rPr>
          <w:rtl/>
        </w:rPr>
      </w:pPr>
      <w:r>
        <w:rPr>
          <w:rFonts w:hint="eastAsia"/>
          <w:rtl/>
        </w:rPr>
        <w:t>אלי</w:t>
      </w:r>
      <w:r>
        <w:rPr>
          <w:rtl/>
        </w:rPr>
        <w:t xml:space="preserve"> בן-מנחם (העבודה-מימד):</w:t>
      </w:r>
    </w:p>
    <w:p w14:paraId="55C957D2" w14:textId="77777777" w:rsidR="00000000" w:rsidRDefault="00B6587A">
      <w:pPr>
        <w:pStyle w:val="a"/>
        <w:rPr>
          <w:rFonts w:hint="cs"/>
          <w:rtl/>
        </w:rPr>
      </w:pPr>
    </w:p>
    <w:p w14:paraId="283B00D6" w14:textId="77777777" w:rsidR="00000000" w:rsidRDefault="00B6587A">
      <w:pPr>
        <w:pStyle w:val="a"/>
        <w:rPr>
          <w:rFonts w:hint="cs"/>
          <w:rtl/>
        </w:rPr>
      </w:pPr>
      <w:r>
        <w:rPr>
          <w:rFonts w:hint="cs"/>
          <w:rtl/>
        </w:rPr>
        <w:t>אדוני היושב-ראש, חברי הכנ</w:t>
      </w:r>
      <w:r>
        <w:rPr>
          <w:rFonts w:hint="cs"/>
          <w:rtl/>
        </w:rPr>
        <w:t>סת, בניגוד לידידי עמיר פרץ, יושב-ראש ההסתדרות, שאיבד את האמון בשר האוצר, אצלי תדמיתו של שר האוצר ביבי דווקא משתפרת מיום ליום ואמינותו הולכת וגדלה. ביבי, יחד עם חברי מפלגת שינוי, שלצערי אני לא רואה אותם כאן באולם, הבטיחו להרוס את העובדים במדינת ישראל ולהפוך</w:t>
      </w:r>
      <w:r>
        <w:rPr>
          <w:rFonts w:hint="cs"/>
          <w:rtl/>
        </w:rPr>
        <w:t xml:space="preserve"> את כל העובדים לעבדים. והנה הם עושים זאת צעד אחר צעד. הוא הבטיח להפריט כל מוצר ציבורי בעל ערך, והנה הוא עובד במלוא הקיטור ליישם את הבטחתו. הוא הבטיח משק שבו רק העשירים שורדים ואילו העניים נזרקים לרחובות, והצלחה כבירה - ממש בפתח. אנחנו רואים את זה יום-יום, </w:t>
      </w:r>
      <w:r>
        <w:rPr>
          <w:rFonts w:hint="cs"/>
          <w:rtl/>
        </w:rPr>
        <w:t xml:space="preserve">לילה-לילה. </w:t>
      </w:r>
    </w:p>
    <w:p w14:paraId="7A9BDAA5" w14:textId="77777777" w:rsidR="00000000" w:rsidRDefault="00B6587A">
      <w:pPr>
        <w:pStyle w:val="a"/>
        <w:rPr>
          <w:rFonts w:hint="cs"/>
          <w:rtl/>
        </w:rPr>
      </w:pPr>
    </w:p>
    <w:p w14:paraId="481FE207" w14:textId="77777777" w:rsidR="00000000" w:rsidRDefault="00B6587A">
      <w:pPr>
        <w:pStyle w:val="a"/>
        <w:rPr>
          <w:rFonts w:hint="cs"/>
          <w:rtl/>
        </w:rPr>
      </w:pPr>
      <w:r>
        <w:rPr>
          <w:rFonts w:hint="cs"/>
          <w:rtl/>
        </w:rPr>
        <w:t xml:space="preserve">מערכת יחסי העבודה בישראל הולכת וקורסת. האוצר משסה את הציבור בעובדים באמצעות דוגמאות פיקנטיות שוליות בשם איזה מישהו שנוסע ב"יגואר". לדעתי, מותר לו, אלא אם הוא גנב, שדד את האוטו. אני לא יודע מה עשה ביבי בשנה - - - </w:t>
      </w:r>
    </w:p>
    <w:p w14:paraId="0A2F0A93" w14:textId="77777777" w:rsidR="00000000" w:rsidRDefault="00B6587A">
      <w:pPr>
        <w:pStyle w:val="a"/>
        <w:ind w:firstLine="0"/>
        <w:rPr>
          <w:rFonts w:hint="cs"/>
          <w:rtl/>
        </w:rPr>
      </w:pPr>
    </w:p>
    <w:p w14:paraId="49B56FAF" w14:textId="77777777" w:rsidR="00000000" w:rsidRDefault="00B6587A">
      <w:pPr>
        <w:pStyle w:val="ac"/>
        <w:rPr>
          <w:rtl/>
        </w:rPr>
      </w:pPr>
      <w:r>
        <w:rPr>
          <w:rFonts w:hint="eastAsia"/>
          <w:rtl/>
        </w:rPr>
        <w:t>עסאם</w:t>
      </w:r>
      <w:r>
        <w:rPr>
          <w:rtl/>
        </w:rPr>
        <w:t xml:space="preserve"> מח'ול (חד"ש-תע"ל):</w:t>
      </w:r>
    </w:p>
    <w:p w14:paraId="508A74F3" w14:textId="77777777" w:rsidR="00000000" w:rsidRDefault="00B6587A">
      <w:pPr>
        <w:pStyle w:val="a"/>
        <w:rPr>
          <w:rFonts w:hint="cs"/>
          <w:rtl/>
        </w:rPr>
      </w:pPr>
    </w:p>
    <w:p w14:paraId="6AB56917" w14:textId="77777777" w:rsidR="00000000" w:rsidRDefault="00B6587A">
      <w:pPr>
        <w:pStyle w:val="a"/>
        <w:rPr>
          <w:rFonts w:hint="cs"/>
          <w:rtl/>
        </w:rPr>
      </w:pPr>
      <w:r>
        <w:rPr>
          <w:rFonts w:hint="cs"/>
          <w:rtl/>
        </w:rPr>
        <w:t>זה מ</w:t>
      </w:r>
      <w:r>
        <w:rPr>
          <w:rFonts w:hint="cs"/>
          <w:rtl/>
        </w:rPr>
        <w:t xml:space="preserve">ינוי פוליטי של עמרי שרון. </w:t>
      </w:r>
    </w:p>
    <w:p w14:paraId="4C8D76E3" w14:textId="77777777" w:rsidR="00000000" w:rsidRDefault="00B6587A">
      <w:pPr>
        <w:pStyle w:val="a"/>
        <w:ind w:firstLine="0"/>
        <w:rPr>
          <w:rFonts w:hint="cs"/>
          <w:rtl/>
        </w:rPr>
      </w:pPr>
    </w:p>
    <w:p w14:paraId="6A16D301" w14:textId="77777777" w:rsidR="00000000" w:rsidRDefault="00B6587A">
      <w:pPr>
        <w:pStyle w:val="SpeakerCon"/>
        <w:rPr>
          <w:rtl/>
        </w:rPr>
      </w:pPr>
      <w:bookmarkStart w:id="222" w:name="FS000000437T09_10_2003_13_58_45C"/>
      <w:bookmarkEnd w:id="222"/>
      <w:r>
        <w:rPr>
          <w:rtl/>
        </w:rPr>
        <w:t>אלי בן-מנחם (העבודה-מימד):</w:t>
      </w:r>
    </w:p>
    <w:p w14:paraId="08A9C6D3" w14:textId="77777777" w:rsidR="00000000" w:rsidRDefault="00B6587A">
      <w:pPr>
        <w:pStyle w:val="a"/>
        <w:rPr>
          <w:rtl/>
        </w:rPr>
      </w:pPr>
    </w:p>
    <w:p w14:paraId="743D50FC" w14:textId="77777777" w:rsidR="00000000" w:rsidRDefault="00B6587A">
      <w:pPr>
        <w:pStyle w:val="a"/>
        <w:rPr>
          <w:rFonts w:hint="cs"/>
          <w:rtl/>
        </w:rPr>
      </w:pPr>
      <w:r>
        <w:rPr>
          <w:rFonts w:hint="cs"/>
          <w:rtl/>
        </w:rPr>
        <w:t>אני לא נכנס לשאלה של מי המינוי הפוליטי. הוא עובד, יש לו הזכויות שלו, אני לא שואל את ביבי נתניהו כמה דירות הוא החליף או כמה הוא קנה במשך שנה שהוא לא היה באיזה תפקיד ממלכתי, זאת זכותו המלאה. כך שלא ינסה</w:t>
      </w:r>
      <w:r>
        <w:rPr>
          <w:rFonts w:hint="cs"/>
          <w:rtl/>
        </w:rPr>
        <w:t xml:space="preserve"> לשסות עובדים זה בזה. </w:t>
      </w:r>
    </w:p>
    <w:p w14:paraId="6F58C68F" w14:textId="77777777" w:rsidR="00000000" w:rsidRDefault="00B6587A">
      <w:pPr>
        <w:pStyle w:val="a"/>
        <w:rPr>
          <w:rFonts w:hint="cs"/>
          <w:rtl/>
        </w:rPr>
      </w:pPr>
    </w:p>
    <w:p w14:paraId="3BC65542" w14:textId="77777777" w:rsidR="00000000" w:rsidRDefault="00B6587A">
      <w:pPr>
        <w:pStyle w:val="a"/>
        <w:rPr>
          <w:rFonts w:hint="cs"/>
          <w:rtl/>
        </w:rPr>
      </w:pPr>
      <w:r>
        <w:rPr>
          <w:rFonts w:hint="cs"/>
          <w:rtl/>
        </w:rPr>
        <w:t>אני באתי לכנסת אחרי תקופה ארוכה מאוד שבה שימשתי יושב-ראש ועד העובדים בחברת "אל על". הקמתי בזמני את 13 הוועדים במשק במאבקים נגד מדיניות הממשלה אז, שניסתה לפגוע בשכבות החלשות. אני מכיר את העובדים. והעובדים בנמלים, כמו ב"אל על", כמו בה</w:t>
      </w:r>
      <w:r>
        <w:rPr>
          <w:rFonts w:hint="cs"/>
          <w:rtl/>
        </w:rPr>
        <w:t>רבה מאוד מקומות בארץ, קמים בשעות המוקדמות של הבוקר, עובדים מסביב לשעון, לפעמים 24 שעות, "קורעים את התחת", סליחה על הביטוי, עובדים עשרות שנים, יש אנשים שעובדים 30 שנה, 40 שנה, מגיעים לזכויות ויש להם גם משכורות, משכורות שנראות היום לביבי נתניהו גבוהות. אבל ה</w:t>
      </w:r>
      <w:r>
        <w:rPr>
          <w:rFonts w:hint="cs"/>
          <w:rtl/>
        </w:rPr>
        <w:t xml:space="preserve">אנשים האלה עבדו עשרות שנים, קרעו את עצמם, התחילו כרווקים והיום יש להם נכדים. את המשכורת הם לא גנבו, מישהו הגיע אתם להסכמים. בהסכמים האלה היו שותפות גם הממשלה וגם ההסתדרות. לא רק להם, אלא לכל העובדים בארץ צריכה להיות משכורת סבירה. </w:t>
      </w:r>
    </w:p>
    <w:p w14:paraId="42C1A1D0" w14:textId="77777777" w:rsidR="00000000" w:rsidRDefault="00B6587A">
      <w:pPr>
        <w:pStyle w:val="a"/>
        <w:rPr>
          <w:rFonts w:hint="cs"/>
          <w:rtl/>
        </w:rPr>
      </w:pPr>
    </w:p>
    <w:p w14:paraId="1969846D" w14:textId="77777777" w:rsidR="00000000" w:rsidRDefault="00B6587A">
      <w:pPr>
        <w:pStyle w:val="a"/>
        <w:rPr>
          <w:rFonts w:hint="cs"/>
          <w:rtl/>
        </w:rPr>
      </w:pPr>
      <w:r>
        <w:rPr>
          <w:rFonts w:hint="cs"/>
          <w:rtl/>
        </w:rPr>
        <w:t>אני יושב בתוך העם שלנו ו</w:t>
      </w:r>
      <w:r>
        <w:rPr>
          <w:rFonts w:hint="cs"/>
          <w:rtl/>
        </w:rPr>
        <w:t xml:space="preserve">אני שומע אפילו את המעמד החלש היום מקטר נגד עובדי נמל אשדוד בגלל הכפשה, שכן הממשלה מנצלת את הכוח שיש לה בתקשורת ומנסה להכתיב ולהוביל נגד החלשים ביותר. </w:t>
      </w:r>
    </w:p>
    <w:p w14:paraId="000A179A" w14:textId="77777777" w:rsidR="00000000" w:rsidRDefault="00B6587A">
      <w:pPr>
        <w:pStyle w:val="a"/>
        <w:ind w:firstLine="0"/>
        <w:rPr>
          <w:rFonts w:hint="cs"/>
          <w:rtl/>
        </w:rPr>
      </w:pPr>
    </w:p>
    <w:p w14:paraId="1E3825CC" w14:textId="77777777" w:rsidR="00000000" w:rsidRDefault="00B6587A">
      <w:pPr>
        <w:pStyle w:val="ad"/>
        <w:rPr>
          <w:rtl/>
        </w:rPr>
      </w:pPr>
      <w:r>
        <w:rPr>
          <w:rtl/>
        </w:rPr>
        <w:t xml:space="preserve">היו"ר </w:t>
      </w:r>
      <w:r>
        <w:rPr>
          <w:rFonts w:hint="cs"/>
          <w:rtl/>
        </w:rPr>
        <w:t>מוחמד ברכה</w:t>
      </w:r>
      <w:r>
        <w:rPr>
          <w:rtl/>
        </w:rPr>
        <w:t>:</w:t>
      </w:r>
    </w:p>
    <w:p w14:paraId="6B0EB516" w14:textId="77777777" w:rsidR="00000000" w:rsidRDefault="00B6587A">
      <w:pPr>
        <w:pStyle w:val="a"/>
        <w:rPr>
          <w:rtl/>
        </w:rPr>
      </w:pPr>
    </w:p>
    <w:p w14:paraId="2E45FA64" w14:textId="77777777" w:rsidR="00000000" w:rsidRDefault="00B6587A">
      <w:pPr>
        <w:pStyle w:val="a"/>
        <w:rPr>
          <w:rFonts w:hint="cs"/>
          <w:rtl/>
        </w:rPr>
      </w:pPr>
      <w:r>
        <w:rPr>
          <w:rFonts w:hint="cs"/>
          <w:rtl/>
        </w:rPr>
        <w:t xml:space="preserve">תתקדם. </w:t>
      </w:r>
    </w:p>
    <w:p w14:paraId="4DA3894C" w14:textId="77777777" w:rsidR="00000000" w:rsidRDefault="00B6587A">
      <w:pPr>
        <w:pStyle w:val="a"/>
        <w:ind w:firstLine="0"/>
        <w:rPr>
          <w:rFonts w:hint="cs"/>
          <w:rtl/>
        </w:rPr>
      </w:pPr>
    </w:p>
    <w:p w14:paraId="15D70094" w14:textId="77777777" w:rsidR="00000000" w:rsidRDefault="00B6587A">
      <w:pPr>
        <w:pStyle w:val="SpeakerCon"/>
        <w:rPr>
          <w:rtl/>
        </w:rPr>
      </w:pPr>
      <w:bookmarkStart w:id="223" w:name="FS000000437T09_10_2003_14_04_53C"/>
      <w:bookmarkEnd w:id="223"/>
      <w:r>
        <w:rPr>
          <w:rtl/>
        </w:rPr>
        <w:t>אלי בן-מנחם (העבודה-מימד):</w:t>
      </w:r>
    </w:p>
    <w:p w14:paraId="743DEAAE" w14:textId="77777777" w:rsidR="00000000" w:rsidRDefault="00B6587A">
      <w:pPr>
        <w:pStyle w:val="a"/>
        <w:rPr>
          <w:rtl/>
        </w:rPr>
      </w:pPr>
    </w:p>
    <w:p w14:paraId="066108E7" w14:textId="77777777" w:rsidR="00000000" w:rsidRDefault="00B6587A">
      <w:pPr>
        <w:pStyle w:val="a"/>
        <w:rPr>
          <w:rFonts w:hint="cs"/>
          <w:rtl/>
        </w:rPr>
      </w:pPr>
      <w:r>
        <w:rPr>
          <w:rFonts w:hint="cs"/>
          <w:rtl/>
        </w:rPr>
        <w:t>אני אתקדם, אני אנסה ללכת על-פי הכתוב, אז אסיים ב</w:t>
      </w:r>
      <w:r>
        <w:rPr>
          <w:rFonts w:hint="cs"/>
          <w:rtl/>
        </w:rPr>
        <w:t xml:space="preserve">עוד דקה. </w:t>
      </w:r>
    </w:p>
    <w:p w14:paraId="539F4AC7" w14:textId="77777777" w:rsidR="00000000" w:rsidRDefault="00B6587A">
      <w:pPr>
        <w:pStyle w:val="a"/>
        <w:rPr>
          <w:rFonts w:hint="cs"/>
          <w:rtl/>
        </w:rPr>
      </w:pPr>
    </w:p>
    <w:p w14:paraId="21048B5D" w14:textId="77777777" w:rsidR="00000000" w:rsidRDefault="00B6587A">
      <w:pPr>
        <w:pStyle w:val="a"/>
        <w:rPr>
          <w:rFonts w:hint="cs"/>
          <w:rtl/>
        </w:rPr>
      </w:pPr>
      <w:r>
        <w:rPr>
          <w:rFonts w:hint="cs"/>
          <w:rtl/>
        </w:rPr>
        <w:t>מופעלת כאן תעמולה שיטתית שמקורה בבעלי הון ובפוליטיקאים שמשתפים אתם פעולה במטרה אחת ויחידה, להוזיל את כוח העבודה בישראל, שבכל מדינת ישראל יהיו עובדים זרים. לא צריך עובדים ישראלים, לא צריך עובדים יהודים, אפשר להביא את כל העובדים מחו"ל במחירים מוזל</w:t>
      </w:r>
      <w:r>
        <w:rPr>
          <w:rFonts w:hint="cs"/>
          <w:rtl/>
        </w:rPr>
        <w:t xml:space="preserve">ים, וכך להחזיק את המשק. בינתיים אלפי אנשים יגוועו ברעב. </w:t>
      </w:r>
    </w:p>
    <w:p w14:paraId="466324CF" w14:textId="77777777" w:rsidR="00000000" w:rsidRDefault="00B6587A">
      <w:pPr>
        <w:pStyle w:val="a"/>
        <w:rPr>
          <w:rFonts w:hint="cs"/>
          <w:rtl/>
        </w:rPr>
      </w:pPr>
    </w:p>
    <w:p w14:paraId="6487F19D" w14:textId="77777777" w:rsidR="00000000" w:rsidRDefault="00B6587A">
      <w:pPr>
        <w:pStyle w:val="a"/>
        <w:rPr>
          <w:rFonts w:hint="cs"/>
          <w:rtl/>
        </w:rPr>
      </w:pPr>
      <w:r>
        <w:rPr>
          <w:rFonts w:hint="cs"/>
          <w:rtl/>
        </w:rPr>
        <w:t>כפי שהציע יושב-ראש ועדת הכלכלה, כל הצעת חוק כמו זו העולה היום, צריכה להיעשות בהסכמה, תוך הידברות. כמי שעבד שנים רבות ב"אל על" כיושב-ראש ועד, כך עשינו שנים רבות, עשינו מאבקים אבל בסופו של דבר צריך הס</w:t>
      </w:r>
      <w:r>
        <w:rPr>
          <w:rFonts w:hint="cs"/>
          <w:rtl/>
        </w:rPr>
        <w:t xml:space="preserve">תדרות. גם הממשלה צריכה גוף עם איגודים מקצועיים, כי אם חס וחלילה לא יהיה מי שיוביל את הוועדים וכל ועד עובדים יעשה מה שהוא רוצה, המדינה הזאת תיכנס לאנרכיה, ואני לא יודע איך זה יסתיים. </w:t>
      </w:r>
    </w:p>
    <w:p w14:paraId="4E4CFAC3" w14:textId="77777777" w:rsidR="00000000" w:rsidRDefault="00B6587A">
      <w:pPr>
        <w:pStyle w:val="a"/>
        <w:ind w:firstLine="0"/>
        <w:rPr>
          <w:rFonts w:hint="cs"/>
          <w:rtl/>
        </w:rPr>
      </w:pPr>
    </w:p>
    <w:p w14:paraId="7A3CE5CD" w14:textId="77777777" w:rsidR="00000000" w:rsidRDefault="00B6587A">
      <w:pPr>
        <w:pStyle w:val="ad"/>
        <w:rPr>
          <w:rtl/>
        </w:rPr>
      </w:pPr>
      <w:r>
        <w:rPr>
          <w:rtl/>
        </w:rPr>
        <w:t xml:space="preserve">היו"ר </w:t>
      </w:r>
      <w:r>
        <w:rPr>
          <w:rFonts w:hint="cs"/>
          <w:rtl/>
        </w:rPr>
        <w:t>מוחמד ברכה</w:t>
      </w:r>
      <w:r>
        <w:rPr>
          <w:rtl/>
        </w:rPr>
        <w:t>:</w:t>
      </w:r>
    </w:p>
    <w:p w14:paraId="0D48D6F2" w14:textId="77777777" w:rsidR="00000000" w:rsidRDefault="00B6587A">
      <w:pPr>
        <w:pStyle w:val="a"/>
        <w:rPr>
          <w:rtl/>
        </w:rPr>
      </w:pPr>
    </w:p>
    <w:p w14:paraId="3E6AC3ED" w14:textId="77777777" w:rsidR="00000000" w:rsidRDefault="00B6587A">
      <w:pPr>
        <w:pStyle w:val="a"/>
        <w:rPr>
          <w:rFonts w:hint="cs"/>
          <w:rtl/>
        </w:rPr>
      </w:pPr>
      <w:r>
        <w:rPr>
          <w:rFonts w:hint="cs"/>
          <w:rtl/>
        </w:rPr>
        <w:t xml:space="preserve">תגיד משפט סיום. </w:t>
      </w:r>
    </w:p>
    <w:p w14:paraId="20EB35EA" w14:textId="77777777" w:rsidR="00000000" w:rsidRDefault="00B6587A">
      <w:pPr>
        <w:pStyle w:val="a"/>
        <w:ind w:firstLine="0"/>
        <w:rPr>
          <w:rFonts w:hint="cs"/>
          <w:rtl/>
        </w:rPr>
      </w:pPr>
    </w:p>
    <w:p w14:paraId="7A800B2D" w14:textId="77777777" w:rsidR="00000000" w:rsidRDefault="00B6587A">
      <w:pPr>
        <w:pStyle w:val="SpeakerCon"/>
        <w:rPr>
          <w:rtl/>
        </w:rPr>
      </w:pPr>
      <w:bookmarkStart w:id="224" w:name="FS000000437T09_10_2003_14_15_05C"/>
      <w:bookmarkEnd w:id="224"/>
      <w:r>
        <w:rPr>
          <w:rtl/>
        </w:rPr>
        <w:t>אלי בן-מנחם (העבודה-מימד):</w:t>
      </w:r>
    </w:p>
    <w:p w14:paraId="1D39ADE4" w14:textId="77777777" w:rsidR="00000000" w:rsidRDefault="00B6587A">
      <w:pPr>
        <w:pStyle w:val="a"/>
        <w:rPr>
          <w:rtl/>
        </w:rPr>
      </w:pPr>
    </w:p>
    <w:p w14:paraId="48D0D713" w14:textId="77777777" w:rsidR="00000000" w:rsidRDefault="00B6587A">
      <w:pPr>
        <w:pStyle w:val="a"/>
        <w:rPr>
          <w:rFonts w:hint="cs"/>
          <w:rtl/>
        </w:rPr>
      </w:pPr>
      <w:r>
        <w:rPr>
          <w:rFonts w:hint="cs"/>
          <w:rtl/>
        </w:rPr>
        <w:t>אני אגי</w:t>
      </w:r>
      <w:r>
        <w:rPr>
          <w:rFonts w:hint="cs"/>
          <w:rtl/>
        </w:rPr>
        <w:t xml:space="preserve">ד עוד שני משפטים. אני רוצה לסיים, אני לא רוצה לגזול מהזמן. </w:t>
      </w:r>
    </w:p>
    <w:p w14:paraId="0ED7C62D" w14:textId="77777777" w:rsidR="00000000" w:rsidRDefault="00B6587A">
      <w:pPr>
        <w:pStyle w:val="a"/>
        <w:rPr>
          <w:rFonts w:hint="cs"/>
          <w:rtl/>
        </w:rPr>
      </w:pPr>
    </w:p>
    <w:p w14:paraId="06DA70C3" w14:textId="77777777" w:rsidR="00000000" w:rsidRDefault="00B6587A">
      <w:pPr>
        <w:pStyle w:val="a"/>
        <w:rPr>
          <w:rFonts w:hint="cs"/>
          <w:rtl/>
        </w:rPr>
      </w:pPr>
      <w:r>
        <w:rPr>
          <w:rFonts w:hint="cs"/>
          <w:rtl/>
        </w:rPr>
        <w:t>רבותי, אני שוב פונה גם לשר שטרית, שהוא שר במשרד האוצר, ולביבי נתניהו: כל מיליון שקל, אדוני היושב-ראש, יש עליו מלחמות - כמו עם ויקי קנפו, חד-הוריות, גמלאים, מובטלים; מדובר בעשרות בודדות של מיליוני</w:t>
      </w:r>
      <w:r>
        <w:rPr>
          <w:rFonts w:hint="cs"/>
          <w:rtl/>
        </w:rPr>
        <w:t xml:space="preserve">ם. כאן המדינה הפסידה כבר 2.5 מיליארדי שקל, וכאילו הכסף הזה בא בלי חשבון מאיזה מקור. אני פונה אליהם, תחשבו מחשבה חדשה, שבו עם העובדים, אין כאן בכלל מאבק - כמו שאמרו בייגה שוחט ואחרים - שבו ותגיעו להסכמה, כי לדעתי העובדים יגיעו להסכמה. אם זה לא פוגע בזכויות </w:t>
      </w:r>
      <w:r>
        <w:rPr>
          <w:rFonts w:hint="cs"/>
          <w:rtl/>
        </w:rPr>
        <w:t xml:space="preserve">שלהם, בוודאי הם יגיעו להסכמה, ולא צריך, כמו איווט ליברמן, עם פטיש, עם גרזן, לשבור להם ידיים כשזה מיותר לגמרי, אפשר גם בלי זה. </w:t>
      </w:r>
    </w:p>
    <w:p w14:paraId="0524961A" w14:textId="77777777" w:rsidR="00000000" w:rsidRDefault="00B6587A">
      <w:pPr>
        <w:pStyle w:val="a"/>
        <w:ind w:firstLine="0"/>
        <w:rPr>
          <w:rFonts w:hint="cs"/>
          <w:rtl/>
        </w:rPr>
      </w:pPr>
    </w:p>
    <w:p w14:paraId="679F0BD4" w14:textId="77777777" w:rsidR="00000000" w:rsidRDefault="00B6587A">
      <w:pPr>
        <w:pStyle w:val="ad"/>
        <w:rPr>
          <w:rtl/>
        </w:rPr>
      </w:pPr>
      <w:r>
        <w:rPr>
          <w:rtl/>
        </w:rPr>
        <w:t xml:space="preserve">היו"ר </w:t>
      </w:r>
      <w:r>
        <w:rPr>
          <w:rFonts w:hint="cs"/>
          <w:rtl/>
        </w:rPr>
        <w:t>מוחמד ברכה</w:t>
      </w:r>
      <w:r>
        <w:rPr>
          <w:rtl/>
        </w:rPr>
        <w:t>:</w:t>
      </w:r>
    </w:p>
    <w:p w14:paraId="5B95C08C" w14:textId="77777777" w:rsidR="00000000" w:rsidRDefault="00B6587A">
      <w:pPr>
        <w:pStyle w:val="a"/>
        <w:rPr>
          <w:rtl/>
        </w:rPr>
      </w:pPr>
    </w:p>
    <w:p w14:paraId="1B08905B" w14:textId="77777777" w:rsidR="00000000" w:rsidRDefault="00B6587A">
      <w:pPr>
        <w:pStyle w:val="a"/>
        <w:rPr>
          <w:rFonts w:hint="cs"/>
          <w:rtl/>
        </w:rPr>
      </w:pPr>
      <w:r>
        <w:rPr>
          <w:rFonts w:hint="cs"/>
          <w:rtl/>
        </w:rPr>
        <w:t>תודה רבה, חבר הכנסת בן-מנחם. חברת הכנסת דליה איציק - אינה נוכחת. אני רוצה להבהיר שוב מה שהובהר בתחילת הישיבה.</w:t>
      </w:r>
      <w:r>
        <w:rPr>
          <w:rFonts w:hint="cs"/>
          <w:rtl/>
        </w:rPr>
        <w:t xml:space="preserve"> חברי כנסת שלא נמצאים באולם בזמן שקוראים בשמם, מאבדים את זכותם לדבר. שהדבר הזה יהיה ברור, בלי טענות לאחר מכן. אמרנו, חברת הכנסת דליה איציק - לא נמצאת; חבר הכנסת דוד טל - לא נמצא. חבר הכנסת חיים אורון, בבקשה, שש דקות לרשותך. אחריו - חבר הכנסת מלכיאור. אחרי </w:t>
      </w:r>
      <w:r>
        <w:rPr>
          <w:rFonts w:hint="cs"/>
          <w:rtl/>
        </w:rPr>
        <w:t xml:space="preserve">חבר הכנסת מלכיאור - חברי הכנסת טיבי, שטרן, סנה. </w:t>
      </w:r>
    </w:p>
    <w:p w14:paraId="3296B034" w14:textId="77777777" w:rsidR="00000000" w:rsidRDefault="00B6587A">
      <w:pPr>
        <w:pStyle w:val="a"/>
        <w:ind w:firstLine="0"/>
        <w:rPr>
          <w:rFonts w:hint="cs"/>
          <w:rtl/>
        </w:rPr>
      </w:pPr>
    </w:p>
    <w:p w14:paraId="59F276C2" w14:textId="77777777" w:rsidR="00000000" w:rsidRDefault="00B6587A">
      <w:pPr>
        <w:pStyle w:val="ac"/>
        <w:rPr>
          <w:rtl/>
        </w:rPr>
      </w:pPr>
      <w:r>
        <w:rPr>
          <w:rFonts w:hint="eastAsia"/>
          <w:rtl/>
        </w:rPr>
        <w:t>רן</w:t>
      </w:r>
      <w:r>
        <w:rPr>
          <w:rtl/>
        </w:rPr>
        <w:t xml:space="preserve"> כהן (מרצ):</w:t>
      </w:r>
    </w:p>
    <w:p w14:paraId="45C2CF56" w14:textId="77777777" w:rsidR="00000000" w:rsidRDefault="00B6587A">
      <w:pPr>
        <w:pStyle w:val="a"/>
        <w:rPr>
          <w:rFonts w:hint="cs"/>
          <w:rtl/>
        </w:rPr>
      </w:pPr>
    </w:p>
    <w:p w14:paraId="5D98EE6E" w14:textId="77777777" w:rsidR="00000000" w:rsidRDefault="00B6587A">
      <w:pPr>
        <w:pStyle w:val="a"/>
        <w:rPr>
          <w:rFonts w:hint="cs"/>
          <w:rtl/>
        </w:rPr>
      </w:pPr>
      <w:r>
        <w:rPr>
          <w:rFonts w:hint="cs"/>
          <w:rtl/>
        </w:rPr>
        <w:t xml:space="preserve">מי אחרי חבר הכנסת אורון? </w:t>
      </w:r>
    </w:p>
    <w:p w14:paraId="4EFFEA25" w14:textId="77777777" w:rsidR="00000000" w:rsidRDefault="00B6587A">
      <w:pPr>
        <w:pStyle w:val="a"/>
        <w:ind w:firstLine="0"/>
        <w:rPr>
          <w:rFonts w:hint="cs"/>
          <w:rtl/>
        </w:rPr>
      </w:pPr>
    </w:p>
    <w:p w14:paraId="4AC674C4" w14:textId="77777777" w:rsidR="00000000" w:rsidRDefault="00B6587A">
      <w:pPr>
        <w:pStyle w:val="ad"/>
        <w:rPr>
          <w:rtl/>
        </w:rPr>
      </w:pPr>
      <w:r>
        <w:rPr>
          <w:rtl/>
        </w:rPr>
        <w:t xml:space="preserve">היו"ר </w:t>
      </w:r>
      <w:r>
        <w:rPr>
          <w:rFonts w:hint="cs"/>
          <w:rtl/>
        </w:rPr>
        <w:t>מוחמד ברכה</w:t>
      </w:r>
      <w:r>
        <w:rPr>
          <w:rtl/>
        </w:rPr>
        <w:t>:</w:t>
      </w:r>
    </w:p>
    <w:p w14:paraId="3A7A6F8D" w14:textId="77777777" w:rsidR="00000000" w:rsidRDefault="00B6587A">
      <w:pPr>
        <w:pStyle w:val="a"/>
        <w:rPr>
          <w:rtl/>
        </w:rPr>
      </w:pPr>
    </w:p>
    <w:p w14:paraId="061640BA" w14:textId="77777777" w:rsidR="00000000" w:rsidRDefault="00B6587A">
      <w:pPr>
        <w:pStyle w:val="a"/>
        <w:rPr>
          <w:rFonts w:hint="cs"/>
          <w:rtl/>
        </w:rPr>
      </w:pPr>
      <w:r>
        <w:rPr>
          <w:rFonts w:hint="cs"/>
          <w:rtl/>
        </w:rPr>
        <w:t>אמרנו, חבר הכנסת מלכיאור. אתה אחרי חבר הכנסת סנה. אני שוב רוצה לקרוא בשמות חברי הכנסת: אורון, מלכיאור, טיבי, שטרן, סנה, רן כהן, אייכלר, אפללו. בב</w:t>
      </w:r>
      <w:r>
        <w:rPr>
          <w:rFonts w:hint="cs"/>
          <w:rtl/>
        </w:rPr>
        <w:t xml:space="preserve">קשה, אדוני, שש דקות. </w:t>
      </w:r>
    </w:p>
    <w:p w14:paraId="1EBDE482" w14:textId="77777777" w:rsidR="00000000" w:rsidRDefault="00B6587A">
      <w:pPr>
        <w:pStyle w:val="a"/>
        <w:ind w:firstLine="0"/>
        <w:rPr>
          <w:rFonts w:hint="cs"/>
          <w:rtl/>
        </w:rPr>
      </w:pPr>
    </w:p>
    <w:p w14:paraId="75F406E5" w14:textId="77777777" w:rsidR="00000000" w:rsidRDefault="00B6587A">
      <w:pPr>
        <w:pStyle w:val="Speaker"/>
        <w:rPr>
          <w:rtl/>
        </w:rPr>
      </w:pPr>
      <w:bookmarkStart w:id="225" w:name="FS000001065T09_10_2003_14_20_42"/>
      <w:bookmarkEnd w:id="225"/>
      <w:r>
        <w:rPr>
          <w:rFonts w:hint="eastAsia"/>
          <w:rtl/>
        </w:rPr>
        <w:t>חיים</w:t>
      </w:r>
      <w:r>
        <w:rPr>
          <w:rtl/>
        </w:rPr>
        <w:t xml:space="preserve"> אורון (מרצ):</w:t>
      </w:r>
    </w:p>
    <w:p w14:paraId="2DB97DD2" w14:textId="77777777" w:rsidR="00000000" w:rsidRDefault="00B6587A">
      <w:pPr>
        <w:pStyle w:val="a"/>
        <w:rPr>
          <w:rFonts w:hint="cs"/>
          <w:rtl/>
        </w:rPr>
      </w:pPr>
    </w:p>
    <w:p w14:paraId="401CBA3B" w14:textId="77777777" w:rsidR="00000000" w:rsidRDefault="00B6587A">
      <w:pPr>
        <w:pStyle w:val="a"/>
        <w:rPr>
          <w:rFonts w:hint="cs"/>
          <w:rtl/>
        </w:rPr>
      </w:pPr>
      <w:r>
        <w:rPr>
          <w:rFonts w:hint="cs"/>
          <w:rtl/>
        </w:rPr>
        <w:t>אדוני היושב-ראש, חברי הכנסת, אני יודע על מה אין כאן דיון. אין כאן דיון בשאלה איך ייראו הנמלים במדינת ישראל בשנים הבאות, כי אם זה היה הדיון, הוא היה מתנהל בצורה אחרת ובמקום אחר. יש פה שני נושאים, הנושא האחד, החלטה מ</w:t>
      </w:r>
      <w:r>
        <w:rPr>
          <w:rFonts w:hint="cs"/>
          <w:rtl/>
        </w:rPr>
        <w:t>ודעת של שר האוצר, לצערי הרב בגיבוי השר במשרד האוצר, שאנחנו נדבר היום על הנמלים. זה הכי נוח לו. חבר הכנסת אלדד, לא על 250 מיליון שקל קיצוץ בסל התרופות, על זה לא מדברים, לא על 600 מיליון שקל קיצוץ בקצבאות הילדים, על זה לא מדברים, לא על זה שהשר במשרד האוצר הצ</w:t>
      </w:r>
      <w:r>
        <w:rPr>
          <w:rFonts w:hint="cs"/>
          <w:rtl/>
        </w:rPr>
        <w:t xml:space="preserve">ביע נגד תוואי הגדר, לזכותו, היחיד, שזו הוצאה נוספת של 3 מיליארדי שקל. על זה לא מדברים. על מה מדברים? על הנמלים. </w:t>
      </w:r>
    </w:p>
    <w:p w14:paraId="29213437" w14:textId="77777777" w:rsidR="00000000" w:rsidRDefault="00B6587A">
      <w:pPr>
        <w:pStyle w:val="a"/>
        <w:rPr>
          <w:rFonts w:hint="cs"/>
          <w:rtl/>
        </w:rPr>
      </w:pPr>
    </w:p>
    <w:p w14:paraId="79DCE018" w14:textId="77777777" w:rsidR="00000000" w:rsidRDefault="00B6587A">
      <w:pPr>
        <w:pStyle w:val="a"/>
        <w:rPr>
          <w:rFonts w:hint="cs"/>
          <w:rtl/>
        </w:rPr>
      </w:pPr>
      <w:r>
        <w:rPr>
          <w:rFonts w:hint="cs"/>
          <w:rtl/>
        </w:rPr>
        <w:t xml:space="preserve">דבר שני, הופיע פה שר התחבורה. עם כל הכבוד, חברי שינוי, אני מקווה שהוא לא מייצג אתכם כשהוא אומר: תראו, חברים יקרים, מה שלא הולך בכוח ילך ביותר </w:t>
      </w:r>
      <w:r>
        <w:rPr>
          <w:rFonts w:hint="cs"/>
          <w:rtl/>
        </w:rPr>
        <w:t xml:space="preserve">כוח, ומה שלא הולך ביותר כוח הולך בעוד כוח. אתה מנהל משא-ומתן ב"בזק" עשר שנים, אני גומר את זה מייד. מה אתה מנהל חמש שנים משא-ומתן בבאר-שבע בנושא התחבורה הציבורית? אני גומר את זה מייד. ואם לא הולך במכה, ניתן עוד מכה. ואם לא הולך בעוד מכה, ניתן עוד מכה. איזה </w:t>
      </w:r>
      <w:r>
        <w:rPr>
          <w:rFonts w:hint="cs"/>
          <w:rtl/>
        </w:rPr>
        <w:t xml:space="preserve">משטר אתם רוצים שיהיה בארץ הזאת? </w:t>
      </w:r>
    </w:p>
    <w:p w14:paraId="298DE8D0" w14:textId="77777777" w:rsidR="00000000" w:rsidRDefault="00B6587A">
      <w:pPr>
        <w:pStyle w:val="a"/>
        <w:rPr>
          <w:rFonts w:hint="cs"/>
          <w:rtl/>
        </w:rPr>
      </w:pPr>
    </w:p>
    <w:p w14:paraId="44294336" w14:textId="77777777" w:rsidR="00000000" w:rsidRDefault="00B6587A">
      <w:pPr>
        <w:pStyle w:val="a"/>
        <w:rPr>
          <w:rFonts w:hint="cs"/>
          <w:rtl/>
        </w:rPr>
      </w:pPr>
      <w:r>
        <w:rPr>
          <w:rFonts w:hint="cs"/>
          <w:rtl/>
        </w:rPr>
        <w:t xml:space="preserve">יש בעיה בנמלים, נאמר כאן. יש צורך בתחרות בנמלים, נאמר כאן. ליברמן מסביר לי, שאנחנו רוצים את הוועדים כי אנחנו שולטים בהם. ימות המשיח. מרצ שולטת באשדוד. כולם יודעים מי הם הוועדים האלה, מה הדיבור הזה? </w:t>
      </w:r>
    </w:p>
    <w:p w14:paraId="7E044BAD" w14:textId="77777777" w:rsidR="00000000" w:rsidRDefault="00B6587A">
      <w:pPr>
        <w:pStyle w:val="a"/>
        <w:ind w:firstLine="0"/>
        <w:rPr>
          <w:rFonts w:hint="cs"/>
          <w:rtl/>
        </w:rPr>
      </w:pPr>
    </w:p>
    <w:p w14:paraId="05D81C9E" w14:textId="77777777" w:rsidR="00000000" w:rsidRDefault="00B6587A">
      <w:pPr>
        <w:pStyle w:val="ac"/>
        <w:rPr>
          <w:rtl/>
        </w:rPr>
      </w:pPr>
      <w:r>
        <w:rPr>
          <w:rFonts w:hint="eastAsia"/>
          <w:rtl/>
        </w:rPr>
        <w:t>רשף</w:t>
      </w:r>
      <w:r>
        <w:rPr>
          <w:rtl/>
        </w:rPr>
        <w:t xml:space="preserve"> חן (שינוי):</w:t>
      </w:r>
    </w:p>
    <w:p w14:paraId="4ECE9B1C" w14:textId="77777777" w:rsidR="00000000" w:rsidRDefault="00B6587A">
      <w:pPr>
        <w:pStyle w:val="a"/>
        <w:rPr>
          <w:rFonts w:hint="cs"/>
          <w:rtl/>
        </w:rPr>
      </w:pPr>
    </w:p>
    <w:p w14:paraId="67216679" w14:textId="77777777" w:rsidR="00000000" w:rsidRDefault="00B6587A">
      <w:pPr>
        <w:pStyle w:val="a"/>
        <w:rPr>
          <w:rFonts w:hint="cs"/>
          <w:rtl/>
        </w:rPr>
      </w:pPr>
      <w:r>
        <w:rPr>
          <w:rFonts w:hint="cs"/>
          <w:rtl/>
        </w:rPr>
        <w:t>איך א</w:t>
      </w:r>
      <w:r>
        <w:rPr>
          <w:rFonts w:hint="cs"/>
          <w:rtl/>
        </w:rPr>
        <w:t xml:space="preserve">תה מציע לפתור את הבעיה? </w:t>
      </w:r>
    </w:p>
    <w:p w14:paraId="07651FFB" w14:textId="77777777" w:rsidR="00000000" w:rsidRDefault="00B6587A">
      <w:pPr>
        <w:pStyle w:val="a"/>
        <w:ind w:firstLine="0"/>
        <w:rPr>
          <w:rFonts w:hint="cs"/>
          <w:rtl/>
        </w:rPr>
      </w:pPr>
    </w:p>
    <w:p w14:paraId="4D888280" w14:textId="77777777" w:rsidR="00000000" w:rsidRDefault="00B6587A">
      <w:pPr>
        <w:pStyle w:val="SpeakerCon"/>
        <w:rPr>
          <w:rtl/>
        </w:rPr>
      </w:pPr>
      <w:bookmarkStart w:id="226" w:name="FS000001065T09_10_2003_14_26_18C"/>
      <w:bookmarkEnd w:id="226"/>
      <w:r>
        <w:rPr>
          <w:rtl/>
        </w:rPr>
        <w:t>חיים אורון (מרצ):</w:t>
      </w:r>
    </w:p>
    <w:p w14:paraId="090349B0" w14:textId="77777777" w:rsidR="00000000" w:rsidRDefault="00B6587A">
      <w:pPr>
        <w:pStyle w:val="a"/>
        <w:rPr>
          <w:rtl/>
        </w:rPr>
      </w:pPr>
    </w:p>
    <w:p w14:paraId="5E2E889A" w14:textId="77777777" w:rsidR="00000000" w:rsidRDefault="00B6587A">
      <w:pPr>
        <w:pStyle w:val="a"/>
        <w:rPr>
          <w:rFonts w:hint="cs"/>
          <w:rtl/>
        </w:rPr>
      </w:pPr>
      <w:r>
        <w:rPr>
          <w:rFonts w:hint="cs"/>
          <w:rtl/>
        </w:rPr>
        <w:t>רגע, אני כבר אומר לך איך אני מציע לפתור את הבעיה. יש גבולות לכוח, וממשלה שלא מבינה את זה, גם כשזורקים בסוריה וגם כשזורקים במוקטעה וגם כשזורקים על עובדים, לא מבינה את מהותו של המשטר הדמוקרטי. יש לציבור עובדים זכו</w:t>
      </w:r>
      <w:r>
        <w:rPr>
          <w:rFonts w:hint="cs"/>
          <w:rtl/>
        </w:rPr>
        <w:t xml:space="preserve">ת לגיטימית להתארגן. יש חובה מתמשכת לממשלה </w:t>
      </w:r>
      <w:r>
        <w:rPr>
          <w:rtl/>
        </w:rPr>
        <w:t>–</w:t>
      </w:r>
      <w:r>
        <w:rPr>
          <w:rFonts w:hint="cs"/>
          <w:rtl/>
        </w:rPr>
        <w:t xml:space="preserve"> אי-אפשר לומר פה, זה לא היה חוק, זה לא היה הסכם חתום, זו היתה רק החלטת ממשלה. </w:t>
      </w:r>
    </w:p>
    <w:p w14:paraId="3A3B6778" w14:textId="77777777" w:rsidR="00000000" w:rsidRDefault="00B6587A">
      <w:pPr>
        <w:pStyle w:val="a"/>
        <w:rPr>
          <w:rFonts w:hint="cs"/>
          <w:rtl/>
        </w:rPr>
      </w:pPr>
    </w:p>
    <w:p w14:paraId="13FD332C" w14:textId="77777777" w:rsidR="00000000" w:rsidRDefault="00B6587A">
      <w:pPr>
        <w:pStyle w:val="a"/>
        <w:rPr>
          <w:rFonts w:hint="cs"/>
          <w:rtl/>
        </w:rPr>
      </w:pPr>
      <w:r>
        <w:rPr>
          <w:rFonts w:hint="cs"/>
          <w:rtl/>
        </w:rPr>
        <w:t>מה רוצים מעמיר פרץ? נגיד שהוא קיבל את ההצעה, הוא מתחיל משא-ומתן. הקואליציה סידרה את העניינים, המפד"ל יוצאת, ש"ס נכנסת ושר התחבורה הוא</w:t>
      </w:r>
      <w:r>
        <w:rPr>
          <w:rFonts w:hint="cs"/>
          <w:rtl/>
        </w:rPr>
        <w:t xml:space="preserve"> אלי ישי. הוא אומר, סליחה, ההסכם שחתמת עם עמיר פרץ הוא לא הסכם. מה זה הדיבור הזה? הרי לא אומרים שלא היה הסכם ב-2001. אנשים שמבינים בעניין לא אומרים שעל בסיס 2001 אפשר להתקדם באופן משמעותי. </w:t>
      </w:r>
    </w:p>
    <w:p w14:paraId="73A0EAE2" w14:textId="77777777" w:rsidR="00000000" w:rsidRDefault="00B6587A">
      <w:pPr>
        <w:pStyle w:val="a"/>
        <w:rPr>
          <w:rFonts w:hint="cs"/>
          <w:rtl/>
        </w:rPr>
      </w:pPr>
    </w:p>
    <w:p w14:paraId="7F5FE060" w14:textId="77777777" w:rsidR="00000000" w:rsidRDefault="00B6587A">
      <w:pPr>
        <w:pStyle w:val="a"/>
        <w:rPr>
          <w:rFonts w:hint="cs"/>
          <w:rtl/>
        </w:rPr>
      </w:pPr>
      <w:r>
        <w:rPr>
          <w:rFonts w:hint="cs"/>
          <w:rtl/>
        </w:rPr>
        <w:t>תגידו, מה אתם בדיוק חושבים? נגיד שהחוק הזה עובר בשבוע הבא או בעוד</w:t>
      </w:r>
      <w:r>
        <w:rPr>
          <w:rFonts w:hint="cs"/>
          <w:rtl/>
        </w:rPr>
        <w:t xml:space="preserve"> שבועיים והעובדים ממשיכים לשבות. יש חוק, נו, אז מה, אתה ואני הולכים לעבוד בנמלים? כנראה לא בטווח הקרוב. אז מה בדיוק יהיה, איך מתנהלים? זה נורא קשה. בכלל נורא קשה לנהל עסק כשאין לך כל הכוח ואין פה-אחד, כמו שאמר פה ברוב שחצנותו השר. במפלגה שלו הוא יכול לעשות</w:t>
      </w:r>
      <w:r>
        <w:rPr>
          <w:rFonts w:hint="cs"/>
          <w:rtl/>
        </w:rPr>
        <w:t xml:space="preserve"> את זה פה-אחד. העולם נורא מסובך כשאין פה-אחד. </w:t>
      </w:r>
    </w:p>
    <w:p w14:paraId="1C2FC1E2" w14:textId="77777777" w:rsidR="00000000" w:rsidRDefault="00B6587A">
      <w:pPr>
        <w:pStyle w:val="a"/>
        <w:rPr>
          <w:rFonts w:hint="cs"/>
          <w:rtl/>
        </w:rPr>
      </w:pPr>
    </w:p>
    <w:p w14:paraId="6F2DAA14" w14:textId="77777777" w:rsidR="00000000" w:rsidRDefault="00B6587A">
      <w:pPr>
        <w:pStyle w:val="a"/>
        <w:rPr>
          <w:rFonts w:hint="cs"/>
          <w:rtl/>
        </w:rPr>
      </w:pPr>
      <w:r>
        <w:rPr>
          <w:rFonts w:hint="cs"/>
          <w:rtl/>
        </w:rPr>
        <w:t xml:space="preserve">אגב, משום מה, לא שמעתי אף לא פעם אחת, אדוני היושב-ראש, שהפעילו מנגנונים כאלה בכיוונים אחרים. כאשר רוצים לעשות שינוי, נניח בחוק עידוד השקעות הון, נניח במענקי יצוא, בצדק; במיסוי הבורסה, בצדק - מנהלים דיון ועוד </w:t>
      </w:r>
      <w:r>
        <w:rPr>
          <w:rFonts w:hint="cs"/>
          <w:rtl/>
        </w:rPr>
        <w:t>דיון ועוד דיון, ובאים לוועדת הכספים ואומרים שהבנקים לא הספיקו להכין את החומר, אז פונים ומבקשים שנדחה. שם, כל שערי הדו-שיח פתוחים, וטוב שהם פתוחים, גם בדברים שאני לא מסכים אתם, כי זה חלק מהמבנה הדמוקרטי. יש פה ניסיון להשתמש בכוח ולשבור את העובדים, משום שעלה</w:t>
      </w:r>
      <w:r>
        <w:rPr>
          <w:rFonts w:hint="cs"/>
          <w:rtl/>
        </w:rPr>
        <w:t xml:space="preserve"> למישהו משהו לראש, אחרי ההישגים בפנסיה. </w:t>
      </w:r>
    </w:p>
    <w:p w14:paraId="45E2BD32" w14:textId="77777777" w:rsidR="00000000" w:rsidRDefault="00B6587A">
      <w:pPr>
        <w:pStyle w:val="a"/>
        <w:rPr>
          <w:rFonts w:hint="cs"/>
          <w:rtl/>
        </w:rPr>
      </w:pPr>
    </w:p>
    <w:p w14:paraId="268111CA" w14:textId="77777777" w:rsidR="00000000" w:rsidRDefault="00B6587A">
      <w:pPr>
        <w:pStyle w:val="a"/>
        <w:rPr>
          <w:rFonts w:hint="cs"/>
          <w:rtl/>
        </w:rPr>
      </w:pPr>
      <w:r>
        <w:rPr>
          <w:rFonts w:hint="cs"/>
          <w:rtl/>
        </w:rPr>
        <w:t>עמיר פרץ צודק. משכו אותו במשא-ומתן על הפנסיה עד ללילה שבו הכנסת החליטה, והוא בא מהמשא-ומתן לוועדת הכספים, ורוב חברי הוועדה ישנו ואישרו חוק פנסיה, כי המשא-ומתן התפוצץ. ככה אף אחד מאתנו לא היה הולך לשום משא-ומתן בשום</w:t>
      </w:r>
      <w:r>
        <w:rPr>
          <w:rFonts w:hint="cs"/>
          <w:rtl/>
        </w:rPr>
        <w:t xml:space="preserve"> מקום, כי אף אחד מאתנו לא היה מוכן לשום נושא שהוא אחראי עליו. תמצו את התהליך הזה. כל אחד מונה פה את שיעור הנזק.</w:t>
      </w:r>
    </w:p>
    <w:p w14:paraId="40943811" w14:textId="77777777" w:rsidR="00000000" w:rsidRDefault="00B6587A">
      <w:pPr>
        <w:pStyle w:val="a"/>
        <w:rPr>
          <w:rFonts w:hint="cs"/>
          <w:rtl/>
        </w:rPr>
      </w:pPr>
    </w:p>
    <w:p w14:paraId="1137BB2C" w14:textId="77777777" w:rsidR="00000000" w:rsidRDefault="00B6587A">
      <w:pPr>
        <w:pStyle w:val="a"/>
        <w:rPr>
          <w:rFonts w:hint="cs"/>
          <w:rtl/>
        </w:rPr>
      </w:pPr>
      <w:r>
        <w:rPr>
          <w:rFonts w:hint="cs"/>
          <w:rtl/>
        </w:rPr>
        <w:t>חברי הכנסת, עכשיו אני אומר לכם באופן הכי אישי: אני מכיר את הנזק הזה מאוד מקרוב. כשנסעתי לפה הבוקר, במפעל שאני עובד בו אמרו לי שיש 40 מכולות בנמ</w:t>
      </w:r>
      <w:r>
        <w:rPr>
          <w:rFonts w:hint="cs"/>
          <w:rtl/>
        </w:rPr>
        <w:t>ל. אני יודע מה זה 40 מכולות בנמל. תופסים אותי חקלאים מהפרי ואומרים לי: תראה מה שקורה. אני שמח שהחקלאים יצאו הבוקר ואמרו שעמיר פרץ הוא לא הכתובת. זה לא העובדים, הכתובת זה ביבי. גם הוא יודע שזה 2.5 מיליארדי שקל. של מי הם? של הסבתא שלו? זה כשלעצמו היה צריך לה</w:t>
      </w:r>
      <w:r>
        <w:rPr>
          <w:rFonts w:hint="cs"/>
          <w:rtl/>
        </w:rPr>
        <w:t xml:space="preserve">יות נימוק שבא ואומר: רגע אחד, יש פה 2.5 מיליארדי שקל. נכון שיש מקומות עבודה שביום ראשון יפסיקו לעבוד בהם, כי נגמר חומר הגלם. אני מכיר אותם באופן אישי. </w:t>
      </w:r>
    </w:p>
    <w:p w14:paraId="2214360B" w14:textId="77777777" w:rsidR="00000000" w:rsidRDefault="00B6587A">
      <w:pPr>
        <w:pStyle w:val="a"/>
        <w:rPr>
          <w:rFonts w:hint="cs"/>
          <w:rtl/>
        </w:rPr>
      </w:pPr>
    </w:p>
    <w:p w14:paraId="7C69FA2A" w14:textId="77777777" w:rsidR="00000000" w:rsidRDefault="00B6587A">
      <w:pPr>
        <w:pStyle w:val="a"/>
        <w:rPr>
          <w:rFonts w:hint="cs"/>
          <w:rtl/>
        </w:rPr>
      </w:pPr>
      <w:r>
        <w:rPr>
          <w:rFonts w:hint="cs"/>
          <w:rtl/>
        </w:rPr>
        <w:t>ממשלה מחליטה איך להשתמש בכוח שלה, ולא לכופף ולכופף ולשבור. אין פה שום כניעה. חזרה למשא-ומתן היא לא כניע</w:t>
      </w:r>
      <w:r>
        <w:rPr>
          <w:rFonts w:hint="cs"/>
          <w:rtl/>
        </w:rPr>
        <w:t>ה.</w:t>
      </w:r>
    </w:p>
    <w:p w14:paraId="08AF29FA" w14:textId="77777777" w:rsidR="00000000" w:rsidRDefault="00B6587A">
      <w:pPr>
        <w:pStyle w:val="a"/>
        <w:ind w:firstLine="0"/>
        <w:rPr>
          <w:rFonts w:hint="cs"/>
          <w:rtl/>
        </w:rPr>
      </w:pPr>
    </w:p>
    <w:p w14:paraId="42EA1417" w14:textId="77777777" w:rsidR="00000000" w:rsidRDefault="00B6587A">
      <w:pPr>
        <w:pStyle w:val="ad"/>
        <w:rPr>
          <w:rFonts w:hint="cs"/>
          <w:rtl/>
        </w:rPr>
      </w:pPr>
      <w:r>
        <w:rPr>
          <w:rFonts w:hint="cs"/>
          <w:rtl/>
        </w:rPr>
        <w:t>היו"ר מוחמד ברכה:</w:t>
      </w:r>
    </w:p>
    <w:p w14:paraId="2911A002" w14:textId="77777777" w:rsidR="00000000" w:rsidRDefault="00B6587A">
      <w:pPr>
        <w:pStyle w:val="a"/>
        <w:ind w:firstLine="0"/>
        <w:rPr>
          <w:rFonts w:hint="cs"/>
          <w:rtl/>
        </w:rPr>
      </w:pPr>
    </w:p>
    <w:p w14:paraId="2434248D" w14:textId="77777777" w:rsidR="00000000" w:rsidRDefault="00B6587A">
      <w:pPr>
        <w:pStyle w:val="a"/>
        <w:ind w:firstLine="0"/>
        <w:rPr>
          <w:rFonts w:hint="cs"/>
          <w:rtl/>
        </w:rPr>
      </w:pPr>
      <w:r>
        <w:rPr>
          <w:rFonts w:hint="cs"/>
          <w:rtl/>
        </w:rPr>
        <w:tab/>
        <w:t>תודה.</w:t>
      </w:r>
    </w:p>
    <w:p w14:paraId="7F6AF50F" w14:textId="77777777" w:rsidR="00000000" w:rsidRDefault="00B6587A">
      <w:pPr>
        <w:pStyle w:val="a"/>
        <w:ind w:firstLine="0"/>
        <w:rPr>
          <w:rFonts w:hint="cs"/>
          <w:rtl/>
        </w:rPr>
      </w:pPr>
    </w:p>
    <w:p w14:paraId="4548375C" w14:textId="77777777" w:rsidR="00000000" w:rsidRDefault="00B6587A">
      <w:pPr>
        <w:pStyle w:val="SpeakerCon"/>
        <w:rPr>
          <w:rtl/>
        </w:rPr>
      </w:pPr>
      <w:bookmarkStart w:id="227" w:name="FS000001065T09_10_2003_14_08_46"/>
      <w:bookmarkEnd w:id="227"/>
      <w:r>
        <w:rPr>
          <w:rFonts w:hint="eastAsia"/>
          <w:rtl/>
        </w:rPr>
        <w:t>חיים</w:t>
      </w:r>
      <w:r>
        <w:rPr>
          <w:rtl/>
        </w:rPr>
        <w:t xml:space="preserve"> אורון (מרצ):</w:t>
      </w:r>
    </w:p>
    <w:p w14:paraId="7E80A873" w14:textId="77777777" w:rsidR="00000000" w:rsidRDefault="00B6587A">
      <w:pPr>
        <w:pStyle w:val="a"/>
        <w:rPr>
          <w:rFonts w:hint="cs"/>
          <w:rtl/>
        </w:rPr>
      </w:pPr>
    </w:p>
    <w:p w14:paraId="28CB306D" w14:textId="77777777" w:rsidR="00000000" w:rsidRDefault="00B6587A">
      <w:pPr>
        <w:pStyle w:val="a"/>
        <w:rPr>
          <w:rFonts w:hint="cs"/>
          <w:rtl/>
        </w:rPr>
      </w:pPr>
      <w:r>
        <w:rPr>
          <w:rFonts w:hint="cs"/>
          <w:rtl/>
        </w:rPr>
        <w:t>זה המסלול שבו היה צריך ללכת. את הגאווה הלאומית, תעשה לי טובה, תשאיר למפלגות אחרות.</w:t>
      </w:r>
    </w:p>
    <w:p w14:paraId="160D87C3" w14:textId="77777777" w:rsidR="00000000" w:rsidRDefault="00B6587A">
      <w:pPr>
        <w:pStyle w:val="a"/>
        <w:ind w:firstLine="0"/>
        <w:rPr>
          <w:rFonts w:hint="cs"/>
          <w:rtl/>
        </w:rPr>
      </w:pPr>
    </w:p>
    <w:p w14:paraId="201E063B" w14:textId="77777777" w:rsidR="00000000" w:rsidRDefault="00B6587A">
      <w:pPr>
        <w:pStyle w:val="ad"/>
        <w:rPr>
          <w:rFonts w:hint="cs"/>
          <w:rtl/>
        </w:rPr>
      </w:pPr>
      <w:r>
        <w:rPr>
          <w:rFonts w:hint="cs"/>
          <w:rtl/>
        </w:rPr>
        <w:t>היו"ר מוחמד ברכה:</w:t>
      </w:r>
    </w:p>
    <w:p w14:paraId="3AE1B65D" w14:textId="77777777" w:rsidR="00000000" w:rsidRDefault="00B6587A">
      <w:pPr>
        <w:pStyle w:val="a"/>
        <w:ind w:firstLine="0"/>
        <w:rPr>
          <w:rFonts w:hint="cs"/>
          <w:rtl/>
        </w:rPr>
      </w:pPr>
    </w:p>
    <w:p w14:paraId="001DD8B8" w14:textId="77777777" w:rsidR="00000000" w:rsidRDefault="00B6587A">
      <w:pPr>
        <w:pStyle w:val="a"/>
        <w:ind w:firstLine="0"/>
        <w:rPr>
          <w:rFonts w:hint="cs"/>
          <w:rtl/>
        </w:rPr>
      </w:pPr>
      <w:r>
        <w:rPr>
          <w:rFonts w:hint="cs"/>
          <w:rtl/>
        </w:rPr>
        <w:tab/>
        <w:t>תודה.</w:t>
      </w:r>
    </w:p>
    <w:p w14:paraId="140FB089" w14:textId="77777777" w:rsidR="00000000" w:rsidRDefault="00B6587A">
      <w:pPr>
        <w:pStyle w:val="a"/>
        <w:ind w:firstLine="0"/>
        <w:rPr>
          <w:rFonts w:hint="cs"/>
          <w:rtl/>
        </w:rPr>
      </w:pPr>
    </w:p>
    <w:p w14:paraId="38F43942" w14:textId="77777777" w:rsidR="00000000" w:rsidRDefault="00B6587A">
      <w:pPr>
        <w:pStyle w:val="ac"/>
        <w:rPr>
          <w:rtl/>
        </w:rPr>
      </w:pPr>
      <w:r>
        <w:rPr>
          <w:rFonts w:hint="eastAsia"/>
          <w:rtl/>
        </w:rPr>
        <w:t>רן</w:t>
      </w:r>
      <w:r>
        <w:rPr>
          <w:rtl/>
        </w:rPr>
        <w:t xml:space="preserve"> כהן (מרצ):</w:t>
      </w:r>
    </w:p>
    <w:p w14:paraId="0C4577BF" w14:textId="77777777" w:rsidR="00000000" w:rsidRDefault="00B6587A">
      <w:pPr>
        <w:pStyle w:val="a"/>
        <w:rPr>
          <w:rFonts w:hint="cs"/>
          <w:rtl/>
        </w:rPr>
      </w:pPr>
    </w:p>
    <w:p w14:paraId="600F8D1D" w14:textId="77777777" w:rsidR="00000000" w:rsidRDefault="00B6587A">
      <w:pPr>
        <w:pStyle w:val="a"/>
        <w:rPr>
          <w:rFonts w:hint="cs"/>
          <w:rtl/>
        </w:rPr>
      </w:pPr>
      <w:r>
        <w:rPr>
          <w:rFonts w:hint="cs"/>
          <w:rtl/>
        </w:rPr>
        <w:t>אדוני היושב-ראש - - -</w:t>
      </w:r>
    </w:p>
    <w:p w14:paraId="4FA56A40" w14:textId="77777777" w:rsidR="00000000" w:rsidRDefault="00B6587A">
      <w:pPr>
        <w:pStyle w:val="a"/>
        <w:rPr>
          <w:rFonts w:hint="cs"/>
          <w:rtl/>
        </w:rPr>
      </w:pPr>
    </w:p>
    <w:p w14:paraId="17E9F57D" w14:textId="77777777" w:rsidR="00000000" w:rsidRDefault="00B6587A">
      <w:pPr>
        <w:pStyle w:val="ad"/>
        <w:rPr>
          <w:rFonts w:hint="cs"/>
          <w:rtl/>
        </w:rPr>
      </w:pPr>
      <w:r>
        <w:rPr>
          <w:rFonts w:hint="cs"/>
          <w:rtl/>
        </w:rPr>
        <w:t>היו"ר מוחמד ברכה:</w:t>
      </w:r>
    </w:p>
    <w:p w14:paraId="057B86E5" w14:textId="77777777" w:rsidR="00000000" w:rsidRDefault="00B6587A">
      <w:pPr>
        <w:pStyle w:val="a"/>
        <w:ind w:firstLine="0"/>
        <w:rPr>
          <w:rFonts w:hint="cs"/>
          <w:rtl/>
        </w:rPr>
      </w:pPr>
    </w:p>
    <w:p w14:paraId="6EF2A16E" w14:textId="77777777" w:rsidR="00000000" w:rsidRDefault="00B6587A">
      <w:pPr>
        <w:pStyle w:val="a"/>
        <w:ind w:firstLine="0"/>
        <w:rPr>
          <w:rFonts w:hint="cs"/>
          <w:rtl/>
        </w:rPr>
      </w:pPr>
      <w:r>
        <w:rPr>
          <w:rFonts w:hint="cs"/>
          <w:rtl/>
        </w:rPr>
        <w:tab/>
        <w:t>אתה מחוץ למליאה. תעבור.</w:t>
      </w:r>
    </w:p>
    <w:p w14:paraId="6D27F989" w14:textId="77777777" w:rsidR="00000000" w:rsidRDefault="00B6587A">
      <w:pPr>
        <w:pStyle w:val="a"/>
        <w:ind w:firstLine="0"/>
        <w:rPr>
          <w:rFonts w:hint="cs"/>
          <w:rtl/>
        </w:rPr>
      </w:pPr>
    </w:p>
    <w:p w14:paraId="319CF149" w14:textId="77777777" w:rsidR="00000000" w:rsidRDefault="00B6587A">
      <w:pPr>
        <w:pStyle w:val="ac"/>
        <w:rPr>
          <w:rtl/>
        </w:rPr>
      </w:pPr>
      <w:r>
        <w:rPr>
          <w:rFonts w:hint="eastAsia"/>
          <w:rtl/>
        </w:rPr>
        <w:t>רן</w:t>
      </w:r>
      <w:r>
        <w:rPr>
          <w:rtl/>
        </w:rPr>
        <w:t xml:space="preserve"> כהן (מרצ)</w:t>
      </w:r>
      <w:r>
        <w:rPr>
          <w:rtl/>
        </w:rPr>
        <w:t>:</w:t>
      </w:r>
    </w:p>
    <w:p w14:paraId="6CE14260" w14:textId="77777777" w:rsidR="00000000" w:rsidRDefault="00B6587A">
      <w:pPr>
        <w:pStyle w:val="a"/>
        <w:rPr>
          <w:rFonts w:hint="cs"/>
          <w:rtl/>
        </w:rPr>
      </w:pPr>
    </w:p>
    <w:p w14:paraId="18BC5A4F" w14:textId="77777777" w:rsidR="00000000" w:rsidRDefault="00B6587A">
      <w:pPr>
        <w:pStyle w:val="a"/>
        <w:rPr>
          <w:rFonts w:hint="cs"/>
          <w:rtl/>
        </w:rPr>
      </w:pPr>
      <w:r>
        <w:rPr>
          <w:rFonts w:hint="cs"/>
          <w:rtl/>
        </w:rPr>
        <w:t>מאחר שאין פה שר - - -</w:t>
      </w:r>
    </w:p>
    <w:p w14:paraId="0CE13EE0" w14:textId="77777777" w:rsidR="00000000" w:rsidRDefault="00B6587A">
      <w:pPr>
        <w:pStyle w:val="a"/>
        <w:ind w:firstLine="0"/>
        <w:rPr>
          <w:rFonts w:hint="cs"/>
          <w:rtl/>
        </w:rPr>
      </w:pPr>
    </w:p>
    <w:p w14:paraId="3835D75D" w14:textId="77777777" w:rsidR="00000000" w:rsidRDefault="00B6587A">
      <w:pPr>
        <w:pStyle w:val="ad"/>
        <w:rPr>
          <w:rFonts w:hint="cs"/>
          <w:rtl/>
        </w:rPr>
      </w:pPr>
      <w:r>
        <w:rPr>
          <w:rFonts w:hint="cs"/>
          <w:rtl/>
        </w:rPr>
        <w:t>היו"ר מוחמד ברכה:</w:t>
      </w:r>
    </w:p>
    <w:p w14:paraId="0493E946" w14:textId="77777777" w:rsidR="00000000" w:rsidRDefault="00B6587A">
      <w:pPr>
        <w:pStyle w:val="a"/>
        <w:ind w:firstLine="0"/>
        <w:rPr>
          <w:rFonts w:hint="cs"/>
          <w:rtl/>
        </w:rPr>
      </w:pPr>
    </w:p>
    <w:p w14:paraId="3968D7C8" w14:textId="77777777" w:rsidR="00000000" w:rsidRDefault="00B6587A">
      <w:pPr>
        <w:pStyle w:val="a"/>
        <w:ind w:firstLine="0"/>
        <w:rPr>
          <w:rFonts w:hint="cs"/>
          <w:rtl/>
        </w:rPr>
      </w:pPr>
      <w:r>
        <w:rPr>
          <w:rFonts w:hint="cs"/>
          <w:rtl/>
        </w:rPr>
        <w:tab/>
        <w:t>יש, שם למעלה. בני אלון ליד חיים רמון. חבר הכנסת מיכאל מלכיאור, ואחריו - חבר הכנסת אחמד טיבי. בבקשה, אדוני. שלוש דקות לרשותך, אדוני.</w:t>
      </w:r>
    </w:p>
    <w:p w14:paraId="062AD3B9" w14:textId="77777777" w:rsidR="00000000" w:rsidRDefault="00B6587A">
      <w:pPr>
        <w:pStyle w:val="a"/>
        <w:ind w:firstLine="0"/>
        <w:rPr>
          <w:rFonts w:hint="cs"/>
          <w:rtl/>
        </w:rPr>
      </w:pPr>
    </w:p>
    <w:p w14:paraId="34091F4C" w14:textId="77777777" w:rsidR="00000000" w:rsidRDefault="00B6587A">
      <w:pPr>
        <w:pStyle w:val="Speaker"/>
        <w:rPr>
          <w:rtl/>
        </w:rPr>
      </w:pPr>
      <w:bookmarkStart w:id="228" w:name="FS000000449T09_10_2003_14_10_29"/>
      <w:bookmarkEnd w:id="228"/>
      <w:r>
        <w:rPr>
          <w:rFonts w:hint="eastAsia"/>
          <w:rtl/>
        </w:rPr>
        <w:t>מיכאל</w:t>
      </w:r>
      <w:r>
        <w:rPr>
          <w:rtl/>
        </w:rPr>
        <w:t xml:space="preserve"> מלכיאור (העבודה-מימד):</w:t>
      </w:r>
    </w:p>
    <w:p w14:paraId="5D027E33" w14:textId="77777777" w:rsidR="00000000" w:rsidRDefault="00B6587A">
      <w:pPr>
        <w:pStyle w:val="a"/>
        <w:rPr>
          <w:rFonts w:hint="cs"/>
          <w:rtl/>
        </w:rPr>
      </w:pPr>
    </w:p>
    <w:p w14:paraId="43B05154" w14:textId="77777777" w:rsidR="00000000" w:rsidRDefault="00B6587A">
      <w:pPr>
        <w:pStyle w:val="a"/>
        <w:rPr>
          <w:rFonts w:hint="cs"/>
          <w:rtl/>
        </w:rPr>
      </w:pPr>
      <w:r>
        <w:rPr>
          <w:rFonts w:hint="cs"/>
          <w:rtl/>
        </w:rPr>
        <w:t>זה הכול?</w:t>
      </w:r>
    </w:p>
    <w:p w14:paraId="5E2CE572" w14:textId="77777777" w:rsidR="00000000" w:rsidRDefault="00B6587A">
      <w:pPr>
        <w:pStyle w:val="a"/>
        <w:ind w:firstLine="0"/>
        <w:rPr>
          <w:rFonts w:hint="cs"/>
          <w:rtl/>
        </w:rPr>
      </w:pPr>
    </w:p>
    <w:p w14:paraId="7B6B2FC3" w14:textId="77777777" w:rsidR="00000000" w:rsidRDefault="00B6587A">
      <w:pPr>
        <w:pStyle w:val="ad"/>
        <w:rPr>
          <w:rFonts w:hint="cs"/>
          <w:rtl/>
        </w:rPr>
      </w:pPr>
      <w:r>
        <w:rPr>
          <w:rFonts w:hint="cs"/>
          <w:rtl/>
        </w:rPr>
        <w:t>היו"ר מוחמד ברכה:</w:t>
      </w:r>
    </w:p>
    <w:p w14:paraId="5A143483" w14:textId="77777777" w:rsidR="00000000" w:rsidRDefault="00B6587A">
      <w:pPr>
        <w:pStyle w:val="a"/>
        <w:ind w:firstLine="0"/>
        <w:rPr>
          <w:rFonts w:hint="cs"/>
          <w:rtl/>
        </w:rPr>
      </w:pPr>
    </w:p>
    <w:p w14:paraId="542F7C5A" w14:textId="77777777" w:rsidR="00000000" w:rsidRDefault="00B6587A">
      <w:pPr>
        <w:pStyle w:val="a"/>
        <w:ind w:firstLine="0"/>
        <w:rPr>
          <w:rFonts w:hint="cs"/>
          <w:rtl/>
        </w:rPr>
      </w:pPr>
      <w:r>
        <w:rPr>
          <w:rFonts w:hint="cs"/>
          <w:rtl/>
        </w:rPr>
        <w:tab/>
        <w:t>כן, מה לעשות? מצד</w:t>
      </w:r>
      <w:r>
        <w:rPr>
          <w:rFonts w:hint="cs"/>
          <w:rtl/>
        </w:rPr>
        <w:t>י אתה יכול לדבר שבע.</w:t>
      </w:r>
    </w:p>
    <w:p w14:paraId="3CC25EB7" w14:textId="77777777" w:rsidR="00000000" w:rsidRDefault="00B6587A">
      <w:pPr>
        <w:pStyle w:val="a"/>
        <w:ind w:firstLine="0"/>
        <w:rPr>
          <w:rFonts w:hint="cs"/>
          <w:rtl/>
        </w:rPr>
      </w:pPr>
    </w:p>
    <w:p w14:paraId="07B85A0A" w14:textId="77777777" w:rsidR="00000000" w:rsidRDefault="00B6587A">
      <w:pPr>
        <w:pStyle w:val="SpeakerCon"/>
        <w:rPr>
          <w:rtl/>
        </w:rPr>
      </w:pPr>
      <w:bookmarkStart w:id="229" w:name="FS000000449T09_10_2003_14_11_01C"/>
      <w:bookmarkEnd w:id="229"/>
      <w:r>
        <w:rPr>
          <w:rFonts w:hint="eastAsia"/>
          <w:rtl/>
        </w:rPr>
        <w:t>מיכאל</w:t>
      </w:r>
      <w:r>
        <w:rPr>
          <w:rtl/>
        </w:rPr>
        <w:t xml:space="preserve"> מלכיאור (העבודה-מימד):</w:t>
      </w:r>
    </w:p>
    <w:p w14:paraId="4662F704" w14:textId="77777777" w:rsidR="00000000" w:rsidRDefault="00B6587A">
      <w:pPr>
        <w:pStyle w:val="a"/>
        <w:rPr>
          <w:rFonts w:hint="cs"/>
          <w:rtl/>
        </w:rPr>
      </w:pPr>
    </w:p>
    <w:p w14:paraId="5DAB35EF" w14:textId="77777777" w:rsidR="00000000" w:rsidRDefault="00B6587A">
      <w:pPr>
        <w:pStyle w:val="a"/>
        <w:rPr>
          <w:rFonts w:hint="cs"/>
          <w:rtl/>
        </w:rPr>
      </w:pPr>
      <w:r>
        <w:rPr>
          <w:rFonts w:hint="cs"/>
          <w:rtl/>
        </w:rPr>
        <w:t xml:space="preserve">רציתי להגיד דברי תורה, אבל נדלג על זה. </w:t>
      </w:r>
    </w:p>
    <w:p w14:paraId="0C40F7BB" w14:textId="77777777" w:rsidR="00000000" w:rsidRDefault="00B6587A">
      <w:pPr>
        <w:pStyle w:val="a"/>
        <w:rPr>
          <w:rFonts w:hint="cs"/>
          <w:rtl/>
        </w:rPr>
      </w:pPr>
    </w:p>
    <w:p w14:paraId="336C759C" w14:textId="77777777" w:rsidR="00000000" w:rsidRDefault="00B6587A">
      <w:pPr>
        <w:pStyle w:val="a"/>
        <w:rPr>
          <w:rFonts w:hint="cs"/>
          <w:rtl/>
        </w:rPr>
      </w:pPr>
      <w:r>
        <w:rPr>
          <w:rFonts w:hint="cs"/>
          <w:rtl/>
        </w:rPr>
        <w:t>כבוד היושב-ראש, עמיתי חברי הכנסת, יש עניין בסיסי מאוד של כל ממשלה, שקודם כול היא צריכה להיות אחראית על ניהול הכוח במדינה. זה דבר טבעי, זה דבר נכון, וכך מתנהלת כל מ</w:t>
      </w:r>
      <w:r>
        <w:rPr>
          <w:rFonts w:hint="cs"/>
          <w:rtl/>
        </w:rPr>
        <w:t xml:space="preserve">דינה, כל משטר תקין. הבעיה, שלאחרונה עברנו במדינת ישראל את הגבול הדק מאוד, מניהול כוח לכוחניות לשמה. בכל תחום ותחום. עכשיו זה הנמלים, אתמול זה הילדים, שלשום זה החרדים, יום לפני זה הערבים. זה כל דבר וכל עניין, בכוחנות שלא היתה כדוגמתה, שגם משחיתה ומורידה את </w:t>
      </w:r>
      <w:r>
        <w:rPr>
          <w:rFonts w:hint="cs"/>
          <w:rtl/>
        </w:rPr>
        <w:t>השיח הציבורי לשפל שלא היה כדוגמתו במדינת ישראל.</w:t>
      </w:r>
    </w:p>
    <w:p w14:paraId="62E8AFBF" w14:textId="77777777" w:rsidR="00000000" w:rsidRDefault="00B6587A">
      <w:pPr>
        <w:pStyle w:val="a"/>
        <w:rPr>
          <w:rFonts w:hint="cs"/>
          <w:rtl/>
        </w:rPr>
      </w:pPr>
    </w:p>
    <w:p w14:paraId="13AB1692" w14:textId="77777777" w:rsidR="00000000" w:rsidRDefault="00B6587A">
      <w:pPr>
        <w:pStyle w:val="a"/>
        <w:rPr>
          <w:rFonts w:hint="cs"/>
          <w:rtl/>
        </w:rPr>
      </w:pPr>
      <w:r>
        <w:rPr>
          <w:rFonts w:hint="cs"/>
          <w:rtl/>
        </w:rPr>
        <w:t>לדעתי יש לנו ממשלה שסימנה כמה קבוצות כאויבות העם. מדובר בציבור הדתי, הציבור החרדי, הציבור הערבי, העניים במדינה, הילדים במדינה. תראו מה קורה היום אצל הילדים. לא היה מעולם דבר כזה. לחתוך בבת-אחת עוד 600 מיליון</w:t>
      </w:r>
      <w:r>
        <w:rPr>
          <w:rFonts w:hint="cs"/>
          <w:rtl/>
        </w:rPr>
        <w:t>, ואף אחד לא אומר שום דבר. בדרך, כשעושים היום הפרד ומשול ובכוחניות מול כל עירייה ועירייה - נכון, קובעים שעירייה צריכה לשלם 25% מההוצאות של כל ילד שצריך פתרון. אלא מה? מקצצים באפשרות של העירייה לשלם, כך שיודעים שכמעט כל העיריות במדינת ישראל לא יכולות לשלם א</w:t>
      </w:r>
      <w:r>
        <w:rPr>
          <w:rFonts w:hint="cs"/>
          <w:rtl/>
        </w:rPr>
        <w:t>ת הדבר הזה, ואז הממשלה חוסכת גם את ה-75%. אבל הילד, שעל-פי צו של בית-משפט אסור לו להיות בבית, מוחזר היום מהפנימייה הביתה. ומזה לא אכפת לאיש, כי מי צריך ילדים פה? זה לא חלק מהאתוס החדש על מי שצריך להיות במדינה. הם הפכו להיות אויבי העם מכל בחינה ובכל עניין.</w:t>
      </w:r>
    </w:p>
    <w:p w14:paraId="258D8CE6" w14:textId="77777777" w:rsidR="00000000" w:rsidRDefault="00B6587A">
      <w:pPr>
        <w:pStyle w:val="a"/>
        <w:rPr>
          <w:rFonts w:hint="cs"/>
          <w:rtl/>
        </w:rPr>
      </w:pPr>
    </w:p>
    <w:p w14:paraId="42630D53" w14:textId="77777777" w:rsidR="00000000" w:rsidRDefault="00B6587A">
      <w:pPr>
        <w:pStyle w:val="a"/>
        <w:rPr>
          <w:rFonts w:hint="cs"/>
          <w:rtl/>
        </w:rPr>
      </w:pPr>
      <w:r>
        <w:rPr>
          <w:rFonts w:hint="cs"/>
          <w:rtl/>
        </w:rPr>
        <w:t>לכן אני אומר, אני לא יודע למה אין פה שרים בכלל, אני חושב שזה דבר לא מתאים ולא ראוי, אדוני היושב-ראש.</w:t>
      </w:r>
    </w:p>
    <w:p w14:paraId="6D0304B6" w14:textId="77777777" w:rsidR="00000000" w:rsidRDefault="00B6587A">
      <w:pPr>
        <w:pStyle w:val="a"/>
        <w:ind w:firstLine="0"/>
        <w:rPr>
          <w:rFonts w:hint="cs"/>
          <w:rtl/>
        </w:rPr>
      </w:pPr>
    </w:p>
    <w:p w14:paraId="27D8B8F9" w14:textId="77777777" w:rsidR="00000000" w:rsidRDefault="00B6587A">
      <w:pPr>
        <w:pStyle w:val="ad"/>
        <w:rPr>
          <w:rFonts w:hint="cs"/>
          <w:rtl/>
        </w:rPr>
      </w:pPr>
      <w:r>
        <w:rPr>
          <w:rFonts w:hint="cs"/>
          <w:rtl/>
        </w:rPr>
        <w:t>היו"ר מוחמד ברכה:</w:t>
      </w:r>
    </w:p>
    <w:p w14:paraId="403CEFDD" w14:textId="77777777" w:rsidR="00000000" w:rsidRDefault="00B6587A">
      <w:pPr>
        <w:pStyle w:val="a"/>
        <w:ind w:firstLine="0"/>
        <w:rPr>
          <w:rFonts w:hint="cs"/>
          <w:rtl/>
        </w:rPr>
      </w:pPr>
    </w:p>
    <w:p w14:paraId="7CCACF18" w14:textId="77777777" w:rsidR="00000000" w:rsidRDefault="00B6587A">
      <w:pPr>
        <w:pStyle w:val="a"/>
        <w:ind w:firstLine="0"/>
        <w:rPr>
          <w:rFonts w:hint="cs"/>
          <w:rtl/>
        </w:rPr>
      </w:pPr>
      <w:r>
        <w:rPr>
          <w:rFonts w:hint="cs"/>
          <w:rtl/>
        </w:rPr>
        <w:tab/>
        <w:t>יש שר מאחור.</w:t>
      </w:r>
    </w:p>
    <w:p w14:paraId="0B77B572" w14:textId="77777777" w:rsidR="00000000" w:rsidRDefault="00B6587A">
      <w:pPr>
        <w:pStyle w:val="a"/>
        <w:ind w:firstLine="0"/>
        <w:rPr>
          <w:rFonts w:hint="cs"/>
          <w:rtl/>
        </w:rPr>
      </w:pPr>
    </w:p>
    <w:p w14:paraId="0A789548" w14:textId="77777777" w:rsidR="00000000" w:rsidRDefault="00B6587A">
      <w:pPr>
        <w:pStyle w:val="SpeakerCon"/>
        <w:rPr>
          <w:rtl/>
        </w:rPr>
      </w:pPr>
      <w:bookmarkStart w:id="230" w:name="FS000000449T09_10_2003_14_16_05C"/>
      <w:bookmarkEnd w:id="230"/>
      <w:r>
        <w:rPr>
          <w:rtl/>
        </w:rPr>
        <w:t>מיכאל מלכיאור (העבודה-מימד):</w:t>
      </w:r>
    </w:p>
    <w:p w14:paraId="4F03ADD8" w14:textId="77777777" w:rsidR="00000000" w:rsidRDefault="00B6587A">
      <w:pPr>
        <w:pStyle w:val="a"/>
        <w:rPr>
          <w:rtl/>
        </w:rPr>
      </w:pPr>
    </w:p>
    <w:p w14:paraId="5B310445" w14:textId="77777777" w:rsidR="00000000" w:rsidRDefault="00B6587A">
      <w:pPr>
        <w:pStyle w:val="a"/>
        <w:rPr>
          <w:rFonts w:hint="cs"/>
          <w:rtl/>
        </w:rPr>
      </w:pPr>
      <w:r>
        <w:rPr>
          <w:rFonts w:hint="cs"/>
          <w:rtl/>
        </w:rPr>
        <w:t>השר שיושב שם עושה עוד עסקאות בכוחניות -  את מי יתקפו מחר. הם יושבים ומתכננים, אבל להקשיב,</w:t>
      </w:r>
      <w:r>
        <w:rPr>
          <w:rFonts w:hint="cs"/>
          <w:rtl/>
        </w:rPr>
        <w:t xml:space="preserve"> אפילו להקשיב, כבוד השר, מותר גם לשר במשרד האוצר. מותר להקשיב לאופוזיציה. אפשר להמשיך בכוחניות מול כל הקבוצות, אבל להקשיב זה חלק מהחובה.</w:t>
      </w:r>
    </w:p>
    <w:p w14:paraId="027DABE1" w14:textId="77777777" w:rsidR="00000000" w:rsidRDefault="00B6587A">
      <w:pPr>
        <w:pStyle w:val="a"/>
        <w:ind w:firstLine="0"/>
        <w:rPr>
          <w:rFonts w:hint="cs"/>
          <w:rtl/>
        </w:rPr>
      </w:pPr>
    </w:p>
    <w:p w14:paraId="2A377DED" w14:textId="77777777" w:rsidR="00000000" w:rsidRDefault="00B6587A">
      <w:pPr>
        <w:pStyle w:val="ad"/>
        <w:rPr>
          <w:rFonts w:hint="cs"/>
          <w:rtl/>
        </w:rPr>
      </w:pPr>
      <w:r>
        <w:rPr>
          <w:rFonts w:hint="cs"/>
          <w:rtl/>
        </w:rPr>
        <w:t>היו"ר מוחמד ברכה:</w:t>
      </w:r>
    </w:p>
    <w:p w14:paraId="2DE6C6DE" w14:textId="77777777" w:rsidR="00000000" w:rsidRDefault="00B6587A">
      <w:pPr>
        <w:pStyle w:val="a"/>
        <w:ind w:firstLine="0"/>
        <w:rPr>
          <w:rFonts w:hint="cs"/>
          <w:rtl/>
        </w:rPr>
      </w:pPr>
    </w:p>
    <w:p w14:paraId="0967EDFF" w14:textId="77777777" w:rsidR="00000000" w:rsidRDefault="00B6587A">
      <w:pPr>
        <w:pStyle w:val="a"/>
        <w:ind w:firstLine="0"/>
        <w:rPr>
          <w:rFonts w:hint="cs"/>
          <w:rtl/>
        </w:rPr>
      </w:pPr>
      <w:r>
        <w:rPr>
          <w:rFonts w:hint="cs"/>
          <w:rtl/>
        </w:rPr>
        <w:tab/>
        <w:t>תודה, אדוני.</w:t>
      </w:r>
    </w:p>
    <w:p w14:paraId="7321FDB7" w14:textId="77777777" w:rsidR="00000000" w:rsidRDefault="00B6587A">
      <w:pPr>
        <w:pStyle w:val="a"/>
        <w:ind w:firstLine="0"/>
        <w:rPr>
          <w:rFonts w:hint="cs"/>
          <w:rtl/>
        </w:rPr>
      </w:pPr>
    </w:p>
    <w:p w14:paraId="7A0F4A84" w14:textId="77777777" w:rsidR="00000000" w:rsidRDefault="00B6587A">
      <w:pPr>
        <w:pStyle w:val="SpeakerCon"/>
        <w:rPr>
          <w:rtl/>
        </w:rPr>
      </w:pPr>
      <w:bookmarkStart w:id="231" w:name="FS000000449T09_10_2003_14_17_03C"/>
      <w:bookmarkEnd w:id="231"/>
      <w:r>
        <w:rPr>
          <w:rtl/>
        </w:rPr>
        <w:t>מיכאל מלכיאור (העבודה-מימד):</w:t>
      </w:r>
    </w:p>
    <w:p w14:paraId="37AA9FAB" w14:textId="77777777" w:rsidR="00000000" w:rsidRDefault="00B6587A">
      <w:pPr>
        <w:pStyle w:val="a"/>
        <w:rPr>
          <w:rtl/>
        </w:rPr>
      </w:pPr>
    </w:p>
    <w:p w14:paraId="27BC2463" w14:textId="77777777" w:rsidR="00000000" w:rsidRDefault="00B6587A">
      <w:pPr>
        <w:pStyle w:val="a"/>
        <w:rPr>
          <w:rFonts w:hint="cs"/>
          <w:rtl/>
        </w:rPr>
      </w:pPr>
      <w:r>
        <w:rPr>
          <w:rFonts w:hint="cs"/>
          <w:rtl/>
        </w:rPr>
        <w:t>אני כבר סיימתי?</w:t>
      </w:r>
    </w:p>
    <w:p w14:paraId="77CCA574" w14:textId="77777777" w:rsidR="00000000" w:rsidRDefault="00B6587A">
      <w:pPr>
        <w:pStyle w:val="a"/>
        <w:ind w:firstLine="0"/>
        <w:rPr>
          <w:rFonts w:hint="cs"/>
          <w:rtl/>
        </w:rPr>
      </w:pPr>
    </w:p>
    <w:p w14:paraId="00F45BE4" w14:textId="77777777" w:rsidR="00000000" w:rsidRDefault="00B6587A">
      <w:pPr>
        <w:pStyle w:val="ad"/>
        <w:rPr>
          <w:rFonts w:hint="cs"/>
          <w:rtl/>
        </w:rPr>
      </w:pPr>
      <w:r>
        <w:rPr>
          <w:rFonts w:hint="cs"/>
          <w:rtl/>
        </w:rPr>
        <w:t>היו"ר מוחמד ברכה:</w:t>
      </w:r>
    </w:p>
    <w:p w14:paraId="3975D9F9" w14:textId="77777777" w:rsidR="00000000" w:rsidRDefault="00B6587A">
      <w:pPr>
        <w:pStyle w:val="a"/>
        <w:ind w:firstLine="0"/>
        <w:rPr>
          <w:rFonts w:hint="cs"/>
          <w:rtl/>
        </w:rPr>
      </w:pPr>
    </w:p>
    <w:p w14:paraId="7937FC5F" w14:textId="77777777" w:rsidR="00000000" w:rsidRDefault="00B6587A">
      <w:pPr>
        <w:pStyle w:val="a"/>
        <w:ind w:firstLine="0"/>
        <w:rPr>
          <w:rFonts w:hint="cs"/>
          <w:rtl/>
        </w:rPr>
      </w:pPr>
      <w:r>
        <w:rPr>
          <w:rFonts w:hint="cs"/>
          <w:rtl/>
        </w:rPr>
        <w:tab/>
        <w:t>כן.</w:t>
      </w:r>
    </w:p>
    <w:p w14:paraId="73D9C8C9" w14:textId="77777777" w:rsidR="00000000" w:rsidRDefault="00B6587A">
      <w:pPr>
        <w:pStyle w:val="a"/>
        <w:ind w:firstLine="0"/>
        <w:rPr>
          <w:rFonts w:hint="cs"/>
          <w:rtl/>
        </w:rPr>
      </w:pPr>
    </w:p>
    <w:p w14:paraId="04F8C607" w14:textId="77777777" w:rsidR="00000000" w:rsidRDefault="00B6587A">
      <w:pPr>
        <w:pStyle w:val="SpeakerCon"/>
        <w:rPr>
          <w:rtl/>
        </w:rPr>
      </w:pPr>
      <w:bookmarkStart w:id="232" w:name="FS000000449T09_10_2003_14_17_18C"/>
      <w:bookmarkEnd w:id="232"/>
      <w:r>
        <w:rPr>
          <w:rtl/>
        </w:rPr>
        <w:t>מיכאל מלכיאו</w:t>
      </w:r>
      <w:r>
        <w:rPr>
          <w:rtl/>
        </w:rPr>
        <w:t>ר (העבודה-מימד):</w:t>
      </w:r>
    </w:p>
    <w:p w14:paraId="56D1A986" w14:textId="77777777" w:rsidR="00000000" w:rsidRDefault="00B6587A">
      <w:pPr>
        <w:pStyle w:val="a"/>
        <w:rPr>
          <w:rtl/>
        </w:rPr>
      </w:pPr>
    </w:p>
    <w:p w14:paraId="44614F3F" w14:textId="77777777" w:rsidR="00000000" w:rsidRDefault="00B6587A">
      <w:pPr>
        <w:pStyle w:val="a"/>
        <w:rPr>
          <w:rFonts w:hint="cs"/>
          <w:rtl/>
        </w:rPr>
      </w:pPr>
      <w:r>
        <w:rPr>
          <w:rFonts w:hint="cs"/>
          <w:rtl/>
        </w:rPr>
        <w:t>עוד לא התחלתי.</w:t>
      </w:r>
    </w:p>
    <w:p w14:paraId="642A0E5C" w14:textId="77777777" w:rsidR="00000000" w:rsidRDefault="00B6587A">
      <w:pPr>
        <w:pStyle w:val="a"/>
        <w:ind w:firstLine="0"/>
        <w:rPr>
          <w:rFonts w:hint="cs"/>
          <w:rtl/>
        </w:rPr>
      </w:pPr>
    </w:p>
    <w:p w14:paraId="3C75BD88" w14:textId="77777777" w:rsidR="00000000" w:rsidRDefault="00B6587A">
      <w:pPr>
        <w:pStyle w:val="ad"/>
        <w:rPr>
          <w:rFonts w:hint="cs"/>
          <w:rtl/>
        </w:rPr>
      </w:pPr>
      <w:r>
        <w:rPr>
          <w:rFonts w:hint="cs"/>
          <w:rtl/>
        </w:rPr>
        <w:t>היו"ר מוחמד ברכה:</w:t>
      </w:r>
    </w:p>
    <w:p w14:paraId="0BF4E9A5" w14:textId="77777777" w:rsidR="00000000" w:rsidRDefault="00B6587A">
      <w:pPr>
        <w:pStyle w:val="a"/>
        <w:ind w:firstLine="0"/>
        <w:rPr>
          <w:rFonts w:hint="cs"/>
          <w:rtl/>
        </w:rPr>
      </w:pPr>
    </w:p>
    <w:p w14:paraId="4DB40D3F" w14:textId="77777777" w:rsidR="00000000" w:rsidRDefault="00B6587A">
      <w:pPr>
        <w:pStyle w:val="a"/>
        <w:ind w:firstLine="0"/>
        <w:rPr>
          <w:rFonts w:hint="cs"/>
          <w:rtl/>
        </w:rPr>
      </w:pPr>
      <w:r>
        <w:rPr>
          <w:rFonts w:hint="cs"/>
          <w:rtl/>
        </w:rPr>
        <w:tab/>
        <w:t xml:space="preserve">מה אפשר לעשות? תודה.  חבר הכנסת אחמד טיבי, לרשותך שלוש דקות. אחריו - חבר הכנסת יורי שטרן; אם הוא לא יהיה - ידבר חבר הכנסת דוד טל. </w:t>
      </w:r>
    </w:p>
    <w:p w14:paraId="0F6D0D78" w14:textId="77777777" w:rsidR="00000000" w:rsidRDefault="00B6587A">
      <w:pPr>
        <w:pStyle w:val="a"/>
        <w:ind w:firstLine="0"/>
        <w:rPr>
          <w:rFonts w:hint="cs"/>
          <w:rtl/>
        </w:rPr>
      </w:pPr>
    </w:p>
    <w:p w14:paraId="65AA776E" w14:textId="77777777" w:rsidR="00000000" w:rsidRDefault="00B6587A">
      <w:pPr>
        <w:pStyle w:val="Speaker"/>
        <w:rPr>
          <w:rtl/>
        </w:rPr>
      </w:pPr>
      <w:bookmarkStart w:id="233" w:name="FS000000560T09_10_2003_14_18_08"/>
      <w:bookmarkEnd w:id="233"/>
      <w:r>
        <w:rPr>
          <w:rFonts w:hint="eastAsia"/>
          <w:rtl/>
        </w:rPr>
        <w:t>אחמד</w:t>
      </w:r>
      <w:r>
        <w:rPr>
          <w:rtl/>
        </w:rPr>
        <w:t xml:space="preserve"> טיבי (חד"ש-תע"ל):</w:t>
      </w:r>
    </w:p>
    <w:p w14:paraId="57B491B3" w14:textId="77777777" w:rsidR="00000000" w:rsidRDefault="00B6587A">
      <w:pPr>
        <w:pStyle w:val="a"/>
        <w:rPr>
          <w:rFonts w:hint="cs"/>
          <w:rtl/>
        </w:rPr>
      </w:pPr>
    </w:p>
    <w:p w14:paraId="45465898" w14:textId="77777777" w:rsidR="00000000" w:rsidRDefault="00B6587A">
      <w:pPr>
        <w:pStyle w:val="a"/>
        <w:rPr>
          <w:rFonts w:hint="cs"/>
          <w:rtl/>
        </w:rPr>
      </w:pPr>
      <w:r>
        <w:rPr>
          <w:rFonts w:hint="cs"/>
          <w:rtl/>
        </w:rPr>
        <w:t xml:space="preserve">תודה רבה. </w:t>
      </w:r>
    </w:p>
    <w:p w14:paraId="36C18D85" w14:textId="77777777" w:rsidR="00000000" w:rsidRDefault="00B6587A">
      <w:pPr>
        <w:pStyle w:val="a"/>
        <w:rPr>
          <w:rFonts w:hint="cs"/>
          <w:rtl/>
        </w:rPr>
      </w:pPr>
    </w:p>
    <w:p w14:paraId="3A5EFA0A" w14:textId="77777777" w:rsidR="00000000" w:rsidRDefault="00B6587A">
      <w:pPr>
        <w:pStyle w:val="a"/>
        <w:rPr>
          <w:rFonts w:hint="cs"/>
          <w:rtl/>
        </w:rPr>
      </w:pPr>
      <w:r>
        <w:rPr>
          <w:rFonts w:hint="cs"/>
          <w:rtl/>
        </w:rPr>
        <w:t>אדוני היושב-ראש, רבותי חברי הכנסת,</w:t>
      </w:r>
      <w:r>
        <w:rPr>
          <w:rFonts w:hint="cs"/>
          <w:rtl/>
        </w:rPr>
        <w:t xml:space="preserve"> יחס הכוחנות והדורסנות של הממשלה הזאת, בכל תחום ותחום, כפי שאמר קודמי, חבר הכנסת מלכיאור, הוא סימן היכר. הוא כמעט סימן מסחרי של הממשלה הזאת, בעיקר של ראש הממשלה ושל שר האוצר. יש רצון עז לרסק את ארגוני העובדים, להפריט כל דבר שזז, לא חשוב מה התוצאה, לא חשוב </w:t>
      </w:r>
      <w:r>
        <w:rPr>
          <w:rFonts w:hint="cs"/>
          <w:rtl/>
        </w:rPr>
        <w:t>מה שיעור האבטלה, לא חשוב מספר המשפחות שייכנסו אל מעגל המובטלים והעוני, העיקר - הרווח, הנטו, לרבות אנשי שלומו של שר האוצר ושר התחבורה.</w:t>
      </w:r>
    </w:p>
    <w:p w14:paraId="68AB197D" w14:textId="77777777" w:rsidR="00000000" w:rsidRDefault="00B6587A">
      <w:pPr>
        <w:pStyle w:val="a"/>
        <w:rPr>
          <w:rFonts w:hint="cs"/>
          <w:rtl/>
        </w:rPr>
      </w:pPr>
    </w:p>
    <w:p w14:paraId="06FDB1AC" w14:textId="77777777" w:rsidR="00000000" w:rsidRDefault="00B6587A">
      <w:pPr>
        <w:pStyle w:val="a"/>
        <w:rPr>
          <w:rFonts w:hint="cs"/>
          <w:rtl/>
        </w:rPr>
      </w:pPr>
      <w:r>
        <w:rPr>
          <w:rFonts w:hint="cs"/>
          <w:rtl/>
        </w:rPr>
        <w:t>שמענו וקראנו על מינויים של מנהלי נמלים שמקבלים משכורת של עשרות אלפי שקלים, ואפילו לא מגיעים לעבודה. האם למען זה צריך לרסק</w:t>
      </w:r>
      <w:r>
        <w:rPr>
          <w:rFonts w:hint="cs"/>
          <w:rtl/>
        </w:rPr>
        <w:t xml:space="preserve">  - אגב, שביתה שלא תתרסק. גם אם יתקבל החוק הזה בקריאה ראשונה, הדבר לא יביא לתוצאה מיידית לגבי הסנקציות הננקטות בנמלים על-ידי העובדים.</w:t>
      </w:r>
    </w:p>
    <w:p w14:paraId="4D95BE1E" w14:textId="77777777" w:rsidR="00000000" w:rsidRDefault="00B6587A">
      <w:pPr>
        <w:pStyle w:val="a"/>
        <w:rPr>
          <w:rFonts w:hint="cs"/>
          <w:rtl/>
        </w:rPr>
      </w:pPr>
    </w:p>
    <w:p w14:paraId="04AB6C4E" w14:textId="77777777" w:rsidR="00000000" w:rsidRDefault="00B6587A">
      <w:pPr>
        <w:pStyle w:val="a"/>
        <w:rPr>
          <w:rFonts w:hint="cs"/>
          <w:rtl/>
        </w:rPr>
      </w:pPr>
      <w:r>
        <w:rPr>
          <w:rFonts w:hint="cs"/>
          <w:rtl/>
        </w:rPr>
        <w:t xml:space="preserve">הנקודה השנייה היא הכינוס הדחוף הזה. אני לא מבין למה צריך כינוס דחוף. למה צריך כינוס דחוף של ועדת הכנסת כדי לפטור את הצעת </w:t>
      </w:r>
      <w:r>
        <w:rPr>
          <w:rFonts w:hint="cs"/>
          <w:rtl/>
        </w:rPr>
        <w:t>החוק האומללה הזאת מחובת ההנחה וכך גם למה צריך להטריח את הכנסת. על נושאים קשים וכאובים יותר הכנסת לא כונסה. לכן, אני חושב שזה שימוש לרעה בסמכותה של הממשלה, הפעלת כוח על אנשים הנראים חלשים.</w:t>
      </w:r>
    </w:p>
    <w:p w14:paraId="3F6692ED" w14:textId="77777777" w:rsidR="00000000" w:rsidRDefault="00B6587A">
      <w:pPr>
        <w:pStyle w:val="a"/>
        <w:rPr>
          <w:rFonts w:hint="cs"/>
          <w:rtl/>
        </w:rPr>
      </w:pPr>
    </w:p>
    <w:p w14:paraId="5D1F567A" w14:textId="77777777" w:rsidR="00000000" w:rsidRDefault="00B6587A">
      <w:pPr>
        <w:pStyle w:val="a"/>
        <w:rPr>
          <w:rFonts w:hint="cs"/>
          <w:rtl/>
        </w:rPr>
      </w:pPr>
      <w:r>
        <w:rPr>
          <w:rFonts w:hint="cs"/>
          <w:rtl/>
        </w:rPr>
        <w:t>אני לא יודע כמה חברי מרכז יש בין עובדי הנמלים, אבל אומרים לי שיש כמ</w:t>
      </w:r>
      <w:r>
        <w:rPr>
          <w:rFonts w:hint="cs"/>
          <w:rtl/>
        </w:rPr>
        <w:t>ה שיש להם השפעה.</w:t>
      </w:r>
    </w:p>
    <w:p w14:paraId="164571FF" w14:textId="77777777" w:rsidR="00000000" w:rsidRDefault="00B6587A">
      <w:pPr>
        <w:pStyle w:val="a"/>
        <w:ind w:firstLine="0"/>
        <w:rPr>
          <w:rFonts w:hint="cs"/>
          <w:rtl/>
        </w:rPr>
      </w:pPr>
    </w:p>
    <w:p w14:paraId="0132F7CA" w14:textId="77777777" w:rsidR="00000000" w:rsidRDefault="00B6587A">
      <w:pPr>
        <w:pStyle w:val="ac"/>
        <w:rPr>
          <w:rtl/>
        </w:rPr>
      </w:pPr>
      <w:r>
        <w:rPr>
          <w:rFonts w:hint="eastAsia"/>
          <w:rtl/>
        </w:rPr>
        <w:t>השר</w:t>
      </w:r>
      <w:r>
        <w:rPr>
          <w:rtl/>
        </w:rPr>
        <w:t xml:space="preserve"> מאיר שטרית:</w:t>
      </w:r>
    </w:p>
    <w:p w14:paraId="1B58C40C" w14:textId="77777777" w:rsidR="00000000" w:rsidRDefault="00B6587A">
      <w:pPr>
        <w:pStyle w:val="a"/>
        <w:rPr>
          <w:rFonts w:hint="cs"/>
          <w:rtl/>
        </w:rPr>
      </w:pPr>
    </w:p>
    <w:p w14:paraId="3765B4A9" w14:textId="77777777" w:rsidR="00000000" w:rsidRDefault="00B6587A">
      <w:pPr>
        <w:pStyle w:val="a"/>
        <w:rPr>
          <w:rFonts w:hint="cs"/>
          <w:rtl/>
        </w:rPr>
      </w:pPr>
      <w:r>
        <w:rPr>
          <w:rFonts w:hint="cs"/>
          <w:rtl/>
        </w:rPr>
        <w:t xml:space="preserve"> - - -</w:t>
      </w:r>
    </w:p>
    <w:p w14:paraId="53D0947E" w14:textId="77777777" w:rsidR="00000000" w:rsidRDefault="00B6587A">
      <w:pPr>
        <w:pStyle w:val="a"/>
        <w:ind w:firstLine="0"/>
        <w:rPr>
          <w:rFonts w:hint="cs"/>
          <w:rtl/>
        </w:rPr>
      </w:pPr>
    </w:p>
    <w:p w14:paraId="03DD86E2" w14:textId="77777777" w:rsidR="00000000" w:rsidRDefault="00B6587A">
      <w:pPr>
        <w:pStyle w:val="SpeakerCon"/>
        <w:rPr>
          <w:rtl/>
        </w:rPr>
      </w:pPr>
      <w:bookmarkStart w:id="234" w:name="FS000000560T09_10_2003_14_21_48C"/>
      <w:bookmarkEnd w:id="234"/>
      <w:r>
        <w:rPr>
          <w:rtl/>
        </w:rPr>
        <w:t>אחמד טיבי (חד"ש-תע"ל):</w:t>
      </w:r>
    </w:p>
    <w:p w14:paraId="648C4F29" w14:textId="77777777" w:rsidR="00000000" w:rsidRDefault="00B6587A">
      <w:pPr>
        <w:pStyle w:val="a"/>
        <w:rPr>
          <w:rtl/>
        </w:rPr>
      </w:pPr>
    </w:p>
    <w:p w14:paraId="75C5C789" w14:textId="77777777" w:rsidR="00000000" w:rsidRDefault="00B6587A">
      <w:pPr>
        <w:pStyle w:val="a"/>
        <w:rPr>
          <w:rFonts w:hint="cs"/>
          <w:rtl/>
        </w:rPr>
      </w:pPr>
      <w:r>
        <w:rPr>
          <w:rFonts w:hint="cs"/>
          <w:rtl/>
        </w:rPr>
        <w:t xml:space="preserve"> כנראה אין להם ממש השפעה, וזו הסיבה שהממשלה ממשיכה במדיניות ובדורסנות שלא מתחשבות בכל הנתונים. הקדמנו ואמרנו, שהדבר נעשה גם כלפי האוכלוסייה הערבית, גם כלפי החרדים, גם כלפי ילדים. כמעט אין ס</w:t>
      </w:r>
      <w:r>
        <w:rPr>
          <w:rFonts w:hint="cs"/>
          <w:rtl/>
        </w:rPr>
        <w:t xml:space="preserve">קטור שהממשלה הזאת לא מיירטת אותו ולא מסכלת אותו. נשאלת השאלה איזה עוד תחום הממשלה הזאת מייעדת לרסק ולהרוס מלבד התחום הביטחוני שיש בו כישלון חרוץ, התחום החברתי שיש בו רגרסיה מוחלטת וגם התחום הכלכלי שהוא הגרוע ביותר זה שנים רבות. </w:t>
      </w:r>
    </w:p>
    <w:p w14:paraId="3F84C556" w14:textId="77777777" w:rsidR="00000000" w:rsidRDefault="00B6587A">
      <w:pPr>
        <w:pStyle w:val="a"/>
        <w:rPr>
          <w:rFonts w:hint="cs"/>
          <w:rtl/>
        </w:rPr>
      </w:pPr>
    </w:p>
    <w:p w14:paraId="639343BD" w14:textId="77777777" w:rsidR="00000000" w:rsidRDefault="00B6587A">
      <w:pPr>
        <w:pStyle w:val="a"/>
        <w:rPr>
          <w:rFonts w:hint="cs"/>
          <w:rtl/>
        </w:rPr>
      </w:pPr>
      <w:r>
        <w:rPr>
          <w:rFonts w:hint="cs"/>
          <w:rtl/>
        </w:rPr>
        <w:t>על כן, אדוני היושב-ראש, רב</w:t>
      </w:r>
      <w:r>
        <w:rPr>
          <w:rFonts w:hint="cs"/>
          <w:rtl/>
        </w:rPr>
        <w:t>ותי חברי הכנסת, אנחנו קוראים לכנסת להתנגד להצעת החוק.</w:t>
      </w:r>
    </w:p>
    <w:p w14:paraId="239A9F26" w14:textId="77777777" w:rsidR="00000000" w:rsidRDefault="00B6587A">
      <w:pPr>
        <w:pStyle w:val="a"/>
        <w:ind w:firstLine="0"/>
        <w:rPr>
          <w:rFonts w:hint="cs"/>
          <w:rtl/>
        </w:rPr>
      </w:pPr>
    </w:p>
    <w:p w14:paraId="7DD84772" w14:textId="77777777" w:rsidR="00000000" w:rsidRDefault="00B6587A">
      <w:pPr>
        <w:pStyle w:val="ad"/>
        <w:rPr>
          <w:rFonts w:hint="cs"/>
          <w:rtl/>
        </w:rPr>
      </w:pPr>
      <w:r>
        <w:rPr>
          <w:rFonts w:hint="cs"/>
          <w:rtl/>
        </w:rPr>
        <w:t>היו"ר מוחמד ברכה:</w:t>
      </w:r>
    </w:p>
    <w:p w14:paraId="6D39EE07" w14:textId="77777777" w:rsidR="00000000" w:rsidRDefault="00B6587A">
      <w:pPr>
        <w:pStyle w:val="a"/>
        <w:rPr>
          <w:rFonts w:hint="cs"/>
          <w:rtl/>
        </w:rPr>
      </w:pPr>
    </w:p>
    <w:p w14:paraId="626D6812" w14:textId="77777777" w:rsidR="00000000" w:rsidRDefault="00B6587A">
      <w:pPr>
        <w:pStyle w:val="a"/>
        <w:rPr>
          <w:rFonts w:hint="cs"/>
          <w:rtl/>
        </w:rPr>
      </w:pPr>
      <w:r>
        <w:rPr>
          <w:rFonts w:hint="cs"/>
          <w:rtl/>
        </w:rPr>
        <w:t xml:space="preserve">תודה, חבר הכנסת טיבי. רשות הדיבור לחבר הכנסת יורי שטרן, והוא מדבר בשם הסיעה. לרשותו שש דקות. אחריו - חבר הכנסת דוד טל, ואחרי חבר הכנסת דוד טל - חבר הכנסת אפרים סנה. בבקשה, אדוני. </w:t>
      </w:r>
    </w:p>
    <w:p w14:paraId="1A3E592D" w14:textId="77777777" w:rsidR="00000000" w:rsidRDefault="00B6587A">
      <w:pPr>
        <w:pStyle w:val="a"/>
        <w:rPr>
          <w:rFonts w:hint="cs"/>
          <w:rtl/>
        </w:rPr>
      </w:pPr>
    </w:p>
    <w:p w14:paraId="64EFD6A2" w14:textId="77777777" w:rsidR="00000000" w:rsidRDefault="00B6587A">
      <w:pPr>
        <w:pStyle w:val="Speaker"/>
        <w:rPr>
          <w:rtl/>
        </w:rPr>
      </w:pPr>
      <w:bookmarkStart w:id="235" w:name="FS000000430T09_10_2003_14_39_35"/>
      <w:bookmarkEnd w:id="235"/>
      <w:r>
        <w:rPr>
          <w:rFonts w:hint="eastAsia"/>
          <w:rtl/>
        </w:rPr>
        <w:t>י</w:t>
      </w:r>
      <w:r>
        <w:rPr>
          <w:rFonts w:hint="eastAsia"/>
          <w:rtl/>
        </w:rPr>
        <w:t>ורי</w:t>
      </w:r>
      <w:r>
        <w:rPr>
          <w:rtl/>
        </w:rPr>
        <w:t xml:space="preserve"> שטרן (האיחוד הלאומי - ישראל ביתנו):</w:t>
      </w:r>
    </w:p>
    <w:p w14:paraId="6009E309" w14:textId="77777777" w:rsidR="00000000" w:rsidRDefault="00B6587A">
      <w:pPr>
        <w:pStyle w:val="a"/>
        <w:rPr>
          <w:rFonts w:hint="cs"/>
          <w:rtl/>
        </w:rPr>
      </w:pPr>
    </w:p>
    <w:p w14:paraId="7657B678" w14:textId="77777777" w:rsidR="00000000" w:rsidRDefault="00B6587A">
      <w:pPr>
        <w:pStyle w:val="a"/>
        <w:rPr>
          <w:rFonts w:hint="cs"/>
          <w:rtl/>
        </w:rPr>
      </w:pPr>
      <w:r>
        <w:rPr>
          <w:rFonts w:hint="cs"/>
          <w:rtl/>
        </w:rPr>
        <w:t xml:space="preserve">תודה. </w:t>
      </w:r>
    </w:p>
    <w:p w14:paraId="1E001082" w14:textId="77777777" w:rsidR="00000000" w:rsidRDefault="00B6587A">
      <w:pPr>
        <w:pStyle w:val="a"/>
        <w:rPr>
          <w:rFonts w:hint="cs"/>
          <w:rtl/>
        </w:rPr>
      </w:pPr>
    </w:p>
    <w:p w14:paraId="038608E6" w14:textId="77777777" w:rsidR="00000000" w:rsidRDefault="00B6587A">
      <w:pPr>
        <w:pStyle w:val="a"/>
        <w:rPr>
          <w:rFonts w:hint="cs"/>
          <w:rtl/>
        </w:rPr>
      </w:pPr>
      <w:r>
        <w:rPr>
          <w:rFonts w:hint="cs"/>
          <w:rtl/>
        </w:rPr>
        <w:t>כבוד היושב-ראש, חברי, למה בדיוק הממשלה לא שמה לב? עם אילו נתונים היא לא מתמודדת, חבר הכנסת טיבי? שלוש שנים מאז החברים שלך, המרצחים והמחבלים, התחילו במלחמת הטרור נגד מדינת ישראל, מאבד המשק הישראלי גובה. המדינ</w:t>
      </w:r>
      <w:r>
        <w:rPr>
          <w:rFonts w:hint="cs"/>
          <w:rtl/>
        </w:rPr>
        <w:t xml:space="preserve">ה נעשית ענייה יותר והתושבים עניים יותר. </w:t>
      </w:r>
    </w:p>
    <w:p w14:paraId="480FFF79" w14:textId="77777777" w:rsidR="00000000" w:rsidRDefault="00B6587A">
      <w:pPr>
        <w:pStyle w:val="a"/>
        <w:rPr>
          <w:rFonts w:hint="cs"/>
          <w:rtl/>
        </w:rPr>
      </w:pPr>
    </w:p>
    <w:p w14:paraId="28C8AD55" w14:textId="77777777" w:rsidR="00000000" w:rsidRDefault="00B6587A">
      <w:pPr>
        <w:pStyle w:val="ac"/>
        <w:rPr>
          <w:rtl/>
        </w:rPr>
      </w:pPr>
      <w:r>
        <w:rPr>
          <w:rFonts w:hint="eastAsia"/>
          <w:rtl/>
        </w:rPr>
        <w:t>אחמד</w:t>
      </w:r>
      <w:r>
        <w:rPr>
          <w:rtl/>
        </w:rPr>
        <w:t xml:space="preserve"> טיבי (חד"ש-תע"ל):</w:t>
      </w:r>
    </w:p>
    <w:p w14:paraId="35AE70B1" w14:textId="77777777" w:rsidR="00000000" w:rsidRDefault="00B6587A">
      <w:pPr>
        <w:pStyle w:val="a"/>
        <w:rPr>
          <w:rFonts w:hint="cs"/>
          <w:rtl/>
        </w:rPr>
      </w:pPr>
    </w:p>
    <w:p w14:paraId="002615D7" w14:textId="77777777" w:rsidR="00000000" w:rsidRDefault="00B6587A">
      <w:pPr>
        <w:pStyle w:val="a"/>
        <w:rPr>
          <w:rFonts w:hint="cs"/>
          <w:rtl/>
        </w:rPr>
      </w:pPr>
      <w:r>
        <w:rPr>
          <w:rFonts w:hint="cs"/>
          <w:rtl/>
        </w:rPr>
        <w:t>- - -</w:t>
      </w:r>
    </w:p>
    <w:p w14:paraId="50207CEC" w14:textId="77777777" w:rsidR="00000000" w:rsidRDefault="00B6587A">
      <w:pPr>
        <w:pStyle w:val="a"/>
        <w:rPr>
          <w:rFonts w:hint="cs"/>
          <w:rtl/>
        </w:rPr>
      </w:pPr>
    </w:p>
    <w:p w14:paraId="09653CD6" w14:textId="77777777" w:rsidR="00000000" w:rsidRDefault="00B6587A">
      <w:pPr>
        <w:pStyle w:val="SpeakerCon"/>
        <w:rPr>
          <w:rtl/>
        </w:rPr>
      </w:pPr>
      <w:bookmarkStart w:id="236" w:name="FS000000430T09_10_2003_14_41_16C"/>
      <w:bookmarkEnd w:id="236"/>
      <w:r>
        <w:rPr>
          <w:rtl/>
        </w:rPr>
        <w:t>יורי שטרן (האיחוד הלאומי - ישראל ביתנו):</w:t>
      </w:r>
    </w:p>
    <w:p w14:paraId="0BDB8A1A" w14:textId="77777777" w:rsidR="00000000" w:rsidRDefault="00B6587A">
      <w:pPr>
        <w:pStyle w:val="a"/>
        <w:rPr>
          <w:rtl/>
        </w:rPr>
      </w:pPr>
    </w:p>
    <w:p w14:paraId="004DCF4E" w14:textId="77777777" w:rsidR="00000000" w:rsidRDefault="00B6587A">
      <w:pPr>
        <w:pStyle w:val="a"/>
        <w:rPr>
          <w:rFonts w:hint="cs"/>
          <w:rtl/>
        </w:rPr>
      </w:pPr>
      <w:r>
        <w:rPr>
          <w:rFonts w:hint="cs"/>
          <w:rtl/>
        </w:rPr>
        <w:t>והממשלה בהחלט פועלת - ולדעתי לא מספיק - מתוך תחושה של חירום. ואם במצב של חירום אנחנו יכולים לעשות צעדים שהם מועילים, שהם עדיין אינם הפרטה - צ</w:t>
      </w:r>
      <w:r>
        <w:rPr>
          <w:rFonts w:hint="cs"/>
          <w:rtl/>
        </w:rPr>
        <w:t xml:space="preserve">ריכה להיות גם הפרטה, אבל זו עדיין לא הפרטה - אבל הם גורמים לתחרות, הם גורמים לייעול, הם מורידים את המנגנונים המיותרים של הביורוקרטיה, זה כן דבר דחוף שהכנסת צריכה לתת לו יד. </w:t>
      </w:r>
    </w:p>
    <w:p w14:paraId="44169E3B" w14:textId="77777777" w:rsidR="00000000" w:rsidRDefault="00B6587A">
      <w:pPr>
        <w:pStyle w:val="a"/>
        <w:rPr>
          <w:rFonts w:hint="cs"/>
          <w:rtl/>
        </w:rPr>
      </w:pPr>
    </w:p>
    <w:p w14:paraId="32C10E6F" w14:textId="77777777" w:rsidR="00000000" w:rsidRDefault="00B6587A">
      <w:pPr>
        <w:pStyle w:val="a"/>
        <w:rPr>
          <w:rFonts w:hint="cs"/>
          <w:rtl/>
        </w:rPr>
      </w:pPr>
      <w:r>
        <w:rPr>
          <w:rFonts w:hint="cs"/>
          <w:rtl/>
        </w:rPr>
        <w:t>אם ההסתדרות, שאמורה להגן על העובד, נותנת יד לשביתה פרועה זאת בנמלים, של המושחתים,</w:t>
      </w:r>
      <w:r>
        <w:rPr>
          <w:rFonts w:hint="cs"/>
          <w:rtl/>
        </w:rPr>
        <w:t xml:space="preserve"> ועל-ידי זה גורמת לאבטלה של אלפי עובדים במפעלים השונים, בענפי מסחר שונים, חונקת את המשק, אז ההסתדרות בוגדת במשימות וביעדים שלה, והממשלה עוד לא מפעילה את מה שהיא חייבת להפעיל, את צווי החירום. הממשלה צריכה להכריז על מצב חירום, כי זה לא ייתכן. לא ייתכן שבמצב </w:t>
      </w:r>
      <w:r>
        <w:rPr>
          <w:rFonts w:hint="cs"/>
          <w:rtl/>
        </w:rPr>
        <w:t xml:space="preserve">שבו אנחנו מתמודדים כל פעם עם קיצוצים נוספים בתקציב, כי אין כסף למשק, אין כסף למדינה, אנחנו מרשים לעצמנו את השביתות הבלתי-סבירות האלה. </w:t>
      </w:r>
    </w:p>
    <w:p w14:paraId="335387C0" w14:textId="77777777" w:rsidR="00000000" w:rsidRDefault="00B6587A">
      <w:pPr>
        <w:pStyle w:val="a"/>
        <w:rPr>
          <w:rFonts w:hint="cs"/>
          <w:rtl/>
        </w:rPr>
      </w:pPr>
    </w:p>
    <w:p w14:paraId="268B98E8" w14:textId="77777777" w:rsidR="00000000" w:rsidRDefault="00B6587A">
      <w:pPr>
        <w:pStyle w:val="a"/>
        <w:rPr>
          <w:rFonts w:hint="cs"/>
          <w:rtl/>
        </w:rPr>
      </w:pPr>
      <w:r>
        <w:rPr>
          <w:rFonts w:hint="cs"/>
          <w:rtl/>
        </w:rPr>
        <w:t>אין שום הצדקה לכך שאנשים מסכנים שזקוקים לשירותים של משרדי ממשלה - אם משרד הפנים, אם הביטוח הלאומי - לא מקבלים את השירותי</w:t>
      </w:r>
      <w:r>
        <w:rPr>
          <w:rFonts w:hint="cs"/>
          <w:rtl/>
        </w:rPr>
        <w:t>ם האלה כי לעובדים בא לשבות. במדינות רבות לעובדי מדינה אסור לשבות. במדינות רבות בנמלים או בנמלי תעופה אסור לשבות. אם ההסתדרות לא מבינה זאת, אנחנו צריכים לעשות את זה בחקיקה. אנחנו כבר יזמנו כמה חקיקות בנושא הזה, נסוגונו מזה, כי היה סיכום עם עמיר פרץ שנמצא דר</w:t>
      </w:r>
      <w:r>
        <w:rPr>
          <w:rFonts w:hint="cs"/>
          <w:rtl/>
        </w:rPr>
        <w:t>ך, כשהעובדים משתמשים בנשק הזה של שביתה, שלא ייפגעו עובדים אחרים בענפים רבים מאוד ולא ייפגעו האזרחים הפשוטים. אבל ההסתדרות לא עמדה בזה ולא הציעה שום פתרון, ולכן לא תהיה ברירה לכנסת אלא לחוקק חוקים שמגבילים את זכות השביתה - שלא תהיה זכות השביתה לא לנמלים ולא</w:t>
      </w:r>
      <w:r>
        <w:rPr>
          <w:rFonts w:hint="cs"/>
          <w:rtl/>
        </w:rPr>
        <w:t xml:space="preserve"> לשירותי ממשלה שניתנים לאזרח. האזרח לא צריך לשלם את המחיר הזה. </w:t>
      </w:r>
    </w:p>
    <w:p w14:paraId="5475D30C" w14:textId="77777777" w:rsidR="00000000" w:rsidRDefault="00B6587A">
      <w:pPr>
        <w:pStyle w:val="a"/>
        <w:rPr>
          <w:rFonts w:hint="cs"/>
          <w:rtl/>
        </w:rPr>
      </w:pPr>
    </w:p>
    <w:p w14:paraId="472E5A3C" w14:textId="77777777" w:rsidR="00000000" w:rsidRDefault="00B6587A">
      <w:pPr>
        <w:pStyle w:val="a"/>
        <w:rPr>
          <w:rFonts w:hint="cs"/>
          <w:rtl/>
        </w:rPr>
      </w:pPr>
      <w:r>
        <w:rPr>
          <w:rFonts w:hint="cs"/>
          <w:rtl/>
        </w:rPr>
        <w:t xml:space="preserve">הממשלה חייבת לעשות את מה שהיא עושה וחייבת לעשות הרבה יותר מזה. היא חייבת להפעיל כוח אמיתי בשביל לשבור את השביתה הנוראית הזאת, כי היא שביתת חניקה. היא שביתה שמענישה את האזרח </w:t>
      </w:r>
      <w:r>
        <w:rPr>
          <w:rtl/>
        </w:rPr>
        <w:t>–</w:t>
      </w:r>
      <w:r>
        <w:rPr>
          <w:rFonts w:hint="cs"/>
          <w:rtl/>
        </w:rPr>
        <w:t xml:space="preserve"> אזרח כלשהו, ערבי</w:t>
      </w:r>
      <w:r>
        <w:rPr>
          <w:rFonts w:hint="cs"/>
          <w:rtl/>
        </w:rPr>
        <w:t xml:space="preserve"> ויהודי גם יחד. כל המדינה חייבת לשלם מחיר של הפרועים בהסתדרות ושל הפרועים בנמלים, בוועדי העובדים המושחתים. גם אם יש להם דרישות מוצדקות - יבואו לפה, לכנסת, לעשות שדולה, ללחוץ. במשטר דמוקרטי יש אלף ואחת דרכים להשיג את היעדים ואת המטרות. אבל לחנוק את המדינה, </w:t>
      </w:r>
      <w:r>
        <w:rPr>
          <w:rFonts w:hint="cs"/>
          <w:rtl/>
        </w:rPr>
        <w:t>לנצל את המצב שאין לנו שום פתחי אוויר אחרים חוץ מהנמלים שלנו, זה פשע. זו עבירה על החוק וכך צריך לבוא גם העונש.</w:t>
      </w:r>
    </w:p>
    <w:p w14:paraId="584898B2" w14:textId="77777777" w:rsidR="00000000" w:rsidRDefault="00B6587A">
      <w:pPr>
        <w:pStyle w:val="a"/>
        <w:rPr>
          <w:rFonts w:hint="cs"/>
          <w:rtl/>
        </w:rPr>
      </w:pPr>
    </w:p>
    <w:p w14:paraId="7416C9E4" w14:textId="77777777" w:rsidR="00000000" w:rsidRDefault="00B6587A">
      <w:pPr>
        <w:pStyle w:val="ac"/>
        <w:rPr>
          <w:rtl/>
        </w:rPr>
      </w:pPr>
      <w:r>
        <w:rPr>
          <w:rFonts w:hint="eastAsia"/>
          <w:rtl/>
        </w:rPr>
        <w:t>דוד</w:t>
      </w:r>
      <w:r>
        <w:rPr>
          <w:rtl/>
        </w:rPr>
        <w:t xml:space="preserve"> טל (עם אחד):</w:t>
      </w:r>
    </w:p>
    <w:p w14:paraId="294C18E1" w14:textId="77777777" w:rsidR="00000000" w:rsidRDefault="00B6587A">
      <w:pPr>
        <w:pStyle w:val="a"/>
        <w:rPr>
          <w:rFonts w:hint="cs"/>
          <w:rtl/>
        </w:rPr>
      </w:pPr>
    </w:p>
    <w:p w14:paraId="67633CB0" w14:textId="77777777" w:rsidR="00000000" w:rsidRDefault="00B6587A">
      <w:pPr>
        <w:pStyle w:val="a"/>
        <w:rPr>
          <w:rFonts w:hint="cs"/>
          <w:rtl/>
        </w:rPr>
      </w:pPr>
      <w:r>
        <w:rPr>
          <w:rFonts w:hint="cs"/>
          <w:rtl/>
        </w:rPr>
        <w:t>זו לא עבירה על החוק.</w:t>
      </w:r>
    </w:p>
    <w:p w14:paraId="651C1AAE" w14:textId="77777777" w:rsidR="00000000" w:rsidRDefault="00B6587A">
      <w:pPr>
        <w:pStyle w:val="a"/>
        <w:rPr>
          <w:rFonts w:hint="cs"/>
          <w:rtl/>
        </w:rPr>
      </w:pPr>
    </w:p>
    <w:p w14:paraId="023870E3" w14:textId="77777777" w:rsidR="00000000" w:rsidRDefault="00B6587A">
      <w:pPr>
        <w:pStyle w:val="SpeakerCon"/>
        <w:rPr>
          <w:rtl/>
        </w:rPr>
      </w:pPr>
      <w:bookmarkStart w:id="237" w:name="FS000000430T09_10_2003_14_52_18C"/>
      <w:bookmarkEnd w:id="237"/>
      <w:r>
        <w:rPr>
          <w:rtl/>
        </w:rPr>
        <w:t>יורי שטרן (האיחוד הלאומי - ישראל ביתנו):</w:t>
      </w:r>
    </w:p>
    <w:p w14:paraId="4A4F689D" w14:textId="77777777" w:rsidR="00000000" w:rsidRDefault="00B6587A">
      <w:pPr>
        <w:pStyle w:val="a"/>
        <w:rPr>
          <w:rtl/>
        </w:rPr>
      </w:pPr>
    </w:p>
    <w:p w14:paraId="636D390F" w14:textId="77777777" w:rsidR="00000000" w:rsidRDefault="00B6587A">
      <w:pPr>
        <w:pStyle w:val="a"/>
        <w:rPr>
          <w:rFonts w:hint="cs"/>
          <w:rtl/>
        </w:rPr>
      </w:pPr>
      <w:r>
        <w:rPr>
          <w:rFonts w:hint="cs"/>
          <w:rtl/>
        </w:rPr>
        <w:t>אתה יודע מה, זו עדיין לא עבירה על החוק, זה נכון. אנחנו רוצים לח</w:t>
      </w:r>
      <w:r>
        <w:rPr>
          <w:rFonts w:hint="cs"/>
          <w:rtl/>
        </w:rPr>
        <w:t>וקק את החוקים המתאימים - - -</w:t>
      </w:r>
    </w:p>
    <w:p w14:paraId="7032E61D" w14:textId="77777777" w:rsidR="00000000" w:rsidRDefault="00B6587A">
      <w:pPr>
        <w:pStyle w:val="a"/>
        <w:rPr>
          <w:rFonts w:hint="cs"/>
          <w:rtl/>
        </w:rPr>
      </w:pPr>
    </w:p>
    <w:p w14:paraId="6BB2D56D" w14:textId="77777777" w:rsidR="00000000" w:rsidRDefault="00B6587A">
      <w:pPr>
        <w:pStyle w:val="ac"/>
        <w:rPr>
          <w:rtl/>
        </w:rPr>
      </w:pPr>
      <w:r>
        <w:rPr>
          <w:rFonts w:hint="eastAsia"/>
          <w:rtl/>
        </w:rPr>
        <w:t>דוד</w:t>
      </w:r>
      <w:r>
        <w:rPr>
          <w:rtl/>
        </w:rPr>
        <w:t xml:space="preserve"> טל (עם אחד):</w:t>
      </w:r>
    </w:p>
    <w:p w14:paraId="46B2B035" w14:textId="77777777" w:rsidR="00000000" w:rsidRDefault="00B6587A">
      <w:pPr>
        <w:pStyle w:val="a"/>
        <w:rPr>
          <w:rFonts w:hint="cs"/>
          <w:rtl/>
        </w:rPr>
      </w:pPr>
    </w:p>
    <w:p w14:paraId="501EB399" w14:textId="77777777" w:rsidR="00000000" w:rsidRDefault="00B6587A">
      <w:pPr>
        <w:pStyle w:val="a"/>
        <w:rPr>
          <w:rFonts w:hint="cs"/>
          <w:rtl/>
        </w:rPr>
      </w:pPr>
      <w:r>
        <w:rPr>
          <w:rFonts w:hint="cs"/>
          <w:rtl/>
        </w:rPr>
        <w:t>וזה גם לא פשע.</w:t>
      </w:r>
    </w:p>
    <w:p w14:paraId="44DCE653" w14:textId="77777777" w:rsidR="00000000" w:rsidRDefault="00B6587A">
      <w:pPr>
        <w:pStyle w:val="a"/>
        <w:rPr>
          <w:rFonts w:hint="cs"/>
          <w:rtl/>
        </w:rPr>
      </w:pPr>
    </w:p>
    <w:p w14:paraId="697CCDA6" w14:textId="77777777" w:rsidR="00000000" w:rsidRDefault="00B6587A">
      <w:pPr>
        <w:pStyle w:val="SpeakerCon"/>
        <w:rPr>
          <w:rtl/>
        </w:rPr>
      </w:pPr>
      <w:bookmarkStart w:id="238" w:name="FS000000430T09_10_2003_14_53_25C"/>
      <w:bookmarkEnd w:id="238"/>
      <w:r>
        <w:rPr>
          <w:rtl/>
        </w:rPr>
        <w:t>יורי שטרן (האיחוד הלאומי - ישראל ביתנו):</w:t>
      </w:r>
    </w:p>
    <w:p w14:paraId="73EA4ECA" w14:textId="77777777" w:rsidR="00000000" w:rsidRDefault="00B6587A">
      <w:pPr>
        <w:pStyle w:val="a"/>
        <w:rPr>
          <w:rtl/>
        </w:rPr>
      </w:pPr>
    </w:p>
    <w:p w14:paraId="7EDD9463" w14:textId="77777777" w:rsidR="00000000" w:rsidRDefault="00B6587A">
      <w:pPr>
        <w:pStyle w:val="a"/>
        <w:rPr>
          <w:rFonts w:hint="cs"/>
          <w:rtl/>
        </w:rPr>
      </w:pPr>
      <w:r>
        <w:rPr>
          <w:rFonts w:hint="cs"/>
          <w:rtl/>
        </w:rPr>
        <w:t>אבל זו עבירה על החוק הבסיסי, שבו צריכה להיות סולידריות של האזרחים זה כלפי זה, וכל אחד, כשהוא שואף לקבוע את המטרות שלו ולהשיג אותן, צריך לעשות את זה בל</w:t>
      </w:r>
      <w:r>
        <w:rPr>
          <w:rFonts w:hint="cs"/>
          <w:rtl/>
        </w:rPr>
        <w:t xml:space="preserve">י להרוס את חייהם של אחרים. וזה בדיוק מה שעושים בנמלים. באיזו זכות אנחנו יכולים היום להרשות לעצמנו לאבד תוצר לאומי של 200-300 מיליון שקל כל יום? כל הקיצוצים שהעניים משלמים עבורם, כל הקיצוצים האלה נמחקים בבת-אחת על-ידי השביתה הזאת. </w:t>
      </w:r>
    </w:p>
    <w:p w14:paraId="1592A7A8" w14:textId="77777777" w:rsidR="00000000" w:rsidRDefault="00B6587A">
      <w:pPr>
        <w:pStyle w:val="a"/>
        <w:rPr>
          <w:rFonts w:hint="cs"/>
          <w:rtl/>
        </w:rPr>
      </w:pPr>
    </w:p>
    <w:p w14:paraId="36369E17" w14:textId="77777777" w:rsidR="00000000" w:rsidRDefault="00B6587A">
      <w:pPr>
        <w:pStyle w:val="ac"/>
        <w:rPr>
          <w:rtl/>
        </w:rPr>
      </w:pPr>
      <w:r>
        <w:rPr>
          <w:rFonts w:hint="eastAsia"/>
          <w:rtl/>
        </w:rPr>
        <w:t>דוד</w:t>
      </w:r>
      <w:r>
        <w:rPr>
          <w:rtl/>
        </w:rPr>
        <w:t xml:space="preserve"> טל (עם אחד):</w:t>
      </w:r>
    </w:p>
    <w:p w14:paraId="685BABD3" w14:textId="77777777" w:rsidR="00000000" w:rsidRDefault="00B6587A">
      <w:pPr>
        <w:pStyle w:val="a"/>
        <w:rPr>
          <w:rFonts w:hint="cs"/>
          <w:rtl/>
        </w:rPr>
      </w:pPr>
    </w:p>
    <w:p w14:paraId="1FDBA4D5" w14:textId="77777777" w:rsidR="00000000" w:rsidRDefault="00B6587A">
      <w:pPr>
        <w:pStyle w:val="a"/>
        <w:rPr>
          <w:rFonts w:hint="cs"/>
          <w:rtl/>
        </w:rPr>
      </w:pPr>
      <w:r>
        <w:rPr>
          <w:rFonts w:hint="cs"/>
          <w:rtl/>
        </w:rPr>
        <w:t>ביבי ל</w:t>
      </w:r>
      <w:r>
        <w:rPr>
          <w:rFonts w:hint="cs"/>
          <w:rtl/>
        </w:rPr>
        <w:t>א יודע את זה?</w:t>
      </w:r>
    </w:p>
    <w:p w14:paraId="484F376D" w14:textId="77777777" w:rsidR="00000000" w:rsidRDefault="00B6587A">
      <w:pPr>
        <w:pStyle w:val="SpeakerCon"/>
        <w:rPr>
          <w:rFonts w:hint="cs"/>
          <w:rtl/>
        </w:rPr>
      </w:pPr>
      <w:bookmarkStart w:id="239" w:name="FS000000430T09_10_2003_14_55_21C"/>
      <w:bookmarkEnd w:id="239"/>
    </w:p>
    <w:p w14:paraId="220E2558" w14:textId="77777777" w:rsidR="00000000" w:rsidRDefault="00B6587A">
      <w:pPr>
        <w:pStyle w:val="SpeakerCon"/>
        <w:rPr>
          <w:rtl/>
        </w:rPr>
      </w:pPr>
      <w:r>
        <w:rPr>
          <w:rtl/>
        </w:rPr>
        <w:t>יורי שטרן (האיחוד הלאומי - ישראל ביתנו):</w:t>
      </w:r>
    </w:p>
    <w:p w14:paraId="13BB6528" w14:textId="77777777" w:rsidR="00000000" w:rsidRDefault="00B6587A">
      <w:pPr>
        <w:pStyle w:val="a"/>
        <w:rPr>
          <w:rtl/>
        </w:rPr>
      </w:pPr>
    </w:p>
    <w:p w14:paraId="17246E40" w14:textId="77777777" w:rsidR="00000000" w:rsidRDefault="00B6587A">
      <w:pPr>
        <w:pStyle w:val="a"/>
        <w:rPr>
          <w:rFonts w:hint="cs"/>
          <w:rtl/>
        </w:rPr>
      </w:pPr>
      <w:r>
        <w:rPr>
          <w:rFonts w:hint="cs"/>
          <w:rtl/>
        </w:rPr>
        <w:t>אסור לממשלה להישבר, היא צריכה לגמור עם השיטה הפסולה הזאת של השביתות של המונופוליסטים - של הנמלים, של חברת החשמל, של כל הגופים החזקים האלה. במדינה דמוקרטית יש אלף ואחד דברים שהאזרח והגוף והארגון יכולי</w:t>
      </w:r>
      <w:r>
        <w:rPr>
          <w:rFonts w:hint="cs"/>
          <w:rtl/>
        </w:rPr>
        <w:t>ם לנצל אותם כדי להשיג את מטרותיהם, אבל לא השבתה של המשק כולו, לא אבטלה של עובדים בטקסטיל, במתכות, ברהיטים, באלף ואחד מפעלים ובתי-עסק נוספים, מפני שאלה בא להם לשבות.</w:t>
      </w:r>
    </w:p>
    <w:p w14:paraId="6BA641FF" w14:textId="77777777" w:rsidR="00000000" w:rsidRDefault="00B6587A">
      <w:pPr>
        <w:pStyle w:val="a"/>
        <w:rPr>
          <w:rFonts w:hint="cs"/>
          <w:rtl/>
        </w:rPr>
      </w:pPr>
    </w:p>
    <w:p w14:paraId="643ECF0B" w14:textId="77777777" w:rsidR="00000000" w:rsidRDefault="00B6587A">
      <w:pPr>
        <w:pStyle w:val="a"/>
        <w:rPr>
          <w:rFonts w:hint="cs"/>
          <w:rtl/>
        </w:rPr>
      </w:pPr>
      <w:r>
        <w:rPr>
          <w:rFonts w:hint="cs"/>
          <w:rtl/>
        </w:rPr>
        <w:t>עוד דבר. אני לא רואה איך אנחנו נצא מהמשבר הכלכלי אם הצמצומים ההכרחיים - וגם השינויים המבני</w:t>
      </w:r>
      <w:r>
        <w:rPr>
          <w:rFonts w:hint="cs"/>
          <w:rtl/>
        </w:rPr>
        <w:t xml:space="preserve">ים שהממשלה משתדלת פה ושם לעשות - לא יהיו מלווים בצעדי עידוד לפעילות הכלכלית, להשקעות. ואני פונה אליך, אדוני מאיר שטרית, השר במשרד האוצר: מהצמצומים לא תצא צמיחה. מהצמצומים בלבד לא תצא צמיחה. </w:t>
      </w:r>
    </w:p>
    <w:p w14:paraId="5899B921" w14:textId="77777777" w:rsidR="00000000" w:rsidRDefault="00B6587A">
      <w:pPr>
        <w:pStyle w:val="a"/>
        <w:rPr>
          <w:rFonts w:hint="cs"/>
          <w:rtl/>
        </w:rPr>
      </w:pPr>
    </w:p>
    <w:p w14:paraId="1C60028E" w14:textId="77777777" w:rsidR="00000000" w:rsidRDefault="00B6587A">
      <w:pPr>
        <w:pStyle w:val="ad"/>
        <w:rPr>
          <w:rFonts w:hint="cs"/>
          <w:rtl/>
        </w:rPr>
      </w:pPr>
      <w:r>
        <w:rPr>
          <w:rFonts w:hint="cs"/>
          <w:rtl/>
        </w:rPr>
        <w:t>היו"ר מוחמד ברכה:</w:t>
      </w:r>
    </w:p>
    <w:p w14:paraId="2A4EB3B7" w14:textId="77777777" w:rsidR="00000000" w:rsidRDefault="00B6587A">
      <w:pPr>
        <w:pStyle w:val="a"/>
        <w:rPr>
          <w:rFonts w:hint="cs"/>
          <w:rtl/>
        </w:rPr>
      </w:pPr>
    </w:p>
    <w:p w14:paraId="28513AD0" w14:textId="77777777" w:rsidR="00000000" w:rsidRDefault="00B6587A">
      <w:pPr>
        <w:pStyle w:val="a"/>
        <w:rPr>
          <w:rFonts w:hint="cs"/>
          <w:rtl/>
        </w:rPr>
      </w:pPr>
      <w:r>
        <w:rPr>
          <w:rFonts w:hint="cs"/>
          <w:rtl/>
        </w:rPr>
        <w:t>אדוני, סליחה בבקשה.</w:t>
      </w:r>
    </w:p>
    <w:p w14:paraId="4F4A1467" w14:textId="77777777" w:rsidR="00000000" w:rsidRDefault="00B6587A">
      <w:pPr>
        <w:pStyle w:val="a"/>
        <w:rPr>
          <w:rFonts w:hint="cs"/>
          <w:rtl/>
        </w:rPr>
      </w:pPr>
    </w:p>
    <w:p w14:paraId="67FDA143" w14:textId="77777777" w:rsidR="00000000" w:rsidRDefault="00B6587A">
      <w:pPr>
        <w:pStyle w:val="SpeakerCon"/>
        <w:rPr>
          <w:rtl/>
        </w:rPr>
      </w:pPr>
      <w:bookmarkStart w:id="240" w:name="FS000000430T09_10_2003_15_00_00C"/>
      <w:bookmarkEnd w:id="240"/>
      <w:r>
        <w:rPr>
          <w:rtl/>
        </w:rPr>
        <w:t>יורי שטרן (האיחוד הלאומי</w:t>
      </w:r>
      <w:r>
        <w:rPr>
          <w:rtl/>
        </w:rPr>
        <w:t xml:space="preserve"> - ישראל ביתנו):</w:t>
      </w:r>
    </w:p>
    <w:p w14:paraId="08206C1F" w14:textId="77777777" w:rsidR="00000000" w:rsidRDefault="00B6587A">
      <w:pPr>
        <w:pStyle w:val="a"/>
        <w:rPr>
          <w:rtl/>
        </w:rPr>
      </w:pPr>
    </w:p>
    <w:p w14:paraId="5EE0A080" w14:textId="77777777" w:rsidR="00000000" w:rsidRDefault="00B6587A">
      <w:pPr>
        <w:pStyle w:val="a"/>
        <w:rPr>
          <w:rFonts w:hint="cs"/>
          <w:rtl/>
        </w:rPr>
      </w:pPr>
      <w:r>
        <w:rPr>
          <w:rFonts w:hint="cs"/>
          <w:rtl/>
        </w:rPr>
        <w:t>הצמצומים הם דבר הכרחי, אפשר לעשות אותם בצורה יותר נבונה - אני מקווה שהכנסת תתקן כמה מהעיוותים בתוכנית של האוצר, אבל צריכים לעודד השקעות. צריכים לתת לאדם שיוזם, שמפעיל עסק, אפשרות לחיות, להפעיל את העסק, לספק תעסוקה לאחרים.</w:t>
      </w:r>
    </w:p>
    <w:p w14:paraId="6A7A3407" w14:textId="77777777" w:rsidR="00000000" w:rsidRDefault="00B6587A">
      <w:pPr>
        <w:pStyle w:val="a"/>
        <w:rPr>
          <w:rFonts w:hint="cs"/>
          <w:rtl/>
        </w:rPr>
      </w:pPr>
    </w:p>
    <w:p w14:paraId="6D2ACF1A" w14:textId="77777777" w:rsidR="00000000" w:rsidRDefault="00B6587A">
      <w:pPr>
        <w:pStyle w:val="ad"/>
        <w:rPr>
          <w:rFonts w:hint="cs"/>
          <w:rtl/>
        </w:rPr>
      </w:pPr>
      <w:r>
        <w:rPr>
          <w:rFonts w:hint="cs"/>
          <w:rtl/>
        </w:rPr>
        <w:t>היו"ר מוחמד ברכ</w:t>
      </w:r>
      <w:r>
        <w:rPr>
          <w:rFonts w:hint="cs"/>
          <w:rtl/>
        </w:rPr>
        <w:t>ה:</w:t>
      </w:r>
    </w:p>
    <w:p w14:paraId="1E57FB21" w14:textId="77777777" w:rsidR="00000000" w:rsidRDefault="00B6587A">
      <w:pPr>
        <w:pStyle w:val="a"/>
        <w:rPr>
          <w:rFonts w:hint="cs"/>
          <w:rtl/>
        </w:rPr>
      </w:pPr>
    </w:p>
    <w:p w14:paraId="3049DD02" w14:textId="77777777" w:rsidR="00000000" w:rsidRDefault="00B6587A">
      <w:pPr>
        <w:pStyle w:val="a"/>
        <w:rPr>
          <w:rFonts w:hint="cs"/>
          <w:rtl/>
        </w:rPr>
      </w:pPr>
      <w:r>
        <w:rPr>
          <w:rFonts w:hint="cs"/>
          <w:rtl/>
        </w:rPr>
        <w:t>תודה רבה, אדוני.</w:t>
      </w:r>
    </w:p>
    <w:p w14:paraId="1CB05C29" w14:textId="77777777" w:rsidR="00000000" w:rsidRDefault="00B6587A">
      <w:pPr>
        <w:pStyle w:val="a"/>
        <w:rPr>
          <w:rFonts w:hint="cs"/>
          <w:rtl/>
        </w:rPr>
      </w:pPr>
    </w:p>
    <w:p w14:paraId="34CC60D8" w14:textId="77777777" w:rsidR="00000000" w:rsidRDefault="00B6587A">
      <w:pPr>
        <w:pStyle w:val="SpeakerCon"/>
        <w:rPr>
          <w:rtl/>
        </w:rPr>
      </w:pPr>
      <w:bookmarkStart w:id="241" w:name="FS000000430T09_10_2003_15_01_59C"/>
      <w:bookmarkEnd w:id="241"/>
      <w:r>
        <w:rPr>
          <w:rtl/>
        </w:rPr>
        <w:t>יורי שטרן (האיחוד הלאומי - ישראל ביתנו):</w:t>
      </w:r>
    </w:p>
    <w:p w14:paraId="1FAC110B" w14:textId="77777777" w:rsidR="00000000" w:rsidRDefault="00B6587A">
      <w:pPr>
        <w:pStyle w:val="a"/>
        <w:rPr>
          <w:rtl/>
        </w:rPr>
      </w:pPr>
    </w:p>
    <w:p w14:paraId="27168CEB" w14:textId="77777777" w:rsidR="00000000" w:rsidRDefault="00B6587A">
      <w:pPr>
        <w:pStyle w:val="a"/>
        <w:rPr>
          <w:rFonts w:hint="cs"/>
          <w:rtl/>
        </w:rPr>
      </w:pPr>
      <w:r>
        <w:rPr>
          <w:rFonts w:hint="cs"/>
          <w:rtl/>
        </w:rPr>
        <w:t xml:space="preserve">זו חובה של ממשלת ישראל, ואני מברך את שר התחבורה ואת שר האוצר על היוזמה הזאת. היא יוזמה חשובה, היא צעד גדול לכיוון הנכון, אבל צריכים להיות צעדים נוספים. </w:t>
      </w:r>
    </w:p>
    <w:p w14:paraId="2728D682" w14:textId="77777777" w:rsidR="00000000" w:rsidRDefault="00B6587A">
      <w:pPr>
        <w:pStyle w:val="a"/>
        <w:rPr>
          <w:rFonts w:hint="cs"/>
          <w:rtl/>
        </w:rPr>
      </w:pPr>
    </w:p>
    <w:p w14:paraId="64BA0979" w14:textId="77777777" w:rsidR="00000000" w:rsidRDefault="00B6587A">
      <w:pPr>
        <w:pStyle w:val="ad"/>
        <w:rPr>
          <w:rFonts w:hint="cs"/>
          <w:rtl/>
        </w:rPr>
      </w:pPr>
      <w:r>
        <w:rPr>
          <w:rFonts w:hint="cs"/>
          <w:rtl/>
        </w:rPr>
        <w:t>היו"ר מוחמד ברכה:</w:t>
      </w:r>
    </w:p>
    <w:p w14:paraId="500A5567" w14:textId="77777777" w:rsidR="00000000" w:rsidRDefault="00B6587A">
      <w:pPr>
        <w:pStyle w:val="a"/>
        <w:rPr>
          <w:rFonts w:hint="cs"/>
          <w:rtl/>
        </w:rPr>
      </w:pPr>
    </w:p>
    <w:p w14:paraId="377B2038" w14:textId="77777777" w:rsidR="00000000" w:rsidRDefault="00B6587A">
      <w:pPr>
        <w:pStyle w:val="a"/>
        <w:rPr>
          <w:rFonts w:hint="cs"/>
          <w:rtl/>
        </w:rPr>
      </w:pPr>
      <w:r>
        <w:rPr>
          <w:rFonts w:hint="cs"/>
          <w:rtl/>
        </w:rPr>
        <w:t>תודה רבה. חבר הכנסת</w:t>
      </w:r>
      <w:r>
        <w:rPr>
          <w:rFonts w:hint="cs"/>
          <w:rtl/>
        </w:rPr>
        <w:t xml:space="preserve"> דוד טל, לפני שאתה מתחיל את דבריך, חבר הכנסת שטרן, השתמשת בביטוי - זכותך להשתמש בו - אני כיושב-ראש הישיבה חושב שזה ביטוי חריף מדי.</w:t>
      </w:r>
    </w:p>
    <w:p w14:paraId="098FC8FB" w14:textId="77777777" w:rsidR="00000000" w:rsidRDefault="00B6587A">
      <w:pPr>
        <w:pStyle w:val="ac"/>
        <w:rPr>
          <w:rFonts w:hint="cs"/>
          <w:rtl/>
        </w:rPr>
      </w:pPr>
    </w:p>
    <w:p w14:paraId="6C1E0758" w14:textId="77777777" w:rsidR="00000000" w:rsidRDefault="00B6587A">
      <w:pPr>
        <w:pStyle w:val="ac"/>
        <w:rPr>
          <w:rtl/>
        </w:rPr>
      </w:pPr>
      <w:r>
        <w:rPr>
          <w:rFonts w:hint="eastAsia"/>
          <w:rtl/>
        </w:rPr>
        <w:t>יורי</w:t>
      </w:r>
      <w:r>
        <w:rPr>
          <w:rtl/>
        </w:rPr>
        <w:t xml:space="preserve"> שטרן (האיחוד הלאומי - ישראל ביתנו):</w:t>
      </w:r>
    </w:p>
    <w:p w14:paraId="570CA3B8" w14:textId="77777777" w:rsidR="00000000" w:rsidRDefault="00B6587A">
      <w:pPr>
        <w:pStyle w:val="a"/>
        <w:rPr>
          <w:rFonts w:hint="cs"/>
          <w:rtl/>
        </w:rPr>
      </w:pPr>
    </w:p>
    <w:p w14:paraId="1AF1A14A" w14:textId="77777777" w:rsidR="00000000" w:rsidRDefault="00B6587A">
      <w:pPr>
        <w:pStyle w:val="a"/>
        <w:rPr>
          <w:rFonts w:hint="cs"/>
          <w:rtl/>
        </w:rPr>
      </w:pPr>
      <w:r>
        <w:rPr>
          <w:rFonts w:hint="cs"/>
          <w:rtl/>
        </w:rPr>
        <w:t>איזה ביטוי?</w:t>
      </w:r>
    </w:p>
    <w:p w14:paraId="42C54662" w14:textId="77777777" w:rsidR="00000000" w:rsidRDefault="00B6587A">
      <w:pPr>
        <w:pStyle w:val="a"/>
        <w:rPr>
          <w:rFonts w:hint="cs"/>
          <w:rtl/>
        </w:rPr>
      </w:pPr>
    </w:p>
    <w:p w14:paraId="252A07C7" w14:textId="77777777" w:rsidR="00000000" w:rsidRDefault="00B6587A">
      <w:pPr>
        <w:pStyle w:val="ad"/>
        <w:rPr>
          <w:rFonts w:hint="cs"/>
          <w:rtl/>
        </w:rPr>
      </w:pPr>
      <w:r>
        <w:rPr>
          <w:rFonts w:hint="cs"/>
          <w:rtl/>
        </w:rPr>
        <w:t>היו"ר מוחמד ברכה:</w:t>
      </w:r>
    </w:p>
    <w:p w14:paraId="58791F87" w14:textId="77777777" w:rsidR="00000000" w:rsidRDefault="00B6587A">
      <w:pPr>
        <w:pStyle w:val="a"/>
        <w:rPr>
          <w:rFonts w:hint="cs"/>
          <w:rtl/>
        </w:rPr>
      </w:pPr>
    </w:p>
    <w:p w14:paraId="39BB6DC3" w14:textId="77777777" w:rsidR="00000000" w:rsidRDefault="00B6587A">
      <w:pPr>
        <w:pStyle w:val="a"/>
        <w:rPr>
          <w:rFonts w:hint="cs"/>
          <w:rtl/>
        </w:rPr>
      </w:pPr>
      <w:r>
        <w:rPr>
          <w:rFonts w:hint="cs"/>
          <w:rtl/>
        </w:rPr>
        <w:t>"הוועדים המושחתים". הם ממלאים את תפקידם על-פי הבנת</w:t>
      </w:r>
      <w:r>
        <w:rPr>
          <w:rFonts w:hint="cs"/>
          <w:rtl/>
        </w:rPr>
        <w:t xml:space="preserve">ם, ולכן אני רוצה שתירשם בפרוטוקול הסתייגות מהביטוי הזה. תודה. </w:t>
      </w:r>
    </w:p>
    <w:p w14:paraId="666EA502" w14:textId="77777777" w:rsidR="00000000" w:rsidRDefault="00B6587A">
      <w:pPr>
        <w:pStyle w:val="a"/>
        <w:rPr>
          <w:rFonts w:hint="cs"/>
          <w:rtl/>
        </w:rPr>
      </w:pPr>
    </w:p>
    <w:p w14:paraId="3DBD2F65" w14:textId="77777777" w:rsidR="00000000" w:rsidRDefault="00B6587A">
      <w:pPr>
        <w:pStyle w:val="a"/>
        <w:rPr>
          <w:rFonts w:hint="cs"/>
          <w:rtl/>
        </w:rPr>
      </w:pPr>
      <w:r>
        <w:rPr>
          <w:rFonts w:hint="cs"/>
          <w:rtl/>
        </w:rPr>
        <w:t xml:space="preserve">בבקשה, חבר הכנסת דוד טל, שלוש דקות. </w:t>
      </w:r>
    </w:p>
    <w:p w14:paraId="1DCFFE39" w14:textId="77777777" w:rsidR="00000000" w:rsidRDefault="00B6587A">
      <w:pPr>
        <w:pStyle w:val="a"/>
        <w:rPr>
          <w:rFonts w:hint="cs"/>
          <w:rtl/>
        </w:rPr>
      </w:pPr>
    </w:p>
    <w:p w14:paraId="4F58A3F4" w14:textId="77777777" w:rsidR="00000000" w:rsidRDefault="00B6587A">
      <w:pPr>
        <w:pStyle w:val="Speaker"/>
        <w:rPr>
          <w:rtl/>
        </w:rPr>
      </w:pPr>
      <w:bookmarkStart w:id="242" w:name="FS000000493T09_10_2003_15_05_45"/>
      <w:bookmarkEnd w:id="242"/>
      <w:r>
        <w:rPr>
          <w:rFonts w:hint="eastAsia"/>
          <w:rtl/>
        </w:rPr>
        <w:t>דוד</w:t>
      </w:r>
      <w:r>
        <w:rPr>
          <w:rtl/>
        </w:rPr>
        <w:t xml:space="preserve"> טל (עם אחד):</w:t>
      </w:r>
    </w:p>
    <w:p w14:paraId="169699EA" w14:textId="77777777" w:rsidR="00000000" w:rsidRDefault="00B6587A">
      <w:pPr>
        <w:pStyle w:val="a"/>
        <w:rPr>
          <w:rFonts w:hint="cs"/>
          <w:rtl/>
        </w:rPr>
      </w:pPr>
    </w:p>
    <w:p w14:paraId="2A9B6A6B" w14:textId="77777777" w:rsidR="00000000" w:rsidRDefault="00B6587A">
      <w:pPr>
        <w:pStyle w:val="a"/>
        <w:rPr>
          <w:rFonts w:hint="cs"/>
          <w:rtl/>
        </w:rPr>
      </w:pPr>
      <w:r>
        <w:rPr>
          <w:rFonts w:hint="cs"/>
          <w:rtl/>
        </w:rPr>
        <w:t xml:space="preserve">אדוני היושב-ראש, עמיתי חברי הכנסת, אני מודה לך על שאפשרת לי לעלות ולשאת דברים. </w:t>
      </w:r>
    </w:p>
    <w:p w14:paraId="274E5E7E" w14:textId="77777777" w:rsidR="00000000" w:rsidRDefault="00B6587A">
      <w:pPr>
        <w:pStyle w:val="a"/>
        <w:rPr>
          <w:rFonts w:hint="cs"/>
          <w:rtl/>
        </w:rPr>
      </w:pPr>
    </w:p>
    <w:p w14:paraId="048BD687" w14:textId="77777777" w:rsidR="00000000" w:rsidRDefault="00B6587A">
      <w:pPr>
        <w:pStyle w:val="a"/>
        <w:rPr>
          <w:rFonts w:hint="cs"/>
          <w:rtl/>
        </w:rPr>
      </w:pPr>
      <w:r>
        <w:rPr>
          <w:rFonts w:hint="cs"/>
          <w:rtl/>
        </w:rPr>
        <w:t>אדוני השר במשרד האוצר, השר שטרית, שמעתי ששר התחבורה טוע</w:t>
      </w:r>
      <w:r>
        <w:rPr>
          <w:rFonts w:hint="cs"/>
          <w:rtl/>
        </w:rPr>
        <w:t xml:space="preserve">ן שהממשלה הנוכחית לא מחויבת למלא אחר ההסכם שהממשלה הקודמת חתמה עליו. אני לא רוצה לחזור על דברים שנאמרו כאן, אבל יש איזה רצף שלטוני, וזה לא משנה מי חתם, כמה חתם, יש ממשלה אחרת שחייבת למלא את המחויבויות של ממשלות קודמות. </w:t>
      </w:r>
    </w:p>
    <w:p w14:paraId="03B1A8DA" w14:textId="77777777" w:rsidR="00000000" w:rsidRDefault="00B6587A">
      <w:pPr>
        <w:pStyle w:val="a"/>
        <w:rPr>
          <w:rFonts w:hint="cs"/>
          <w:rtl/>
        </w:rPr>
      </w:pPr>
    </w:p>
    <w:p w14:paraId="51A76253" w14:textId="77777777" w:rsidR="00000000" w:rsidRDefault="00B6587A">
      <w:pPr>
        <w:pStyle w:val="a"/>
        <w:rPr>
          <w:rFonts w:hint="cs"/>
          <w:rtl/>
        </w:rPr>
      </w:pPr>
      <w:r>
        <w:rPr>
          <w:rFonts w:hint="cs"/>
          <w:rtl/>
        </w:rPr>
        <w:t>אני גם מתפלא מאוד, השר שטרית, שגם א</w:t>
      </w:r>
      <w:r>
        <w:rPr>
          <w:rFonts w:hint="cs"/>
          <w:rtl/>
        </w:rPr>
        <w:t>תה וגם חבר הכנסת אולמרט סבורים, שיש מצבים שבהם למדינה - אני מצטט -  "מותר לסגת מהסכמים". מה זה? איזו תרבות קיום הסכמים זאת? למה שאני אאמין לך היום, למשל, כשנלך לחתום על הסכם, שמחר אתה או שר אחר, או ביבי נתניהו, לא תגידו: אני לא מקיים את מה שחתמתי? אני חושב</w:t>
      </w:r>
      <w:r>
        <w:rPr>
          <w:rFonts w:hint="cs"/>
          <w:rtl/>
        </w:rPr>
        <w:t xml:space="preserve"> שהדרך הזאת, שבה אין תרבות ניהול, אין תרבות שלטון, אין תרבות של קיום הסכמים, היא דבר חמור. זה חמור מאוד, משום שבשנת 2001 נחתם הסכם, ועל דעת ההסכם הזה עשה יושב-ראש ההסתדרות - ואני מוכרח לומר, מה לעשות, הגם שהוא בן סיעתי - - -</w:t>
      </w:r>
    </w:p>
    <w:p w14:paraId="1D73EDA9" w14:textId="77777777" w:rsidR="00000000" w:rsidRDefault="00B6587A">
      <w:pPr>
        <w:pStyle w:val="a"/>
        <w:rPr>
          <w:rFonts w:hint="cs"/>
          <w:rtl/>
        </w:rPr>
      </w:pPr>
    </w:p>
    <w:p w14:paraId="03712844" w14:textId="77777777" w:rsidR="00000000" w:rsidRDefault="00B6587A">
      <w:pPr>
        <w:pStyle w:val="ad"/>
        <w:rPr>
          <w:rFonts w:hint="cs"/>
          <w:rtl/>
        </w:rPr>
      </w:pPr>
      <w:r>
        <w:rPr>
          <w:rFonts w:hint="cs"/>
          <w:rtl/>
        </w:rPr>
        <w:t>היו"ר מוחמד ברכה:</w:t>
      </w:r>
    </w:p>
    <w:p w14:paraId="27227133" w14:textId="77777777" w:rsidR="00000000" w:rsidRDefault="00B6587A">
      <w:pPr>
        <w:pStyle w:val="a"/>
        <w:rPr>
          <w:rFonts w:hint="cs"/>
          <w:rtl/>
        </w:rPr>
      </w:pPr>
    </w:p>
    <w:p w14:paraId="6F5D89B7" w14:textId="77777777" w:rsidR="00000000" w:rsidRDefault="00B6587A">
      <w:pPr>
        <w:pStyle w:val="a"/>
        <w:rPr>
          <w:rFonts w:hint="cs"/>
          <w:rtl/>
        </w:rPr>
      </w:pPr>
      <w:r>
        <w:rPr>
          <w:rFonts w:hint="cs"/>
          <w:rtl/>
        </w:rPr>
        <w:t>חבר הכנסת ט</w:t>
      </w:r>
      <w:r>
        <w:rPr>
          <w:rFonts w:hint="cs"/>
          <w:rtl/>
        </w:rPr>
        <w:t>ל, אני מבקש שתפסיק שנייה. אדוני סגן המזכיר, אני מבקש שנציג הממשלה ישב באולם בפועל, ולא רק ברוחו מאחורי הקלעים. כן. בבקשה, אדוני.</w:t>
      </w:r>
    </w:p>
    <w:p w14:paraId="727929AA" w14:textId="77777777" w:rsidR="00000000" w:rsidRDefault="00B6587A">
      <w:pPr>
        <w:pStyle w:val="a"/>
        <w:rPr>
          <w:rFonts w:hint="cs"/>
          <w:rtl/>
        </w:rPr>
      </w:pPr>
    </w:p>
    <w:p w14:paraId="2D404616" w14:textId="77777777" w:rsidR="00000000" w:rsidRDefault="00B6587A">
      <w:pPr>
        <w:pStyle w:val="SpeakerCon"/>
        <w:rPr>
          <w:rtl/>
        </w:rPr>
      </w:pPr>
      <w:bookmarkStart w:id="243" w:name="FS000000493T09_10_2003_15_11_24C"/>
      <w:bookmarkEnd w:id="243"/>
      <w:r>
        <w:rPr>
          <w:rtl/>
        </w:rPr>
        <w:t>דוד טל (עם אחד):</w:t>
      </w:r>
    </w:p>
    <w:p w14:paraId="15CD800E" w14:textId="77777777" w:rsidR="00000000" w:rsidRDefault="00B6587A">
      <w:pPr>
        <w:pStyle w:val="a"/>
        <w:rPr>
          <w:rtl/>
        </w:rPr>
      </w:pPr>
    </w:p>
    <w:p w14:paraId="07B64632" w14:textId="77777777" w:rsidR="00000000" w:rsidRDefault="00B6587A">
      <w:pPr>
        <w:pStyle w:val="a"/>
        <w:rPr>
          <w:rFonts w:hint="cs"/>
          <w:rtl/>
        </w:rPr>
      </w:pPr>
      <w:r>
        <w:rPr>
          <w:rFonts w:hint="cs"/>
          <w:rtl/>
        </w:rPr>
        <w:t xml:space="preserve">אדוני היושב-ראש, אני חושב שעם כל הכבוד, אם אני אתאר לעצמי מקרה הפוך, שבו העובדים שחתמו על ההסכמים בשנת 2001 </w:t>
      </w:r>
      <w:r>
        <w:rPr>
          <w:rFonts w:hint="cs"/>
          <w:rtl/>
        </w:rPr>
        <w:t>יבואו היום או אחרי שנה או חצי שנה - אפשר להביא את זה לאבסורד, גם שלושה חודשים - וחדשות לבקרים ירצו לשנות כל הסכם, איזו צורה תהיה להסכם? הרי על דעת זה עשה מה שעשה יושב-ראש ההסתדרות, והוא כבר ציין כאן שהוא הלך וכפה את מרותו, הטיל את מרותו על ועד העובדים, פיט</w:t>
      </w:r>
      <w:r>
        <w:rPr>
          <w:rFonts w:hint="cs"/>
          <w:rtl/>
        </w:rPr>
        <w:t xml:space="preserve">ר את ועד העובדים, משום שהוא סבור היה שהסכמים צריך לכבד. ואכן, אנשים אלה עזבו את מקומם. והוא הלך ועשה מה שעשה כדי שההסכמים האלה יכובדו. ולמה אנחנו מגיעים היום? למצב שרוצים לשנות את ההסכם. </w:t>
      </w:r>
    </w:p>
    <w:p w14:paraId="76AFACF9" w14:textId="77777777" w:rsidR="00000000" w:rsidRDefault="00B6587A">
      <w:pPr>
        <w:pStyle w:val="a"/>
        <w:rPr>
          <w:rFonts w:hint="cs"/>
          <w:rtl/>
        </w:rPr>
      </w:pPr>
    </w:p>
    <w:p w14:paraId="4C8BD13B" w14:textId="77777777" w:rsidR="00000000" w:rsidRDefault="00B6587A">
      <w:pPr>
        <w:pStyle w:val="a"/>
        <w:rPr>
          <w:rFonts w:hint="cs"/>
          <w:rtl/>
        </w:rPr>
      </w:pPr>
      <w:r>
        <w:rPr>
          <w:rFonts w:hint="cs"/>
          <w:rtl/>
        </w:rPr>
        <w:t xml:space="preserve">לשנות? תפאדלו. זה מקובל, זה אפשרי, אין שום בעיה. אבל למה, כפי שאמר </w:t>
      </w:r>
      <w:r>
        <w:rPr>
          <w:rFonts w:hint="cs"/>
          <w:rtl/>
        </w:rPr>
        <w:t xml:space="preserve">השר שטרית, אנחנו נזקקים - כך הוא אמר - לכנסת הזאת, שבעצם הופכת להיות כלי שרת בידיה של הממשלה - ואני מאוד מתפלא על ידידי יושב-ראש הכנסת, שאפשר את הדיון הזה היום - שהיא הופכת כלי כדי לאיים. היא בעצם אקדח. מה זה אקדח? זה מקלע, לא אקדח, לרקה של השובתים. </w:t>
      </w:r>
    </w:p>
    <w:p w14:paraId="2AE6992E" w14:textId="77777777" w:rsidR="00000000" w:rsidRDefault="00B6587A">
      <w:pPr>
        <w:pStyle w:val="a"/>
        <w:rPr>
          <w:rFonts w:hint="cs"/>
          <w:rtl/>
        </w:rPr>
      </w:pPr>
    </w:p>
    <w:p w14:paraId="6B8F3DE5" w14:textId="77777777" w:rsidR="00000000" w:rsidRDefault="00B6587A">
      <w:pPr>
        <w:pStyle w:val="a"/>
        <w:rPr>
          <w:rFonts w:hint="cs"/>
          <w:rtl/>
        </w:rPr>
      </w:pPr>
      <w:r>
        <w:rPr>
          <w:rFonts w:hint="cs"/>
          <w:rtl/>
        </w:rPr>
        <w:t>השבי</w:t>
      </w:r>
      <w:r>
        <w:rPr>
          <w:rFonts w:hint="cs"/>
          <w:rtl/>
        </w:rPr>
        <w:t>תה, צריך לזכור, היא זכות אלמנטרית במדינה דמוקרטית, ולא יכול להיות שלא תהיה לעובדים זכות כזאת. הם לא ממהרים להשתמש בה. רק כשכלו כל הקצים, רק כשמגיעים למצב כזה שלא מוכנים לקיים הסכם. לא רוצים לקיים הסכם, רוצים לשנות אותו? בואו נשב, בלי חקיקה כזאת, בלי איומים</w:t>
      </w:r>
      <w:r>
        <w:rPr>
          <w:rFonts w:hint="cs"/>
          <w:rtl/>
        </w:rPr>
        <w:t xml:space="preserve"> כאלה, על אותו בסיס שסיכמנו, איפה שסיימנו את הדרך, משם נתחיל. וזה, לצערי, לא קורה.</w:t>
      </w:r>
    </w:p>
    <w:p w14:paraId="71465F44" w14:textId="77777777" w:rsidR="00000000" w:rsidRDefault="00B6587A">
      <w:pPr>
        <w:pStyle w:val="a"/>
        <w:rPr>
          <w:rFonts w:hint="cs"/>
          <w:rtl/>
        </w:rPr>
      </w:pPr>
    </w:p>
    <w:p w14:paraId="33C1B541" w14:textId="77777777" w:rsidR="00000000" w:rsidRDefault="00B6587A">
      <w:pPr>
        <w:pStyle w:val="a"/>
        <w:rPr>
          <w:rFonts w:hint="cs"/>
          <w:rtl/>
        </w:rPr>
      </w:pPr>
      <w:r>
        <w:rPr>
          <w:rFonts w:hint="cs"/>
          <w:rtl/>
        </w:rPr>
        <w:t>אני חושב, אדוני היושב-ראש, ואני מקצר כיוון שהבטחתי לאדוני - על האפשרות שהוא נתן לי - - -</w:t>
      </w:r>
    </w:p>
    <w:p w14:paraId="29535AB4" w14:textId="77777777" w:rsidR="00000000" w:rsidRDefault="00B6587A">
      <w:pPr>
        <w:pStyle w:val="ad"/>
        <w:rPr>
          <w:rtl/>
        </w:rPr>
      </w:pPr>
      <w:r>
        <w:rPr>
          <w:rtl/>
        </w:rPr>
        <w:br/>
        <w:t>היו"ר מוחמד ברכה:</w:t>
      </w:r>
    </w:p>
    <w:p w14:paraId="7DCB67EE" w14:textId="77777777" w:rsidR="00000000" w:rsidRDefault="00B6587A">
      <w:pPr>
        <w:pStyle w:val="a"/>
        <w:rPr>
          <w:rtl/>
        </w:rPr>
      </w:pPr>
    </w:p>
    <w:p w14:paraId="7F5F0CAB" w14:textId="77777777" w:rsidR="00000000" w:rsidRDefault="00B6587A">
      <w:pPr>
        <w:pStyle w:val="a"/>
        <w:rPr>
          <w:rFonts w:hint="cs"/>
          <w:rtl/>
        </w:rPr>
      </w:pPr>
      <w:r>
        <w:rPr>
          <w:rFonts w:hint="cs"/>
          <w:rtl/>
        </w:rPr>
        <w:t xml:space="preserve">לא, אתה צריך לסיים כי הזמן חלף. </w:t>
      </w:r>
    </w:p>
    <w:p w14:paraId="7C75FC05" w14:textId="77777777" w:rsidR="00000000" w:rsidRDefault="00B6587A">
      <w:pPr>
        <w:pStyle w:val="SpeakerCon"/>
        <w:rPr>
          <w:rtl/>
        </w:rPr>
      </w:pPr>
      <w:r>
        <w:rPr>
          <w:rtl/>
        </w:rPr>
        <w:br/>
      </w:r>
      <w:bookmarkStart w:id="244" w:name="FS000000493T09_10_2003_14_16_49C"/>
      <w:bookmarkEnd w:id="244"/>
      <w:r>
        <w:rPr>
          <w:rtl/>
        </w:rPr>
        <w:t>דוד טל (עם אחד):</w:t>
      </w:r>
    </w:p>
    <w:p w14:paraId="55524E6A" w14:textId="77777777" w:rsidR="00000000" w:rsidRDefault="00B6587A">
      <w:pPr>
        <w:pStyle w:val="a"/>
        <w:rPr>
          <w:rtl/>
        </w:rPr>
      </w:pPr>
    </w:p>
    <w:p w14:paraId="5197296D" w14:textId="77777777" w:rsidR="00000000" w:rsidRDefault="00B6587A">
      <w:pPr>
        <w:pStyle w:val="a"/>
        <w:rPr>
          <w:rFonts w:hint="cs"/>
          <w:rtl/>
        </w:rPr>
      </w:pPr>
      <w:r>
        <w:rPr>
          <w:rFonts w:hint="cs"/>
          <w:rtl/>
        </w:rPr>
        <w:t>או.קיי., אנ</w:t>
      </w:r>
      <w:r>
        <w:rPr>
          <w:rFonts w:hint="cs"/>
          <w:rtl/>
        </w:rPr>
        <w:t>י חושב שעם כל הכבוד, ההסתדרות גילתה אחריות גם בעבר, כשהיא הלכה להידבר, וגם היום היא מוכנה להידבר, אבל על אותו נייר שב-2001 חתמנו עליו. תודה רבה.</w:t>
      </w:r>
    </w:p>
    <w:p w14:paraId="2F1D0A2C" w14:textId="77777777" w:rsidR="00000000" w:rsidRDefault="00B6587A">
      <w:pPr>
        <w:pStyle w:val="ad"/>
        <w:rPr>
          <w:rtl/>
        </w:rPr>
      </w:pPr>
      <w:r>
        <w:rPr>
          <w:rtl/>
        </w:rPr>
        <w:br/>
        <w:t>היו"ר מוחמד ברכה:</w:t>
      </w:r>
    </w:p>
    <w:p w14:paraId="081C1015" w14:textId="77777777" w:rsidR="00000000" w:rsidRDefault="00B6587A">
      <w:pPr>
        <w:pStyle w:val="a"/>
        <w:rPr>
          <w:rtl/>
        </w:rPr>
      </w:pPr>
    </w:p>
    <w:p w14:paraId="37A19DCB" w14:textId="77777777" w:rsidR="00000000" w:rsidRDefault="00B6587A">
      <w:pPr>
        <w:pStyle w:val="a"/>
        <w:rPr>
          <w:rFonts w:hint="cs"/>
          <w:rtl/>
        </w:rPr>
      </w:pPr>
      <w:r>
        <w:rPr>
          <w:rFonts w:hint="cs"/>
          <w:rtl/>
        </w:rPr>
        <w:t xml:space="preserve">תודה, חבר הכנסת דוד טל. חבר הכנסת אפרים סנה, בבקשה. אחריו - חבר הכנסת רן כהן, ואחריו - חבר </w:t>
      </w:r>
      <w:r>
        <w:rPr>
          <w:rFonts w:hint="cs"/>
          <w:rtl/>
        </w:rPr>
        <w:t xml:space="preserve">הכנסת אייכלר. אחרי חבר הכנסת אייכלר - חבר הכנסת אפללו. לרשותכם שלוש דקות לכל אחד. בבקשה, אדוני. </w:t>
      </w:r>
    </w:p>
    <w:p w14:paraId="4E2F3602" w14:textId="77777777" w:rsidR="00000000" w:rsidRDefault="00B6587A">
      <w:pPr>
        <w:pStyle w:val="Speaker"/>
        <w:rPr>
          <w:rtl/>
        </w:rPr>
      </w:pPr>
      <w:r>
        <w:rPr>
          <w:rtl/>
        </w:rPr>
        <w:br/>
      </w:r>
      <w:bookmarkStart w:id="245" w:name="FS000000454T09_10_2003_14_18_28"/>
      <w:bookmarkEnd w:id="245"/>
      <w:r>
        <w:rPr>
          <w:rtl/>
        </w:rPr>
        <w:t>אפרים סנה (העבודה-מימד):</w:t>
      </w:r>
    </w:p>
    <w:p w14:paraId="0437CC96" w14:textId="77777777" w:rsidR="00000000" w:rsidRDefault="00B6587A">
      <w:pPr>
        <w:pStyle w:val="a"/>
        <w:rPr>
          <w:rtl/>
        </w:rPr>
      </w:pPr>
    </w:p>
    <w:p w14:paraId="6BB05282" w14:textId="77777777" w:rsidR="00000000" w:rsidRDefault="00B6587A">
      <w:pPr>
        <w:pStyle w:val="a"/>
        <w:rPr>
          <w:rFonts w:hint="cs"/>
          <w:rtl/>
        </w:rPr>
      </w:pPr>
      <w:r>
        <w:rPr>
          <w:rFonts w:hint="cs"/>
          <w:rtl/>
        </w:rPr>
        <w:t>אדוני היושב-ראש, חברי הכנסת, השר שטרית - אתה אומנם עסוק, אני מתנצל שאני מפריע לך.</w:t>
      </w:r>
    </w:p>
    <w:p w14:paraId="665A3205" w14:textId="77777777" w:rsidR="00000000" w:rsidRDefault="00B6587A">
      <w:pPr>
        <w:pStyle w:val="ac"/>
        <w:rPr>
          <w:rtl/>
        </w:rPr>
      </w:pPr>
      <w:r>
        <w:rPr>
          <w:rtl/>
        </w:rPr>
        <w:br/>
        <w:t>השר מאיר שטרית:</w:t>
      </w:r>
    </w:p>
    <w:p w14:paraId="2D3DE021" w14:textId="77777777" w:rsidR="00000000" w:rsidRDefault="00B6587A">
      <w:pPr>
        <w:pStyle w:val="a"/>
        <w:rPr>
          <w:rtl/>
        </w:rPr>
      </w:pPr>
    </w:p>
    <w:p w14:paraId="39CC248F" w14:textId="77777777" w:rsidR="00000000" w:rsidRDefault="00B6587A">
      <w:pPr>
        <w:pStyle w:val="a"/>
        <w:rPr>
          <w:rFonts w:hint="cs"/>
          <w:rtl/>
        </w:rPr>
      </w:pPr>
      <w:r>
        <w:rPr>
          <w:rFonts w:hint="cs"/>
          <w:rtl/>
        </w:rPr>
        <w:t>אני מזכיר  לג'ומס - - -</w:t>
      </w:r>
    </w:p>
    <w:p w14:paraId="67A3623B" w14:textId="77777777" w:rsidR="00000000" w:rsidRDefault="00B6587A">
      <w:pPr>
        <w:pStyle w:val="SpeakerCon"/>
        <w:rPr>
          <w:rtl/>
        </w:rPr>
      </w:pPr>
      <w:r>
        <w:rPr>
          <w:rtl/>
        </w:rPr>
        <w:br/>
      </w:r>
      <w:bookmarkStart w:id="246" w:name="FS000000454T09_10_2003_14_19_09C"/>
      <w:bookmarkEnd w:id="246"/>
      <w:r>
        <w:rPr>
          <w:rtl/>
        </w:rPr>
        <w:t>אפרים ס</w:t>
      </w:r>
      <w:r>
        <w:rPr>
          <w:rtl/>
        </w:rPr>
        <w:t>נה (העבודה-מימד):</w:t>
      </w:r>
    </w:p>
    <w:p w14:paraId="01FC5AF0" w14:textId="77777777" w:rsidR="00000000" w:rsidRDefault="00B6587A">
      <w:pPr>
        <w:pStyle w:val="a"/>
        <w:rPr>
          <w:rtl/>
        </w:rPr>
      </w:pPr>
    </w:p>
    <w:p w14:paraId="49395312" w14:textId="77777777" w:rsidR="00000000" w:rsidRDefault="00B6587A">
      <w:pPr>
        <w:pStyle w:val="a"/>
        <w:rPr>
          <w:rFonts w:hint="cs"/>
          <w:rtl/>
        </w:rPr>
      </w:pPr>
      <w:r>
        <w:rPr>
          <w:rFonts w:hint="cs"/>
          <w:rtl/>
        </w:rPr>
        <w:t xml:space="preserve">את עובדות החיים. </w:t>
      </w:r>
    </w:p>
    <w:p w14:paraId="3734C7FD" w14:textId="77777777" w:rsidR="00000000" w:rsidRDefault="00B6587A">
      <w:pPr>
        <w:pStyle w:val="ac"/>
        <w:rPr>
          <w:rtl/>
        </w:rPr>
      </w:pPr>
      <w:r>
        <w:rPr>
          <w:rtl/>
        </w:rPr>
        <w:br/>
        <w:t>השר מאיר שטרית:</w:t>
      </w:r>
    </w:p>
    <w:p w14:paraId="7EE8F558" w14:textId="77777777" w:rsidR="00000000" w:rsidRDefault="00B6587A">
      <w:pPr>
        <w:pStyle w:val="a"/>
        <w:rPr>
          <w:rtl/>
        </w:rPr>
      </w:pPr>
    </w:p>
    <w:p w14:paraId="4A193943" w14:textId="77777777" w:rsidR="00000000" w:rsidRDefault="00B6587A">
      <w:pPr>
        <w:pStyle w:val="a"/>
        <w:rPr>
          <w:rFonts w:hint="cs"/>
          <w:rtl/>
        </w:rPr>
      </w:pPr>
      <w:r>
        <w:rPr>
          <w:rFonts w:hint="cs"/>
          <w:rtl/>
        </w:rPr>
        <w:t xml:space="preserve">את עובדות החיים. </w:t>
      </w:r>
    </w:p>
    <w:p w14:paraId="44B6A8C4" w14:textId="77777777" w:rsidR="00000000" w:rsidRDefault="00B6587A">
      <w:pPr>
        <w:pStyle w:val="SpeakerCon"/>
        <w:rPr>
          <w:rtl/>
        </w:rPr>
      </w:pPr>
      <w:r>
        <w:rPr>
          <w:rtl/>
        </w:rPr>
        <w:br/>
      </w:r>
      <w:bookmarkStart w:id="247" w:name="FS000000454T09_10_2003_14_20_08C"/>
      <w:bookmarkEnd w:id="247"/>
      <w:r>
        <w:rPr>
          <w:rtl/>
        </w:rPr>
        <w:t>אפרים סנה (העבודה-מימד):</w:t>
      </w:r>
    </w:p>
    <w:p w14:paraId="2E75307C" w14:textId="77777777" w:rsidR="00000000" w:rsidRDefault="00B6587A">
      <w:pPr>
        <w:pStyle w:val="a"/>
        <w:rPr>
          <w:rtl/>
        </w:rPr>
      </w:pPr>
    </w:p>
    <w:p w14:paraId="60D1D13F" w14:textId="77777777" w:rsidR="00000000" w:rsidRDefault="00B6587A">
      <w:pPr>
        <w:pStyle w:val="a"/>
        <w:rPr>
          <w:rFonts w:hint="cs"/>
          <w:rtl/>
        </w:rPr>
      </w:pPr>
      <w:r>
        <w:rPr>
          <w:rFonts w:hint="cs"/>
          <w:rtl/>
        </w:rPr>
        <w:t xml:space="preserve">באמת, הגיע הזמן. </w:t>
      </w:r>
    </w:p>
    <w:p w14:paraId="6C5553AC" w14:textId="77777777" w:rsidR="00000000" w:rsidRDefault="00B6587A">
      <w:pPr>
        <w:pStyle w:val="a"/>
        <w:rPr>
          <w:rFonts w:hint="cs"/>
          <w:rtl/>
        </w:rPr>
      </w:pPr>
    </w:p>
    <w:p w14:paraId="2077DC02" w14:textId="77777777" w:rsidR="00000000" w:rsidRDefault="00B6587A">
      <w:pPr>
        <w:pStyle w:val="a"/>
        <w:rPr>
          <w:rFonts w:hint="cs"/>
          <w:rtl/>
        </w:rPr>
      </w:pPr>
      <w:r>
        <w:rPr>
          <w:rFonts w:hint="cs"/>
          <w:rtl/>
        </w:rPr>
        <w:t xml:space="preserve">אם כן, שר החוץ דהיום, סילבן שלום, ואנוכי חתומים על הסכם הרפורמה בנמלים משנת 2001, ואין מי שיכול לעשות את זה מדויק ממני - לומר פעם אחת מה </w:t>
      </w:r>
      <w:r>
        <w:rPr>
          <w:rFonts w:hint="cs"/>
          <w:rtl/>
        </w:rPr>
        <w:t xml:space="preserve">היה ואיך נולד הסכם הרפורמה בנמלים. </w:t>
      </w:r>
    </w:p>
    <w:p w14:paraId="313FE935" w14:textId="77777777" w:rsidR="00000000" w:rsidRDefault="00B6587A">
      <w:pPr>
        <w:pStyle w:val="a"/>
        <w:rPr>
          <w:rFonts w:hint="cs"/>
          <w:rtl/>
        </w:rPr>
      </w:pPr>
    </w:p>
    <w:p w14:paraId="7BE25DBB" w14:textId="77777777" w:rsidR="00000000" w:rsidRDefault="00B6587A">
      <w:pPr>
        <w:pStyle w:val="a"/>
        <w:rPr>
          <w:rFonts w:hint="cs"/>
          <w:rtl/>
        </w:rPr>
      </w:pPr>
      <w:r>
        <w:rPr>
          <w:rFonts w:hint="cs"/>
          <w:rtl/>
        </w:rPr>
        <w:t>הוא נולד מהסכמה רחבה של משרד התחבורה, משרד האוצר, ולבסוף המשתמשים - התעשיינים, היצואנים - והחשוב ביותר, הסתדרות העובדים. כל הגורמים האלה הגיעו - לאחר משא-ומתן ארוך, ממושך - לנוסחה משותפת, שכולם - לרבות ראש הממשלה - אמרו</w:t>
      </w:r>
      <w:r>
        <w:rPr>
          <w:rFonts w:hint="cs"/>
          <w:rtl/>
        </w:rPr>
        <w:t xml:space="preserve"> שהיא נוסחה טובה. כולם, חוץ מכמה אנשים שאולי התגעגעו לאיזה ניסיון לא חכם להכניע מישהו בכוח - כולם אמרו שזה הסכם טוב. </w:t>
      </w:r>
    </w:p>
    <w:p w14:paraId="3632DA14" w14:textId="77777777" w:rsidR="00000000" w:rsidRDefault="00B6587A">
      <w:pPr>
        <w:pStyle w:val="a"/>
        <w:rPr>
          <w:rFonts w:hint="cs"/>
          <w:rtl/>
        </w:rPr>
      </w:pPr>
    </w:p>
    <w:p w14:paraId="57E4F094" w14:textId="77777777" w:rsidR="00000000" w:rsidRDefault="00B6587A">
      <w:pPr>
        <w:pStyle w:val="a"/>
        <w:rPr>
          <w:rFonts w:hint="cs"/>
          <w:rtl/>
        </w:rPr>
      </w:pPr>
      <w:r>
        <w:rPr>
          <w:rFonts w:hint="cs"/>
          <w:rtl/>
        </w:rPr>
        <w:t>ומה היתה התוצאה? הנמלים התחילו לתפקד יותר טוב. אני זוכר - ראש הממשלה, לפני ההסכם הזה, כשהיה טס בדרכו לחווה, היה סופר ומיידע אותי כמה אוני</w:t>
      </w:r>
      <w:r>
        <w:rPr>
          <w:rFonts w:hint="cs"/>
          <w:rtl/>
        </w:rPr>
        <w:t>ות ממתינות מחוץ לנמל אשדוד. לא ממתינות אוניות. זה הביא לרוח אחרת, רוח טובה. זה הושג סך הכול בהסכמה - והאשימו גם אותי שנכנענו לעובדים. נכנענו לעובדים? אם כבר, הכנענו את העובדים. ליתר דיוק, את אלה מתוכם שלא רצו הסכם בכל מחיר.</w:t>
      </w:r>
    </w:p>
    <w:p w14:paraId="04EE4A44" w14:textId="77777777" w:rsidR="00000000" w:rsidRDefault="00B6587A">
      <w:pPr>
        <w:pStyle w:val="a"/>
        <w:rPr>
          <w:rFonts w:hint="cs"/>
          <w:rtl/>
        </w:rPr>
      </w:pPr>
    </w:p>
    <w:p w14:paraId="44A3C6C7" w14:textId="77777777" w:rsidR="00000000" w:rsidRDefault="00B6587A">
      <w:pPr>
        <w:pStyle w:val="a"/>
        <w:rPr>
          <w:rFonts w:hint="cs"/>
          <w:rtl/>
        </w:rPr>
      </w:pPr>
      <w:r>
        <w:rPr>
          <w:rFonts w:hint="cs"/>
          <w:rtl/>
        </w:rPr>
        <w:t xml:space="preserve">ויושב-ראש ההסתדרות - וזה הוזכר </w:t>
      </w:r>
      <w:r>
        <w:rPr>
          <w:rFonts w:hint="cs"/>
          <w:rtl/>
        </w:rPr>
        <w:t xml:space="preserve">פה היום - כשהיה יושב-ראש ועד שחיבל בהסכם, הוא פיטר אותו. לא היה קל. כשהעובדים שמעו שיש הפרדה בין הנמלים, חשבו מי-יודע-מה הולכים לעשות להם, והם התנגדו. ובשכנוע ממושך - בעיקר על-ידי יושב-ראש ההסתדרות - הצלחנו להגיע להסכמה רחבה, והיא היתה הסכמה טובה. ולא עבר </w:t>
      </w:r>
      <w:r>
        <w:rPr>
          <w:rFonts w:hint="cs"/>
          <w:rtl/>
        </w:rPr>
        <w:t>הרבה זמן מאז, שנתיים בסך הכול, מה קרה?</w:t>
      </w:r>
    </w:p>
    <w:p w14:paraId="5A0DA359" w14:textId="77777777" w:rsidR="00000000" w:rsidRDefault="00B6587A">
      <w:pPr>
        <w:pStyle w:val="a"/>
        <w:rPr>
          <w:rFonts w:hint="cs"/>
          <w:rtl/>
        </w:rPr>
      </w:pPr>
    </w:p>
    <w:p w14:paraId="58406C1D" w14:textId="77777777" w:rsidR="00000000" w:rsidRDefault="00B6587A">
      <w:pPr>
        <w:pStyle w:val="a"/>
        <w:rPr>
          <w:rFonts w:hint="cs"/>
          <w:rtl/>
        </w:rPr>
      </w:pPr>
      <w:r>
        <w:rPr>
          <w:rFonts w:hint="cs"/>
          <w:rtl/>
        </w:rPr>
        <w:t xml:space="preserve">אנחנו, כשכתבנו את ההסכם הזה, אמרנו: יעילות </w:t>
      </w:r>
      <w:r>
        <w:rPr>
          <w:rtl/>
        </w:rPr>
        <w:t>–</w:t>
      </w:r>
      <w:r>
        <w:rPr>
          <w:rFonts w:hint="cs"/>
          <w:rtl/>
        </w:rPr>
        <w:t xml:space="preserve"> כן; לא הפרטה אלא הפרדה. זה מה שאמרנו - לא להפריט את הנכס האסטרטגי הזה שנקרא נמלי ישראל; לא להסיר את הגורם המנחה שמבין שנמלים זה עניין כלכלי-אסטרטגי ויש גוף ממלכתי שגם מתכנ</w:t>
      </w:r>
      <w:r>
        <w:rPr>
          <w:rFonts w:hint="cs"/>
          <w:rtl/>
        </w:rPr>
        <w:t>ן את הפיתוח שלו, את הבנייה העתידית - להשאיר אותו כמסגרת-על, כמטרייה מעל, ולקיים שלוש חברות נפרדות שיתחרו זו בזו.</w:t>
      </w:r>
    </w:p>
    <w:p w14:paraId="3A808C1F" w14:textId="77777777" w:rsidR="00000000" w:rsidRDefault="00B6587A">
      <w:pPr>
        <w:pStyle w:val="ad"/>
        <w:rPr>
          <w:rtl/>
        </w:rPr>
      </w:pPr>
      <w:r>
        <w:rPr>
          <w:rtl/>
        </w:rPr>
        <w:br/>
        <w:t>היו"ר מוחמד ברכה:</w:t>
      </w:r>
    </w:p>
    <w:p w14:paraId="708C5734" w14:textId="77777777" w:rsidR="00000000" w:rsidRDefault="00B6587A">
      <w:pPr>
        <w:pStyle w:val="a"/>
        <w:rPr>
          <w:rtl/>
        </w:rPr>
      </w:pPr>
    </w:p>
    <w:p w14:paraId="52FA4CD7" w14:textId="77777777" w:rsidR="00000000" w:rsidRDefault="00B6587A">
      <w:pPr>
        <w:pStyle w:val="a"/>
        <w:rPr>
          <w:rFonts w:hint="cs"/>
          <w:rtl/>
        </w:rPr>
      </w:pPr>
      <w:r>
        <w:rPr>
          <w:rFonts w:hint="cs"/>
          <w:rtl/>
        </w:rPr>
        <w:t xml:space="preserve">חבר הכנסת סנה, בגלל האינטרס הציבורי לשמוע את הדברים שלך, אני אוסיף עוד שתי דקות. </w:t>
      </w:r>
    </w:p>
    <w:p w14:paraId="6762C41F" w14:textId="77777777" w:rsidR="00000000" w:rsidRDefault="00B6587A">
      <w:pPr>
        <w:pStyle w:val="SpeakerCon"/>
        <w:rPr>
          <w:rtl/>
        </w:rPr>
      </w:pPr>
      <w:r>
        <w:rPr>
          <w:rtl/>
        </w:rPr>
        <w:br/>
      </w:r>
      <w:bookmarkStart w:id="248" w:name="FS000000454T09_10_2003_14_41_14C"/>
      <w:bookmarkEnd w:id="248"/>
      <w:r>
        <w:rPr>
          <w:rtl/>
        </w:rPr>
        <w:t>אפרים סנה (העבודה-מימד):</w:t>
      </w:r>
    </w:p>
    <w:p w14:paraId="530AC84E" w14:textId="77777777" w:rsidR="00000000" w:rsidRDefault="00B6587A">
      <w:pPr>
        <w:pStyle w:val="a"/>
        <w:rPr>
          <w:rtl/>
        </w:rPr>
      </w:pPr>
    </w:p>
    <w:p w14:paraId="5FB33984" w14:textId="77777777" w:rsidR="00000000" w:rsidRDefault="00B6587A">
      <w:pPr>
        <w:pStyle w:val="a"/>
        <w:rPr>
          <w:rFonts w:hint="cs"/>
          <w:rtl/>
        </w:rPr>
      </w:pPr>
      <w:r>
        <w:rPr>
          <w:rFonts w:hint="cs"/>
          <w:rtl/>
        </w:rPr>
        <w:t>תודה. זה מה שז</w:t>
      </w:r>
      <w:r>
        <w:rPr>
          <w:rFonts w:hint="cs"/>
          <w:rtl/>
        </w:rPr>
        <w:t xml:space="preserve">ה היה. הבינו שהרעיון של </w:t>
      </w:r>
      <w:r>
        <w:rPr>
          <w:rFonts w:hint="cs"/>
        </w:rPr>
        <w:t>BOT</w:t>
      </w:r>
      <w:r>
        <w:rPr>
          <w:rFonts w:hint="cs"/>
          <w:rtl/>
        </w:rPr>
        <w:t xml:space="preserve"> הוא רעיון חסר שחר, שזה לא יעבוד. למה התעשיינים תמכו? למה תמך עודד טירה? למה תמך נציגו במועצת המנהלים של רשות הנמלים? הם, בכל הכוח, תמכו בהסכם הזה - בהסכם הזה שעכשיו הממשלה קורעת לגזרים. מה, הם לא יודעים מה האינטרס של המשק? הם לא</w:t>
      </w:r>
      <w:r>
        <w:rPr>
          <w:rFonts w:hint="cs"/>
          <w:rtl/>
        </w:rPr>
        <w:t xml:space="preserve"> יודעים מה האינטרס של התעשייה? הם לא יודעים מה האינטרס של היצוא? והם הלכו אתי בעניין הזה כתף אל כתף. מה, גם הם סוציאליסטים? לא. לא. לא בליזובסקי, לא עודד טירה, הם לא חונכו באסכולה של סוציאליזם, אבל למה הם היו בעד? - - -</w:t>
      </w:r>
    </w:p>
    <w:p w14:paraId="79B26D58" w14:textId="77777777" w:rsidR="00000000" w:rsidRDefault="00B6587A">
      <w:pPr>
        <w:pStyle w:val="ac"/>
        <w:rPr>
          <w:rtl/>
        </w:rPr>
      </w:pPr>
      <w:r>
        <w:rPr>
          <w:rtl/>
        </w:rPr>
        <w:br/>
        <w:t>יוסי שריד (מרצ):</w:t>
      </w:r>
    </w:p>
    <w:p w14:paraId="4D19B47E" w14:textId="77777777" w:rsidR="00000000" w:rsidRDefault="00B6587A">
      <w:pPr>
        <w:pStyle w:val="a"/>
        <w:rPr>
          <w:rtl/>
        </w:rPr>
      </w:pPr>
    </w:p>
    <w:p w14:paraId="6E2E126C" w14:textId="77777777" w:rsidR="00000000" w:rsidRDefault="00B6587A">
      <w:pPr>
        <w:pStyle w:val="a"/>
        <w:rPr>
          <w:rFonts w:hint="cs"/>
          <w:rtl/>
        </w:rPr>
      </w:pPr>
      <w:r>
        <w:rPr>
          <w:rFonts w:hint="cs"/>
          <w:rtl/>
        </w:rPr>
        <w:t>- - -</w:t>
      </w:r>
    </w:p>
    <w:p w14:paraId="7885B277" w14:textId="77777777" w:rsidR="00000000" w:rsidRDefault="00B6587A">
      <w:pPr>
        <w:pStyle w:val="SpeakerCon"/>
        <w:rPr>
          <w:rtl/>
        </w:rPr>
      </w:pPr>
      <w:r>
        <w:rPr>
          <w:rtl/>
        </w:rPr>
        <w:br/>
      </w:r>
      <w:bookmarkStart w:id="249" w:name="FS000000454T09_10_2003_14_44_27C"/>
      <w:bookmarkEnd w:id="249"/>
      <w:r>
        <w:rPr>
          <w:rtl/>
        </w:rPr>
        <w:t xml:space="preserve">אפרים סנה </w:t>
      </w:r>
      <w:r>
        <w:rPr>
          <w:rtl/>
        </w:rPr>
        <w:t>(העבודה-מימד):</w:t>
      </w:r>
    </w:p>
    <w:p w14:paraId="3C1C7B89" w14:textId="77777777" w:rsidR="00000000" w:rsidRDefault="00B6587A">
      <w:pPr>
        <w:pStyle w:val="a"/>
        <w:rPr>
          <w:rtl/>
        </w:rPr>
      </w:pPr>
    </w:p>
    <w:p w14:paraId="2BBC1DCC" w14:textId="77777777" w:rsidR="00000000" w:rsidRDefault="00B6587A">
      <w:pPr>
        <w:pStyle w:val="a"/>
        <w:rPr>
          <w:rFonts w:hint="cs"/>
          <w:rtl/>
        </w:rPr>
      </w:pPr>
      <w:r>
        <w:rPr>
          <w:rFonts w:hint="cs"/>
          <w:rtl/>
        </w:rPr>
        <w:t>בית חינוך זה אתה ואני. שם אנחנו חונכנו, בבית החינוך של זרם העובדים, אבל הם לא - -</w:t>
      </w:r>
    </w:p>
    <w:p w14:paraId="6ACFEB94" w14:textId="77777777" w:rsidR="00000000" w:rsidRDefault="00B6587A">
      <w:pPr>
        <w:pStyle w:val="ac"/>
        <w:rPr>
          <w:rtl/>
        </w:rPr>
      </w:pPr>
      <w:r>
        <w:rPr>
          <w:rtl/>
        </w:rPr>
        <w:br/>
        <w:t>יוסי שריד (מרצ):</w:t>
      </w:r>
    </w:p>
    <w:p w14:paraId="458D901D" w14:textId="77777777" w:rsidR="00000000" w:rsidRDefault="00B6587A">
      <w:pPr>
        <w:pStyle w:val="a"/>
        <w:rPr>
          <w:rtl/>
        </w:rPr>
      </w:pPr>
    </w:p>
    <w:p w14:paraId="62DE9268" w14:textId="77777777" w:rsidR="00000000" w:rsidRDefault="00B6587A">
      <w:pPr>
        <w:pStyle w:val="a"/>
        <w:rPr>
          <w:rFonts w:hint="cs"/>
          <w:rtl/>
        </w:rPr>
      </w:pPr>
      <w:r>
        <w:rPr>
          <w:rFonts w:hint="cs"/>
          <w:rtl/>
        </w:rPr>
        <w:t xml:space="preserve">בגלל זה אמרתי. </w:t>
      </w:r>
    </w:p>
    <w:p w14:paraId="0FA392E0" w14:textId="77777777" w:rsidR="00000000" w:rsidRDefault="00B6587A">
      <w:pPr>
        <w:pStyle w:val="SpeakerCon"/>
        <w:rPr>
          <w:rtl/>
        </w:rPr>
      </w:pPr>
      <w:r>
        <w:rPr>
          <w:rtl/>
        </w:rPr>
        <w:br/>
      </w:r>
      <w:bookmarkStart w:id="250" w:name="FS000000454T09_10_2003_14_46_44C"/>
      <w:bookmarkEnd w:id="250"/>
      <w:r>
        <w:rPr>
          <w:rtl/>
        </w:rPr>
        <w:t>אפרים סנה (העבודה-מימד):</w:t>
      </w:r>
    </w:p>
    <w:p w14:paraId="11464EDB" w14:textId="77777777" w:rsidR="00000000" w:rsidRDefault="00B6587A">
      <w:pPr>
        <w:pStyle w:val="a"/>
        <w:rPr>
          <w:rtl/>
        </w:rPr>
      </w:pPr>
    </w:p>
    <w:p w14:paraId="514BD2DE" w14:textId="77777777" w:rsidR="00000000" w:rsidRDefault="00B6587A">
      <w:pPr>
        <w:pStyle w:val="a"/>
        <w:rPr>
          <w:rFonts w:hint="cs"/>
          <w:rtl/>
        </w:rPr>
      </w:pPr>
      <w:r>
        <w:rPr>
          <w:rFonts w:hint="cs"/>
          <w:rtl/>
        </w:rPr>
        <w:t>- - והם היו בעד כיוון שזה "עשה שכל", כי זה השיג בדיוק את מה שרצינו - שתהיה תחרות, שאותו בעל אוני</w:t>
      </w:r>
      <w:r>
        <w:rPr>
          <w:rFonts w:hint="cs"/>
          <w:rtl/>
        </w:rPr>
        <w:t xml:space="preserve">יה יוכל להחליט - חיפה או אשדוד, והוא ילך לאותו נמל ששם הוא יקבל שירות יותר מהיר, שבו הוא יחכה פחות, שבו יפרקו אותו מהר וטוב. לקיים את התחרות הזאת, אבל לא לשבור את הכללים. </w:t>
      </w:r>
    </w:p>
    <w:p w14:paraId="64E56809" w14:textId="77777777" w:rsidR="00000000" w:rsidRDefault="00B6587A">
      <w:pPr>
        <w:pStyle w:val="a"/>
        <w:rPr>
          <w:rFonts w:hint="cs"/>
          <w:rtl/>
        </w:rPr>
      </w:pPr>
    </w:p>
    <w:p w14:paraId="4FD515DB" w14:textId="77777777" w:rsidR="00000000" w:rsidRDefault="00B6587A">
      <w:pPr>
        <w:pStyle w:val="a"/>
        <w:rPr>
          <w:rFonts w:hint="cs"/>
          <w:rtl/>
        </w:rPr>
      </w:pPr>
      <w:r>
        <w:rPr>
          <w:rFonts w:hint="cs"/>
          <w:rtl/>
        </w:rPr>
        <w:t xml:space="preserve">תשאלו אותי: אז מה קרה? ראש הממשלה ושר האוצר שלו דאז, שר החוץ שלו היום, כמעט פה-אחד </w:t>
      </w:r>
      <w:r>
        <w:rPr>
          <w:rFonts w:hint="cs"/>
          <w:rtl/>
        </w:rPr>
        <w:t>הממשלה הצביעה בעד ההסכם הזה. מה קרה? יש פה כוונה - אפילו לא הייתי אומר פוליטית - כוונה אידיאולוגית של שר האוצר להביא לארץ-ישראל את מה שבבריטניה ובארצות-הברית כבר נכשל: סגנון של תאצ'ריזם נוקשה, אכזרי, דורסני. כמו שזה הסתיים באנגליה, כך זה יסתיים גם פה.</w:t>
      </w:r>
    </w:p>
    <w:p w14:paraId="3CB464AD" w14:textId="77777777" w:rsidR="00000000" w:rsidRDefault="00B6587A">
      <w:pPr>
        <w:pStyle w:val="a"/>
        <w:rPr>
          <w:rFonts w:hint="cs"/>
          <w:rtl/>
        </w:rPr>
      </w:pPr>
    </w:p>
    <w:p w14:paraId="6F870CD3" w14:textId="77777777" w:rsidR="00000000" w:rsidRDefault="00B6587A">
      <w:pPr>
        <w:pStyle w:val="a"/>
        <w:rPr>
          <w:rFonts w:hint="cs"/>
          <w:rtl/>
        </w:rPr>
      </w:pPr>
      <w:r>
        <w:rPr>
          <w:rFonts w:hint="cs"/>
          <w:rtl/>
        </w:rPr>
        <w:t>ועו</w:t>
      </w:r>
      <w:r>
        <w:rPr>
          <w:rFonts w:hint="cs"/>
          <w:rtl/>
        </w:rPr>
        <w:t>ד הערה אחת - ואנא, האזן לי, השר במשרד האוצר, אני מבטיח לך שאלה 30 השניות האחרונות, אבל אתה, כמי שבאמת מעוניין בפיתוח המשק, מן הראוי שתשמע את ההערה הזאת.</w:t>
      </w:r>
    </w:p>
    <w:p w14:paraId="2B03DB89" w14:textId="77777777" w:rsidR="00000000" w:rsidRDefault="00B6587A">
      <w:pPr>
        <w:pStyle w:val="a"/>
        <w:rPr>
          <w:rFonts w:hint="cs"/>
          <w:rtl/>
        </w:rPr>
      </w:pPr>
    </w:p>
    <w:p w14:paraId="4E09EB5D" w14:textId="77777777" w:rsidR="00000000" w:rsidRDefault="00B6587A">
      <w:pPr>
        <w:pStyle w:val="a"/>
        <w:rPr>
          <w:rFonts w:hint="cs"/>
          <w:rtl/>
        </w:rPr>
      </w:pPr>
      <w:r>
        <w:rPr>
          <w:rFonts w:hint="cs"/>
          <w:rtl/>
        </w:rPr>
        <w:t>הרי אנחנו רוצים למשוך משקיעים לארץ, והם לא עומדים בתורים, אין התגוששות בין המשקיעים, מי בא אלינו. מה מ</w:t>
      </w:r>
      <w:r>
        <w:rPr>
          <w:rFonts w:hint="cs"/>
          <w:rtl/>
        </w:rPr>
        <w:t>חפש משקיע, בין השאר? הוא מחפש יציבות של כללי המשחק; שהוא נכנס למדינה שהוא יודע שיש שם כללי משחק קבועים. ממשלה שמזעיקה את הכנסת לחקיקה בפגרה, באמצע הפגרה, ומשנה בכוח הרוב הפרלמנטרי שלה הסכמות, לא יודעים מה היא תשנה מחר ואיך היא תשנה מחר. ולמדינות כאלה, משקי</w:t>
      </w:r>
      <w:r>
        <w:rPr>
          <w:rFonts w:hint="cs"/>
          <w:rtl/>
        </w:rPr>
        <w:t>עים לא באים. כדאי שתביאו את זה בחשבון.</w:t>
      </w:r>
    </w:p>
    <w:p w14:paraId="6D972B65" w14:textId="77777777" w:rsidR="00000000" w:rsidRDefault="00B6587A">
      <w:pPr>
        <w:pStyle w:val="ad"/>
        <w:rPr>
          <w:rtl/>
        </w:rPr>
      </w:pPr>
      <w:r>
        <w:rPr>
          <w:rtl/>
        </w:rPr>
        <w:br/>
        <w:t>היו"ר מוחמד ברכה:</w:t>
      </w:r>
    </w:p>
    <w:p w14:paraId="5B68AF03" w14:textId="77777777" w:rsidR="00000000" w:rsidRDefault="00B6587A">
      <w:pPr>
        <w:pStyle w:val="a"/>
        <w:rPr>
          <w:rtl/>
        </w:rPr>
      </w:pPr>
    </w:p>
    <w:p w14:paraId="5A0EE087" w14:textId="77777777" w:rsidR="00000000" w:rsidRDefault="00B6587A">
      <w:pPr>
        <w:pStyle w:val="a"/>
        <w:rPr>
          <w:rFonts w:hint="cs"/>
          <w:rtl/>
        </w:rPr>
      </w:pPr>
      <w:r>
        <w:rPr>
          <w:rFonts w:hint="cs"/>
          <w:rtl/>
        </w:rPr>
        <w:t>תודה רבה. חברי הכנסת, אני רק לפנים משורת הדין נתתי לחבר הכנסת סנה מעבר לזמן המוקצב, כי הוא היה שר התחבורה בזמן חתימת ההסכם, וחשבתי שחשוב שהדברים ייאמרו מעל בימת הכנסת ממקור ראשון. חבר הכנסת רן כהן,</w:t>
      </w:r>
      <w:r>
        <w:rPr>
          <w:rFonts w:hint="cs"/>
          <w:rtl/>
        </w:rPr>
        <w:t xml:space="preserve"> אנחנו חוזרים למתכונת הזמן הרגילה של שלוש דקות. אחריו - חבר הכנסת ישראל אייכלר. בבקשה, אדוני. </w:t>
      </w:r>
    </w:p>
    <w:p w14:paraId="07C87E1A" w14:textId="77777777" w:rsidR="00000000" w:rsidRDefault="00B6587A">
      <w:pPr>
        <w:pStyle w:val="Speaker"/>
        <w:rPr>
          <w:rtl/>
        </w:rPr>
      </w:pPr>
      <w:r>
        <w:rPr>
          <w:rtl/>
        </w:rPr>
        <w:br/>
      </w:r>
      <w:bookmarkStart w:id="251" w:name="FS000000507T09_10_2003_14_52_55"/>
      <w:bookmarkEnd w:id="251"/>
      <w:r>
        <w:rPr>
          <w:rtl/>
        </w:rPr>
        <w:t>רן כהן (מרצ):</w:t>
      </w:r>
    </w:p>
    <w:p w14:paraId="319A63DE" w14:textId="77777777" w:rsidR="00000000" w:rsidRDefault="00B6587A">
      <w:pPr>
        <w:pStyle w:val="a"/>
        <w:rPr>
          <w:rtl/>
        </w:rPr>
      </w:pPr>
    </w:p>
    <w:p w14:paraId="0AF60CE0" w14:textId="77777777" w:rsidR="00000000" w:rsidRDefault="00B6587A">
      <w:pPr>
        <w:pStyle w:val="a"/>
        <w:rPr>
          <w:rFonts w:hint="cs"/>
          <w:rtl/>
        </w:rPr>
      </w:pPr>
      <w:r>
        <w:rPr>
          <w:rFonts w:hint="cs"/>
          <w:rtl/>
        </w:rPr>
        <w:t>אדוני היושב-ראש, חברות וחברי הכנסת, אדוני השר, אני אומר לך - אני מסתכל בתימהון על כל העניין. זה נראה כאילו תימהון. הלוא בעצם, המצב הוא מאוד פשוט.</w:t>
      </w:r>
      <w:r>
        <w:rPr>
          <w:rFonts w:hint="cs"/>
          <w:rtl/>
        </w:rPr>
        <w:t xml:space="preserve"> עמיר פרץ, ועדי עובדים, הציעו לממשלה נוסחה להגיע למשא-ומתן - אגב, נוסחה מאוד פשוטה - בואו נחזור להחלטת הממשלה שהיתה מוסכמת כבסיס למשא-ומתן: נפתח במשא-ומתן, והכול בסדר. למה הממשלה סירבה לזה? </w:t>
      </w:r>
    </w:p>
    <w:p w14:paraId="1C589CF5" w14:textId="77777777" w:rsidR="00000000" w:rsidRDefault="00B6587A">
      <w:pPr>
        <w:pStyle w:val="a"/>
        <w:rPr>
          <w:rFonts w:hint="cs"/>
          <w:rtl/>
        </w:rPr>
      </w:pPr>
    </w:p>
    <w:p w14:paraId="0E8A2398" w14:textId="77777777" w:rsidR="00000000" w:rsidRDefault="00B6587A">
      <w:pPr>
        <w:pStyle w:val="a"/>
        <w:rPr>
          <w:rFonts w:hint="cs"/>
          <w:rtl/>
        </w:rPr>
      </w:pPr>
      <w:r>
        <w:rPr>
          <w:rFonts w:hint="cs"/>
          <w:rtl/>
        </w:rPr>
        <w:t>או דבר אחר - הממשלה יזמה את הדיון הזה היום. בואו נניח שהממשלה מע</w:t>
      </w:r>
      <w:r>
        <w:rPr>
          <w:rFonts w:hint="cs"/>
          <w:rtl/>
        </w:rPr>
        <w:t xml:space="preserve">בירה היום את ההחלטה בקריאה ראשונה, מה יצא מזה? כלום. </w:t>
      </w:r>
    </w:p>
    <w:p w14:paraId="648447B9" w14:textId="77777777" w:rsidR="00000000" w:rsidRDefault="00B6587A">
      <w:pPr>
        <w:pStyle w:val="a"/>
        <w:rPr>
          <w:rFonts w:hint="cs"/>
          <w:rtl/>
        </w:rPr>
      </w:pPr>
    </w:p>
    <w:p w14:paraId="41C06550" w14:textId="77777777" w:rsidR="00000000" w:rsidRDefault="00B6587A">
      <w:pPr>
        <w:pStyle w:val="a"/>
        <w:rPr>
          <w:rFonts w:hint="cs"/>
          <w:rtl/>
        </w:rPr>
      </w:pPr>
      <w:r>
        <w:rPr>
          <w:rFonts w:hint="cs"/>
          <w:rtl/>
        </w:rPr>
        <w:t>ואני שואל את עצמי: רגע, איפה הפתרון, ואני חושב, עמיר, שיש לי פתרון. האמן לי, תחושתי היא שהממשלה יצרה את זה כפרובוקציה, כי היא רוצה את השיתוק הזה במשק, היא רוצה את העימות הזה במשק. היא רוצה היום את העימ</w:t>
      </w:r>
      <w:r>
        <w:rPr>
          <w:rFonts w:hint="cs"/>
          <w:rtl/>
        </w:rPr>
        <w:t xml:space="preserve">ות הזה משתי סיבות עיקריות - - - </w:t>
      </w:r>
    </w:p>
    <w:p w14:paraId="0CFB977D" w14:textId="77777777" w:rsidR="00000000" w:rsidRDefault="00B6587A">
      <w:pPr>
        <w:pStyle w:val="ac"/>
        <w:rPr>
          <w:rtl/>
        </w:rPr>
      </w:pPr>
      <w:r>
        <w:rPr>
          <w:rtl/>
        </w:rPr>
        <w:br/>
        <w:t>אלי אפללו (הליכוד):</w:t>
      </w:r>
    </w:p>
    <w:p w14:paraId="2AEF5FB1" w14:textId="77777777" w:rsidR="00000000" w:rsidRDefault="00B6587A">
      <w:pPr>
        <w:pStyle w:val="a"/>
        <w:rPr>
          <w:rtl/>
        </w:rPr>
      </w:pPr>
    </w:p>
    <w:p w14:paraId="3C36D581" w14:textId="77777777" w:rsidR="00000000" w:rsidRDefault="00B6587A">
      <w:pPr>
        <w:pStyle w:val="a"/>
        <w:rPr>
          <w:rFonts w:hint="cs"/>
          <w:rtl/>
        </w:rPr>
      </w:pPr>
      <w:r>
        <w:rPr>
          <w:rFonts w:hint="cs"/>
          <w:rtl/>
        </w:rPr>
        <w:t>- - -</w:t>
      </w:r>
    </w:p>
    <w:p w14:paraId="1EA9854A" w14:textId="77777777" w:rsidR="00000000" w:rsidRDefault="00B6587A">
      <w:pPr>
        <w:pStyle w:val="ac"/>
        <w:rPr>
          <w:rtl/>
        </w:rPr>
      </w:pPr>
      <w:r>
        <w:rPr>
          <w:rFonts w:hint="cs"/>
          <w:rtl/>
        </w:rPr>
        <w:br/>
      </w:r>
      <w:r>
        <w:rPr>
          <w:rFonts w:hint="eastAsia"/>
          <w:rtl/>
        </w:rPr>
        <w:t>חיים</w:t>
      </w:r>
      <w:r>
        <w:rPr>
          <w:rtl/>
        </w:rPr>
        <w:t xml:space="preserve"> אורון (מרצ):</w:t>
      </w:r>
    </w:p>
    <w:p w14:paraId="686B3009" w14:textId="77777777" w:rsidR="00000000" w:rsidRDefault="00B6587A">
      <w:pPr>
        <w:pStyle w:val="a"/>
        <w:rPr>
          <w:rtl/>
        </w:rPr>
      </w:pPr>
    </w:p>
    <w:p w14:paraId="731EC666" w14:textId="77777777" w:rsidR="00000000" w:rsidRDefault="00B6587A">
      <w:pPr>
        <w:pStyle w:val="a"/>
        <w:rPr>
          <w:rFonts w:hint="cs"/>
          <w:rtl/>
        </w:rPr>
      </w:pPr>
      <w:r>
        <w:rPr>
          <w:rFonts w:hint="cs"/>
          <w:rtl/>
        </w:rPr>
        <w:t>רוצה, רוצה - - -</w:t>
      </w:r>
    </w:p>
    <w:p w14:paraId="7EAE1DEE" w14:textId="77777777" w:rsidR="00000000" w:rsidRDefault="00B6587A">
      <w:pPr>
        <w:pStyle w:val="SpeakerCon"/>
        <w:rPr>
          <w:rtl/>
        </w:rPr>
      </w:pPr>
      <w:r>
        <w:rPr>
          <w:rtl/>
        </w:rPr>
        <w:br/>
      </w:r>
      <w:bookmarkStart w:id="252" w:name="FS000000507T09_10_2003_14_56_11C"/>
      <w:bookmarkStart w:id="253" w:name="FS000000507T09_10_2003_14_57_14C"/>
      <w:bookmarkEnd w:id="252"/>
      <w:bookmarkEnd w:id="253"/>
      <w:r>
        <w:rPr>
          <w:rtl/>
        </w:rPr>
        <w:t>רן כהן (מרצ):</w:t>
      </w:r>
    </w:p>
    <w:p w14:paraId="78BF1C6F" w14:textId="77777777" w:rsidR="00000000" w:rsidRDefault="00B6587A">
      <w:pPr>
        <w:pStyle w:val="a"/>
        <w:rPr>
          <w:rtl/>
        </w:rPr>
      </w:pPr>
    </w:p>
    <w:p w14:paraId="56B2BA98" w14:textId="77777777" w:rsidR="00000000" w:rsidRDefault="00B6587A">
      <w:pPr>
        <w:pStyle w:val="a"/>
        <w:rPr>
          <w:rFonts w:hint="cs"/>
          <w:rtl/>
        </w:rPr>
      </w:pPr>
      <w:r>
        <w:rPr>
          <w:rFonts w:hint="cs"/>
          <w:rtl/>
        </w:rPr>
        <w:t>אפללו, תאמין לי, תיכף אפילו תבין למה: 1. הממשלה רוצה כן לכנס, להבהיל את הכנסת - - -</w:t>
      </w:r>
    </w:p>
    <w:p w14:paraId="21AD4531" w14:textId="77777777" w:rsidR="00000000" w:rsidRDefault="00B6587A">
      <w:pPr>
        <w:pStyle w:val="ac"/>
        <w:rPr>
          <w:rtl/>
        </w:rPr>
      </w:pPr>
      <w:r>
        <w:rPr>
          <w:rtl/>
        </w:rPr>
        <w:br/>
        <w:t>אלי אפללו (הליכוד):</w:t>
      </w:r>
    </w:p>
    <w:p w14:paraId="0F4438D4" w14:textId="77777777" w:rsidR="00000000" w:rsidRDefault="00B6587A">
      <w:pPr>
        <w:pStyle w:val="a"/>
        <w:rPr>
          <w:rtl/>
        </w:rPr>
      </w:pPr>
    </w:p>
    <w:p w14:paraId="4744D031" w14:textId="77777777" w:rsidR="00000000" w:rsidRDefault="00B6587A">
      <w:pPr>
        <w:pStyle w:val="a"/>
        <w:rPr>
          <w:rFonts w:hint="cs"/>
          <w:rtl/>
        </w:rPr>
      </w:pPr>
      <w:r>
        <w:rPr>
          <w:rFonts w:hint="cs"/>
          <w:rtl/>
        </w:rPr>
        <w:t>- - -</w:t>
      </w:r>
    </w:p>
    <w:p w14:paraId="35F3C3F7" w14:textId="77777777" w:rsidR="00000000" w:rsidRDefault="00B6587A">
      <w:pPr>
        <w:pStyle w:val="SpeakerCon"/>
        <w:rPr>
          <w:rtl/>
        </w:rPr>
      </w:pPr>
      <w:r>
        <w:rPr>
          <w:rtl/>
        </w:rPr>
        <w:br/>
      </w:r>
      <w:bookmarkStart w:id="254" w:name="FS000000507T09_10_2003_14_57_34C"/>
      <w:bookmarkEnd w:id="254"/>
      <w:r>
        <w:rPr>
          <w:rtl/>
        </w:rPr>
        <w:t>רן כהן (מרצ):</w:t>
      </w:r>
    </w:p>
    <w:p w14:paraId="63B19E3D" w14:textId="77777777" w:rsidR="00000000" w:rsidRDefault="00B6587A">
      <w:pPr>
        <w:pStyle w:val="a"/>
        <w:rPr>
          <w:rtl/>
        </w:rPr>
      </w:pPr>
    </w:p>
    <w:p w14:paraId="30107D40" w14:textId="77777777" w:rsidR="00000000" w:rsidRDefault="00B6587A">
      <w:pPr>
        <w:pStyle w:val="a"/>
        <w:rPr>
          <w:rFonts w:hint="cs"/>
          <w:rtl/>
        </w:rPr>
      </w:pPr>
      <w:r>
        <w:rPr>
          <w:rFonts w:hint="cs"/>
          <w:rtl/>
        </w:rPr>
        <w:t>חבר הכנסת אפלל</w:t>
      </w:r>
      <w:r>
        <w:rPr>
          <w:rFonts w:hint="cs"/>
          <w:rtl/>
        </w:rPr>
        <w:t>ו, להבהיל את הכנסת בפגרה ולקבל דיון מחוץ לסדר-היום ולהביא חקיקה שאיננה חקיקת תחרות - זאת חקיקת הפרטה פר-אקסלנס, ולעשות את זה בבהילות הזאת - סימן שיש לממשלה הזאת כוונות. הכוונה הראשונה שלה היא להשכיח - - -</w:t>
      </w:r>
    </w:p>
    <w:p w14:paraId="03A1DA18" w14:textId="77777777" w:rsidR="00000000" w:rsidRDefault="00B6587A">
      <w:pPr>
        <w:pStyle w:val="ac"/>
        <w:rPr>
          <w:rtl/>
        </w:rPr>
      </w:pPr>
      <w:r>
        <w:rPr>
          <w:rtl/>
        </w:rPr>
        <w:br/>
        <w:t>אלי אפללו (הליכוד):</w:t>
      </w:r>
    </w:p>
    <w:p w14:paraId="73387606" w14:textId="77777777" w:rsidR="00000000" w:rsidRDefault="00B6587A">
      <w:pPr>
        <w:pStyle w:val="a"/>
        <w:rPr>
          <w:rtl/>
        </w:rPr>
      </w:pPr>
    </w:p>
    <w:p w14:paraId="5814C3EE" w14:textId="77777777" w:rsidR="00000000" w:rsidRDefault="00B6587A">
      <w:pPr>
        <w:pStyle w:val="a"/>
        <w:rPr>
          <w:rFonts w:hint="cs"/>
          <w:rtl/>
        </w:rPr>
      </w:pPr>
      <w:r>
        <w:rPr>
          <w:rFonts w:hint="cs"/>
          <w:rtl/>
        </w:rPr>
        <w:t>מה קורה - - -</w:t>
      </w:r>
    </w:p>
    <w:p w14:paraId="2FAD7620" w14:textId="77777777" w:rsidR="00000000" w:rsidRDefault="00B6587A">
      <w:pPr>
        <w:pStyle w:val="ad"/>
        <w:rPr>
          <w:rtl/>
        </w:rPr>
      </w:pPr>
      <w:r>
        <w:rPr>
          <w:rtl/>
        </w:rPr>
        <w:br/>
        <w:t>היו"ר מוחמד בר</w:t>
      </w:r>
      <w:r>
        <w:rPr>
          <w:rtl/>
        </w:rPr>
        <w:t>כה:</w:t>
      </w:r>
    </w:p>
    <w:p w14:paraId="2C997C59" w14:textId="77777777" w:rsidR="00000000" w:rsidRDefault="00B6587A">
      <w:pPr>
        <w:pStyle w:val="a"/>
        <w:rPr>
          <w:rtl/>
        </w:rPr>
      </w:pPr>
    </w:p>
    <w:p w14:paraId="17442A31" w14:textId="77777777" w:rsidR="00000000" w:rsidRDefault="00B6587A">
      <w:pPr>
        <w:pStyle w:val="a"/>
        <w:rPr>
          <w:rFonts w:hint="cs"/>
          <w:rtl/>
        </w:rPr>
      </w:pPr>
      <w:r>
        <w:rPr>
          <w:rFonts w:hint="cs"/>
          <w:rtl/>
        </w:rPr>
        <w:t xml:space="preserve">אתה עולה אחריו כמעט. </w:t>
      </w:r>
    </w:p>
    <w:p w14:paraId="2D1354B2" w14:textId="77777777" w:rsidR="00000000" w:rsidRDefault="00B6587A">
      <w:pPr>
        <w:pStyle w:val="SpeakerCon"/>
        <w:rPr>
          <w:rtl/>
        </w:rPr>
      </w:pPr>
      <w:r>
        <w:rPr>
          <w:rtl/>
        </w:rPr>
        <w:br/>
      </w:r>
      <w:bookmarkStart w:id="255" w:name="FS000000507T09_10_2003_14_59_08C"/>
      <w:bookmarkEnd w:id="255"/>
      <w:r>
        <w:rPr>
          <w:rtl/>
        </w:rPr>
        <w:t>רן כהן (מרצ):</w:t>
      </w:r>
    </w:p>
    <w:p w14:paraId="59A501A9" w14:textId="77777777" w:rsidR="00000000" w:rsidRDefault="00B6587A">
      <w:pPr>
        <w:pStyle w:val="a"/>
        <w:rPr>
          <w:rtl/>
        </w:rPr>
      </w:pPr>
    </w:p>
    <w:p w14:paraId="2A3D97CC" w14:textId="77777777" w:rsidR="00000000" w:rsidRDefault="00B6587A">
      <w:pPr>
        <w:pStyle w:val="a"/>
        <w:rPr>
          <w:rFonts w:hint="cs"/>
          <w:rtl/>
        </w:rPr>
      </w:pPr>
      <w:r>
        <w:rPr>
          <w:rFonts w:hint="cs"/>
          <w:rtl/>
        </w:rPr>
        <w:t>הכוונה שלה היא קודם כול להשכיח את הפיגוע של יום שישי, את הכישלון שלה בתחום הביטחון. היא רוצה להשכיח את כל הגזירות שהיא מפילה במשק - -</w:t>
      </w:r>
    </w:p>
    <w:p w14:paraId="17F53A10" w14:textId="77777777" w:rsidR="00000000" w:rsidRDefault="00B6587A">
      <w:pPr>
        <w:pStyle w:val="ac"/>
        <w:rPr>
          <w:rtl/>
        </w:rPr>
      </w:pPr>
      <w:r>
        <w:rPr>
          <w:rtl/>
        </w:rPr>
        <w:br/>
        <w:t>אלי אפללו (הליכוד):</w:t>
      </w:r>
    </w:p>
    <w:p w14:paraId="35C14032" w14:textId="77777777" w:rsidR="00000000" w:rsidRDefault="00B6587A">
      <w:pPr>
        <w:pStyle w:val="a"/>
        <w:rPr>
          <w:rtl/>
        </w:rPr>
      </w:pPr>
    </w:p>
    <w:p w14:paraId="51C88379" w14:textId="77777777" w:rsidR="00000000" w:rsidRDefault="00B6587A">
      <w:pPr>
        <w:pStyle w:val="a"/>
        <w:rPr>
          <w:rFonts w:hint="cs"/>
          <w:rtl/>
        </w:rPr>
      </w:pPr>
      <w:r>
        <w:rPr>
          <w:rFonts w:hint="cs"/>
          <w:rtl/>
        </w:rPr>
        <w:t>אולי בכלל - - - היא רוצה לשנות את מזג האוויר - - -</w:t>
      </w:r>
    </w:p>
    <w:p w14:paraId="14689379" w14:textId="77777777" w:rsidR="00000000" w:rsidRDefault="00B6587A">
      <w:pPr>
        <w:pStyle w:val="SpeakerCon"/>
        <w:rPr>
          <w:rtl/>
        </w:rPr>
      </w:pPr>
      <w:r>
        <w:rPr>
          <w:rtl/>
        </w:rPr>
        <w:br/>
      </w:r>
      <w:bookmarkStart w:id="256" w:name="FS000000507T09_10_2003_15_00_17C"/>
      <w:bookmarkEnd w:id="256"/>
      <w:r>
        <w:rPr>
          <w:rtl/>
        </w:rPr>
        <w:t>רן כה</w:t>
      </w:r>
      <w:r>
        <w:rPr>
          <w:rtl/>
        </w:rPr>
        <w:t>ן (מרצ):</w:t>
      </w:r>
    </w:p>
    <w:p w14:paraId="0AEE4C9F" w14:textId="77777777" w:rsidR="00000000" w:rsidRDefault="00B6587A">
      <w:pPr>
        <w:pStyle w:val="a"/>
        <w:rPr>
          <w:rtl/>
        </w:rPr>
      </w:pPr>
    </w:p>
    <w:p w14:paraId="72FE240F" w14:textId="77777777" w:rsidR="00000000" w:rsidRDefault="00B6587A">
      <w:pPr>
        <w:pStyle w:val="a"/>
        <w:rPr>
          <w:rFonts w:hint="cs"/>
          <w:rtl/>
        </w:rPr>
      </w:pPr>
      <w:r>
        <w:rPr>
          <w:rFonts w:hint="cs"/>
          <w:rtl/>
        </w:rPr>
        <w:t xml:space="preserve">- - היא רוצה להשכיח את הכישלון שלה בכל התחומים. </w:t>
      </w:r>
    </w:p>
    <w:p w14:paraId="1ABA4B69" w14:textId="77777777" w:rsidR="00000000" w:rsidRDefault="00B6587A">
      <w:pPr>
        <w:pStyle w:val="a"/>
        <w:rPr>
          <w:rFonts w:hint="cs"/>
          <w:rtl/>
        </w:rPr>
      </w:pPr>
    </w:p>
    <w:p w14:paraId="77EBCDA3" w14:textId="77777777" w:rsidR="00000000" w:rsidRDefault="00B6587A">
      <w:pPr>
        <w:pStyle w:val="a"/>
        <w:rPr>
          <w:rFonts w:hint="cs"/>
          <w:rtl/>
        </w:rPr>
      </w:pPr>
      <w:r>
        <w:rPr>
          <w:rFonts w:hint="cs"/>
          <w:rtl/>
        </w:rPr>
        <w:t>ואני אגיד לך גם יותר מזה, הממשלה רוצה היום להשכיח את כל האבסורדים שהיא הולכת לעשות בבניית החומות ובגדרות בתוך השטחים, בבזבוזי מיליארדים. היא רוצה לעשות את זה על גבם - - -</w:t>
      </w:r>
    </w:p>
    <w:p w14:paraId="2C3CE5E5" w14:textId="77777777" w:rsidR="00000000" w:rsidRDefault="00B6587A">
      <w:pPr>
        <w:pStyle w:val="a"/>
        <w:rPr>
          <w:rFonts w:hint="cs"/>
          <w:rtl/>
        </w:rPr>
      </w:pPr>
    </w:p>
    <w:p w14:paraId="374C4973" w14:textId="77777777" w:rsidR="00000000" w:rsidRDefault="00B6587A">
      <w:pPr>
        <w:pStyle w:val="ac"/>
        <w:rPr>
          <w:rtl/>
        </w:rPr>
      </w:pPr>
      <w:r>
        <w:rPr>
          <w:rFonts w:hint="eastAsia"/>
          <w:rtl/>
        </w:rPr>
        <w:t>אלי</w:t>
      </w:r>
      <w:r>
        <w:rPr>
          <w:rtl/>
        </w:rPr>
        <w:t xml:space="preserve"> אפללו (הליכוד):</w:t>
      </w:r>
    </w:p>
    <w:p w14:paraId="04AA90A8" w14:textId="77777777" w:rsidR="00000000" w:rsidRDefault="00B6587A">
      <w:pPr>
        <w:pStyle w:val="a"/>
        <w:rPr>
          <w:rFonts w:hint="cs"/>
          <w:rtl/>
        </w:rPr>
      </w:pPr>
    </w:p>
    <w:p w14:paraId="1E7C2246" w14:textId="77777777" w:rsidR="00000000" w:rsidRDefault="00B6587A">
      <w:pPr>
        <w:pStyle w:val="a"/>
        <w:rPr>
          <w:rFonts w:hint="cs"/>
          <w:rtl/>
        </w:rPr>
      </w:pPr>
      <w:r>
        <w:rPr>
          <w:rFonts w:hint="cs"/>
          <w:rtl/>
        </w:rPr>
        <w:t>וחי</w:t>
      </w:r>
      <w:r>
        <w:rPr>
          <w:rFonts w:hint="cs"/>
          <w:rtl/>
        </w:rPr>
        <w:t>לופי שבויים - - -</w:t>
      </w:r>
    </w:p>
    <w:p w14:paraId="1B3B9579" w14:textId="77777777" w:rsidR="00000000" w:rsidRDefault="00B6587A">
      <w:pPr>
        <w:pStyle w:val="a"/>
        <w:rPr>
          <w:rFonts w:hint="cs"/>
          <w:rtl/>
        </w:rPr>
      </w:pPr>
    </w:p>
    <w:p w14:paraId="57E205B8" w14:textId="77777777" w:rsidR="00000000" w:rsidRDefault="00B6587A">
      <w:pPr>
        <w:pStyle w:val="ad"/>
        <w:rPr>
          <w:rtl/>
        </w:rPr>
      </w:pPr>
      <w:r>
        <w:rPr>
          <w:rtl/>
        </w:rPr>
        <w:t>היו"ר</w:t>
      </w:r>
      <w:r>
        <w:rPr>
          <w:rFonts w:hint="cs"/>
          <w:rtl/>
        </w:rPr>
        <w:t xml:space="preserve"> מוחמד ברכה</w:t>
      </w:r>
      <w:r>
        <w:rPr>
          <w:rtl/>
        </w:rPr>
        <w:t>:</w:t>
      </w:r>
    </w:p>
    <w:p w14:paraId="1502379E" w14:textId="77777777" w:rsidR="00000000" w:rsidRDefault="00B6587A">
      <w:pPr>
        <w:pStyle w:val="a"/>
        <w:rPr>
          <w:rtl/>
        </w:rPr>
      </w:pPr>
    </w:p>
    <w:p w14:paraId="111C5EBA" w14:textId="77777777" w:rsidR="00000000" w:rsidRDefault="00B6587A">
      <w:pPr>
        <w:pStyle w:val="a"/>
        <w:rPr>
          <w:rFonts w:hint="cs"/>
          <w:rtl/>
        </w:rPr>
      </w:pPr>
      <w:r>
        <w:rPr>
          <w:rFonts w:hint="cs"/>
          <w:rtl/>
        </w:rPr>
        <w:t>חבר הכנסת אפללו, קריאת ביניים זו קריאת ביניים ולא נאום. אתה עולה אחריו, תפסיק.</w:t>
      </w:r>
    </w:p>
    <w:p w14:paraId="086AAD23" w14:textId="77777777" w:rsidR="00000000" w:rsidRDefault="00B6587A">
      <w:pPr>
        <w:pStyle w:val="a"/>
        <w:rPr>
          <w:rFonts w:hint="cs"/>
          <w:rtl/>
        </w:rPr>
      </w:pPr>
    </w:p>
    <w:p w14:paraId="7F80C797" w14:textId="77777777" w:rsidR="00000000" w:rsidRDefault="00B6587A">
      <w:pPr>
        <w:pStyle w:val="ac"/>
        <w:rPr>
          <w:rtl/>
        </w:rPr>
      </w:pPr>
      <w:r>
        <w:rPr>
          <w:rFonts w:hint="eastAsia"/>
          <w:rtl/>
        </w:rPr>
        <w:t>אלי</w:t>
      </w:r>
      <w:r>
        <w:rPr>
          <w:rtl/>
        </w:rPr>
        <w:t xml:space="preserve"> אפללו (הליכוד):</w:t>
      </w:r>
    </w:p>
    <w:p w14:paraId="0A75EEAF" w14:textId="77777777" w:rsidR="00000000" w:rsidRDefault="00B6587A">
      <w:pPr>
        <w:pStyle w:val="a"/>
        <w:rPr>
          <w:rFonts w:hint="cs"/>
          <w:rtl/>
        </w:rPr>
      </w:pPr>
    </w:p>
    <w:p w14:paraId="695268BE" w14:textId="77777777" w:rsidR="00000000" w:rsidRDefault="00B6587A">
      <w:pPr>
        <w:pStyle w:val="a"/>
        <w:rPr>
          <w:rFonts w:hint="cs"/>
          <w:rtl/>
        </w:rPr>
      </w:pPr>
      <w:r>
        <w:rPr>
          <w:rFonts w:hint="cs"/>
          <w:rtl/>
        </w:rPr>
        <w:t>יש לך השבויים.</w:t>
      </w:r>
    </w:p>
    <w:p w14:paraId="19893192" w14:textId="77777777" w:rsidR="00000000" w:rsidRDefault="00B6587A">
      <w:pPr>
        <w:pStyle w:val="a"/>
        <w:rPr>
          <w:rFonts w:hint="cs"/>
          <w:rtl/>
        </w:rPr>
      </w:pPr>
    </w:p>
    <w:p w14:paraId="3F3F5AC6" w14:textId="77777777" w:rsidR="00000000" w:rsidRDefault="00B6587A">
      <w:pPr>
        <w:pStyle w:val="ad"/>
        <w:rPr>
          <w:rtl/>
        </w:rPr>
      </w:pPr>
      <w:r>
        <w:rPr>
          <w:rtl/>
        </w:rPr>
        <w:t>היו"ר</w:t>
      </w:r>
      <w:r>
        <w:rPr>
          <w:rFonts w:hint="cs"/>
          <w:rtl/>
        </w:rPr>
        <w:t xml:space="preserve"> מוחמד ברכה</w:t>
      </w:r>
      <w:r>
        <w:rPr>
          <w:rtl/>
        </w:rPr>
        <w:t>:</w:t>
      </w:r>
    </w:p>
    <w:p w14:paraId="7C8A2243" w14:textId="77777777" w:rsidR="00000000" w:rsidRDefault="00B6587A">
      <w:pPr>
        <w:pStyle w:val="a"/>
        <w:rPr>
          <w:rtl/>
        </w:rPr>
      </w:pPr>
    </w:p>
    <w:p w14:paraId="5A51575A" w14:textId="77777777" w:rsidR="00000000" w:rsidRDefault="00B6587A">
      <w:pPr>
        <w:pStyle w:val="a"/>
        <w:rPr>
          <w:rFonts w:hint="cs"/>
          <w:rtl/>
        </w:rPr>
      </w:pPr>
      <w:r>
        <w:rPr>
          <w:rFonts w:hint="cs"/>
          <w:rtl/>
        </w:rPr>
        <w:t>אני עוצר את הזמן.</w:t>
      </w:r>
    </w:p>
    <w:p w14:paraId="7D911100" w14:textId="77777777" w:rsidR="00000000" w:rsidRDefault="00B6587A">
      <w:pPr>
        <w:pStyle w:val="a"/>
        <w:rPr>
          <w:rFonts w:hint="cs"/>
          <w:rtl/>
        </w:rPr>
      </w:pPr>
    </w:p>
    <w:p w14:paraId="41463020" w14:textId="77777777" w:rsidR="00000000" w:rsidRDefault="00B6587A">
      <w:pPr>
        <w:pStyle w:val="Speaker"/>
        <w:rPr>
          <w:rtl/>
        </w:rPr>
      </w:pPr>
      <w:bookmarkStart w:id="257" w:name="FS000000456T09_10_2003_14_20_49C"/>
      <w:bookmarkStart w:id="258" w:name="FS000000507T09_10_2003_14_21_01"/>
      <w:bookmarkEnd w:id="257"/>
      <w:bookmarkEnd w:id="258"/>
      <w:r>
        <w:rPr>
          <w:rtl/>
        </w:rPr>
        <w:t>רן כהן (מרצ):</w:t>
      </w:r>
    </w:p>
    <w:p w14:paraId="3CB110AB" w14:textId="77777777" w:rsidR="00000000" w:rsidRDefault="00B6587A">
      <w:pPr>
        <w:pStyle w:val="a"/>
        <w:rPr>
          <w:rtl/>
        </w:rPr>
      </w:pPr>
    </w:p>
    <w:p w14:paraId="6FD9502D" w14:textId="77777777" w:rsidR="00000000" w:rsidRDefault="00B6587A">
      <w:pPr>
        <w:pStyle w:val="a"/>
        <w:rPr>
          <w:rFonts w:hint="cs"/>
          <w:rtl/>
        </w:rPr>
      </w:pPr>
      <w:r>
        <w:rPr>
          <w:rFonts w:hint="cs"/>
          <w:rtl/>
        </w:rPr>
        <w:t>אדוני היושב-ראש, תאמין לי, יש לי גם הוכחות, תיכף</w:t>
      </w:r>
      <w:r>
        <w:rPr>
          <w:rFonts w:hint="cs"/>
          <w:rtl/>
        </w:rPr>
        <w:t xml:space="preserve"> אפללו ישתוק, כי אני אשים אותן על השולחן.</w:t>
      </w:r>
    </w:p>
    <w:p w14:paraId="7EE5C94D" w14:textId="77777777" w:rsidR="00000000" w:rsidRDefault="00B6587A">
      <w:pPr>
        <w:pStyle w:val="a"/>
        <w:rPr>
          <w:rFonts w:hint="cs"/>
          <w:rtl/>
        </w:rPr>
      </w:pPr>
    </w:p>
    <w:p w14:paraId="50689206" w14:textId="77777777" w:rsidR="00000000" w:rsidRDefault="00B6587A">
      <w:pPr>
        <w:pStyle w:val="ad"/>
        <w:rPr>
          <w:rtl/>
        </w:rPr>
      </w:pPr>
      <w:r>
        <w:rPr>
          <w:rtl/>
        </w:rPr>
        <w:t>היו"ר</w:t>
      </w:r>
      <w:r>
        <w:rPr>
          <w:rFonts w:hint="cs"/>
          <w:rtl/>
        </w:rPr>
        <w:t xml:space="preserve"> מוחמד ברכה</w:t>
      </w:r>
      <w:r>
        <w:rPr>
          <w:rtl/>
        </w:rPr>
        <w:t>:</w:t>
      </w:r>
    </w:p>
    <w:p w14:paraId="56B6BE2E" w14:textId="77777777" w:rsidR="00000000" w:rsidRDefault="00B6587A">
      <w:pPr>
        <w:pStyle w:val="a"/>
        <w:rPr>
          <w:rFonts w:hint="cs"/>
          <w:rtl/>
        </w:rPr>
      </w:pPr>
    </w:p>
    <w:p w14:paraId="3BAAC7EC" w14:textId="77777777" w:rsidR="00000000" w:rsidRDefault="00B6587A">
      <w:pPr>
        <w:pStyle w:val="a"/>
        <w:rPr>
          <w:rFonts w:hint="cs"/>
          <w:rtl/>
        </w:rPr>
      </w:pPr>
      <w:r>
        <w:rPr>
          <w:rFonts w:hint="cs"/>
          <w:rtl/>
        </w:rPr>
        <w:t>אתה תקרא קריאות ביניים, ואני אנכה את זה מהזמן שלך ולא מהזמן שלו. רן כהן, בבקשה, תגמור.</w:t>
      </w:r>
    </w:p>
    <w:p w14:paraId="21C48114" w14:textId="77777777" w:rsidR="00000000" w:rsidRDefault="00B6587A">
      <w:pPr>
        <w:pStyle w:val="a"/>
        <w:rPr>
          <w:rFonts w:hint="cs"/>
          <w:rtl/>
        </w:rPr>
      </w:pPr>
    </w:p>
    <w:p w14:paraId="0A9895AA" w14:textId="77777777" w:rsidR="00000000" w:rsidRDefault="00B6587A">
      <w:pPr>
        <w:pStyle w:val="ac"/>
        <w:rPr>
          <w:rtl/>
        </w:rPr>
      </w:pPr>
      <w:r>
        <w:rPr>
          <w:rFonts w:hint="eastAsia"/>
          <w:rtl/>
        </w:rPr>
        <w:t>אלי</w:t>
      </w:r>
      <w:r>
        <w:rPr>
          <w:rtl/>
        </w:rPr>
        <w:t xml:space="preserve"> אפללו (הליכוד):</w:t>
      </w:r>
    </w:p>
    <w:p w14:paraId="1AB2537B" w14:textId="77777777" w:rsidR="00000000" w:rsidRDefault="00B6587A">
      <w:pPr>
        <w:pStyle w:val="a"/>
        <w:rPr>
          <w:rFonts w:hint="cs"/>
          <w:rtl/>
        </w:rPr>
      </w:pPr>
    </w:p>
    <w:p w14:paraId="46395C6A" w14:textId="77777777" w:rsidR="00000000" w:rsidRDefault="00B6587A">
      <w:pPr>
        <w:pStyle w:val="a"/>
        <w:rPr>
          <w:rFonts w:hint="cs"/>
          <w:rtl/>
        </w:rPr>
      </w:pPr>
      <w:r>
        <w:rPr>
          <w:rFonts w:hint="cs"/>
          <w:rtl/>
        </w:rPr>
        <w:t>אתה מאיים עלי נורא. איומים.</w:t>
      </w:r>
    </w:p>
    <w:p w14:paraId="219B3A55" w14:textId="77777777" w:rsidR="00000000" w:rsidRDefault="00B6587A">
      <w:pPr>
        <w:pStyle w:val="a"/>
        <w:rPr>
          <w:rFonts w:hint="cs"/>
          <w:rtl/>
        </w:rPr>
      </w:pPr>
    </w:p>
    <w:p w14:paraId="5B1990F7" w14:textId="77777777" w:rsidR="00000000" w:rsidRDefault="00B6587A">
      <w:pPr>
        <w:pStyle w:val="ad"/>
        <w:rPr>
          <w:rtl/>
        </w:rPr>
      </w:pPr>
      <w:r>
        <w:rPr>
          <w:rtl/>
        </w:rPr>
        <w:t>היו"ר</w:t>
      </w:r>
      <w:r>
        <w:rPr>
          <w:rFonts w:hint="cs"/>
          <w:rtl/>
        </w:rPr>
        <w:t xml:space="preserve"> מוחמד ברכה</w:t>
      </w:r>
      <w:r>
        <w:rPr>
          <w:rtl/>
        </w:rPr>
        <w:t>:</w:t>
      </w:r>
    </w:p>
    <w:p w14:paraId="7EDB3582" w14:textId="77777777" w:rsidR="00000000" w:rsidRDefault="00B6587A">
      <w:pPr>
        <w:pStyle w:val="a"/>
        <w:rPr>
          <w:rFonts w:hint="cs"/>
          <w:rtl/>
        </w:rPr>
      </w:pPr>
    </w:p>
    <w:p w14:paraId="3AA0BE01" w14:textId="77777777" w:rsidR="00000000" w:rsidRDefault="00B6587A">
      <w:pPr>
        <w:pStyle w:val="a"/>
        <w:rPr>
          <w:rFonts w:hint="cs"/>
          <w:rtl/>
        </w:rPr>
      </w:pPr>
      <w:r>
        <w:rPr>
          <w:rFonts w:hint="cs"/>
          <w:rtl/>
        </w:rPr>
        <w:t>אני הערתי לך. בבקשה, אדוני, תמשיך.</w:t>
      </w:r>
    </w:p>
    <w:p w14:paraId="43A5F6EB" w14:textId="77777777" w:rsidR="00000000" w:rsidRDefault="00B6587A">
      <w:pPr>
        <w:pStyle w:val="SpeakerCon"/>
        <w:rPr>
          <w:rtl/>
        </w:rPr>
      </w:pPr>
      <w:bookmarkStart w:id="259" w:name="FS000000507T09_10_2003_14_23_18C"/>
      <w:bookmarkEnd w:id="259"/>
    </w:p>
    <w:p w14:paraId="50FE64F2" w14:textId="77777777" w:rsidR="00000000" w:rsidRDefault="00B6587A">
      <w:pPr>
        <w:pStyle w:val="SpeakerCon"/>
        <w:rPr>
          <w:rtl/>
        </w:rPr>
      </w:pPr>
      <w:r>
        <w:rPr>
          <w:rtl/>
        </w:rPr>
        <w:t>ר</w:t>
      </w:r>
      <w:r>
        <w:rPr>
          <w:rtl/>
        </w:rPr>
        <w:t>ן כהן (מרצ):</w:t>
      </w:r>
    </w:p>
    <w:p w14:paraId="4A736E02" w14:textId="77777777" w:rsidR="00000000" w:rsidRDefault="00B6587A">
      <w:pPr>
        <w:pStyle w:val="a"/>
        <w:rPr>
          <w:rtl/>
        </w:rPr>
      </w:pPr>
    </w:p>
    <w:p w14:paraId="49501140" w14:textId="77777777" w:rsidR="00000000" w:rsidRDefault="00B6587A">
      <w:pPr>
        <w:pStyle w:val="a"/>
        <w:rPr>
          <w:rFonts w:hint="cs"/>
          <w:rtl/>
        </w:rPr>
      </w:pPr>
      <w:r>
        <w:rPr>
          <w:rFonts w:hint="cs"/>
          <w:rtl/>
        </w:rPr>
        <w:t>אדוני היושב-ראש, הלוא הכול קורס. החברה קורסת, הכלכלה קורסת, הביטחון בקטסטרופה, ועל הכול, אין תקווה מדינית, והמושחתים עומדים בראש השלטון. הם צריכים איכשהו את כל הערימה הנוראה הזאת להחביא. איך הם יחביאו אותה? איך? על-ידי כך שמרימים את היד ואת ה</w:t>
      </w:r>
      <w:r>
        <w:rPr>
          <w:rFonts w:hint="cs"/>
          <w:rtl/>
        </w:rPr>
        <w:t>גרזן על ציבור העובדים.</w:t>
      </w:r>
    </w:p>
    <w:p w14:paraId="1FB2ABE1" w14:textId="77777777" w:rsidR="00000000" w:rsidRDefault="00B6587A">
      <w:pPr>
        <w:pStyle w:val="a"/>
        <w:rPr>
          <w:rFonts w:hint="cs"/>
          <w:rtl/>
        </w:rPr>
      </w:pPr>
    </w:p>
    <w:p w14:paraId="2478923C" w14:textId="77777777" w:rsidR="00000000" w:rsidRDefault="00B6587A">
      <w:pPr>
        <w:pStyle w:val="a"/>
        <w:rPr>
          <w:rFonts w:hint="cs"/>
          <w:rtl/>
        </w:rPr>
      </w:pPr>
      <w:r>
        <w:rPr>
          <w:rFonts w:hint="cs"/>
          <w:rtl/>
        </w:rPr>
        <w:t xml:space="preserve">אגב, אתם רוצים הוכחה? מאוד פשוט. חבר הכנסת אפללו, מה היה לפני כמה חודשים? אמרו שעובדי המדינה הם פרזיטים. הם עול, שביבי נתניהו נושא אותם על גבו, אז הם פרזיטים. לאחר מכן אמרו דברים שהם הסתה אדירה נגד המובטלים. אמרו שמי שאשם באבטלה זה </w:t>
      </w:r>
      <w:r>
        <w:rPr>
          <w:rFonts w:hint="cs"/>
          <w:rtl/>
        </w:rPr>
        <w:t>המובטלים, זו לא הממשלה שגורמת לזה שהם יהיו מובטלים. המובטלים אשמים, הם הרשעים.</w:t>
      </w:r>
    </w:p>
    <w:p w14:paraId="408EC3D1" w14:textId="77777777" w:rsidR="00000000" w:rsidRDefault="00B6587A">
      <w:pPr>
        <w:pStyle w:val="a"/>
        <w:rPr>
          <w:rFonts w:hint="cs"/>
          <w:rtl/>
        </w:rPr>
      </w:pPr>
    </w:p>
    <w:p w14:paraId="3FFAEF5C" w14:textId="77777777" w:rsidR="00000000" w:rsidRDefault="00B6587A">
      <w:pPr>
        <w:pStyle w:val="ad"/>
        <w:rPr>
          <w:rtl/>
        </w:rPr>
      </w:pPr>
      <w:r>
        <w:rPr>
          <w:rtl/>
        </w:rPr>
        <w:t>היו"ר</w:t>
      </w:r>
      <w:r>
        <w:rPr>
          <w:rFonts w:hint="cs"/>
          <w:rtl/>
        </w:rPr>
        <w:t xml:space="preserve"> מוחמד ברכה</w:t>
      </w:r>
      <w:r>
        <w:rPr>
          <w:rtl/>
        </w:rPr>
        <w:t>:</w:t>
      </w:r>
    </w:p>
    <w:p w14:paraId="18BD6C60" w14:textId="77777777" w:rsidR="00000000" w:rsidRDefault="00B6587A">
      <w:pPr>
        <w:pStyle w:val="a"/>
        <w:rPr>
          <w:rFonts w:hint="cs"/>
          <w:rtl/>
        </w:rPr>
      </w:pPr>
    </w:p>
    <w:p w14:paraId="35F34B15" w14:textId="77777777" w:rsidR="00000000" w:rsidRDefault="00B6587A">
      <w:pPr>
        <w:pStyle w:val="a"/>
        <w:rPr>
          <w:rFonts w:hint="cs"/>
          <w:rtl/>
        </w:rPr>
      </w:pPr>
      <w:r>
        <w:rPr>
          <w:rFonts w:hint="cs"/>
          <w:rtl/>
        </w:rPr>
        <w:t>אדוני, משפט סיום.</w:t>
      </w:r>
    </w:p>
    <w:p w14:paraId="519444E9" w14:textId="77777777" w:rsidR="00000000" w:rsidRDefault="00B6587A">
      <w:pPr>
        <w:pStyle w:val="a"/>
        <w:rPr>
          <w:rFonts w:hint="cs"/>
          <w:rtl/>
        </w:rPr>
      </w:pPr>
    </w:p>
    <w:p w14:paraId="40248825" w14:textId="77777777" w:rsidR="00000000" w:rsidRDefault="00B6587A">
      <w:pPr>
        <w:pStyle w:val="SpeakerCon"/>
        <w:rPr>
          <w:rtl/>
        </w:rPr>
      </w:pPr>
      <w:bookmarkStart w:id="260" w:name="FS000000507T09_10_2003_14_26_01C"/>
      <w:bookmarkEnd w:id="260"/>
      <w:r>
        <w:rPr>
          <w:rtl/>
        </w:rPr>
        <w:t>רן כהן (מרצ):</w:t>
      </w:r>
    </w:p>
    <w:p w14:paraId="5487C3B0" w14:textId="77777777" w:rsidR="00000000" w:rsidRDefault="00B6587A">
      <w:pPr>
        <w:pStyle w:val="a"/>
        <w:rPr>
          <w:rtl/>
        </w:rPr>
      </w:pPr>
    </w:p>
    <w:p w14:paraId="776B2561" w14:textId="77777777" w:rsidR="00000000" w:rsidRDefault="00B6587A">
      <w:pPr>
        <w:pStyle w:val="a"/>
        <w:rPr>
          <w:rFonts w:hint="cs"/>
          <w:rtl/>
        </w:rPr>
      </w:pPr>
      <w:r>
        <w:rPr>
          <w:rFonts w:hint="cs"/>
          <w:rtl/>
        </w:rPr>
        <w:t>אני מסיים, הייתי מסיים כבר.</w:t>
      </w:r>
    </w:p>
    <w:p w14:paraId="6485F066" w14:textId="77777777" w:rsidR="00000000" w:rsidRDefault="00B6587A">
      <w:pPr>
        <w:pStyle w:val="a"/>
        <w:rPr>
          <w:rFonts w:hint="cs"/>
          <w:rtl/>
        </w:rPr>
      </w:pPr>
    </w:p>
    <w:p w14:paraId="01646422" w14:textId="77777777" w:rsidR="00000000" w:rsidRDefault="00B6587A">
      <w:pPr>
        <w:pStyle w:val="a"/>
        <w:rPr>
          <w:rFonts w:hint="cs"/>
          <w:rtl/>
        </w:rPr>
      </w:pPr>
      <w:r>
        <w:rPr>
          <w:rFonts w:hint="cs"/>
          <w:rtl/>
        </w:rPr>
        <w:t>אתמול שמענו מטומי לפיד שבתי-הדין לעבודה הם בכלל אסון למשק, והיום עובדי הנמלים הם האסון. אם עוב</w:t>
      </w:r>
      <w:r>
        <w:rPr>
          <w:rFonts w:hint="cs"/>
          <w:rtl/>
        </w:rPr>
        <w:t xml:space="preserve">די הנמלים הם אסון, היה צריך לקבל את מה שהוסכם אתם, לשבת למשא-ומתן, להגיע לפתרון, ולא לגרום למצב שבו מסיתים נגד עובדי הנמלים עובדי מפעלים אחרים, נגד עובדי המדינה את עובדי הנמלים, נגד המובטלים את העובדים. </w:t>
      </w:r>
    </w:p>
    <w:p w14:paraId="03620F1F" w14:textId="77777777" w:rsidR="00000000" w:rsidRDefault="00B6587A">
      <w:pPr>
        <w:pStyle w:val="a"/>
        <w:rPr>
          <w:rFonts w:hint="cs"/>
          <w:rtl/>
        </w:rPr>
      </w:pPr>
    </w:p>
    <w:p w14:paraId="63EAD687" w14:textId="77777777" w:rsidR="00000000" w:rsidRDefault="00B6587A">
      <w:pPr>
        <w:pStyle w:val="a"/>
        <w:rPr>
          <w:rFonts w:hint="cs"/>
          <w:rtl/>
        </w:rPr>
      </w:pPr>
      <w:r>
        <w:rPr>
          <w:rFonts w:hint="cs"/>
          <w:rtl/>
        </w:rPr>
        <w:t>זאת ממשלת הסתה נגד העובדים, כשכל עניינה הוא לשסות א</w:t>
      </w:r>
      <w:r>
        <w:rPr>
          <w:rFonts w:hint="cs"/>
          <w:rtl/>
        </w:rPr>
        <w:t>ותם אלה באלה, כדי להסתיר את כל שחיתותה בכל המובנים.</w:t>
      </w:r>
    </w:p>
    <w:p w14:paraId="4334DC35" w14:textId="77777777" w:rsidR="00000000" w:rsidRDefault="00B6587A">
      <w:pPr>
        <w:pStyle w:val="a"/>
        <w:rPr>
          <w:rFonts w:hint="cs"/>
          <w:rtl/>
        </w:rPr>
      </w:pPr>
    </w:p>
    <w:p w14:paraId="5DF0ABB4" w14:textId="77777777" w:rsidR="00000000" w:rsidRDefault="00B6587A">
      <w:pPr>
        <w:pStyle w:val="ad"/>
        <w:rPr>
          <w:rtl/>
        </w:rPr>
      </w:pPr>
      <w:r>
        <w:rPr>
          <w:rtl/>
        </w:rPr>
        <w:t>היו"ר</w:t>
      </w:r>
      <w:r>
        <w:rPr>
          <w:rFonts w:hint="cs"/>
          <w:rtl/>
        </w:rPr>
        <w:t xml:space="preserve"> מוחמד ברכה</w:t>
      </w:r>
      <w:r>
        <w:rPr>
          <w:rtl/>
        </w:rPr>
        <w:t>:</w:t>
      </w:r>
    </w:p>
    <w:p w14:paraId="74F7F90C" w14:textId="77777777" w:rsidR="00000000" w:rsidRDefault="00B6587A">
      <w:pPr>
        <w:pStyle w:val="a"/>
        <w:rPr>
          <w:rFonts w:hint="cs"/>
          <w:rtl/>
        </w:rPr>
      </w:pPr>
    </w:p>
    <w:p w14:paraId="681A2756" w14:textId="77777777" w:rsidR="00000000" w:rsidRDefault="00B6587A">
      <w:pPr>
        <w:pStyle w:val="a"/>
        <w:rPr>
          <w:rFonts w:hint="cs"/>
          <w:rtl/>
        </w:rPr>
      </w:pPr>
      <w:r>
        <w:rPr>
          <w:rFonts w:hint="cs"/>
          <w:rtl/>
        </w:rPr>
        <w:t>תודה רבה, אדוני. חבר הכנסת רן כהן, בבקשה.</w:t>
      </w:r>
    </w:p>
    <w:p w14:paraId="4E63F053" w14:textId="77777777" w:rsidR="00000000" w:rsidRDefault="00B6587A">
      <w:pPr>
        <w:pStyle w:val="a"/>
        <w:rPr>
          <w:rFonts w:hint="cs"/>
          <w:rtl/>
        </w:rPr>
      </w:pPr>
    </w:p>
    <w:p w14:paraId="6B077113" w14:textId="77777777" w:rsidR="00000000" w:rsidRDefault="00B6587A">
      <w:pPr>
        <w:pStyle w:val="SpeakerCon"/>
        <w:rPr>
          <w:rtl/>
        </w:rPr>
      </w:pPr>
      <w:bookmarkStart w:id="261" w:name="FS000000507T09_10_2003_14_27_54C"/>
      <w:bookmarkEnd w:id="261"/>
      <w:r>
        <w:rPr>
          <w:rtl/>
        </w:rPr>
        <w:t>רן כהן (מרצ):</w:t>
      </w:r>
    </w:p>
    <w:p w14:paraId="1789C656" w14:textId="77777777" w:rsidR="00000000" w:rsidRDefault="00B6587A">
      <w:pPr>
        <w:pStyle w:val="a"/>
        <w:rPr>
          <w:rtl/>
        </w:rPr>
      </w:pPr>
    </w:p>
    <w:p w14:paraId="1B8AA264" w14:textId="77777777" w:rsidR="00000000" w:rsidRDefault="00B6587A">
      <w:pPr>
        <w:pStyle w:val="a"/>
        <w:rPr>
          <w:rFonts w:hint="cs"/>
          <w:rtl/>
        </w:rPr>
      </w:pPr>
      <w:r>
        <w:rPr>
          <w:rFonts w:hint="cs"/>
          <w:rtl/>
        </w:rPr>
        <w:t>לא פלא שהיום יש כותרת בעיתון שאומרת שישראל מידרדרת ונעשית אחת המדינות המושחתות בעולם, תודה רבה.</w:t>
      </w:r>
    </w:p>
    <w:p w14:paraId="3084A54E" w14:textId="77777777" w:rsidR="00000000" w:rsidRDefault="00B6587A">
      <w:pPr>
        <w:pStyle w:val="a"/>
        <w:rPr>
          <w:rFonts w:hint="cs"/>
          <w:rtl/>
        </w:rPr>
      </w:pPr>
    </w:p>
    <w:p w14:paraId="6BC6660B" w14:textId="77777777" w:rsidR="00000000" w:rsidRDefault="00B6587A">
      <w:pPr>
        <w:pStyle w:val="ad"/>
        <w:rPr>
          <w:rtl/>
        </w:rPr>
      </w:pPr>
      <w:r>
        <w:rPr>
          <w:rtl/>
        </w:rPr>
        <w:t>היו"ר</w:t>
      </w:r>
      <w:r>
        <w:rPr>
          <w:rFonts w:hint="cs"/>
          <w:rtl/>
        </w:rPr>
        <w:t xml:space="preserve"> מוחמד ברכה</w:t>
      </w:r>
      <w:r>
        <w:rPr>
          <w:rtl/>
        </w:rPr>
        <w:t>:</w:t>
      </w:r>
    </w:p>
    <w:p w14:paraId="3545A37E" w14:textId="77777777" w:rsidR="00000000" w:rsidRDefault="00B6587A">
      <w:pPr>
        <w:pStyle w:val="a"/>
        <w:rPr>
          <w:rFonts w:hint="cs"/>
          <w:rtl/>
        </w:rPr>
      </w:pPr>
    </w:p>
    <w:p w14:paraId="4B9DD70A" w14:textId="77777777" w:rsidR="00000000" w:rsidRDefault="00B6587A">
      <w:pPr>
        <w:pStyle w:val="a"/>
        <w:rPr>
          <w:rFonts w:hint="cs"/>
          <w:rtl/>
        </w:rPr>
      </w:pPr>
      <w:r>
        <w:rPr>
          <w:rFonts w:hint="cs"/>
          <w:rtl/>
        </w:rPr>
        <w:t xml:space="preserve">חבר הכנסת </w:t>
      </w:r>
      <w:r>
        <w:rPr>
          <w:rFonts w:hint="cs"/>
          <w:rtl/>
        </w:rPr>
        <w:t>ישראל אייכלר, בבקשה. אחריו - חבר הכנסת אלי אפללו. אחרי חבר הכנסת אפללו - חבר הכנסת יוסי שריד, ואחריו - חבר הכנסת טלב אלסאנע.</w:t>
      </w:r>
    </w:p>
    <w:p w14:paraId="014F724E" w14:textId="77777777" w:rsidR="00000000" w:rsidRDefault="00B6587A">
      <w:pPr>
        <w:pStyle w:val="a"/>
        <w:rPr>
          <w:rFonts w:hint="cs"/>
          <w:rtl/>
        </w:rPr>
      </w:pPr>
    </w:p>
    <w:p w14:paraId="5FE0BB61" w14:textId="77777777" w:rsidR="00000000" w:rsidRDefault="00B6587A">
      <w:pPr>
        <w:pStyle w:val="Speaker"/>
        <w:rPr>
          <w:rtl/>
        </w:rPr>
      </w:pPr>
      <w:bookmarkStart w:id="262" w:name="FS000001057T09_10_2003_14_28_50"/>
      <w:bookmarkEnd w:id="262"/>
      <w:r>
        <w:rPr>
          <w:rFonts w:hint="eastAsia"/>
          <w:rtl/>
        </w:rPr>
        <w:t>ישראל</w:t>
      </w:r>
      <w:r>
        <w:rPr>
          <w:rtl/>
        </w:rPr>
        <w:t xml:space="preserve"> אייכלר (יהדות התורה):</w:t>
      </w:r>
    </w:p>
    <w:p w14:paraId="4B81560D" w14:textId="77777777" w:rsidR="00000000" w:rsidRDefault="00B6587A">
      <w:pPr>
        <w:pStyle w:val="a"/>
        <w:rPr>
          <w:rFonts w:hint="cs"/>
          <w:rtl/>
        </w:rPr>
      </w:pPr>
    </w:p>
    <w:p w14:paraId="3BCEFF8C" w14:textId="77777777" w:rsidR="00000000" w:rsidRDefault="00B6587A">
      <w:pPr>
        <w:pStyle w:val="a"/>
        <w:rPr>
          <w:rFonts w:hint="cs"/>
          <w:rtl/>
        </w:rPr>
      </w:pPr>
      <w:r>
        <w:rPr>
          <w:rFonts w:hint="cs"/>
          <w:rtl/>
        </w:rPr>
        <w:t>אדוני היושב-ראש, חברי הכנסת, בימים אלה מציינים 30 שנה לאסון מלחמת יום הכיפורים. מתפרסמות עדויות. כולנ</w:t>
      </w:r>
      <w:r>
        <w:rPr>
          <w:rFonts w:hint="cs"/>
          <w:rtl/>
        </w:rPr>
        <w:t>ו הרגשנו שמשהו לא בסדר, אבל עכשיו יש גם הוכחות להתנהגות השלטונית דאז, שלא לומר מה היה אילו היו מקדימים ועושים הסכם שלום עם מצרים עשר שנים קודם לכן.</w:t>
      </w:r>
    </w:p>
    <w:p w14:paraId="0F2E7B00" w14:textId="77777777" w:rsidR="00000000" w:rsidRDefault="00B6587A">
      <w:pPr>
        <w:pStyle w:val="a"/>
        <w:rPr>
          <w:rFonts w:hint="cs"/>
          <w:rtl/>
        </w:rPr>
      </w:pPr>
    </w:p>
    <w:p w14:paraId="05315A03" w14:textId="77777777" w:rsidR="00000000" w:rsidRDefault="00B6587A">
      <w:pPr>
        <w:pStyle w:val="a"/>
        <w:rPr>
          <w:rFonts w:hint="cs"/>
          <w:rtl/>
        </w:rPr>
      </w:pPr>
      <w:r>
        <w:rPr>
          <w:rFonts w:hint="cs"/>
          <w:rtl/>
        </w:rPr>
        <w:t>קראתי שוועדת החוץ והביטחון בדקה במה עסקה הוועדה אז. היא עסקה בביקור גולדה מאיר אצל קרייסקי באוסטריה. אבל זו</w:t>
      </w:r>
      <w:r>
        <w:rPr>
          <w:rFonts w:hint="cs"/>
          <w:rtl/>
        </w:rPr>
        <w:t xml:space="preserve"> חוכמה לאחר מעשה, ואנחנו לא עוסקים בהיסטוריה. </w:t>
      </w:r>
    </w:p>
    <w:p w14:paraId="5156E29B" w14:textId="77777777" w:rsidR="00000000" w:rsidRDefault="00B6587A">
      <w:pPr>
        <w:pStyle w:val="a"/>
        <w:rPr>
          <w:rFonts w:hint="cs"/>
          <w:rtl/>
        </w:rPr>
      </w:pPr>
    </w:p>
    <w:p w14:paraId="0D403305" w14:textId="77777777" w:rsidR="00000000" w:rsidRDefault="00B6587A">
      <w:pPr>
        <w:pStyle w:val="a"/>
        <w:rPr>
          <w:rFonts w:hint="cs"/>
          <w:rtl/>
        </w:rPr>
      </w:pPr>
      <w:r>
        <w:rPr>
          <w:rFonts w:hint="cs"/>
          <w:rtl/>
        </w:rPr>
        <w:t>אנחנו עוסקים היום ואתמול בנושאים שישאלו בספרי ההיסטוריה: במה עסקתם כשהייתם חברי הכנסת, בתקופה שבה גברים, נשים, ילדים, זקנים ותינוקות התפוצצו באוטובוסים ובמסעדות, ומשפחות שלמות נקברות, ונירון קיסר מנגן על מיתר</w:t>
      </w:r>
      <w:r>
        <w:rPr>
          <w:rFonts w:hint="cs"/>
          <w:rtl/>
        </w:rPr>
        <w:t xml:space="preserve">י הכינור ומפיק צלילי שנאה ואיבה למגזרי אוכלוסייה שונים, לעובדים. </w:t>
      </w:r>
    </w:p>
    <w:p w14:paraId="72F21111" w14:textId="77777777" w:rsidR="00000000" w:rsidRDefault="00B6587A">
      <w:pPr>
        <w:pStyle w:val="a"/>
        <w:rPr>
          <w:rFonts w:hint="cs"/>
          <w:rtl/>
        </w:rPr>
      </w:pPr>
    </w:p>
    <w:p w14:paraId="4B85B99A" w14:textId="77777777" w:rsidR="00000000" w:rsidRDefault="00B6587A">
      <w:pPr>
        <w:pStyle w:val="a"/>
        <w:rPr>
          <w:rFonts w:hint="cs"/>
          <w:rtl/>
        </w:rPr>
      </w:pPr>
      <w:r>
        <w:rPr>
          <w:rFonts w:hint="cs"/>
          <w:rtl/>
        </w:rPr>
        <w:t>אני לא בא להגן על עובדים שמונו על-ידי המאפיה השלטת, ויש להם "יגואר", אני מדבר על אלפי העובדים שאין להם, ואסור לכלול עובדים עמלי כפיים עם המושחתים שמנהיגים אותם.</w:t>
      </w:r>
    </w:p>
    <w:p w14:paraId="642E2FAC" w14:textId="77777777" w:rsidR="00000000" w:rsidRDefault="00B6587A">
      <w:pPr>
        <w:pStyle w:val="a"/>
        <w:rPr>
          <w:rFonts w:hint="cs"/>
          <w:rtl/>
        </w:rPr>
      </w:pPr>
    </w:p>
    <w:p w14:paraId="5AE7B472" w14:textId="77777777" w:rsidR="00000000" w:rsidRDefault="00B6587A">
      <w:pPr>
        <w:pStyle w:val="a"/>
        <w:rPr>
          <w:rFonts w:hint="cs"/>
          <w:rtl/>
        </w:rPr>
      </w:pPr>
      <w:r>
        <w:rPr>
          <w:rFonts w:hint="cs"/>
          <w:rtl/>
        </w:rPr>
        <w:t>עצם הכינוס הדחוף של הכנסת ל</w:t>
      </w:r>
      <w:r>
        <w:rPr>
          <w:rFonts w:hint="cs"/>
          <w:rtl/>
        </w:rPr>
        <w:t>א עוסק במניעת פיגועים, לא עוסק בבעיות הכלכלה האמיתיות, אלא עושה מבחן כוח לשלטון מול ועדי העובדים.</w:t>
      </w:r>
    </w:p>
    <w:p w14:paraId="060266E3" w14:textId="77777777" w:rsidR="00000000" w:rsidRDefault="00B6587A">
      <w:pPr>
        <w:pStyle w:val="a"/>
        <w:rPr>
          <w:rFonts w:hint="cs"/>
          <w:rtl/>
        </w:rPr>
      </w:pPr>
    </w:p>
    <w:p w14:paraId="2531D467" w14:textId="77777777" w:rsidR="00000000" w:rsidRDefault="00B6587A">
      <w:pPr>
        <w:pStyle w:val="a"/>
        <w:rPr>
          <w:rFonts w:hint="cs"/>
          <w:rtl/>
        </w:rPr>
      </w:pPr>
      <w:r>
        <w:rPr>
          <w:rFonts w:hint="cs"/>
          <w:rtl/>
        </w:rPr>
        <w:t>הממשלה אתמול והכנסת היום עוסקות בזוטות, יחסית למצב הקשה שהעם הזה נמצא בו בימים הנוראים האלה, תרתי משמע. יש לנו חשש שמטרת שרון היא להסיט את דעת הקהל משפיכות ה</w:t>
      </w:r>
      <w:r>
        <w:rPr>
          <w:rFonts w:hint="cs"/>
          <w:rtl/>
        </w:rPr>
        <w:t>דמים ומחוסר האונים שלו למנוע פיגועים ורציחות. אנשים מתפרקים, רחמנא ליצלן, הכלכלה נהרסת, שרון מתגרה בסוריה ועלול להצית אש. אותו שרון כינה את רבין בשעתו גנרל פטן, שבמלחמת העולם הראשונה היה גיבור ובמלחמת השנייה - לא. אותו שרון, שנלחם כארי במלחמת יום הכיפורים,</w:t>
      </w:r>
      <w:r>
        <w:rPr>
          <w:rFonts w:hint="cs"/>
          <w:rtl/>
        </w:rPr>
        <w:t xml:space="preserve"> עלה להר-הבית בערב ראש-השנה התשס"א, ואף שערפאת אשם באינתיפאדת אל-אקצא, ולא הוא, בכל אופן עד היום הוא לא מצליח להשתחרר מהדבר הזה. </w:t>
      </w:r>
    </w:p>
    <w:p w14:paraId="03AE4744" w14:textId="77777777" w:rsidR="00000000" w:rsidRDefault="00B6587A">
      <w:pPr>
        <w:pStyle w:val="a"/>
        <w:rPr>
          <w:rFonts w:hint="cs"/>
          <w:rtl/>
        </w:rPr>
      </w:pPr>
    </w:p>
    <w:p w14:paraId="4FF0B8FE" w14:textId="77777777" w:rsidR="00000000" w:rsidRDefault="00B6587A">
      <w:pPr>
        <w:pStyle w:val="a"/>
        <w:rPr>
          <w:rFonts w:hint="cs"/>
          <w:rtl/>
        </w:rPr>
      </w:pPr>
      <w:r>
        <w:rPr>
          <w:rFonts w:hint="cs"/>
          <w:rtl/>
        </w:rPr>
        <w:t>במה יש לו לעסוק? להילחם בבתי-הדין הרבניים ולמסור אותם לידיים של טומי לפיד שמאמין שאמונה זאת מחלת נפש. זה כמו למסור את המשא-ומ</w:t>
      </w:r>
      <w:r>
        <w:rPr>
          <w:rFonts w:hint="cs"/>
          <w:rtl/>
        </w:rPr>
        <w:t>תן עם הרשות הפלסטינית לידי השר בני אלון, שאני מכבד אותו מאוד, אבל הוא עצמו אמר את המשל הזה. כמו לתת לכהנא לטפל בערביי ישראל, נותנים לטומי לפיד לטפל בבתי-הדין הרבניים.</w:t>
      </w:r>
    </w:p>
    <w:p w14:paraId="60F5D870" w14:textId="77777777" w:rsidR="00000000" w:rsidRDefault="00B6587A">
      <w:pPr>
        <w:pStyle w:val="a"/>
        <w:rPr>
          <w:rFonts w:hint="cs"/>
          <w:rtl/>
        </w:rPr>
      </w:pPr>
    </w:p>
    <w:p w14:paraId="527D3DAB" w14:textId="77777777" w:rsidR="00000000" w:rsidRDefault="00B6587A">
      <w:pPr>
        <w:pStyle w:val="a"/>
        <w:rPr>
          <w:rFonts w:hint="cs"/>
          <w:rtl/>
        </w:rPr>
      </w:pPr>
      <w:r>
        <w:rPr>
          <w:rFonts w:hint="cs"/>
          <w:rtl/>
        </w:rPr>
        <w:t>אני רוצה לומר לכם שלציבור החרדי יש בתי-דין עצמאיים, אבל רוב האזרחים הישראלים, שרוצים שגם</w:t>
      </w:r>
      <w:r>
        <w:rPr>
          <w:rFonts w:hint="cs"/>
          <w:rtl/>
        </w:rPr>
        <w:t xml:space="preserve"> נכדיהם יישארו יהודים, רוצים בתי-דין עצמאיים, שלא ניתנים בידי שר שרוצה להכחיד את הרבנות הראשית, שרוצה להכחיד את הדיינות, שרוצה להכחיד את דת ישראל.</w:t>
      </w:r>
    </w:p>
    <w:p w14:paraId="29B3A210" w14:textId="77777777" w:rsidR="00000000" w:rsidRDefault="00B6587A">
      <w:pPr>
        <w:pStyle w:val="a"/>
        <w:rPr>
          <w:rFonts w:hint="cs"/>
          <w:rtl/>
        </w:rPr>
      </w:pPr>
    </w:p>
    <w:p w14:paraId="6B5D0A97" w14:textId="77777777" w:rsidR="00000000" w:rsidRDefault="00B6587A">
      <w:pPr>
        <w:pStyle w:val="a"/>
        <w:rPr>
          <w:rFonts w:hint="cs"/>
          <w:rtl/>
        </w:rPr>
      </w:pPr>
      <w:r>
        <w:rPr>
          <w:rFonts w:hint="cs"/>
          <w:rtl/>
        </w:rPr>
        <w:t>אני מציע לרבני ישראל ולדיינים להקים מערכת בתי-דין עצמאית, שאיננה קשורה לשלטון. סך הכול יש 100 דיינים בארץ. ה</w:t>
      </w:r>
      <w:r>
        <w:rPr>
          <w:rFonts w:hint="cs"/>
          <w:rtl/>
        </w:rPr>
        <w:t>עולם היהודי מספיק עשיר בשביל לממן 100 דיינים, והרבנות הראשית צריכה להרים את הכפפה, ולעשות את זה בצורה הכי ממלכתית, כדי שבתי-הדין הרבניים לא יהיו כפופים לשלטון. ואז, בעזרת השם, נראה שרוב האזרחים יבואו לרבנים האלה ולדיינים האלה, להירשם גם לחתונה, וגם, חס וחל</w:t>
      </w:r>
      <w:r>
        <w:rPr>
          <w:rFonts w:hint="cs"/>
          <w:rtl/>
        </w:rPr>
        <w:t>ילה, לגטין ולכל דבר אחר.</w:t>
      </w:r>
    </w:p>
    <w:p w14:paraId="6B6C2755" w14:textId="77777777" w:rsidR="00000000" w:rsidRDefault="00B6587A">
      <w:pPr>
        <w:pStyle w:val="a"/>
        <w:rPr>
          <w:rFonts w:hint="cs"/>
          <w:rtl/>
        </w:rPr>
      </w:pPr>
    </w:p>
    <w:p w14:paraId="2F2DD80C" w14:textId="77777777" w:rsidR="00000000" w:rsidRDefault="00B6587A">
      <w:pPr>
        <w:pStyle w:val="a"/>
        <w:rPr>
          <w:rFonts w:hint="cs"/>
          <w:rtl/>
        </w:rPr>
      </w:pPr>
      <w:r>
        <w:rPr>
          <w:rFonts w:hint="cs"/>
          <w:rtl/>
        </w:rPr>
        <w:t xml:space="preserve">אני חוזר וקורא לממשלה להתחיל לעסוק בדברים האמיתיים, לא להילחם כל הזמן נגד העניים, נגד החרדים, נגד בתי-הדין הרבניים ונגד העובדים ונגד כל מי שלא שייך למאפיה השלטת. לא ייתכן דבר כזה. </w:t>
      </w:r>
    </w:p>
    <w:p w14:paraId="0CC61B0E" w14:textId="77777777" w:rsidR="00000000" w:rsidRDefault="00B6587A">
      <w:pPr>
        <w:pStyle w:val="a"/>
        <w:rPr>
          <w:rFonts w:hint="cs"/>
          <w:rtl/>
        </w:rPr>
      </w:pPr>
    </w:p>
    <w:p w14:paraId="2708A1A2" w14:textId="77777777" w:rsidR="00000000" w:rsidRDefault="00B6587A">
      <w:pPr>
        <w:pStyle w:val="a"/>
        <w:rPr>
          <w:rFonts w:hint="cs"/>
          <w:rtl/>
        </w:rPr>
      </w:pPr>
      <w:r>
        <w:rPr>
          <w:rFonts w:hint="cs"/>
          <w:rtl/>
        </w:rPr>
        <w:t>אני לא רוצה לנבא שחורות, אני רוצה רק להזהיר אתכם</w:t>
      </w:r>
      <w:r>
        <w:rPr>
          <w:rFonts w:hint="cs"/>
          <w:rtl/>
        </w:rPr>
        <w:t>, שהעם הזה עושה את עצמו כאילו הוא לא רואה ולא שומע ולא מעניין אותו מה שקורה כאן, אבל יבוא יום והממשלה הזאת תצטער מאוד על זה שהיא מדכאת את העם ולא מרפה ממנו אפילו לרגע אחד. תודה רבה.</w:t>
      </w:r>
    </w:p>
    <w:p w14:paraId="112D8A83" w14:textId="77777777" w:rsidR="00000000" w:rsidRDefault="00B6587A">
      <w:pPr>
        <w:pStyle w:val="a"/>
        <w:rPr>
          <w:rFonts w:hint="cs"/>
          <w:rtl/>
        </w:rPr>
      </w:pPr>
    </w:p>
    <w:p w14:paraId="1B278215" w14:textId="77777777" w:rsidR="00000000" w:rsidRDefault="00B6587A">
      <w:pPr>
        <w:pStyle w:val="ad"/>
        <w:rPr>
          <w:rtl/>
        </w:rPr>
      </w:pPr>
      <w:r>
        <w:rPr>
          <w:rtl/>
        </w:rPr>
        <w:t>היו"ר</w:t>
      </w:r>
      <w:r>
        <w:rPr>
          <w:rFonts w:hint="cs"/>
          <w:rtl/>
        </w:rPr>
        <w:t xml:space="preserve"> יולי-יואל אדלשטיין</w:t>
      </w:r>
      <w:r>
        <w:rPr>
          <w:rtl/>
        </w:rPr>
        <w:t>:</w:t>
      </w:r>
    </w:p>
    <w:p w14:paraId="55B625D6" w14:textId="77777777" w:rsidR="00000000" w:rsidRDefault="00B6587A">
      <w:pPr>
        <w:pStyle w:val="a"/>
        <w:rPr>
          <w:rtl/>
        </w:rPr>
      </w:pPr>
    </w:p>
    <w:p w14:paraId="47D66426" w14:textId="77777777" w:rsidR="00000000" w:rsidRDefault="00B6587A">
      <w:pPr>
        <w:pStyle w:val="a"/>
        <w:rPr>
          <w:rFonts w:hint="cs"/>
          <w:rtl/>
        </w:rPr>
      </w:pPr>
      <w:r>
        <w:rPr>
          <w:rFonts w:hint="cs"/>
          <w:rtl/>
        </w:rPr>
        <w:t>תודה רבה לחבר הכנסת אייכלר. חבר הכנסת אלי אפלל</w:t>
      </w:r>
      <w:r>
        <w:rPr>
          <w:rFonts w:hint="cs"/>
          <w:rtl/>
        </w:rPr>
        <w:t>ו - בבקשה, אדוני. אחריו - חבר הכנסת יוסי שריד, ואחריו - חבר הכנסת טלב אלסאנע.</w:t>
      </w:r>
    </w:p>
    <w:p w14:paraId="06CCE4BE" w14:textId="77777777" w:rsidR="00000000" w:rsidRDefault="00B6587A">
      <w:pPr>
        <w:pStyle w:val="a"/>
        <w:rPr>
          <w:rFonts w:hint="cs"/>
          <w:rtl/>
        </w:rPr>
      </w:pPr>
    </w:p>
    <w:p w14:paraId="7D7005D1" w14:textId="77777777" w:rsidR="00000000" w:rsidRDefault="00B6587A">
      <w:pPr>
        <w:pStyle w:val="Speaker"/>
        <w:rPr>
          <w:rtl/>
        </w:rPr>
      </w:pPr>
      <w:bookmarkStart w:id="263" w:name="FS000001033T09_10_2003_14_46_46"/>
      <w:bookmarkEnd w:id="263"/>
      <w:r>
        <w:rPr>
          <w:rtl/>
        </w:rPr>
        <w:t>אלי אפללו (הליכוד):</w:t>
      </w:r>
    </w:p>
    <w:p w14:paraId="4D9C16FD" w14:textId="77777777" w:rsidR="00000000" w:rsidRDefault="00B6587A">
      <w:pPr>
        <w:pStyle w:val="a"/>
        <w:rPr>
          <w:rtl/>
        </w:rPr>
      </w:pPr>
    </w:p>
    <w:p w14:paraId="782ACFAF" w14:textId="77777777" w:rsidR="00000000" w:rsidRDefault="00B6587A">
      <w:pPr>
        <w:pStyle w:val="a"/>
        <w:rPr>
          <w:rFonts w:hint="cs"/>
          <w:rtl/>
        </w:rPr>
      </w:pPr>
      <w:r>
        <w:rPr>
          <w:rFonts w:hint="cs"/>
          <w:rtl/>
        </w:rPr>
        <w:t>אדוני היושב-ראש, חברי הכנסת, אני רוצה לפתוח בכך שאני חושב שהנושא של הסכם העבודה שהגיעו אליו עם העובדים ב-2001 הוא דבר חשוב. ואני מבקש, ואמרתי את זה עכשיו בי</w:t>
      </w:r>
      <w:r>
        <w:rPr>
          <w:rFonts w:hint="cs"/>
          <w:rtl/>
        </w:rPr>
        <w:t>שיבת הסיעה לראש הממשלה, ואני מבקש משר האוצר ומשר התחבורה שנמצא פה - אני שמח שהוא כאן - להגיע עכשיו להסכם עם העובדים, לא בצורה שאנחנו נכופף אותם, אלא כמו בהסכם שהיה בשנת 2001. אני חושב ששיטה של התעלמות מהסכמים תגרום פגיעה בעובדים ובזכויות שלהם.</w:t>
      </w:r>
    </w:p>
    <w:p w14:paraId="1D6E5C5F" w14:textId="77777777" w:rsidR="00000000" w:rsidRDefault="00B6587A">
      <w:pPr>
        <w:pStyle w:val="a"/>
        <w:rPr>
          <w:rFonts w:hint="cs"/>
          <w:rtl/>
        </w:rPr>
      </w:pPr>
    </w:p>
    <w:p w14:paraId="2DDA5C4A" w14:textId="77777777" w:rsidR="00000000" w:rsidRDefault="00B6587A">
      <w:pPr>
        <w:pStyle w:val="a"/>
        <w:rPr>
          <w:rFonts w:hint="cs"/>
          <w:rtl/>
        </w:rPr>
      </w:pPr>
      <w:r>
        <w:rPr>
          <w:rFonts w:hint="cs"/>
          <w:rtl/>
        </w:rPr>
        <w:t>עם זאת, אני</w:t>
      </w:r>
      <w:r>
        <w:rPr>
          <w:rFonts w:hint="cs"/>
          <w:rtl/>
        </w:rPr>
        <w:t xml:space="preserve"> מתנגד לשביתה הזאת. זו שביתה לא מוצדקת, פוגעת בתעשיינים. הנזק שקורה במדינת ישראל לתעשיינים ולעובדים - - -</w:t>
      </w:r>
    </w:p>
    <w:p w14:paraId="2D134A11" w14:textId="77777777" w:rsidR="00000000" w:rsidRDefault="00B6587A">
      <w:pPr>
        <w:pStyle w:val="a"/>
        <w:rPr>
          <w:rFonts w:hint="cs"/>
          <w:rtl/>
        </w:rPr>
      </w:pPr>
    </w:p>
    <w:p w14:paraId="580D3714" w14:textId="77777777" w:rsidR="00000000" w:rsidRDefault="00B6587A">
      <w:pPr>
        <w:pStyle w:val="ac"/>
        <w:rPr>
          <w:rtl/>
        </w:rPr>
      </w:pPr>
      <w:r>
        <w:rPr>
          <w:rFonts w:hint="eastAsia"/>
          <w:rtl/>
        </w:rPr>
        <w:t>שר</w:t>
      </w:r>
      <w:r>
        <w:rPr>
          <w:rtl/>
        </w:rPr>
        <w:t xml:space="preserve"> התחבורה אביגדור ליברמן:</w:t>
      </w:r>
    </w:p>
    <w:p w14:paraId="0E06F05B" w14:textId="77777777" w:rsidR="00000000" w:rsidRDefault="00B6587A">
      <w:pPr>
        <w:pStyle w:val="a"/>
        <w:ind w:left="719" w:firstLine="0"/>
        <w:rPr>
          <w:rFonts w:hint="cs"/>
          <w:rtl/>
        </w:rPr>
      </w:pPr>
    </w:p>
    <w:p w14:paraId="3B3F90BA" w14:textId="77777777" w:rsidR="00000000" w:rsidRDefault="00B6587A">
      <w:pPr>
        <w:pStyle w:val="a"/>
        <w:ind w:left="719" w:firstLine="0"/>
        <w:rPr>
          <w:rFonts w:hint="cs"/>
          <w:rtl/>
        </w:rPr>
      </w:pPr>
      <w:r>
        <w:rPr>
          <w:rFonts w:hint="cs"/>
          <w:rtl/>
        </w:rPr>
        <w:t>- - -</w:t>
      </w:r>
    </w:p>
    <w:p w14:paraId="109FF5DB" w14:textId="77777777" w:rsidR="00000000" w:rsidRDefault="00B6587A">
      <w:pPr>
        <w:pStyle w:val="Speaker"/>
        <w:rPr>
          <w:rFonts w:hint="cs"/>
          <w:rtl/>
        </w:rPr>
      </w:pPr>
      <w:bookmarkStart w:id="264" w:name="FS000001057T09_10_2003_14_46_11C"/>
      <w:bookmarkStart w:id="265" w:name="FS000001033T09_10_2003_14_46_26"/>
      <w:bookmarkEnd w:id="264"/>
      <w:bookmarkEnd w:id="265"/>
    </w:p>
    <w:p w14:paraId="63A79492" w14:textId="77777777" w:rsidR="00000000" w:rsidRDefault="00B6587A">
      <w:pPr>
        <w:pStyle w:val="Speaker"/>
        <w:rPr>
          <w:rtl/>
        </w:rPr>
      </w:pPr>
      <w:r>
        <w:rPr>
          <w:rtl/>
        </w:rPr>
        <w:t>אלי אפללו (הליכוד):</w:t>
      </w:r>
    </w:p>
    <w:p w14:paraId="2EFB7FDB" w14:textId="77777777" w:rsidR="00000000" w:rsidRDefault="00B6587A">
      <w:pPr>
        <w:pStyle w:val="a"/>
        <w:rPr>
          <w:rtl/>
        </w:rPr>
      </w:pPr>
    </w:p>
    <w:p w14:paraId="0164ADBC" w14:textId="77777777" w:rsidR="00000000" w:rsidRDefault="00B6587A">
      <w:pPr>
        <w:pStyle w:val="a"/>
        <w:rPr>
          <w:rFonts w:hint="cs"/>
          <w:rtl/>
        </w:rPr>
      </w:pPr>
      <w:r>
        <w:rPr>
          <w:rFonts w:hint="cs"/>
          <w:rtl/>
        </w:rPr>
        <w:t>אני מתכוון לכל התעשיינים, לעובדים שבתעשייה, לא לקבוצה של 2,000 או 3,000 עובדים שיסגרו את המשק</w:t>
      </w:r>
      <w:r>
        <w:rPr>
          <w:rFonts w:hint="cs"/>
          <w:rtl/>
        </w:rPr>
        <w:t>. זה לא עולה על הדעת, לא בכוחנות. מצד שני, אני מבקש מכם, מאתנו, לא לפעול באותה דרך.</w:t>
      </w:r>
    </w:p>
    <w:p w14:paraId="0E69A91E" w14:textId="77777777" w:rsidR="00000000" w:rsidRDefault="00B6587A">
      <w:pPr>
        <w:pStyle w:val="a"/>
        <w:rPr>
          <w:rFonts w:hint="cs"/>
          <w:rtl/>
        </w:rPr>
      </w:pPr>
    </w:p>
    <w:p w14:paraId="068990A3" w14:textId="77777777" w:rsidR="00000000" w:rsidRDefault="00B6587A">
      <w:pPr>
        <w:pStyle w:val="a"/>
        <w:rPr>
          <w:rFonts w:hint="cs"/>
          <w:rtl/>
        </w:rPr>
      </w:pPr>
      <w:r>
        <w:rPr>
          <w:rFonts w:hint="cs"/>
          <w:rtl/>
        </w:rPr>
        <w:t>אני מסכים אתך, אדוני השר, שנדרשת התייעלות, שצריך לגרום לכך שהמפעלים יפעלו כמו בכל המדינות, ולא לפי אינטרסים של קבוצה פוליטית, כשעמיר פרץ בא לייצג את העובדים. זו תנועה פולי</w:t>
      </w:r>
      <w:r>
        <w:rPr>
          <w:rFonts w:hint="cs"/>
          <w:rtl/>
        </w:rPr>
        <w:t>טית לכל דבר. הוא בא לעשות הון פוליטי על גבם של אנשים שהוא צריך לייצג אותם. כל העובדים במדינת ישראל, תלכו לראות את התעשייה. סוגרים מפעלים. בגלל מה? בגלל קבוצה כוחנית?</w:t>
      </w:r>
    </w:p>
    <w:p w14:paraId="667E66B0" w14:textId="77777777" w:rsidR="00000000" w:rsidRDefault="00B6587A">
      <w:pPr>
        <w:pStyle w:val="a"/>
        <w:rPr>
          <w:rFonts w:hint="cs"/>
          <w:rtl/>
        </w:rPr>
      </w:pPr>
    </w:p>
    <w:p w14:paraId="1A36493E" w14:textId="77777777" w:rsidR="00000000" w:rsidRDefault="00B6587A">
      <w:pPr>
        <w:pStyle w:val="a"/>
        <w:rPr>
          <w:rFonts w:hint="cs"/>
          <w:rtl/>
        </w:rPr>
      </w:pPr>
      <w:r>
        <w:rPr>
          <w:rFonts w:hint="cs"/>
          <w:rtl/>
        </w:rPr>
        <w:t>אדוני השר, אני אצביע הפעם עם ההחלטה, אבל אני מקווה שעד לקריאה השנייה והשלישית תמצאו פתרון</w:t>
      </w:r>
      <w:r>
        <w:rPr>
          <w:rFonts w:hint="cs"/>
          <w:rtl/>
        </w:rPr>
        <w:t xml:space="preserve"> שהעובדים לא ייפגעו, שיישמרו הזכויות שלהם.</w:t>
      </w:r>
    </w:p>
    <w:p w14:paraId="2FA47C7B" w14:textId="77777777" w:rsidR="00000000" w:rsidRDefault="00B6587A">
      <w:pPr>
        <w:pStyle w:val="a"/>
        <w:rPr>
          <w:rFonts w:hint="cs"/>
          <w:rtl/>
        </w:rPr>
      </w:pPr>
    </w:p>
    <w:p w14:paraId="544853EC" w14:textId="77777777" w:rsidR="00000000" w:rsidRDefault="00B6587A">
      <w:pPr>
        <w:pStyle w:val="ac"/>
        <w:rPr>
          <w:rtl/>
        </w:rPr>
      </w:pPr>
      <w:r>
        <w:rPr>
          <w:rtl/>
        </w:rPr>
        <w:t>שר התחבורה אביגדור ליברמן:</w:t>
      </w:r>
    </w:p>
    <w:p w14:paraId="75C86B62" w14:textId="77777777" w:rsidR="00000000" w:rsidRDefault="00B6587A">
      <w:pPr>
        <w:pStyle w:val="a"/>
        <w:rPr>
          <w:rtl/>
        </w:rPr>
      </w:pPr>
    </w:p>
    <w:p w14:paraId="24CC88F6" w14:textId="77777777" w:rsidR="00000000" w:rsidRDefault="00B6587A">
      <w:pPr>
        <w:pStyle w:val="a"/>
        <w:rPr>
          <w:rFonts w:hint="cs"/>
          <w:rtl/>
        </w:rPr>
      </w:pPr>
      <w:r>
        <w:rPr>
          <w:rFonts w:hint="cs"/>
          <w:rtl/>
        </w:rPr>
        <w:t xml:space="preserve">אני מקווה שהיושב-ראש ייתן לי את האפשרות לענות - - - </w:t>
      </w:r>
    </w:p>
    <w:p w14:paraId="55AF10AB" w14:textId="77777777" w:rsidR="00000000" w:rsidRDefault="00B6587A">
      <w:pPr>
        <w:pStyle w:val="a"/>
        <w:rPr>
          <w:rFonts w:hint="cs"/>
          <w:rtl/>
        </w:rPr>
      </w:pPr>
    </w:p>
    <w:p w14:paraId="381F5F04" w14:textId="77777777" w:rsidR="00000000" w:rsidRDefault="00B6587A">
      <w:pPr>
        <w:pStyle w:val="SpeakerCon"/>
        <w:rPr>
          <w:rtl/>
        </w:rPr>
      </w:pPr>
      <w:bookmarkStart w:id="266" w:name="FS000001033T09_10_2003_14_39_22"/>
      <w:bookmarkStart w:id="267" w:name="FS000001033T09_10_2003_14_39_25C"/>
      <w:bookmarkEnd w:id="266"/>
      <w:bookmarkEnd w:id="267"/>
      <w:r>
        <w:rPr>
          <w:rtl/>
        </w:rPr>
        <w:t>אלי אפללו (הליכוד):</w:t>
      </w:r>
    </w:p>
    <w:p w14:paraId="268CEFB3" w14:textId="77777777" w:rsidR="00000000" w:rsidRDefault="00B6587A">
      <w:pPr>
        <w:pStyle w:val="a"/>
        <w:rPr>
          <w:rtl/>
        </w:rPr>
      </w:pPr>
    </w:p>
    <w:p w14:paraId="07D4784D" w14:textId="77777777" w:rsidR="00000000" w:rsidRDefault="00B6587A">
      <w:pPr>
        <w:pStyle w:val="a"/>
        <w:rPr>
          <w:rFonts w:hint="cs"/>
          <w:rtl/>
        </w:rPr>
      </w:pPr>
      <w:r>
        <w:rPr>
          <w:rFonts w:hint="cs"/>
          <w:rtl/>
        </w:rPr>
        <w:t>אני לא טועה. אני אומר לך שברגע שהאנשים האלה לא יראו חרב על ראשם, הם יגיעו להבנה. עם זה, אנחנו לא צריכים להישא</w:t>
      </w:r>
      <w:r>
        <w:rPr>
          <w:rFonts w:hint="cs"/>
          <w:rtl/>
        </w:rPr>
        <w:t>ר במצב שהם יכתיבו לנו מה לעשות במדינה, שאנחנו נצטרך להביא סחורה ממדינות אחרות והנמלים שלנו יהיו סגורים. לא עולה על הדעת, ואני מסכים אתך, עם הפעולה של פתיחת הנמלים בארצות השכנות לנו, כי אין לנו ברירה, כי אם לא, המפעלים ייסגרו והתעשיינים יפטרו עשרות-אלפי עוב</w:t>
      </w:r>
      <w:r>
        <w:rPr>
          <w:rFonts w:hint="cs"/>
          <w:rtl/>
        </w:rPr>
        <w:t xml:space="preserve">דים. תודה רבה. </w:t>
      </w:r>
    </w:p>
    <w:p w14:paraId="7D17E661" w14:textId="77777777" w:rsidR="00000000" w:rsidRDefault="00B6587A">
      <w:pPr>
        <w:pStyle w:val="a"/>
        <w:ind w:firstLine="0"/>
        <w:rPr>
          <w:rFonts w:hint="cs"/>
          <w:rtl/>
        </w:rPr>
      </w:pPr>
    </w:p>
    <w:p w14:paraId="18EE1139" w14:textId="77777777" w:rsidR="00000000" w:rsidRDefault="00B6587A">
      <w:pPr>
        <w:pStyle w:val="ad"/>
        <w:rPr>
          <w:rtl/>
        </w:rPr>
      </w:pPr>
      <w:r>
        <w:rPr>
          <w:rtl/>
        </w:rPr>
        <w:t>היו"ר יולי-יואל</w:t>
      </w:r>
      <w:r>
        <w:rPr>
          <w:rFonts w:hint="cs"/>
          <w:rtl/>
        </w:rPr>
        <w:t xml:space="preserve"> אדלשטיין</w:t>
      </w:r>
      <w:r>
        <w:rPr>
          <w:rtl/>
        </w:rPr>
        <w:t>:</w:t>
      </w:r>
    </w:p>
    <w:p w14:paraId="00178676" w14:textId="77777777" w:rsidR="00000000" w:rsidRDefault="00B6587A">
      <w:pPr>
        <w:pStyle w:val="a"/>
        <w:rPr>
          <w:rtl/>
        </w:rPr>
      </w:pPr>
    </w:p>
    <w:p w14:paraId="218E0CAC" w14:textId="77777777" w:rsidR="00000000" w:rsidRDefault="00B6587A">
      <w:pPr>
        <w:pStyle w:val="a"/>
        <w:rPr>
          <w:rFonts w:hint="cs"/>
          <w:rtl/>
        </w:rPr>
      </w:pPr>
      <w:r>
        <w:rPr>
          <w:rFonts w:hint="cs"/>
          <w:rtl/>
        </w:rPr>
        <w:t xml:space="preserve">אדוני שר התחבורה, אני כבר הזמנתי את חבר הכנסת שריד, ואחריו - שר התחבורה אביגדור ליברמן מבקש להתערב בדיון. </w:t>
      </w:r>
    </w:p>
    <w:p w14:paraId="6188F7FA" w14:textId="77777777" w:rsidR="00000000" w:rsidRDefault="00B6587A">
      <w:pPr>
        <w:pStyle w:val="a"/>
        <w:rPr>
          <w:rFonts w:hint="cs"/>
          <w:rtl/>
        </w:rPr>
      </w:pPr>
    </w:p>
    <w:p w14:paraId="5E9E22F6" w14:textId="77777777" w:rsidR="00000000" w:rsidRDefault="00B6587A">
      <w:pPr>
        <w:pStyle w:val="Speaker"/>
        <w:rPr>
          <w:rtl/>
        </w:rPr>
      </w:pPr>
      <w:bookmarkStart w:id="268" w:name="FS000000512T09_10_2003_14_42_30"/>
      <w:bookmarkEnd w:id="268"/>
      <w:r>
        <w:rPr>
          <w:rFonts w:hint="eastAsia"/>
          <w:rtl/>
        </w:rPr>
        <w:t>יוסי</w:t>
      </w:r>
      <w:r>
        <w:rPr>
          <w:rtl/>
        </w:rPr>
        <w:t xml:space="preserve"> שריד (מרצ):</w:t>
      </w:r>
    </w:p>
    <w:p w14:paraId="73B01BD8" w14:textId="77777777" w:rsidR="00000000" w:rsidRDefault="00B6587A">
      <w:pPr>
        <w:pStyle w:val="a"/>
        <w:rPr>
          <w:rFonts w:hint="cs"/>
          <w:rtl/>
        </w:rPr>
      </w:pPr>
    </w:p>
    <w:p w14:paraId="46291D90" w14:textId="77777777" w:rsidR="00000000" w:rsidRDefault="00B6587A">
      <w:pPr>
        <w:pStyle w:val="a"/>
        <w:rPr>
          <w:rFonts w:hint="cs"/>
          <w:rtl/>
        </w:rPr>
      </w:pPr>
      <w:r>
        <w:rPr>
          <w:rFonts w:hint="cs"/>
          <w:rtl/>
        </w:rPr>
        <w:t xml:space="preserve">אדוני היושב-ראש, כבר נאמר לא אחת - ונדמה לי שגם אני טרחתי לומר את זה  יותר מפעם אחת - </w:t>
      </w:r>
      <w:r>
        <w:rPr>
          <w:rFonts w:hint="cs"/>
          <w:rtl/>
        </w:rPr>
        <w:t>שאמינות אינה רק מידה ראויה. זה לא רק יפה להיות אמין, יפה, ראוי, נאה, רצוי, מר שר התחבורה. אמינות זה בראש ובראשונה כלי שלטוני. בלי אמינות אי-אפשר לנהל את המדינה, והעובדה שהמדינה איננה מתנהלת עכשיו כפי שמדינה צריכה להתנהל נובעת מכך שאמינות הממשלה היא בשפל המ</w:t>
      </w:r>
      <w:r>
        <w:rPr>
          <w:rFonts w:hint="cs"/>
          <w:rtl/>
        </w:rPr>
        <w:t xml:space="preserve">דרגה. פשוט אפס. </w:t>
      </w:r>
    </w:p>
    <w:p w14:paraId="325FECF6" w14:textId="77777777" w:rsidR="00000000" w:rsidRDefault="00B6587A">
      <w:pPr>
        <w:pStyle w:val="a"/>
        <w:rPr>
          <w:rFonts w:hint="cs"/>
          <w:rtl/>
        </w:rPr>
      </w:pPr>
    </w:p>
    <w:p w14:paraId="2512766E" w14:textId="77777777" w:rsidR="00000000" w:rsidRDefault="00B6587A">
      <w:pPr>
        <w:pStyle w:val="a"/>
        <w:rPr>
          <w:rFonts w:hint="cs"/>
          <w:rtl/>
        </w:rPr>
      </w:pPr>
      <w:r>
        <w:rPr>
          <w:rFonts w:hint="cs"/>
          <w:rtl/>
        </w:rPr>
        <w:t xml:space="preserve">אומרים שזה לא היה הסכם. מה זאת אומרת? זו היתה החלטת ממשלה. מה נפקא מינה הסכם או החלטת ממשלה? החלטת  ממשלה זה לא דבר ראוי? למה שינהלו אתכם בכלל משא-ומתן? נניח שאתם מחליטים משהו ואחר כך ההחלטה הזאת לא שרירה, לא קיימת, בטלה ומבוטלת -  סילבן </w:t>
      </w:r>
      <w:r>
        <w:rPr>
          <w:rFonts w:hint="cs"/>
          <w:rtl/>
        </w:rPr>
        <w:t xml:space="preserve">שלום הוא לא חבר בממשלה? והוא חתום על זה. ראש הממשלה, דרך אגב, התחלף מאז? הרי זה אותו ראש ממשלה. </w:t>
      </w:r>
    </w:p>
    <w:p w14:paraId="5056245D" w14:textId="77777777" w:rsidR="00000000" w:rsidRDefault="00B6587A">
      <w:pPr>
        <w:pStyle w:val="a"/>
        <w:rPr>
          <w:rFonts w:hint="cs"/>
          <w:rtl/>
        </w:rPr>
      </w:pPr>
    </w:p>
    <w:p w14:paraId="13BDEBCA" w14:textId="77777777" w:rsidR="00000000" w:rsidRDefault="00B6587A">
      <w:pPr>
        <w:pStyle w:val="a"/>
        <w:rPr>
          <w:rFonts w:hint="cs"/>
          <w:rtl/>
        </w:rPr>
      </w:pPr>
      <w:r>
        <w:rPr>
          <w:rFonts w:hint="cs"/>
          <w:rtl/>
        </w:rPr>
        <w:t>הבעיה היא שאף אחד לא מאמין לכם ולא יכול להאמין לכם. זו הבעיה העיקרית. ותחשבו על זה. תראה, ראש הממשלה מעולם לא היה מפורסם באמינות שלו. האמינות שלו לא היתה מעול</w:t>
      </w:r>
      <w:r>
        <w:rPr>
          <w:rFonts w:hint="cs"/>
          <w:rtl/>
        </w:rPr>
        <w:t xml:space="preserve">ם מן המפורסמות. זה בדיוק להיפך. אתה יודע שאפילו בן-גוריון השגיח במום הזה של מר שרון  - - - </w:t>
      </w:r>
    </w:p>
    <w:p w14:paraId="780B5C5A" w14:textId="77777777" w:rsidR="00000000" w:rsidRDefault="00B6587A">
      <w:pPr>
        <w:pStyle w:val="a"/>
        <w:rPr>
          <w:rFonts w:hint="cs"/>
          <w:rtl/>
        </w:rPr>
      </w:pPr>
    </w:p>
    <w:p w14:paraId="66E2DCD5" w14:textId="77777777" w:rsidR="00000000" w:rsidRDefault="00B6587A">
      <w:pPr>
        <w:pStyle w:val="ac"/>
        <w:rPr>
          <w:rtl/>
        </w:rPr>
      </w:pPr>
      <w:r>
        <w:rPr>
          <w:rFonts w:hint="eastAsia"/>
          <w:rtl/>
        </w:rPr>
        <w:t>אלי</w:t>
      </w:r>
      <w:r>
        <w:rPr>
          <w:rtl/>
        </w:rPr>
        <w:t xml:space="preserve"> אפללו (הליכוד):</w:t>
      </w:r>
    </w:p>
    <w:p w14:paraId="283EC633" w14:textId="77777777" w:rsidR="00000000" w:rsidRDefault="00B6587A">
      <w:pPr>
        <w:pStyle w:val="a"/>
        <w:rPr>
          <w:rFonts w:hint="cs"/>
          <w:rtl/>
        </w:rPr>
      </w:pPr>
    </w:p>
    <w:p w14:paraId="0B465ECF" w14:textId="77777777" w:rsidR="00000000" w:rsidRDefault="00B6587A">
      <w:pPr>
        <w:pStyle w:val="a"/>
        <w:rPr>
          <w:rFonts w:hint="cs"/>
          <w:rtl/>
        </w:rPr>
      </w:pPr>
      <w:r>
        <w:rPr>
          <w:rFonts w:hint="cs"/>
          <w:rtl/>
        </w:rPr>
        <w:t>אבל העם החליט, מה לעשות?</w:t>
      </w:r>
    </w:p>
    <w:p w14:paraId="25AFDB3B" w14:textId="77777777" w:rsidR="00000000" w:rsidRDefault="00B6587A">
      <w:pPr>
        <w:pStyle w:val="a"/>
        <w:rPr>
          <w:rFonts w:hint="cs"/>
          <w:rtl/>
        </w:rPr>
      </w:pPr>
    </w:p>
    <w:p w14:paraId="667A2A77" w14:textId="77777777" w:rsidR="00000000" w:rsidRDefault="00B6587A">
      <w:pPr>
        <w:pStyle w:val="SpeakerCon"/>
        <w:rPr>
          <w:rtl/>
        </w:rPr>
      </w:pPr>
      <w:bookmarkStart w:id="269" w:name="FS000000512T09_10_2003_14_47_10C"/>
      <w:bookmarkEnd w:id="269"/>
      <w:r>
        <w:rPr>
          <w:rtl/>
        </w:rPr>
        <w:t>יוסי שריד (מרצ):</w:t>
      </w:r>
    </w:p>
    <w:p w14:paraId="77BC14BB" w14:textId="77777777" w:rsidR="00000000" w:rsidRDefault="00B6587A">
      <w:pPr>
        <w:pStyle w:val="a"/>
        <w:rPr>
          <w:rtl/>
        </w:rPr>
      </w:pPr>
    </w:p>
    <w:p w14:paraId="057453A8" w14:textId="77777777" w:rsidR="00000000" w:rsidRDefault="00B6587A">
      <w:pPr>
        <w:pStyle w:val="a"/>
        <w:rPr>
          <w:rFonts w:hint="cs"/>
          <w:rtl/>
        </w:rPr>
      </w:pPr>
      <w:r>
        <w:rPr>
          <w:rFonts w:hint="cs"/>
          <w:rtl/>
        </w:rPr>
        <w:t>לפני כמה ימים קראתי בעיתון דבר מעניין. מדלן אולברייט כתבה זיכרונות. אין לה שום עניין, היא לא מעורב</w:t>
      </w:r>
      <w:r>
        <w:rPr>
          <w:rFonts w:hint="cs"/>
          <w:rtl/>
        </w:rPr>
        <w:t xml:space="preserve">ת, והיא חיוותה את דעתה על כל מיני מנהיגים בעולם, בין השאר גם על ביבי נתניהו. היא אמרה: הוא איש מדון ואיש כזב. זאת אומרת, הנה עוד עדות, ואנחנו יודעים שהוא גם איש מדון וגם איש כזב. מדלן אולברייט, מה יש לה עכשיו עם בנימין נתניהו? אבל זו ההתרשמות האובייקטיבית </w:t>
      </w:r>
      <w:r>
        <w:rPr>
          <w:rFonts w:hint="cs"/>
          <w:rtl/>
        </w:rPr>
        <w:t>שלה - איש מדון ואיש כזב.</w:t>
      </w:r>
    </w:p>
    <w:p w14:paraId="5ABA021C" w14:textId="77777777" w:rsidR="00000000" w:rsidRDefault="00B6587A">
      <w:pPr>
        <w:pStyle w:val="a"/>
        <w:rPr>
          <w:rFonts w:hint="cs"/>
          <w:rtl/>
        </w:rPr>
      </w:pPr>
    </w:p>
    <w:p w14:paraId="2CEFE136" w14:textId="77777777" w:rsidR="00000000" w:rsidRDefault="00B6587A">
      <w:pPr>
        <w:pStyle w:val="ac"/>
        <w:rPr>
          <w:rtl/>
        </w:rPr>
      </w:pPr>
      <w:r>
        <w:rPr>
          <w:rFonts w:hint="eastAsia"/>
          <w:rtl/>
        </w:rPr>
        <w:t>אלי</w:t>
      </w:r>
      <w:r>
        <w:rPr>
          <w:rtl/>
        </w:rPr>
        <w:t xml:space="preserve"> אפללו (הליכוד):</w:t>
      </w:r>
    </w:p>
    <w:p w14:paraId="099FA3D2" w14:textId="77777777" w:rsidR="00000000" w:rsidRDefault="00B6587A">
      <w:pPr>
        <w:pStyle w:val="a"/>
        <w:rPr>
          <w:rFonts w:hint="cs"/>
          <w:rtl/>
        </w:rPr>
      </w:pPr>
    </w:p>
    <w:p w14:paraId="4C5C628A" w14:textId="77777777" w:rsidR="00000000" w:rsidRDefault="00B6587A">
      <w:pPr>
        <w:pStyle w:val="a"/>
        <w:rPr>
          <w:rFonts w:hint="cs"/>
          <w:rtl/>
        </w:rPr>
      </w:pPr>
      <w:r>
        <w:rPr>
          <w:rFonts w:hint="cs"/>
          <w:rtl/>
        </w:rPr>
        <w:t xml:space="preserve">אבל העם החליט. תתעוררו. הציבור רצה - - - </w:t>
      </w:r>
    </w:p>
    <w:p w14:paraId="0F3D2B44" w14:textId="77777777" w:rsidR="00000000" w:rsidRDefault="00B6587A">
      <w:pPr>
        <w:pStyle w:val="a"/>
        <w:rPr>
          <w:rFonts w:hint="cs"/>
          <w:rtl/>
        </w:rPr>
      </w:pPr>
    </w:p>
    <w:p w14:paraId="38B18F18" w14:textId="77777777" w:rsidR="00000000" w:rsidRDefault="00B6587A">
      <w:pPr>
        <w:pStyle w:val="SpeakerCon"/>
        <w:rPr>
          <w:rtl/>
        </w:rPr>
      </w:pPr>
      <w:bookmarkStart w:id="270" w:name="FS000000512T09_10_2003_14_49_30C"/>
      <w:bookmarkEnd w:id="270"/>
      <w:r>
        <w:rPr>
          <w:rtl/>
        </w:rPr>
        <w:t>יוסי שריד (מרצ):</w:t>
      </w:r>
    </w:p>
    <w:p w14:paraId="0ECB58D3" w14:textId="77777777" w:rsidR="00000000" w:rsidRDefault="00B6587A">
      <w:pPr>
        <w:pStyle w:val="a"/>
        <w:rPr>
          <w:rtl/>
        </w:rPr>
      </w:pPr>
    </w:p>
    <w:p w14:paraId="2A1B469C" w14:textId="77777777" w:rsidR="00000000" w:rsidRDefault="00B6587A">
      <w:pPr>
        <w:pStyle w:val="a"/>
        <w:rPr>
          <w:rFonts w:hint="cs"/>
          <w:rtl/>
        </w:rPr>
      </w:pPr>
      <w:r>
        <w:rPr>
          <w:rFonts w:hint="cs"/>
          <w:rtl/>
        </w:rPr>
        <w:t>לכן החלטת הממשלה היא החלטת ממשלה ואם אין בצע בהחלטת ממשלה אז גם אף אחד לא צריך לנהל אתכם משא-ומתן.</w:t>
      </w:r>
    </w:p>
    <w:p w14:paraId="73708BBC" w14:textId="77777777" w:rsidR="00000000" w:rsidRDefault="00B6587A">
      <w:pPr>
        <w:pStyle w:val="a"/>
        <w:rPr>
          <w:rFonts w:hint="cs"/>
          <w:rtl/>
        </w:rPr>
      </w:pPr>
    </w:p>
    <w:p w14:paraId="3FADACEC" w14:textId="77777777" w:rsidR="00000000" w:rsidRDefault="00B6587A">
      <w:pPr>
        <w:pStyle w:val="ac"/>
        <w:rPr>
          <w:rtl/>
        </w:rPr>
      </w:pPr>
      <w:r>
        <w:rPr>
          <w:rFonts w:hint="eastAsia"/>
          <w:rtl/>
        </w:rPr>
        <w:t>אלי</w:t>
      </w:r>
      <w:r>
        <w:rPr>
          <w:rtl/>
        </w:rPr>
        <w:t xml:space="preserve"> אפללו (הליכוד):</w:t>
      </w:r>
    </w:p>
    <w:p w14:paraId="04CFBCDE" w14:textId="77777777" w:rsidR="00000000" w:rsidRDefault="00B6587A">
      <w:pPr>
        <w:pStyle w:val="a"/>
        <w:rPr>
          <w:rFonts w:hint="cs"/>
          <w:rtl/>
        </w:rPr>
      </w:pPr>
    </w:p>
    <w:p w14:paraId="308D500A" w14:textId="77777777" w:rsidR="00000000" w:rsidRDefault="00B6587A">
      <w:pPr>
        <w:pStyle w:val="a"/>
        <w:rPr>
          <w:rFonts w:hint="cs"/>
          <w:rtl/>
        </w:rPr>
      </w:pPr>
      <w:r>
        <w:rPr>
          <w:rFonts w:hint="cs"/>
          <w:rtl/>
        </w:rPr>
        <w:t xml:space="preserve">- - - </w:t>
      </w:r>
    </w:p>
    <w:p w14:paraId="38445CBC" w14:textId="77777777" w:rsidR="00000000" w:rsidRDefault="00B6587A">
      <w:pPr>
        <w:pStyle w:val="a"/>
        <w:rPr>
          <w:rFonts w:hint="cs"/>
          <w:rtl/>
        </w:rPr>
      </w:pPr>
    </w:p>
    <w:p w14:paraId="31A66E9E" w14:textId="77777777" w:rsidR="00000000" w:rsidRDefault="00B6587A">
      <w:pPr>
        <w:pStyle w:val="SpeakerCon"/>
        <w:rPr>
          <w:rtl/>
        </w:rPr>
      </w:pPr>
      <w:bookmarkStart w:id="271" w:name="FS000000512T09_10_2003_14_50_07C"/>
      <w:bookmarkEnd w:id="271"/>
      <w:r>
        <w:rPr>
          <w:rtl/>
        </w:rPr>
        <w:t>יוסי שריד (מרצ):</w:t>
      </w:r>
    </w:p>
    <w:p w14:paraId="58EE6077" w14:textId="77777777" w:rsidR="00000000" w:rsidRDefault="00B6587A">
      <w:pPr>
        <w:pStyle w:val="a"/>
        <w:rPr>
          <w:rtl/>
        </w:rPr>
      </w:pPr>
    </w:p>
    <w:p w14:paraId="4BF7907E" w14:textId="77777777" w:rsidR="00000000" w:rsidRDefault="00B6587A">
      <w:pPr>
        <w:pStyle w:val="a"/>
        <w:rPr>
          <w:rFonts w:hint="cs"/>
          <w:rtl/>
        </w:rPr>
      </w:pPr>
      <w:r>
        <w:rPr>
          <w:rFonts w:hint="cs"/>
          <w:rtl/>
        </w:rPr>
        <w:t>ש</w:t>
      </w:r>
      <w:r>
        <w:rPr>
          <w:rFonts w:hint="cs"/>
          <w:rtl/>
        </w:rPr>
        <w:t xml:space="preserve">מעתי כבר את החוכמה שלך של "העם החליט". בסדר, או.קיי. </w:t>
      </w:r>
    </w:p>
    <w:p w14:paraId="736F14C0" w14:textId="77777777" w:rsidR="00000000" w:rsidRDefault="00B6587A">
      <w:pPr>
        <w:pStyle w:val="a"/>
        <w:rPr>
          <w:rFonts w:hint="cs"/>
          <w:rtl/>
        </w:rPr>
      </w:pPr>
    </w:p>
    <w:p w14:paraId="077C07EF" w14:textId="77777777" w:rsidR="00000000" w:rsidRDefault="00B6587A">
      <w:pPr>
        <w:pStyle w:val="ac"/>
        <w:rPr>
          <w:rtl/>
        </w:rPr>
      </w:pPr>
      <w:r>
        <w:rPr>
          <w:rFonts w:hint="eastAsia"/>
          <w:rtl/>
        </w:rPr>
        <w:t>אלי</w:t>
      </w:r>
      <w:r>
        <w:rPr>
          <w:rtl/>
        </w:rPr>
        <w:t xml:space="preserve"> אפללו (הליכוד):</w:t>
      </w:r>
    </w:p>
    <w:p w14:paraId="3C490ACE" w14:textId="77777777" w:rsidR="00000000" w:rsidRDefault="00B6587A">
      <w:pPr>
        <w:pStyle w:val="a"/>
        <w:rPr>
          <w:rFonts w:hint="cs"/>
          <w:rtl/>
        </w:rPr>
      </w:pPr>
    </w:p>
    <w:p w14:paraId="59305667" w14:textId="77777777" w:rsidR="00000000" w:rsidRDefault="00B6587A">
      <w:pPr>
        <w:pStyle w:val="a"/>
        <w:rPr>
          <w:rFonts w:hint="cs"/>
          <w:rtl/>
        </w:rPr>
      </w:pPr>
      <w:r>
        <w:rPr>
          <w:rFonts w:hint="cs"/>
          <w:rtl/>
        </w:rPr>
        <w:t xml:space="preserve">אנחנו שומעים את החוכמה שלך כל יום - - - </w:t>
      </w:r>
    </w:p>
    <w:p w14:paraId="2E6F97E4" w14:textId="77777777" w:rsidR="00000000" w:rsidRDefault="00B6587A">
      <w:pPr>
        <w:pStyle w:val="a"/>
        <w:rPr>
          <w:rFonts w:hint="cs"/>
          <w:rtl/>
        </w:rPr>
      </w:pPr>
    </w:p>
    <w:p w14:paraId="0A22E3F1" w14:textId="77777777" w:rsidR="00000000" w:rsidRDefault="00B6587A">
      <w:pPr>
        <w:pStyle w:val="SpeakerCon"/>
        <w:rPr>
          <w:rtl/>
        </w:rPr>
      </w:pPr>
      <w:bookmarkStart w:id="272" w:name="FS000000512T09_10_2003_14_50_51C"/>
      <w:bookmarkEnd w:id="272"/>
      <w:r>
        <w:rPr>
          <w:rtl/>
        </w:rPr>
        <w:t>יוסי שריד (מרצ):</w:t>
      </w:r>
    </w:p>
    <w:p w14:paraId="778F4D6B" w14:textId="77777777" w:rsidR="00000000" w:rsidRDefault="00B6587A">
      <w:pPr>
        <w:pStyle w:val="a"/>
        <w:rPr>
          <w:rtl/>
        </w:rPr>
      </w:pPr>
    </w:p>
    <w:p w14:paraId="4F99FCE7" w14:textId="77777777" w:rsidR="00000000" w:rsidRDefault="00B6587A">
      <w:pPr>
        <w:pStyle w:val="a"/>
        <w:rPr>
          <w:rFonts w:hint="cs"/>
          <w:rtl/>
        </w:rPr>
      </w:pPr>
      <w:r>
        <w:rPr>
          <w:rFonts w:hint="cs"/>
          <w:rtl/>
        </w:rPr>
        <w:t xml:space="preserve">מה לעשות? כאשר שני שקרנים מועדים מתייצבים בראש ממשלה - - - </w:t>
      </w:r>
    </w:p>
    <w:p w14:paraId="61880DA5" w14:textId="77777777" w:rsidR="00000000" w:rsidRDefault="00B6587A">
      <w:pPr>
        <w:pStyle w:val="a"/>
        <w:rPr>
          <w:rFonts w:hint="cs"/>
          <w:rtl/>
        </w:rPr>
      </w:pPr>
    </w:p>
    <w:p w14:paraId="3B806A14" w14:textId="77777777" w:rsidR="00000000" w:rsidRDefault="00B6587A">
      <w:pPr>
        <w:pStyle w:val="ac"/>
        <w:rPr>
          <w:rtl/>
        </w:rPr>
      </w:pPr>
      <w:r>
        <w:rPr>
          <w:rFonts w:hint="eastAsia"/>
          <w:rtl/>
        </w:rPr>
        <w:t>אלי</w:t>
      </w:r>
      <w:r>
        <w:rPr>
          <w:rtl/>
        </w:rPr>
        <w:t xml:space="preserve"> אפללו (הליכוד):</w:t>
      </w:r>
    </w:p>
    <w:p w14:paraId="487253C3" w14:textId="77777777" w:rsidR="00000000" w:rsidRDefault="00B6587A">
      <w:pPr>
        <w:pStyle w:val="a"/>
        <w:rPr>
          <w:rFonts w:hint="cs"/>
          <w:rtl/>
        </w:rPr>
      </w:pPr>
    </w:p>
    <w:p w14:paraId="65043927" w14:textId="77777777" w:rsidR="00000000" w:rsidRDefault="00B6587A">
      <w:pPr>
        <w:pStyle w:val="a"/>
        <w:rPr>
          <w:rFonts w:hint="cs"/>
          <w:rtl/>
        </w:rPr>
      </w:pPr>
      <w:r>
        <w:rPr>
          <w:rFonts w:hint="cs"/>
          <w:rtl/>
        </w:rPr>
        <w:t xml:space="preserve">- - - </w:t>
      </w:r>
    </w:p>
    <w:p w14:paraId="6E117AC9" w14:textId="77777777" w:rsidR="00000000" w:rsidRDefault="00B6587A">
      <w:pPr>
        <w:pStyle w:val="ad"/>
        <w:rPr>
          <w:rFonts w:hint="cs"/>
          <w:rtl/>
        </w:rPr>
      </w:pPr>
    </w:p>
    <w:p w14:paraId="2FA06742" w14:textId="77777777" w:rsidR="00000000" w:rsidRDefault="00B6587A">
      <w:pPr>
        <w:pStyle w:val="ad"/>
        <w:rPr>
          <w:rtl/>
        </w:rPr>
      </w:pPr>
      <w:r>
        <w:rPr>
          <w:rtl/>
        </w:rPr>
        <w:t>היו"ר יולי-יואל</w:t>
      </w:r>
      <w:r>
        <w:rPr>
          <w:rFonts w:hint="cs"/>
          <w:rtl/>
        </w:rPr>
        <w:t xml:space="preserve"> אדלשטיין</w:t>
      </w:r>
      <w:r>
        <w:rPr>
          <w:rtl/>
        </w:rPr>
        <w:t>:</w:t>
      </w:r>
    </w:p>
    <w:p w14:paraId="37A61ABB" w14:textId="77777777" w:rsidR="00000000" w:rsidRDefault="00B6587A">
      <w:pPr>
        <w:pStyle w:val="a"/>
        <w:rPr>
          <w:rtl/>
        </w:rPr>
      </w:pPr>
    </w:p>
    <w:p w14:paraId="7A5C43E8" w14:textId="77777777" w:rsidR="00000000" w:rsidRDefault="00B6587A">
      <w:pPr>
        <w:pStyle w:val="a"/>
        <w:rPr>
          <w:rFonts w:hint="cs"/>
          <w:rtl/>
        </w:rPr>
      </w:pPr>
      <w:r>
        <w:rPr>
          <w:rFonts w:hint="cs"/>
          <w:rtl/>
        </w:rPr>
        <w:t>חבר</w:t>
      </w:r>
      <w:r>
        <w:rPr>
          <w:rFonts w:hint="cs"/>
          <w:rtl/>
        </w:rPr>
        <w:t xml:space="preserve"> הכנסת אפללו, תודה רבה. </w:t>
      </w:r>
    </w:p>
    <w:p w14:paraId="40A62287" w14:textId="77777777" w:rsidR="00000000" w:rsidRDefault="00B6587A">
      <w:pPr>
        <w:pStyle w:val="a"/>
        <w:rPr>
          <w:rFonts w:hint="cs"/>
          <w:rtl/>
        </w:rPr>
      </w:pPr>
    </w:p>
    <w:p w14:paraId="408769A3" w14:textId="77777777" w:rsidR="00000000" w:rsidRDefault="00B6587A">
      <w:pPr>
        <w:pStyle w:val="ac"/>
        <w:rPr>
          <w:rtl/>
        </w:rPr>
      </w:pPr>
      <w:r>
        <w:rPr>
          <w:rFonts w:hint="eastAsia"/>
          <w:rtl/>
        </w:rPr>
        <w:t>אלי</w:t>
      </w:r>
      <w:r>
        <w:rPr>
          <w:rtl/>
        </w:rPr>
        <w:t xml:space="preserve"> אפללו (הליכוד):</w:t>
      </w:r>
    </w:p>
    <w:p w14:paraId="25EC6ED4" w14:textId="77777777" w:rsidR="00000000" w:rsidRDefault="00B6587A">
      <w:pPr>
        <w:pStyle w:val="a"/>
        <w:rPr>
          <w:rFonts w:hint="cs"/>
          <w:rtl/>
        </w:rPr>
      </w:pPr>
    </w:p>
    <w:p w14:paraId="7A6481F8" w14:textId="77777777" w:rsidR="00000000" w:rsidRDefault="00B6587A">
      <w:pPr>
        <w:pStyle w:val="a"/>
        <w:rPr>
          <w:rFonts w:hint="cs"/>
          <w:rtl/>
        </w:rPr>
      </w:pPr>
      <w:r>
        <w:rPr>
          <w:rFonts w:hint="cs"/>
          <w:rtl/>
        </w:rPr>
        <w:t xml:space="preserve">- - -  אמרת שתתפטר - - - הוא אומר דברים ולא מקיים.  </w:t>
      </w:r>
    </w:p>
    <w:p w14:paraId="7CDB07D1" w14:textId="77777777" w:rsidR="00000000" w:rsidRDefault="00B6587A">
      <w:pPr>
        <w:pStyle w:val="a"/>
        <w:rPr>
          <w:rFonts w:hint="cs"/>
          <w:rtl/>
        </w:rPr>
      </w:pPr>
    </w:p>
    <w:p w14:paraId="79C7DF86" w14:textId="77777777" w:rsidR="00000000" w:rsidRDefault="00B6587A">
      <w:pPr>
        <w:pStyle w:val="SpeakerCon"/>
        <w:rPr>
          <w:rtl/>
        </w:rPr>
      </w:pPr>
      <w:bookmarkStart w:id="273" w:name="FS000000512T09_10_2003_14_52_02C"/>
      <w:bookmarkEnd w:id="273"/>
      <w:r>
        <w:rPr>
          <w:rtl/>
        </w:rPr>
        <w:t>יוסי שריד (מרצ):</w:t>
      </w:r>
    </w:p>
    <w:p w14:paraId="03D7089A" w14:textId="77777777" w:rsidR="00000000" w:rsidRDefault="00B6587A">
      <w:pPr>
        <w:pStyle w:val="a"/>
        <w:rPr>
          <w:rtl/>
        </w:rPr>
      </w:pPr>
    </w:p>
    <w:p w14:paraId="6B71A53A" w14:textId="77777777" w:rsidR="00000000" w:rsidRDefault="00B6587A">
      <w:pPr>
        <w:pStyle w:val="a"/>
        <w:rPr>
          <w:rFonts w:hint="cs"/>
          <w:rtl/>
        </w:rPr>
      </w:pPr>
      <w:r>
        <w:rPr>
          <w:rFonts w:hint="cs"/>
          <w:rtl/>
        </w:rPr>
        <w:t>גם פה אתה משקר. אתה רואה?</w:t>
      </w:r>
    </w:p>
    <w:p w14:paraId="01DCA580" w14:textId="77777777" w:rsidR="00000000" w:rsidRDefault="00B6587A">
      <w:pPr>
        <w:pStyle w:val="a"/>
        <w:rPr>
          <w:rFonts w:hint="cs"/>
          <w:rtl/>
        </w:rPr>
      </w:pPr>
    </w:p>
    <w:p w14:paraId="08C5C3B2" w14:textId="77777777" w:rsidR="00000000" w:rsidRDefault="00B6587A">
      <w:pPr>
        <w:pStyle w:val="ad"/>
        <w:rPr>
          <w:rtl/>
        </w:rPr>
      </w:pPr>
      <w:r>
        <w:rPr>
          <w:rtl/>
        </w:rPr>
        <w:t>היו"ר יולי-יואל</w:t>
      </w:r>
      <w:r>
        <w:rPr>
          <w:rFonts w:hint="cs"/>
          <w:rtl/>
        </w:rPr>
        <w:t xml:space="preserve"> אדלשטיין</w:t>
      </w:r>
      <w:r>
        <w:rPr>
          <w:rtl/>
        </w:rPr>
        <w:t>:</w:t>
      </w:r>
    </w:p>
    <w:p w14:paraId="25F12CE1" w14:textId="77777777" w:rsidR="00000000" w:rsidRDefault="00B6587A">
      <w:pPr>
        <w:pStyle w:val="a"/>
        <w:rPr>
          <w:rtl/>
        </w:rPr>
      </w:pPr>
    </w:p>
    <w:p w14:paraId="30537A76" w14:textId="77777777" w:rsidR="00000000" w:rsidRDefault="00B6587A">
      <w:pPr>
        <w:pStyle w:val="a"/>
        <w:rPr>
          <w:rFonts w:hint="cs"/>
          <w:rtl/>
        </w:rPr>
      </w:pPr>
      <w:r>
        <w:rPr>
          <w:rFonts w:hint="cs"/>
          <w:rtl/>
        </w:rPr>
        <w:t xml:space="preserve">חבר הכנסת אפללו, אתה שומע למה גרמת? עכשיו אני צריך להוסיף זמן לדובר. </w:t>
      </w:r>
    </w:p>
    <w:p w14:paraId="0D8DDD72" w14:textId="77777777" w:rsidR="00000000" w:rsidRDefault="00B6587A">
      <w:pPr>
        <w:pStyle w:val="a"/>
        <w:rPr>
          <w:rFonts w:hint="cs"/>
          <w:rtl/>
        </w:rPr>
      </w:pPr>
    </w:p>
    <w:p w14:paraId="16750EB5" w14:textId="77777777" w:rsidR="00000000" w:rsidRDefault="00B6587A">
      <w:pPr>
        <w:pStyle w:val="SpeakerCon"/>
        <w:rPr>
          <w:rtl/>
        </w:rPr>
      </w:pPr>
      <w:bookmarkStart w:id="274" w:name="FS000000512T09_10_2003_14_52_37C"/>
      <w:bookmarkEnd w:id="274"/>
      <w:r>
        <w:rPr>
          <w:rtl/>
        </w:rPr>
        <w:t>יוסי שריד (מ</w:t>
      </w:r>
      <w:r>
        <w:rPr>
          <w:rtl/>
        </w:rPr>
        <w:t>רצ):</w:t>
      </w:r>
    </w:p>
    <w:p w14:paraId="23C1FF00" w14:textId="77777777" w:rsidR="00000000" w:rsidRDefault="00B6587A">
      <w:pPr>
        <w:pStyle w:val="a"/>
        <w:rPr>
          <w:rtl/>
        </w:rPr>
      </w:pPr>
    </w:p>
    <w:p w14:paraId="64605889" w14:textId="77777777" w:rsidR="00000000" w:rsidRDefault="00B6587A">
      <w:pPr>
        <w:pStyle w:val="a"/>
        <w:rPr>
          <w:rFonts w:hint="cs"/>
          <w:rtl/>
        </w:rPr>
      </w:pPr>
      <w:r>
        <w:rPr>
          <w:rFonts w:hint="cs"/>
          <w:rtl/>
        </w:rPr>
        <w:t>הנקודה השנייה, אדוני היושב-ראש, אתמול ראש הממשלה אמר מה שאמר על השמאל, שהוא  עושה כל מיני דברים, כל מיני מעשים שלא ייעשו. עליתי לכאן בין השאר כדי להודות באשמה. קודם כול, המאבק הוא מאבק פוליטי. ראש הממשלה פשוט לא מבחין בין מאבק אישי-מפלגתי לבין מאבק פ</w:t>
      </w:r>
      <w:r>
        <w:rPr>
          <w:rFonts w:hint="cs"/>
          <w:rtl/>
        </w:rPr>
        <w:t xml:space="preserve">וליטי. מה זאת אומרת? זה מאבק. על מה אתה נאבק? אתה נאבק על השקפת העולם שלך, על תפיסת העולם שלך. אז מה זה השקפת העולם שלך, אם יש לך בכלל דבר כזה? זה פוליטיקה, אם אתה רוצה זה אפילו התגוששות בין עמדות, דעות, השקפות עולם. ודאי שזה פוליטי, אלא מה? זה לא פוליטי? </w:t>
      </w:r>
      <w:r>
        <w:rPr>
          <w:rFonts w:hint="cs"/>
          <w:rtl/>
        </w:rPr>
        <w:t xml:space="preserve">מה זה, זה סימפוזיון עיוני במוסד להשכלה גבוהה? ודאי שזו פוליטיקה. </w:t>
      </w:r>
    </w:p>
    <w:p w14:paraId="5F31646F" w14:textId="77777777" w:rsidR="00000000" w:rsidRDefault="00B6587A">
      <w:pPr>
        <w:pStyle w:val="a"/>
        <w:rPr>
          <w:rFonts w:hint="cs"/>
          <w:rtl/>
        </w:rPr>
      </w:pPr>
    </w:p>
    <w:p w14:paraId="04E6E49F" w14:textId="77777777" w:rsidR="00000000" w:rsidRDefault="00B6587A">
      <w:pPr>
        <w:pStyle w:val="a"/>
        <w:rPr>
          <w:rFonts w:hint="cs"/>
          <w:rtl/>
        </w:rPr>
      </w:pPr>
      <w:r>
        <w:rPr>
          <w:rFonts w:hint="cs"/>
          <w:rtl/>
        </w:rPr>
        <w:t>הדבר השני שראש הממשלה אמר הוא שלשמאל יש כוונה נסתרת להדיח ממשלה שנבחרה כחוק. אני מודה באשמה. בוודאי, זו משימה חיונית מאין כמוה. כאשר מדובר בממשלת זדון, וזו ממשלת זדון, צריך לעשות הכול. ואנח</w:t>
      </w:r>
      <w:r>
        <w:rPr>
          <w:rFonts w:hint="cs"/>
          <w:rtl/>
        </w:rPr>
        <w:t xml:space="preserve">נו עושים את זה לא במסתרים ולא במחשכים ולא במחתרת. אנחנו עושים את זה לעין השמש. לפי דעתי, אני זוכר שגם מדי פעם בפעם אנחנו מודיעים על כך גם בכנסת במסגרת הצעות אי-אמון והצעות אחרות, שאנחנו בהחלט רוצים להדיח את הממשלה, להחליף את הממשלה. </w:t>
      </w:r>
    </w:p>
    <w:p w14:paraId="28DD69A0" w14:textId="77777777" w:rsidR="00000000" w:rsidRDefault="00B6587A">
      <w:pPr>
        <w:pStyle w:val="a"/>
        <w:rPr>
          <w:rFonts w:hint="cs"/>
          <w:rtl/>
        </w:rPr>
      </w:pPr>
    </w:p>
    <w:p w14:paraId="5129EC00" w14:textId="77777777" w:rsidR="00000000" w:rsidRDefault="00B6587A">
      <w:pPr>
        <w:pStyle w:val="ac"/>
        <w:rPr>
          <w:rtl/>
        </w:rPr>
      </w:pPr>
      <w:r>
        <w:rPr>
          <w:rFonts w:hint="eastAsia"/>
          <w:rtl/>
        </w:rPr>
        <w:t>אלי</w:t>
      </w:r>
      <w:r>
        <w:rPr>
          <w:rtl/>
        </w:rPr>
        <w:t xml:space="preserve"> אפללו (הליכוד):</w:t>
      </w:r>
    </w:p>
    <w:p w14:paraId="504FA3C6" w14:textId="77777777" w:rsidR="00000000" w:rsidRDefault="00B6587A">
      <w:pPr>
        <w:pStyle w:val="a"/>
        <w:rPr>
          <w:rFonts w:hint="cs"/>
          <w:rtl/>
        </w:rPr>
      </w:pPr>
    </w:p>
    <w:p w14:paraId="1A4AD2BA" w14:textId="77777777" w:rsidR="00000000" w:rsidRDefault="00B6587A">
      <w:pPr>
        <w:pStyle w:val="a"/>
        <w:rPr>
          <w:rFonts w:hint="cs"/>
          <w:rtl/>
        </w:rPr>
      </w:pPr>
      <w:r>
        <w:rPr>
          <w:rFonts w:hint="cs"/>
          <w:rtl/>
        </w:rPr>
        <w:t xml:space="preserve">העם לא רוצה. </w:t>
      </w:r>
    </w:p>
    <w:p w14:paraId="4382DD59" w14:textId="77777777" w:rsidR="00000000" w:rsidRDefault="00B6587A">
      <w:pPr>
        <w:pStyle w:val="a"/>
        <w:rPr>
          <w:rFonts w:hint="cs"/>
          <w:rtl/>
        </w:rPr>
      </w:pPr>
    </w:p>
    <w:p w14:paraId="0E726684" w14:textId="77777777" w:rsidR="00000000" w:rsidRDefault="00B6587A">
      <w:pPr>
        <w:pStyle w:val="ad"/>
        <w:rPr>
          <w:rtl/>
        </w:rPr>
      </w:pPr>
      <w:r>
        <w:rPr>
          <w:rtl/>
        </w:rPr>
        <w:t>היו"ר יולי-יואל</w:t>
      </w:r>
      <w:r>
        <w:rPr>
          <w:rFonts w:hint="cs"/>
          <w:rtl/>
        </w:rPr>
        <w:t xml:space="preserve"> אדלשטיין</w:t>
      </w:r>
      <w:r>
        <w:rPr>
          <w:rtl/>
        </w:rPr>
        <w:t>:</w:t>
      </w:r>
    </w:p>
    <w:p w14:paraId="55D39EDB" w14:textId="77777777" w:rsidR="00000000" w:rsidRDefault="00B6587A">
      <w:pPr>
        <w:pStyle w:val="a"/>
        <w:rPr>
          <w:rtl/>
        </w:rPr>
      </w:pPr>
    </w:p>
    <w:p w14:paraId="32822DA6" w14:textId="77777777" w:rsidR="00000000" w:rsidRDefault="00B6587A">
      <w:pPr>
        <w:pStyle w:val="a"/>
        <w:rPr>
          <w:rFonts w:hint="cs"/>
          <w:rtl/>
        </w:rPr>
      </w:pPr>
      <w:r>
        <w:rPr>
          <w:rFonts w:hint="cs"/>
          <w:rtl/>
        </w:rPr>
        <w:t xml:space="preserve">לא, לא, זה כבר זמן פציעות. אתה לא יכול להתערב. </w:t>
      </w:r>
    </w:p>
    <w:p w14:paraId="471DF6F8" w14:textId="77777777" w:rsidR="00000000" w:rsidRDefault="00B6587A">
      <w:pPr>
        <w:pStyle w:val="a"/>
        <w:rPr>
          <w:rFonts w:hint="cs"/>
          <w:rtl/>
        </w:rPr>
      </w:pPr>
    </w:p>
    <w:p w14:paraId="639874BD" w14:textId="77777777" w:rsidR="00000000" w:rsidRDefault="00B6587A">
      <w:pPr>
        <w:pStyle w:val="SpeakerCon"/>
        <w:rPr>
          <w:rtl/>
        </w:rPr>
      </w:pPr>
      <w:bookmarkStart w:id="275" w:name="FS000000512T09_10_2003_14_59_12C"/>
      <w:bookmarkEnd w:id="275"/>
      <w:r>
        <w:rPr>
          <w:rtl/>
        </w:rPr>
        <w:t>יוסי שריד (מרצ):</w:t>
      </w:r>
    </w:p>
    <w:p w14:paraId="6AC35F08" w14:textId="77777777" w:rsidR="00000000" w:rsidRDefault="00B6587A">
      <w:pPr>
        <w:pStyle w:val="a"/>
        <w:rPr>
          <w:rtl/>
        </w:rPr>
      </w:pPr>
    </w:p>
    <w:p w14:paraId="6421B715" w14:textId="77777777" w:rsidR="00000000" w:rsidRDefault="00B6587A">
      <w:pPr>
        <w:pStyle w:val="a"/>
        <w:rPr>
          <w:rFonts w:hint="cs"/>
          <w:rtl/>
        </w:rPr>
      </w:pPr>
      <w:r>
        <w:rPr>
          <w:rFonts w:hint="cs"/>
          <w:rtl/>
        </w:rPr>
        <w:t xml:space="preserve">לכן ראש הממשלה לא רק שהוא לא בדיוק אדם אמין ודובר אמת, אלא הוא איש כזב, כפי שהעידה עליו מדליין אולברייט, מזכירת המדינה. הוא גם לא מבחין או לא רוצה </w:t>
      </w:r>
      <w:r>
        <w:rPr>
          <w:rFonts w:hint="cs"/>
          <w:rtl/>
        </w:rPr>
        <w:t xml:space="preserve">להבחין בין ימינו לשמאלו. יכול להיות שבאמת ראש הממשלה רצה להשכיח את הדברים שעמדו בראש הכותרות רק לפני כמה שבועות, למשל שחיתות, למשל שתיקות, למשל מעשים שלא ייעשו, מעשים עבריינים, מעשים פליליים, ויכול מאוד להיות שזה אחד האמצעים. </w:t>
      </w:r>
    </w:p>
    <w:p w14:paraId="7C798029" w14:textId="77777777" w:rsidR="00000000" w:rsidRDefault="00B6587A">
      <w:pPr>
        <w:pStyle w:val="a"/>
        <w:rPr>
          <w:rFonts w:hint="cs"/>
          <w:rtl/>
        </w:rPr>
      </w:pPr>
    </w:p>
    <w:p w14:paraId="5C36956F" w14:textId="77777777" w:rsidR="00000000" w:rsidRDefault="00B6587A">
      <w:pPr>
        <w:pStyle w:val="ad"/>
        <w:rPr>
          <w:rtl/>
        </w:rPr>
      </w:pPr>
      <w:r>
        <w:rPr>
          <w:rtl/>
        </w:rPr>
        <w:t>היו"ר יולי-יואל</w:t>
      </w:r>
      <w:r>
        <w:rPr>
          <w:rFonts w:hint="cs"/>
          <w:rtl/>
        </w:rPr>
        <w:t xml:space="preserve"> אדלשטיין</w:t>
      </w:r>
      <w:r>
        <w:rPr>
          <w:rtl/>
        </w:rPr>
        <w:t>:</w:t>
      </w:r>
    </w:p>
    <w:p w14:paraId="350FBCEF" w14:textId="77777777" w:rsidR="00000000" w:rsidRDefault="00B6587A">
      <w:pPr>
        <w:pStyle w:val="a"/>
        <w:rPr>
          <w:rtl/>
        </w:rPr>
      </w:pPr>
    </w:p>
    <w:p w14:paraId="37CFEF19" w14:textId="77777777" w:rsidR="00000000" w:rsidRDefault="00B6587A">
      <w:pPr>
        <w:pStyle w:val="a"/>
        <w:rPr>
          <w:rFonts w:hint="cs"/>
          <w:rtl/>
        </w:rPr>
      </w:pPr>
      <w:r>
        <w:rPr>
          <w:rFonts w:hint="cs"/>
          <w:rtl/>
        </w:rPr>
        <w:t>ת</w:t>
      </w:r>
      <w:r>
        <w:rPr>
          <w:rFonts w:hint="cs"/>
          <w:rtl/>
        </w:rPr>
        <w:t xml:space="preserve">ודה רבה לחבר הכנסת שריד. אדוני, שר התחבורה, בבקשה. </w:t>
      </w:r>
    </w:p>
    <w:p w14:paraId="3F14567E" w14:textId="77777777" w:rsidR="00000000" w:rsidRDefault="00B6587A">
      <w:pPr>
        <w:pStyle w:val="a"/>
        <w:rPr>
          <w:rFonts w:hint="cs"/>
          <w:rtl/>
        </w:rPr>
      </w:pPr>
    </w:p>
    <w:p w14:paraId="0A46F366" w14:textId="77777777" w:rsidR="00000000" w:rsidRDefault="00B6587A">
      <w:pPr>
        <w:pStyle w:val="Speaker"/>
        <w:rPr>
          <w:rtl/>
        </w:rPr>
      </w:pPr>
      <w:bookmarkStart w:id="276" w:name="FS000000427T09_10_2003_15_01_16"/>
      <w:bookmarkEnd w:id="276"/>
      <w:r>
        <w:rPr>
          <w:rFonts w:hint="eastAsia"/>
          <w:rtl/>
        </w:rPr>
        <w:t>שר</w:t>
      </w:r>
      <w:r>
        <w:rPr>
          <w:rtl/>
        </w:rPr>
        <w:t xml:space="preserve"> התחבורה אביגדור ליברמן:</w:t>
      </w:r>
    </w:p>
    <w:p w14:paraId="5EF43871" w14:textId="77777777" w:rsidR="00000000" w:rsidRDefault="00B6587A">
      <w:pPr>
        <w:pStyle w:val="a"/>
        <w:rPr>
          <w:rFonts w:hint="cs"/>
          <w:rtl/>
        </w:rPr>
      </w:pPr>
    </w:p>
    <w:p w14:paraId="5A261D38" w14:textId="77777777" w:rsidR="00000000" w:rsidRDefault="00B6587A">
      <w:pPr>
        <w:pStyle w:val="a"/>
        <w:rPr>
          <w:rFonts w:hint="cs"/>
          <w:rtl/>
        </w:rPr>
      </w:pPr>
      <w:r>
        <w:rPr>
          <w:rFonts w:hint="cs"/>
          <w:rtl/>
        </w:rPr>
        <w:t>אני אנצל את הפררוגטיבה של שר לדבר על הנושאים שלו בכל רגע, כדי להתייחס לדבריו של חבר הכנסת שריד ולדבריו של ידידי אלי אפללו. אני רוצה להגיד לך, חבר הכנסת שריד, מאבק פוליטי הוא ב</w:t>
      </w:r>
      <w:r>
        <w:rPr>
          <w:rFonts w:hint="cs"/>
          <w:rtl/>
        </w:rPr>
        <w:t xml:space="preserve">החלט לגיטימי וכל מהותה של האופוזיציה היא להפיל ממשלה. זה בהחלט מקובל ומוסכם. מה שלא מקובל, ואתה דיברת על אמינות ועל השקרים ועל הממשלה, זה כמעט כמו בן-אהרון שאמר שהעם טעה. אני כבר שומע שהעם טעה. פעם בן-אהרון אמר את זה, ואני לא מציע לך לחזור על אותן אמירות. </w:t>
      </w:r>
      <w:r>
        <w:rPr>
          <w:rFonts w:hint="cs"/>
          <w:rtl/>
        </w:rPr>
        <w:t xml:space="preserve">אני מניח שלא זאת הכוונה. </w:t>
      </w:r>
    </w:p>
    <w:p w14:paraId="033BC2D7" w14:textId="77777777" w:rsidR="00000000" w:rsidRDefault="00B6587A">
      <w:pPr>
        <w:pStyle w:val="a"/>
        <w:rPr>
          <w:rFonts w:hint="cs"/>
          <w:rtl/>
        </w:rPr>
      </w:pPr>
    </w:p>
    <w:p w14:paraId="26AE6F40" w14:textId="77777777" w:rsidR="00000000" w:rsidRDefault="00B6587A">
      <w:pPr>
        <w:pStyle w:val="a"/>
        <w:rPr>
          <w:rFonts w:hint="cs"/>
          <w:rtl/>
        </w:rPr>
      </w:pPr>
      <w:r>
        <w:rPr>
          <w:rFonts w:hint="cs"/>
          <w:rtl/>
        </w:rPr>
        <w:t>אני גם רוצה להגיד לחבר הכנסת אפללו - תשמע, הוויכוח היום עם העובדים הוא לא על תנאי שכר ולא על הסדרי פנסיה ולא על כל הזכויות שלהם. להיפך, אני חוזר ואומר שאנחנו מכבדים כל פסיק. יתירה מזאת, ביקרתי בנמל חיפה. ומה התברר? שהם נקלעו לקשי</w:t>
      </w:r>
      <w:r>
        <w:rPr>
          <w:rFonts w:hint="cs"/>
          <w:rtl/>
        </w:rPr>
        <w:t>ים בנושא הפנסיה. מתברר שחלק מהעובדים הוותיקים מבוטחים בקרן פנסיה "נתיב", שמצבה האקטוארי רע מאוד והם לא בטוחים שהם יוכלו בבוא העת לקבל את הפנסיה. אמרתי שאני, כשר, אומר שאני אחראי. אני לוקח אחריות. אומנם אני לא אחראי על מי שחתם הסכם ומי שעשה בקרה ומי שעקב, ה</w:t>
      </w:r>
      <w:r>
        <w:rPr>
          <w:rFonts w:hint="cs"/>
          <w:rtl/>
        </w:rPr>
        <w:t xml:space="preserve">יה מה שהיה ולא משנה. אני חושב שתפקידה של ממשלה במקרים כאלה הוא להיות ערבה לכל הנושא של זכויות העובדים, ובטח לעת זיקנה ובטח לעזור בנושא של הפנסיה. זה היה בלי תנאים ובלי שום דבר, אלא מיוזמתי. אני עומד מאחורי זה גם היום. </w:t>
      </w:r>
    </w:p>
    <w:p w14:paraId="0CEEA620" w14:textId="77777777" w:rsidR="00000000" w:rsidRDefault="00B6587A">
      <w:pPr>
        <w:pStyle w:val="a"/>
        <w:rPr>
          <w:rtl/>
        </w:rPr>
      </w:pPr>
    </w:p>
    <w:p w14:paraId="3A67C2C3" w14:textId="77777777" w:rsidR="00000000" w:rsidRDefault="00B6587A">
      <w:pPr>
        <w:pStyle w:val="a"/>
        <w:rPr>
          <w:rFonts w:hint="cs"/>
          <w:rtl/>
        </w:rPr>
      </w:pPr>
      <w:r>
        <w:rPr>
          <w:rFonts w:hint="cs"/>
          <w:rtl/>
        </w:rPr>
        <w:t>מה שלא מקובל, ואני אומר את זה, הוא ל</w:t>
      </w:r>
      <w:r>
        <w:rPr>
          <w:rFonts w:hint="cs"/>
          <w:rtl/>
        </w:rPr>
        <w:t>עשות ניסיון לשמור על הנמלים כמונופול הכי חזק במשק. הוויכוח היום הוא בהחלט על תפיסת עולם, ותפיסת העולם פה היא הניסיון להמריד את העובדים במעסיקים; מעמד הפועלים והעשירים. אנו דוגלים, גם תנועתי וגם אתם, בתפיסת ז'בוטינסקי, שאמר שאסור לחלק את העם היהודי למעמדות,</w:t>
      </w:r>
      <w:r>
        <w:rPr>
          <w:rFonts w:hint="cs"/>
          <w:rtl/>
        </w:rPr>
        <w:t xml:space="preserve"> אין דבר כזה, כולנו פה יהודים, כולנו ציונים, ואסור לנו להיכנס לאותם דברים שאולי יוסי או אבו דוגלים בהם - הסוציאליזם הוא שעטנז, לפחות מבחינת תפיסת העולם שלי. אין דבר כזה מאבק בין-מעמדי. </w:t>
      </w:r>
    </w:p>
    <w:p w14:paraId="39A781F7" w14:textId="77777777" w:rsidR="00000000" w:rsidRDefault="00B6587A">
      <w:pPr>
        <w:pStyle w:val="a"/>
        <w:rPr>
          <w:rFonts w:hint="cs"/>
          <w:rtl/>
        </w:rPr>
      </w:pPr>
    </w:p>
    <w:p w14:paraId="6A31B360" w14:textId="77777777" w:rsidR="00000000" w:rsidRDefault="00B6587A">
      <w:pPr>
        <w:pStyle w:val="a"/>
        <w:rPr>
          <w:rFonts w:hint="cs"/>
          <w:rtl/>
        </w:rPr>
      </w:pPr>
      <w:r>
        <w:rPr>
          <w:rFonts w:hint="cs"/>
          <w:rtl/>
        </w:rPr>
        <w:t>במקרה הזה אנחנו באים לנמלים ואומרים שיש פה דבר שלא ייאמן. זה כמו בקרנ</w:t>
      </w:r>
      <w:r>
        <w:rPr>
          <w:rFonts w:hint="cs"/>
          <w:rtl/>
        </w:rPr>
        <w:t xml:space="preserve">ות הפנסיה של ההסתדרות. יש תעריף אחיד לכולם, לא צריך להתחרות. אמרתי: תתחילו לנהל מסחר. בא קליינט גדול, תנו לו הנחה. בא מישהו באופן חד-פעמי, תנו לו תעריף אחר. תתחילו לנהל עסק על בסיס כלכלי. </w:t>
      </w:r>
    </w:p>
    <w:p w14:paraId="0FBB5121" w14:textId="77777777" w:rsidR="00000000" w:rsidRDefault="00B6587A">
      <w:pPr>
        <w:pStyle w:val="a"/>
        <w:ind w:firstLine="0"/>
        <w:rPr>
          <w:rFonts w:hint="cs"/>
          <w:rtl/>
        </w:rPr>
      </w:pPr>
    </w:p>
    <w:p w14:paraId="20241E01" w14:textId="77777777" w:rsidR="00000000" w:rsidRDefault="00B6587A">
      <w:pPr>
        <w:pStyle w:val="ac"/>
        <w:rPr>
          <w:rtl/>
        </w:rPr>
      </w:pPr>
      <w:r>
        <w:rPr>
          <w:rFonts w:hint="eastAsia"/>
          <w:rtl/>
        </w:rPr>
        <w:t>יוסי</w:t>
      </w:r>
      <w:r>
        <w:rPr>
          <w:rtl/>
        </w:rPr>
        <w:t xml:space="preserve"> שריד (מרצ):</w:t>
      </w:r>
    </w:p>
    <w:p w14:paraId="249FDCFD" w14:textId="77777777" w:rsidR="00000000" w:rsidRDefault="00B6587A">
      <w:pPr>
        <w:pStyle w:val="a"/>
        <w:rPr>
          <w:rFonts w:hint="cs"/>
          <w:rtl/>
        </w:rPr>
      </w:pPr>
    </w:p>
    <w:p w14:paraId="23ED9A79" w14:textId="77777777" w:rsidR="00000000" w:rsidRDefault="00B6587A">
      <w:pPr>
        <w:pStyle w:val="a"/>
        <w:rPr>
          <w:rFonts w:hint="cs"/>
          <w:rtl/>
        </w:rPr>
      </w:pPr>
      <w:r>
        <w:rPr>
          <w:rFonts w:hint="cs"/>
          <w:rtl/>
        </w:rPr>
        <w:t xml:space="preserve">השר דיבר היום בערך שעה - - - </w:t>
      </w:r>
    </w:p>
    <w:p w14:paraId="6D4BCF26" w14:textId="77777777" w:rsidR="00000000" w:rsidRDefault="00B6587A">
      <w:pPr>
        <w:pStyle w:val="a"/>
        <w:rPr>
          <w:rFonts w:hint="cs"/>
          <w:rtl/>
        </w:rPr>
      </w:pPr>
    </w:p>
    <w:p w14:paraId="1056D1AE" w14:textId="77777777" w:rsidR="00000000" w:rsidRDefault="00B6587A">
      <w:pPr>
        <w:pStyle w:val="ad"/>
        <w:rPr>
          <w:rtl/>
        </w:rPr>
      </w:pPr>
      <w:r>
        <w:rPr>
          <w:rtl/>
        </w:rPr>
        <w:t>היו"ר יולי-יואל</w:t>
      </w:r>
      <w:r>
        <w:rPr>
          <w:rFonts w:hint="cs"/>
          <w:rtl/>
        </w:rPr>
        <w:t xml:space="preserve"> א</w:t>
      </w:r>
      <w:r>
        <w:rPr>
          <w:rFonts w:hint="cs"/>
          <w:rtl/>
        </w:rPr>
        <w:t>דלשטיין:</w:t>
      </w:r>
    </w:p>
    <w:p w14:paraId="6DB6B0D6" w14:textId="77777777" w:rsidR="00000000" w:rsidRDefault="00B6587A">
      <w:pPr>
        <w:pStyle w:val="a"/>
        <w:rPr>
          <w:rtl/>
        </w:rPr>
      </w:pPr>
    </w:p>
    <w:p w14:paraId="14AAFD87" w14:textId="77777777" w:rsidR="00000000" w:rsidRDefault="00B6587A">
      <w:pPr>
        <w:pStyle w:val="a"/>
        <w:rPr>
          <w:rFonts w:hint="cs"/>
          <w:rtl/>
        </w:rPr>
      </w:pPr>
      <w:r>
        <w:rPr>
          <w:rFonts w:hint="cs"/>
          <w:rtl/>
        </w:rPr>
        <w:t xml:space="preserve">אני אעיר לשר אם הוא יגזים. תודה. </w:t>
      </w:r>
    </w:p>
    <w:p w14:paraId="7ECCDA36" w14:textId="77777777" w:rsidR="00000000" w:rsidRDefault="00B6587A">
      <w:pPr>
        <w:pStyle w:val="a"/>
        <w:rPr>
          <w:rFonts w:hint="cs"/>
          <w:rtl/>
        </w:rPr>
      </w:pPr>
    </w:p>
    <w:p w14:paraId="13DC5656" w14:textId="77777777" w:rsidR="00000000" w:rsidRDefault="00B6587A">
      <w:pPr>
        <w:pStyle w:val="ac"/>
        <w:rPr>
          <w:rtl/>
        </w:rPr>
      </w:pPr>
      <w:r>
        <w:rPr>
          <w:rFonts w:hint="eastAsia"/>
          <w:rtl/>
        </w:rPr>
        <w:t>יוסי</w:t>
      </w:r>
      <w:r>
        <w:rPr>
          <w:rtl/>
        </w:rPr>
        <w:t xml:space="preserve"> שריד (מרצ):</w:t>
      </w:r>
    </w:p>
    <w:p w14:paraId="06E8D984" w14:textId="77777777" w:rsidR="00000000" w:rsidRDefault="00B6587A">
      <w:pPr>
        <w:pStyle w:val="a"/>
        <w:rPr>
          <w:rFonts w:hint="cs"/>
          <w:rtl/>
        </w:rPr>
      </w:pPr>
    </w:p>
    <w:p w14:paraId="2DED603D" w14:textId="77777777" w:rsidR="00000000" w:rsidRDefault="00B6587A">
      <w:pPr>
        <w:pStyle w:val="a"/>
        <w:rPr>
          <w:rFonts w:hint="cs"/>
          <w:rtl/>
        </w:rPr>
      </w:pPr>
      <w:r>
        <w:rPr>
          <w:rFonts w:hint="cs"/>
          <w:rtl/>
        </w:rPr>
        <w:t xml:space="preserve">הוא אומנם מהצד שלך, אבל דווקא משום כך אתה צריך להקפיד יותר. </w:t>
      </w:r>
    </w:p>
    <w:p w14:paraId="0691E259" w14:textId="77777777" w:rsidR="00000000" w:rsidRDefault="00B6587A">
      <w:pPr>
        <w:pStyle w:val="a"/>
        <w:rPr>
          <w:rFonts w:hint="cs"/>
          <w:rtl/>
        </w:rPr>
      </w:pPr>
    </w:p>
    <w:p w14:paraId="25A5302C" w14:textId="77777777" w:rsidR="00000000" w:rsidRDefault="00B6587A">
      <w:pPr>
        <w:pStyle w:val="SpeakerCon"/>
        <w:rPr>
          <w:rtl/>
        </w:rPr>
      </w:pPr>
      <w:bookmarkStart w:id="277" w:name="FS000000427T09_10_2003_15_15_07C"/>
      <w:bookmarkEnd w:id="277"/>
      <w:r>
        <w:rPr>
          <w:rtl/>
        </w:rPr>
        <w:t>שר התחבורה אביגדור ליברמן:</w:t>
      </w:r>
    </w:p>
    <w:p w14:paraId="4D35D888" w14:textId="77777777" w:rsidR="00000000" w:rsidRDefault="00B6587A">
      <w:pPr>
        <w:pStyle w:val="a"/>
        <w:rPr>
          <w:rtl/>
        </w:rPr>
      </w:pPr>
    </w:p>
    <w:p w14:paraId="25C0BD5D" w14:textId="77777777" w:rsidR="00000000" w:rsidRDefault="00B6587A">
      <w:pPr>
        <w:pStyle w:val="a"/>
        <w:rPr>
          <w:rFonts w:hint="cs"/>
          <w:rtl/>
        </w:rPr>
      </w:pPr>
      <w:r>
        <w:rPr>
          <w:rFonts w:hint="cs"/>
          <w:rtl/>
        </w:rPr>
        <w:t>אני חושב שאני שומר על תקנון הכנסת.</w:t>
      </w:r>
    </w:p>
    <w:p w14:paraId="6E2D5819" w14:textId="77777777" w:rsidR="00000000" w:rsidRDefault="00B6587A">
      <w:pPr>
        <w:pStyle w:val="a"/>
        <w:rPr>
          <w:rFonts w:hint="cs"/>
          <w:rtl/>
        </w:rPr>
      </w:pPr>
    </w:p>
    <w:p w14:paraId="5C99A394" w14:textId="77777777" w:rsidR="00000000" w:rsidRDefault="00B6587A">
      <w:pPr>
        <w:pStyle w:val="ad"/>
        <w:rPr>
          <w:rtl/>
        </w:rPr>
      </w:pPr>
      <w:r>
        <w:rPr>
          <w:rtl/>
        </w:rPr>
        <w:t>היו"ר יולי-יואל</w:t>
      </w:r>
      <w:r>
        <w:rPr>
          <w:rFonts w:hint="cs"/>
          <w:rtl/>
        </w:rPr>
        <w:t xml:space="preserve"> אדלשטיין:</w:t>
      </w:r>
    </w:p>
    <w:p w14:paraId="0D253F35" w14:textId="77777777" w:rsidR="00000000" w:rsidRDefault="00B6587A">
      <w:pPr>
        <w:pStyle w:val="a"/>
        <w:rPr>
          <w:rtl/>
        </w:rPr>
      </w:pPr>
    </w:p>
    <w:p w14:paraId="68F690F2" w14:textId="77777777" w:rsidR="00000000" w:rsidRDefault="00B6587A">
      <w:pPr>
        <w:pStyle w:val="a"/>
        <w:rPr>
          <w:rFonts w:hint="cs"/>
          <w:rtl/>
        </w:rPr>
      </w:pPr>
      <w:r>
        <w:rPr>
          <w:rFonts w:hint="cs"/>
          <w:rtl/>
        </w:rPr>
        <w:t>אני לא מקבל את ההערה שלך, דווקא כיוון  ש</w:t>
      </w:r>
      <w:r>
        <w:rPr>
          <w:rFonts w:hint="cs"/>
          <w:rtl/>
        </w:rPr>
        <w:t xml:space="preserve">נתתי לך לדבר הרבה. </w:t>
      </w:r>
    </w:p>
    <w:p w14:paraId="562372B3" w14:textId="77777777" w:rsidR="00000000" w:rsidRDefault="00B6587A">
      <w:pPr>
        <w:pStyle w:val="a"/>
        <w:ind w:firstLine="0"/>
        <w:rPr>
          <w:rFonts w:hint="cs"/>
          <w:rtl/>
        </w:rPr>
      </w:pPr>
    </w:p>
    <w:p w14:paraId="28F40E40" w14:textId="77777777" w:rsidR="00000000" w:rsidRDefault="00B6587A">
      <w:pPr>
        <w:pStyle w:val="ac"/>
        <w:rPr>
          <w:rtl/>
        </w:rPr>
      </w:pPr>
      <w:r>
        <w:rPr>
          <w:rtl/>
        </w:rPr>
        <w:t>חיים אורון (מרצ):</w:t>
      </w:r>
    </w:p>
    <w:p w14:paraId="35D38332" w14:textId="77777777" w:rsidR="00000000" w:rsidRDefault="00B6587A">
      <w:pPr>
        <w:pStyle w:val="a"/>
        <w:rPr>
          <w:rtl/>
        </w:rPr>
      </w:pPr>
    </w:p>
    <w:p w14:paraId="0E5CD5C1" w14:textId="77777777" w:rsidR="00000000" w:rsidRDefault="00B6587A">
      <w:pPr>
        <w:pStyle w:val="a"/>
        <w:rPr>
          <w:rFonts w:hint="cs"/>
          <w:rtl/>
        </w:rPr>
      </w:pPr>
      <w:r>
        <w:rPr>
          <w:rFonts w:hint="cs"/>
          <w:rtl/>
        </w:rPr>
        <w:t xml:space="preserve">היו עוד כמה שרים, והם לא עלו לדבר. </w:t>
      </w:r>
    </w:p>
    <w:p w14:paraId="1A81169F" w14:textId="77777777" w:rsidR="00000000" w:rsidRDefault="00B6587A">
      <w:pPr>
        <w:pStyle w:val="a"/>
        <w:rPr>
          <w:rFonts w:hint="cs"/>
          <w:rtl/>
        </w:rPr>
      </w:pPr>
    </w:p>
    <w:p w14:paraId="654D8C81" w14:textId="77777777" w:rsidR="00000000" w:rsidRDefault="00B6587A">
      <w:pPr>
        <w:pStyle w:val="ad"/>
        <w:rPr>
          <w:rFonts w:hint="cs"/>
          <w:rtl/>
        </w:rPr>
      </w:pPr>
      <w:r>
        <w:rPr>
          <w:rFonts w:hint="cs"/>
          <w:rtl/>
        </w:rPr>
        <w:t>היו"ר יולי-יואל אדלשטיין:</w:t>
      </w:r>
    </w:p>
    <w:p w14:paraId="6B141A49" w14:textId="77777777" w:rsidR="00000000" w:rsidRDefault="00B6587A">
      <w:pPr>
        <w:pStyle w:val="ad"/>
        <w:rPr>
          <w:rFonts w:hint="cs"/>
          <w:rtl/>
        </w:rPr>
      </w:pPr>
    </w:p>
    <w:p w14:paraId="7D415229" w14:textId="77777777" w:rsidR="00000000" w:rsidRDefault="00B6587A">
      <w:pPr>
        <w:pStyle w:val="a"/>
        <w:rPr>
          <w:rFonts w:hint="cs"/>
          <w:rtl/>
        </w:rPr>
      </w:pPr>
      <w:r>
        <w:rPr>
          <w:rFonts w:hint="cs"/>
          <w:rtl/>
        </w:rPr>
        <w:t>חבר הכנסת אורון, אני מבקש ממך לא להתערב. אילו היה השר ליברמן נואם פה נאומים שלא שייכים לעניין, הייתי מוצא לנכון להפסיק אותו. הוא מתערב בדיון ועונה על דב</w:t>
      </w:r>
      <w:r>
        <w:rPr>
          <w:rFonts w:hint="cs"/>
          <w:rtl/>
        </w:rPr>
        <w:t xml:space="preserve">רים שנאמרו בדיון. בבקשה, אדוני השר. </w:t>
      </w:r>
    </w:p>
    <w:p w14:paraId="4DF9E19C" w14:textId="77777777" w:rsidR="00000000" w:rsidRDefault="00B6587A">
      <w:pPr>
        <w:pStyle w:val="a"/>
        <w:rPr>
          <w:rFonts w:hint="cs"/>
          <w:rtl/>
        </w:rPr>
      </w:pPr>
    </w:p>
    <w:p w14:paraId="0650FB1C" w14:textId="77777777" w:rsidR="00000000" w:rsidRDefault="00B6587A">
      <w:pPr>
        <w:pStyle w:val="SpeakerCon"/>
        <w:rPr>
          <w:rtl/>
        </w:rPr>
      </w:pPr>
      <w:bookmarkStart w:id="278" w:name="FS000000427T09_10_2003_14_41_55"/>
      <w:bookmarkStart w:id="279" w:name="FS000000427T09_10_2003_14_42_01C"/>
      <w:bookmarkEnd w:id="278"/>
      <w:bookmarkEnd w:id="279"/>
      <w:r>
        <w:rPr>
          <w:rtl/>
        </w:rPr>
        <w:t>שר התחבורה אביגדור ליברמן:</w:t>
      </w:r>
    </w:p>
    <w:p w14:paraId="6BBE280D" w14:textId="77777777" w:rsidR="00000000" w:rsidRDefault="00B6587A">
      <w:pPr>
        <w:pStyle w:val="a"/>
        <w:rPr>
          <w:rtl/>
        </w:rPr>
      </w:pPr>
    </w:p>
    <w:p w14:paraId="7913747A" w14:textId="77777777" w:rsidR="00000000" w:rsidRDefault="00B6587A">
      <w:pPr>
        <w:pStyle w:val="a"/>
        <w:rPr>
          <w:rFonts w:hint="cs"/>
          <w:rtl/>
        </w:rPr>
      </w:pPr>
      <w:r>
        <w:rPr>
          <w:rFonts w:hint="cs"/>
          <w:rtl/>
        </w:rPr>
        <w:t>אני אומר שוב, הוויכוח הוא אם המונופול יישאר או לא יישאר. כשאני מדבר על האינטרסים הפוליטיים פה, לא ייתכן שבנמל אשדוד יש 12 ועדים, ומה לעשות ששני ועדים חזקים כל הזמן מתחרים זה בזה, גם רצים למו</w:t>
      </w:r>
      <w:r>
        <w:rPr>
          <w:rFonts w:hint="cs"/>
          <w:rtl/>
        </w:rPr>
        <w:t xml:space="preserve">עצת העיר זה מול זה. אז הם חושבים שזאת מקפצה מבחינתם להיבחר למועצת העיר. אני אומר שוב לעובדים: אל תיתנו להוליך אתכם שולל. </w:t>
      </w:r>
    </w:p>
    <w:p w14:paraId="7A6872F7" w14:textId="77777777" w:rsidR="00000000" w:rsidRDefault="00B6587A">
      <w:pPr>
        <w:pStyle w:val="a"/>
        <w:rPr>
          <w:rFonts w:hint="cs"/>
          <w:rtl/>
        </w:rPr>
      </w:pPr>
    </w:p>
    <w:p w14:paraId="140F574F" w14:textId="77777777" w:rsidR="00000000" w:rsidRDefault="00B6587A">
      <w:pPr>
        <w:pStyle w:val="ac"/>
        <w:rPr>
          <w:rtl/>
        </w:rPr>
      </w:pPr>
      <w:r>
        <w:rPr>
          <w:rFonts w:hint="eastAsia"/>
          <w:rtl/>
        </w:rPr>
        <w:t>חיים</w:t>
      </w:r>
      <w:r>
        <w:rPr>
          <w:rtl/>
        </w:rPr>
        <w:t xml:space="preserve"> אורון (מרצ):</w:t>
      </w:r>
    </w:p>
    <w:p w14:paraId="2B9522A1" w14:textId="77777777" w:rsidR="00000000" w:rsidRDefault="00B6587A">
      <w:pPr>
        <w:pStyle w:val="a"/>
        <w:rPr>
          <w:rFonts w:hint="cs"/>
          <w:rtl/>
        </w:rPr>
      </w:pPr>
    </w:p>
    <w:p w14:paraId="135E456B" w14:textId="77777777" w:rsidR="00000000" w:rsidRDefault="00B6587A">
      <w:pPr>
        <w:pStyle w:val="a"/>
        <w:rPr>
          <w:rFonts w:hint="cs"/>
          <w:rtl/>
        </w:rPr>
      </w:pPr>
      <w:r>
        <w:rPr>
          <w:rFonts w:hint="cs"/>
          <w:rtl/>
        </w:rPr>
        <w:t xml:space="preserve">הוציאו אותך מהליכוד - - - </w:t>
      </w:r>
    </w:p>
    <w:p w14:paraId="2299E5ED" w14:textId="77777777" w:rsidR="00000000" w:rsidRDefault="00B6587A">
      <w:pPr>
        <w:pStyle w:val="a"/>
        <w:rPr>
          <w:rFonts w:hint="cs"/>
          <w:rtl/>
        </w:rPr>
      </w:pPr>
    </w:p>
    <w:p w14:paraId="05167697" w14:textId="77777777" w:rsidR="00000000" w:rsidRDefault="00B6587A">
      <w:pPr>
        <w:pStyle w:val="SpeakerCon"/>
        <w:rPr>
          <w:rtl/>
        </w:rPr>
      </w:pPr>
      <w:bookmarkStart w:id="280" w:name="FS000000427T09_10_2003_14_48_15C"/>
      <w:bookmarkEnd w:id="280"/>
      <w:r>
        <w:rPr>
          <w:rtl/>
        </w:rPr>
        <w:t>שר התחבורה אביגדור ליברמן:</w:t>
      </w:r>
    </w:p>
    <w:p w14:paraId="49D028E4" w14:textId="77777777" w:rsidR="00000000" w:rsidRDefault="00B6587A">
      <w:pPr>
        <w:pStyle w:val="a"/>
        <w:rPr>
          <w:rtl/>
        </w:rPr>
      </w:pPr>
    </w:p>
    <w:p w14:paraId="51BD88D8" w14:textId="77777777" w:rsidR="00000000" w:rsidRDefault="00B6587A">
      <w:pPr>
        <w:pStyle w:val="a"/>
        <w:rPr>
          <w:rFonts w:hint="cs"/>
          <w:rtl/>
        </w:rPr>
      </w:pPr>
      <w:r>
        <w:rPr>
          <w:rFonts w:hint="cs"/>
          <w:rtl/>
        </w:rPr>
        <w:t xml:space="preserve">אני הוצאתי את עצמי מהליכוד. </w:t>
      </w:r>
    </w:p>
    <w:p w14:paraId="6F37B463" w14:textId="77777777" w:rsidR="00000000" w:rsidRDefault="00B6587A">
      <w:pPr>
        <w:pStyle w:val="a"/>
        <w:rPr>
          <w:rFonts w:hint="cs"/>
          <w:rtl/>
        </w:rPr>
      </w:pPr>
    </w:p>
    <w:p w14:paraId="471025B6" w14:textId="77777777" w:rsidR="00000000" w:rsidRDefault="00B6587A">
      <w:pPr>
        <w:pStyle w:val="a"/>
        <w:rPr>
          <w:rFonts w:hint="cs"/>
          <w:rtl/>
        </w:rPr>
      </w:pPr>
      <w:r>
        <w:rPr>
          <w:rFonts w:hint="cs"/>
          <w:rtl/>
        </w:rPr>
        <w:t>חבר'ה, אל תיתנו יד לאנשים שמ</w:t>
      </w:r>
      <w:r>
        <w:rPr>
          <w:rFonts w:hint="cs"/>
          <w:rtl/>
        </w:rPr>
        <w:t xml:space="preserve">וליכים אתכם שולל. הלכנו, כמו שאמרת, בהידברות, נפגשנו עשרות פעמים, לילות שלמים ישבנו עם הוועדים ועם ההסתדרות. כשההסתדרות רוצה, היא יודעת לסיים עניין, כדוגמת הרכבת וכדוגמת "אל על". תודה. </w:t>
      </w:r>
    </w:p>
    <w:p w14:paraId="518398BF" w14:textId="77777777" w:rsidR="00000000" w:rsidRDefault="00B6587A">
      <w:pPr>
        <w:pStyle w:val="a"/>
        <w:rPr>
          <w:rFonts w:hint="cs"/>
          <w:rtl/>
        </w:rPr>
      </w:pPr>
    </w:p>
    <w:p w14:paraId="4087CB3A" w14:textId="77777777" w:rsidR="00000000" w:rsidRDefault="00B6587A">
      <w:pPr>
        <w:pStyle w:val="ac"/>
        <w:rPr>
          <w:rtl/>
        </w:rPr>
      </w:pPr>
      <w:r>
        <w:rPr>
          <w:rFonts w:hint="eastAsia"/>
          <w:rtl/>
        </w:rPr>
        <w:t>רן</w:t>
      </w:r>
      <w:r>
        <w:rPr>
          <w:rtl/>
        </w:rPr>
        <w:t xml:space="preserve"> כהן (מרצ):</w:t>
      </w:r>
    </w:p>
    <w:p w14:paraId="348C42DE" w14:textId="77777777" w:rsidR="00000000" w:rsidRDefault="00B6587A">
      <w:pPr>
        <w:pStyle w:val="a"/>
        <w:rPr>
          <w:rFonts w:hint="cs"/>
          <w:rtl/>
        </w:rPr>
      </w:pPr>
    </w:p>
    <w:p w14:paraId="03EE0D7A" w14:textId="77777777" w:rsidR="00000000" w:rsidRDefault="00B6587A">
      <w:pPr>
        <w:pStyle w:val="a"/>
        <w:rPr>
          <w:rFonts w:hint="cs"/>
          <w:rtl/>
        </w:rPr>
      </w:pPr>
      <w:r>
        <w:rPr>
          <w:rFonts w:hint="cs"/>
          <w:rtl/>
        </w:rPr>
        <w:t xml:space="preserve">אבל גם בהחלטת הממשלה יש תחרות. אתם רוצים הפרטה. </w:t>
      </w:r>
    </w:p>
    <w:p w14:paraId="5E87B817" w14:textId="77777777" w:rsidR="00000000" w:rsidRDefault="00B6587A">
      <w:pPr>
        <w:pStyle w:val="a"/>
        <w:rPr>
          <w:rFonts w:hint="cs"/>
          <w:rtl/>
        </w:rPr>
      </w:pPr>
    </w:p>
    <w:p w14:paraId="17AE4218" w14:textId="77777777" w:rsidR="00000000" w:rsidRDefault="00B6587A">
      <w:pPr>
        <w:pStyle w:val="ad"/>
        <w:rPr>
          <w:rFonts w:hint="cs"/>
          <w:rtl/>
        </w:rPr>
      </w:pPr>
      <w:r>
        <w:rPr>
          <w:rFonts w:hint="cs"/>
          <w:rtl/>
        </w:rPr>
        <w:t>היו"</w:t>
      </w:r>
      <w:r>
        <w:rPr>
          <w:rFonts w:hint="cs"/>
          <w:rtl/>
        </w:rPr>
        <w:t>ר יולי-יואל אדלשטיין:</w:t>
      </w:r>
    </w:p>
    <w:p w14:paraId="132A503D" w14:textId="77777777" w:rsidR="00000000" w:rsidRDefault="00B6587A">
      <w:pPr>
        <w:pStyle w:val="ad"/>
        <w:rPr>
          <w:rFonts w:hint="cs"/>
          <w:rtl/>
        </w:rPr>
      </w:pPr>
    </w:p>
    <w:p w14:paraId="5954EC81" w14:textId="77777777" w:rsidR="00000000" w:rsidRDefault="00B6587A">
      <w:pPr>
        <w:pStyle w:val="a"/>
        <w:rPr>
          <w:rFonts w:hint="cs"/>
          <w:rtl/>
        </w:rPr>
      </w:pPr>
      <w:r>
        <w:rPr>
          <w:rFonts w:hint="cs"/>
          <w:rtl/>
        </w:rPr>
        <w:t xml:space="preserve">תודה לשר ליברמן. חבר הכנסת טלב אלסאנע - לא נמצא כאן. סגן השר צבי הנדל - לא כאן. לכן חבר הכנסת אבשלום וילן ידבר כעת. אחריו - חבר הכנסת אריה אלדד, חבר הכנסת אברהם רביץ וחבר הכנסת מיכאל נודלמן. </w:t>
      </w:r>
    </w:p>
    <w:p w14:paraId="2A02017B" w14:textId="77777777" w:rsidR="00000000" w:rsidRDefault="00B6587A">
      <w:pPr>
        <w:pStyle w:val="a"/>
        <w:rPr>
          <w:rFonts w:hint="cs"/>
          <w:rtl/>
        </w:rPr>
      </w:pPr>
    </w:p>
    <w:p w14:paraId="29FFA5C0" w14:textId="77777777" w:rsidR="00000000" w:rsidRDefault="00B6587A">
      <w:pPr>
        <w:pStyle w:val="Speaker"/>
        <w:rPr>
          <w:rtl/>
        </w:rPr>
      </w:pPr>
      <w:bookmarkStart w:id="281" w:name="FS000000505T09_10_2003_14_51_41"/>
      <w:bookmarkEnd w:id="281"/>
      <w:r>
        <w:rPr>
          <w:rFonts w:hint="eastAsia"/>
          <w:rtl/>
        </w:rPr>
        <w:t>אבשלום</w:t>
      </w:r>
      <w:r>
        <w:rPr>
          <w:rtl/>
        </w:rPr>
        <w:t xml:space="preserve"> וילן (מרצ):</w:t>
      </w:r>
    </w:p>
    <w:p w14:paraId="4F8676F7" w14:textId="77777777" w:rsidR="00000000" w:rsidRDefault="00B6587A">
      <w:pPr>
        <w:pStyle w:val="a"/>
        <w:rPr>
          <w:rFonts w:hint="cs"/>
          <w:rtl/>
        </w:rPr>
      </w:pPr>
    </w:p>
    <w:p w14:paraId="748EAEC1" w14:textId="77777777" w:rsidR="00000000" w:rsidRDefault="00B6587A">
      <w:pPr>
        <w:pStyle w:val="a"/>
        <w:rPr>
          <w:rFonts w:hint="cs"/>
          <w:rtl/>
        </w:rPr>
      </w:pPr>
      <w:r>
        <w:rPr>
          <w:rFonts w:hint="cs"/>
          <w:rtl/>
        </w:rPr>
        <w:t>אדוני היושב-ראש, רבו</w:t>
      </w:r>
      <w:r>
        <w:rPr>
          <w:rFonts w:hint="cs"/>
          <w:rtl/>
        </w:rPr>
        <w:t>תי חברי הכנסת, כבוד שר התחבורה, אני מציין את הוויכוח על המהויות שלו ולא על הדברים שבצד. למה בניו-יורק יש גם נמלי תעופה ויש גם נמלים עמוקי-מים, ובכל אופן יש שם ה-</w:t>
      </w:r>
      <w:r>
        <w:t>port authority</w:t>
      </w:r>
      <w:r>
        <w:rPr>
          <w:rFonts w:hint="cs"/>
          <w:rtl/>
        </w:rPr>
        <w:t xml:space="preserve">, רשות הנמלים המנהלת את זה באורח ציבורי? </w:t>
      </w:r>
    </w:p>
    <w:p w14:paraId="20D317D4" w14:textId="77777777" w:rsidR="00000000" w:rsidRDefault="00B6587A">
      <w:pPr>
        <w:pStyle w:val="a"/>
        <w:rPr>
          <w:rFonts w:hint="cs"/>
          <w:rtl/>
        </w:rPr>
      </w:pPr>
    </w:p>
    <w:p w14:paraId="5D45E147" w14:textId="77777777" w:rsidR="00000000" w:rsidRDefault="00B6587A">
      <w:pPr>
        <w:pStyle w:val="a"/>
        <w:rPr>
          <w:rFonts w:hint="cs"/>
          <w:rtl/>
        </w:rPr>
      </w:pPr>
      <w:r>
        <w:rPr>
          <w:rFonts w:hint="cs"/>
          <w:rtl/>
        </w:rPr>
        <w:t xml:space="preserve">אתה רצית להגיע לתאגוד, ואתם גם אומרים </w:t>
      </w:r>
      <w:r>
        <w:rPr>
          <w:rFonts w:hint="cs"/>
          <w:rtl/>
        </w:rPr>
        <w:t>היום שמהתאגוד תהיה לכם אפשרות לעבור להפרטה, ובכל אופן אני שואל אותך: מדוע אתם לא הולכים בדרך מושכלת? למה בנמל אשדוד חקלאי ישראל משלמים בעבור טונה פריקה שליש מהמחיר שהיו משלמים בכל נמלי אירופה? אתה כותב בחוק שאתה רוצה להגיע לשעתיים זמן פריקה, והיום זמן המתנ</w:t>
      </w:r>
      <w:r>
        <w:rPr>
          <w:rFonts w:hint="cs"/>
          <w:rtl/>
        </w:rPr>
        <w:t xml:space="preserve">ה, היום הממוצע בנמל אשדוד הוא 17 שעות. ופה אתה אומר שהאוניות ממתינות ימים. </w:t>
      </w:r>
    </w:p>
    <w:p w14:paraId="5CE042A6" w14:textId="77777777" w:rsidR="00000000" w:rsidRDefault="00B6587A">
      <w:pPr>
        <w:pStyle w:val="a"/>
        <w:rPr>
          <w:rFonts w:hint="cs"/>
          <w:rtl/>
        </w:rPr>
      </w:pPr>
    </w:p>
    <w:p w14:paraId="2269BCB0" w14:textId="77777777" w:rsidR="00000000" w:rsidRDefault="00B6587A">
      <w:pPr>
        <w:pStyle w:val="ac"/>
        <w:rPr>
          <w:rtl/>
        </w:rPr>
      </w:pPr>
      <w:r>
        <w:rPr>
          <w:rtl/>
        </w:rPr>
        <w:t>שר התחבורה אביגדור ליברמן:</w:t>
      </w:r>
    </w:p>
    <w:p w14:paraId="4D78725F" w14:textId="77777777" w:rsidR="00000000" w:rsidRDefault="00B6587A">
      <w:pPr>
        <w:pStyle w:val="a"/>
        <w:rPr>
          <w:rtl/>
        </w:rPr>
      </w:pPr>
    </w:p>
    <w:p w14:paraId="20C87676" w14:textId="77777777" w:rsidR="00000000" w:rsidRDefault="00B6587A">
      <w:pPr>
        <w:pStyle w:val="a"/>
        <w:rPr>
          <w:rFonts w:hint="cs"/>
          <w:rtl/>
        </w:rPr>
      </w:pPr>
      <w:r>
        <w:rPr>
          <w:rFonts w:hint="cs"/>
          <w:rtl/>
        </w:rPr>
        <w:t xml:space="preserve">יש תקופות של שלושה-ארבעה ימים. </w:t>
      </w:r>
    </w:p>
    <w:p w14:paraId="45755F70" w14:textId="77777777" w:rsidR="00000000" w:rsidRDefault="00B6587A">
      <w:pPr>
        <w:pStyle w:val="a"/>
        <w:rPr>
          <w:rFonts w:hint="cs"/>
          <w:rtl/>
        </w:rPr>
      </w:pPr>
    </w:p>
    <w:p w14:paraId="42DB2BF8" w14:textId="77777777" w:rsidR="00000000" w:rsidRDefault="00B6587A">
      <w:pPr>
        <w:pStyle w:val="SpeakerCon"/>
        <w:rPr>
          <w:rtl/>
        </w:rPr>
      </w:pPr>
      <w:bookmarkStart w:id="282" w:name="FS000000505T09_10_2003_15_33_19C"/>
      <w:bookmarkEnd w:id="282"/>
      <w:r>
        <w:rPr>
          <w:rtl/>
        </w:rPr>
        <w:t>אבשלום וילן (מרצ):</w:t>
      </w:r>
    </w:p>
    <w:p w14:paraId="6D32B297" w14:textId="77777777" w:rsidR="00000000" w:rsidRDefault="00B6587A">
      <w:pPr>
        <w:pStyle w:val="a"/>
        <w:rPr>
          <w:rtl/>
        </w:rPr>
      </w:pPr>
    </w:p>
    <w:p w14:paraId="4CFA4177" w14:textId="77777777" w:rsidR="00000000" w:rsidRDefault="00B6587A">
      <w:pPr>
        <w:pStyle w:val="a"/>
        <w:rPr>
          <w:rFonts w:hint="cs"/>
          <w:rtl/>
        </w:rPr>
      </w:pPr>
      <w:r>
        <w:rPr>
          <w:rFonts w:hint="cs"/>
          <w:rtl/>
        </w:rPr>
        <w:t xml:space="preserve">כתוב אצלך בחוק. אל תתווכח אתי, תתווכח עם עצמך, אתה מגיש את החוק. </w:t>
      </w:r>
    </w:p>
    <w:p w14:paraId="37AE60C0" w14:textId="77777777" w:rsidR="00000000" w:rsidRDefault="00B6587A">
      <w:pPr>
        <w:pStyle w:val="a"/>
        <w:rPr>
          <w:rFonts w:hint="cs"/>
          <w:rtl/>
        </w:rPr>
      </w:pPr>
    </w:p>
    <w:p w14:paraId="37C27C85" w14:textId="77777777" w:rsidR="00000000" w:rsidRDefault="00B6587A">
      <w:pPr>
        <w:pStyle w:val="a"/>
        <w:rPr>
          <w:rFonts w:hint="cs"/>
          <w:rtl/>
        </w:rPr>
      </w:pPr>
      <w:r>
        <w:rPr>
          <w:rFonts w:hint="cs"/>
          <w:rtl/>
        </w:rPr>
        <w:t>מה זו כוחנות? לך יש ויכוח עם הנ</w:t>
      </w:r>
      <w:r>
        <w:rPr>
          <w:rFonts w:hint="cs"/>
          <w:rtl/>
        </w:rPr>
        <w:t xml:space="preserve">מלים. אתה חושב שצריך לשנות את החלטת הממשלה. אתה ושר האוצר אומרים: עד 25 בחודש אתם מתדיינים אתנו, ולא </w:t>
      </w:r>
      <w:r>
        <w:rPr>
          <w:rtl/>
        </w:rPr>
        <w:t>–</w:t>
      </w:r>
      <w:r>
        <w:rPr>
          <w:rFonts w:hint="cs"/>
          <w:rtl/>
        </w:rPr>
        <w:t xml:space="preserve"> מעבירים בחקיקה. עצם העובדה שאתה לוקח יחסי עבודה ואתה אומר: לי יש רוב אוטומטי בכנסת </w:t>
      </w:r>
      <w:r>
        <w:rPr>
          <w:rtl/>
        </w:rPr>
        <w:t>–</w:t>
      </w:r>
      <w:r>
        <w:rPr>
          <w:rFonts w:hint="cs"/>
          <w:rtl/>
        </w:rPr>
        <w:t xml:space="preserve"> אלי אפללו חושב בניגוד לך, אבל הוא מצהיר פה מעל הדוכן, שהוא כחבר הכנס</w:t>
      </w:r>
      <w:r>
        <w:rPr>
          <w:rFonts w:hint="cs"/>
          <w:rtl/>
        </w:rPr>
        <w:t xml:space="preserve">ת בכל מקרה יצביע עם הממשלה </w:t>
      </w:r>
      <w:r>
        <w:rPr>
          <w:rtl/>
        </w:rPr>
        <w:t>–</w:t>
      </w:r>
      <w:r>
        <w:rPr>
          <w:rFonts w:hint="cs"/>
          <w:rtl/>
        </w:rPr>
        <w:t xml:space="preserve"> בשם הנאמנות שלו אתה אומר: בפרלמנט היו לי אתמול 68, היום יש לי  63, יש לי רוב, את הרוב הזה אני מפעיל על כל דבר, לעניין ושלא לעניין. זה ניצול ציני של כוח פוליטי. </w:t>
      </w:r>
    </w:p>
    <w:p w14:paraId="3B2FBAD5" w14:textId="77777777" w:rsidR="00000000" w:rsidRDefault="00B6587A">
      <w:pPr>
        <w:pStyle w:val="a"/>
        <w:rPr>
          <w:rFonts w:hint="cs"/>
          <w:rtl/>
        </w:rPr>
      </w:pPr>
    </w:p>
    <w:p w14:paraId="311F3FEB" w14:textId="77777777" w:rsidR="00000000" w:rsidRDefault="00B6587A">
      <w:pPr>
        <w:pStyle w:val="a"/>
        <w:rPr>
          <w:rFonts w:hint="cs"/>
          <w:rtl/>
        </w:rPr>
      </w:pPr>
      <w:r>
        <w:rPr>
          <w:rFonts w:hint="cs"/>
          <w:rtl/>
        </w:rPr>
        <w:t>ישב פה קודם בקהל ויקטור שם-טוב, שהיה הרבה שנים שר בממשלת ישראל. א</w:t>
      </w:r>
      <w:r>
        <w:rPr>
          <w:rFonts w:hint="cs"/>
          <w:rtl/>
        </w:rPr>
        <w:t xml:space="preserve">תה מדבר על סוציאליזם? על בולשביזם? על סטליניזם? איזה מין דמוקרטיה זאת, כאשר מנצלים כוח פוליטי ניצול ציני, וביום אחד רציתם שלוש קריאות? זה נקרא ניהול משא-ומתן? לא היתה ממשלה בישראל שניהלה יחסי עבודה ב"זבנג וגמרנו", בהורדת ידיים. </w:t>
      </w:r>
    </w:p>
    <w:p w14:paraId="16E3D93D" w14:textId="77777777" w:rsidR="00000000" w:rsidRDefault="00B6587A">
      <w:pPr>
        <w:pStyle w:val="a"/>
        <w:rPr>
          <w:rFonts w:hint="cs"/>
          <w:rtl/>
        </w:rPr>
      </w:pPr>
    </w:p>
    <w:p w14:paraId="3E11BBD9" w14:textId="77777777" w:rsidR="00000000" w:rsidRDefault="00B6587A">
      <w:pPr>
        <w:pStyle w:val="ac"/>
        <w:rPr>
          <w:rtl/>
        </w:rPr>
      </w:pPr>
      <w:r>
        <w:rPr>
          <w:rFonts w:hint="eastAsia"/>
          <w:rtl/>
        </w:rPr>
        <w:t>שר</w:t>
      </w:r>
      <w:r>
        <w:rPr>
          <w:rtl/>
        </w:rPr>
        <w:t xml:space="preserve"> התחבורה אביגדור ליברמן:</w:t>
      </w:r>
    </w:p>
    <w:p w14:paraId="496040A2" w14:textId="77777777" w:rsidR="00000000" w:rsidRDefault="00B6587A">
      <w:pPr>
        <w:pStyle w:val="a"/>
        <w:rPr>
          <w:rFonts w:hint="cs"/>
          <w:rtl/>
        </w:rPr>
      </w:pPr>
    </w:p>
    <w:p w14:paraId="0C9C67AA" w14:textId="77777777" w:rsidR="00000000" w:rsidRDefault="00B6587A">
      <w:pPr>
        <w:pStyle w:val="a"/>
        <w:rPr>
          <w:rFonts w:hint="cs"/>
          <w:rtl/>
        </w:rPr>
      </w:pPr>
      <w:r>
        <w:rPr>
          <w:rFonts w:hint="cs"/>
          <w:rtl/>
        </w:rPr>
        <w:t xml:space="preserve">אהוד ברק העביר חוק-יסוד בשלוש קריאות, ואתה הצבעת בעד. </w:t>
      </w:r>
    </w:p>
    <w:p w14:paraId="67418BF1" w14:textId="77777777" w:rsidR="00000000" w:rsidRDefault="00B6587A">
      <w:pPr>
        <w:pStyle w:val="a"/>
        <w:rPr>
          <w:rFonts w:hint="cs"/>
          <w:rtl/>
        </w:rPr>
      </w:pPr>
    </w:p>
    <w:p w14:paraId="58A29CAD" w14:textId="77777777" w:rsidR="00000000" w:rsidRDefault="00B6587A">
      <w:pPr>
        <w:pStyle w:val="SpeakerCon"/>
        <w:rPr>
          <w:rtl/>
        </w:rPr>
      </w:pPr>
      <w:bookmarkStart w:id="283" w:name="FS000000505T09_10_2003_15_39_32C"/>
      <w:bookmarkEnd w:id="283"/>
      <w:r>
        <w:rPr>
          <w:rtl/>
        </w:rPr>
        <w:t>אבשלום וילן (מרצ):</w:t>
      </w:r>
    </w:p>
    <w:p w14:paraId="716189E9" w14:textId="77777777" w:rsidR="00000000" w:rsidRDefault="00B6587A">
      <w:pPr>
        <w:pStyle w:val="a"/>
        <w:rPr>
          <w:rtl/>
        </w:rPr>
      </w:pPr>
    </w:p>
    <w:p w14:paraId="45F4B385" w14:textId="77777777" w:rsidR="00000000" w:rsidRDefault="00B6587A">
      <w:pPr>
        <w:pStyle w:val="a"/>
        <w:rPr>
          <w:rFonts w:hint="cs"/>
          <w:rtl/>
        </w:rPr>
      </w:pPr>
      <w:r>
        <w:rPr>
          <w:rFonts w:hint="cs"/>
          <w:rtl/>
        </w:rPr>
        <w:t xml:space="preserve">ביום ייסוד הממשלה, לא בפגרה, לא במכה אחת. </w:t>
      </w:r>
    </w:p>
    <w:p w14:paraId="5797C32A" w14:textId="77777777" w:rsidR="00000000" w:rsidRDefault="00B6587A">
      <w:pPr>
        <w:pStyle w:val="a"/>
        <w:rPr>
          <w:rFonts w:hint="cs"/>
          <w:rtl/>
        </w:rPr>
      </w:pPr>
    </w:p>
    <w:p w14:paraId="742717E4" w14:textId="77777777" w:rsidR="00000000" w:rsidRDefault="00B6587A">
      <w:pPr>
        <w:pStyle w:val="ac"/>
        <w:rPr>
          <w:rtl/>
        </w:rPr>
      </w:pPr>
      <w:r>
        <w:rPr>
          <w:rFonts w:hint="eastAsia"/>
          <w:rtl/>
        </w:rPr>
        <w:t>שר</w:t>
      </w:r>
      <w:r>
        <w:rPr>
          <w:rtl/>
        </w:rPr>
        <w:t xml:space="preserve"> התעשייה, המסחר והתעסוקה אהוד אולמרט:</w:t>
      </w:r>
    </w:p>
    <w:p w14:paraId="1ACC8CC7" w14:textId="77777777" w:rsidR="00000000" w:rsidRDefault="00B6587A">
      <w:pPr>
        <w:pStyle w:val="a"/>
        <w:rPr>
          <w:rFonts w:hint="cs"/>
          <w:rtl/>
        </w:rPr>
      </w:pPr>
    </w:p>
    <w:p w14:paraId="34416704" w14:textId="77777777" w:rsidR="00000000" w:rsidRDefault="00B6587A">
      <w:pPr>
        <w:pStyle w:val="a"/>
        <w:rPr>
          <w:rFonts w:hint="cs"/>
          <w:rtl/>
        </w:rPr>
      </w:pPr>
      <w:r>
        <w:rPr>
          <w:rFonts w:hint="cs"/>
          <w:rtl/>
        </w:rPr>
        <w:t>ביום ייסוד הממשלה מעבירים חוק-יסוד בשלוש קריאות, וזה נראה לך מהלך תקין?</w:t>
      </w:r>
    </w:p>
    <w:p w14:paraId="4C19CB2F" w14:textId="77777777" w:rsidR="00000000" w:rsidRDefault="00B6587A">
      <w:pPr>
        <w:pStyle w:val="a"/>
        <w:rPr>
          <w:rFonts w:hint="cs"/>
          <w:rtl/>
        </w:rPr>
      </w:pPr>
    </w:p>
    <w:p w14:paraId="1494B5E6" w14:textId="77777777" w:rsidR="00000000" w:rsidRDefault="00B6587A">
      <w:pPr>
        <w:pStyle w:val="SpeakerCon"/>
        <w:rPr>
          <w:rtl/>
        </w:rPr>
      </w:pPr>
      <w:bookmarkStart w:id="284" w:name="FS000000505T09_10_2003_15_40_16C"/>
      <w:bookmarkEnd w:id="284"/>
      <w:r>
        <w:rPr>
          <w:rtl/>
        </w:rPr>
        <w:t>אבשלום וילן (מרצ):</w:t>
      </w:r>
    </w:p>
    <w:p w14:paraId="2812FAA5" w14:textId="77777777" w:rsidR="00000000" w:rsidRDefault="00B6587A">
      <w:pPr>
        <w:pStyle w:val="a"/>
        <w:rPr>
          <w:rtl/>
        </w:rPr>
      </w:pPr>
    </w:p>
    <w:p w14:paraId="7B26475B" w14:textId="77777777" w:rsidR="00000000" w:rsidRDefault="00B6587A">
      <w:pPr>
        <w:pStyle w:val="a"/>
        <w:rPr>
          <w:rFonts w:hint="cs"/>
          <w:rtl/>
        </w:rPr>
      </w:pPr>
      <w:r>
        <w:rPr>
          <w:rFonts w:hint="cs"/>
          <w:rtl/>
        </w:rPr>
        <w:t xml:space="preserve">פעם אחרי פעם, כאשר עשיתם את זה לפני שבוע, ועושים את זה השבוע, והכול לגיטימי. </w:t>
      </w:r>
    </w:p>
    <w:p w14:paraId="068C6FD7" w14:textId="77777777" w:rsidR="00000000" w:rsidRDefault="00B6587A">
      <w:pPr>
        <w:pStyle w:val="a"/>
        <w:rPr>
          <w:rFonts w:hint="cs"/>
          <w:rtl/>
        </w:rPr>
      </w:pPr>
    </w:p>
    <w:p w14:paraId="54AB2F4B" w14:textId="77777777" w:rsidR="00000000" w:rsidRDefault="00B6587A">
      <w:pPr>
        <w:pStyle w:val="a"/>
        <w:rPr>
          <w:rFonts w:hint="cs"/>
          <w:rtl/>
        </w:rPr>
      </w:pPr>
      <w:r>
        <w:rPr>
          <w:rFonts w:hint="cs"/>
          <w:rtl/>
        </w:rPr>
        <w:t>בחוק הזה יש נושא הנמלים, שהוא נושא ראוי וחשוב לטפל בו. אתם חושבים שבמכה אחת גומרים את הכול? הזמנתם את כל הצדדים לדון בזה? תראה כמה עמודים יש בחוק, האם מישהו קרא אותו ברצינות? הא</w:t>
      </w:r>
      <w:r>
        <w:rPr>
          <w:rFonts w:hint="cs"/>
          <w:rtl/>
        </w:rPr>
        <w:t xml:space="preserve">ם דנו בו? אתם עושים מהכנסת הזאת סמרטוט, כלומר, לא יושבים המחוקקים שנשלחו על-ידי הציבור לדון ברצינות בנושא, לנהל משא-ומתן עם מי שצריך לנהל. אתה חושב שבכוח הזרוע הכול ילך. יש לי הצעה בשבילך, אתה בחור חזק ואנחנו בחורים חזקים - - - </w:t>
      </w:r>
    </w:p>
    <w:p w14:paraId="4642462F" w14:textId="77777777" w:rsidR="00000000" w:rsidRDefault="00B6587A">
      <w:pPr>
        <w:pStyle w:val="a"/>
        <w:rPr>
          <w:rFonts w:hint="cs"/>
          <w:rtl/>
        </w:rPr>
      </w:pPr>
    </w:p>
    <w:p w14:paraId="778B4F2A" w14:textId="77777777" w:rsidR="00000000" w:rsidRDefault="00B6587A">
      <w:pPr>
        <w:pStyle w:val="ad"/>
        <w:rPr>
          <w:rFonts w:hint="cs"/>
          <w:rtl/>
        </w:rPr>
      </w:pPr>
      <w:r>
        <w:rPr>
          <w:rFonts w:hint="cs"/>
          <w:rtl/>
        </w:rPr>
        <w:t>היו"ר יולי-יואל אדלשטיין:</w:t>
      </w:r>
    </w:p>
    <w:p w14:paraId="3668F326" w14:textId="77777777" w:rsidR="00000000" w:rsidRDefault="00B6587A">
      <w:pPr>
        <w:pStyle w:val="ad"/>
        <w:rPr>
          <w:rFonts w:hint="cs"/>
          <w:rtl/>
        </w:rPr>
      </w:pPr>
    </w:p>
    <w:p w14:paraId="7344BA10" w14:textId="77777777" w:rsidR="00000000" w:rsidRDefault="00B6587A">
      <w:pPr>
        <w:pStyle w:val="a"/>
        <w:rPr>
          <w:rFonts w:hint="cs"/>
          <w:rtl/>
        </w:rPr>
      </w:pPr>
      <w:r>
        <w:rPr>
          <w:rFonts w:hint="cs"/>
          <w:rtl/>
        </w:rPr>
        <w:t xml:space="preserve">תלכו מכות. </w:t>
      </w:r>
    </w:p>
    <w:p w14:paraId="2EA30009" w14:textId="77777777" w:rsidR="00000000" w:rsidRDefault="00B6587A">
      <w:pPr>
        <w:pStyle w:val="a"/>
        <w:rPr>
          <w:rFonts w:hint="cs"/>
          <w:rtl/>
        </w:rPr>
      </w:pPr>
    </w:p>
    <w:p w14:paraId="3E451570" w14:textId="77777777" w:rsidR="00000000" w:rsidRDefault="00B6587A">
      <w:pPr>
        <w:pStyle w:val="SpeakerCon"/>
        <w:rPr>
          <w:rtl/>
        </w:rPr>
      </w:pPr>
      <w:bookmarkStart w:id="285" w:name="FS000000505T09_10_2003_15_43_22C"/>
      <w:bookmarkEnd w:id="285"/>
      <w:r>
        <w:rPr>
          <w:rtl/>
        </w:rPr>
        <w:t>אבשלום וילן (מרצ):</w:t>
      </w:r>
    </w:p>
    <w:p w14:paraId="7B543E0E" w14:textId="77777777" w:rsidR="00000000" w:rsidRDefault="00B6587A">
      <w:pPr>
        <w:pStyle w:val="a"/>
        <w:rPr>
          <w:rtl/>
        </w:rPr>
      </w:pPr>
    </w:p>
    <w:p w14:paraId="69DD8D27" w14:textId="77777777" w:rsidR="00000000" w:rsidRDefault="00B6587A">
      <w:pPr>
        <w:pStyle w:val="a"/>
        <w:rPr>
          <w:rFonts w:hint="cs"/>
          <w:rtl/>
        </w:rPr>
      </w:pPr>
      <w:r>
        <w:rPr>
          <w:rFonts w:hint="cs"/>
          <w:rtl/>
        </w:rPr>
        <w:t xml:space="preserve">אתה רוצה להיות </w:t>
      </w:r>
      <w:r>
        <w:rPr>
          <w:rtl/>
        </w:rPr>
        <w:t>–</w:t>
      </w:r>
      <w:r>
        <w:rPr>
          <w:rFonts w:hint="cs"/>
          <w:rtl/>
        </w:rPr>
        <w:t xml:space="preserve"> איך אמר מר פרס קודם? </w:t>
      </w:r>
      <w:r>
        <w:rPr>
          <w:rtl/>
        </w:rPr>
        <w:t>–</w:t>
      </w:r>
      <w:r>
        <w:rPr>
          <w:rFonts w:hint="cs"/>
          <w:rtl/>
        </w:rPr>
        <w:t xml:space="preserve"> שוורצנגר הישראלי? או.קיי., בוא תהיה שוורצנגר. עזוב את הכנסת. </w:t>
      </w:r>
    </w:p>
    <w:p w14:paraId="737D0AEC" w14:textId="77777777" w:rsidR="00000000" w:rsidRDefault="00B6587A">
      <w:pPr>
        <w:pStyle w:val="a"/>
        <w:rPr>
          <w:rFonts w:hint="cs"/>
          <w:rtl/>
        </w:rPr>
      </w:pPr>
    </w:p>
    <w:p w14:paraId="1F19064F" w14:textId="77777777" w:rsidR="00000000" w:rsidRDefault="00B6587A">
      <w:pPr>
        <w:pStyle w:val="ac"/>
        <w:rPr>
          <w:rtl/>
        </w:rPr>
      </w:pPr>
      <w:r>
        <w:rPr>
          <w:rFonts w:hint="eastAsia"/>
          <w:rtl/>
        </w:rPr>
        <w:t>שר</w:t>
      </w:r>
      <w:r>
        <w:rPr>
          <w:rtl/>
        </w:rPr>
        <w:t xml:space="preserve"> התחבורה אביגדור ליברמן:</w:t>
      </w:r>
    </w:p>
    <w:p w14:paraId="1E13C0DE" w14:textId="77777777" w:rsidR="00000000" w:rsidRDefault="00B6587A">
      <w:pPr>
        <w:pStyle w:val="a"/>
        <w:rPr>
          <w:rFonts w:hint="cs"/>
          <w:rtl/>
        </w:rPr>
      </w:pPr>
    </w:p>
    <w:p w14:paraId="76DAD904" w14:textId="77777777" w:rsidR="00000000" w:rsidRDefault="00B6587A">
      <w:pPr>
        <w:pStyle w:val="a"/>
        <w:rPr>
          <w:rFonts w:hint="cs"/>
          <w:rtl/>
        </w:rPr>
      </w:pPr>
      <w:r>
        <w:rPr>
          <w:rFonts w:hint="cs"/>
          <w:rtl/>
        </w:rPr>
        <w:t xml:space="preserve">קודם אהיה - - - בקליפורניה. </w:t>
      </w:r>
    </w:p>
    <w:p w14:paraId="44C45C86" w14:textId="77777777" w:rsidR="00000000" w:rsidRDefault="00B6587A">
      <w:pPr>
        <w:pStyle w:val="a"/>
        <w:rPr>
          <w:rFonts w:hint="cs"/>
          <w:rtl/>
        </w:rPr>
      </w:pPr>
    </w:p>
    <w:p w14:paraId="3C1E5413" w14:textId="77777777" w:rsidR="00000000" w:rsidRDefault="00B6587A">
      <w:pPr>
        <w:pStyle w:val="SpeakerCon"/>
        <w:rPr>
          <w:rtl/>
        </w:rPr>
      </w:pPr>
      <w:bookmarkStart w:id="286" w:name="FS000000505T09_10_2003_15_44_47C"/>
      <w:bookmarkEnd w:id="286"/>
      <w:r>
        <w:rPr>
          <w:rtl/>
        </w:rPr>
        <w:t>אבשלום וילן (מרצ):</w:t>
      </w:r>
    </w:p>
    <w:p w14:paraId="728C3D1C" w14:textId="77777777" w:rsidR="00000000" w:rsidRDefault="00B6587A">
      <w:pPr>
        <w:pStyle w:val="a"/>
        <w:rPr>
          <w:rtl/>
        </w:rPr>
      </w:pPr>
    </w:p>
    <w:p w14:paraId="09113DB5" w14:textId="77777777" w:rsidR="00000000" w:rsidRDefault="00B6587A">
      <w:pPr>
        <w:pStyle w:val="a"/>
        <w:rPr>
          <w:rFonts w:hint="cs"/>
          <w:rtl/>
        </w:rPr>
      </w:pPr>
      <w:r>
        <w:rPr>
          <w:rFonts w:hint="cs"/>
          <w:rtl/>
        </w:rPr>
        <w:t>לכלכלת קליפורניה יש בעיות לא פשוטות עכשיו</w:t>
      </w:r>
      <w:r>
        <w:rPr>
          <w:rFonts w:hint="cs"/>
          <w:rtl/>
        </w:rPr>
        <w:t>. אתה רוצה גם שם לפתור? יש הליכים מקובלים איך פותרים יחסי עבודה. יש הליכים מקובלים איך מביאים חקיקה לכנסת, ואל תביא לי את התקדים הלא-מכובד של אהוד ברק. דיברו פה על ז'בוטינסקי, הוד והדר. בבקשה, או שתפעל בדרך דמוקרטית, הוד והדר ז'בוטינסקאי כמו שצריך, או שבסך</w:t>
      </w:r>
      <w:r>
        <w:rPr>
          <w:rFonts w:hint="cs"/>
          <w:rtl/>
        </w:rPr>
        <w:t xml:space="preserve"> הכול נלך בהורדת ידיים. חבל על הדיבורים, חבל על המלל. תבחרו אתם את השוורצנגר שלכם, נבחר אנחנו את שלנו ונגמור עניין. </w:t>
      </w:r>
    </w:p>
    <w:p w14:paraId="7578F6D5" w14:textId="77777777" w:rsidR="00000000" w:rsidRDefault="00B6587A">
      <w:pPr>
        <w:pStyle w:val="a"/>
        <w:rPr>
          <w:rFonts w:hint="cs"/>
          <w:rtl/>
        </w:rPr>
      </w:pPr>
    </w:p>
    <w:p w14:paraId="3CA23E6B" w14:textId="77777777" w:rsidR="00000000" w:rsidRDefault="00B6587A">
      <w:pPr>
        <w:pStyle w:val="ac"/>
        <w:rPr>
          <w:rtl/>
        </w:rPr>
      </w:pPr>
      <w:r>
        <w:rPr>
          <w:rFonts w:hint="eastAsia"/>
          <w:rtl/>
        </w:rPr>
        <w:t>שר</w:t>
      </w:r>
      <w:r>
        <w:rPr>
          <w:rtl/>
        </w:rPr>
        <w:t xml:space="preserve"> התעשייה, המסחר והתעסוקה אהוד אולמרט:</w:t>
      </w:r>
    </w:p>
    <w:p w14:paraId="37415E39" w14:textId="77777777" w:rsidR="00000000" w:rsidRDefault="00B6587A">
      <w:pPr>
        <w:pStyle w:val="a"/>
        <w:rPr>
          <w:rFonts w:hint="cs"/>
          <w:rtl/>
        </w:rPr>
      </w:pPr>
    </w:p>
    <w:p w14:paraId="61C871E5" w14:textId="77777777" w:rsidR="00000000" w:rsidRDefault="00B6587A">
      <w:pPr>
        <w:pStyle w:val="a"/>
        <w:rPr>
          <w:rFonts w:hint="cs"/>
          <w:rtl/>
        </w:rPr>
      </w:pPr>
      <w:r>
        <w:rPr>
          <w:rFonts w:hint="cs"/>
          <w:rtl/>
        </w:rPr>
        <w:t xml:space="preserve">גם בעניין הזה לא כדאי לך עם איווט. </w:t>
      </w:r>
    </w:p>
    <w:p w14:paraId="61C63914" w14:textId="77777777" w:rsidR="00000000" w:rsidRDefault="00B6587A">
      <w:pPr>
        <w:pStyle w:val="a"/>
        <w:rPr>
          <w:rFonts w:hint="cs"/>
          <w:rtl/>
        </w:rPr>
      </w:pPr>
    </w:p>
    <w:p w14:paraId="0C889AC5" w14:textId="77777777" w:rsidR="00000000" w:rsidRDefault="00B6587A">
      <w:pPr>
        <w:pStyle w:val="SpeakerCon"/>
        <w:rPr>
          <w:rtl/>
        </w:rPr>
      </w:pPr>
      <w:bookmarkStart w:id="287" w:name="FS000000505T09_10_2003_15_48_46C"/>
      <w:bookmarkEnd w:id="287"/>
    </w:p>
    <w:p w14:paraId="6FA63D9F" w14:textId="77777777" w:rsidR="00000000" w:rsidRDefault="00B6587A">
      <w:pPr>
        <w:pStyle w:val="SpeakerCon"/>
        <w:rPr>
          <w:rtl/>
        </w:rPr>
      </w:pPr>
      <w:r>
        <w:rPr>
          <w:rtl/>
        </w:rPr>
        <w:t>אבשלום וילן (מרצ):</w:t>
      </w:r>
    </w:p>
    <w:p w14:paraId="5796F698" w14:textId="77777777" w:rsidR="00000000" w:rsidRDefault="00B6587A">
      <w:pPr>
        <w:pStyle w:val="a"/>
        <w:rPr>
          <w:rtl/>
        </w:rPr>
      </w:pPr>
    </w:p>
    <w:p w14:paraId="557F0C8B" w14:textId="77777777" w:rsidR="00000000" w:rsidRDefault="00B6587A">
      <w:pPr>
        <w:pStyle w:val="a"/>
        <w:rPr>
          <w:rFonts w:hint="cs"/>
          <w:rtl/>
        </w:rPr>
      </w:pPr>
      <w:r>
        <w:rPr>
          <w:rFonts w:hint="cs"/>
          <w:rtl/>
        </w:rPr>
        <w:t>זאת הרמה, זה הסגנון, ככה אתם עובדים. וא</w:t>
      </w:r>
      <w:r>
        <w:rPr>
          <w:rFonts w:hint="cs"/>
          <w:rtl/>
        </w:rPr>
        <w:t xml:space="preserve">ם זה לא היה כל כך עצוב ואמיתי, אפשר היה לצחוק. תודה, אדוני היושב-ראש. </w:t>
      </w:r>
    </w:p>
    <w:p w14:paraId="06111CD9" w14:textId="77777777" w:rsidR="00000000" w:rsidRDefault="00B6587A">
      <w:pPr>
        <w:pStyle w:val="a"/>
        <w:rPr>
          <w:rFonts w:hint="cs"/>
          <w:rtl/>
        </w:rPr>
      </w:pPr>
    </w:p>
    <w:p w14:paraId="598C56F8" w14:textId="77777777" w:rsidR="00000000" w:rsidRDefault="00B6587A">
      <w:pPr>
        <w:pStyle w:val="ad"/>
        <w:rPr>
          <w:rFonts w:hint="cs"/>
          <w:rtl/>
        </w:rPr>
      </w:pPr>
      <w:r>
        <w:rPr>
          <w:rFonts w:hint="cs"/>
          <w:rtl/>
        </w:rPr>
        <w:t>היו"ר יולי-יואל אדלשטיין:</w:t>
      </w:r>
    </w:p>
    <w:p w14:paraId="77F15363" w14:textId="77777777" w:rsidR="00000000" w:rsidRDefault="00B6587A">
      <w:pPr>
        <w:pStyle w:val="ad"/>
        <w:rPr>
          <w:rFonts w:hint="cs"/>
          <w:rtl/>
        </w:rPr>
      </w:pPr>
    </w:p>
    <w:p w14:paraId="0019015E" w14:textId="77777777" w:rsidR="00000000" w:rsidRDefault="00B6587A">
      <w:pPr>
        <w:pStyle w:val="a"/>
        <w:rPr>
          <w:rFonts w:hint="cs"/>
          <w:rtl/>
        </w:rPr>
      </w:pPr>
      <w:r>
        <w:rPr>
          <w:rFonts w:hint="cs"/>
          <w:rtl/>
        </w:rPr>
        <w:t xml:space="preserve">תודה. אני חושב שכבר בחרנו באלי אפללו לייצג אותנו בהורדת ידיים. </w:t>
      </w:r>
    </w:p>
    <w:p w14:paraId="5A562520" w14:textId="77777777" w:rsidR="00000000" w:rsidRDefault="00B6587A">
      <w:pPr>
        <w:pStyle w:val="a"/>
        <w:rPr>
          <w:rFonts w:hint="cs"/>
          <w:rtl/>
        </w:rPr>
      </w:pPr>
    </w:p>
    <w:p w14:paraId="35DB1C63" w14:textId="77777777" w:rsidR="00000000" w:rsidRDefault="00B6587A">
      <w:pPr>
        <w:pStyle w:val="a"/>
        <w:rPr>
          <w:rFonts w:hint="cs"/>
          <w:rtl/>
        </w:rPr>
      </w:pPr>
      <w:r>
        <w:rPr>
          <w:rFonts w:hint="cs"/>
          <w:rtl/>
        </w:rPr>
        <w:t xml:space="preserve">חבר הכנסת אריה אלדד, בבקשה. אחריו </w:t>
      </w:r>
      <w:r>
        <w:rPr>
          <w:rtl/>
        </w:rPr>
        <w:t>–</w:t>
      </w:r>
      <w:r>
        <w:rPr>
          <w:rFonts w:hint="cs"/>
          <w:rtl/>
        </w:rPr>
        <w:t xml:space="preserve"> חבר הכנסת אברהם רביץ, חבר הכנסת מיכאל נודלמן, חבר הכנסת </w:t>
      </w:r>
      <w:r>
        <w:rPr>
          <w:rFonts w:hint="cs"/>
          <w:rtl/>
        </w:rPr>
        <w:t xml:space="preserve">רשף חן, חבר הכנסת יצחק הרצוג וחבר הכנסת אופיר פינס-פז. </w:t>
      </w:r>
    </w:p>
    <w:p w14:paraId="31DCC853" w14:textId="77777777" w:rsidR="00000000" w:rsidRDefault="00B6587A">
      <w:pPr>
        <w:pStyle w:val="a"/>
        <w:rPr>
          <w:rFonts w:hint="cs"/>
          <w:rtl/>
        </w:rPr>
      </w:pPr>
    </w:p>
    <w:p w14:paraId="7DFDE121" w14:textId="77777777" w:rsidR="00000000" w:rsidRDefault="00B6587A">
      <w:pPr>
        <w:pStyle w:val="Speaker"/>
        <w:rPr>
          <w:rtl/>
        </w:rPr>
      </w:pPr>
      <w:bookmarkStart w:id="288" w:name="FS000001055T09_10_2003_15_51_35"/>
      <w:bookmarkEnd w:id="288"/>
      <w:r>
        <w:rPr>
          <w:rFonts w:hint="eastAsia"/>
          <w:rtl/>
        </w:rPr>
        <w:t>אריה</w:t>
      </w:r>
      <w:r>
        <w:rPr>
          <w:rtl/>
        </w:rPr>
        <w:t xml:space="preserve"> אלדד (האיחוד הלאומי - ישראל ביתנו):</w:t>
      </w:r>
    </w:p>
    <w:p w14:paraId="0FB2AC0C" w14:textId="77777777" w:rsidR="00000000" w:rsidRDefault="00B6587A">
      <w:pPr>
        <w:pStyle w:val="a"/>
        <w:rPr>
          <w:rFonts w:hint="cs"/>
          <w:rtl/>
        </w:rPr>
      </w:pPr>
    </w:p>
    <w:p w14:paraId="547F01FA" w14:textId="77777777" w:rsidR="00000000" w:rsidRDefault="00B6587A">
      <w:pPr>
        <w:pStyle w:val="a"/>
        <w:rPr>
          <w:rFonts w:hint="cs"/>
          <w:rtl/>
        </w:rPr>
      </w:pPr>
      <w:r>
        <w:rPr>
          <w:rFonts w:hint="cs"/>
          <w:rtl/>
        </w:rPr>
        <w:t>אדוני היושב-ראש, רבותי השרים, חברי חברי הכנסת, השביתה הפראית בנמלי ישראל והנזק הכלכלי האדיר הנגרם למדינה במצוקה הכלכלית הקשה שבה היא שרויה הם עוד דוגמה למשאל</w:t>
      </w:r>
      <w:r>
        <w:rPr>
          <w:rFonts w:hint="cs"/>
          <w:rtl/>
        </w:rPr>
        <w:t xml:space="preserve">ת המוות של הישראלים. </w:t>
      </w:r>
    </w:p>
    <w:p w14:paraId="277BC7D0" w14:textId="77777777" w:rsidR="00000000" w:rsidRDefault="00B6587A">
      <w:pPr>
        <w:pStyle w:val="a"/>
        <w:rPr>
          <w:rFonts w:hint="cs"/>
          <w:rtl/>
        </w:rPr>
      </w:pPr>
    </w:p>
    <w:p w14:paraId="52AD30EE" w14:textId="77777777" w:rsidR="00000000" w:rsidRDefault="00B6587A">
      <w:pPr>
        <w:pStyle w:val="a"/>
        <w:rPr>
          <w:rFonts w:hint="cs"/>
          <w:rtl/>
        </w:rPr>
      </w:pPr>
      <w:r>
        <w:rPr>
          <w:rFonts w:hint="cs"/>
          <w:rtl/>
        </w:rPr>
        <w:t>יש ויכוח אם הנמלים יעילים וזולים יותר מאשר המקבילים שלהם בחוץ-לארץ. יש ויכוח אם זה טוב או רע להפריט את הנמלים. לדעת הממשלה צריך לפרק את המונופולים, אבל לית מאן דפליג כי הנמלים שקעו בסיאוב, בשחיתות, ובמשך שנים שילמו משכורות עתק למתסיס</w:t>
      </w:r>
      <w:r>
        <w:rPr>
          <w:rFonts w:hint="cs"/>
          <w:rtl/>
        </w:rPr>
        <w:t>ים מקומיים, למקורבים פוליטיים, לסתם קרובי משפחה. לפחות זה עדיין מהווה מפתח חשוב לקבלת עובדים חדשים בנמלים גם היום. עשרות שנים כך עשו וכך נהגו בנמלים, ממשלות מימין ומשמאל קנו שקט, ועכשיו, כשמנסים לעשות סדר, מפעילים בעלי הכוח את כל הכוח שיש להם וסוגרים את הנ</w:t>
      </w:r>
      <w:r>
        <w:rPr>
          <w:rFonts w:hint="cs"/>
          <w:rtl/>
        </w:rPr>
        <w:t>מלים. כי הנמל הוא לא רק מקום עבודה, הנמל הוא גם הירושה של סבתא שלהם. המדינה זה הם, להבנתם. לכן אם משהו לא מוצא חן בעיניהם, הם סוגרים את הנמל. 250 מיליון שקלים? אז מה? זכות השביתה חשובה מחורבנה של המדינה. ולצורך זה בכלל לא חשוב אם עובדי הנמל צודקים או אם שר</w:t>
      </w:r>
      <w:r>
        <w:rPr>
          <w:rFonts w:hint="cs"/>
          <w:rtl/>
        </w:rPr>
        <w:t xml:space="preserve"> התחבורה צודק, אם התוכנית טובה או אם התוכנית רעה. העובדות הן, שבמשך שנים קנו בארץ שקט בכסף. סכומי עתק משולמים שם, כי עדיף לשלם ולשתוק מאשר לעשות סדר. </w:t>
      </w:r>
    </w:p>
    <w:p w14:paraId="593B0768" w14:textId="77777777" w:rsidR="00000000" w:rsidRDefault="00B6587A">
      <w:pPr>
        <w:pStyle w:val="a"/>
        <w:rPr>
          <w:rFonts w:hint="cs"/>
          <w:rtl/>
        </w:rPr>
      </w:pPr>
    </w:p>
    <w:p w14:paraId="4897FEAB" w14:textId="77777777" w:rsidR="00000000" w:rsidRDefault="00B6587A">
      <w:pPr>
        <w:pStyle w:val="a"/>
        <w:rPr>
          <w:rFonts w:hint="cs"/>
          <w:rtl/>
        </w:rPr>
      </w:pPr>
      <w:r>
        <w:rPr>
          <w:rFonts w:hint="cs"/>
          <w:rtl/>
        </w:rPr>
        <w:t>ועוד דבר: כל מי שיש לו יד על מפסק, ברז, מגוף או צוואר בקבוק אחר במדינה, מרגיש חופשי לעשות בהם כבשלו, ולא</w:t>
      </w:r>
      <w:r>
        <w:rPr>
          <w:rFonts w:hint="cs"/>
          <w:rtl/>
        </w:rPr>
        <w:t xml:space="preserve"> חשוב כמה נזק ייגרם למדינה. אחרי הכול, כולם מרגישים שהמדינה זה הם, אז מותר להם להרוס אותה. </w:t>
      </w:r>
    </w:p>
    <w:p w14:paraId="0A11B074" w14:textId="77777777" w:rsidR="00000000" w:rsidRDefault="00B6587A">
      <w:pPr>
        <w:pStyle w:val="a"/>
        <w:rPr>
          <w:rFonts w:hint="cs"/>
          <w:rtl/>
        </w:rPr>
      </w:pPr>
    </w:p>
    <w:p w14:paraId="63AB0CCF" w14:textId="77777777" w:rsidR="00000000" w:rsidRDefault="00B6587A">
      <w:pPr>
        <w:pStyle w:val="a"/>
        <w:rPr>
          <w:rFonts w:hint="cs"/>
          <w:rtl/>
        </w:rPr>
      </w:pPr>
      <w:r>
        <w:rPr>
          <w:rFonts w:hint="cs"/>
          <w:rtl/>
        </w:rPr>
        <w:t>כאמור, הגיעה העת לחדול ממדיניות של קניית שקט. כך קנו שקט בפעימות של הסכם אוסלו, כך קונים שקט כשמשחררים מחבלים, כך קונים שקט כשעושים מחוות לפלסטינים, כך קונים שקט כ</w:t>
      </w:r>
      <w:r>
        <w:rPr>
          <w:rFonts w:hint="cs"/>
          <w:rtl/>
        </w:rPr>
        <w:t xml:space="preserve">שבונים גדר בעלויות עתק שיביאו את המדינה לפשיטת רגל. בכל אחד מהמקרים האלה, השקט הוא לזמן קצר והתשלום הוא מעבר למה שהמדינה יכולה להרשות לעצמה. וההתפוצצות תמיד באה. כי מי שהתרגל לקבל שחרור מאות רוצחים, יחטוף עוד כדי לשחרר עוד. מי שהתרגל למחוות, ירצה עוד. ומי </w:t>
      </w:r>
      <w:r>
        <w:rPr>
          <w:rFonts w:hint="cs"/>
          <w:rtl/>
        </w:rPr>
        <w:t xml:space="preserve">שהתרגל להבטחות שגדר ב-10 מיליארדים תיתן לו שקט, ידרוש גדר ב-50 מיליארד כשהגדר הנוכחית לא תיתן לו שקט. והשלטון, כי ירצה שקט </w:t>
      </w:r>
      <w:r>
        <w:rPr>
          <w:rtl/>
        </w:rPr>
        <w:t>–</w:t>
      </w:r>
      <w:r>
        <w:rPr>
          <w:rFonts w:hint="cs"/>
          <w:rtl/>
        </w:rPr>
        <w:t xml:space="preserve"> ייתן לו. </w:t>
      </w:r>
    </w:p>
    <w:p w14:paraId="341743A8" w14:textId="77777777" w:rsidR="00000000" w:rsidRDefault="00B6587A">
      <w:pPr>
        <w:pStyle w:val="a"/>
        <w:rPr>
          <w:rFonts w:hint="cs"/>
          <w:rtl/>
        </w:rPr>
      </w:pPr>
    </w:p>
    <w:p w14:paraId="7B8B516E" w14:textId="77777777" w:rsidR="00000000" w:rsidRDefault="00B6587A">
      <w:pPr>
        <w:pStyle w:val="a"/>
        <w:rPr>
          <w:rFonts w:hint="cs"/>
          <w:rtl/>
        </w:rPr>
      </w:pPr>
      <w:r>
        <w:rPr>
          <w:rFonts w:hint="cs"/>
          <w:rtl/>
        </w:rPr>
        <w:t xml:space="preserve">חברי הכנסת, למה שלא ישבתו בנמלים? 50 שנה התרגלו שבכל פעם שהם דורשים וצועקים, משלמים להם. מאין ידעו אחרת? </w:t>
      </w:r>
    </w:p>
    <w:p w14:paraId="2ABFDB27" w14:textId="77777777" w:rsidR="00000000" w:rsidRDefault="00B6587A">
      <w:pPr>
        <w:pStyle w:val="a"/>
        <w:rPr>
          <w:rFonts w:hint="cs"/>
          <w:rtl/>
        </w:rPr>
      </w:pPr>
    </w:p>
    <w:p w14:paraId="1D473A1E" w14:textId="77777777" w:rsidR="00000000" w:rsidRDefault="00B6587A">
      <w:pPr>
        <w:pStyle w:val="ad"/>
        <w:rPr>
          <w:rtl/>
        </w:rPr>
      </w:pPr>
      <w:r>
        <w:rPr>
          <w:rtl/>
        </w:rPr>
        <w:t>היו"ר יולי-יו</w:t>
      </w:r>
      <w:r>
        <w:rPr>
          <w:rtl/>
        </w:rPr>
        <w:t>אל אדלשטיין:</w:t>
      </w:r>
    </w:p>
    <w:p w14:paraId="508D474C" w14:textId="77777777" w:rsidR="00000000" w:rsidRDefault="00B6587A">
      <w:pPr>
        <w:pStyle w:val="a"/>
        <w:rPr>
          <w:rtl/>
        </w:rPr>
      </w:pPr>
    </w:p>
    <w:p w14:paraId="56F50381" w14:textId="77777777" w:rsidR="00000000" w:rsidRDefault="00B6587A">
      <w:pPr>
        <w:pStyle w:val="a"/>
        <w:rPr>
          <w:rFonts w:hint="cs"/>
          <w:rtl/>
        </w:rPr>
      </w:pPr>
      <w:r>
        <w:rPr>
          <w:rFonts w:hint="cs"/>
          <w:rtl/>
        </w:rPr>
        <w:t>תודה לחבר הכנסת אלדד. חבר הכנסת רביץ לא כאן, חבר הכנסת נודלמן לא נמצא - חבר הכנסת רשף חן, בבקשה. אחריו - חבר הכנסת יצחק הרצוג.</w:t>
      </w:r>
    </w:p>
    <w:p w14:paraId="10943DFD" w14:textId="77777777" w:rsidR="00000000" w:rsidRDefault="00B6587A">
      <w:pPr>
        <w:pStyle w:val="Speaker"/>
        <w:rPr>
          <w:rFonts w:hint="cs"/>
          <w:rtl/>
        </w:rPr>
      </w:pPr>
    </w:p>
    <w:p w14:paraId="221AC963" w14:textId="77777777" w:rsidR="00000000" w:rsidRDefault="00B6587A">
      <w:pPr>
        <w:pStyle w:val="Speaker"/>
        <w:rPr>
          <w:rFonts w:hint="cs"/>
          <w:rtl/>
        </w:rPr>
      </w:pPr>
    </w:p>
    <w:p w14:paraId="78AC9076" w14:textId="77777777" w:rsidR="00000000" w:rsidRDefault="00B6587A">
      <w:pPr>
        <w:pStyle w:val="Speaker"/>
        <w:rPr>
          <w:rtl/>
        </w:rPr>
      </w:pPr>
      <w:r>
        <w:rPr>
          <w:rtl/>
        </w:rPr>
        <w:t>רשף חן (שינוי):</w:t>
      </w:r>
    </w:p>
    <w:p w14:paraId="0F2EF33C" w14:textId="77777777" w:rsidR="00000000" w:rsidRDefault="00B6587A">
      <w:pPr>
        <w:pStyle w:val="a"/>
        <w:rPr>
          <w:rtl/>
        </w:rPr>
      </w:pPr>
    </w:p>
    <w:p w14:paraId="1735FBB9" w14:textId="77777777" w:rsidR="00000000" w:rsidRDefault="00B6587A">
      <w:pPr>
        <w:pStyle w:val="a"/>
        <w:rPr>
          <w:rFonts w:hint="cs"/>
          <w:rtl/>
        </w:rPr>
      </w:pPr>
      <w:r>
        <w:rPr>
          <w:rFonts w:hint="cs"/>
          <w:rtl/>
        </w:rPr>
        <w:t>אדוני היושב-ראש, חברי הכנסת, מדינת ישראל היתה בעבר הלא-כל-כך רחוק מדינה סוציאליסטית וריכוזית, וכ</w:t>
      </w:r>
      <w:r>
        <w:rPr>
          <w:rFonts w:hint="cs"/>
          <w:rtl/>
        </w:rPr>
        <w:t>כזאת הנורמות כללו בעלות ממשלתית על משאבים ומעורבות רבה מאוד של המדינה בפעילות הכלכלית.</w:t>
      </w:r>
    </w:p>
    <w:p w14:paraId="0D06A128" w14:textId="77777777" w:rsidR="00000000" w:rsidRDefault="00B6587A">
      <w:pPr>
        <w:pStyle w:val="a"/>
        <w:ind w:firstLine="0"/>
        <w:rPr>
          <w:rFonts w:hint="cs"/>
          <w:rtl/>
        </w:rPr>
      </w:pPr>
    </w:p>
    <w:p w14:paraId="526130CE" w14:textId="77777777" w:rsidR="00000000" w:rsidRDefault="00B6587A">
      <w:pPr>
        <w:pStyle w:val="ac"/>
        <w:rPr>
          <w:rFonts w:hint="cs"/>
          <w:rtl/>
        </w:rPr>
      </w:pPr>
      <w:r>
        <w:rPr>
          <w:rFonts w:hint="cs"/>
          <w:rtl/>
        </w:rPr>
        <w:t>קריאה:</w:t>
      </w:r>
    </w:p>
    <w:p w14:paraId="759A2E4B" w14:textId="77777777" w:rsidR="00000000" w:rsidRDefault="00B6587A">
      <w:pPr>
        <w:pStyle w:val="a"/>
        <w:ind w:firstLine="0"/>
        <w:rPr>
          <w:rFonts w:hint="cs"/>
          <w:rtl/>
        </w:rPr>
      </w:pPr>
    </w:p>
    <w:p w14:paraId="36EEDCD2" w14:textId="77777777" w:rsidR="00000000" w:rsidRDefault="00B6587A">
      <w:pPr>
        <w:pStyle w:val="a"/>
        <w:ind w:firstLine="0"/>
        <w:rPr>
          <w:rFonts w:hint="cs"/>
          <w:rtl/>
        </w:rPr>
      </w:pPr>
      <w:r>
        <w:rPr>
          <w:rFonts w:hint="cs"/>
          <w:rtl/>
        </w:rPr>
        <w:tab/>
        <w:t>לא שומעים.</w:t>
      </w:r>
    </w:p>
    <w:p w14:paraId="049A3B96" w14:textId="77777777" w:rsidR="00000000" w:rsidRDefault="00B6587A">
      <w:pPr>
        <w:pStyle w:val="a"/>
        <w:ind w:firstLine="0"/>
        <w:rPr>
          <w:rFonts w:hint="cs"/>
          <w:rtl/>
        </w:rPr>
      </w:pPr>
    </w:p>
    <w:p w14:paraId="2BEC8E0F" w14:textId="77777777" w:rsidR="00000000" w:rsidRDefault="00B6587A">
      <w:pPr>
        <w:pStyle w:val="SpeakerCon"/>
        <w:rPr>
          <w:rtl/>
        </w:rPr>
      </w:pPr>
      <w:bookmarkStart w:id="289" w:name="FS000001048T09_10_2003_14_55_24C"/>
      <w:bookmarkEnd w:id="289"/>
      <w:r>
        <w:rPr>
          <w:rtl/>
        </w:rPr>
        <w:t>רשף חן (שינוי):</w:t>
      </w:r>
    </w:p>
    <w:p w14:paraId="2D12A181" w14:textId="77777777" w:rsidR="00000000" w:rsidRDefault="00B6587A">
      <w:pPr>
        <w:pStyle w:val="a"/>
        <w:rPr>
          <w:rFonts w:hint="cs"/>
          <w:rtl/>
        </w:rPr>
      </w:pPr>
    </w:p>
    <w:p w14:paraId="3ECA935A" w14:textId="77777777" w:rsidR="00000000" w:rsidRDefault="00B6587A">
      <w:pPr>
        <w:pStyle w:val="a"/>
        <w:rPr>
          <w:rFonts w:hint="cs"/>
          <w:rtl/>
        </w:rPr>
      </w:pPr>
      <w:r>
        <w:rPr>
          <w:rFonts w:hint="cs"/>
          <w:rtl/>
        </w:rPr>
        <w:t>בתמצית, מה שאמרתי זה שמדינת ישראל היתה בעבר מדינה סוציאליסטית וריכוזית. דא עקא שהסוציאליזם והריכוזיות נכשלו ועברו מן העולם בעולם כ</w:t>
      </w:r>
      <w:r>
        <w:rPr>
          <w:rFonts w:hint="cs"/>
          <w:rtl/>
        </w:rPr>
        <w:t>ולו ובישראל בתוך כלל העולם. אין זה מקרה שהמפלגות המייצגות תפיסה סוציאליסטית בטלות בשישים בבית הזה. הסיבה לכישלון הריכוזיות היא חוסר היכולת של הממשלה, כל ממשלה, לנהל עסקים. הכוח המניע את עולם העסקים, קרי, השאיפה לרווח אישי והקשר הישיר בין מאמץ לרווח, זר לחל</w:t>
      </w:r>
      <w:r>
        <w:rPr>
          <w:rFonts w:hint="cs"/>
          <w:rtl/>
        </w:rPr>
        <w:t>וטין לעולם הנורמטיבי של רשויות השלטון. רשויות השלטון מטבען נגועות בביורוקרטיה ובחוסר יעילות במקרה הטוב ובשחיתות ממש במקרה הגרוע.</w:t>
      </w:r>
    </w:p>
    <w:p w14:paraId="7C83B417" w14:textId="77777777" w:rsidR="00000000" w:rsidRDefault="00B6587A">
      <w:pPr>
        <w:pStyle w:val="a"/>
        <w:rPr>
          <w:rFonts w:hint="cs"/>
          <w:rtl/>
        </w:rPr>
      </w:pPr>
    </w:p>
    <w:p w14:paraId="63A0D2BC" w14:textId="77777777" w:rsidR="00000000" w:rsidRDefault="00B6587A">
      <w:pPr>
        <w:pStyle w:val="a"/>
        <w:rPr>
          <w:rFonts w:hint="cs"/>
          <w:rtl/>
        </w:rPr>
      </w:pPr>
      <w:r>
        <w:rPr>
          <w:rFonts w:hint="cs"/>
          <w:rtl/>
        </w:rPr>
        <w:t>אחת התופעות המאפיינות ניהול ציבורי היא, שבעצם אין בעל-בית. אבל בעולם הכלכלי אין ואקום: היכן שיש אינטרסים ורווח, יהיה מי שיתפוס</w:t>
      </w:r>
      <w:r>
        <w:rPr>
          <w:rFonts w:hint="cs"/>
          <w:rtl/>
        </w:rPr>
        <w:t xml:space="preserve"> אותם. לכן, באותם מקומות שבהם המדינה ניהלה עסקים, העובדים נכנסו לוואקום ורתמו לטובת האינטרסים האישיים שלהם את הכוח והרווח הכלכלי של העסק הציבורי. וכך,  תחת מראית עין של זכויות העובדים, השתלטו העובדים על הזכות לחלק בהון הציבורי השייך לא להם אלא לכלל אזרחי ה</w:t>
      </w:r>
      <w:r>
        <w:rPr>
          <w:rFonts w:hint="cs"/>
          <w:rtl/>
        </w:rPr>
        <w:t xml:space="preserve">מדינה. שחיתות ממוסדת פשטה בעסקים הממשלתיים. למשל, העסקת קרובים ומקורבים; למשל, שכר מופקע, אשר אינו עומד בכל יחס לעבודה בפועל; למשל, הטבות תמוהות, ראה ערך חשמל חינם בחברת החשמל. </w:t>
      </w:r>
    </w:p>
    <w:p w14:paraId="2BC16438" w14:textId="77777777" w:rsidR="00000000" w:rsidRDefault="00B6587A">
      <w:pPr>
        <w:pStyle w:val="a"/>
        <w:rPr>
          <w:rFonts w:hint="cs"/>
          <w:rtl/>
        </w:rPr>
      </w:pPr>
    </w:p>
    <w:p w14:paraId="352E7DBA" w14:textId="77777777" w:rsidR="00000000" w:rsidRDefault="00B6587A">
      <w:pPr>
        <w:pStyle w:val="a"/>
        <w:rPr>
          <w:rFonts w:hint="cs"/>
          <w:rtl/>
        </w:rPr>
      </w:pPr>
      <w:r>
        <w:rPr>
          <w:rFonts w:hint="cs"/>
          <w:rtl/>
        </w:rPr>
        <w:t>ככל שהעסק היה בעל כוח רב יותר ועקב כך רווחי יותר, העוגה היתה גדולה יותר והעוב</w:t>
      </w:r>
      <w:r>
        <w:rPr>
          <w:rFonts w:hint="cs"/>
          <w:rtl/>
        </w:rPr>
        <w:t xml:space="preserve">דים נגסו בה במלוא פה. הדברים הגיעו לידי כך שכאשר מדברים עם העובדים, הם מתייחסים לחברות הממשלתיות כ"חברה שלנו", והם מתכוונים לזה בכל הרצינות. </w:t>
      </w:r>
    </w:p>
    <w:p w14:paraId="539A2A0D" w14:textId="77777777" w:rsidR="00000000" w:rsidRDefault="00B6587A">
      <w:pPr>
        <w:pStyle w:val="a"/>
        <w:rPr>
          <w:rFonts w:hint="cs"/>
          <w:rtl/>
        </w:rPr>
      </w:pPr>
    </w:p>
    <w:p w14:paraId="5C4C1AA0" w14:textId="77777777" w:rsidR="00000000" w:rsidRDefault="00B6587A">
      <w:pPr>
        <w:pStyle w:val="a"/>
        <w:rPr>
          <w:rFonts w:hint="cs"/>
          <w:rtl/>
        </w:rPr>
      </w:pPr>
      <w:r>
        <w:rPr>
          <w:rFonts w:hint="cs"/>
          <w:rtl/>
        </w:rPr>
        <w:t>בנימוק של עסק ציבורי השייך לכולם, נתנה השיטה הריכוזית מונופולים בידי החברות הממשלתיות ויצרה מצב שבו הם יכולים לנצ</w:t>
      </w:r>
      <w:r>
        <w:rPr>
          <w:rFonts w:hint="cs"/>
          <w:rtl/>
        </w:rPr>
        <w:t>ל לרעה את הכוח המונופולי, כדי לעשוק את צרכני השירותים, אזרחי המדינה, הבעלים האמיתיים של העסק. הכוח המונופולי הזה נתפס על-ידי העובדים ונוצל על-ידם לא רק כדי להפיק רווח ועוצמה כלכלית, אלא גם כדי להחזיק את המדינה ואת אזרחיה בני ערובה ולהשיג תנאי עבודה שערוריי</w:t>
      </w:r>
      <w:r>
        <w:rPr>
          <w:rFonts w:hint="cs"/>
          <w:rtl/>
        </w:rPr>
        <w:t>תיים.</w:t>
      </w:r>
    </w:p>
    <w:p w14:paraId="6EA64729" w14:textId="77777777" w:rsidR="00000000" w:rsidRDefault="00B6587A">
      <w:pPr>
        <w:pStyle w:val="a"/>
        <w:rPr>
          <w:rFonts w:hint="cs"/>
          <w:rtl/>
        </w:rPr>
      </w:pPr>
    </w:p>
    <w:p w14:paraId="7C04E454" w14:textId="77777777" w:rsidR="00000000" w:rsidRDefault="00B6587A">
      <w:pPr>
        <w:pStyle w:val="a"/>
        <w:rPr>
          <w:rFonts w:hint="cs"/>
          <w:rtl/>
        </w:rPr>
      </w:pPr>
      <w:r>
        <w:rPr>
          <w:rFonts w:hint="cs"/>
          <w:rtl/>
        </w:rPr>
        <w:t>השביתה המשתוללת עתה היא ההוכחה הטובה ביותר לחשיבות ולדחיפות של המהלך הננקט על-ידי הממשלה. כיום יש הסכמה רחבה, החל מרוב חברי מפלגת העבודה וימינה, כי השיטה הריכוזית היא כישלון מוחלט, וכי האינטרס האמיתי של כלל אזרחי המדינה הוא פירוק המונופולים הממשלתיי</w:t>
      </w:r>
      <w:r>
        <w:rPr>
          <w:rFonts w:hint="cs"/>
          <w:rtl/>
        </w:rPr>
        <w:t xml:space="preserve">ם והעברת הפעילות למגזר הפרטי. </w:t>
      </w:r>
    </w:p>
    <w:p w14:paraId="62B87535" w14:textId="77777777" w:rsidR="00000000" w:rsidRDefault="00B6587A">
      <w:pPr>
        <w:pStyle w:val="a"/>
        <w:rPr>
          <w:rFonts w:hint="cs"/>
          <w:rtl/>
        </w:rPr>
      </w:pPr>
    </w:p>
    <w:p w14:paraId="5975547C" w14:textId="77777777" w:rsidR="00000000" w:rsidRDefault="00B6587A">
      <w:pPr>
        <w:pStyle w:val="a"/>
        <w:rPr>
          <w:rFonts w:hint="cs"/>
          <w:rtl/>
        </w:rPr>
      </w:pPr>
      <w:r>
        <w:rPr>
          <w:rFonts w:hint="cs"/>
          <w:rtl/>
        </w:rPr>
        <w:t>מדיניות זו, המייצגת את האינטרס של הרוב המכריע של אזרחי מדינת ישראל, צפויה לגרום לפגיעה ברורה בכוחם של עובדי אותן רשויות ציבוריות: לא עוד שכר מופקע, לא עוד יד על השאלטר, לא עוד עסקים המנוהלים למען עובדיהם וקרובי משפחותיהם, אל</w:t>
      </w:r>
      <w:r>
        <w:rPr>
          <w:rFonts w:hint="cs"/>
          <w:rtl/>
        </w:rPr>
        <w:t>א עסק שמנוהל למען הבעלים האמיתי שלו, למען כלל אזרחי מדינת ישראל.</w:t>
      </w:r>
    </w:p>
    <w:p w14:paraId="0536F7E9" w14:textId="77777777" w:rsidR="00000000" w:rsidRDefault="00B6587A">
      <w:pPr>
        <w:pStyle w:val="a"/>
        <w:rPr>
          <w:rFonts w:hint="cs"/>
          <w:rtl/>
        </w:rPr>
      </w:pPr>
    </w:p>
    <w:p w14:paraId="28D15779" w14:textId="77777777" w:rsidR="00000000" w:rsidRDefault="00B6587A">
      <w:pPr>
        <w:pStyle w:val="a"/>
        <w:rPr>
          <w:rFonts w:hint="cs"/>
          <w:rtl/>
        </w:rPr>
      </w:pPr>
      <w:r>
        <w:rPr>
          <w:rFonts w:hint="cs"/>
          <w:rtl/>
        </w:rPr>
        <w:t>זה תהליך נכון ודרוש. עם זאת, אין להתעלם מן הסיכונים הכרוכים בתהליך.</w:t>
      </w:r>
    </w:p>
    <w:p w14:paraId="02158EC8" w14:textId="77777777" w:rsidR="00000000" w:rsidRDefault="00B6587A">
      <w:pPr>
        <w:pStyle w:val="a"/>
        <w:ind w:firstLine="0"/>
        <w:rPr>
          <w:rFonts w:hint="cs"/>
          <w:rtl/>
        </w:rPr>
      </w:pPr>
    </w:p>
    <w:p w14:paraId="10134F9F" w14:textId="77777777" w:rsidR="00000000" w:rsidRDefault="00B6587A">
      <w:pPr>
        <w:pStyle w:val="ac"/>
        <w:rPr>
          <w:rtl/>
        </w:rPr>
      </w:pPr>
      <w:r>
        <w:rPr>
          <w:rFonts w:hint="eastAsia"/>
          <w:rtl/>
        </w:rPr>
        <w:t>משה</w:t>
      </w:r>
      <w:r>
        <w:rPr>
          <w:rtl/>
        </w:rPr>
        <w:t xml:space="preserve"> גפני (יהדות התורה):</w:t>
      </w:r>
    </w:p>
    <w:p w14:paraId="4FE24CBF" w14:textId="77777777" w:rsidR="00000000" w:rsidRDefault="00B6587A">
      <w:pPr>
        <w:pStyle w:val="a"/>
        <w:rPr>
          <w:rFonts w:hint="cs"/>
          <w:rtl/>
        </w:rPr>
      </w:pPr>
    </w:p>
    <w:p w14:paraId="37A71EE4" w14:textId="77777777" w:rsidR="00000000" w:rsidRDefault="00B6587A">
      <w:pPr>
        <w:pStyle w:val="SpeakerCon"/>
        <w:rPr>
          <w:rFonts w:hint="cs"/>
          <w:b w:val="0"/>
          <w:bCs w:val="0"/>
          <w:u w:val="none"/>
          <w:rtl/>
        </w:rPr>
      </w:pPr>
      <w:r>
        <w:rPr>
          <w:rFonts w:hint="cs"/>
          <w:b w:val="0"/>
          <w:bCs w:val="0"/>
          <w:u w:val="none"/>
          <w:rtl/>
        </w:rPr>
        <w:t xml:space="preserve"> </w:t>
      </w:r>
      <w:r>
        <w:rPr>
          <w:rFonts w:hint="cs"/>
          <w:b w:val="0"/>
          <w:bCs w:val="0"/>
          <w:u w:val="none"/>
          <w:rtl/>
        </w:rPr>
        <w:tab/>
        <w:t>יכול להיות שהממשלה רוצה לבטל את חג הסוכות בהוראת שעה.</w:t>
      </w:r>
    </w:p>
    <w:p w14:paraId="2158F310" w14:textId="77777777" w:rsidR="00000000" w:rsidRDefault="00B6587A">
      <w:pPr>
        <w:pStyle w:val="SpeakerCon"/>
        <w:rPr>
          <w:rFonts w:hint="cs"/>
          <w:b w:val="0"/>
          <w:bCs w:val="0"/>
          <w:u w:val="none"/>
          <w:rtl/>
        </w:rPr>
      </w:pPr>
    </w:p>
    <w:p w14:paraId="6C71654E" w14:textId="77777777" w:rsidR="00000000" w:rsidRDefault="00B6587A">
      <w:pPr>
        <w:pStyle w:val="SpeakerCon"/>
        <w:rPr>
          <w:rtl/>
        </w:rPr>
      </w:pPr>
      <w:bookmarkStart w:id="290" w:name="FS000001048T09_10_2003_15_06_33C"/>
      <w:bookmarkEnd w:id="290"/>
      <w:r>
        <w:rPr>
          <w:rtl/>
        </w:rPr>
        <w:t>רשף חן (שינוי):</w:t>
      </w:r>
    </w:p>
    <w:p w14:paraId="55485FE4" w14:textId="77777777" w:rsidR="00000000" w:rsidRDefault="00B6587A">
      <w:pPr>
        <w:pStyle w:val="a"/>
        <w:rPr>
          <w:rtl/>
        </w:rPr>
      </w:pPr>
    </w:p>
    <w:p w14:paraId="54937FB9" w14:textId="77777777" w:rsidR="00000000" w:rsidRDefault="00B6587A">
      <w:pPr>
        <w:pStyle w:val="a"/>
        <w:rPr>
          <w:rFonts w:hint="cs"/>
          <w:rtl/>
        </w:rPr>
      </w:pPr>
      <w:r>
        <w:rPr>
          <w:rFonts w:hint="cs"/>
          <w:rtl/>
        </w:rPr>
        <w:t>את מה היא רוצה לבטל, א</w:t>
      </w:r>
      <w:r>
        <w:rPr>
          <w:rFonts w:hint="cs"/>
          <w:rtl/>
        </w:rPr>
        <w:t>ת חג הסוכות? אעלה את הרעיון בישיבה הבאה של הסיעה שלנו, נשקול אותו במלוא הרצינות.</w:t>
      </w:r>
    </w:p>
    <w:p w14:paraId="3997CA81" w14:textId="77777777" w:rsidR="00000000" w:rsidRDefault="00B6587A">
      <w:pPr>
        <w:pStyle w:val="a"/>
        <w:ind w:firstLine="0"/>
        <w:rPr>
          <w:rFonts w:hint="cs"/>
          <w:rtl/>
        </w:rPr>
      </w:pPr>
    </w:p>
    <w:p w14:paraId="0F4078BB" w14:textId="77777777" w:rsidR="00000000" w:rsidRDefault="00B6587A">
      <w:pPr>
        <w:pStyle w:val="ac"/>
        <w:rPr>
          <w:rtl/>
        </w:rPr>
      </w:pPr>
      <w:r>
        <w:rPr>
          <w:rFonts w:hint="eastAsia"/>
          <w:rtl/>
        </w:rPr>
        <w:t>שר</w:t>
      </w:r>
      <w:r>
        <w:rPr>
          <w:rtl/>
        </w:rPr>
        <w:t xml:space="preserve"> התחבורה אביגדור ליברמן:</w:t>
      </w:r>
    </w:p>
    <w:p w14:paraId="37644473" w14:textId="77777777" w:rsidR="00000000" w:rsidRDefault="00B6587A">
      <w:pPr>
        <w:pStyle w:val="a"/>
        <w:rPr>
          <w:rFonts w:hint="cs"/>
          <w:rtl/>
        </w:rPr>
      </w:pPr>
    </w:p>
    <w:p w14:paraId="1CA2B131" w14:textId="77777777" w:rsidR="00000000" w:rsidRDefault="00B6587A">
      <w:pPr>
        <w:pStyle w:val="a"/>
        <w:rPr>
          <w:rFonts w:hint="cs"/>
          <w:rtl/>
        </w:rPr>
      </w:pPr>
      <w:r>
        <w:rPr>
          <w:rFonts w:hint="cs"/>
          <w:rtl/>
        </w:rPr>
        <w:t>ידונו בכך בבתי-הדין הרבניים.</w:t>
      </w:r>
    </w:p>
    <w:p w14:paraId="28746E3B" w14:textId="77777777" w:rsidR="00000000" w:rsidRDefault="00B6587A">
      <w:pPr>
        <w:pStyle w:val="a"/>
        <w:ind w:firstLine="0"/>
        <w:rPr>
          <w:rFonts w:hint="cs"/>
          <w:rtl/>
        </w:rPr>
      </w:pPr>
    </w:p>
    <w:p w14:paraId="15B5A793" w14:textId="77777777" w:rsidR="00000000" w:rsidRDefault="00B6587A">
      <w:pPr>
        <w:pStyle w:val="ac"/>
        <w:rPr>
          <w:rtl/>
        </w:rPr>
      </w:pPr>
      <w:r>
        <w:rPr>
          <w:rFonts w:hint="eastAsia"/>
          <w:rtl/>
        </w:rPr>
        <w:t>יצחק</w:t>
      </w:r>
      <w:r>
        <w:rPr>
          <w:rtl/>
        </w:rPr>
        <w:t xml:space="preserve"> הרצוג (העבודה-מימד):</w:t>
      </w:r>
    </w:p>
    <w:p w14:paraId="74EA7995" w14:textId="77777777" w:rsidR="00000000" w:rsidRDefault="00B6587A">
      <w:pPr>
        <w:pStyle w:val="a"/>
        <w:rPr>
          <w:rFonts w:hint="cs"/>
          <w:rtl/>
        </w:rPr>
      </w:pPr>
    </w:p>
    <w:p w14:paraId="62473865" w14:textId="77777777" w:rsidR="00000000" w:rsidRDefault="00B6587A">
      <w:pPr>
        <w:pStyle w:val="a"/>
        <w:rPr>
          <w:rFonts w:hint="cs"/>
          <w:rtl/>
        </w:rPr>
      </w:pPr>
      <w:r>
        <w:rPr>
          <w:rFonts w:hint="cs"/>
          <w:rtl/>
        </w:rPr>
        <w:t>תעביר את בתי-הדין הרבניים אליך.</w:t>
      </w:r>
    </w:p>
    <w:p w14:paraId="614B70DA" w14:textId="77777777" w:rsidR="00000000" w:rsidRDefault="00B6587A">
      <w:pPr>
        <w:pStyle w:val="a"/>
        <w:ind w:firstLine="0"/>
        <w:rPr>
          <w:rFonts w:hint="cs"/>
          <w:rtl/>
        </w:rPr>
      </w:pPr>
    </w:p>
    <w:p w14:paraId="26354632" w14:textId="77777777" w:rsidR="00000000" w:rsidRDefault="00B6587A">
      <w:pPr>
        <w:pStyle w:val="SpeakerCon"/>
        <w:rPr>
          <w:rtl/>
        </w:rPr>
      </w:pPr>
      <w:bookmarkStart w:id="291" w:name="FS000001048T09_10_2003_15_07_44C"/>
      <w:bookmarkEnd w:id="291"/>
      <w:r>
        <w:rPr>
          <w:rtl/>
        </w:rPr>
        <w:t>רשף חן (שינוי):</w:t>
      </w:r>
    </w:p>
    <w:p w14:paraId="64D2AE53" w14:textId="77777777" w:rsidR="00000000" w:rsidRDefault="00B6587A">
      <w:pPr>
        <w:pStyle w:val="a"/>
        <w:rPr>
          <w:rtl/>
        </w:rPr>
      </w:pPr>
    </w:p>
    <w:p w14:paraId="01768EE8" w14:textId="77777777" w:rsidR="00000000" w:rsidRDefault="00B6587A">
      <w:pPr>
        <w:pStyle w:val="a"/>
        <w:rPr>
          <w:rFonts w:hint="cs"/>
          <w:rtl/>
        </w:rPr>
      </w:pPr>
      <w:r>
        <w:rPr>
          <w:rFonts w:hint="cs"/>
          <w:rtl/>
        </w:rPr>
        <w:t>כפי שאמרתי, התהליך הזה של פירוק המונופו</w:t>
      </w:r>
      <w:r>
        <w:rPr>
          <w:rFonts w:hint="cs"/>
          <w:rtl/>
        </w:rPr>
        <w:t>לים והפרטת החברות הממשלתיות הוא תהליך נכון ודרוש. עם זאת, אין להתעלם מסיכונים הכרוכים בתהליך. גם בניהול פרטי יש סכנות רבות, ועל אחת כמה וכמה כאשר מדובר בעסקים גדולים ובמסירת משאבים נדירים לידיים פרטיות.</w:t>
      </w:r>
    </w:p>
    <w:p w14:paraId="3C550B36" w14:textId="77777777" w:rsidR="00000000" w:rsidRDefault="00B6587A">
      <w:pPr>
        <w:pStyle w:val="a"/>
        <w:rPr>
          <w:rFonts w:hint="cs"/>
          <w:rtl/>
        </w:rPr>
      </w:pPr>
    </w:p>
    <w:p w14:paraId="259BE18C" w14:textId="77777777" w:rsidR="00000000" w:rsidRDefault="00B6587A">
      <w:pPr>
        <w:pStyle w:val="a"/>
        <w:rPr>
          <w:rFonts w:hint="cs"/>
          <w:rtl/>
        </w:rPr>
      </w:pPr>
      <w:r>
        <w:rPr>
          <w:rFonts w:hint="cs"/>
          <w:rtl/>
        </w:rPr>
        <w:t>יש סכנה של ריכוז כוח מונופולי בידי גורמים פרטיים בהע</w:t>
      </w:r>
      <w:r>
        <w:rPr>
          <w:rFonts w:hint="cs"/>
          <w:rtl/>
        </w:rPr>
        <w:t>דר תחרות. יש סכנה של עושק העובדים ופגיעה בזכויות מוצדקות, במובחן מהזכויות הבלתי-מוצדקות שהם לקחו לעצמם. יש סכנה של ריכוז יותר מדי הון בידי מעט מדי בעלי הון, והתופעה הזאת קיימת במדינת ישראל והיא בעייתית מאוד. יש סכנה של העדפת אינטרסים כלכליים על אינטרסים לא</w:t>
      </w:r>
      <w:r>
        <w:rPr>
          <w:rFonts w:hint="cs"/>
          <w:rtl/>
        </w:rPr>
        <w:t>ומיים. למשל, על-ידי העסקת עובדים זרים. המקרה של "צים", העובדה שכל המלחים שם הם זרים, הוא מקרה מאוד מאוד מטריד בעיני.</w:t>
      </w:r>
    </w:p>
    <w:p w14:paraId="68288F60" w14:textId="77777777" w:rsidR="00000000" w:rsidRDefault="00B6587A">
      <w:pPr>
        <w:pStyle w:val="a"/>
        <w:rPr>
          <w:rFonts w:hint="cs"/>
          <w:rtl/>
        </w:rPr>
      </w:pPr>
    </w:p>
    <w:p w14:paraId="771135B5" w14:textId="77777777" w:rsidR="00000000" w:rsidRDefault="00B6587A">
      <w:pPr>
        <w:pStyle w:val="a"/>
        <w:rPr>
          <w:rFonts w:hint="cs"/>
          <w:rtl/>
        </w:rPr>
      </w:pPr>
      <w:r>
        <w:rPr>
          <w:rFonts w:hint="cs"/>
          <w:rtl/>
        </w:rPr>
        <w:t>הסכנות האלה, בעיקר אלו מהן הנוגעות לעובדים, מפחידות את העובדים, והפחד הזה מוצדק מבחינתם. הסכנה הגדולה היא שבדיוק הכשל שאותו  אנחנו באים לת</w:t>
      </w:r>
      <w:r>
        <w:rPr>
          <w:rFonts w:hint="cs"/>
          <w:rtl/>
        </w:rPr>
        <w:t xml:space="preserve">קן - חוסר היכולת המופלא של ממשלה לעשות עסקים בשכל, יגרום לכך שתהליך יצירת התחרות וההפרטה ייעשה בשלומיאליות. </w:t>
      </w:r>
    </w:p>
    <w:p w14:paraId="6A4646CE" w14:textId="77777777" w:rsidR="00000000" w:rsidRDefault="00B6587A">
      <w:pPr>
        <w:pStyle w:val="a"/>
        <w:rPr>
          <w:rFonts w:hint="cs"/>
          <w:rtl/>
        </w:rPr>
      </w:pPr>
    </w:p>
    <w:p w14:paraId="251735F6" w14:textId="77777777" w:rsidR="00000000" w:rsidRDefault="00B6587A">
      <w:pPr>
        <w:pStyle w:val="a"/>
        <w:rPr>
          <w:rFonts w:hint="cs"/>
          <w:rtl/>
        </w:rPr>
      </w:pPr>
      <w:r>
        <w:rPr>
          <w:rFonts w:hint="cs"/>
          <w:rtl/>
        </w:rPr>
        <w:t>מול סכנה זו עלינו להתייצב. בקיום תהליך הפירוק ובהמשך ההפרטה, עלינו לנהוג בזהירות. עלינו למצוא את הדרך להבחין בין כוחנות וסחטנות, שלהן אין להיכנע ב</w:t>
      </w:r>
      <w:r>
        <w:rPr>
          <w:rFonts w:hint="cs"/>
          <w:rtl/>
        </w:rPr>
        <w:t>שום אופן - והשביתה הנוכחית היא כוחנית וסחטנית - לבין דרישות לגיטימיות לשמירה על זכויות העובדים לתנאי עבודה הוגנים, שעליהם אנחנו חייבים להגן. לדעתי, כל חברי הבית הזה יכולים וצריכים להתאחד על כך.</w:t>
      </w:r>
    </w:p>
    <w:p w14:paraId="067DF224" w14:textId="77777777" w:rsidR="00000000" w:rsidRDefault="00B6587A">
      <w:pPr>
        <w:pStyle w:val="a"/>
        <w:rPr>
          <w:rFonts w:hint="cs"/>
          <w:rtl/>
        </w:rPr>
      </w:pPr>
    </w:p>
    <w:p w14:paraId="28BF0567" w14:textId="77777777" w:rsidR="00000000" w:rsidRDefault="00B6587A">
      <w:pPr>
        <w:pStyle w:val="a"/>
        <w:rPr>
          <w:rFonts w:hint="cs"/>
          <w:rtl/>
        </w:rPr>
      </w:pPr>
      <w:r>
        <w:rPr>
          <w:rFonts w:hint="cs"/>
          <w:rtl/>
        </w:rPr>
        <w:t>אני מאמין, כי מעבר לרטוריקה ולאינטרסים הפוליטיים, יש אפשרות א</w:t>
      </w:r>
      <w:r>
        <w:rPr>
          <w:rFonts w:hint="cs"/>
          <w:rtl/>
        </w:rPr>
        <w:t>מיתית לקיים דיאלוג אמיתי עם העובדים ולהגיע להסכמות. אני סבור כי טוב ונכון יעשו העובדים אם יפסיקו את השביתות, אשר רק מגבירות את האנטגוניזם של הציבור, וישובו לדון עם הממשלה על שמירה אמיתית על זכויותיהם המוצדקות.</w:t>
      </w:r>
    </w:p>
    <w:p w14:paraId="433F0E58" w14:textId="77777777" w:rsidR="00000000" w:rsidRDefault="00B6587A">
      <w:pPr>
        <w:pStyle w:val="a"/>
        <w:rPr>
          <w:rFonts w:hint="cs"/>
          <w:rtl/>
        </w:rPr>
      </w:pPr>
    </w:p>
    <w:p w14:paraId="65161C36" w14:textId="77777777" w:rsidR="00000000" w:rsidRDefault="00B6587A">
      <w:pPr>
        <w:pStyle w:val="a"/>
        <w:rPr>
          <w:rFonts w:hint="cs"/>
          <w:rtl/>
        </w:rPr>
      </w:pPr>
      <w:r>
        <w:rPr>
          <w:rFonts w:hint="cs"/>
          <w:rtl/>
        </w:rPr>
        <w:t>אם כך יעשו, אני משוכנע כי יזכו לכל האהדה והתמ</w:t>
      </w:r>
      <w:r>
        <w:rPr>
          <w:rFonts w:hint="cs"/>
          <w:rtl/>
        </w:rPr>
        <w:t>יכה הן בציבור והן בבית הזה. אם תחת זאת יתעקשו לנקוט את האמצעי הכוחני של השבתת המשק, נצטרך לברר אחת ולתמיד מי יותר חזק - כלל אזרחי מדינת ישראל או ההסתדרות. מי שרוצה צדק, ישב וידבר. מי שרוצה לבוא בכוח, והשביתה היא כוח, שלא יבכה על כך שהממשלה משיבה לו בכוח. ת</w:t>
      </w:r>
      <w:r>
        <w:rPr>
          <w:rFonts w:hint="cs"/>
          <w:rtl/>
        </w:rPr>
        <w:t>ודה רבה.</w:t>
      </w:r>
    </w:p>
    <w:p w14:paraId="1C452015" w14:textId="77777777" w:rsidR="00000000" w:rsidRDefault="00B6587A">
      <w:pPr>
        <w:pStyle w:val="a"/>
        <w:ind w:firstLine="0"/>
        <w:rPr>
          <w:rFonts w:hint="cs"/>
          <w:rtl/>
        </w:rPr>
      </w:pPr>
    </w:p>
    <w:p w14:paraId="22EC7EA7" w14:textId="77777777" w:rsidR="00000000" w:rsidRDefault="00B6587A">
      <w:pPr>
        <w:pStyle w:val="ad"/>
        <w:rPr>
          <w:rtl/>
        </w:rPr>
      </w:pPr>
      <w:r>
        <w:rPr>
          <w:rtl/>
        </w:rPr>
        <w:t>היו"ר</w:t>
      </w:r>
      <w:r>
        <w:rPr>
          <w:rFonts w:hint="cs"/>
          <w:rtl/>
        </w:rPr>
        <w:t xml:space="preserve"> יולי אדלשטיין</w:t>
      </w:r>
      <w:r>
        <w:rPr>
          <w:rtl/>
        </w:rPr>
        <w:t>:</w:t>
      </w:r>
    </w:p>
    <w:p w14:paraId="65C388E9" w14:textId="77777777" w:rsidR="00000000" w:rsidRDefault="00B6587A">
      <w:pPr>
        <w:pStyle w:val="a"/>
        <w:rPr>
          <w:rtl/>
        </w:rPr>
      </w:pPr>
    </w:p>
    <w:p w14:paraId="19682DFC" w14:textId="77777777" w:rsidR="00000000" w:rsidRDefault="00B6587A">
      <w:pPr>
        <w:pStyle w:val="a"/>
        <w:rPr>
          <w:rFonts w:hint="cs"/>
          <w:rtl/>
        </w:rPr>
      </w:pPr>
      <w:r>
        <w:rPr>
          <w:rFonts w:hint="cs"/>
          <w:rtl/>
        </w:rPr>
        <w:t>תודה לחבר הכנסת רשף חן. חבר הכנסת יצחק הרצוג, בבקשה.</w:t>
      </w:r>
    </w:p>
    <w:p w14:paraId="4CB8E022" w14:textId="77777777" w:rsidR="00000000" w:rsidRDefault="00B6587A">
      <w:pPr>
        <w:pStyle w:val="a"/>
        <w:rPr>
          <w:rtl/>
        </w:rPr>
      </w:pPr>
    </w:p>
    <w:p w14:paraId="6B7B4C0B" w14:textId="77777777" w:rsidR="00000000" w:rsidRDefault="00B6587A">
      <w:pPr>
        <w:pStyle w:val="Speaker"/>
        <w:rPr>
          <w:rtl/>
        </w:rPr>
      </w:pPr>
      <w:bookmarkStart w:id="292" w:name="FS000001044T09_10_2003_15_15_23"/>
      <w:bookmarkEnd w:id="292"/>
      <w:r>
        <w:rPr>
          <w:rFonts w:hint="eastAsia"/>
          <w:rtl/>
        </w:rPr>
        <w:t>יצחק</w:t>
      </w:r>
      <w:r>
        <w:rPr>
          <w:rtl/>
        </w:rPr>
        <w:t xml:space="preserve"> הרצוג (העבודה-מימד):</w:t>
      </w:r>
    </w:p>
    <w:p w14:paraId="74213E13" w14:textId="77777777" w:rsidR="00000000" w:rsidRDefault="00B6587A">
      <w:pPr>
        <w:pStyle w:val="a"/>
        <w:rPr>
          <w:rFonts w:hint="cs"/>
          <w:rtl/>
        </w:rPr>
      </w:pPr>
    </w:p>
    <w:p w14:paraId="3A575750" w14:textId="77777777" w:rsidR="00000000" w:rsidRDefault="00B6587A">
      <w:pPr>
        <w:pStyle w:val="a"/>
        <w:rPr>
          <w:rFonts w:hint="cs"/>
          <w:rtl/>
        </w:rPr>
      </w:pPr>
      <w:r>
        <w:rPr>
          <w:rFonts w:hint="cs"/>
          <w:rtl/>
        </w:rPr>
        <w:t>אדוני היושב-ראש, חברי הכנסת, אדוני השר, הייתי מצפה מהממשלה לכנס מושב חירום ביום חמישי, ערב חג, על המשבר במערכת החינוך הקורסת, על המשבר במערכת ה</w:t>
      </w:r>
      <w:r>
        <w:rPr>
          <w:rFonts w:hint="cs"/>
          <w:rtl/>
        </w:rPr>
        <w:t>בריאות הקורסת, על המשבר בשירותים המוניציפליים הקורסים. תחת זאת היא מכנסת מושב מיוחד של הכנסת על חוק שהוא מאוד מאוד שנוי במחלוקת. הוא בעייתי מאוד, והוא בעייתי לא מכיוון שאני לא תומך בתחרות או לא תומך בהתייעלות. להיפך, אני חושב שממשלות העבודה ידעו תמיד להתמו</w:t>
      </w:r>
      <w:r>
        <w:rPr>
          <w:rFonts w:hint="cs"/>
          <w:rtl/>
        </w:rPr>
        <w:t>דד גם עם התייעלות וגם עם תחרות, ופתחו את השווקים העיקריים בארץ לתחרות.</w:t>
      </w:r>
    </w:p>
    <w:p w14:paraId="43BD6E01" w14:textId="77777777" w:rsidR="00000000" w:rsidRDefault="00B6587A">
      <w:pPr>
        <w:pStyle w:val="a"/>
        <w:rPr>
          <w:rFonts w:hint="cs"/>
          <w:rtl/>
        </w:rPr>
      </w:pPr>
    </w:p>
    <w:p w14:paraId="55320350" w14:textId="77777777" w:rsidR="00000000" w:rsidRDefault="00B6587A">
      <w:pPr>
        <w:pStyle w:val="a"/>
        <w:rPr>
          <w:rFonts w:hint="cs"/>
          <w:rtl/>
        </w:rPr>
      </w:pPr>
      <w:r>
        <w:rPr>
          <w:rFonts w:hint="cs"/>
          <w:rtl/>
        </w:rPr>
        <w:t>השר הזכיר בנאומו את שוק התקשורת. שוק התקשורת נפתח לתחרות בממשלת רבין, והיתה זו דווקא שרת התקשורת שולמית אלוני שחתמה על הרשיון בנוגע לחברות-הבנות של "בזק", שהשר התייחס אליו.</w:t>
      </w:r>
    </w:p>
    <w:p w14:paraId="7AB603ED" w14:textId="77777777" w:rsidR="00000000" w:rsidRDefault="00B6587A">
      <w:pPr>
        <w:pStyle w:val="a"/>
        <w:rPr>
          <w:rFonts w:hint="cs"/>
          <w:rtl/>
        </w:rPr>
      </w:pPr>
    </w:p>
    <w:p w14:paraId="33C1A292" w14:textId="77777777" w:rsidR="00000000" w:rsidRDefault="00B6587A">
      <w:pPr>
        <w:pStyle w:val="a"/>
        <w:rPr>
          <w:rFonts w:hint="cs"/>
          <w:rtl/>
        </w:rPr>
      </w:pPr>
      <w:r>
        <w:rPr>
          <w:rFonts w:hint="cs"/>
          <w:rtl/>
        </w:rPr>
        <w:t>אני רוצה ל</w:t>
      </w:r>
      <w:r>
        <w:rPr>
          <w:rFonts w:hint="cs"/>
          <w:rtl/>
        </w:rPr>
        <w:t>העיר לאדוני השר בכמה תחומים. ראשית, כדי לפתוח שוק לתחרות, אדוני השר - והתייחסת בדבריך גם אלי - צריך לבדוק מהו בסיס ההכנסות של הנמל; איך יחזיק הנמל את עצמו בהמשך הדרך. אם תסתכל טוב, הלב של כל המערכת הוא משטר התעריפים. משטר התעריפים בנמלים בישראל הוא מאוד מו</w:t>
      </w:r>
      <w:r>
        <w:rPr>
          <w:rFonts w:hint="cs"/>
          <w:rtl/>
        </w:rPr>
        <w:t>רכב. הוא קיים עשרות שנים, הוא שונה בפורמולה שלו ממה שמקובל בשאר הנמלים בעולם. הוא מבוסס בעיקר על היטל הרציף, על ערך המוצר המובל, הנפרק והנטען, ולא על הנפח. יש לכך היבטים  משמעותיים. אם אתה רוצה להיכנס לתהליך של התייעלות ותחרות, ראשית כול אתה צריך למנות ועד</w:t>
      </w:r>
      <w:r>
        <w:rPr>
          <w:rFonts w:hint="cs"/>
          <w:rtl/>
        </w:rPr>
        <w:t xml:space="preserve">ה ציבורית, בדיוק כמו שהיה במשק התקשורת - ועדה כמו ועדת-שורר, ועדת-בועז, ואפילו ועדת-גרונאו במשק החשמל. </w:t>
      </w:r>
    </w:p>
    <w:p w14:paraId="26867E1A" w14:textId="77777777" w:rsidR="00000000" w:rsidRDefault="00B6587A">
      <w:pPr>
        <w:pStyle w:val="a"/>
        <w:rPr>
          <w:rFonts w:hint="cs"/>
          <w:rtl/>
        </w:rPr>
      </w:pPr>
    </w:p>
    <w:p w14:paraId="10A074BA" w14:textId="77777777" w:rsidR="00000000" w:rsidRDefault="00B6587A">
      <w:pPr>
        <w:pStyle w:val="a"/>
        <w:rPr>
          <w:rFonts w:hint="cs"/>
          <w:rtl/>
        </w:rPr>
      </w:pPr>
      <w:r>
        <w:rPr>
          <w:rFonts w:hint="cs"/>
          <w:rtl/>
        </w:rPr>
        <w:t>צריך להציג מבנה ופוליסי, דהיינו מדיניות ארוכת טווח. זהו תהליך שלוקח עשר שנים, ואי-אפשר לעשות זאת ב"זבנג וגמרנו". כאשר רק תתחיל לגעת בתעריפים, תאמין לי,</w:t>
      </w:r>
      <w:r>
        <w:rPr>
          <w:rFonts w:hint="cs"/>
          <w:rtl/>
        </w:rPr>
        <w:t xml:space="preserve"> היצואנים והתעשייה יתנפלו עליך בשצף קצף, כי עד עכשיו הם לא מבינים עד כמה זול להם - לחלק מהם לפחות - משטר התעריפים הקיים. משטר התעריפים הקיים מחזיק את כולם מרוצים. ברגע שאתה נוגע בו, אתה שולף אבן אחת והכול יתמוטט,  ואינך יודע לאן זה יוביל. לכן, לפני שאתה מת</w:t>
      </w:r>
      <w:r>
        <w:rPr>
          <w:rFonts w:hint="cs"/>
          <w:rtl/>
        </w:rPr>
        <w:t>חיל ויורה את הירייה הראשונה, היה נכון ליצור מדיניות מאוזנת וברורה, מדיניות ארוכת טווח של  מבנה התעריפים.</w:t>
      </w:r>
    </w:p>
    <w:p w14:paraId="76AACFC5" w14:textId="77777777" w:rsidR="00000000" w:rsidRDefault="00B6587A">
      <w:pPr>
        <w:pStyle w:val="a"/>
        <w:ind w:firstLine="0"/>
        <w:rPr>
          <w:rFonts w:hint="cs"/>
          <w:rtl/>
        </w:rPr>
      </w:pPr>
    </w:p>
    <w:p w14:paraId="11F1AE5B" w14:textId="77777777" w:rsidR="00000000" w:rsidRDefault="00B6587A">
      <w:pPr>
        <w:pStyle w:val="a"/>
        <w:ind w:firstLine="0"/>
        <w:rPr>
          <w:rFonts w:hint="cs"/>
          <w:rtl/>
        </w:rPr>
      </w:pPr>
      <w:r>
        <w:rPr>
          <w:rFonts w:hint="cs"/>
          <w:rtl/>
        </w:rPr>
        <w:tab/>
        <w:t>הנושא השני הוא התחרות עצמה, וכשלעצמה התחרות היא מבורכת, בין נמל חיפה לנמל אשדוד, אבל לפני כן אתה צריך לבחון מה עלויות התשתית הנדרשות לכך. לדוגמה, לנמ</w:t>
      </w:r>
      <w:r>
        <w:rPr>
          <w:rFonts w:hint="cs"/>
          <w:rtl/>
        </w:rPr>
        <w:t xml:space="preserve">ל חיפה יש יתרון ברור באוניות נוסעים, לנמל אשדוד יש יתרון מובהק באוניות משא, לפחות בחלק מהסחורות, ואם אתה רוצה תחרות, אתה צריך ללכת על השקעות נכונות בנמלים האלה. </w:t>
      </w:r>
    </w:p>
    <w:p w14:paraId="7FBAA136" w14:textId="77777777" w:rsidR="00000000" w:rsidRDefault="00B6587A">
      <w:pPr>
        <w:pStyle w:val="a"/>
        <w:ind w:firstLine="0"/>
        <w:rPr>
          <w:rFonts w:hint="cs"/>
          <w:rtl/>
        </w:rPr>
      </w:pPr>
    </w:p>
    <w:p w14:paraId="35C791C0" w14:textId="77777777" w:rsidR="00000000" w:rsidRDefault="00B6587A">
      <w:pPr>
        <w:pStyle w:val="ad"/>
        <w:rPr>
          <w:rFonts w:hint="cs"/>
          <w:rtl/>
        </w:rPr>
      </w:pPr>
      <w:r>
        <w:rPr>
          <w:rtl/>
        </w:rPr>
        <w:t>היו"ר</w:t>
      </w:r>
      <w:r>
        <w:rPr>
          <w:rFonts w:hint="cs"/>
          <w:rtl/>
        </w:rPr>
        <w:t xml:space="preserve"> אתי לבני</w:t>
      </w:r>
      <w:r>
        <w:rPr>
          <w:rtl/>
        </w:rPr>
        <w:t>:</w:t>
      </w:r>
    </w:p>
    <w:p w14:paraId="442F336A" w14:textId="77777777" w:rsidR="00000000" w:rsidRDefault="00B6587A">
      <w:pPr>
        <w:pStyle w:val="a"/>
        <w:rPr>
          <w:rFonts w:hint="cs"/>
          <w:rtl/>
        </w:rPr>
      </w:pPr>
    </w:p>
    <w:p w14:paraId="61D439FB" w14:textId="77777777" w:rsidR="00000000" w:rsidRDefault="00B6587A">
      <w:pPr>
        <w:pStyle w:val="a"/>
        <w:rPr>
          <w:rFonts w:hint="cs"/>
          <w:rtl/>
        </w:rPr>
      </w:pPr>
      <w:r>
        <w:rPr>
          <w:rFonts w:hint="cs"/>
          <w:rtl/>
        </w:rPr>
        <w:t>חבר הכנסת הרצוג, אנא סיים.</w:t>
      </w:r>
    </w:p>
    <w:p w14:paraId="25C12F2C" w14:textId="77777777" w:rsidR="00000000" w:rsidRDefault="00B6587A">
      <w:pPr>
        <w:pStyle w:val="a"/>
        <w:rPr>
          <w:rFonts w:hint="cs"/>
          <w:rtl/>
        </w:rPr>
      </w:pPr>
    </w:p>
    <w:p w14:paraId="7F3B6E6B" w14:textId="77777777" w:rsidR="00000000" w:rsidRDefault="00B6587A">
      <w:pPr>
        <w:pStyle w:val="SpeakerCon"/>
        <w:rPr>
          <w:rtl/>
        </w:rPr>
      </w:pPr>
      <w:bookmarkStart w:id="293" w:name="FS000000540T09_10_2003_15_04_20"/>
      <w:bookmarkStart w:id="294" w:name="FS000001044T09_10_2003_15_04_32"/>
      <w:bookmarkStart w:id="295" w:name="FS000001044T09_10_2003_15_04_40C"/>
      <w:bookmarkEnd w:id="293"/>
      <w:bookmarkEnd w:id="294"/>
      <w:bookmarkEnd w:id="295"/>
      <w:r>
        <w:rPr>
          <w:rtl/>
        </w:rPr>
        <w:t>יצחק הרצוג (העבודה-מימד):</w:t>
      </w:r>
    </w:p>
    <w:p w14:paraId="2607EAFF" w14:textId="77777777" w:rsidR="00000000" w:rsidRDefault="00B6587A">
      <w:pPr>
        <w:pStyle w:val="a"/>
        <w:rPr>
          <w:rtl/>
        </w:rPr>
      </w:pPr>
    </w:p>
    <w:p w14:paraId="18CEF050" w14:textId="77777777" w:rsidR="00000000" w:rsidRDefault="00B6587A">
      <w:pPr>
        <w:pStyle w:val="a"/>
        <w:rPr>
          <w:rFonts w:hint="cs"/>
          <w:rtl/>
        </w:rPr>
      </w:pPr>
      <w:r>
        <w:rPr>
          <w:rFonts w:hint="cs"/>
          <w:rtl/>
        </w:rPr>
        <w:t>אני אסיים בהקדם. השקע</w:t>
      </w:r>
      <w:r>
        <w:rPr>
          <w:rFonts w:hint="cs"/>
          <w:rtl/>
        </w:rPr>
        <w:t xml:space="preserve">ות נכונות מצריכות השקעות של  גוף מרכזי, וכאן אני מגיע לרשות. לרשות היה הכסף והיתה היכולת לפתח, למשל, את נמל היובל </w:t>
      </w:r>
      <w:r>
        <w:rPr>
          <w:rtl/>
        </w:rPr>
        <w:t>–</w:t>
      </w:r>
      <w:r>
        <w:rPr>
          <w:rFonts w:hint="cs"/>
          <w:rtl/>
        </w:rPr>
        <w:t xml:space="preserve"> 3 מיליארדי שקל </w:t>
      </w:r>
      <w:r>
        <w:rPr>
          <w:rtl/>
        </w:rPr>
        <w:t>–</w:t>
      </w:r>
      <w:r>
        <w:rPr>
          <w:rFonts w:hint="cs"/>
          <w:rtl/>
        </w:rPr>
        <w:t xml:space="preserve"> תוך עמידה מובהקת בלוחות זמנים, ואתה יודע מה קורה בנתב"ג-2000. פה, למשל, הצלחה מובהקת בהשקעה נכונה, בעמידה בלוחות זמנים, עם </w:t>
      </w:r>
      <w:r>
        <w:rPr>
          <w:rFonts w:hint="cs"/>
          <w:rtl/>
        </w:rPr>
        <w:t xml:space="preserve">פרויקטורים נכונים. </w:t>
      </w:r>
    </w:p>
    <w:p w14:paraId="55E5DEF7" w14:textId="77777777" w:rsidR="00000000" w:rsidRDefault="00B6587A">
      <w:pPr>
        <w:pStyle w:val="a"/>
        <w:rPr>
          <w:rFonts w:hint="cs"/>
          <w:rtl/>
        </w:rPr>
      </w:pPr>
    </w:p>
    <w:p w14:paraId="6EA78285" w14:textId="77777777" w:rsidR="00000000" w:rsidRDefault="00B6587A">
      <w:pPr>
        <w:pStyle w:val="a"/>
        <w:rPr>
          <w:rFonts w:hint="cs"/>
          <w:rtl/>
        </w:rPr>
      </w:pPr>
      <w:r>
        <w:rPr>
          <w:rFonts w:hint="cs"/>
          <w:rtl/>
        </w:rPr>
        <w:t>מה שאני אומר, אדוני השר, הוא שבסופו של דבר, לפני שאתה קופץ ויורה ומנסה להפוך סדרי עולם, היית צריך להגיע גם להסכמות וגם למדיניות נכונה. האקט שאתה עושה היום עלול להוביל את המשק לשיתוק מוחלט ולתוצאה הפוכה מזו שאתה מבקש להשיג. תודה רבה.</w:t>
      </w:r>
    </w:p>
    <w:p w14:paraId="2B470B86" w14:textId="77777777" w:rsidR="00000000" w:rsidRDefault="00B6587A">
      <w:pPr>
        <w:pStyle w:val="a"/>
        <w:rPr>
          <w:rFonts w:hint="cs"/>
          <w:rtl/>
        </w:rPr>
      </w:pPr>
    </w:p>
    <w:p w14:paraId="5F91DA09" w14:textId="77777777" w:rsidR="00000000" w:rsidRDefault="00B6587A">
      <w:pPr>
        <w:pStyle w:val="ad"/>
        <w:rPr>
          <w:rFonts w:hint="cs"/>
          <w:rtl/>
        </w:rPr>
      </w:pPr>
      <w:r>
        <w:rPr>
          <w:rtl/>
        </w:rPr>
        <w:t>ה</w:t>
      </w:r>
      <w:r>
        <w:rPr>
          <w:rtl/>
        </w:rPr>
        <w:t>יו"ר</w:t>
      </w:r>
      <w:r>
        <w:rPr>
          <w:rFonts w:hint="cs"/>
          <w:rtl/>
        </w:rPr>
        <w:t xml:space="preserve"> אתי לבני</w:t>
      </w:r>
      <w:r>
        <w:rPr>
          <w:rtl/>
        </w:rPr>
        <w:t>:</w:t>
      </w:r>
    </w:p>
    <w:p w14:paraId="79667A9C" w14:textId="77777777" w:rsidR="00000000" w:rsidRDefault="00B6587A">
      <w:pPr>
        <w:pStyle w:val="a"/>
        <w:rPr>
          <w:rFonts w:hint="cs"/>
          <w:rtl/>
        </w:rPr>
      </w:pPr>
    </w:p>
    <w:p w14:paraId="6B7AAFBA" w14:textId="77777777" w:rsidR="00000000" w:rsidRDefault="00B6587A">
      <w:pPr>
        <w:pStyle w:val="a"/>
        <w:rPr>
          <w:rFonts w:hint="cs"/>
          <w:rtl/>
        </w:rPr>
      </w:pPr>
      <w:r>
        <w:rPr>
          <w:rFonts w:hint="cs"/>
          <w:rtl/>
        </w:rPr>
        <w:t>תודה רבה. חבר הכנסת יולי אדלשטיין.</w:t>
      </w:r>
    </w:p>
    <w:p w14:paraId="5CB4528D" w14:textId="77777777" w:rsidR="00000000" w:rsidRDefault="00B6587A">
      <w:pPr>
        <w:pStyle w:val="a"/>
        <w:rPr>
          <w:rFonts w:hint="cs"/>
          <w:rtl/>
        </w:rPr>
      </w:pPr>
    </w:p>
    <w:p w14:paraId="0CCFDF4A" w14:textId="77777777" w:rsidR="00000000" w:rsidRDefault="00B6587A">
      <w:pPr>
        <w:pStyle w:val="ac"/>
        <w:rPr>
          <w:rtl/>
        </w:rPr>
      </w:pPr>
      <w:r>
        <w:rPr>
          <w:rFonts w:hint="eastAsia"/>
          <w:rtl/>
        </w:rPr>
        <w:t>קריאה</w:t>
      </w:r>
      <w:r>
        <w:rPr>
          <w:rtl/>
        </w:rPr>
        <w:t>:</w:t>
      </w:r>
    </w:p>
    <w:p w14:paraId="1DB5DB39" w14:textId="77777777" w:rsidR="00000000" w:rsidRDefault="00B6587A">
      <w:pPr>
        <w:pStyle w:val="a"/>
        <w:rPr>
          <w:rFonts w:hint="cs"/>
          <w:rtl/>
        </w:rPr>
      </w:pPr>
    </w:p>
    <w:p w14:paraId="64A7DC2B" w14:textId="77777777" w:rsidR="00000000" w:rsidRDefault="00B6587A">
      <w:pPr>
        <w:pStyle w:val="a"/>
        <w:rPr>
          <w:rFonts w:hint="cs"/>
          <w:rtl/>
        </w:rPr>
      </w:pPr>
      <w:r>
        <w:rPr>
          <w:rFonts w:hint="cs"/>
          <w:rtl/>
        </w:rPr>
        <w:t>ואחריו?</w:t>
      </w:r>
    </w:p>
    <w:p w14:paraId="16B63BE2" w14:textId="77777777" w:rsidR="00000000" w:rsidRDefault="00B6587A">
      <w:pPr>
        <w:pStyle w:val="a"/>
        <w:rPr>
          <w:rFonts w:hint="cs"/>
          <w:rtl/>
        </w:rPr>
      </w:pPr>
    </w:p>
    <w:p w14:paraId="682413E8" w14:textId="77777777" w:rsidR="00000000" w:rsidRDefault="00B6587A">
      <w:pPr>
        <w:pStyle w:val="ad"/>
        <w:rPr>
          <w:rFonts w:hint="cs"/>
          <w:rtl/>
        </w:rPr>
      </w:pPr>
      <w:r>
        <w:rPr>
          <w:rtl/>
        </w:rPr>
        <w:t>היו"ר</w:t>
      </w:r>
      <w:r>
        <w:rPr>
          <w:rFonts w:hint="cs"/>
          <w:rtl/>
        </w:rPr>
        <w:t xml:space="preserve"> אתי לבני</w:t>
      </w:r>
      <w:r>
        <w:rPr>
          <w:rtl/>
        </w:rPr>
        <w:t>:</w:t>
      </w:r>
    </w:p>
    <w:p w14:paraId="4B1C9E12" w14:textId="77777777" w:rsidR="00000000" w:rsidRDefault="00B6587A">
      <w:pPr>
        <w:pStyle w:val="a"/>
        <w:rPr>
          <w:rFonts w:hint="cs"/>
          <w:rtl/>
        </w:rPr>
      </w:pPr>
    </w:p>
    <w:p w14:paraId="23E8FCDF" w14:textId="77777777" w:rsidR="00000000" w:rsidRDefault="00B6587A">
      <w:pPr>
        <w:pStyle w:val="a"/>
        <w:rPr>
          <w:rFonts w:hint="cs"/>
          <w:rtl/>
        </w:rPr>
      </w:pPr>
      <w:r>
        <w:rPr>
          <w:rFonts w:hint="cs"/>
          <w:rtl/>
        </w:rPr>
        <w:t xml:space="preserve">אחריו </w:t>
      </w:r>
      <w:r>
        <w:rPr>
          <w:rtl/>
        </w:rPr>
        <w:t>–</w:t>
      </w:r>
      <w:r>
        <w:rPr>
          <w:rFonts w:hint="cs"/>
          <w:rtl/>
        </w:rPr>
        <w:t xml:space="preserve"> חברי הכנסת אופיר פינס-פז, ג'מאל זחאלקה, דוד אזולאי ואורי אריאל.</w:t>
      </w:r>
    </w:p>
    <w:p w14:paraId="3C39B2CE" w14:textId="77777777" w:rsidR="00000000" w:rsidRDefault="00B6587A">
      <w:pPr>
        <w:pStyle w:val="a"/>
        <w:rPr>
          <w:rFonts w:hint="cs"/>
          <w:rtl/>
        </w:rPr>
      </w:pPr>
    </w:p>
    <w:p w14:paraId="0C8D60BB" w14:textId="77777777" w:rsidR="00000000" w:rsidRDefault="00B6587A">
      <w:pPr>
        <w:pStyle w:val="Speaker"/>
        <w:rPr>
          <w:rtl/>
        </w:rPr>
      </w:pPr>
      <w:bookmarkStart w:id="296" w:name="FS000000532T09_10_2003_15_10_34"/>
      <w:bookmarkEnd w:id="296"/>
      <w:r>
        <w:rPr>
          <w:rFonts w:hint="eastAsia"/>
          <w:rtl/>
        </w:rPr>
        <w:t>יולי</w:t>
      </w:r>
      <w:r>
        <w:rPr>
          <w:rtl/>
        </w:rPr>
        <w:t>-יואל אדלשטיין (הליכוד):</w:t>
      </w:r>
    </w:p>
    <w:p w14:paraId="26C49BE2" w14:textId="77777777" w:rsidR="00000000" w:rsidRDefault="00B6587A">
      <w:pPr>
        <w:pStyle w:val="a"/>
        <w:rPr>
          <w:rFonts w:hint="cs"/>
          <w:rtl/>
        </w:rPr>
      </w:pPr>
    </w:p>
    <w:p w14:paraId="5F9CFE8C" w14:textId="77777777" w:rsidR="00000000" w:rsidRDefault="00B6587A">
      <w:pPr>
        <w:pStyle w:val="a"/>
        <w:rPr>
          <w:rFonts w:hint="cs"/>
          <w:rtl/>
        </w:rPr>
      </w:pPr>
      <w:r>
        <w:rPr>
          <w:rFonts w:hint="cs"/>
          <w:rtl/>
        </w:rPr>
        <w:t>תודה. גברתי היושבת-ראש, רבותי השרים, חברי הכנסת - תודה על כך שהחלפת</w:t>
      </w:r>
      <w:r>
        <w:rPr>
          <w:rFonts w:hint="cs"/>
          <w:rtl/>
        </w:rPr>
        <w:t xml:space="preserve"> אותי ואפשרת לי לנאום.</w:t>
      </w:r>
    </w:p>
    <w:p w14:paraId="24DE2BB6" w14:textId="77777777" w:rsidR="00000000" w:rsidRDefault="00B6587A">
      <w:pPr>
        <w:pStyle w:val="a"/>
        <w:rPr>
          <w:rFonts w:hint="cs"/>
          <w:rtl/>
        </w:rPr>
      </w:pPr>
    </w:p>
    <w:p w14:paraId="7A3F9957" w14:textId="77777777" w:rsidR="00000000" w:rsidRDefault="00B6587A">
      <w:pPr>
        <w:pStyle w:val="ad"/>
        <w:rPr>
          <w:rFonts w:hint="cs"/>
          <w:rtl/>
        </w:rPr>
      </w:pPr>
      <w:r>
        <w:rPr>
          <w:rtl/>
        </w:rPr>
        <w:t>היו"ר</w:t>
      </w:r>
      <w:r>
        <w:rPr>
          <w:rFonts w:hint="cs"/>
          <w:rtl/>
        </w:rPr>
        <w:t xml:space="preserve"> אתי לבני</w:t>
      </w:r>
      <w:r>
        <w:rPr>
          <w:rtl/>
        </w:rPr>
        <w:t>:</w:t>
      </w:r>
    </w:p>
    <w:p w14:paraId="74EA8F98" w14:textId="77777777" w:rsidR="00000000" w:rsidRDefault="00B6587A">
      <w:pPr>
        <w:pStyle w:val="a"/>
        <w:rPr>
          <w:rFonts w:hint="cs"/>
          <w:rtl/>
        </w:rPr>
      </w:pPr>
    </w:p>
    <w:p w14:paraId="6593B71F" w14:textId="77777777" w:rsidR="00000000" w:rsidRDefault="00B6587A">
      <w:pPr>
        <w:pStyle w:val="a"/>
        <w:rPr>
          <w:rFonts w:hint="cs"/>
          <w:rtl/>
        </w:rPr>
      </w:pPr>
      <w:r>
        <w:rPr>
          <w:rFonts w:hint="cs"/>
          <w:rtl/>
        </w:rPr>
        <w:t>אבל לא לימדת אותי איך להשתמש בשעון.</w:t>
      </w:r>
    </w:p>
    <w:p w14:paraId="6EE518AB" w14:textId="77777777" w:rsidR="00000000" w:rsidRDefault="00B6587A">
      <w:pPr>
        <w:pStyle w:val="a"/>
        <w:rPr>
          <w:rFonts w:hint="cs"/>
          <w:rtl/>
        </w:rPr>
      </w:pPr>
    </w:p>
    <w:p w14:paraId="65F0545A" w14:textId="77777777" w:rsidR="00000000" w:rsidRDefault="00B6587A">
      <w:pPr>
        <w:pStyle w:val="SpeakerCon"/>
        <w:rPr>
          <w:rtl/>
        </w:rPr>
      </w:pPr>
      <w:bookmarkStart w:id="297" w:name="FS000000532T09_10_2003_15_11_52C"/>
      <w:bookmarkEnd w:id="297"/>
      <w:r>
        <w:rPr>
          <w:rtl/>
        </w:rPr>
        <w:t>יולי-יואל אדלשטיין (הליכוד):</w:t>
      </w:r>
    </w:p>
    <w:p w14:paraId="4FE0E0D4" w14:textId="77777777" w:rsidR="00000000" w:rsidRDefault="00B6587A">
      <w:pPr>
        <w:pStyle w:val="a"/>
        <w:rPr>
          <w:rtl/>
        </w:rPr>
      </w:pPr>
    </w:p>
    <w:p w14:paraId="011E0095" w14:textId="77777777" w:rsidR="00000000" w:rsidRDefault="00B6587A">
      <w:pPr>
        <w:pStyle w:val="a"/>
        <w:ind w:firstLine="0"/>
        <w:rPr>
          <w:rFonts w:hint="cs"/>
          <w:rtl/>
        </w:rPr>
      </w:pPr>
      <w:r>
        <w:rPr>
          <w:rFonts w:hint="cs"/>
          <w:rtl/>
        </w:rPr>
        <w:tab/>
        <w:t>סגנית המזכיר נמצאת כאן. אולי עשיתי את זה בכוונה, שלא תוכלי לקצוב לי זמן.</w:t>
      </w:r>
    </w:p>
    <w:p w14:paraId="77090641" w14:textId="77777777" w:rsidR="00000000" w:rsidRDefault="00B6587A">
      <w:pPr>
        <w:pStyle w:val="a"/>
        <w:ind w:firstLine="0"/>
        <w:rPr>
          <w:rFonts w:hint="cs"/>
          <w:rtl/>
        </w:rPr>
      </w:pPr>
    </w:p>
    <w:p w14:paraId="3041D950" w14:textId="77777777" w:rsidR="00000000" w:rsidRDefault="00B6587A">
      <w:pPr>
        <w:pStyle w:val="a"/>
        <w:ind w:firstLine="0"/>
        <w:rPr>
          <w:rFonts w:hint="cs"/>
          <w:rtl/>
        </w:rPr>
      </w:pPr>
      <w:r>
        <w:rPr>
          <w:rFonts w:hint="cs"/>
          <w:rtl/>
        </w:rPr>
        <w:tab/>
        <w:t>יש שני נושאים שהייתי רוצה להתייחס אליהם. הנושא הראשון הוא החוק המדובר. ר</w:t>
      </w:r>
      <w:r>
        <w:rPr>
          <w:rFonts w:hint="cs"/>
          <w:rtl/>
        </w:rPr>
        <w:t>אשית, אני רוצה לברך על ההחלטה של יושב-ראש הכנסת, שלא הסכים שהחוק יעבור היום בשלוש קריאות. זה חוק רציני מכדי שנדון בו ונחוקק אותו בתוך יום אחד. לא פחות מכך אני רוצה לברך על כך שאנחנו כוועדת הכנסת נתנו לחוק הזה פטור מחובת הנחה ועל כך שהממשלה הביאה היום את הח</w:t>
      </w:r>
      <w:r>
        <w:rPr>
          <w:rFonts w:hint="cs"/>
          <w:rtl/>
        </w:rPr>
        <w:t xml:space="preserve">וק הזה. </w:t>
      </w:r>
    </w:p>
    <w:p w14:paraId="693A8E14" w14:textId="77777777" w:rsidR="00000000" w:rsidRDefault="00B6587A">
      <w:pPr>
        <w:pStyle w:val="a"/>
        <w:ind w:firstLine="0"/>
        <w:rPr>
          <w:rFonts w:hint="cs"/>
          <w:rtl/>
        </w:rPr>
      </w:pPr>
    </w:p>
    <w:p w14:paraId="06698211" w14:textId="77777777" w:rsidR="00000000" w:rsidRDefault="00B6587A">
      <w:pPr>
        <w:pStyle w:val="a"/>
        <w:ind w:firstLine="0"/>
        <w:rPr>
          <w:rFonts w:hint="cs"/>
          <w:rtl/>
        </w:rPr>
      </w:pPr>
      <w:r>
        <w:rPr>
          <w:rFonts w:hint="cs"/>
          <w:rtl/>
        </w:rPr>
        <w:tab/>
        <w:t>וכי למה? אני חושב שהמצב שנוצר הוא מצב בלתי נסבל, אדוני שר התחבורה, ואתה בוודאי יודע זאת, ואני יודע שגם ניסית למנוע את המצב הזה, אבל נכון לעכשיו המדינה פשוט נעולה, במיוחד מבחינת הסחורות והיצוא. כנראה החשבון שלימדו אותי שונה מהחשבון של ההסתדרות, א</w:t>
      </w:r>
      <w:r>
        <w:rPr>
          <w:rFonts w:hint="cs"/>
          <w:rtl/>
        </w:rPr>
        <w:t xml:space="preserve">בל מה לעשות, עם החשבון  שלי אני עדיין לא מבין איך אותם 3,000 עובדים </w:t>
      </w:r>
      <w:r>
        <w:rPr>
          <w:rtl/>
        </w:rPr>
        <w:t>–</w:t>
      </w:r>
      <w:r>
        <w:rPr>
          <w:rFonts w:hint="cs"/>
          <w:rtl/>
        </w:rPr>
        <w:t xml:space="preserve"> כמה עובדים יש בנמלים, אדוני שר התחבורה, 3,000 עובדים?</w:t>
      </w:r>
    </w:p>
    <w:p w14:paraId="18AF6FC4" w14:textId="77777777" w:rsidR="00000000" w:rsidRDefault="00B6587A">
      <w:pPr>
        <w:pStyle w:val="a"/>
        <w:ind w:firstLine="0"/>
        <w:rPr>
          <w:rFonts w:hint="cs"/>
          <w:rtl/>
        </w:rPr>
      </w:pPr>
    </w:p>
    <w:p w14:paraId="1D5F5E6A" w14:textId="77777777" w:rsidR="00000000" w:rsidRDefault="00B6587A">
      <w:pPr>
        <w:pStyle w:val="ac"/>
        <w:rPr>
          <w:rtl/>
        </w:rPr>
      </w:pPr>
      <w:r>
        <w:rPr>
          <w:rFonts w:hint="eastAsia"/>
          <w:rtl/>
        </w:rPr>
        <w:t>שר</w:t>
      </w:r>
      <w:r>
        <w:rPr>
          <w:rtl/>
        </w:rPr>
        <w:t xml:space="preserve"> התחבורה אביגדור ליברמן:</w:t>
      </w:r>
    </w:p>
    <w:p w14:paraId="6EB5C26D" w14:textId="77777777" w:rsidR="00000000" w:rsidRDefault="00B6587A">
      <w:pPr>
        <w:pStyle w:val="a"/>
        <w:rPr>
          <w:rFonts w:hint="cs"/>
          <w:rtl/>
        </w:rPr>
      </w:pPr>
    </w:p>
    <w:p w14:paraId="4DF0B919" w14:textId="77777777" w:rsidR="00000000" w:rsidRDefault="00B6587A">
      <w:pPr>
        <w:pStyle w:val="a"/>
        <w:rPr>
          <w:rFonts w:hint="cs"/>
          <w:rtl/>
        </w:rPr>
      </w:pPr>
      <w:r>
        <w:rPr>
          <w:rFonts w:hint="cs"/>
          <w:rtl/>
        </w:rPr>
        <w:t>2,000.</w:t>
      </w:r>
    </w:p>
    <w:p w14:paraId="26F9C455" w14:textId="77777777" w:rsidR="00000000" w:rsidRDefault="00B6587A">
      <w:pPr>
        <w:pStyle w:val="a"/>
        <w:rPr>
          <w:rFonts w:hint="cs"/>
          <w:rtl/>
        </w:rPr>
      </w:pPr>
    </w:p>
    <w:p w14:paraId="56EDB8F5" w14:textId="77777777" w:rsidR="00000000" w:rsidRDefault="00B6587A">
      <w:pPr>
        <w:pStyle w:val="SpeakerCon"/>
        <w:rPr>
          <w:rtl/>
        </w:rPr>
      </w:pPr>
      <w:bookmarkStart w:id="298" w:name="FS000000532T09_10_2003_15_17_39C"/>
      <w:bookmarkEnd w:id="298"/>
      <w:r>
        <w:rPr>
          <w:rtl/>
        </w:rPr>
        <w:t>יולי-יואל אדלשטיין (הליכוד):</w:t>
      </w:r>
    </w:p>
    <w:p w14:paraId="78DD852A" w14:textId="77777777" w:rsidR="00000000" w:rsidRDefault="00B6587A">
      <w:pPr>
        <w:pStyle w:val="a"/>
        <w:rPr>
          <w:rtl/>
        </w:rPr>
      </w:pPr>
    </w:p>
    <w:p w14:paraId="654A8741" w14:textId="77777777" w:rsidR="00000000" w:rsidRDefault="00B6587A">
      <w:pPr>
        <w:pStyle w:val="a"/>
        <w:rPr>
          <w:rFonts w:hint="cs"/>
          <w:rtl/>
        </w:rPr>
      </w:pPr>
      <w:r>
        <w:rPr>
          <w:rFonts w:hint="cs"/>
          <w:rtl/>
        </w:rPr>
        <w:t>2,000.  אני לא מבין למה הם יותר חשובים כעובדים מ-300,000 עובדים ב</w:t>
      </w:r>
      <w:r>
        <w:rPr>
          <w:rFonts w:hint="cs"/>
          <w:rtl/>
        </w:rPr>
        <w:t xml:space="preserve">כל מיני מפעלים שחיים מן היצוא, וחלק מהם נמצאים פה מול הכנסת גם בשעה זו, כשאנחנו מדברים, כי אין להם מה לעשות. כנראה כל המפעלים שחיים מן היצוא יתחילו עוד מעט לפטר את העובדים ולזרוק אותם הביתה </w:t>
      </w:r>
      <w:r>
        <w:rPr>
          <w:rtl/>
        </w:rPr>
        <w:t>–</w:t>
      </w:r>
      <w:r>
        <w:rPr>
          <w:rFonts w:hint="cs"/>
          <w:rtl/>
        </w:rPr>
        <w:t xml:space="preserve"> בשורת חג נהדרת. </w:t>
      </w:r>
    </w:p>
    <w:p w14:paraId="7733B123" w14:textId="77777777" w:rsidR="00000000" w:rsidRDefault="00B6587A">
      <w:pPr>
        <w:pStyle w:val="a"/>
        <w:rPr>
          <w:rFonts w:hint="cs"/>
          <w:rtl/>
        </w:rPr>
      </w:pPr>
    </w:p>
    <w:p w14:paraId="151F7478" w14:textId="77777777" w:rsidR="00000000" w:rsidRDefault="00B6587A">
      <w:pPr>
        <w:pStyle w:val="a"/>
        <w:rPr>
          <w:rFonts w:hint="cs"/>
          <w:rtl/>
        </w:rPr>
      </w:pPr>
      <w:r>
        <w:rPr>
          <w:rFonts w:hint="cs"/>
          <w:rtl/>
        </w:rPr>
        <w:t>הייתי מפציר פה בשר האוצר ובשר התחבורה, שכל סיכ</w:t>
      </w:r>
      <w:r>
        <w:rPr>
          <w:rFonts w:hint="cs"/>
          <w:rtl/>
        </w:rPr>
        <w:t xml:space="preserve">ום שיגיעו אליו יחד עם העובדים </w:t>
      </w:r>
      <w:r>
        <w:rPr>
          <w:rtl/>
        </w:rPr>
        <w:t>–</w:t>
      </w:r>
      <w:r>
        <w:rPr>
          <w:rFonts w:hint="cs"/>
          <w:rtl/>
        </w:rPr>
        <w:t xml:space="preserve"> עם עובדי הנמלים או עם ההסתדרות </w:t>
      </w:r>
      <w:r>
        <w:rPr>
          <w:rtl/>
        </w:rPr>
        <w:t>–</w:t>
      </w:r>
      <w:r>
        <w:rPr>
          <w:rFonts w:hint="cs"/>
          <w:rtl/>
        </w:rPr>
        <w:t xml:space="preserve"> ייתן לפחות תקווה שהמחזה הזה לא יחזור על עצמו בעוד שנה, שנתיים, שלוש שנים, כי כל הסיכומים היפים שאנחנו מגיעים אליהם בדרך כלל מבטיחים שבעוד שנה, שנתיים, שלוש שנים יהיה עוד פעם איזה קונפליקט סבי</w:t>
      </w:r>
      <w:r>
        <w:rPr>
          <w:rFonts w:hint="cs"/>
          <w:rtl/>
        </w:rPr>
        <w:t xml:space="preserve">ב משהו ועוד פעם אנחנו נהיה באותו מחזה. </w:t>
      </w:r>
    </w:p>
    <w:p w14:paraId="72C3D0AB" w14:textId="77777777" w:rsidR="00000000" w:rsidRDefault="00B6587A">
      <w:pPr>
        <w:pStyle w:val="a"/>
        <w:rPr>
          <w:rFonts w:hint="cs"/>
          <w:rtl/>
        </w:rPr>
      </w:pPr>
    </w:p>
    <w:p w14:paraId="5D292F59" w14:textId="77777777" w:rsidR="00000000" w:rsidRDefault="00B6587A">
      <w:pPr>
        <w:pStyle w:val="a"/>
        <w:rPr>
          <w:rFonts w:hint="cs"/>
          <w:rtl/>
        </w:rPr>
      </w:pPr>
      <w:r>
        <w:rPr>
          <w:rFonts w:hint="cs"/>
          <w:rtl/>
        </w:rPr>
        <w:t xml:space="preserve">בשניות שנותרו לי אני רוצה לסטות מנושא הדיון -  אבל בעיני זו בעצם לא סטייה </w:t>
      </w:r>
      <w:r>
        <w:rPr>
          <w:rtl/>
        </w:rPr>
        <w:t>–</w:t>
      </w:r>
      <w:r>
        <w:rPr>
          <w:rFonts w:hint="cs"/>
          <w:rtl/>
        </w:rPr>
        <w:t xml:space="preserve"> ולומר לחברי חבר הכנסת אופיר פינס-פז, שתיכף ידבר כאן: אני חושב שבכל דבר בפוליטיקה יש אופוזיציה וקואליציה. לא כדאי לשבור כללי משחק. ואני רוצה</w:t>
      </w:r>
      <w:r>
        <w:rPr>
          <w:rFonts w:hint="cs"/>
          <w:rtl/>
        </w:rPr>
        <w:t xml:space="preserve"> לומר, שהודעה תמימה לכאורה ומוצלחת שמסרת לעיתונות </w:t>
      </w:r>
      <w:r>
        <w:rPr>
          <w:rtl/>
        </w:rPr>
        <w:t>–</w:t>
      </w:r>
      <w:r>
        <w:rPr>
          <w:rFonts w:hint="cs"/>
          <w:rtl/>
        </w:rPr>
        <w:t xml:space="preserve"> נכנסה יפה לעיתונות </w:t>
      </w:r>
      <w:r>
        <w:rPr>
          <w:rtl/>
        </w:rPr>
        <w:t>–</w:t>
      </w:r>
      <w:r>
        <w:rPr>
          <w:rFonts w:hint="cs"/>
          <w:rtl/>
        </w:rPr>
        <w:t xml:space="preserve"> לגבי צוות משפטנים שיכין תביעות אישיות כנגד השרים שהצביעו בעד תוואי הגדר, לנכות או לדרוש מהם את הסכומים </w:t>
      </w:r>
      <w:r>
        <w:rPr>
          <w:rtl/>
        </w:rPr>
        <w:t>–</w:t>
      </w:r>
      <w:r>
        <w:rPr>
          <w:rFonts w:hint="cs"/>
          <w:rtl/>
        </w:rPr>
        <w:t xml:space="preserve"> זאת שבירה מוחלטת של כללי המשחק. בנאום שלי מעל הדוכן הזה בנושא אוסלו, כשכל הרגש</w:t>
      </w:r>
      <w:r>
        <w:rPr>
          <w:rFonts w:hint="cs"/>
          <w:rtl/>
        </w:rPr>
        <w:t xml:space="preserve">ות שלי אמרו לי לסיים את הנאום במלים "ואני דורש ועדת חקירה ממלכתית, דמי אחיך זועקים", לא עשיתי את זה, משום שהיתה ממשלה לגיטימית, שלא הסכמתי עם שום דבר שהיא עשתה, ולכן אני לא מבין איך אפשר לשבור את כללי המשחק בצורה כזאת. </w:t>
      </w:r>
    </w:p>
    <w:p w14:paraId="100A53A9" w14:textId="77777777" w:rsidR="00000000" w:rsidRDefault="00B6587A">
      <w:pPr>
        <w:pStyle w:val="a"/>
        <w:rPr>
          <w:rFonts w:hint="cs"/>
          <w:rtl/>
        </w:rPr>
      </w:pPr>
    </w:p>
    <w:p w14:paraId="77382434" w14:textId="77777777" w:rsidR="00000000" w:rsidRDefault="00B6587A">
      <w:pPr>
        <w:pStyle w:val="a"/>
        <w:rPr>
          <w:rFonts w:hint="cs"/>
          <w:rtl/>
        </w:rPr>
      </w:pPr>
      <w:r>
        <w:rPr>
          <w:rFonts w:hint="cs"/>
          <w:rtl/>
        </w:rPr>
        <w:t>למה אמרתי שזו לא סטייה? גם כאן הצעד</w:t>
      </w:r>
      <w:r>
        <w:rPr>
          <w:rFonts w:hint="cs"/>
          <w:rtl/>
        </w:rPr>
        <w:t xml:space="preserve">ים של הממשלה הם צעדים של ממשלה לגיטימית נבחרת. אפשר, כפי שאמר כאן גם חבר הכנסת שריד, להילחם בממשלה באמצעים פרלמנטריים, בתקשורת, בכל דבר. אבל, אופיר </w:t>
      </w:r>
      <w:r>
        <w:rPr>
          <w:rtl/>
        </w:rPr>
        <w:t>–</w:t>
      </w:r>
      <w:r>
        <w:rPr>
          <w:rFonts w:hint="cs"/>
          <w:rtl/>
        </w:rPr>
        <w:t xml:space="preserve"> אני מרשה לעצמי לומר, אופיר ידידי </w:t>
      </w:r>
      <w:r>
        <w:rPr>
          <w:rtl/>
        </w:rPr>
        <w:t>–</w:t>
      </w:r>
      <w:r>
        <w:rPr>
          <w:rFonts w:hint="cs"/>
          <w:rtl/>
        </w:rPr>
        <w:t xml:space="preserve"> גם עם הודעה מוצלחת לתקשורת לא כדאי לשבור כללי משחק, כי זה יכול להיות גם</w:t>
      </w:r>
      <w:r>
        <w:rPr>
          <w:rFonts w:hint="cs"/>
          <w:rtl/>
        </w:rPr>
        <w:t xml:space="preserve"> בומרנג. תודה רבה.</w:t>
      </w:r>
    </w:p>
    <w:p w14:paraId="3FD1C65E" w14:textId="77777777" w:rsidR="00000000" w:rsidRDefault="00B6587A">
      <w:pPr>
        <w:pStyle w:val="a"/>
        <w:rPr>
          <w:rFonts w:hint="cs"/>
          <w:rtl/>
        </w:rPr>
      </w:pPr>
    </w:p>
    <w:p w14:paraId="6DB3D824" w14:textId="77777777" w:rsidR="00000000" w:rsidRDefault="00B6587A">
      <w:pPr>
        <w:pStyle w:val="ad"/>
        <w:rPr>
          <w:rFonts w:hint="cs"/>
          <w:rtl/>
        </w:rPr>
      </w:pPr>
      <w:r>
        <w:rPr>
          <w:rtl/>
        </w:rPr>
        <w:t>היו"ר</w:t>
      </w:r>
      <w:r>
        <w:rPr>
          <w:rFonts w:hint="cs"/>
          <w:rtl/>
        </w:rPr>
        <w:t xml:space="preserve"> אתי לבני</w:t>
      </w:r>
      <w:r>
        <w:rPr>
          <w:rtl/>
        </w:rPr>
        <w:t>:</w:t>
      </w:r>
    </w:p>
    <w:p w14:paraId="2777CEAC" w14:textId="77777777" w:rsidR="00000000" w:rsidRDefault="00B6587A">
      <w:pPr>
        <w:pStyle w:val="a"/>
        <w:rPr>
          <w:rFonts w:hint="cs"/>
          <w:rtl/>
        </w:rPr>
      </w:pPr>
    </w:p>
    <w:p w14:paraId="3A405E0C" w14:textId="77777777" w:rsidR="00000000" w:rsidRDefault="00B6587A">
      <w:pPr>
        <w:pStyle w:val="a"/>
        <w:rPr>
          <w:rFonts w:hint="cs"/>
          <w:rtl/>
        </w:rPr>
      </w:pPr>
      <w:r>
        <w:rPr>
          <w:rFonts w:hint="cs"/>
          <w:rtl/>
        </w:rPr>
        <w:t>תודה רבה. עמדת בלוח הזמנים. חבר הכנסת אופיר פינס-פז.</w:t>
      </w:r>
    </w:p>
    <w:p w14:paraId="5264C9BA" w14:textId="77777777" w:rsidR="00000000" w:rsidRDefault="00B6587A">
      <w:pPr>
        <w:pStyle w:val="a"/>
        <w:rPr>
          <w:rFonts w:hint="cs"/>
          <w:rtl/>
        </w:rPr>
      </w:pPr>
    </w:p>
    <w:p w14:paraId="7F9BB677" w14:textId="77777777" w:rsidR="00000000" w:rsidRDefault="00B6587A">
      <w:pPr>
        <w:pStyle w:val="Speaker"/>
        <w:rPr>
          <w:rtl/>
        </w:rPr>
      </w:pPr>
      <w:bookmarkStart w:id="299" w:name="FS000000455T09_10_2003_15_31_58"/>
      <w:bookmarkEnd w:id="299"/>
      <w:r>
        <w:rPr>
          <w:rFonts w:hint="eastAsia"/>
          <w:rtl/>
        </w:rPr>
        <w:t>אופיר</w:t>
      </w:r>
      <w:r>
        <w:rPr>
          <w:rtl/>
        </w:rPr>
        <w:t xml:space="preserve"> פינס-פז (העבודה-מימד):</w:t>
      </w:r>
    </w:p>
    <w:p w14:paraId="13B3E187" w14:textId="77777777" w:rsidR="00000000" w:rsidRDefault="00B6587A">
      <w:pPr>
        <w:pStyle w:val="a"/>
        <w:rPr>
          <w:rFonts w:hint="cs"/>
          <w:rtl/>
        </w:rPr>
      </w:pPr>
    </w:p>
    <w:p w14:paraId="76DFB9E7" w14:textId="77777777" w:rsidR="00000000" w:rsidRDefault="00B6587A">
      <w:pPr>
        <w:pStyle w:val="a"/>
        <w:rPr>
          <w:rFonts w:hint="cs"/>
          <w:rtl/>
        </w:rPr>
      </w:pPr>
      <w:r>
        <w:rPr>
          <w:rFonts w:hint="cs"/>
          <w:rtl/>
        </w:rPr>
        <w:t>גברתי היושבת-ראש, אדוני השר, חברי חברי הכנסת, הדברים של חבר הכנסת ברונפמן בהחלט רלוונטיים. אני לא מתכוון, חבר הכנסת ברונפמן - - -</w:t>
      </w:r>
    </w:p>
    <w:p w14:paraId="7FEBC627" w14:textId="77777777" w:rsidR="00000000" w:rsidRDefault="00B6587A">
      <w:pPr>
        <w:pStyle w:val="a"/>
        <w:rPr>
          <w:rFonts w:hint="cs"/>
          <w:rtl/>
        </w:rPr>
      </w:pPr>
    </w:p>
    <w:p w14:paraId="131DD476" w14:textId="77777777" w:rsidR="00000000" w:rsidRDefault="00B6587A">
      <w:pPr>
        <w:pStyle w:val="ac"/>
        <w:rPr>
          <w:rtl/>
        </w:rPr>
      </w:pPr>
      <w:r>
        <w:rPr>
          <w:rFonts w:hint="eastAsia"/>
          <w:rtl/>
        </w:rPr>
        <w:t>שר</w:t>
      </w:r>
      <w:r>
        <w:rPr>
          <w:rtl/>
        </w:rPr>
        <w:t xml:space="preserve"> ה</w:t>
      </w:r>
      <w:r>
        <w:rPr>
          <w:rtl/>
        </w:rPr>
        <w:t>תחבורה אביגדור ליברמן:</w:t>
      </w:r>
    </w:p>
    <w:p w14:paraId="7A6C63F1" w14:textId="77777777" w:rsidR="00000000" w:rsidRDefault="00B6587A">
      <w:pPr>
        <w:pStyle w:val="a"/>
        <w:rPr>
          <w:rFonts w:hint="cs"/>
          <w:rtl/>
        </w:rPr>
      </w:pPr>
    </w:p>
    <w:p w14:paraId="2B4313C8" w14:textId="77777777" w:rsidR="00000000" w:rsidRDefault="00B6587A">
      <w:pPr>
        <w:pStyle w:val="a"/>
        <w:rPr>
          <w:rFonts w:hint="cs"/>
          <w:rtl/>
        </w:rPr>
      </w:pPr>
      <w:r>
        <w:rPr>
          <w:rFonts w:hint="cs"/>
          <w:rtl/>
        </w:rPr>
        <w:t>חבר הכנסת אדלשטיין.</w:t>
      </w:r>
    </w:p>
    <w:p w14:paraId="475AA39E" w14:textId="77777777" w:rsidR="00000000" w:rsidRDefault="00B6587A">
      <w:pPr>
        <w:pStyle w:val="a"/>
        <w:rPr>
          <w:rFonts w:hint="cs"/>
          <w:rtl/>
        </w:rPr>
      </w:pPr>
    </w:p>
    <w:p w14:paraId="7B43B492" w14:textId="77777777" w:rsidR="00000000" w:rsidRDefault="00B6587A">
      <w:pPr>
        <w:pStyle w:val="SpeakerCon"/>
        <w:rPr>
          <w:rtl/>
        </w:rPr>
      </w:pPr>
      <w:bookmarkStart w:id="300" w:name="FS000000455T09_10_2003_15_33_17C"/>
      <w:bookmarkEnd w:id="300"/>
      <w:r>
        <w:rPr>
          <w:rtl/>
        </w:rPr>
        <w:t>אופיר פינס-פז (העבודה-מימד):</w:t>
      </w:r>
    </w:p>
    <w:p w14:paraId="6F732C83" w14:textId="77777777" w:rsidR="00000000" w:rsidRDefault="00B6587A">
      <w:pPr>
        <w:pStyle w:val="a"/>
        <w:rPr>
          <w:rtl/>
        </w:rPr>
      </w:pPr>
    </w:p>
    <w:p w14:paraId="307F97F3" w14:textId="77777777" w:rsidR="00000000" w:rsidRDefault="00B6587A">
      <w:pPr>
        <w:pStyle w:val="a"/>
        <w:rPr>
          <w:rFonts w:hint="cs"/>
          <w:rtl/>
        </w:rPr>
      </w:pPr>
      <w:r>
        <w:rPr>
          <w:rFonts w:hint="cs"/>
          <w:rtl/>
        </w:rPr>
        <w:t xml:space="preserve">חבר הכנסת ברונפמן? </w:t>
      </w:r>
      <w:r>
        <w:rPr>
          <w:rtl/>
        </w:rPr>
        <w:t>–</w:t>
      </w:r>
      <w:r>
        <w:rPr>
          <w:rFonts w:hint="cs"/>
          <w:rtl/>
        </w:rPr>
        <w:t xml:space="preserve"> חבר הכנסת אדלשטיין. זו באמת טעות פרוידיאנית. </w:t>
      </w:r>
    </w:p>
    <w:p w14:paraId="29F51095" w14:textId="77777777" w:rsidR="00000000" w:rsidRDefault="00B6587A">
      <w:pPr>
        <w:pStyle w:val="a"/>
        <w:rPr>
          <w:rFonts w:hint="cs"/>
          <w:rtl/>
        </w:rPr>
      </w:pPr>
    </w:p>
    <w:p w14:paraId="3989ECA9" w14:textId="77777777" w:rsidR="00000000" w:rsidRDefault="00B6587A">
      <w:pPr>
        <w:pStyle w:val="a"/>
        <w:rPr>
          <w:rFonts w:hint="cs"/>
          <w:rtl/>
        </w:rPr>
      </w:pPr>
      <w:r>
        <w:rPr>
          <w:rFonts w:hint="cs"/>
          <w:rtl/>
        </w:rPr>
        <w:t>אני לא מתכוון, חבר הכנסת יולי אדלשטיין, להגיש תביעות משפטיות אזרחיות בגלל העמדה של הממשלה לגבי הגדר. כשממשלת ארצו</w:t>
      </w:r>
      <w:r>
        <w:rPr>
          <w:rFonts w:hint="cs"/>
          <w:rtl/>
        </w:rPr>
        <w:t>ת-הברית נתנה לנו לא מזמן ערבויות גדולות כדי לסייע למדינה במצב הכלכלי הקשה שלה, אני סבור שהממשלה לא יכולה לזרוק לפח ערבויות בסדר-גודל של חצי מיליארד דולר בגלל שיקול דעת של מתנחלים שמכריעים דעה של ממשלה. במלים אחרות, אם הממשלה מוכנה לוותר על חצי מיליארד דולר</w:t>
      </w:r>
      <w:r>
        <w:rPr>
          <w:rFonts w:hint="cs"/>
          <w:rtl/>
        </w:rPr>
        <w:t xml:space="preserve"> ערבויות כדי לעשות גדר של 600 קילומטר במקום של 300 קילומטר, אני חושב שהשרים צריכים לקחת אחריות אישית למעשים שלהם. אי-אפשר לעבור על זה לסדר-היום. אי-אפשר להתחבא מאחורי כל דבר. וזה רלוונטי מאוד לדיון, כי אנחנו מדברים פה היום על עניין כלכלי.</w:t>
      </w:r>
    </w:p>
    <w:p w14:paraId="7B48E2A3" w14:textId="77777777" w:rsidR="00000000" w:rsidRDefault="00B6587A">
      <w:pPr>
        <w:pStyle w:val="a"/>
        <w:rPr>
          <w:rFonts w:hint="cs"/>
          <w:rtl/>
        </w:rPr>
      </w:pPr>
    </w:p>
    <w:p w14:paraId="362B7FDA" w14:textId="77777777" w:rsidR="00000000" w:rsidRDefault="00B6587A">
      <w:pPr>
        <w:pStyle w:val="a"/>
        <w:rPr>
          <w:rFonts w:hint="cs"/>
          <w:rtl/>
        </w:rPr>
      </w:pPr>
      <w:r>
        <w:rPr>
          <w:rFonts w:hint="cs"/>
          <w:rtl/>
        </w:rPr>
        <w:t>ואני אומר, בכל ה</w:t>
      </w:r>
      <w:r>
        <w:rPr>
          <w:rFonts w:hint="cs"/>
          <w:rtl/>
        </w:rPr>
        <w:t>כבוד, השר ליברמן: תגידו, על זה בנויה הכלכלה הישראלית? על השאלה האם הנמלים יהיו במתכונת הנוכחית שלהם או חברות ממשלתיות? מה, אנחנו ירדנו מהפסים? איבדנו בכלל שיקול דעת מה עיקר ומה טפל, מה מכריע ומה שולי? כלכלת ישראל קורסת, האבטלה מתגברת מחודש לחודש. יש רעב במ</w:t>
      </w:r>
      <w:r>
        <w:rPr>
          <w:rFonts w:hint="cs"/>
          <w:rtl/>
        </w:rPr>
        <w:t>דינה. מה שאני אומר זה לא חדשות. זה נורא, אבל זו אמת פשוטה. רעב, לא עוני. על עוני אני כבר לא מדבר. ואני כבר לא מדבר על אנשים שמתפוצצים ועל בעיות הביטחון. זה דיון אחר; קשור, אבל אחר. ועל מה מכנסת הממשלה את הכנסת? על השוליים של השוליים של השוליים של השוליים ש</w:t>
      </w:r>
      <w:r>
        <w:rPr>
          <w:rFonts w:hint="cs"/>
          <w:rtl/>
        </w:rPr>
        <w:t xml:space="preserve">ל הכלכלה הישראלית, להראות מי יותר חזק, מי יותר גיבור; לעשות כל היום "ספינים" על דעת הקהל. </w:t>
      </w:r>
    </w:p>
    <w:p w14:paraId="3DD492C1" w14:textId="77777777" w:rsidR="00000000" w:rsidRDefault="00B6587A">
      <w:pPr>
        <w:pStyle w:val="a"/>
        <w:rPr>
          <w:rFonts w:hint="cs"/>
          <w:rtl/>
        </w:rPr>
      </w:pPr>
    </w:p>
    <w:p w14:paraId="1F0ED7AC" w14:textId="77777777" w:rsidR="00000000" w:rsidRDefault="00B6587A">
      <w:pPr>
        <w:pStyle w:val="a"/>
        <w:rPr>
          <w:rFonts w:hint="cs"/>
          <w:rtl/>
        </w:rPr>
      </w:pPr>
      <w:r>
        <w:rPr>
          <w:rFonts w:hint="cs"/>
          <w:rtl/>
        </w:rPr>
        <w:t>תנו תשובות על הבעיות האמיתיות. אתה יודע מה הן, ונתניהו יודע מה הן,  ושרון יודע מה הן, אבל אתם בורחים מהן. לאן אתם בורחים? למאבק נגד עובדים מאורגנים. זה הכי קל בעולם</w:t>
      </w:r>
      <w:r>
        <w:rPr>
          <w:rFonts w:hint="cs"/>
          <w:rtl/>
        </w:rPr>
        <w:t xml:space="preserve">. תשמע, לשנוא את ההסתדרות זה ספורט לאומי, זה בכלל כיף, זה סוג של </w:t>
      </w:r>
      <w:r>
        <w:t>fun</w:t>
      </w:r>
      <w:r>
        <w:rPr>
          <w:rFonts w:hint="cs"/>
          <w:rtl/>
        </w:rPr>
        <w:t>, זה סוג של הנאה. חברים, אתם שרים בממשלה הזאת. אתם נכשלים כישלון טוטלי. אין לכם מושג מה אתם עושים, אין לכם מושג. אתם מפקירים את מדינת ישראל בגדול, את הכלכלה שלה, את הביטחון שלה, את איכות ה</w:t>
      </w:r>
      <w:r>
        <w:rPr>
          <w:rFonts w:hint="cs"/>
          <w:rtl/>
        </w:rPr>
        <w:t xml:space="preserve">חיים שלה, את היכולת להתקיים פה בכלל. </w:t>
      </w:r>
    </w:p>
    <w:p w14:paraId="1774A7FF" w14:textId="77777777" w:rsidR="00000000" w:rsidRDefault="00B6587A">
      <w:pPr>
        <w:pStyle w:val="a"/>
        <w:rPr>
          <w:rFonts w:hint="cs"/>
          <w:rtl/>
        </w:rPr>
      </w:pPr>
    </w:p>
    <w:p w14:paraId="715D9230" w14:textId="77777777" w:rsidR="00000000" w:rsidRDefault="00B6587A">
      <w:pPr>
        <w:pStyle w:val="a"/>
        <w:rPr>
          <w:rFonts w:hint="cs"/>
          <w:rtl/>
        </w:rPr>
      </w:pPr>
      <w:r>
        <w:rPr>
          <w:rFonts w:hint="cs"/>
          <w:rtl/>
        </w:rPr>
        <w:t>השר ליברמן, הייתי אתמול בניחום אבלים. אנשים שואלים אותי בשביל מה יש להישאר בארץ, על מה ולמה יש לחיות פה. יש מיליון ישראלים בחוץ-לארץ, אתם יודעים את זה? איך אתם ישנים בלילה? איך אתם עוצמים עין? למי אתם נותנים דין-וחשבו</w:t>
      </w:r>
      <w:r>
        <w:rPr>
          <w:rFonts w:hint="cs"/>
          <w:rtl/>
        </w:rPr>
        <w:t>ן?</w:t>
      </w:r>
    </w:p>
    <w:p w14:paraId="2DBE3041" w14:textId="77777777" w:rsidR="00000000" w:rsidRDefault="00B6587A">
      <w:pPr>
        <w:pStyle w:val="a"/>
        <w:rPr>
          <w:rFonts w:hint="cs"/>
          <w:rtl/>
        </w:rPr>
      </w:pPr>
    </w:p>
    <w:p w14:paraId="744DE7FB" w14:textId="77777777" w:rsidR="00000000" w:rsidRDefault="00B6587A">
      <w:pPr>
        <w:pStyle w:val="ad"/>
        <w:rPr>
          <w:rFonts w:hint="cs"/>
          <w:rtl/>
        </w:rPr>
      </w:pPr>
      <w:r>
        <w:rPr>
          <w:rtl/>
        </w:rPr>
        <w:t>היו"ר</w:t>
      </w:r>
      <w:r>
        <w:rPr>
          <w:rFonts w:hint="cs"/>
          <w:rtl/>
        </w:rPr>
        <w:t xml:space="preserve"> יולי-יואל אדלשטיין</w:t>
      </w:r>
      <w:r>
        <w:rPr>
          <w:rtl/>
        </w:rPr>
        <w:t>:</w:t>
      </w:r>
    </w:p>
    <w:p w14:paraId="6BC97521" w14:textId="77777777" w:rsidR="00000000" w:rsidRDefault="00B6587A">
      <w:pPr>
        <w:pStyle w:val="a"/>
        <w:rPr>
          <w:rFonts w:hint="cs"/>
          <w:rtl/>
        </w:rPr>
      </w:pPr>
    </w:p>
    <w:p w14:paraId="2A9F5106" w14:textId="77777777" w:rsidR="00000000" w:rsidRDefault="00B6587A">
      <w:pPr>
        <w:pStyle w:val="a"/>
        <w:rPr>
          <w:rFonts w:hint="cs"/>
          <w:rtl/>
        </w:rPr>
      </w:pPr>
      <w:r>
        <w:rPr>
          <w:rFonts w:hint="cs"/>
          <w:rtl/>
        </w:rPr>
        <w:t>תודה.</w:t>
      </w:r>
    </w:p>
    <w:p w14:paraId="3CF42B85" w14:textId="77777777" w:rsidR="00000000" w:rsidRDefault="00B6587A">
      <w:pPr>
        <w:pStyle w:val="a"/>
        <w:rPr>
          <w:rFonts w:hint="cs"/>
          <w:rtl/>
        </w:rPr>
      </w:pPr>
    </w:p>
    <w:p w14:paraId="7E366D12" w14:textId="77777777" w:rsidR="00000000" w:rsidRDefault="00B6587A">
      <w:pPr>
        <w:pStyle w:val="SpeakerCon"/>
        <w:rPr>
          <w:rtl/>
        </w:rPr>
      </w:pPr>
      <w:bookmarkStart w:id="301" w:name="FS000000455T09_10_2003_15_46_52C"/>
      <w:bookmarkEnd w:id="301"/>
      <w:r>
        <w:rPr>
          <w:rtl/>
        </w:rPr>
        <w:t>אופיר פינס-פז (העבודה-מימד):</w:t>
      </w:r>
    </w:p>
    <w:p w14:paraId="090350FD" w14:textId="77777777" w:rsidR="00000000" w:rsidRDefault="00B6587A">
      <w:pPr>
        <w:pStyle w:val="a"/>
        <w:rPr>
          <w:rtl/>
        </w:rPr>
      </w:pPr>
    </w:p>
    <w:p w14:paraId="5F46C0B7" w14:textId="77777777" w:rsidR="00000000" w:rsidRDefault="00B6587A">
      <w:pPr>
        <w:pStyle w:val="a"/>
        <w:rPr>
          <w:rFonts w:hint="cs"/>
          <w:rtl/>
        </w:rPr>
      </w:pPr>
      <w:r>
        <w:rPr>
          <w:rFonts w:hint="cs"/>
          <w:rtl/>
        </w:rPr>
        <w:t xml:space="preserve">אדוני היושב-ראש, במקום שהממשלה הזאת תתעסק בדברים מעניינים, שאולי יכולים להיות חשובים לספרד או לשווייץ </w:t>
      </w:r>
      <w:r>
        <w:rPr>
          <w:rtl/>
        </w:rPr>
        <w:t>–</w:t>
      </w:r>
      <w:r>
        <w:rPr>
          <w:rFonts w:hint="cs"/>
          <w:rtl/>
        </w:rPr>
        <w:t xml:space="preserve"> מדינות שיש להן סדרי עדיפויות אחרים </w:t>
      </w:r>
      <w:r>
        <w:rPr>
          <w:rtl/>
        </w:rPr>
        <w:t>–</w:t>
      </w:r>
      <w:r>
        <w:rPr>
          <w:rFonts w:hint="cs"/>
          <w:rtl/>
        </w:rPr>
        <w:t xml:space="preserve"> עליה להתעסק בדברים האמיתיים, ואם אתם לא מסוגלים</w:t>
      </w:r>
      <w:r>
        <w:rPr>
          <w:rFonts w:hint="cs"/>
          <w:rtl/>
        </w:rPr>
        <w:t>, תגידו את זה ביושר; ואתה אדם ישר, ליברמן, אתה אומר ביושר. תגידו ביושר: גדול עלינו, אנחנו לא מסוגלים. תודה רבה, יבוא מוישה, יבוא יענקל, אריק שרון יפנה את כיסאו. כמה אפשר לשלם על הרצון של שרון לשרוד בתפקידו? כמה אפשר?</w:t>
      </w:r>
    </w:p>
    <w:p w14:paraId="385C1F45" w14:textId="77777777" w:rsidR="00000000" w:rsidRDefault="00B6587A">
      <w:pPr>
        <w:pStyle w:val="a"/>
        <w:rPr>
          <w:rFonts w:hint="cs"/>
          <w:rtl/>
        </w:rPr>
      </w:pPr>
    </w:p>
    <w:p w14:paraId="41287E65" w14:textId="77777777" w:rsidR="00000000" w:rsidRDefault="00B6587A">
      <w:pPr>
        <w:pStyle w:val="ad"/>
        <w:rPr>
          <w:rFonts w:hint="cs"/>
          <w:rtl/>
        </w:rPr>
      </w:pPr>
      <w:r>
        <w:rPr>
          <w:rtl/>
        </w:rPr>
        <w:t>היו"ר</w:t>
      </w:r>
      <w:r>
        <w:rPr>
          <w:rFonts w:hint="cs"/>
          <w:rtl/>
        </w:rPr>
        <w:t xml:space="preserve"> יולי-יואל אדלשטיין</w:t>
      </w:r>
      <w:r>
        <w:rPr>
          <w:rtl/>
        </w:rPr>
        <w:t>:</w:t>
      </w:r>
    </w:p>
    <w:p w14:paraId="4985CAD9" w14:textId="77777777" w:rsidR="00000000" w:rsidRDefault="00B6587A">
      <w:pPr>
        <w:pStyle w:val="a"/>
        <w:rPr>
          <w:rFonts w:hint="cs"/>
          <w:rtl/>
        </w:rPr>
      </w:pPr>
    </w:p>
    <w:p w14:paraId="2CC3BEB9" w14:textId="77777777" w:rsidR="00000000" w:rsidRDefault="00B6587A">
      <w:pPr>
        <w:pStyle w:val="a"/>
        <w:rPr>
          <w:rFonts w:hint="cs"/>
          <w:rtl/>
        </w:rPr>
      </w:pPr>
      <w:r>
        <w:rPr>
          <w:rFonts w:hint="cs"/>
          <w:rtl/>
        </w:rPr>
        <w:t>תודה.</w:t>
      </w:r>
    </w:p>
    <w:p w14:paraId="6C789B84" w14:textId="77777777" w:rsidR="00000000" w:rsidRDefault="00B6587A">
      <w:pPr>
        <w:pStyle w:val="SpeakerCon"/>
        <w:rPr>
          <w:rtl/>
        </w:rPr>
      </w:pPr>
      <w:bookmarkStart w:id="302" w:name="FS000000455T09_10_2003_15_50_53C"/>
      <w:bookmarkEnd w:id="302"/>
      <w:r>
        <w:rPr>
          <w:rtl/>
        </w:rPr>
        <w:t>אופיר</w:t>
      </w:r>
      <w:r>
        <w:rPr>
          <w:rtl/>
        </w:rPr>
        <w:t xml:space="preserve"> פינס-פז (העבודה-מימד):</w:t>
      </w:r>
    </w:p>
    <w:p w14:paraId="69F30EC3" w14:textId="77777777" w:rsidR="00000000" w:rsidRDefault="00B6587A">
      <w:pPr>
        <w:pStyle w:val="a"/>
        <w:rPr>
          <w:rtl/>
        </w:rPr>
      </w:pPr>
    </w:p>
    <w:p w14:paraId="2C8A39C4" w14:textId="77777777" w:rsidR="00000000" w:rsidRDefault="00B6587A">
      <w:pPr>
        <w:pStyle w:val="a"/>
        <w:rPr>
          <w:rFonts w:hint="cs"/>
          <w:rtl/>
        </w:rPr>
      </w:pPr>
      <w:r>
        <w:rPr>
          <w:rFonts w:hint="cs"/>
          <w:rtl/>
        </w:rPr>
        <w:t>אילו מחירים?</w:t>
      </w:r>
    </w:p>
    <w:p w14:paraId="4DD6CF65" w14:textId="77777777" w:rsidR="00000000" w:rsidRDefault="00B6587A">
      <w:pPr>
        <w:pStyle w:val="a"/>
        <w:rPr>
          <w:rFonts w:hint="cs"/>
          <w:rtl/>
        </w:rPr>
      </w:pPr>
    </w:p>
    <w:p w14:paraId="44DF4290" w14:textId="77777777" w:rsidR="00000000" w:rsidRDefault="00B6587A">
      <w:pPr>
        <w:pStyle w:val="ac"/>
        <w:rPr>
          <w:rtl/>
        </w:rPr>
      </w:pPr>
      <w:r>
        <w:rPr>
          <w:rFonts w:hint="eastAsia"/>
          <w:rtl/>
        </w:rPr>
        <w:t>קריאה</w:t>
      </w:r>
      <w:r>
        <w:rPr>
          <w:rtl/>
        </w:rPr>
        <w:t>:</w:t>
      </w:r>
    </w:p>
    <w:p w14:paraId="4409653B" w14:textId="77777777" w:rsidR="00000000" w:rsidRDefault="00B6587A">
      <w:pPr>
        <w:pStyle w:val="a"/>
        <w:rPr>
          <w:rFonts w:hint="cs"/>
          <w:rtl/>
        </w:rPr>
      </w:pPr>
    </w:p>
    <w:p w14:paraId="377D56E2" w14:textId="77777777" w:rsidR="00000000" w:rsidRDefault="00B6587A">
      <w:pPr>
        <w:pStyle w:val="a"/>
        <w:rPr>
          <w:rFonts w:hint="cs"/>
          <w:rtl/>
        </w:rPr>
      </w:pPr>
      <w:r>
        <w:rPr>
          <w:rFonts w:hint="cs"/>
          <w:rtl/>
        </w:rPr>
        <w:t>- - -</w:t>
      </w:r>
    </w:p>
    <w:p w14:paraId="5E7AFCC2" w14:textId="77777777" w:rsidR="00000000" w:rsidRDefault="00B6587A">
      <w:pPr>
        <w:pStyle w:val="a"/>
        <w:rPr>
          <w:rFonts w:hint="cs"/>
          <w:rtl/>
        </w:rPr>
      </w:pPr>
    </w:p>
    <w:p w14:paraId="2F3F8475" w14:textId="77777777" w:rsidR="00000000" w:rsidRDefault="00B6587A">
      <w:pPr>
        <w:pStyle w:val="SpeakerCon"/>
        <w:rPr>
          <w:rtl/>
        </w:rPr>
      </w:pPr>
      <w:bookmarkStart w:id="303" w:name="FS000000455T09_10_2003_15_51_11C"/>
      <w:bookmarkEnd w:id="303"/>
      <w:r>
        <w:rPr>
          <w:rtl/>
        </w:rPr>
        <w:t>אופיר פינס-פז (העבודה-מימד):</w:t>
      </w:r>
    </w:p>
    <w:p w14:paraId="32C93826" w14:textId="77777777" w:rsidR="00000000" w:rsidRDefault="00B6587A">
      <w:pPr>
        <w:pStyle w:val="a"/>
        <w:rPr>
          <w:rtl/>
        </w:rPr>
      </w:pPr>
    </w:p>
    <w:p w14:paraId="6C7BD3C2" w14:textId="77777777" w:rsidR="00000000" w:rsidRDefault="00B6587A">
      <w:pPr>
        <w:pStyle w:val="a"/>
        <w:rPr>
          <w:rFonts w:hint="cs"/>
          <w:rtl/>
        </w:rPr>
      </w:pPr>
      <w:r>
        <w:rPr>
          <w:rFonts w:hint="cs"/>
          <w:rtl/>
        </w:rPr>
        <w:t>להגיד את מה שהוא אמר? לא אגיד. לכן, אני מציע לכם להתעשת, להוריד את הווליום, להפסיק את טירוף המערכות במשק הישראלי ואת כל השביתות וההפגנות. חברים, תקראו להם, שבו אתם. זה לא מ</w:t>
      </w:r>
      <w:r>
        <w:rPr>
          <w:rFonts w:hint="cs"/>
          <w:rtl/>
        </w:rPr>
        <w:t>סוג הדברים שבהם אי-אפשר להגיע אתם לעמק השווה. אל תעסקו בכיפופי ידיים, זה לא מתאים, זה לא ראוי, בוודאי לא בימים האלה. תודה רבה.</w:t>
      </w:r>
    </w:p>
    <w:p w14:paraId="65779E07" w14:textId="77777777" w:rsidR="00000000" w:rsidRDefault="00B6587A">
      <w:pPr>
        <w:pStyle w:val="a"/>
        <w:rPr>
          <w:rFonts w:hint="cs"/>
          <w:rtl/>
        </w:rPr>
      </w:pPr>
    </w:p>
    <w:p w14:paraId="38F669C1" w14:textId="77777777" w:rsidR="00000000" w:rsidRDefault="00B6587A">
      <w:pPr>
        <w:pStyle w:val="ad"/>
        <w:rPr>
          <w:rFonts w:hint="cs"/>
          <w:rtl/>
        </w:rPr>
      </w:pPr>
      <w:r>
        <w:rPr>
          <w:rtl/>
        </w:rPr>
        <w:t>היו"ר</w:t>
      </w:r>
      <w:r>
        <w:rPr>
          <w:rFonts w:hint="cs"/>
          <w:rtl/>
        </w:rPr>
        <w:t xml:space="preserve"> יולי-יואל אדלשטיין</w:t>
      </w:r>
      <w:r>
        <w:rPr>
          <w:rtl/>
        </w:rPr>
        <w:t>:</w:t>
      </w:r>
    </w:p>
    <w:p w14:paraId="6043EA93" w14:textId="77777777" w:rsidR="00000000" w:rsidRDefault="00B6587A">
      <w:pPr>
        <w:pStyle w:val="a"/>
        <w:rPr>
          <w:rFonts w:hint="cs"/>
          <w:rtl/>
        </w:rPr>
      </w:pPr>
    </w:p>
    <w:p w14:paraId="288B04F6" w14:textId="77777777" w:rsidR="00000000" w:rsidRDefault="00B6587A">
      <w:pPr>
        <w:pStyle w:val="a"/>
        <w:rPr>
          <w:rFonts w:hint="cs"/>
          <w:rtl/>
        </w:rPr>
      </w:pPr>
      <w:r>
        <w:rPr>
          <w:rFonts w:hint="cs"/>
          <w:rtl/>
        </w:rPr>
        <w:t xml:space="preserve">תודה רבה לחבר הכנסת פינס-פז. חבר הכנסת ג'מאל זחאלקה </w:t>
      </w:r>
      <w:r>
        <w:rPr>
          <w:rtl/>
        </w:rPr>
        <w:t>–</w:t>
      </w:r>
      <w:r>
        <w:rPr>
          <w:rFonts w:hint="cs"/>
          <w:rtl/>
        </w:rPr>
        <w:t xml:space="preserve"> בשם הסיעה, אני מבין. אז אתה מקבל שש דקות, אבל א</w:t>
      </w:r>
      <w:r>
        <w:rPr>
          <w:rFonts w:hint="cs"/>
          <w:rtl/>
        </w:rPr>
        <w:t>ני מבקש להקפיד על מסגרת הזמן.</w:t>
      </w:r>
    </w:p>
    <w:p w14:paraId="784A18FF" w14:textId="77777777" w:rsidR="00000000" w:rsidRDefault="00B6587A">
      <w:pPr>
        <w:pStyle w:val="a"/>
        <w:rPr>
          <w:rFonts w:hint="cs"/>
          <w:rtl/>
        </w:rPr>
      </w:pPr>
    </w:p>
    <w:p w14:paraId="4DADE15A" w14:textId="77777777" w:rsidR="00000000" w:rsidRDefault="00B6587A">
      <w:pPr>
        <w:pStyle w:val="Speaker"/>
        <w:rPr>
          <w:rtl/>
        </w:rPr>
      </w:pPr>
      <w:bookmarkStart w:id="304" w:name="FS000001061T09_10_2003_15_05_55"/>
      <w:bookmarkEnd w:id="304"/>
      <w:r>
        <w:rPr>
          <w:rtl/>
        </w:rPr>
        <w:t>ג'מאל זחאלקה (בל"ד):</w:t>
      </w:r>
    </w:p>
    <w:p w14:paraId="22AB1722" w14:textId="77777777" w:rsidR="00000000" w:rsidRDefault="00B6587A">
      <w:pPr>
        <w:pStyle w:val="a"/>
        <w:rPr>
          <w:rtl/>
        </w:rPr>
      </w:pPr>
    </w:p>
    <w:p w14:paraId="18A33A3D" w14:textId="77777777" w:rsidR="00000000" w:rsidRDefault="00B6587A">
      <w:pPr>
        <w:pStyle w:val="a"/>
        <w:rPr>
          <w:rFonts w:hint="cs"/>
          <w:rtl/>
        </w:rPr>
      </w:pPr>
      <w:r>
        <w:rPr>
          <w:rFonts w:hint="cs"/>
          <w:rtl/>
        </w:rPr>
        <w:t xml:space="preserve">רבותי חברי הכנסת, אדוני היושב-ראש, ברשותך, היום יש כינוס של פגרה, יש כמה נושאים בסדר- היום, ולא תינתן לי הזדמנות לדבר. לכן, אני אתייחס לנושא הדיון וגם לנושאים אחרים בקצרה. </w:t>
      </w:r>
    </w:p>
    <w:p w14:paraId="48FDE331" w14:textId="77777777" w:rsidR="00000000" w:rsidRDefault="00B6587A">
      <w:pPr>
        <w:pStyle w:val="a"/>
        <w:rPr>
          <w:rFonts w:hint="cs"/>
          <w:rtl/>
        </w:rPr>
      </w:pPr>
    </w:p>
    <w:p w14:paraId="4F01AF02" w14:textId="77777777" w:rsidR="00000000" w:rsidRDefault="00B6587A">
      <w:pPr>
        <w:pStyle w:val="a"/>
        <w:rPr>
          <w:rFonts w:hint="cs"/>
          <w:rtl/>
        </w:rPr>
      </w:pPr>
      <w:r>
        <w:rPr>
          <w:rFonts w:hint="cs"/>
          <w:rtl/>
        </w:rPr>
        <w:t>לא מדובר כאן בנושא שעומד בפני</w:t>
      </w:r>
      <w:r>
        <w:rPr>
          <w:rFonts w:hint="cs"/>
          <w:rtl/>
        </w:rPr>
        <w:t xml:space="preserve"> עצמו, שהממשלה ראתה שיש בעיה וקראה לכנסת בבהילות כדי לשנות חוק קיים, או מצב שקיים עשרות שנים. בשביל לעשות דבר כזה, צריך שיקרה משהו דרסטי. קודם כול, מדובר כאן במדיניות, וההצעה לשנות את החקיקה בנושא רשות הנמלים היא חלק מכלול שהיינו עדים לו בשנה האחרונה - הוא</w:t>
      </w:r>
      <w:r>
        <w:rPr>
          <w:rFonts w:hint="cs"/>
          <w:rtl/>
        </w:rPr>
        <w:t xml:space="preserve"> היה קיים גם קודם, אבל בשנה האחרונה הוא קיבל תאוצה עצומה של שינויים מבניים במשק, של מדיניות כלכלית חדשה, שאני רוצה להתייחס אליה. לכן אי-אפשר לדבר על הנושא שבדיון היום במנותק מהמדיניות הכלכלית באופן כללי. </w:t>
      </w:r>
    </w:p>
    <w:p w14:paraId="0EA3C243" w14:textId="77777777" w:rsidR="00000000" w:rsidRDefault="00B6587A">
      <w:pPr>
        <w:pStyle w:val="a"/>
        <w:rPr>
          <w:rFonts w:hint="cs"/>
          <w:rtl/>
        </w:rPr>
      </w:pPr>
    </w:p>
    <w:p w14:paraId="3B603259" w14:textId="77777777" w:rsidR="00000000" w:rsidRDefault="00B6587A">
      <w:pPr>
        <w:pStyle w:val="a"/>
        <w:rPr>
          <w:rFonts w:hint="cs"/>
          <w:rtl/>
        </w:rPr>
      </w:pPr>
      <w:r>
        <w:rPr>
          <w:rFonts w:hint="cs"/>
          <w:rtl/>
        </w:rPr>
        <w:t>הבהילות והצורה, אני חושב שהן חלק מכללי המשחק החדשי</w:t>
      </w:r>
      <w:r>
        <w:rPr>
          <w:rFonts w:hint="cs"/>
          <w:rtl/>
        </w:rPr>
        <w:t>ם. בשביל להעביר את המדיניות הכלכלית החדשה ניסו בשנה האחרונה - לפעמים בהצלחה, לדאבוננו - לעבוד בשיטה חדשה. הכול נעשה ברגע האחרון, והכול בכוחנות. הכוחנות היא לא רק שיטה, היא מטרה בפני עצמה. דבר שאפשר לפתור אותו בהידברות, מעדיפים בכוונה ובזדון לעשות אותו בכוח</w:t>
      </w:r>
      <w:r>
        <w:rPr>
          <w:rFonts w:hint="cs"/>
          <w:rtl/>
        </w:rPr>
        <w:t>נות ובכפייה. משרד ראש הממשלה ומשרד האוצר - ובוודאי ישמח שר האוצר לעשות את זה וכן שר התחבורה ש"הולך" עם המדיניות הזאת - רוצים לזרוע בהלה בארץ. מי שיתנגד למדיניות שלו, אנחנו נדרוס אותו. יש שביתה, משנים את החוק. רוצים לזרוע מצב של פחד, של בהלה, ולכן נוקטים את</w:t>
      </w:r>
      <w:r>
        <w:rPr>
          <w:rFonts w:hint="cs"/>
          <w:rtl/>
        </w:rPr>
        <w:t xml:space="preserve"> השיטה הזאת. </w:t>
      </w:r>
    </w:p>
    <w:p w14:paraId="74784809" w14:textId="77777777" w:rsidR="00000000" w:rsidRDefault="00B6587A">
      <w:pPr>
        <w:pStyle w:val="a"/>
        <w:rPr>
          <w:rFonts w:hint="cs"/>
          <w:rtl/>
        </w:rPr>
      </w:pPr>
    </w:p>
    <w:p w14:paraId="45707AF4" w14:textId="77777777" w:rsidR="00000000" w:rsidRDefault="00B6587A">
      <w:pPr>
        <w:pStyle w:val="a"/>
        <w:rPr>
          <w:rFonts w:hint="cs"/>
          <w:rtl/>
        </w:rPr>
      </w:pPr>
      <w:r>
        <w:rPr>
          <w:rFonts w:hint="cs"/>
          <w:rtl/>
        </w:rPr>
        <w:t>זה לא שאין ברירה - הממשלה לא יכלה להגיע להסדר עם העובדים, והיא באה לעשות שינויים בחקיקה. לא, היא רוצה להעביר את הכול, כי יש לה במגירות שלה הרבה תוכניות. המכה של התוכנית להבראת המשק היתה הירייה הראשונה. כמה אנשים באופוזיציה אמרו שהממשלה לא יו</w:t>
      </w:r>
      <w:r>
        <w:rPr>
          <w:rFonts w:hint="cs"/>
          <w:rtl/>
        </w:rPr>
        <w:t xml:space="preserve">דעת מה היא עושה ושר האוצר לא יודע מה הוא עושה. זה לא נכון, הם יודעים מה הם עושים. הם יודעים טוב מאוד מה הם עושים. ולצערנו הרב, הם עושים את זה ביעילות רבה מאוד. הם עושים את הדברים הלא-נכונים ביעילות רבה. אנחנו חייבים להודות שהם מאוד יעילים. בתוך תקופה קצרה </w:t>
      </w:r>
      <w:r>
        <w:rPr>
          <w:rFonts w:hint="cs"/>
          <w:rtl/>
        </w:rPr>
        <w:t>הם הצליחו לעשות דברים שלפעמים נדרשו עשרות שנים לעשותם.</w:t>
      </w:r>
    </w:p>
    <w:p w14:paraId="0729BBE2" w14:textId="77777777" w:rsidR="00000000" w:rsidRDefault="00B6587A">
      <w:pPr>
        <w:pStyle w:val="a"/>
        <w:rPr>
          <w:rFonts w:hint="cs"/>
          <w:rtl/>
        </w:rPr>
      </w:pPr>
    </w:p>
    <w:p w14:paraId="67198D63" w14:textId="77777777" w:rsidR="00000000" w:rsidRDefault="00B6587A">
      <w:pPr>
        <w:pStyle w:val="a"/>
        <w:rPr>
          <w:rFonts w:hint="cs"/>
          <w:rtl/>
        </w:rPr>
      </w:pPr>
      <w:r>
        <w:rPr>
          <w:rFonts w:hint="cs"/>
          <w:rtl/>
        </w:rPr>
        <w:t>איך היה אפשר בתקופה כל כך קצרה לעשות קיצוץ כל כך גדול בקצבאות ילדים, בקצבאות זקנים, בזכויות של נכים? בתוך תקופה קצרה, הכול הולך בחוקים. בתוך תקופה קצרה, איך יכלו לפגוע פגיעה כל כך איומה בשלטון המקומי?</w:t>
      </w:r>
      <w:r>
        <w:rPr>
          <w:rFonts w:hint="cs"/>
          <w:rtl/>
        </w:rPr>
        <w:t xml:space="preserve"> </w:t>
      </w:r>
    </w:p>
    <w:p w14:paraId="5A520952" w14:textId="77777777" w:rsidR="00000000" w:rsidRDefault="00B6587A">
      <w:pPr>
        <w:pStyle w:val="a"/>
        <w:rPr>
          <w:rFonts w:hint="cs"/>
          <w:rtl/>
        </w:rPr>
      </w:pPr>
    </w:p>
    <w:p w14:paraId="183C8062" w14:textId="77777777" w:rsidR="00000000" w:rsidRDefault="00B6587A">
      <w:pPr>
        <w:pStyle w:val="a"/>
        <w:rPr>
          <w:rFonts w:hint="cs"/>
          <w:rtl/>
        </w:rPr>
      </w:pPr>
      <w:r>
        <w:rPr>
          <w:rFonts w:hint="cs"/>
          <w:rtl/>
        </w:rPr>
        <w:t xml:space="preserve">מצד שני </w:t>
      </w:r>
      <w:r>
        <w:rPr>
          <w:rtl/>
        </w:rPr>
        <w:t>–</w:t>
      </w:r>
      <w:r>
        <w:rPr>
          <w:rFonts w:hint="cs"/>
          <w:rtl/>
        </w:rPr>
        <w:t xml:space="preserve"> הטבות מפליגות למעסיקים, הטבות מפליגות לעשירים, הטבות מפליגות לבעלי ההון. זו מדיניות שתאצ'ר היתה מתביישת בה. זה לא תאצ'ריזם כמו שהתפארת פה, מר ליברמן. תאצ'ר היתה מתביישת בך ובשר האוצר שלך, כי אתם הרבה הרבה יותר קיצוניים ממנה. אתם זורעים אחריכם </w:t>
      </w:r>
      <w:r>
        <w:rPr>
          <w:rFonts w:hint="cs"/>
          <w:rtl/>
        </w:rPr>
        <w:t>חורבן, אסונות, אומללות של מאות-אלפי אזרחים.</w:t>
      </w:r>
    </w:p>
    <w:p w14:paraId="6415F129" w14:textId="77777777" w:rsidR="00000000" w:rsidRDefault="00B6587A">
      <w:pPr>
        <w:pStyle w:val="a"/>
        <w:rPr>
          <w:rFonts w:hint="cs"/>
          <w:rtl/>
        </w:rPr>
      </w:pPr>
      <w:r>
        <w:rPr>
          <w:rFonts w:hint="cs"/>
          <w:rtl/>
        </w:rPr>
        <w:t xml:space="preserve"> </w:t>
      </w:r>
    </w:p>
    <w:p w14:paraId="38D1AFA0" w14:textId="77777777" w:rsidR="00000000" w:rsidRDefault="00B6587A">
      <w:pPr>
        <w:pStyle w:val="a"/>
        <w:rPr>
          <w:rFonts w:hint="cs"/>
          <w:rtl/>
        </w:rPr>
      </w:pPr>
      <w:r>
        <w:rPr>
          <w:rFonts w:hint="cs"/>
          <w:rtl/>
        </w:rPr>
        <w:t>אדוני היושב-ראש, הפוליטיקה הראויה צריכה לשרת את האינטרסים, את המאוויים, את הזכויות של מספר האנשים הגדול ביותר האפשרי. לא תמיד אפשר להגיע לשלמות. יש כאן פוליטיקה לא ראויה לשרת את האינטרסים, את המאוויים ואת תאוות</w:t>
      </w:r>
      <w:r>
        <w:rPr>
          <w:rFonts w:hint="cs"/>
          <w:rtl/>
        </w:rPr>
        <w:t xml:space="preserve"> הבצע של מספר מצומצם באלפיון העליון, כשהשאר סובלים. זו המדיניות הכלכלית החדשה. היא זורעת חורבן. </w:t>
      </w:r>
    </w:p>
    <w:p w14:paraId="5F4B5F05" w14:textId="77777777" w:rsidR="00000000" w:rsidRDefault="00B6587A">
      <w:pPr>
        <w:pStyle w:val="a"/>
        <w:rPr>
          <w:rFonts w:hint="cs"/>
          <w:rtl/>
        </w:rPr>
      </w:pPr>
    </w:p>
    <w:p w14:paraId="6989311C" w14:textId="77777777" w:rsidR="00000000" w:rsidRDefault="00B6587A">
      <w:pPr>
        <w:pStyle w:val="a"/>
        <w:rPr>
          <w:rFonts w:hint="cs"/>
          <w:rtl/>
        </w:rPr>
      </w:pPr>
      <w:r>
        <w:rPr>
          <w:rFonts w:hint="cs"/>
          <w:rtl/>
        </w:rPr>
        <w:t>ועל יעילות מדברים? על איזו יעילות, כשמצמצמים את סל התרופות? איזו יעילות יש בכך שאנשים לא יקבלו את התרופות שמגיעות להם? איזו יעילות יש כשאחוזי האבטלה עולים לשמ</w:t>
      </w:r>
      <w:r>
        <w:rPr>
          <w:rFonts w:hint="cs"/>
          <w:rtl/>
        </w:rPr>
        <w:t>ים? איזו יעילות כשהמצב בפריפריה, ובמיוחד באוכלוסייה הערבית, מידרדר בצורה חמורה ביותר? שיעורי האבטלה בכמה מוקדים מגיעים ל-25% ו-30%. איזו יעילות? האם זאת יעילות של המשק?</w:t>
      </w:r>
    </w:p>
    <w:p w14:paraId="4F2DE766" w14:textId="77777777" w:rsidR="00000000" w:rsidRDefault="00B6587A">
      <w:pPr>
        <w:pStyle w:val="a"/>
        <w:rPr>
          <w:rFonts w:hint="cs"/>
          <w:rtl/>
        </w:rPr>
      </w:pPr>
    </w:p>
    <w:p w14:paraId="2F1300EF" w14:textId="77777777" w:rsidR="00000000" w:rsidRDefault="00B6587A">
      <w:pPr>
        <w:pStyle w:val="a"/>
        <w:rPr>
          <w:rFonts w:hint="cs"/>
          <w:rtl/>
        </w:rPr>
      </w:pPr>
      <w:r>
        <w:rPr>
          <w:rFonts w:hint="cs"/>
          <w:rtl/>
        </w:rPr>
        <w:t>גם בחשבון האחרון, איך יעלו היעילות של המשק ופריון העבודה ויהיו יותר תוצרים, כאשר יש יו</w:t>
      </w:r>
      <w:r>
        <w:rPr>
          <w:rFonts w:hint="cs"/>
          <w:rtl/>
        </w:rPr>
        <w:t xml:space="preserve">תר מובטלים? זו מדיניות שתדרדר אותנו למצבים איומים. צריך לעמוד בפתח, ואני קורא לחברי הכנסת להצביע בגדול נגד התוכנית ונגד ההצעה של הממשלה. </w:t>
      </w:r>
    </w:p>
    <w:p w14:paraId="0717923E" w14:textId="77777777" w:rsidR="00000000" w:rsidRDefault="00B6587A">
      <w:pPr>
        <w:pStyle w:val="a"/>
        <w:rPr>
          <w:rFonts w:hint="cs"/>
          <w:rtl/>
        </w:rPr>
      </w:pPr>
    </w:p>
    <w:p w14:paraId="2E51F797" w14:textId="77777777" w:rsidR="00000000" w:rsidRDefault="00B6587A">
      <w:pPr>
        <w:pStyle w:val="ad"/>
        <w:rPr>
          <w:rFonts w:hint="cs"/>
          <w:rtl/>
        </w:rPr>
      </w:pPr>
      <w:r>
        <w:rPr>
          <w:rFonts w:hint="cs"/>
          <w:rtl/>
        </w:rPr>
        <w:t>היו"ר יולי-יואל אדלשטיין:</w:t>
      </w:r>
    </w:p>
    <w:p w14:paraId="199435FF" w14:textId="77777777" w:rsidR="00000000" w:rsidRDefault="00B6587A">
      <w:pPr>
        <w:pStyle w:val="a"/>
        <w:ind w:firstLine="0"/>
        <w:rPr>
          <w:rFonts w:hint="cs"/>
          <w:b/>
          <w:bCs/>
          <w:u w:val="single"/>
          <w:rtl/>
        </w:rPr>
      </w:pPr>
    </w:p>
    <w:p w14:paraId="65E83ED1" w14:textId="77777777" w:rsidR="00000000" w:rsidRDefault="00B6587A">
      <w:pPr>
        <w:pStyle w:val="a"/>
        <w:ind w:firstLine="0"/>
        <w:rPr>
          <w:rFonts w:hint="cs"/>
          <w:rtl/>
        </w:rPr>
      </w:pPr>
      <w:r>
        <w:rPr>
          <w:rFonts w:hint="cs"/>
          <w:rtl/>
        </w:rPr>
        <w:tab/>
        <w:t xml:space="preserve">תודה לחבר הכנסת זחאלקה. חבר הכנסת אורי אוריאל. אחריו </w:t>
      </w:r>
      <w:r>
        <w:rPr>
          <w:rtl/>
        </w:rPr>
        <w:t>–</w:t>
      </w:r>
      <w:r>
        <w:rPr>
          <w:rFonts w:hint="cs"/>
          <w:rtl/>
        </w:rPr>
        <w:t xml:space="preserve"> חבר הכנסת דוד אזולאי, אחריו </w:t>
      </w:r>
      <w:r>
        <w:rPr>
          <w:rtl/>
        </w:rPr>
        <w:t>–</w:t>
      </w:r>
      <w:r>
        <w:rPr>
          <w:rFonts w:hint="cs"/>
          <w:rtl/>
        </w:rPr>
        <w:t xml:space="preserve"> חבר </w:t>
      </w:r>
      <w:r>
        <w:rPr>
          <w:rFonts w:hint="cs"/>
          <w:rtl/>
        </w:rPr>
        <w:t xml:space="preserve">הכנסת מתן וילנאי, ואחריו </w:t>
      </w:r>
      <w:r>
        <w:rPr>
          <w:rtl/>
        </w:rPr>
        <w:t>–</w:t>
      </w:r>
      <w:r>
        <w:rPr>
          <w:rFonts w:hint="cs"/>
          <w:rtl/>
        </w:rPr>
        <w:t xml:space="preserve"> חברת הכנסת אתי לבני. זאת הרשימה בינתיים. </w:t>
      </w:r>
    </w:p>
    <w:p w14:paraId="19BEC732" w14:textId="77777777" w:rsidR="00000000" w:rsidRDefault="00B6587A">
      <w:pPr>
        <w:pStyle w:val="a"/>
        <w:ind w:firstLine="0"/>
        <w:rPr>
          <w:rFonts w:hint="cs"/>
          <w:rtl/>
        </w:rPr>
      </w:pPr>
    </w:p>
    <w:p w14:paraId="46EC98E3" w14:textId="77777777" w:rsidR="00000000" w:rsidRDefault="00B6587A">
      <w:pPr>
        <w:pStyle w:val="Speaker"/>
        <w:rPr>
          <w:rtl/>
        </w:rPr>
      </w:pPr>
      <w:bookmarkStart w:id="305" w:name="FS000000713T09_10_2003_15_23_39"/>
      <w:bookmarkEnd w:id="305"/>
      <w:r>
        <w:rPr>
          <w:rFonts w:hint="eastAsia"/>
          <w:rtl/>
        </w:rPr>
        <w:t>אורי</w:t>
      </w:r>
      <w:r>
        <w:rPr>
          <w:rtl/>
        </w:rPr>
        <w:t xml:space="preserve"> יהודה אריאל (האיחוד הלאומי - ישראל ביתנו):</w:t>
      </w:r>
    </w:p>
    <w:p w14:paraId="7DB2207E" w14:textId="77777777" w:rsidR="00000000" w:rsidRDefault="00B6587A">
      <w:pPr>
        <w:pStyle w:val="a"/>
        <w:rPr>
          <w:rFonts w:hint="cs"/>
          <w:rtl/>
        </w:rPr>
      </w:pPr>
    </w:p>
    <w:p w14:paraId="35956E6C" w14:textId="77777777" w:rsidR="00000000" w:rsidRDefault="00B6587A">
      <w:pPr>
        <w:pStyle w:val="a"/>
        <w:rPr>
          <w:rFonts w:hint="cs"/>
          <w:rtl/>
        </w:rPr>
      </w:pPr>
      <w:r>
        <w:rPr>
          <w:rFonts w:hint="cs"/>
          <w:rtl/>
        </w:rPr>
        <w:t>אדוני היושב-ראש, אדוני שר התחבורה, חברי חברי הכנסת, ראשית, שנה טובה, גמר טוב. אפשר לומר גם בהזדמנות הזאת סליחה ומחילה, אם חס וחלילה פגעתי</w:t>
      </w:r>
      <w:r>
        <w:rPr>
          <w:rFonts w:hint="cs"/>
          <w:rtl/>
        </w:rPr>
        <w:t xml:space="preserve"> במישהו, ובעיקר לאחל חג שמח. </w:t>
      </w:r>
    </w:p>
    <w:p w14:paraId="40B9E765" w14:textId="77777777" w:rsidR="00000000" w:rsidRDefault="00B6587A">
      <w:pPr>
        <w:pStyle w:val="a"/>
        <w:rPr>
          <w:rFonts w:hint="cs"/>
          <w:rtl/>
        </w:rPr>
      </w:pPr>
    </w:p>
    <w:p w14:paraId="36EEF671" w14:textId="77777777" w:rsidR="00000000" w:rsidRDefault="00B6587A">
      <w:pPr>
        <w:pStyle w:val="a"/>
        <w:rPr>
          <w:rFonts w:hint="cs"/>
          <w:rtl/>
        </w:rPr>
      </w:pPr>
      <w:r>
        <w:rPr>
          <w:rFonts w:hint="cs"/>
          <w:rtl/>
        </w:rPr>
        <w:t xml:space="preserve">לגבי הדברים שנשא קודמי בשבח היעילות של הממשלה, ובעיקר של שר התחבורה, אולי, חבר הכנסת זחאלקה, היית מוכן לתת את זה לשר כתוב בתעודה ממוסגרת? גם שבחים כאלה ראויים שיהיו אצל שר התחבורה. </w:t>
      </w:r>
    </w:p>
    <w:p w14:paraId="08712459" w14:textId="77777777" w:rsidR="00000000" w:rsidRDefault="00B6587A">
      <w:pPr>
        <w:pStyle w:val="a"/>
        <w:rPr>
          <w:rFonts w:hint="cs"/>
          <w:rtl/>
        </w:rPr>
      </w:pPr>
    </w:p>
    <w:p w14:paraId="778C0EE5" w14:textId="77777777" w:rsidR="00000000" w:rsidRDefault="00B6587A">
      <w:pPr>
        <w:pStyle w:val="a"/>
        <w:rPr>
          <w:rFonts w:hint="cs"/>
          <w:rtl/>
        </w:rPr>
      </w:pPr>
      <w:r>
        <w:rPr>
          <w:rFonts w:hint="cs"/>
          <w:rtl/>
        </w:rPr>
        <w:t>אני חושב שנעשית פה עבודה מאוד חשובה. הלווא</w:t>
      </w:r>
      <w:r>
        <w:rPr>
          <w:rFonts w:hint="cs"/>
          <w:rtl/>
        </w:rPr>
        <w:t>י שהוא יצליח להמשיך בדרך דומה גם עם מע"צ וחברת "צים". יש הסכמה בבית הזה שצריכים ללכת - - -</w:t>
      </w:r>
    </w:p>
    <w:p w14:paraId="5324599B" w14:textId="77777777" w:rsidR="00000000" w:rsidRDefault="00B6587A">
      <w:pPr>
        <w:pStyle w:val="a"/>
        <w:rPr>
          <w:rFonts w:hint="cs"/>
          <w:rtl/>
        </w:rPr>
      </w:pPr>
    </w:p>
    <w:p w14:paraId="348E773C" w14:textId="77777777" w:rsidR="00000000" w:rsidRDefault="00B6587A">
      <w:pPr>
        <w:pStyle w:val="ac"/>
        <w:rPr>
          <w:rtl/>
        </w:rPr>
      </w:pPr>
      <w:r>
        <w:rPr>
          <w:rFonts w:hint="eastAsia"/>
          <w:rtl/>
        </w:rPr>
        <w:t>ג</w:t>
      </w:r>
      <w:r>
        <w:rPr>
          <w:rtl/>
        </w:rPr>
        <w:t>'מאל זחאלקה (בל"ד):</w:t>
      </w:r>
    </w:p>
    <w:p w14:paraId="58811029" w14:textId="77777777" w:rsidR="00000000" w:rsidRDefault="00B6587A">
      <w:pPr>
        <w:pStyle w:val="a"/>
        <w:rPr>
          <w:rFonts w:hint="cs"/>
          <w:rtl/>
        </w:rPr>
      </w:pPr>
    </w:p>
    <w:p w14:paraId="6A55ED27" w14:textId="77777777" w:rsidR="00000000" w:rsidRDefault="00B6587A">
      <w:pPr>
        <w:pStyle w:val="a"/>
        <w:rPr>
          <w:rFonts w:hint="cs"/>
          <w:rtl/>
        </w:rPr>
      </w:pPr>
      <w:r>
        <w:rPr>
          <w:rFonts w:hint="cs"/>
          <w:rtl/>
        </w:rPr>
        <w:t>- - אולי הוא יעשה משהו למען המובטלים?</w:t>
      </w:r>
    </w:p>
    <w:p w14:paraId="7D77DF76" w14:textId="77777777" w:rsidR="00000000" w:rsidRDefault="00B6587A">
      <w:pPr>
        <w:pStyle w:val="a"/>
        <w:rPr>
          <w:rFonts w:hint="cs"/>
          <w:rtl/>
        </w:rPr>
      </w:pPr>
    </w:p>
    <w:p w14:paraId="7AC49A17" w14:textId="77777777" w:rsidR="00000000" w:rsidRDefault="00B6587A">
      <w:pPr>
        <w:pStyle w:val="SpeakerCon"/>
        <w:rPr>
          <w:rtl/>
        </w:rPr>
      </w:pPr>
      <w:bookmarkStart w:id="306" w:name="FS000000713T09_10_2003_15_52_12C"/>
      <w:bookmarkEnd w:id="306"/>
    </w:p>
    <w:p w14:paraId="635857AB" w14:textId="77777777" w:rsidR="00000000" w:rsidRDefault="00B6587A">
      <w:pPr>
        <w:pStyle w:val="SpeakerCon"/>
        <w:rPr>
          <w:rtl/>
        </w:rPr>
      </w:pPr>
      <w:r>
        <w:rPr>
          <w:rtl/>
        </w:rPr>
        <w:t>אורי יהודה אריאל (האיחוד הלאומי - ישראל ביתנו):</w:t>
      </w:r>
    </w:p>
    <w:p w14:paraId="4F2829F0" w14:textId="77777777" w:rsidR="00000000" w:rsidRDefault="00B6587A">
      <w:pPr>
        <w:pStyle w:val="a"/>
        <w:rPr>
          <w:rtl/>
        </w:rPr>
      </w:pPr>
    </w:p>
    <w:p w14:paraId="52DDCED4" w14:textId="77777777" w:rsidR="00000000" w:rsidRDefault="00B6587A">
      <w:pPr>
        <w:pStyle w:val="a"/>
        <w:rPr>
          <w:rFonts w:hint="cs"/>
          <w:rtl/>
        </w:rPr>
      </w:pPr>
      <w:r>
        <w:rPr>
          <w:rFonts w:hint="cs"/>
          <w:rtl/>
        </w:rPr>
        <w:t>הרי אתה יכול לנאום, אבל אולי לא שמעת את דבריו של שר ה</w:t>
      </w:r>
      <w:r>
        <w:rPr>
          <w:rFonts w:hint="cs"/>
          <w:rtl/>
        </w:rPr>
        <w:t xml:space="preserve">תחבורה שאמר שיהיו עוד 10,000 מקומות ברכבת. אתה יכול לא להאמין, אבל אם שמעת, הבנת שיהיו עוד נניח אלפי מקומות, כי אתה הרי ספקן. תזכור לעשות בדיקה בעוד שנה, האם נוספו מקומות עבודה בנמלים. </w:t>
      </w:r>
    </w:p>
    <w:p w14:paraId="22547169" w14:textId="77777777" w:rsidR="00000000" w:rsidRDefault="00B6587A">
      <w:pPr>
        <w:pStyle w:val="a"/>
        <w:rPr>
          <w:rFonts w:hint="cs"/>
          <w:rtl/>
        </w:rPr>
      </w:pPr>
    </w:p>
    <w:p w14:paraId="1C8F8D2F" w14:textId="77777777" w:rsidR="00000000" w:rsidRDefault="00B6587A">
      <w:pPr>
        <w:pStyle w:val="ac"/>
        <w:rPr>
          <w:rtl/>
        </w:rPr>
      </w:pPr>
      <w:r>
        <w:rPr>
          <w:rFonts w:hint="eastAsia"/>
          <w:rtl/>
        </w:rPr>
        <w:t>ג</w:t>
      </w:r>
      <w:r>
        <w:rPr>
          <w:rtl/>
        </w:rPr>
        <w:t>'מאל זחאלקה (בל"ד):</w:t>
      </w:r>
    </w:p>
    <w:p w14:paraId="4A27F4DA" w14:textId="77777777" w:rsidR="00000000" w:rsidRDefault="00B6587A">
      <w:pPr>
        <w:pStyle w:val="a"/>
        <w:rPr>
          <w:rFonts w:hint="cs"/>
          <w:rtl/>
        </w:rPr>
      </w:pPr>
    </w:p>
    <w:p w14:paraId="79E9328C" w14:textId="77777777" w:rsidR="00000000" w:rsidRDefault="00B6587A">
      <w:pPr>
        <w:pStyle w:val="a"/>
        <w:rPr>
          <w:rFonts w:hint="cs"/>
          <w:rtl/>
        </w:rPr>
      </w:pPr>
      <w:r>
        <w:rPr>
          <w:rFonts w:hint="cs"/>
          <w:rtl/>
        </w:rPr>
        <w:t>יכול להיות שמזייפים את תוצאות האבטלה בלשכה המרכ</w:t>
      </w:r>
      <w:r>
        <w:rPr>
          <w:rFonts w:hint="cs"/>
          <w:rtl/>
        </w:rPr>
        <w:t>זית?</w:t>
      </w:r>
    </w:p>
    <w:p w14:paraId="02451F85" w14:textId="77777777" w:rsidR="00000000" w:rsidRDefault="00B6587A">
      <w:pPr>
        <w:pStyle w:val="a"/>
        <w:rPr>
          <w:rFonts w:hint="cs"/>
          <w:rtl/>
        </w:rPr>
      </w:pPr>
    </w:p>
    <w:p w14:paraId="30D6F221" w14:textId="77777777" w:rsidR="00000000" w:rsidRDefault="00B6587A">
      <w:pPr>
        <w:pStyle w:val="ad"/>
        <w:rPr>
          <w:rtl/>
        </w:rPr>
      </w:pPr>
      <w:r>
        <w:rPr>
          <w:rtl/>
        </w:rPr>
        <w:t>היו"ר</w:t>
      </w:r>
      <w:r>
        <w:rPr>
          <w:rFonts w:hint="cs"/>
          <w:rtl/>
        </w:rPr>
        <w:t xml:space="preserve"> יולי-יואל אדלשטיין:</w:t>
      </w:r>
    </w:p>
    <w:p w14:paraId="4113BA67" w14:textId="77777777" w:rsidR="00000000" w:rsidRDefault="00B6587A">
      <w:pPr>
        <w:pStyle w:val="a"/>
        <w:rPr>
          <w:rtl/>
        </w:rPr>
      </w:pPr>
    </w:p>
    <w:p w14:paraId="2CE2C6CE" w14:textId="77777777" w:rsidR="00000000" w:rsidRDefault="00B6587A">
      <w:pPr>
        <w:pStyle w:val="a"/>
        <w:rPr>
          <w:rFonts w:hint="cs"/>
          <w:rtl/>
        </w:rPr>
      </w:pPr>
      <w:r>
        <w:rPr>
          <w:rFonts w:hint="cs"/>
          <w:rtl/>
        </w:rPr>
        <w:t xml:space="preserve">חבר הכנסת זחאלקה, זה עתה דיברת. </w:t>
      </w:r>
    </w:p>
    <w:p w14:paraId="12F187F5" w14:textId="77777777" w:rsidR="00000000" w:rsidRDefault="00B6587A">
      <w:pPr>
        <w:pStyle w:val="a"/>
        <w:rPr>
          <w:rFonts w:hint="cs"/>
          <w:rtl/>
        </w:rPr>
      </w:pPr>
    </w:p>
    <w:p w14:paraId="56F9818B" w14:textId="77777777" w:rsidR="00000000" w:rsidRDefault="00B6587A">
      <w:pPr>
        <w:pStyle w:val="SpeakerCon"/>
        <w:rPr>
          <w:rtl/>
        </w:rPr>
      </w:pPr>
      <w:r>
        <w:rPr>
          <w:rFonts w:hint="eastAsia"/>
          <w:rtl/>
        </w:rPr>
        <w:t>אורי</w:t>
      </w:r>
      <w:r>
        <w:rPr>
          <w:rtl/>
        </w:rPr>
        <w:t xml:space="preserve"> יהודה אריאל (האיחוד הלאומי - ישראל ביתנו):</w:t>
      </w:r>
    </w:p>
    <w:p w14:paraId="3CEB8C89" w14:textId="77777777" w:rsidR="00000000" w:rsidRDefault="00B6587A">
      <w:pPr>
        <w:pStyle w:val="a"/>
        <w:rPr>
          <w:rFonts w:hint="cs"/>
          <w:rtl/>
        </w:rPr>
      </w:pPr>
    </w:p>
    <w:p w14:paraId="337B31D9" w14:textId="77777777" w:rsidR="00000000" w:rsidRDefault="00B6587A">
      <w:pPr>
        <w:pStyle w:val="a"/>
        <w:rPr>
          <w:rFonts w:hint="cs"/>
          <w:rtl/>
        </w:rPr>
      </w:pPr>
      <w:r>
        <w:rPr>
          <w:rFonts w:hint="cs"/>
          <w:rtl/>
        </w:rPr>
        <w:t xml:space="preserve">הרי לך יש כלים משלך לבדוק. שר התחבורה אומר שיהיו עוד 400 מקומות עבודה בנמלים, אתה נגד זה? אתה יכול לעשות הרבה דמגוגיה, אבל מי שמייצר מקומות </w:t>
      </w:r>
      <w:r>
        <w:rPr>
          <w:rFonts w:hint="cs"/>
          <w:rtl/>
        </w:rPr>
        <w:t xml:space="preserve">עבודה זה לא אתה - דרך אגב, גם לא אני. </w:t>
      </w:r>
    </w:p>
    <w:p w14:paraId="18340FA7" w14:textId="77777777" w:rsidR="00000000" w:rsidRDefault="00B6587A">
      <w:pPr>
        <w:pStyle w:val="a"/>
        <w:rPr>
          <w:rFonts w:hint="cs"/>
          <w:rtl/>
        </w:rPr>
      </w:pPr>
    </w:p>
    <w:p w14:paraId="20492787" w14:textId="77777777" w:rsidR="00000000" w:rsidRDefault="00B6587A">
      <w:pPr>
        <w:pStyle w:val="ac"/>
        <w:rPr>
          <w:rtl/>
        </w:rPr>
      </w:pPr>
      <w:r>
        <w:rPr>
          <w:rFonts w:hint="eastAsia"/>
          <w:rtl/>
        </w:rPr>
        <w:t>מתן</w:t>
      </w:r>
      <w:r>
        <w:rPr>
          <w:rtl/>
        </w:rPr>
        <w:t xml:space="preserve"> וילנאי (העבודה-מימד):</w:t>
      </w:r>
    </w:p>
    <w:p w14:paraId="317E1FD0" w14:textId="77777777" w:rsidR="00000000" w:rsidRDefault="00B6587A">
      <w:pPr>
        <w:pStyle w:val="a"/>
        <w:rPr>
          <w:rFonts w:hint="cs"/>
          <w:rtl/>
        </w:rPr>
      </w:pPr>
    </w:p>
    <w:p w14:paraId="4E974A20" w14:textId="77777777" w:rsidR="00000000" w:rsidRDefault="00B6587A">
      <w:pPr>
        <w:pStyle w:val="a"/>
        <w:rPr>
          <w:rFonts w:hint="cs"/>
          <w:rtl/>
        </w:rPr>
      </w:pPr>
      <w:r>
        <w:rPr>
          <w:rFonts w:hint="cs"/>
          <w:rtl/>
        </w:rPr>
        <w:t xml:space="preserve">מספר המובטלים הולך וגדל. </w:t>
      </w:r>
    </w:p>
    <w:p w14:paraId="1D03861E" w14:textId="77777777" w:rsidR="00000000" w:rsidRDefault="00B6587A">
      <w:pPr>
        <w:pStyle w:val="a"/>
        <w:rPr>
          <w:rFonts w:hint="cs"/>
          <w:rtl/>
        </w:rPr>
      </w:pPr>
    </w:p>
    <w:p w14:paraId="2B3CF43B" w14:textId="77777777" w:rsidR="00000000" w:rsidRDefault="00B6587A">
      <w:pPr>
        <w:pStyle w:val="ac"/>
        <w:rPr>
          <w:rtl/>
        </w:rPr>
      </w:pPr>
      <w:r>
        <w:rPr>
          <w:rFonts w:hint="eastAsia"/>
          <w:rtl/>
        </w:rPr>
        <w:t>ג</w:t>
      </w:r>
      <w:r>
        <w:rPr>
          <w:rtl/>
        </w:rPr>
        <w:t>'מאל זחאלקה (בל"ד):</w:t>
      </w:r>
    </w:p>
    <w:p w14:paraId="5C725246" w14:textId="77777777" w:rsidR="00000000" w:rsidRDefault="00B6587A">
      <w:pPr>
        <w:pStyle w:val="a"/>
        <w:rPr>
          <w:rFonts w:hint="cs"/>
          <w:rtl/>
        </w:rPr>
      </w:pPr>
    </w:p>
    <w:p w14:paraId="28CB3547" w14:textId="77777777" w:rsidR="00000000" w:rsidRDefault="00B6587A">
      <w:pPr>
        <w:pStyle w:val="a"/>
        <w:rPr>
          <w:rFonts w:hint="cs"/>
          <w:rtl/>
        </w:rPr>
      </w:pPr>
      <w:r>
        <w:rPr>
          <w:rFonts w:hint="cs"/>
          <w:rtl/>
        </w:rPr>
        <w:t xml:space="preserve">440,000 מובטלים. </w:t>
      </w:r>
    </w:p>
    <w:p w14:paraId="16C7A336" w14:textId="77777777" w:rsidR="00000000" w:rsidRDefault="00B6587A">
      <w:pPr>
        <w:pStyle w:val="a"/>
        <w:rPr>
          <w:rFonts w:hint="cs"/>
          <w:rtl/>
        </w:rPr>
      </w:pPr>
    </w:p>
    <w:p w14:paraId="03CD0DDC" w14:textId="77777777" w:rsidR="00000000" w:rsidRDefault="00B6587A">
      <w:pPr>
        <w:pStyle w:val="SpeakerCon"/>
        <w:rPr>
          <w:rtl/>
        </w:rPr>
      </w:pPr>
      <w:r>
        <w:rPr>
          <w:rFonts w:hint="eastAsia"/>
          <w:rtl/>
        </w:rPr>
        <w:t>אורי</w:t>
      </w:r>
      <w:r>
        <w:rPr>
          <w:rtl/>
        </w:rPr>
        <w:t xml:space="preserve"> יהודה אריאל (האיחוד הלאומי - ישראל ביתנו):</w:t>
      </w:r>
    </w:p>
    <w:p w14:paraId="6C997016" w14:textId="77777777" w:rsidR="00000000" w:rsidRDefault="00B6587A">
      <w:pPr>
        <w:pStyle w:val="a"/>
        <w:rPr>
          <w:rFonts w:hint="cs"/>
          <w:rtl/>
        </w:rPr>
      </w:pPr>
    </w:p>
    <w:p w14:paraId="556DDA8D" w14:textId="77777777" w:rsidR="00000000" w:rsidRDefault="00B6587A">
      <w:pPr>
        <w:pStyle w:val="a"/>
        <w:rPr>
          <w:rFonts w:hint="cs"/>
          <w:rtl/>
        </w:rPr>
      </w:pPr>
      <w:r>
        <w:rPr>
          <w:rFonts w:hint="cs"/>
          <w:rtl/>
        </w:rPr>
        <w:t>חבר הכנסת וילנאי, עכשיו דנים על הנמלים. אנחנו לא דנים על כל הכלכלה. אם א</w:t>
      </w:r>
      <w:r>
        <w:rPr>
          <w:rFonts w:hint="cs"/>
          <w:rtl/>
        </w:rPr>
        <w:t xml:space="preserve">תה רוצה לדון על הכול תדבר ותסביר לכולם. </w:t>
      </w:r>
    </w:p>
    <w:p w14:paraId="7266360D" w14:textId="77777777" w:rsidR="00000000" w:rsidRDefault="00B6587A">
      <w:pPr>
        <w:pStyle w:val="a"/>
        <w:rPr>
          <w:rFonts w:hint="cs"/>
          <w:rtl/>
        </w:rPr>
      </w:pPr>
    </w:p>
    <w:p w14:paraId="563480F7" w14:textId="77777777" w:rsidR="00000000" w:rsidRDefault="00B6587A">
      <w:pPr>
        <w:pStyle w:val="ac"/>
        <w:rPr>
          <w:rtl/>
        </w:rPr>
      </w:pPr>
      <w:r>
        <w:rPr>
          <w:rFonts w:hint="eastAsia"/>
          <w:rtl/>
        </w:rPr>
        <w:t>מתן</w:t>
      </w:r>
      <w:r>
        <w:rPr>
          <w:rtl/>
        </w:rPr>
        <w:t xml:space="preserve"> וילנאי (העבודה-מימד):</w:t>
      </w:r>
    </w:p>
    <w:p w14:paraId="37446177" w14:textId="77777777" w:rsidR="00000000" w:rsidRDefault="00B6587A">
      <w:pPr>
        <w:pStyle w:val="a"/>
        <w:rPr>
          <w:rFonts w:hint="cs"/>
          <w:rtl/>
        </w:rPr>
      </w:pPr>
    </w:p>
    <w:p w14:paraId="555BF4FC" w14:textId="77777777" w:rsidR="00000000" w:rsidRDefault="00B6587A">
      <w:pPr>
        <w:pStyle w:val="a"/>
        <w:rPr>
          <w:rFonts w:hint="cs"/>
          <w:rtl/>
        </w:rPr>
      </w:pPr>
      <w:r>
        <w:rPr>
          <w:rFonts w:hint="cs"/>
          <w:rtl/>
        </w:rPr>
        <w:t xml:space="preserve">אתה מדבר על מקומות עבודה. </w:t>
      </w:r>
    </w:p>
    <w:p w14:paraId="43D250D2" w14:textId="77777777" w:rsidR="00000000" w:rsidRDefault="00B6587A">
      <w:pPr>
        <w:pStyle w:val="a"/>
        <w:rPr>
          <w:rFonts w:hint="cs"/>
          <w:rtl/>
        </w:rPr>
      </w:pPr>
    </w:p>
    <w:p w14:paraId="767369FE" w14:textId="77777777" w:rsidR="00000000" w:rsidRDefault="00B6587A">
      <w:pPr>
        <w:pStyle w:val="SpeakerCon"/>
        <w:rPr>
          <w:rtl/>
        </w:rPr>
      </w:pPr>
      <w:bookmarkStart w:id="307" w:name="FS000000713T09_10_2003_15_56_28C"/>
      <w:bookmarkEnd w:id="307"/>
      <w:r>
        <w:rPr>
          <w:rtl/>
        </w:rPr>
        <w:t>אורי יהודה אריאל (האיחוד הלאומי - ישראל ביתנו):</w:t>
      </w:r>
    </w:p>
    <w:p w14:paraId="44B63015" w14:textId="77777777" w:rsidR="00000000" w:rsidRDefault="00B6587A">
      <w:pPr>
        <w:pStyle w:val="a"/>
        <w:rPr>
          <w:rtl/>
        </w:rPr>
      </w:pPr>
    </w:p>
    <w:p w14:paraId="1C5F6462" w14:textId="77777777" w:rsidR="00000000" w:rsidRDefault="00B6587A">
      <w:pPr>
        <w:pStyle w:val="a"/>
        <w:rPr>
          <w:rFonts w:hint="cs"/>
          <w:rtl/>
        </w:rPr>
      </w:pPr>
      <w:r>
        <w:rPr>
          <w:rFonts w:hint="cs"/>
          <w:rtl/>
        </w:rPr>
        <w:t xml:space="preserve">אם היושב-ראש יסכים אני אענה לך, פשוט גם זמני מוגבל. </w:t>
      </w:r>
    </w:p>
    <w:p w14:paraId="129AB369" w14:textId="77777777" w:rsidR="00000000" w:rsidRDefault="00B6587A">
      <w:pPr>
        <w:pStyle w:val="a"/>
        <w:rPr>
          <w:rFonts w:hint="cs"/>
          <w:rtl/>
        </w:rPr>
      </w:pPr>
    </w:p>
    <w:p w14:paraId="53E17246" w14:textId="77777777" w:rsidR="00000000" w:rsidRDefault="00B6587A">
      <w:pPr>
        <w:pStyle w:val="a"/>
        <w:rPr>
          <w:rFonts w:hint="cs"/>
          <w:rtl/>
        </w:rPr>
      </w:pPr>
    </w:p>
    <w:p w14:paraId="0AE9CAF0" w14:textId="77777777" w:rsidR="00000000" w:rsidRDefault="00B6587A">
      <w:pPr>
        <w:pStyle w:val="ad"/>
        <w:rPr>
          <w:rtl/>
        </w:rPr>
      </w:pPr>
      <w:r>
        <w:rPr>
          <w:rtl/>
        </w:rPr>
        <w:t>היו"ר</w:t>
      </w:r>
      <w:r>
        <w:rPr>
          <w:rFonts w:hint="cs"/>
          <w:rtl/>
        </w:rPr>
        <w:t xml:space="preserve"> יולי-יואל אדלשטיין:</w:t>
      </w:r>
    </w:p>
    <w:p w14:paraId="461B150E" w14:textId="77777777" w:rsidR="00000000" w:rsidRDefault="00B6587A">
      <w:pPr>
        <w:pStyle w:val="a"/>
        <w:rPr>
          <w:rtl/>
        </w:rPr>
      </w:pPr>
    </w:p>
    <w:p w14:paraId="180398F3" w14:textId="77777777" w:rsidR="00000000" w:rsidRDefault="00B6587A">
      <w:pPr>
        <w:pStyle w:val="a"/>
        <w:ind w:firstLine="720"/>
        <w:rPr>
          <w:rFonts w:hint="cs"/>
          <w:rtl/>
        </w:rPr>
      </w:pPr>
      <w:r>
        <w:rPr>
          <w:rFonts w:hint="cs"/>
          <w:rtl/>
        </w:rPr>
        <w:t>יש לך עוד דקה, תעשה אתה מה ש</w:t>
      </w:r>
      <w:r>
        <w:rPr>
          <w:rFonts w:hint="cs"/>
          <w:rtl/>
        </w:rPr>
        <w:t>אתה רוצה.</w:t>
      </w:r>
    </w:p>
    <w:p w14:paraId="5D0F541A" w14:textId="77777777" w:rsidR="00000000" w:rsidRDefault="00B6587A">
      <w:pPr>
        <w:pStyle w:val="a"/>
        <w:ind w:firstLine="720"/>
        <w:rPr>
          <w:rFonts w:hint="cs"/>
          <w:rtl/>
        </w:rPr>
      </w:pPr>
    </w:p>
    <w:p w14:paraId="301A61A2" w14:textId="77777777" w:rsidR="00000000" w:rsidRDefault="00B6587A">
      <w:pPr>
        <w:pStyle w:val="SpeakerCon"/>
        <w:rPr>
          <w:rtl/>
        </w:rPr>
      </w:pPr>
      <w:bookmarkStart w:id="308" w:name="FS000000713T09_10_2003_15_24_14"/>
      <w:bookmarkEnd w:id="308"/>
      <w:r>
        <w:rPr>
          <w:rtl/>
        </w:rPr>
        <w:t>אורי יהודה אריאל (האיחוד הלאומי - ישראל ביתנו):</w:t>
      </w:r>
    </w:p>
    <w:p w14:paraId="7F2044D0" w14:textId="77777777" w:rsidR="00000000" w:rsidRDefault="00B6587A">
      <w:pPr>
        <w:pStyle w:val="a"/>
        <w:rPr>
          <w:rtl/>
        </w:rPr>
      </w:pPr>
    </w:p>
    <w:p w14:paraId="13FCCBE9" w14:textId="77777777" w:rsidR="00000000" w:rsidRDefault="00B6587A">
      <w:pPr>
        <w:pStyle w:val="a"/>
        <w:rPr>
          <w:rFonts w:hint="cs"/>
          <w:rtl/>
        </w:rPr>
      </w:pPr>
      <w:r>
        <w:rPr>
          <w:rFonts w:hint="cs"/>
          <w:rtl/>
        </w:rPr>
        <w:t>תרשו לי, ואני מסיים.</w:t>
      </w:r>
    </w:p>
    <w:p w14:paraId="6427764B" w14:textId="77777777" w:rsidR="00000000" w:rsidRDefault="00B6587A">
      <w:pPr>
        <w:pStyle w:val="a"/>
        <w:rPr>
          <w:rFonts w:hint="cs"/>
          <w:rtl/>
        </w:rPr>
      </w:pPr>
    </w:p>
    <w:p w14:paraId="58F2147B" w14:textId="77777777" w:rsidR="00000000" w:rsidRDefault="00B6587A">
      <w:pPr>
        <w:pStyle w:val="a"/>
        <w:rPr>
          <w:rFonts w:hint="cs"/>
          <w:rtl/>
        </w:rPr>
      </w:pPr>
      <w:r>
        <w:rPr>
          <w:rFonts w:hint="cs"/>
          <w:rtl/>
        </w:rPr>
        <w:t>דנים עכשיו על הנמלים. זה חוק הנמלים, ויש פה בקשה, דבר שלדעתי באמת מוסכם על כולם. יש ויכוח מסוים על הדרך. הדרך חשובה, ואני לא מזלזל. אני חושב שבסך הכול נעשה פה מיצוי של ההליכי</w:t>
      </w:r>
      <w:r>
        <w:rPr>
          <w:rFonts w:hint="cs"/>
          <w:rtl/>
        </w:rPr>
        <w:t>ם. אין טעם למשוך את זה, כי משיכת הזמן תעלה לעם ישראל כולו. בסוף זה בא מכיסי האזרחים - הרבה מאוד כסף.</w:t>
      </w:r>
    </w:p>
    <w:p w14:paraId="5A08887A" w14:textId="77777777" w:rsidR="00000000" w:rsidRDefault="00B6587A">
      <w:pPr>
        <w:pStyle w:val="a"/>
        <w:rPr>
          <w:rFonts w:hint="cs"/>
          <w:rtl/>
        </w:rPr>
      </w:pPr>
    </w:p>
    <w:p w14:paraId="14688957" w14:textId="77777777" w:rsidR="00000000" w:rsidRDefault="00B6587A">
      <w:pPr>
        <w:pStyle w:val="a"/>
        <w:rPr>
          <w:rFonts w:hint="cs"/>
          <w:rtl/>
        </w:rPr>
      </w:pPr>
      <w:r>
        <w:rPr>
          <w:rFonts w:hint="cs"/>
          <w:rtl/>
        </w:rPr>
        <w:t>לכן, אני רוצה לאחל לעובדי הנמלים ולכולם חג שמח, וגם לשר התחבורה וגם לאחרים. אם אפשר למצות את זה בעוד הידברות - זה חשוב וזה ראוי. אם לא - צריך ללכת למהלך ה</w:t>
      </w:r>
      <w:r>
        <w:rPr>
          <w:rFonts w:hint="cs"/>
          <w:rtl/>
        </w:rPr>
        <w:t>זה ולהעביר את החוק בקריאה שנייה ובקריאה שלישית וליישם אותו. תודה.</w:t>
      </w:r>
    </w:p>
    <w:p w14:paraId="096979FE" w14:textId="77777777" w:rsidR="00000000" w:rsidRDefault="00B6587A">
      <w:pPr>
        <w:pStyle w:val="a"/>
        <w:rPr>
          <w:rFonts w:hint="cs"/>
          <w:rtl/>
        </w:rPr>
      </w:pPr>
    </w:p>
    <w:p w14:paraId="2E79BF45" w14:textId="77777777" w:rsidR="00000000" w:rsidRDefault="00B6587A">
      <w:pPr>
        <w:pStyle w:val="ac"/>
        <w:rPr>
          <w:rtl/>
        </w:rPr>
      </w:pPr>
      <w:r>
        <w:rPr>
          <w:rFonts w:hint="eastAsia"/>
          <w:rtl/>
        </w:rPr>
        <w:t>יעקב</w:t>
      </w:r>
      <w:r>
        <w:rPr>
          <w:rtl/>
        </w:rPr>
        <w:t xml:space="preserve"> מרגי (ש"ס):</w:t>
      </w:r>
    </w:p>
    <w:p w14:paraId="0FAB842C" w14:textId="77777777" w:rsidR="00000000" w:rsidRDefault="00B6587A">
      <w:pPr>
        <w:pStyle w:val="a"/>
        <w:rPr>
          <w:rFonts w:hint="cs"/>
          <w:rtl/>
        </w:rPr>
      </w:pPr>
    </w:p>
    <w:p w14:paraId="41FA581D" w14:textId="77777777" w:rsidR="00000000" w:rsidRDefault="00B6587A">
      <w:pPr>
        <w:pStyle w:val="a"/>
        <w:rPr>
          <w:rFonts w:hint="cs"/>
          <w:rtl/>
        </w:rPr>
      </w:pPr>
      <w:r>
        <w:rPr>
          <w:rFonts w:hint="cs"/>
          <w:rtl/>
        </w:rPr>
        <w:t>רק בהידברות.</w:t>
      </w:r>
    </w:p>
    <w:p w14:paraId="3C1318FE" w14:textId="77777777" w:rsidR="00000000" w:rsidRDefault="00B6587A">
      <w:pPr>
        <w:pStyle w:val="a"/>
        <w:rPr>
          <w:rFonts w:hint="cs"/>
          <w:rtl/>
        </w:rPr>
      </w:pPr>
    </w:p>
    <w:p w14:paraId="43B2948D" w14:textId="77777777" w:rsidR="00000000" w:rsidRDefault="00B6587A">
      <w:pPr>
        <w:pStyle w:val="ad"/>
        <w:rPr>
          <w:rFonts w:hint="cs"/>
          <w:rtl/>
        </w:rPr>
      </w:pPr>
      <w:r>
        <w:rPr>
          <w:rFonts w:hint="cs"/>
          <w:rtl/>
        </w:rPr>
        <w:t>היו"ר יולי-יואל אדלשטיין:</w:t>
      </w:r>
    </w:p>
    <w:p w14:paraId="34F9BB9E" w14:textId="77777777" w:rsidR="00000000" w:rsidRDefault="00B6587A">
      <w:pPr>
        <w:pStyle w:val="a"/>
        <w:rPr>
          <w:rFonts w:hint="cs"/>
          <w:rtl/>
        </w:rPr>
      </w:pPr>
    </w:p>
    <w:p w14:paraId="6B9F606E" w14:textId="77777777" w:rsidR="00000000" w:rsidRDefault="00B6587A">
      <w:pPr>
        <w:pStyle w:val="a"/>
        <w:rPr>
          <w:rFonts w:hint="cs"/>
          <w:rtl/>
        </w:rPr>
      </w:pPr>
      <w:r>
        <w:rPr>
          <w:rFonts w:hint="cs"/>
          <w:rtl/>
        </w:rPr>
        <w:t>חבר הכנסת אריאל, תודה.</w:t>
      </w:r>
    </w:p>
    <w:p w14:paraId="5C435977" w14:textId="77777777" w:rsidR="00000000" w:rsidRDefault="00B6587A">
      <w:pPr>
        <w:pStyle w:val="a"/>
        <w:rPr>
          <w:rFonts w:hint="cs"/>
          <w:rtl/>
        </w:rPr>
      </w:pPr>
    </w:p>
    <w:p w14:paraId="1ECC0DAA" w14:textId="77777777" w:rsidR="00000000" w:rsidRDefault="00B6587A">
      <w:pPr>
        <w:pStyle w:val="SpeakerCon"/>
        <w:rPr>
          <w:rtl/>
        </w:rPr>
      </w:pPr>
      <w:bookmarkStart w:id="309" w:name="FS000000713T09_10_2003_15_24_18C"/>
      <w:bookmarkEnd w:id="309"/>
      <w:r>
        <w:rPr>
          <w:rtl/>
        </w:rPr>
        <w:t>אורי יהודה אריאל (האיחוד הלאומי - ישראל ביתנו):</w:t>
      </w:r>
    </w:p>
    <w:p w14:paraId="1534E7A9" w14:textId="77777777" w:rsidR="00000000" w:rsidRDefault="00B6587A">
      <w:pPr>
        <w:pStyle w:val="a"/>
        <w:rPr>
          <w:rtl/>
        </w:rPr>
      </w:pPr>
    </w:p>
    <w:p w14:paraId="29A7FB03" w14:textId="77777777" w:rsidR="00000000" w:rsidRDefault="00B6587A">
      <w:pPr>
        <w:pStyle w:val="a"/>
        <w:rPr>
          <w:rFonts w:hint="cs"/>
          <w:rtl/>
        </w:rPr>
      </w:pPr>
      <w:bookmarkStart w:id="310" w:name="FS000000713T09_10_2003_15_22_00"/>
      <w:bookmarkEnd w:id="310"/>
      <w:r>
        <w:rPr>
          <w:rFonts w:hint="cs"/>
          <w:rtl/>
        </w:rPr>
        <w:t>זה היה פחות משלוש דקות.</w:t>
      </w:r>
    </w:p>
    <w:p w14:paraId="2C5579E8" w14:textId="77777777" w:rsidR="00000000" w:rsidRDefault="00B6587A">
      <w:pPr>
        <w:pStyle w:val="a"/>
        <w:rPr>
          <w:rFonts w:hint="cs"/>
          <w:rtl/>
        </w:rPr>
      </w:pPr>
    </w:p>
    <w:p w14:paraId="66328E9F" w14:textId="77777777" w:rsidR="00000000" w:rsidRDefault="00B6587A">
      <w:pPr>
        <w:pStyle w:val="ad"/>
        <w:rPr>
          <w:rFonts w:hint="cs"/>
          <w:rtl/>
        </w:rPr>
      </w:pPr>
      <w:r>
        <w:rPr>
          <w:rFonts w:hint="cs"/>
          <w:rtl/>
        </w:rPr>
        <w:t>היו"ר יולי-יואל אדלשטיין:</w:t>
      </w:r>
    </w:p>
    <w:p w14:paraId="3C9665B2" w14:textId="77777777" w:rsidR="00000000" w:rsidRDefault="00B6587A">
      <w:pPr>
        <w:pStyle w:val="a"/>
        <w:rPr>
          <w:rFonts w:hint="cs"/>
          <w:rtl/>
        </w:rPr>
      </w:pPr>
      <w:bookmarkStart w:id="311" w:name="FS000000459T09_10_2003_15_20_08C"/>
      <w:r>
        <w:rPr>
          <w:rFonts w:hint="cs"/>
          <w:rtl/>
        </w:rPr>
        <w:t xml:space="preserve"> </w:t>
      </w:r>
    </w:p>
    <w:p w14:paraId="70C821C5" w14:textId="77777777" w:rsidR="00000000" w:rsidRDefault="00B6587A">
      <w:pPr>
        <w:pStyle w:val="a"/>
        <w:rPr>
          <w:rFonts w:hint="cs"/>
          <w:rtl/>
        </w:rPr>
      </w:pPr>
      <w:r>
        <w:rPr>
          <w:rFonts w:hint="cs"/>
          <w:rtl/>
        </w:rPr>
        <w:t>בשמו</w:t>
      </w:r>
      <w:r>
        <w:rPr>
          <w:rFonts w:hint="cs"/>
          <w:rtl/>
        </w:rPr>
        <w:t>נה שניות פחות. כל הכבוד לחבר הכנסת אורי אריאל. זו דוגמה אישית. חבר הכנסת דוד אזולאי, בבקשה. אחריו - חבר הכנסת מתן וילנאי.</w:t>
      </w:r>
    </w:p>
    <w:p w14:paraId="48C4870A" w14:textId="77777777" w:rsidR="00000000" w:rsidRDefault="00B6587A">
      <w:pPr>
        <w:pStyle w:val="a"/>
        <w:rPr>
          <w:rFonts w:hint="cs"/>
          <w:rtl/>
        </w:rPr>
      </w:pPr>
    </w:p>
    <w:p w14:paraId="367D69DE" w14:textId="77777777" w:rsidR="00000000" w:rsidRDefault="00B6587A">
      <w:pPr>
        <w:pStyle w:val="Speaker"/>
        <w:rPr>
          <w:rtl/>
        </w:rPr>
      </w:pPr>
      <w:bookmarkStart w:id="312" w:name="FS000000713T09_10_2003_15_26_57C"/>
      <w:bookmarkStart w:id="313" w:name="FS000000483T09_10_2003_15_27_01"/>
      <w:bookmarkEnd w:id="312"/>
      <w:bookmarkEnd w:id="313"/>
      <w:r>
        <w:rPr>
          <w:rtl/>
        </w:rPr>
        <w:t>דוד אזולאי (ש"ס):</w:t>
      </w:r>
    </w:p>
    <w:p w14:paraId="04533E52" w14:textId="77777777" w:rsidR="00000000" w:rsidRDefault="00B6587A">
      <w:pPr>
        <w:pStyle w:val="a"/>
        <w:rPr>
          <w:rtl/>
        </w:rPr>
      </w:pPr>
    </w:p>
    <w:p w14:paraId="088A8D02" w14:textId="77777777" w:rsidR="00000000" w:rsidRDefault="00B6587A">
      <w:pPr>
        <w:pStyle w:val="a"/>
        <w:rPr>
          <w:rFonts w:hint="cs"/>
          <w:rtl/>
        </w:rPr>
      </w:pPr>
      <w:r>
        <w:rPr>
          <w:rFonts w:hint="cs"/>
          <w:rtl/>
        </w:rPr>
        <w:t>אדוני היושב-ראש, חברי הכנסת, לצערי הרב, הממשלה הזאת, מיום תחילת כהונתה מחפשת כל הזמן עימותים וכל הזמן עם ציבורים א</w:t>
      </w:r>
      <w:r>
        <w:rPr>
          <w:rFonts w:hint="cs"/>
          <w:rtl/>
        </w:rPr>
        <w:t>חרים. הפעם זה עם עובדי הנמלים, כאשר לגבי אותם עובדי נמלים יש הסכם, וכל דרישתם היא אחת ויחידה: לבוא ולכבד את ההסכם. אבל הנה, הממשלה לא מוכנה להתחשב בשום הסכמים. יש לה רוב דורסני, והיא מנצלת אותו בכל הזדמנות. עושים את זה בלי שום בעיה ובלי שום חשש, למרות הפגי</w:t>
      </w:r>
      <w:r>
        <w:rPr>
          <w:rFonts w:hint="cs"/>
          <w:rtl/>
        </w:rPr>
        <w:t>עה הקשה.</w:t>
      </w:r>
    </w:p>
    <w:p w14:paraId="46504890" w14:textId="77777777" w:rsidR="00000000" w:rsidRDefault="00B6587A">
      <w:pPr>
        <w:pStyle w:val="a"/>
        <w:rPr>
          <w:rFonts w:hint="cs"/>
          <w:rtl/>
        </w:rPr>
      </w:pPr>
    </w:p>
    <w:p w14:paraId="10FC970E" w14:textId="77777777" w:rsidR="00000000" w:rsidRDefault="00B6587A">
      <w:pPr>
        <w:pStyle w:val="a"/>
        <w:rPr>
          <w:rFonts w:hint="cs"/>
          <w:rtl/>
        </w:rPr>
      </w:pPr>
      <w:r>
        <w:rPr>
          <w:rFonts w:hint="cs"/>
          <w:rtl/>
        </w:rPr>
        <w:t>יותר מכך - מזעיקים את הכנסת עם דרישה חצופה שאין דוגמתה להעביר את הצעת החוק הזאת בשלוש קריאות ביום אחד. חוצפה שאין דוגמתה. בפגרה. ממשלה דורסנית, ממשלה כוחנית, ממשלה רעה. המזל שלנו הוא שיש כנראה עוד איזה יהודי שפוי, יושב-ראש הכנסת, ייזכר לטוב, והוא</w:t>
      </w:r>
      <w:r>
        <w:rPr>
          <w:rFonts w:hint="cs"/>
          <w:rtl/>
        </w:rPr>
        <w:t xml:space="preserve"> עמד על שלו ואמר: אני לא אתן שנושא כל כך חשוב, כל כך רגיש וכל כך מרכזי, נחוקק אותו בצורה חפוזה ביום אחד בשלוש קריאות - לנצל את הרוב הדורס, וקדימה צְעד לרמוס את עובדי הנמלים. הם מזעיקים אותנו לפני חג הסוכות, לעזוב את כל העיסוקים עם הציבור שלנו ולבוא לכאן.</w:t>
      </w:r>
    </w:p>
    <w:p w14:paraId="453BA64A" w14:textId="77777777" w:rsidR="00000000" w:rsidRDefault="00B6587A">
      <w:pPr>
        <w:pStyle w:val="a"/>
        <w:rPr>
          <w:rFonts w:hint="cs"/>
          <w:rtl/>
        </w:rPr>
      </w:pPr>
    </w:p>
    <w:p w14:paraId="1C67332F" w14:textId="77777777" w:rsidR="00000000" w:rsidRDefault="00B6587A">
      <w:pPr>
        <w:pStyle w:val="a"/>
        <w:rPr>
          <w:rFonts w:hint="cs"/>
          <w:rtl/>
        </w:rPr>
      </w:pPr>
      <w:r>
        <w:rPr>
          <w:rFonts w:hint="cs"/>
          <w:rtl/>
        </w:rPr>
        <w:t>בכל אופן, אני חושב שאולי עדיין יש מישהו בממשלה הזאת שמסוגל להבין את רחשי הלב של הציבור ולהגיד: עד כאן. בואו ונעצור את העסק הזה. בואו ונעשה חושבים. כך קרה לנו באיחוד הרשויות, כשאנחנו כבר יודעים וכבר רואים את התוצאות בחקיקה החפוזה ולאן זה הוביל. גם כאן יש, ל</w:t>
      </w:r>
      <w:r>
        <w:rPr>
          <w:rFonts w:hint="cs"/>
          <w:rtl/>
        </w:rPr>
        <w:t>צערי הרב, אנשים בממשלה שלא רואים את הנולד.</w:t>
      </w:r>
    </w:p>
    <w:p w14:paraId="3E2364CC" w14:textId="77777777" w:rsidR="00000000" w:rsidRDefault="00B6587A">
      <w:pPr>
        <w:pStyle w:val="a"/>
        <w:rPr>
          <w:rFonts w:hint="cs"/>
          <w:rtl/>
        </w:rPr>
      </w:pPr>
    </w:p>
    <w:p w14:paraId="6EDEADF7" w14:textId="77777777" w:rsidR="00000000" w:rsidRDefault="00B6587A">
      <w:pPr>
        <w:pStyle w:val="a"/>
        <w:rPr>
          <w:rFonts w:hint="cs"/>
          <w:rtl/>
        </w:rPr>
      </w:pPr>
      <w:r>
        <w:rPr>
          <w:rFonts w:hint="cs"/>
          <w:rtl/>
        </w:rPr>
        <w:t>ברשותכם, אני רוצה להתייחס לנושא נוסף שהיה אתמול על סדר-היום, ואני מניח שהוא עומד על סדר-היום גם היום. חברי הכנסת של המפד"ל מאיימים בפרישה מהקואליציה. על מה? מה קרה לכם? על מה אתם רוצים לפרוש מהקואליציה? התחדש אתמ</w:t>
      </w:r>
      <w:r>
        <w:rPr>
          <w:rFonts w:hint="cs"/>
          <w:rtl/>
        </w:rPr>
        <w:t>ול משהו?</w:t>
      </w:r>
    </w:p>
    <w:p w14:paraId="6FC4BDFC" w14:textId="77777777" w:rsidR="00000000" w:rsidRDefault="00B6587A">
      <w:pPr>
        <w:pStyle w:val="a"/>
        <w:rPr>
          <w:rFonts w:hint="cs"/>
          <w:rtl/>
        </w:rPr>
      </w:pPr>
    </w:p>
    <w:p w14:paraId="69B9640E"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08406281" w14:textId="77777777" w:rsidR="00000000" w:rsidRDefault="00B6587A">
      <w:pPr>
        <w:pStyle w:val="a"/>
        <w:rPr>
          <w:rFonts w:hint="cs"/>
          <w:rtl/>
        </w:rPr>
      </w:pPr>
    </w:p>
    <w:p w14:paraId="290F942E" w14:textId="77777777" w:rsidR="00000000" w:rsidRDefault="00B6587A">
      <w:pPr>
        <w:pStyle w:val="a"/>
        <w:rPr>
          <w:rFonts w:hint="cs"/>
          <w:rtl/>
        </w:rPr>
      </w:pPr>
      <w:r>
        <w:rPr>
          <w:rFonts w:hint="cs"/>
          <w:rtl/>
        </w:rPr>
        <w:t>הסר דאגה מלבך.</w:t>
      </w:r>
    </w:p>
    <w:p w14:paraId="55B46DB8" w14:textId="77777777" w:rsidR="00000000" w:rsidRDefault="00B6587A">
      <w:pPr>
        <w:pStyle w:val="a"/>
        <w:rPr>
          <w:rFonts w:hint="cs"/>
          <w:rtl/>
        </w:rPr>
      </w:pPr>
    </w:p>
    <w:p w14:paraId="05E210DA" w14:textId="77777777" w:rsidR="00000000" w:rsidRDefault="00B6587A">
      <w:pPr>
        <w:pStyle w:val="SpeakerCon"/>
        <w:rPr>
          <w:rtl/>
        </w:rPr>
      </w:pPr>
      <w:bookmarkStart w:id="314" w:name="FS000000483T09_10_2003_15_33_31C"/>
      <w:bookmarkEnd w:id="314"/>
      <w:r>
        <w:rPr>
          <w:rtl/>
        </w:rPr>
        <w:t>דוד אזולאי (ש"ס):</w:t>
      </w:r>
    </w:p>
    <w:p w14:paraId="4CAD28FA" w14:textId="77777777" w:rsidR="00000000" w:rsidRDefault="00B6587A">
      <w:pPr>
        <w:pStyle w:val="a"/>
        <w:rPr>
          <w:rtl/>
        </w:rPr>
      </w:pPr>
    </w:p>
    <w:p w14:paraId="2A09D7FD" w14:textId="77777777" w:rsidR="00000000" w:rsidRDefault="00B6587A">
      <w:pPr>
        <w:pStyle w:val="a"/>
        <w:rPr>
          <w:rFonts w:hint="cs"/>
          <w:rtl/>
        </w:rPr>
      </w:pPr>
      <w:r>
        <w:rPr>
          <w:rFonts w:hint="cs"/>
          <w:rtl/>
        </w:rPr>
        <w:t>אני לא דואג למפד"לניקים. חבר הכנסת אורי אריאל, אל תדאג. האחרונים שאני אחשוד בהם שיקומו מחר וינטשו את מנעמי השלטון ואת הכיסאות הם המפד"ל. אל תדאג. אני לא דואג. בכל</w:t>
      </w:r>
      <w:r>
        <w:rPr>
          <w:rFonts w:hint="cs"/>
          <w:rtl/>
        </w:rPr>
        <w:t xml:space="preserve"> זאת, על מה הם מזדעקים? יש הסכם קואליציוני. הם חתומים על ההסכם הקואליציוני. כתובים ברחל בתך הקטנה כל הדברים הללו שדנים בהם בממשלה. על מה אתם זועקים? תראו מה קורה: שינוי רומסת פעם אחר פעם את היהדות ואת הדת במדינת ישראל, ואנשי המפד"ל יושבים ושותקים ומדי פעם </w:t>
      </w:r>
      <w:r>
        <w:rPr>
          <w:rFonts w:hint="cs"/>
          <w:rtl/>
        </w:rPr>
        <w:t>באים ב"נו-נו-נו, פורשים מהקואליציה". בא השר שאף פעם לא נמצא פה ותמיד בחוץ-לארץ, ששכחתי את שמו - -</w:t>
      </w:r>
    </w:p>
    <w:p w14:paraId="56AFBE3B" w14:textId="77777777" w:rsidR="00000000" w:rsidRDefault="00B6587A">
      <w:pPr>
        <w:pStyle w:val="a"/>
        <w:rPr>
          <w:rFonts w:hint="cs"/>
          <w:rtl/>
        </w:rPr>
      </w:pPr>
    </w:p>
    <w:p w14:paraId="2F21B58D" w14:textId="77777777" w:rsidR="00000000" w:rsidRDefault="00B6587A">
      <w:pPr>
        <w:pStyle w:val="ac"/>
        <w:rPr>
          <w:rtl/>
        </w:rPr>
      </w:pPr>
      <w:r>
        <w:rPr>
          <w:rFonts w:hint="eastAsia"/>
          <w:rtl/>
        </w:rPr>
        <w:t>ג</w:t>
      </w:r>
      <w:r>
        <w:rPr>
          <w:rtl/>
        </w:rPr>
        <w:t>'מאל זחאלקה (בל"ד):</w:t>
      </w:r>
    </w:p>
    <w:p w14:paraId="3B3EAD14" w14:textId="77777777" w:rsidR="00000000" w:rsidRDefault="00B6587A">
      <w:pPr>
        <w:pStyle w:val="a"/>
        <w:rPr>
          <w:rFonts w:hint="cs"/>
          <w:rtl/>
        </w:rPr>
      </w:pPr>
    </w:p>
    <w:p w14:paraId="6E829D59" w14:textId="77777777" w:rsidR="00000000" w:rsidRDefault="00B6587A">
      <w:pPr>
        <w:pStyle w:val="a"/>
        <w:rPr>
          <w:rFonts w:hint="cs"/>
          <w:rtl/>
        </w:rPr>
      </w:pPr>
      <w:r>
        <w:rPr>
          <w:rFonts w:hint="cs"/>
          <w:rtl/>
        </w:rPr>
        <w:t>אולמרט.</w:t>
      </w:r>
    </w:p>
    <w:p w14:paraId="23DB4B4E" w14:textId="77777777" w:rsidR="00000000" w:rsidRDefault="00B6587A">
      <w:pPr>
        <w:pStyle w:val="a"/>
        <w:rPr>
          <w:rFonts w:hint="cs"/>
          <w:rtl/>
        </w:rPr>
      </w:pPr>
    </w:p>
    <w:p w14:paraId="2EE4BF70" w14:textId="77777777" w:rsidR="00000000" w:rsidRDefault="00B6587A">
      <w:pPr>
        <w:pStyle w:val="SpeakerCon"/>
        <w:rPr>
          <w:rtl/>
        </w:rPr>
      </w:pPr>
      <w:bookmarkStart w:id="315" w:name="FS000000483T09_10_2003_15_36_03C"/>
      <w:bookmarkEnd w:id="315"/>
      <w:r>
        <w:rPr>
          <w:rtl/>
        </w:rPr>
        <w:t>דוד אזולאי (ש"ס):</w:t>
      </w:r>
    </w:p>
    <w:p w14:paraId="1890E5D6" w14:textId="77777777" w:rsidR="00000000" w:rsidRDefault="00B6587A">
      <w:pPr>
        <w:pStyle w:val="a"/>
        <w:rPr>
          <w:rtl/>
        </w:rPr>
      </w:pPr>
    </w:p>
    <w:p w14:paraId="09CDF46C" w14:textId="77777777" w:rsidR="00000000" w:rsidRDefault="00B6587A">
      <w:pPr>
        <w:pStyle w:val="a"/>
        <w:rPr>
          <w:rFonts w:hint="cs"/>
          <w:rtl/>
        </w:rPr>
      </w:pPr>
      <w:r>
        <w:rPr>
          <w:rFonts w:hint="cs"/>
          <w:rtl/>
        </w:rPr>
        <w:t>- - אולמרט, מלטף אותם באמירה: חבר'ה, בואו, יהיה בסדר. בואו ונעשה סולחה והכול יסתדר. הוא מושיב אותם ושותים כ</w:t>
      </w:r>
      <w:r>
        <w:rPr>
          <w:rFonts w:hint="cs"/>
          <w:rtl/>
        </w:rPr>
        <w:t>וס קפה, ועובדים עליהם עד הפעם הבאה.</w:t>
      </w:r>
    </w:p>
    <w:p w14:paraId="3D26971F" w14:textId="77777777" w:rsidR="00000000" w:rsidRDefault="00B6587A">
      <w:pPr>
        <w:pStyle w:val="a"/>
        <w:rPr>
          <w:rFonts w:hint="cs"/>
          <w:rtl/>
        </w:rPr>
      </w:pPr>
    </w:p>
    <w:p w14:paraId="0C804978" w14:textId="77777777" w:rsidR="00000000" w:rsidRDefault="00B6587A">
      <w:pPr>
        <w:pStyle w:val="a"/>
        <w:rPr>
          <w:rFonts w:hint="cs"/>
          <w:rtl/>
        </w:rPr>
      </w:pPr>
      <w:r>
        <w:rPr>
          <w:rFonts w:hint="cs"/>
          <w:rtl/>
        </w:rPr>
        <w:t>רבותי, אם זאת ממשלה, אני בוש ונכלם בממשלה רעה שפוגעת באזרחים שבחרו בה. תודה.</w:t>
      </w:r>
    </w:p>
    <w:p w14:paraId="308F45D4" w14:textId="77777777" w:rsidR="00000000" w:rsidRDefault="00B6587A">
      <w:pPr>
        <w:pStyle w:val="a"/>
        <w:rPr>
          <w:rFonts w:hint="cs"/>
          <w:rtl/>
        </w:rPr>
      </w:pPr>
    </w:p>
    <w:bookmarkEnd w:id="311"/>
    <w:p w14:paraId="0376A991" w14:textId="77777777" w:rsidR="00000000" w:rsidRDefault="00B6587A">
      <w:pPr>
        <w:pStyle w:val="ad"/>
        <w:rPr>
          <w:rFonts w:hint="cs"/>
          <w:rtl/>
        </w:rPr>
      </w:pPr>
      <w:r>
        <w:rPr>
          <w:rFonts w:hint="cs"/>
          <w:rtl/>
        </w:rPr>
        <w:t>היו"ר יולי-יואל אדלשטיין:</w:t>
      </w:r>
    </w:p>
    <w:p w14:paraId="7A53C117" w14:textId="77777777" w:rsidR="00000000" w:rsidRDefault="00B6587A">
      <w:pPr>
        <w:pStyle w:val="a"/>
        <w:rPr>
          <w:rFonts w:hint="cs"/>
          <w:rtl/>
        </w:rPr>
      </w:pPr>
    </w:p>
    <w:p w14:paraId="7A239001" w14:textId="77777777" w:rsidR="00000000" w:rsidRDefault="00B6587A">
      <w:pPr>
        <w:pStyle w:val="a"/>
        <w:rPr>
          <w:rFonts w:hint="cs"/>
          <w:rtl/>
        </w:rPr>
      </w:pPr>
      <w:r>
        <w:rPr>
          <w:rFonts w:hint="cs"/>
          <w:rtl/>
        </w:rPr>
        <w:t>חבר הכנסת אזולאי, תודה. חבר הכנסת מתן וילנאי, בבקשה. אחריו - חברי הכנסת יגאל יאסינוב, איוב קרא, רוני בר-און ומשה ג</w:t>
      </w:r>
      <w:r>
        <w:rPr>
          <w:rFonts w:hint="cs"/>
          <w:rtl/>
        </w:rPr>
        <w:t>פני.</w:t>
      </w:r>
    </w:p>
    <w:p w14:paraId="415871EC" w14:textId="77777777" w:rsidR="00000000" w:rsidRDefault="00B6587A">
      <w:pPr>
        <w:pStyle w:val="a"/>
        <w:rPr>
          <w:rFonts w:hint="cs"/>
          <w:rtl/>
        </w:rPr>
      </w:pPr>
    </w:p>
    <w:p w14:paraId="79173270" w14:textId="77777777" w:rsidR="00000000" w:rsidRDefault="00B6587A">
      <w:pPr>
        <w:pStyle w:val="Speaker"/>
        <w:rPr>
          <w:rtl/>
        </w:rPr>
      </w:pPr>
      <w:bookmarkStart w:id="316" w:name="FS000001067T09_10_2003_15_37_51"/>
      <w:bookmarkEnd w:id="316"/>
      <w:r>
        <w:rPr>
          <w:rFonts w:hint="eastAsia"/>
          <w:rtl/>
        </w:rPr>
        <w:t>מתן</w:t>
      </w:r>
      <w:r>
        <w:rPr>
          <w:rtl/>
        </w:rPr>
        <w:t xml:space="preserve"> וילנאי (העבודה-מימד):</w:t>
      </w:r>
    </w:p>
    <w:p w14:paraId="09F6EC60" w14:textId="77777777" w:rsidR="00000000" w:rsidRDefault="00B6587A">
      <w:pPr>
        <w:pStyle w:val="a"/>
        <w:rPr>
          <w:rFonts w:hint="cs"/>
          <w:rtl/>
        </w:rPr>
      </w:pPr>
    </w:p>
    <w:p w14:paraId="60D6D1C0" w14:textId="77777777" w:rsidR="00000000" w:rsidRDefault="00B6587A">
      <w:pPr>
        <w:pStyle w:val="a"/>
        <w:rPr>
          <w:rFonts w:hint="cs"/>
          <w:rtl/>
        </w:rPr>
      </w:pPr>
      <w:r>
        <w:rPr>
          <w:rFonts w:hint="cs"/>
          <w:rtl/>
        </w:rPr>
        <w:t>כבוד היושב-ראש, חברי חברי הכנסת, שנה טובה וחתימה טובה לכולנו. גם שר התחבורה עדיין עומד בחוץ.</w:t>
      </w:r>
    </w:p>
    <w:p w14:paraId="2C399967" w14:textId="77777777" w:rsidR="00000000" w:rsidRDefault="00B6587A">
      <w:pPr>
        <w:pStyle w:val="a"/>
        <w:rPr>
          <w:rFonts w:hint="cs"/>
          <w:rtl/>
        </w:rPr>
      </w:pPr>
    </w:p>
    <w:p w14:paraId="38BED86A" w14:textId="77777777" w:rsidR="00000000" w:rsidRDefault="00B6587A">
      <w:pPr>
        <w:pStyle w:val="ac"/>
        <w:rPr>
          <w:rtl/>
        </w:rPr>
      </w:pPr>
      <w:r>
        <w:rPr>
          <w:rFonts w:hint="eastAsia"/>
          <w:rtl/>
        </w:rPr>
        <w:t>שר</w:t>
      </w:r>
      <w:r>
        <w:rPr>
          <w:rtl/>
        </w:rPr>
        <w:t xml:space="preserve"> התחבורה אביגדור ליברמן:</w:t>
      </w:r>
    </w:p>
    <w:p w14:paraId="0C8125BD" w14:textId="77777777" w:rsidR="00000000" w:rsidRDefault="00B6587A">
      <w:pPr>
        <w:pStyle w:val="a"/>
        <w:rPr>
          <w:rFonts w:hint="cs"/>
          <w:rtl/>
        </w:rPr>
      </w:pPr>
    </w:p>
    <w:p w14:paraId="51918539" w14:textId="77777777" w:rsidR="00000000" w:rsidRDefault="00B6587A">
      <w:pPr>
        <w:pStyle w:val="a"/>
        <w:rPr>
          <w:rFonts w:hint="cs"/>
          <w:rtl/>
        </w:rPr>
      </w:pPr>
      <w:r>
        <w:rPr>
          <w:rFonts w:hint="cs"/>
          <w:rtl/>
        </w:rPr>
        <w:t>אני בפנים.</w:t>
      </w:r>
    </w:p>
    <w:p w14:paraId="56B0B313" w14:textId="77777777" w:rsidR="00000000" w:rsidRDefault="00B6587A">
      <w:pPr>
        <w:pStyle w:val="a"/>
        <w:rPr>
          <w:rFonts w:hint="cs"/>
          <w:rtl/>
        </w:rPr>
      </w:pPr>
    </w:p>
    <w:p w14:paraId="53D2B1CC" w14:textId="77777777" w:rsidR="00000000" w:rsidRDefault="00B6587A">
      <w:pPr>
        <w:pStyle w:val="SpeakerCon"/>
        <w:rPr>
          <w:rtl/>
        </w:rPr>
      </w:pPr>
      <w:bookmarkStart w:id="317" w:name="FS000001067T09_10_2003_15_37_55C"/>
      <w:bookmarkEnd w:id="317"/>
      <w:r>
        <w:rPr>
          <w:rtl/>
        </w:rPr>
        <w:t>מתן וילנאי (העבודה-מימד):</w:t>
      </w:r>
    </w:p>
    <w:p w14:paraId="54FBCD67" w14:textId="77777777" w:rsidR="00000000" w:rsidRDefault="00B6587A">
      <w:pPr>
        <w:pStyle w:val="a"/>
        <w:rPr>
          <w:rtl/>
        </w:rPr>
      </w:pPr>
    </w:p>
    <w:p w14:paraId="5B03D0A4" w14:textId="77777777" w:rsidR="00000000" w:rsidRDefault="00B6587A">
      <w:pPr>
        <w:pStyle w:val="a"/>
        <w:rPr>
          <w:rFonts w:hint="cs"/>
          <w:rtl/>
        </w:rPr>
      </w:pPr>
      <w:r>
        <w:rPr>
          <w:rFonts w:hint="cs"/>
          <w:rtl/>
        </w:rPr>
        <w:t>עם פתיחת השנה אנחנו רואים שלממשלת ישראל אין שום פתרון בשום נוש</w:t>
      </w:r>
      <w:r>
        <w:rPr>
          <w:rFonts w:hint="cs"/>
          <w:rtl/>
        </w:rPr>
        <w:t>א. אין נושא אחד שהממשלה הזאת מצליחה לטפל בו ולהגיע להישגים. אנחנו רואים שהשיטה היא כוחנית בלבד. מפעילים כוח. במקום שאין כוח מפעילים עוד יותר כוח, ואין שום פתרון - לא בתחום החברתי, לא בתחום הכלכלי ובוודאי לא בתחום הביטחוני. צריך להבין היטב, שאף פעם לא הפעלנ</w:t>
      </w:r>
      <w:r>
        <w:rPr>
          <w:rFonts w:hint="cs"/>
          <w:rtl/>
        </w:rPr>
        <w:t>ו בתחום הביטחוני את העוצמה שאנחנו מפעילים היום ואף פעם לא היו הישגים עלובים כאלה, ולא באשמת הצבא - הוא הטוב ביותר בעולם - אלא באשמת אלה שנותנים לו את ההנחיות. לכן, צריך להיות ברור לנו שבכוח לא מגיעים לשום מקום. יש מקומות שצריך להפעיל אותו עם אמצעים נוספים.</w:t>
      </w:r>
      <w:r>
        <w:rPr>
          <w:rFonts w:hint="cs"/>
          <w:rtl/>
        </w:rPr>
        <w:t xml:space="preserve"> מי שמפעיל כוח בלבד, זה יטפח בסוף על פניו, וזה בדיוק מה שקורה לממשלת ישראל בכל מקום שהיא נמצאת בו.</w:t>
      </w:r>
    </w:p>
    <w:p w14:paraId="3C6816D2" w14:textId="77777777" w:rsidR="00000000" w:rsidRDefault="00B6587A">
      <w:pPr>
        <w:pStyle w:val="a"/>
        <w:rPr>
          <w:rFonts w:hint="cs"/>
          <w:rtl/>
        </w:rPr>
      </w:pPr>
    </w:p>
    <w:p w14:paraId="004037B5" w14:textId="77777777" w:rsidR="00000000" w:rsidRDefault="00B6587A">
      <w:pPr>
        <w:pStyle w:val="a"/>
        <w:rPr>
          <w:rFonts w:hint="cs"/>
          <w:rtl/>
        </w:rPr>
      </w:pPr>
      <w:r>
        <w:rPr>
          <w:rFonts w:hint="cs"/>
          <w:rtl/>
        </w:rPr>
        <w:t>מדינת ישראל נמצאת בתהליך מתקדם של מעבר להיותה מדינת עולם שלישי, ולא רואים את זה. יש ניתוק מוחלט ממה שקורה בעם, ושמחים בהישגים, שציין אותם שר התחבורה ותמך בו</w:t>
      </w:r>
      <w:r>
        <w:rPr>
          <w:rFonts w:hint="cs"/>
          <w:rtl/>
        </w:rPr>
        <w:t xml:space="preserve"> חבר הכנסת אריאל, אבל העם לא מרגיש את זה. התחושה בציבור קשה. בצד תחומים שאנחנו נמצאים בהם בפסגת העולם, בעיקר בתחום המחקר המדעי ובהיי-טק, באותו זמן עצמו אנחנו נסוגים, החברה הישראלית, לחברה של עולם שלישי. </w:t>
      </w:r>
    </w:p>
    <w:p w14:paraId="3AA5BDD2" w14:textId="77777777" w:rsidR="00000000" w:rsidRDefault="00B6587A">
      <w:pPr>
        <w:pStyle w:val="a"/>
        <w:rPr>
          <w:rFonts w:hint="cs"/>
          <w:rtl/>
        </w:rPr>
      </w:pPr>
    </w:p>
    <w:p w14:paraId="036FFB6F" w14:textId="77777777" w:rsidR="00000000" w:rsidRDefault="00B6587A">
      <w:pPr>
        <w:pStyle w:val="a"/>
        <w:rPr>
          <w:rFonts w:hint="cs"/>
          <w:rtl/>
        </w:rPr>
      </w:pPr>
      <w:r>
        <w:rPr>
          <w:rFonts w:hint="cs"/>
          <w:rtl/>
        </w:rPr>
        <w:t>אנחנו מאבדים את הסולידריות החברתית. אנחנו פיתחנו פע</w:t>
      </w:r>
      <w:r>
        <w:rPr>
          <w:rFonts w:hint="cs"/>
          <w:rtl/>
        </w:rPr>
        <w:t>רים חסרי תקדים בהיסטוריה שלנו וחסרי תקדים בהיסטוריה העולמית בין אלה שיש להם לבין אלה שאין להם. איבדנו לחלוטין את הסולידריות החברתית שלנו, שהיא הרבה יותר חשובה מטנקים, ממטוסים ומהפעלה של צבא לביטחונה של  מדינת ישראל ולא לשום דבר אחר. חברה מפורקת, מפורדת ועם</w:t>
      </w:r>
      <w:r>
        <w:rPr>
          <w:rFonts w:hint="cs"/>
          <w:rtl/>
        </w:rPr>
        <w:t xml:space="preserve"> פערים גדולים היא חלשה יותר. זה מה שקורה לנו היום.</w:t>
      </w:r>
    </w:p>
    <w:p w14:paraId="7A0D8087" w14:textId="77777777" w:rsidR="00000000" w:rsidRDefault="00B6587A">
      <w:pPr>
        <w:pStyle w:val="a"/>
        <w:rPr>
          <w:rFonts w:hint="cs"/>
          <w:rtl/>
        </w:rPr>
      </w:pPr>
    </w:p>
    <w:p w14:paraId="7308A583" w14:textId="77777777" w:rsidR="00000000" w:rsidRDefault="00B6587A">
      <w:pPr>
        <w:pStyle w:val="a"/>
        <w:rPr>
          <w:rFonts w:hint="cs"/>
          <w:rtl/>
        </w:rPr>
      </w:pPr>
      <w:r>
        <w:rPr>
          <w:rFonts w:hint="cs"/>
          <w:rtl/>
        </w:rPr>
        <w:t>אני מציע להתחבר ולראות את המציאות. רשמתי לעצמי: 10,000 מקומות עבודה - 9 באוקטובר 2003. נבדוק את זה בפעם הראשונה ב-9 בפברואר 2004 ובפעם השנייה ב-9 באוקטובר 2004. אין מה לבדוק. אין שום סיכוי שזה יהיה, כי עד</w:t>
      </w:r>
      <w:r>
        <w:rPr>
          <w:rFonts w:hint="cs"/>
          <w:rtl/>
        </w:rPr>
        <w:t xml:space="preserve"> עכשיו לא ייצרו מקום עבודה אחד, אלא רק פחות ופחות כל הזמן. אז על מה אנחנו מדברים? אני מציע לממשלה לא להתנתק מהציבור ולהקשיב לו היטב ולשמוע מה קורה סביבנו.</w:t>
      </w:r>
    </w:p>
    <w:p w14:paraId="2DC29724" w14:textId="77777777" w:rsidR="00000000" w:rsidRDefault="00B6587A">
      <w:pPr>
        <w:pStyle w:val="a"/>
        <w:rPr>
          <w:rFonts w:hint="cs"/>
          <w:rtl/>
        </w:rPr>
      </w:pPr>
    </w:p>
    <w:p w14:paraId="1D2CFFFF" w14:textId="77777777" w:rsidR="00000000" w:rsidRDefault="00B6587A">
      <w:pPr>
        <w:pStyle w:val="a"/>
        <w:rPr>
          <w:rFonts w:hint="cs"/>
          <w:rtl/>
        </w:rPr>
      </w:pPr>
      <w:r>
        <w:rPr>
          <w:rFonts w:hint="cs"/>
          <w:rtl/>
        </w:rPr>
        <w:t xml:space="preserve">אני רוצה להעיר הערה אחרונה, כי אני שומע שהשעון מתקתק. האופוזיציה היא לא סכנה למדינה. האופוזיציה היא </w:t>
      </w:r>
      <w:r>
        <w:rPr>
          <w:rFonts w:hint="cs"/>
          <w:rtl/>
        </w:rPr>
        <w:t>יריבה בתחום הפוליטי כחלק ממערכת החיים הדמוקרטית שלנו. אבל מהרגע שלא לוחמים בה אלא מסיתים נגדה, זה מחוץ לכללי המשחק הדמוקרטי. ההסתה הזאת כבר עשתה משהו בישראל, ואני לא רוצה שנחזור לזה פעם נוספת. לכן, בעניין הזה - להיזהר. זה קצת מצביע על אובדן דרך, התלהמות מי</w:t>
      </w:r>
      <w:r>
        <w:rPr>
          <w:rFonts w:hint="cs"/>
          <w:rtl/>
        </w:rPr>
        <w:t>ותרת. אני מציע בעניין הזה לשמור על עצמנו בכללי המשחק הדמוקרטי הנאותים. שנה טובה.</w:t>
      </w:r>
    </w:p>
    <w:p w14:paraId="62658ACA" w14:textId="77777777" w:rsidR="00000000" w:rsidRDefault="00B6587A">
      <w:pPr>
        <w:pStyle w:val="a"/>
        <w:rPr>
          <w:rFonts w:hint="cs"/>
          <w:rtl/>
        </w:rPr>
      </w:pPr>
    </w:p>
    <w:p w14:paraId="6C8A4737" w14:textId="77777777" w:rsidR="00000000" w:rsidRDefault="00B6587A">
      <w:pPr>
        <w:pStyle w:val="ad"/>
        <w:rPr>
          <w:rFonts w:hint="cs"/>
          <w:rtl/>
        </w:rPr>
      </w:pPr>
      <w:r>
        <w:rPr>
          <w:rFonts w:hint="cs"/>
          <w:rtl/>
        </w:rPr>
        <w:t>היו"ר יולי-יואל אדלשטיין:</w:t>
      </w:r>
    </w:p>
    <w:p w14:paraId="0FDAEF09" w14:textId="77777777" w:rsidR="00000000" w:rsidRDefault="00B6587A">
      <w:pPr>
        <w:pStyle w:val="a"/>
        <w:rPr>
          <w:rFonts w:hint="cs"/>
          <w:rtl/>
        </w:rPr>
      </w:pPr>
    </w:p>
    <w:p w14:paraId="5D10EF07" w14:textId="77777777" w:rsidR="00000000" w:rsidRDefault="00B6587A">
      <w:pPr>
        <w:pStyle w:val="a"/>
        <w:rPr>
          <w:rFonts w:hint="cs"/>
          <w:rtl/>
        </w:rPr>
      </w:pPr>
      <w:r>
        <w:rPr>
          <w:rFonts w:hint="cs"/>
          <w:rtl/>
        </w:rPr>
        <w:t xml:space="preserve">תודה לחבר הכנסת מתן וילנאי. חבר הכנסת יאסינוב לא אתנו. חבר הכנסת איוב קרא. חבר הכנסת רוני בר-און. חבר הכנסת משה גפני. חברת הכנסת מלי פולישוק-בלוך. </w:t>
      </w:r>
      <w:r>
        <w:rPr>
          <w:rFonts w:hint="cs"/>
          <w:rtl/>
        </w:rPr>
        <w:t>חבר הכנסת חיים רמון. חבר הכנסת מאיר פרוש. חבר הכנסת עבד-אלמלכ דהאמשה.</w:t>
      </w:r>
    </w:p>
    <w:p w14:paraId="6DAED9AC" w14:textId="77777777" w:rsidR="00000000" w:rsidRDefault="00B6587A">
      <w:pPr>
        <w:pStyle w:val="a"/>
        <w:rPr>
          <w:rFonts w:hint="cs"/>
          <w:rtl/>
        </w:rPr>
      </w:pPr>
    </w:p>
    <w:p w14:paraId="67E19E88" w14:textId="77777777" w:rsidR="00000000" w:rsidRDefault="00B6587A">
      <w:pPr>
        <w:pStyle w:val="ac"/>
        <w:rPr>
          <w:rFonts w:hint="cs"/>
          <w:rtl/>
        </w:rPr>
      </w:pPr>
      <w:r>
        <w:rPr>
          <w:rFonts w:hint="eastAsia"/>
          <w:rtl/>
        </w:rPr>
        <w:t>יעקב</w:t>
      </w:r>
      <w:r>
        <w:rPr>
          <w:rtl/>
        </w:rPr>
        <w:t xml:space="preserve"> ליצמן (יהדות התורה):</w:t>
      </w:r>
    </w:p>
    <w:p w14:paraId="558BBBC5" w14:textId="77777777" w:rsidR="00000000" w:rsidRDefault="00B6587A">
      <w:pPr>
        <w:pStyle w:val="ac"/>
        <w:rPr>
          <w:rFonts w:hint="cs"/>
          <w:rtl/>
        </w:rPr>
      </w:pPr>
    </w:p>
    <w:p w14:paraId="6CAF51C6" w14:textId="77777777" w:rsidR="00000000" w:rsidRDefault="00B6587A">
      <w:pPr>
        <w:pStyle w:val="a"/>
        <w:rPr>
          <w:rFonts w:hint="cs"/>
          <w:rtl/>
        </w:rPr>
      </w:pPr>
    </w:p>
    <w:p w14:paraId="1CE117A3" w14:textId="77777777" w:rsidR="00000000" w:rsidRDefault="00B6587A">
      <w:pPr>
        <w:pStyle w:val="a"/>
        <w:rPr>
          <w:rFonts w:hint="cs"/>
          <w:rtl/>
        </w:rPr>
      </w:pPr>
      <w:r>
        <w:rPr>
          <w:rFonts w:hint="cs"/>
          <w:rtl/>
        </w:rPr>
        <w:t>אפשר להצביע.</w:t>
      </w:r>
    </w:p>
    <w:p w14:paraId="025481B0" w14:textId="77777777" w:rsidR="00000000" w:rsidRDefault="00B6587A">
      <w:pPr>
        <w:pStyle w:val="a"/>
        <w:rPr>
          <w:rFonts w:hint="cs"/>
          <w:rtl/>
        </w:rPr>
      </w:pPr>
    </w:p>
    <w:p w14:paraId="7EFFFC9F" w14:textId="77777777" w:rsidR="00000000" w:rsidRDefault="00B6587A">
      <w:pPr>
        <w:pStyle w:val="ad"/>
        <w:rPr>
          <w:rFonts w:hint="cs"/>
          <w:rtl/>
        </w:rPr>
      </w:pPr>
      <w:r>
        <w:rPr>
          <w:rFonts w:hint="cs"/>
          <w:rtl/>
        </w:rPr>
        <w:t>היו"ר יולי-יואל אדלשטיין:</w:t>
      </w:r>
    </w:p>
    <w:p w14:paraId="3D8B6F1A" w14:textId="77777777" w:rsidR="00000000" w:rsidRDefault="00B6587A">
      <w:pPr>
        <w:pStyle w:val="a"/>
        <w:rPr>
          <w:rFonts w:hint="cs"/>
          <w:rtl/>
        </w:rPr>
      </w:pPr>
    </w:p>
    <w:p w14:paraId="29321548" w14:textId="77777777" w:rsidR="00000000" w:rsidRDefault="00B6587A">
      <w:pPr>
        <w:pStyle w:val="a"/>
        <w:rPr>
          <w:rFonts w:hint="cs"/>
          <w:rtl/>
        </w:rPr>
      </w:pPr>
      <w:r>
        <w:rPr>
          <w:rFonts w:hint="cs"/>
          <w:rtl/>
        </w:rPr>
        <w:t>אם זה יהיה המצב, אנחנו נצטרך לצלצל להצבעה. אנחנו לא יכולים להצביע כמחטף, אבל אנחנו נצטרך לצלצל.</w:t>
      </w:r>
    </w:p>
    <w:p w14:paraId="01674706" w14:textId="77777777" w:rsidR="00000000" w:rsidRDefault="00B6587A">
      <w:pPr>
        <w:pStyle w:val="a"/>
        <w:rPr>
          <w:rFonts w:hint="cs"/>
          <w:rtl/>
        </w:rPr>
      </w:pPr>
    </w:p>
    <w:p w14:paraId="721C58D0" w14:textId="77777777" w:rsidR="00000000" w:rsidRDefault="00B6587A">
      <w:pPr>
        <w:pStyle w:val="ac"/>
        <w:rPr>
          <w:rtl/>
        </w:rPr>
      </w:pPr>
      <w:r>
        <w:rPr>
          <w:rFonts w:hint="eastAsia"/>
          <w:rtl/>
        </w:rPr>
        <w:t>ג</w:t>
      </w:r>
      <w:r>
        <w:rPr>
          <w:rtl/>
        </w:rPr>
        <w:t>'מאל זחאלקה (בל"ד)</w:t>
      </w:r>
      <w:r>
        <w:rPr>
          <w:rtl/>
        </w:rPr>
        <w:t>:</w:t>
      </w:r>
    </w:p>
    <w:p w14:paraId="44882723" w14:textId="77777777" w:rsidR="00000000" w:rsidRDefault="00B6587A">
      <w:pPr>
        <w:pStyle w:val="a"/>
        <w:rPr>
          <w:rFonts w:hint="cs"/>
          <w:rtl/>
        </w:rPr>
      </w:pPr>
    </w:p>
    <w:p w14:paraId="36524D98" w14:textId="77777777" w:rsidR="00000000" w:rsidRDefault="00B6587A">
      <w:pPr>
        <w:pStyle w:val="a"/>
        <w:rPr>
          <w:rFonts w:hint="cs"/>
          <w:rtl/>
        </w:rPr>
      </w:pPr>
      <w:r>
        <w:rPr>
          <w:rFonts w:hint="cs"/>
          <w:rtl/>
        </w:rPr>
        <w:t>צריך הפסקה כדי להצביע.</w:t>
      </w:r>
    </w:p>
    <w:p w14:paraId="0E779EEE" w14:textId="77777777" w:rsidR="00000000" w:rsidRDefault="00B6587A">
      <w:pPr>
        <w:pStyle w:val="a"/>
        <w:rPr>
          <w:rFonts w:hint="cs"/>
          <w:rtl/>
        </w:rPr>
      </w:pPr>
    </w:p>
    <w:p w14:paraId="1E18DAB8" w14:textId="77777777" w:rsidR="00000000" w:rsidRDefault="00B6587A">
      <w:pPr>
        <w:pStyle w:val="ac"/>
        <w:rPr>
          <w:rtl/>
        </w:rPr>
      </w:pPr>
      <w:r>
        <w:rPr>
          <w:rFonts w:hint="eastAsia"/>
          <w:rtl/>
        </w:rPr>
        <w:t>יעקב</w:t>
      </w:r>
      <w:r>
        <w:rPr>
          <w:rtl/>
        </w:rPr>
        <w:t xml:space="preserve"> ליצמן (יהדות התורה):</w:t>
      </w:r>
    </w:p>
    <w:p w14:paraId="3A8B788C" w14:textId="77777777" w:rsidR="00000000" w:rsidRDefault="00B6587A">
      <w:pPr>
        <w:pStyle w:val="a"/>
        <w:rPr>
          <w:rFonts w:hint="cs"/>
          <w:rtl/>
        </w:rPr>
      </w:pPr>
    </w:p>
    <w:p w14:paraId="139C5313" w14:textId="77777777" w:rsidR="00000000" w:rsidRDefault="00B6587A">
      <w:pPr>
        <w:pStyle w:val="a"/>
        <w:rPr>
          <w:rFonts w:hint="cs"/>
          <w:rtl/>
        </w:rPr>
      </w:pPr>
      <w:r>
        <w:rPr>
          <w:rFonts w:hint="cs"/>
          <w:rtl/>
        </w:rPr>
        <w:t xml:space="preserve">אין צורך בהפסקה הזאת.                                                                 </w:t>
      </w:r>
    </w:p>
    <w:p w14:paraId="6F2BCCED" w14:textId="77777777" w:rsidR="00000000" w:rsidRDefault="00B6587A">
      <w:pPr>
        <w:pStyle w:val="a"/>
        <w:rPr>
          <w:rFonts w:hint="cs"/>
          <w:color w:val="0000FF"/>
          <w:szCs w:val="28"/>
          <w:rtl/>
        </w:rPr>
      </w:pPr>
    </w:p>
    <w:p w14:paraId="7E6195CE" w14:textId="77777777" w:rsidR="00000000" w:rsidRDefault="00B6587A">
      <w:pPr>
        <w:pStyle w:val="ac"/>
        <w:rPr>
          <w:rtl/>
        </w:rPr>
      </w:pPr>
      <w:r>
        <w:rPr>
          <w:rFonts w:hint="eastAsia"/>
          <w:rtl/>
        </w:rPr>
        <w:t>אורי</w:t>
      </w:r>
      <w:r>
        <w:rPr>
          <w:rtl/>
        </w:rPr>
        <w:t xml:space="preserve"> יהודה אריאל (האיחוד הלאומי - ישראל ביתנו):</w:t>
      </w:r>
    </w:p>
    <w:p w14:paraId="00BD0DD4" w14:textId="77777777" w:rsidR="00000000" w:rsidRDefault="00B6587A">
      <w:pPr>
        <w:pStyle w:val="a"/>
        <w:rPr>
          <w:rFonts w:hint="cs"/>
          <w:rtl/>
        </w:rPr>
      </w:pPr>
    </w:p>
    <w:p w14:paraId="6FC83995" w14:textId="77777777" w:rsidR="00000000" w:rsidRDefault="00B6587A">
      <w:pPr>
        <w:pStyle w:val="a"/>
        <w:rPr>
          <w:rFonts w:hint="cs"/>
          <w:rtl/>
        </w:rPr>
      </w:pPr>
      <w:r>
        <w:rPr>
          <w:rFonts w:hint="cs"/>
          <w:rtl/>
        </w:rPr>
        <w:t xml:space="preserve">זהו, נגמרה הרשימה? </w:t>
      </w:r>
    </w:p>
    <w:p w14:paraId="6F55F27A" w14:textId="77777777" w:rsidR="00000000" w:rsidRDefault="00B6587A">
      <w:pPr>
        <w:pStyle w:val="a"/>
        <w:ind w:firstLine="0"/>
        <w:rPr>
          <w:rFonts w:hint="cs"/>
          <w:rtl/>
        </w:rPr>
      </w:pPr>
    </w:p>
    <w:p w14:paraId="4F442689" w14:textId="77777777" w:rsidR="00000000" w:rsidRDefault="00B6587A">
      <w:pPr>
        <w:pStyle w:val="ad"/>
        <w:rPr>
          <w:rtl/>
        </w:rPr>
      </w:pPr>
      <w:r>
        <w:rPr>
          <w:rtl/>
        </w:rPr>
        <w:t xml:space="preserve">היו"ר </w:t>
      </w:r>
      <w:r>
        <w:rPr>
          <w:rFonts w:hint="cs"/>
          <w:rtl/>
        </w:rPr>
        <w:t>יולי-יואל אדלשטיין</w:t>
      </w:r>
      <w:r>
        <w:rPr>
          <w:rtl/>
        </w:rPr>
        <w:t>:</w:t>
      </w:r>
    </w:p>
    <w:p w14:paraId="0487251F" w14:textId="77777777" w:rsidR="00000000" w:rsidRDefault="00B6587A">
      <w:pPr>
        <w:pStyle w:val="a"/>
        <w:rPr>
          <w:rtl/>
        </w:rPr>
      </w:pPr>
    </w:p>
    <w:p w14:paraId="4FA7D773" w14:textId="77777777" w:rsidR="00000000" w:rsidRDefault="00B6587A">
      <w:pPr>
        <w:pStyle w:val="a"/>
        <w:rPr>
          <w:rFonts w:hint="cs"/>
          <w:rtl/>
        </w:rPr>
      </w:pPr>
      <w:r>
        <w:rPr>
          <w:rFonts w:hint="cs"/>
          <w:rtl/>
        </w:rPr>
        <w:t>הרשימה כמעט נגמרה</w:t>
      </w:r>
      <w:r>
        <w:rPr>
          <w:rFonts w:hint="cs"/>
          <w:rtl/>
        </w:rPr>
        <w:t xml:space="preserve">. אני אולי יכול לטעון לזכותם של חברי הכנסת, שהם לא צפו התקדמות מהירה כזאת. אני חוזר - יגאל יאסינוב, איוב קרא, רוני בר-און, משה גפני, מלי פולישוק-בלוך, חיים רמון, מאיר פרוש, עבד-אלמאלכ דהאמשה. </w:t>
      </w:r>
    </w:p>
    <w:p w14:paraId="750131AA" w14:textId="77777777" w:rsidR="00000000" w:rsidRDefault="00B6587A">
      <w:pPr>
        <w:pStyle w:val="a"/>
        <w:ind w:firstLine="0"/>
        <w:rPr>
          <w:rFonts w:hint="cs"/>
          <w:rtl/>
        </w:rPr>
      </w:pPr>
    </w:p>
    <w:p w14:paraId="49DB2D42" w14:textId="77777777" w:rsidR="00000000" w:rsidRDefault="00B6587A">
      <w:pPr>
        <w:pStyle w:val="ac"/>
        <w:rPr>
          <w:rtl/>
        </w:rPr>
      </w:pPr>
      <w:r>
        <w:rPr>
          <w:rFonts w:hint="eastAsia"/>
          <w:rtl/>
        </w:rPr>
        <w:t>יעקב</w:t>
      </w:r>
      <w:r>
        <w:rPr>
          <w:rtl/>
        </w:rPr>
        <w:t xml:space="preserve"> ליצמן (יהדות התורה):</w:t>
      </w:r>
    </w:p>
    <w:p w14:paraId="78642965" w14:textId="77777777" w:rsidR="00000000" w:rsidRDefault="00B6587A">
      <w:pPr>
        <w:pStyle w:val="a"/>
        <w:rPr>
          <w:rFonts w:hint="cs"/>
          <w:rtl/>
        </w:rPr>
      </w:pPr>
    </w:p>
    <w:p w14:paraId="35950187" w14:textId="77777777" w:rsidR="00000000" w:rsidRDefault="00B6587A">
      <w:pPr>
        <w:pStyle w:val="a"/>
        <w:rPr>
          <w:rFonts w:hint="cs"/>
          <w:rtl/>
        </w:rPr>
      </w:pPr>
      <w:r>
        <w:rPr>
          <w:rFonts w:hint="cs"/>
          <w:rtl/>
        </w:rPr>
        <w:t xml:space="preserve">אז אפשר להצביע. </w:t>
      </w:r>
    </w:p>
    <w:p w14:paraId="30685902" w14:textId="77777777" w:rsidR="00000000" w:rsidRDefault="00B6587A">
      <w:pPr>
        <w:pStyle w:val="a"/>
        <w:ind w:firstLine="0"/>
        <w:rPr>
          <w:rFonts w:hint="cs"/>
          <w:rtl/>
        </w:rPr>
      </w:pPr>
    </w:p>
    <w:p w14:paraId="2E2B67B6" w14:textId="77777777" w:rsidR="00000000" w:rsidRDefault="00B6587A">
      <w:pPr>
        <w:pStyle w:val="ad"/>
        <w:rPr>
          <w:rtl/>
        </w:rPr>
      </w:pPr>
      <w:r>
        <w:rPr>
          <w:rtl/>
        </w:rPr>
        <w:t xml:space="preserve">היו"ר </w:t>
      </w:r>
      <w:r>
        <w:rPr>
          <w:rFonts w:hint="cs"/>
          <w:rtl/>
        </w:rPr>
        <w:t>יולי-יואל א</w:t>
      </w:r>
      <w:r>
        <w:rPr>
          <w:rFonts w:hint="cs"/>
          <w:rtl/>
        </w:rPr>
        <w:t>דלשטיין</w:t>
      </w:r>
      <w:r>
        <w:rPr>
          <w:rtl/>
        </w:rPr>
        <w:t>:</w:t>
      </w:r>
    </w:p>
    <w:p w14:paraId="52367D9E" w14:textId="77777777" w:rsidR="00000000" w:rsidRDefault="00B6587A">
      <w:pPr>
        <w:pStyle w:val="a"/>
        <w:rPr>
          <w:rtl/>
        </w:rPr>
      </w:pPr>
    </w:p>
    <w:p w14:paraId="0F7E01B3" w14:textId="77777777" w:rsidR="00000000" w:rsidRDefault="00B6587A">
      <w:pPr>
        <w:pStyle w:val="a"/>
        <w:rPr>
          <w:rFonts w:hint="cs"/>
          <w:rtl/>
        </w:rPr>
      </w:pPr>
      <w:r>
        <w:rPr>
          <w:rFonts w:hint="cs"/>
          <w:rtl/>
        </w:rPr>
        <w:t xml:space="preserve">עוד לא צלצלו, אבל כרגע ביקשתי מסגנית המזכיר לעשות זאת. היא לא יכולה לצלצל מפה, כפי שאתם יודעים. ואם מי מחברי הכנסת שכרגע קראתי בשמו יופיע, בינתיים ניתן לו את זכות הדיבור. </w:t>
      </w:r>
    </w:p>
    <w:p w14:paraId="7013E7B2" w14:textId="77777777" w:rsidR="00000000" w:rsidRDefault="00B6587A">
      <w:pPr>
        <w:pStyle w:val="a"/>
        <w:ind w:firstLine="0"/>
        <w:rPr>
          <w:rFonts w:hint="cs"/>
          <w:rtl/>
        </w:rPr>
      </w:pPr>
    </w:p>
    <w:p w14:paraId="46AC964B" w14:textId="77777777" w:rsidR="00000000" w:rsidRDefault="00B6587A">
      <w:pPr>
        <w:pStyle w:val="ac"/>
        <w:rPr>
          <w:rtl/>
        </w:rPr>
      </w:pPr>
      <w:r>
        <w:rPr>
          <w:rFonts w:hint="eastAsia"/>
          <w:rtl/>
        </w:rPr>
        <w:t>דוד</w:t>
      </w:r>
      <w:r>
        <w:rPr>
          <w:rtl/>
        </w:rPr>
        <w:t xml:space="preserve"> אזולאי (ש"ס):</w:t>
      </w:r>
    </w:p>
    <w:p w14:paraId="660E942F" w14:textId="77777777" w:rsidR="00000000" w:rsidRDefault="00B6587A">
      <w:pPr>
        <w:pStyle w:val="a"/>
        <w:rPr>
          <w:rFonts w:hint="cs"/>
          <w:rtl/>
        </w:rPr>
      </w:pPr>
    </w:p>
    <w:p w14:paraId="5857C037" w14:textId="77777777" w:rsidR="00000000" w:rsidRDefault="00B6587A">
      <w:pPr>
        <w:pStyle w:val="a"/>
        <w:rPr>
          <w:rFonts w:hint="cs"/>
          <w:rtl/>
        </w:rPr>
      </w:pPr>
      <w:r>
        <w:rPr>
          <w:rFonts w:hint="cs"/>
          <w:rtl/>
        </w:rPr>
        <w:t xml:space="preserve">אדוני היושב-ראש, אפשר לעלות עוד הפעם? </w:t>
      </w:r>
    </w:p>
    <w:p w14:paraId="3975E276" w14:textId="77777777" w:rsidR="00000000" w:rsidRDefault="00B6587A">
      <w:pPr>
        <w:pStyle w:val="a"/>
        <w:ind w:firstLine="0"/>
        <w:rPr>
          <w:rFonts w:hint="cs"/>
          <w:rtl/>
        </w:rPr>
      </w:pPr>
    </w:p>
    <w:p w14:paraId="7A7D9298" w14:textId="77777777" w:rsidR="00000000" w:rsidRDefault="00B6587A">
      <w:pPr>
        <w:pStyle w:val="ac"/>
        <w:rPr>
          <w:rtl/>
        </w:rPr>
      </w:pPr>
      <w:r>
        <w:rPr>
          <w:rFonts w:hint="eastAsia"/>
          <w:rtl/>
        </w:rPr>
        <w:t>יעקב</w:t>
      </w:r>
      <w:r>
        <w:rPr>
          <w:rtl/>
        </w:rPr>
        <w:t xml:space="preserve"> ליצמן (יה</w:t>
      </w:r>
      <w:r>
        <w:rPr>
          <w:rtl/>
        </w:rPr>
        <w:t>דות התורה):</w:t>
      </w:r>
    </w:p>
    <w:p w14:paraId="3E6DC73B" w14:textId="77777777" w:rsidR="00000000" w:rsidRDefault="00B6587A">
      <w:pPr>
        <w:pStyle w:val="a"/>
        <w:rPr>
          <w:rFonts w:hint="cs"/>
          <w:rtl/>
        </w:rPr>
      </w:pPr>
    </w:p>
    <w:p w14:paraId="1480FF93" w14:textId="77777777" w:rsidR="00000000" w:rsidRDefault="00B6587A">
      <w:pPr>
        <w:pStyle w:val="a"/>
        <w:rPr>
          <w:rFonts w:hint="cs"/>
          <w:rtl/>
        </w:rPr>
      </w:pPr>
      <w:r>
        <w:rPr>
          <w:rFonts w:hint="cs"/>
          <w:rtl/>
        </w:rPr>
        <w:t xml:space="preserve">אפשר למלא מקום של מישהו? </w:t>
      </w:r>
    </w:p>
    <w:p w14:paraId="33D9556A" w14:textId="77777777" w:rsidR="00000000" w:rsidRDefault="00B6587A">
      <w:pPr>
        <w:pStyle w:val="a"/>
        <w:ind w:firstLine="0"/>
        <w:rPr>
          <w:rFonts w:hint="cs"/>
          <w:rtl/>
        </w:rPr>
      </w:pPr>
    </w:p>
    <w:p w14:paraId="33AE8106" w14:textId="77777777" w:rsidR="00000000" w:rsidRDefault="00B6587A">
      <w:pPr>
        <w:pStyle w:val="ad"/>
        <w:rPr>
          <w:rtl/>
        </w:rPr>
      </w:pPr>
      <w:r>
        <w:rPr>
          <w:rtl/>
        </w:rPr>
        <w:t xml:space="preserve">היו"ר </w:t>
      </w:r>
      <w:r>
        <w:rPr>
          <w:rFonts w:hint="cs"/>
          <w:rtl/>
        </w:rPr>
        <w:t>יולי-יואל אדלשטיין</w:t>
      </w:r>
      <w:r>
        <w:rPr>
          <w:rtl/>
        </w:rPr>
        <w:t>:</w:t>
      </w:r>
    </w:p>
    <w:p w14:paraId="4898A1E4" w14:textId="77777777" w:rsidR="00000000" w:rsidRDefault="00B6587A">
      <w:pPr>
        <w:pStyle w:val="a"/>
        <w:ind w:firstLine="0"/>
        <w:rPr>
          <w:rFonts w:hint="cs"/>
          <w:rtl/>
        </w:rPr>
      </w:pPr>
    </w:p>
    <w:p w14:paraId="22877216" w14:textId="77777777" w:rsidR="00000000" w:rsidRDefault="00B6587A">
      <w:pPr>
        <w:pStyle w:val="a"/>
        <w:ind w:firstLine="0"/>
        <w:rPr>
          <w:rFonts w:hint="cs"/>
          <w:rtl/>
        </w:rPr>
      </w:pPr>
      <w:r>
        <w:rPr>
          <w:rFonts w:hint="cs"/>
          <w:rtl/>
        </w:rPr>
        <w:tab/>
        <w:t xml:space="preserve">חוששני שלא. הנה חבר הכנסת איוב קרא הגיע וזה אכן תורו. בבקשה, שלוש דקות לרשותך. </w:t>
      </w:r>
    </w:p>
    <w:p w14:paraId="413069B1" w14:textId="77777777" w:rsidR="00000000" w:rsidRDefault="00B6587A">
      <w:pPr>
        <w:pStyle w:val="Speaker"/>
        <w:rPr>
          <w:rFonts w:hint="cs"/>
          <w:rtl/>
        </w:rPr>
      </w:pPr>
      <w:bookmarkStart w:id="318" w:name="FS000000475T09_10_2003_15_32_45"/>
      <w:bookmarkEnd w:id="318"/>
    </w:p>
    <w:p w14:paraId="795391E0" w14:textId="77777777" w:rsidR="00000000" w:rsidRDefault="00B6587A">
      <w:pPr>
        <w:pStyle w:val="Speaker"/>
        <w:rPr>
          <w:rtl/>
        </w:rPr>
      </w:pPr>
      <w:r>
        <w:rPr>
          <w:rFonts w:hint="eastAsia"/>
          <w:rtl/>
        </w:rPr>
        <w:t>איוב</w:t>
      </w:r>
      <w:r>
        <w:rPr>
          <w:rtl/>
        </w:rPr>
        <w:t xml:space="preserve"> קרא (הליכוד):</w:t>
      </w:r>
    </w:p>
    <w:p w14:paraId="161031C4" w14:textId="77777777" w:rsidR="00000000" w:rsidRDefault="00B6587A">
      <w:pPr>
        <w:pStyle w:val="a"/>
        <w:rPr>
          <w:rFonts w:hint="cs"/>
          <w:rtl/>
        </w:rPr>
      </w:pPr>
    </w:p>
    <w:p w14:paraId="0651FB8E" w14:textId="77777777" w:rsidR="00000000" w:rsidRDefault="00B6587A">
      <w:pPr>
        <w:pStyle w:val="a"/>
        <w:rPr>
          <w:rFonts w:hint="cs"/>
          <w:rtl/>
        </w:rPr>
      </w:pPr>
      <w:r>
        <w:rPr>
          <w:rFonts w:hint="cs"/>
          <w:rtl/>
        </w:rPr>
        <w:t xml:space="preserve">אדוני היושב-ראש, כנסת נכבדה, בקשר לחוק הזה, מן ההתחלה חשבתי שצריך "לעשות חושבים", ללכת </w:t>
      </w:r>
      <w:r>
        <w:rPr>
          <w:rFonts w:hint="cs"/>
          <w:rtl/>
        </w:rPr>
        <w:t>לפשרה בנושא הקמת חברות ציבוריות, גם בנמל חיפה וגם בנמל אשדוד. אבל אני חושב שעמיר פרץ והסגנון שלו הביאו עלינו אתמול טרור חברתי לתוך בתינו. אתמול הגעתי לביתי בסביבות השעה 01:00, ואני מוצא הפגנה של כ-200 מכוניות שחוסמות לי את הכניסה לבית, כאשר משעות אחר-הצהרי</w:t>
      </w:r>
      <w:r>
        <w:rPr>
          <w:rFonts w:hint="cs"/>
          <w:rtl/>
        </w:rPr>
        <w:t>ים ועד לשעות הלילה המאוחרות השמיצו וקיללו אותי. אני לא יודע על מה, אפילו לא ידעתי עדיין את תוכן החוק, לא ידעתי מה קורה שם. הם שלחו בריונים סביב הבתים שלנו כדי לפגוע בנו, כדי לפגוע בסיכוי להבריא את כל המערך הזה. אני רוצה לומר לכם, עמיר פרץ, בשיטה הזאת, החטי</w:t>
      </w:r>
      <w:r>
        <w:rPr>
          <w:rFonts w:hint="cs"/>
          <w:rtl/>
        </w:rPr>
        <w:t xml:space="preserve">א את המטרה, כי אני הייתי אתו, הייתי אתו כי חשבתי שצריך "לעשות חושבים" לפני שהולכים למהלך כזה חשוב. הוא חשב שבטרור הזה הוא יוכל להשפיע עלינו או להביא אותנו למצב שאנחנו נשפיע על הממשלה. אם היתה לי התלבטות קודם בחוק הזה, אחרי הטרור שהרגשתי אתמול, הוא השיג את </w:t>
      </w:r>
      <w:r>
        <w:rPr>
          <w:rFonts w:hint="cs"/>
          <w:rtl/>
        </w:rPr>
        <w:t xml:space="preserve">ההיפך. אני מתכוון לתמוך בכל כוחי באיווט ליברמן, כדי שהחוק הזה יעבור, כדי שלא יהיה מצב שלא תהיה דמוקרטיה במדינת ישראל. </w:t>
      </w:r>
    </w:p>
    <w:p w14:paraId="122C37C7" w14:textId="77777777" w:rsidR="00000000" w:rsidRDefault="00B6587A">
      <w:pPr>
        <w:pStyle w:val="a"/>
        <w:rPr>
          <w:rFonts w:hint="cs"/>
          <w:rtl/>
        </w:rPr>
      </w:pPr>
    </w:p>
    <w:p w14:paraId="456481D1" w14:textId="77777777" w:rsidR="00000000" w:rsidRDefault="00B6587A">
      <w:pPr>
        <w:pStyle w:val="a"/>
        <w:rPr>
          <w:rFonts w:hint="cs"/>
          <w:rtl/>
        </w:rPr>
      </w:pPr>
      <w:r>
        <w:rPr>
          <w:rFonts w:hint="cs"/>
          <w:rtl/>
        </w:rPr>
        <w:t>אני אומר לכם, מה שראינו אתמול זה בדיוק ההיפך למה שמתכוונת האופוזיציה. לא תכריעו אותנו בכוח או תביאו אותנו למצב שנצביע אחרת. אני אתכם, רי</w:t>
      </w:r>
      <w:r>
        <w:rPr>
          <w:rFonts w:hint="cs"/>
          <w:rtl/>
        </w:rPr>
        <w:t>בונו של עולם. אני צריך להגיע למצב שאני לא יכול להיכנס לבית שלי? מאות אנשים עומדים בפתח של הבית, הילדים שלי לא ישנו, לא הלכו לבית-הספר היום. איזה מין דבר זה? ואני לא יודע במה חטאתי, מה אשמתי? אנשים מבשלים מחוץ לבית, מכינים קפה וממתינים שאני אגיע, אגיע ב-02:</w:t>
      </w:r>
      <w:r>
        <w:rPr>
          <w:rFonts w:hint="cs"/>
          <w:rtl/>
        </w:rPr>
        <w:t xml:space="preserve">00, שיהיה 02:00; בבוקר, בבוקר. 200 איש חוסמים את כל הכניסה. איזה מין דבר זה, איזו דמוקרטיה זאת, לאן הגענו? האם עמיר פרץ חושב שכך הוא ישתלט על המדינה? הרי הציבור מאס בסגנון הזה. </w:t>
      </w:r>
    </w:p>
    <w:p w14:paraId="3BD5156E" w14:textId="77777777" w:rsidR="00000000" w:rsidRDefault="00B6587A">
      <w:pPr>
        <w:pStyle w:val="a"/>
        <w:ind w:firstLine="0"/>
        <w:rPr>
          <w:rFonts w:hint="cs"/>
          <w:rtl/>
        </w:rPr>
      </w:pPr>
    </w:p>
    <w:p w14:paraId="78A3E304" w14:textId="77777777" w:rsidR="00000000" w:rsidRDefault="00B6587A">
      <w:pPr>
        <w:pStyle w:val="ad"/>
        <w:rPr>
          <w:rtl/>
        </w:rPr>
      </w:pPr>
      <w:r>
        <w:rPr>
          <w:rtl/>
        </w:rPr>
        <w:t xml:space="preserve">היו"ר </w:t>
      </w:r>
      <w:r>
        <w:rPr>
          <w:rFonts w:hint="cs"/>
          <w:rtl/>
        </w:rPr>
        <w:t>יולי-יואל אדלשטיין</w:t>
      </w:r>
      <w:r>
        <w:rPr>
          <w:rtl/>
        </w:rPr>
        <w:t>:</w:t>
      </w:r>
    </w:p>
    <w:p w14:paraId="42490A49" w14:textId="77777777" w:rsidR="00000000" w:rsidRDefault="00B6587A">
      <w:pPr>
        <w:pStyle w:val="a"/>
        <w:ind w:firstLine="0"/>
        <w:rPr>
          <w:rFonts w:hint="cs"/>
          <w:rtl/>
        </w:rPr>
      </w:pPr>
    </w:p>
    <w:p w14:paraId="071C79D9" w14:textId="77777777" w:rsidR="00000000" w:rsidRDefault="00B6587A">
      <w:pPr>
        <w:pStyle w:val="a"/>
        <w:ind w:firstLine="0"/>
        <w:rPr>
          <w:rFonts w:hint="cs"/>
          <w:rtl/>
        </w:rPr>
      </w:pPr>
      <w:r>
        <w:rPr>
          <w:rFonts w:hint="cs"/>
          <w:rtl/>
        </w:rPr>
        <w:tab/>
        <w:t>תודה.</w:t>
      </w:r>
    </w:p>
    <w:p w14:paraId="6A7B3FD0" w14:textId="77777777" w:rsidR="00000000" w:rsidRDefault="00B6587A">
      <w:pPr>
        <w:pStyle w:val="SpeakerCon"/>
        <w:rPr>
          <w:rFonts w:hint="cs"/>
          <w:rtl/>
        </w:rPr>
      </w:pPr>
      <w:bookmarkStart w:id="319" w:name="FS000000475T09_10_2003_15_38_49C"/>
      <w:bookmarkEnd w:id="319"/>
    </w:p>
    <w:p w14:paraId="154C016E" w14:textId="77777777" w:rsidR="00000000" w:rsidRDefault="00B6587A">
      <w:pPr>
        <w:pStyle w:val="SpeakerCon"/>
        <w:rPr>
          <w:rtl/>
        </w:rPr>
      </w:pPr>
      <w:r>
        <w:rPr>
          <w:rtl/>
        </w:rPr>
        <w:t>איוב קרא (הליכוד):</w:t>
      </w:r>
    </w:p>
    <w:p w14:paraId="1FDF9DE6" w14:textId="77777777" w:rsidR="00000000" w:rsidRDefault="00B6587A">
      <w:pPr>
        <w:pStyle w:val="a"/>
        <w:rPr>
          <w:rtl/>
        </w:rPr>
      </w:pPr>
    </w:p>
    <w:p w14:paraId="60B9383A" w14:textId="77777777" w:rsidR="00000000" w:rsidRDefault="00B6587A">
      <w:pPr>
        <w:pStyle w:val="a"/>
        <w:rPr>
          <w:rFonts w:hint="cs"/>
          <w:rtl/>
        </w:rPr>
      </w:pPr>
      <w:r>
        <w:rPr>
          <w:rFonts w:hint="cs"/>
          <w:rtl/>
        </w:rPr>
        <w:t>אני אומר לך, אדוני היו</w:t>
      </w:r>
      <w:r>
        <w:rPr>
          <w:rFonts w:hint="cs"/>
          <w:rtl/>
        </w:rPr>
        <w:t xml:space="preserve">שב-ראש, צריך גם חוק להסתדרות הזאת, להוציא אותה, כי כולם שם פרזיטים. צריך לחסל אותה, אין לה זכות קיום בימינו. </w:t>
      </w:r>
    </w:p>
    <w:p w14:paraId="3CAEE156" w14:textId="77777777" w:rsidR="00000000" w:rsidRDefault="00B6587A">
      <w:pPr>
        <w:pStyle w:val="a"/>
        <w:ind w:firstLine="0"/>
        <w:rPr>
          <w:rFonts w:hint="cs"/>
          <w:rtl/>
        </w:rPr>
      </w:pPr>
    </w:p>
    <w:p w14:paraId="1C077909" w14:textId="77777777" w:rsidR="00000000" w:rsidRDefault="00B6587A">
      <w:pPr>
        <w:pStyle w:val="ad"/>
        <w:rPr>
          <w:rtl/>
        </w:rPr>
      </w:pPr>
      <w:r>
        <w:rPr>
          <w:rtl/>
        </w:rPr>
        <w:t xml:space="preserve">היו"ר </w:t>
      </w:r>
      <w:r>
        <w:rPr>
          <w:rFonts w:hint="cs"/>
          <w:rtl/>
        </w:rPr>
        <w:t>יולי-יואל אדלשטיין</w:t>
      </w:r>
      <w:r>
        <w:rPr>
          <w:rtl/>
        </w:rPr>
        <w:t>:</w:t>
      </w:r>
    </w:p>
    <w:p w14:paraId="65BB0B1C" w14:textId="77777777" w:rsidR="00000000" w:rsidRDefault="00B6587A">
      <w:pPr>
        <w:pStyle w:val="a"/>
        <w:ind w:firstLine="0"/>
        <w:rPr>
          <w:rFonts w:hint="cs"/>
          <w:rtl/>
        </w:rPr>
      </w:pPr>
    </w:p>
    <w:p w14:paraId="53A61DE4" w14:textId="77777777" w:rsidR="00000000" w:rsidRDefault="00B6587A">
      <w:pPr>
        <w:pStyle w:val="a"/>
        <w:ind w:firstLine="0"/>
        <w:rPr>
          <w:rFonts w:hint="cs"/>
          <w:rtl/>
        </w:rPr>
      </w:pPr>
      <w:r>
        <w:rPr>
          <w:rFonts w:hint="cs"/>
          <w:rtl/>
        </w:rPr>
        <w:tab/>
        <w:t xml:space="preserve">תודה רבה לחבר הכנסת קרא. חברת הכנסת מלי פולישוק-בלוך, בבקשה. </w:t>
      </w:r>
    </w:p>
    <w:p w14:paraId="26D5A32C" w14:textId="77777777" w:rsidR="00000000" w:rsidRDefault="00B6587A">
      <w:pPr>
        <w:pStyle w:val="a"/>
        <w:ind w:firstLine="0"/>
        <w:rPr>
          <w:rFonts w:hint="cs"/>
          <w:rtl/>
        </w:rPr>
      </w:pPr>
    </w:p>
    <w:p w14:paraId="6CE1A5AD" w14:textId="77777777" w:rsidR="00000000" w:rsidRDefault="00B6587A">
      <w:pPr>
        <w:pStyle w:val="ac"/>
        <w:rPr>
          <w:rtl/>
        </w:rPr>
      </w:pPr>
      <w:r>
        <w:rPr>
          <w:rFonts w:hint="eastAsia"/>
          <w:rtl/>
        </w:rPr>
        <w:t>אבשלום</w:t>
      </w:r>
      <w:r>
        <w:rPr>
          <w:rtl/>
        </w:rPr>
        <w:t xml:space="preserve"> וילן (מרצ):</w:t>
      </w:r>
    </w:p>
    <w:p w14:paraId="279DBDC2" w14:textId="77777777" w:rsidR="00000000" w:rsidRDefault="00B6587A">
      <w:pPr>
        <w:pStyle w:val="a"/>
        <w:rPr>
          <w:rFonts w:hint="cs"/>
          <w:rtl/>
        </w:rPr>
      </w:pPr>
    </w:p>
    <w:p w14:paraId="69858222" w14:textId="77777777" w:rsidR="00000000" w:rsidRDefault="00B6587A">
      <w:pPr>
        <w:pStyle w:val="a"/>
        <w:rPr>
          <w:rFonts w:hint="cs"/>
          <w:rtl/>
        </w:rPr>
      </w:pPr>
      <w:r>
        <w:rPr>
          <w:rFonts w:hint="cs"/>
          <w:rtl/>
        </w:rPr>
        <w:t xml:space="preserve">היא האחרונה? </w:t>
      </w:r>
    </w:p>
    <w:p w14:paraId="41DE3735" w14:textId="77777777" w:rsidR="00000000" w:rsidRDefault="00B6587A">
      <w:pPr>
        <w:pStyle w:val="a"/>
        <w:ind w:firstLine="0"/>
        <w:rPr>
          <w:rFonts w:hint="cs"/>
          <w:rtl/>
        </w:rPr>
      </w:pPr>
    </w:p>
    <w:p w14:paraId="04F8B277" w14:textId="77777777" w:rsidR="00000000" w:rsidRDefault="00B6587A">
      <w:pPr>
        <w:pStyle w:val="ad"/>
        <w:rPr>
          <w:rtl/>
        </w:rPr>
      </w:pPr>
      <w:r>
        <w:rPr>
          <w:rtl/>
        </w:rPr>
        <w:t xml:space="preserve">היו"ר </w:t>
      </w:r>
      <w:r>
        <w:rPr>
          <w:rFonts w:hint="cs"/>
          <w:rtl/>
        </w:rPr>
        <w:t>יולי-יואל אדל</w:t>
      </w:r>
      <w:r>
        <w:rPr>
          <w:rFonts w:hint="cs"/>
          <w:rtl/>
        </w:rPr>
        <w:t>שטיין</w:t>
      </w:r>
      <w:r>
        <w:rPr>
          <w:rtl/>
        </w:rPr>
        <w:t>:</w:t>
      </w:r>
    </w:p>
    <w:p w14:paraId="53E33A46" w14:textId="77777777" w:rsidR="00000000" w:rsidRDefault="00B6587A">
      <w:pPr>
        <w:pStyle w:val="a"/>
        <w:ind w:firstLine="0"/>
        <w:rPr>
          <w:rFonts w:hint="cs"/>
          <w:rtl/>
        </w:rPr>
      </w:pPr>
    </w:p>
    <w:p w14:paraId="4F3F6E5D" w14:textId="77777777" w:rsidR="00000000" w:rsidRDefault="00B6587A">
      <w:pPr>
        <w:pStyle w:val="a"/>
        <w:ind w:firstLine="0"/>
        <w:rPr>
          <w:rFonts w:hint="cs"/>
          <w:rtl/>
        </w:rPr>
      </w:pPr>
      <w:r>
        <w:rPr>
          <w:rFonts w:hint="cs"/>
          <w:rtl/>
        </w:rPr>
        <w:tab/>
        <w:t xml:space="preserve">היא בעצם לא היתה באולם כשקראתי בשמה, אבל מכיוון שרק עכשיו מצלצלים אני מאפשר לה לדבר.  </w:t>
      </w:r>
    </w:p>
    <w:p w14:paraId="4F79C4F2" w14:textId="77777777" w:rsidR="00000000" w:rsidRDefault="00B6587A">
      <w:pPr>
        <w:pStyle w:val="a"/>
        <w:ind w:firstLine="0"/>
        <w:rPr>
          <w:rFonts w:hint="cs"/>
          <w:rtl/>
        </w:rPr>
      </w:pPr>
    </w:p>
    <w:p w14:paraId="0D85459E" w14:textId="77777777" w:rsidR="00000000" w:rsidRDefault="00B6587A">
      <w:pPr>
        <w:pStyle w:val="a"/>
        <w:ind w:firstLine="720"/>
        <w:rPr>
          <w:rFonts w:hint="cs"/>
          <w:rtl/>
        </w:rPr>
      </w:pPr>
      <w:r>
        <w:rPr>
          <w:rFonts w:hint="cs"/>
          <w:rtl/>
        </w:rPr>
        <w:t>חבר הכנסת קרא, יש לי עצה בשבילך. לשרים וחברי כנסת תושבי יהודה ושומרון זה אף פעם לא קורה, לא באים להפגין ליד הבתים שלהם. הבא את העצה בחשבון. שמעתי שליד כל בתי ה</w:t>
      </w:r>
      <w:r>
        <w:rPr>
          <w:rFonts w:hint="cs"/>
          <w:rtl/>
        </w:rPr>
        <w:t>שרים היו הפגנות, ליד הבית שלי תמיד היה שקט.</w:t>
      </w:r>
    </w:p>
    <w:p w14:paraId="4CCC7FBC" w14:textId="77777777" w:rsidR="00000000" w:rsidRDefault="00B6587A">
      <w:pPr>
        <w:pStyle w:val="a"/>
        <w:ind w:firstLine="720"/>
        <w:rPr>
          <w:rFonts w:hint="cs"/>
          <w:rtl/>
        </w:rPr>
      </w:pPr>
      <w:r>
        <w:rPr>
          <w:rFonts w:hint="cs"/>
          <w:rtl/>
        </w:rPr>
        <w:t xml:space="preserve"> </w:t>
      </w:r>
    </w:p>
    <w:p w14:paraId="5C4D381F" w14:textId="77777777" w:rsidR="00000000" w:rsidRDefault="00B6587A">
      <w:pPr>
        <w:pStyle w:val="SpeakerCon"/>
        <w:rPr>
          <w:rtl/>
        </w:rPr>
      </w:pPr>
      <w:bookmarkStart w:id="320" w:name="FS000000475T09_10_2003_15_41_07C"/>
      <w:bookmarkEnd w:id="320"/>
      <w:r>
        <w:rPr>
          <w:rtl/>
        </w:rPr>
        <w:t>איוב קרא (הליכוד):</w:t>
      </w:r>
    </w:p>
    <w:p w14:paraId="196EDB86" w14:textId="77777777" w:rsidR="00000000" w:rsidRDefault="00B6587A">
      <w:pPr>
        <w:pStyle w:val="a"/>
        <w:rPr>
          <w:rtl/>
        </w:rPr>
      </w:pPr>
    </w:p>
    <w:p w14:paraId="4CE86A7D" w14:textId="77777777" w:rsidR="00000000" w:rsidRDefault="00B6587A">
      <w:pPr>
        <w:pStyle w:val="a"/>
        <w:rPr>
          <w:rFonts w:hint="cs"/>
          <w:rtl/>
        </w:rPr>
      </w:pPr>
      <w:r>
        <w:rPr>
          <w:rFonts w:hint="cs"/>
          <w:rtl/>
        </w:rPr>
        <w:t xml:space="preserve">אני אחשוב על ההצעה שלך. </w:t>
      </w:r>
    </w:p>
    <w:p w14:paraId="0B4A09D7" w14:textId="77777777" w:rsidR="00000000" w:rsidRDefault="00B6587A">
      <w:pPr>
        <w:pStyle w:val="a"/>
        <w:ind w:firstLine="0"/>
        <w:rPr>
          <w:rFonts w:hint="cs"/>
          <w:rtl/>
        </w:rPr>
      </w:pPr>
    </w:p>
    <w:p w14:paraId="32683B13" w14:textId="77777777" w:rsidR="00000000" w:rsidRDefault="00B6587A">
      <w:pPr>
        <w:pStyle w:val="ad"/>
        <w:rPr>
          <w:rtl/>
        </w:rPr>
      </w:pPr>
      <w:r>
        <w:rPr>
          <w:rtl/>
        </w:rPr>
        <w:t xml:space="preserve">היו"ר </w:t>
      </w:r>
      <w:r>
        <w:rPr>
          <w:rFonts w:hint="cs"/>
          <w:rtl/>
        </w:rPr>
        <w:t>יולי-יואל אדלשטיין</w:t>
      </w:r>
      <w:r>
        <w:rPr>
          <w:rtl/>
        </w:rPr>
        <w:t>:</w:t>
      </w:r>
    </w:p>
    <w:p w14:paraId="63AF03B1" w14:textId="77777777" w:rsidR="00000000" w:rsidRDefault="00B6587A">
      <w:pPr>
        <w:pStyle w:val="a"/>
        <w:ind w:firstLine="0"/>
        <w:rPr>
          <w:rFonts w:hint="cs"/>
          <w:rtl/>
        </w:rPr>
      </w:pPr>
    </w:p>
    <w:p w14:paraId="4C2D9B8E" w14:textId="77777777" w:rsidR="00000000" w:rsidRDefault="00B6587A">
      <w:pPr>
        <w:pStyle w:val="a"/>
        <w:ind w:firstLine="0"/>
        <w:rPr>
          <w:rFonts w:hint="cs"/>
          <w:rtl/>
        </w:rPr>
      </w:pPr>
      <w:r>
        <w:rPr>
          <w:rFonts w:hint="cs"/>
          <w:rtl/>
        </w:rPr>
        <w:tab/>
        <w:t xml:space="preserve">בבקשה, גברתי. </w:t>
      </w:r>
    </w:p>
    <w:p w14:paraId="0CB572E7" w14:textId="77777777" w:rsidR="00000000" w:rsidRDefault="00B6587A">
      <w:pPr>
        <w:pStyle w:val="a"/>
        <w:ind w:firstLine="0"/>
        <w:rPr>
          <w:rFonts w:hint="cs"/>
          <w:rtl/>
        </w:rPr>
      </w:pPr>
    </w:p>
    <w:p w14:paraId="2805B301" w14:textId="77777777" w:rsidR="00000000" w:rsidRDefault="00B6587A">
      <w:pPr>
        <w:pStyle w:val="Speaker"/>
        <w:rPr>
          <w:rtl/>
        </w:rPr>
      </w:pPr>
      <w:bookmarkStart w:id="321" w:name="FS000001047T09_10_2003_15_41_27"/>
      <w:bookmarkEnd w:id="321"/>
      <w:r>
        <w:rPr>
          <w:rFonts w:hint="eastAsia"/>
          <w:rtl/>
        </w:rPr>
        <w:t>מל</w:t>
      </w:r>
      <w:r>
        <w:rPr>
          <w:rtl/>
        </w:rPr>
        <w:t xml:space="preserve"> פולישוק-בלוך (שינוי):</w:t>
      </w:r>
    </w:p>
    <w:p w14:paraId="7DB0F1D8" w14:textId="77777777" w:rsidR="00000000" w:rsidRDefault="00B6587A">
      <w:pPr>
        <w:pStyle w:val="a"/>
        <w:rPr>
          <w:rFonts w:hint="cs"/>
          <w:rtl/>
        </w:rPr>
      </w:pPr>
    </w:p>
    <w:p w14:paraId="083AEC6D" w14:textId="77777777" w:rsidR="00000000" w:rsidRDefault="00B6587A">
      <w:pPr>
        <w:pStyle w:val="a"/>
        <w:rPr>
          <w:rFonts w:hint="cs"/>
          <w:rtl/>
        </w:rPr>
      </w:pPr>
      <w:r>
        <w:rPr>
          <w:rFonts w:hint="cs"/>
          <w:rtl/>
        </w:rPr>
        <w:t xml:space="preserve">גם אני חוויתי אתמול את החוויות האלה. </w:t>
      </w:r>
    </w:p>
    <w:p w14:paraId="578CB5F0" w14:textId="77777777" w:rsidR="00000000" w:rsidRDefault="00B6587A">
      <w:pPr>
        <w:pStyle w:val="a"/>
        <w:rPr>
          <w:rFonts w:hint="cs"/>
          <w:rtl/>
        </w:rPr>
      </w:pPr>
    </w:p>
    <w:p w14:paraId="4C2C95B3" w14:textId="77777777" w:rsidR="00000000" w:rsidRDefault="00B6587A">
      <w:pPr>
        <w:pStyle w:val="a"/>
        <w:rPr>
          <w:rFonts w:hint="cs"/>
          <w:rtl/>
        </w:rPr>
      </w:pPr>
      <w:r>
        <w:rPr>
          <w:rFonts w:hint="cs"/>
          <w:rtl/>
        </w:rPr>
        <w:t>אדוני היושב-ראש, כנסת נכבדה, יש הרבה נושאים שראוי שיתקי</w:t>
      </w:r>
      <w:r>
        <w:rPr>
          <w:rFonts w:hint="cs"/>
          <w:rtl/>
        </w:rPr>
        <w:t>פו בהם את הממשלה הזאת. אני אומרת את זה לחברי מהאופוזיציה. שמענו חלק מהם, אומנם את יושב-ראש האופוזיציה, אבל הייתי מאוד עוזרת להם להתקיף את הממשלה על אי-בניית הגדר, על תוואי הגדר, על זה שאין למדינת ישראל גבול בכלל, על זה שבונים בניינים בהתנחלויות, אדוני היוש</w:t>
      </w:r>
      <w:r>
        <w:rPr>
          <w:rFonts w:hint="cs"/>
          <w:rtl/>
        </w:rPr>
        <w:t>ב-ראש, יש מספיק נושאים.</w:t>
      </w:r>
    </w:p>
    <w:p w14:paraId="6577C1E0" w14:textId="77777777" w:rsidR="00000000" w:rsidRDefault="00B6587A">
      <w:pPr>
        <w:pStyle w:val="a"/>
        <w:ind w:firstLine="0"/>
        <w:rPr>
          <w:rFonts w:hint="cs"/>
          <w:rtl/>
        </w:rPr>
      </w:pPr>
    </w:p>
    <w:p w14:paraId="3E55A403" w14:textId="77777777" w:rsidR="00000000" w:rsidRDefault="00B6587A">
      <w:pPr>
        <w:pStyle w:val="ac"/>
        <w:rPr>
          <w:rtl/>
        </w:rPr>
      </w:pPr>
      <w:r>
        <w:rPr>
          <w:rFonts w:hint="eastAsia"/>
          <w:rtl/>
        </w:rPr>
        <w:t>שלום</w:t>
      </w:r>
      <w:r>
        <w:rPr>
          <w:rtl/>
        </w:rPr>
        <w:t xml:space="preserve"> שמחון (העבודה-מימד):</w:t>
      </w:r>
    </w:p>
    <w:p w14:paraId="7681E7AB" w14:textId="77777777" w:rsidR="00000000" w:rsidRDefault="00B6587A">
      <w:pPr>
        <w:pStyle w:val="a"/>
        <w:rPr>
          <w:rFonts w:hint="cs"/>
          <w:rtl/>
        </w:rPr>
      </w:pPr>
    </w:p>
    <w:p w14:paraId="70A1907E" w14:textId="77777777" w:rsidR="00000000" w:rsidRDefault="00B6587A">
      <w:pPr>
        <w:pStyle w:val="a"/>
        <w:rPr>
          <w:rFonts w:hint="cs"/>
          <w:rtl/>
        </w:rPr>
      </w:pPr>
      <w:r>
        <w:rPr>
          <w:rFonts w:hint="cs"/>
          <w:rtl/>
        </w:rPr>
        <w:t xml:space="preserve">עכשיו מצאו תחליף לגדר. </w:t>
      </w:r>
    </w:p>
    <w:p w14:paraId="013117E8" w14:textId="77777777" w:rsidR="00000000" w:rsidRDefault="00B6587A">
      <w:pPr>
        <w:pStyle w:val="a"/>
        <w:ind w:firstLine="0"/>
        <w:rPr>
          <w:rFonts w:hint="cs"/>
          <w:rtl/>
        </w:rPr>
      </w:pPr>
    </w:p>
    <w:p w14:paraId="536EC292" w14:textId="77777777" w:rsidR="00000000" w:rsidRDefault="00B6587A">
      <w:pPr>
        <w:pStyle w:val="SpeakerCon"/>
        <w:rPr>
          <w:rtl/>
        </w:rPr>
      </w:pPr>
      <w:bookmarkStart w:id="322" w:name="FS000001047T09_10_2003_15_42_48C"/>
      <w:bookmarkEnd w:id="322"/>
      <w:r>
        <w:rPr>
          <w:rtl/>
        </w:rPr>
        <w:t>מל פולישוק-בלוך (שינוי):</w:t>
      </w:r>
    </w:p>
    <w:p w14:paraId="5B2B4A15" w14:textId="77777777" w:rsidR="00000000" w:rsidRDefault="00B6587A">
      <w:pPr>
        <w:pStyle w:val="a"/>
        <w:rPr>
          <w:rtl/>
        </w:rPr>
      </w:pPr>
    </w:p>
    <w:p w14:paraId="26C5F447" w14:textId="77777777" w:rsidR="00000000" w:rsidRDefault="00B6587A">
      <w:pPr>
        <w:pStyle w:val="a"/>
        <w:rPr>
          <w:rFonts w:hint="cs"/>
          <w:rtl/>
        </w:rPr>
      </w:pPr>
      <w:r>
        <w:rPr>
          <w:rFonts w:hint="cs"/>
          <w:rtl/>
        </w:rPr>
        <w:t>אז על מה האופוזיציה מוצאת לנכון להתקיף את הממשלה, על מי בדיוק היא באה להגן? זה מעניין, על חבורה של אנשים, תסלחו לי, בריונים, שמאז קום המדינה מחזיקים את ה</w:t>
      </w:r>
      <w:r>
        <w:rPr>
          <w:rFonts w:hint="cs"/>
          <w:rtl/>
        </w:rPr>
        <w:t xml:space="preserve">מדינה הזאת והמנהיגים שלה במקום כואב ופשוט סוגרים את השערים. סוגרים את השער מתי שבא להם, בבריונות לשמה. </w:t>
      </w:r>
    </w:p>
    <w:p w14:paraId="133909CF" w14:textId="77777777" w:rsidR="00000000" w:rsidRDefault="00B6587A">
      <w:pPr>
        <w:pStyle w:val="a"/>
        <w:rPr>
          <w:rFonts w:hint="cs"/>
          <w:rtl/>
        </w:rPr>
      </w:pPr>
    </w:p>
    <w:p w14:paraId="0E39FEA7" w14:textId="77777777" w:rsidR="00000000" w:rsidRDefault="00B6587A">
      <w:pPr>
        <w:pStyle w:val="a"/>
        <w:rPr>
          <w:rFonts w:hint="cs"/>
          <w:rtl/>
        </w:rPr>
      </w:pPr>
      <w:r>
        <w:rPr>
          <w:rFonts w:hint="cs"/>
          <w:rtl/>
        </w:rPr>
        <w:t>אנחנו עדיין זוכרים, אנחנו כולנו מספיק מבוגרים כדי לזכור את פרץ הקודם, פרץ האגדי, יהושע פרץ, שבשנות ה-70 סגר לנו את המדינה. עכשיו יש לנו פרץ אחר, עמיר פ</w:t>
      </w:r>
      <w:r>
        <w:rPr>
          <w:rFonts w:hint="cs"/>
          <w:rtl/>
        </w:rPr>
        <w:t xml:space="preserve">רץ. הפרץ מפרץ, השערים נסגרים מתי שמתחשק להם. </w:t>
      </w:r>
    </w:p>
    <w:p w14:paraId="61EB05D6" w14:textId="77777777" w:rsidR="00000000" w:rsidRDefault="00B6587A">
      <w:pPr>
        <w:pStyle w:val="a"/>
        <w:rPr>
          <w:rFonts w:hint="cs"/>
          <w:rtl/>
        </w:rPr>
      </w:pPr>
    </w:p>
    <w:p w14:paraId="104BD34A" w14:textId="77777777" w:rsidR="00000000" w:rsidRDefault="00B6587A">
      <w:pPr>
        <w:pStyle w:val="a"/>
        <w:rPr>
          <w:rFonts w:hint="cs"/>
          <w:rtl/>
        </w:rPr>
      </w:pPr>
      <w:r>
        <w:rPr>
          <w:rFonts w:hint="cs"/>
          <w:rtl/>
        </w:rPr>
        <w:t>על מי בדיוק ההסתדרות מגינה? אך ורק על הוועדים החזקים. הבוקר לקחתי מהדוח של הממונה על השכר: שכר ממוצע של פועל ברשות הנמלים - 31,469 שקלים, עלות שכר - 37,539 שקלים, שכר של פועל. מנהל עבודה - עלות שכר 60,663 שקלי</w:t>
      </w:r>
      <w:r>
        <w:rPr>
          <w:rFonts w:hint="cs"/>
          <w:rtl/>
        </w:rPr>
        <w:t xml:space="preserve">ם. ויש גם 65,000 שקל אם תחפשו טוב. בכיר - שכר ממוצע של 40,000 שקל, עלות שכר - 57,000 שקל. מנכ"לים זה עוד יותר. </w:t>
      </w:r>
    </w:p>
    <w:p w14:paraId="47F56A9D" w14:textId="77777777" w:rsidR="00000000" w:rsidRDefault="00B6587A">
      <w:pPr>
        <w:pStyle w:val="a"/>
        <w:ind w:firstLine="0"/>
        <w:rPr>
          <w:rFonts w:hint="cs"/>
          <w:rtl/>
        </w:rPr>
      </w:pPr>
    </w:p>
    <w:p w14:paraId="2D07F3BC" w14:textId="77777777" w:rsidR="00000000" w:rsidRDefault="00B6587A">
      <w:pPr>
        <w:pStyle w:val="ac"/>
        <w:rPr>
          <w:rtl/>
        </w:rPr>
      </w:pPr>
      <w:r>
        <w:rPr>
          <w:rFonts w:hint="eastAsia"/>
          <w:rtl/>
        </w:rPr>
        <w:t>אבשלום</w:t>
      </w:r>
      <w:r>
        <w:rPr>
          <w:rtl/>
        </w:rPr>
        <w:t xml:space="preserve"> וילן (מרצ):</w:t>
      </w:r>
    </w:p>
    <w:p w14:paraId="251E3FF3" w14:textId="77777777" w:rsidR="00000000" w:rsidRDefault="00B6587A">
      <w:pPr>
        <w:pStyle w:val="a"/>
        <w:rPr>
          <w:rFonts w:hint="cs"/>
          <w:rtl/>
        </w:rPr>
      </w:pPr>
    </w:p>
    <w:p w14:paraId="14882027" w14:textId="77777777" w:rsidR="00000000" w:rsidRDefault="00B6587A">
      <w:pPr>
        <w:pStyle w:val="a"/>
        <w:rPr>
          <w:rFonts w:hint="cs"/>
          <w:rtl/>
        </w:rPr>
      </w:pPr>
      <w:r>
        <w:rPr>
          <w:rFonts w:hint="cs"/>
          <w:rtl/>
        </w:rPr>
        <w:t xml:space="preserve">אם זה נכון, לא כדאי להיות בכנסת, כולנו צריכים לעבור לשם. </w:t>
      </w:r>
    </w:p>
    <w:p w14:paraId="45462799" w14:textId="77777777" w:rsidR="00000000" w:rsidRDefault="00B6587A">
      <w:pPr>
        <w:pStyle w:val="a"/>
        <w:ind w:firstLine="0"/>
        <w:rPr>
          <w:rFonts w:hint="cs"/>
          <w:rtl/>
        </w:rPr>
      </w:pPr>
    </w:p>
    <w:p w14:paraId="2F69F199" w14:textId="77777777" w:rsidR="00000000" w:rsidRDefault="00B6587A">
      <w:pPr>
        <w:pStyle w:val="SpeakerCon"/>
        <w:rPr>
          <w:rtl/>
        </w:rPr>
      </w:pPr>
      <w:bookmarkStart w:id="323" w:name="FS000001047T09_10_2003_15_46_40C"/>
      <w:bookmarkEnd w:id="323"/>
      <w:r>
        <w:rPr>
          <w:rtl/>
        </w:rPr>
        <w:t>מל פולישוק-בלוך (שינוי):</w:t>
      </w:r>
    </w:p>
    <w:p w14:paraId="0E664C55" w14:textId="77777777" w:rsidR="00000000" w:rsidRDefault="00B6587A">
      <w:pPr>
        <w:pStyle w:val="a"/>
        <w:rPr>
          <w:rtl/>
        </w:rPr>
      </w:pPr>
    </w:p>
    <w:p w14:paraId="058B12E1" w14:textId="77777777" w:rsidR="00000000" w:rsidRDefault="00B6587A">
      <w:pPr>
        <w:pStyle w:val="a"/>
        <w:rPr>
          <w:rFonts w:hint="cs"/>
          <w:rtl/>
        </w:rPr>
      </w:pPr>
      <w:r>
        <w:rPr>
          <w:rFonts w:hint="cs"/>
          <w:rtl/>
        </w:rPr>
        <w:t>בדיוק מה שרציתי להגיד לכם. תדע לך, חבר</w:t>
      </w:r>
      <w:r>
        <w:rPr>
          <w:rFonts w:hint="cs"/>
          <w:rtl/>
        </w:rPr>
        <w:t>י היקר,  שהסוורים, הסבלים, העובדים הפשוטים כביכול ברשות הנמלים, תמצא שהרבה מהם רואי-חשבון, עורכי-דין, כי שם מרוויחים הרבה יותר מאשר בכנסת, אפילו בסקטור הפרטי כעורכי-דין. תחפש - תמצא. מובן שאם אין לך אבא או אח שעובד שם, אין לך מה לחפש שם עבודה. אבא שלי, כשה</w:t>
      </w:r>
      <w:r>
        <w:rPr>
          <w:rFonts w:hint="cs"/>
          <w:rtl/>
        </w:rPr>
        <w:t xml:space="preserve">גיע לארץ, לפני הרבה מאוד שנים, היה סבל בנמל. לצערי, הוא לא נשאר שם. אז על אלה אתם מגינים, על אלה ששודדים לנו את הקופה הציבורית. </w:t>
      </w:r>
    </w:p>
    <w:p w14:paraId="435FE57B" w14:textId="77777777" w:rsidR="00000000" w:rsidRDefault="00B6587A">
      <w:pPr>
        <w:pStyle w:val="a"/>
        <w:rPr>
          <w:rFonts w:hint="cs"/>
          <w:rtl/>
        </w:rPr>
      </w:pPr>
    </w:p>
    <w:p w14:paraId="50F36BCF" w14:textId="77777777" w:rsidR="00000000" w:rsidRDefault="00B6587A">
      <w:pPr>
        <w:pStyle w:val="a"/>
        <w:rPr>
          <w:rFonts w:hint="cs"/>
          <w:rtl/>
        </w:rPr>
      </w:pPr>
      <w:r>
        <w:rPr>
          <w:rFonts w:hint="cs"/>
          <w:rtl/>
        </w:rPr>
        <w:t xml:space="preserve">אין לי ספק שצריך לפרק את רשות הנמלים לחברות נפרדות, אבל - וכאן יש אבל גדול - - - </w:t>
      </w:r>
    </w:p>
    <w:p w14:paraId="257BD305" w14:textId="77777777" w:rsidR="00000000" w:rsidRDefault="00B6587A">
      <w:pPr>
        <w:pStyle w:val="a"/>
        <w:ind w:firstLine="0"/>
        <w:rPr>
          <w:rFonts w:hint="cs"/>
          <w:rtl/>
        </w:rPr>
      </w:pPr>
    </w:p>
    <w:p w14:paraId="1A5B3319" w14:textId="77777777" w:rsidR="00000000" w:rsidRDefault="00B6587A">
      <w:pPr>
        <w:pStyle w:val="ac"/>
        <w:rPr>
          <w:rtl/>
        </w:rPr>
      </w:pPr>
      <w:r>
        <w:rPr>
          <w:rFonts w:hint="eastAsia"/>
          <w:rtl/>
        </w:rPr>
        <w:t>שלום</w:t>
      </w:r>
      <w:r>
        <w:rPr>
          <w:rtl/>
        </w:rPr>
        <w:t xml:space="preserve"> שמחון (העבודה-מימד):</w:t>
      </w:r>
    </w:p>
    <w:p w14:paraId="37C3F61D" w14:textId="77777777" w:rsidR="00000000" w:rsidRDefault="00B6587A">
      <w:pPr>
        <w:pStyle w:val="a"/>
        <w:rPr>
          <w:rFonts w:hint="cs"/>
          <w:rtl/>
        </w:rPr>
      </w:pPr>
    </w:p>
    <w:p w14:paraId="73C57A91" w14:textId="77777777" w:rsidR="00000000" w:rsidRDefault="00B6587A">
      <w:pPr>
        <w:pStyle w:val="a"/>
        <w:rPr>
          <w:rFonts w:hint="cs"/>
          <w:rtl/>
        </w:rPr>
      </w:pPr>
      <w:r>
        <w:rPr>
          <w:rFonts w:hint="cs"/>
          <w:rtl/>
        </w:rPr>
        <w:t>אנחנו מוחים על ה</w:t>
      </w:r>
      <w:r>
        <w:rPr>
          <w:rFonts w:hint="cs"/>
          <w:rtl/>
        </w:rPr>
        <w:t xml:space="preserve">דרך. </w:t>
      </w:r>
    </w:p>
    <w:p w14:paraId="79FC0A2D" w14:textId="77777777" w:rsidR="00000000" w:rsidRDefault="00B6587A">
      <w:pPr>
        <w:pStyle w:val="a"/>
        <w:ind w:firstLine="0"/>
        <w:rPr>
          <w:rFonts w:hint="cs"/>
          <w:rtl/>
        </w:rPr>
      </w:pPr>
    </w:p>
    <w:p w14:paraId="551F6A24" w14:textId="77777777" w:rsidR="00000000" w:rsidRDefault="00B6587A">
      <w:pPr>
        <w:pStyle w:val="SpeakerCon"/>
        <w:rPr>
          <w:rtl/>
        </w:rPr>
      </w:pPr>
      <w:bookmarkStart w:id="324" w:name="FS000001047T09_10_2003_15_49_44C"/>
      <w:bookmarkEnd w:id="324"/>
      <w:r>
        <w:rPr>
          <w:rtl/>
        </w:rPr>
        <w:t>מל פולישוק-בלוך (שינוי):</w:t>
      </w:r>
    </w:p>
    <w:p w14:paraId="3137C26B" w14:textId="77777777" w:rsidR="00000000" w:rsidRDefault="00B6587A">
      <w:pPr>
        <w:pStyle w:val="a"/>
        <w:rPr>
          <w:rtl/>
        </w:rPr>
      </w:pPr>
    </w:p>
    <w:p w14:paraId="432A4675" w14:textId="77777777" w:rsidR="00000000" w:rsidRDefault="00B6587A">
      <w:pPr>
        <w:pStyle w:val="a"/>
        <w:rPr>
          <w:rFonts w:hint="cs"/>
          <w:rtl/>
        </w:rPr>
      </w:pPr>
      <w:r>
        <w:rPr>
          <w:rFonts w:hint="cs"/>
          <w:rtl/>
        </w:rPr>
        <w:t xml:space="preserve">ידידי היקר, הגעתי ל"אבל". אני טוענת שהממשלה לא מיצתה את כל הדרכים לעשות את המהפך הזה, שהוא חיוני. היא לא עשתה הכול להגיע להידברות. </w:t>
      </w:r>
    </w:p>
    <w:p w14:paraId="47DDCA33" w14:textId="77777777" w:rsidR="00000000" w:rsidRDefault="00B6587A">
      <w:pPr>
        <w:pStyle w:val="a"/>
        <w:rPr>
          <w:rFonts w:hint="cs"/>
          <w:rtl/>
        </w:rPr>
      </w:pPr>
    </w:p>
    <w:p w14:paraId="22A2DC3F" w14:textId="77777777" w:rsidR="00000000" w:rsidRDefault="00B6587A">
      <w:pPr>
        <w:pStyle w:val="a"/>
        <w:rPr>
          <w:rFonts w:hint="cs"/>
          <w:rtl/>
        </w:rPr>
      </w:pPr>
      <w:r>
        <w:rPr>
          <w:rFonts w:hint="cs"/>
          <w:rtl/>
        </w:rPr>
        <w:t>אני שאלתי את שר המשפטים, למה לא מוציאים צווי ריתוק. זה מתבקש, המשק הולך להתמוטט, למה אין צ</w:t>
      </w:r>
      <w:r>
        <w:rPr>
          <w:rFonts w:hint="cs"/>
          <w:rtl/>
        </w:rPr>
        <w:t xml:space="preserve">ווי ריתוק? אז גם שר המשפטים הודה שאין לו האפשרות כי לא עשו כמה תהליכים כדי להגיע למצב שבית-המשפט יאפשר צווי ריתוק. </w:t>
      </w:r>
    </w:p>
    <w:p w14:paraId="5CE82EEF" w14:textId="77777777" w:rsidR="00000000" w:rsidRDefault="00B6587A">
      <w:pPr>
        <w:pStyle w:val="a"/>
        <w:ind w:firstLine="0"/>
        <w:rPr>
          <w:rFonts w:hint="cs"/>
          <w:rtl/>
        </w:rPr>
      </w:pPr>
      <w:bookmarkStart w:id="325" w:name="FS000001047T09_10_2003_15_51_39C"/>
      <w:bookmarkEnd w:id="325"/>
    </w:p>
    <w:p w14:paraId="525D5CB1" w14:textId="77777777" w:rsidR="00000000" w:rsidRDefault="00B6587A">
      <w:pPr>
        <w:pStyle w:val="ac"/>
        <w:rPr>
          <w:rtl/>
        </w:rPr>
      </w:pPr>
      <w:r>
        <w:rPr>
          <w:rFonts w:hint="eastAsia"/>
          <w:rtl/>
        </w:rPr>
        <w:t>שלום</w:t>
      </w:r>
      <w:r>
        <w:rPr>
          <w:rtl/>
        </w:rPr>
        <w:t xml:space="preserve"> שמחון (העבודה-מימד):</w:t>
      </w:r>
    </w:p>
    <w:p w14:paraId="62B9D248" w14:textId="77777777" w:rsidR="00000000" w:rsidRDefault="00B6587A">
      <w:pPr>
        <w:pStyle w:val="a"/>
        <w:rPr>
          <w:rFonts w:hint="cs"/>
          <w:rtl/>
        </w:rPr>
      </w:pPr>
    </w:p>
    <w:p w14:paraId="0DC50826" w14:textId="77777777" w:rsidR="00000000" w:rsidRDefault="00B6587A">
      <w:pPr>
        <w:pStyle w:val="a"/>
        <w:rPr>
          <w:rFonts w:hint="cs"/>
          <w:rtl/>
        </w:rPr>
      </w:pPr>
      <w:r>
        <w:rPr>
          <w:rFonts w:hint="cs"/>
          <w:rtl/>
        </w:rPr>
        <w:t xml:space="preserve">חשבתי שהוא עסוק בצווי ריתוק לרבנים. </w:t>
      </w:r>
    </w:p>
    <w:p w14:paraId="5AD6542C" w14:textId="77777777" w:rsidR="00000000" w:rsidRDefault="00B6587A">
      <w:pPr>
        <w:pStyle w:val="a"/>
        <w:ind w:firstLine="0"/>
        <w:rPr>
          <w:rFonts w:hint="cs"/>
          <w:rtl/>
        </w:rPr>
      </w:pPr>
    </w:p>
    <w:p w14:paraId="6B6808EE" w14:textId="77777777" w:rsidR="00000000" w:rsidRDefault="00B6587A">
      <w:pPr>
        <w:pStyle w:val="SpeakerCon"/>
        <w:rPr>
          <w:rtl/>
        </w:rPr>
      </w:pPr>
      <w:bookmarkStart w:id="326" w:name="FS000001047T09_10_2003_15_52_24C"/>
      <w:bookmarkEnd w:id="326"/>
      <w:r>
        <w:rPr>
          <w:rtl/>
        </w:rPr>
        <w:t>מל פולישוק-בלוך (שינוי):</w:t>
      </w:r>
    </w:p>
    <w:p w14:paraId="112B7059" w14:textId="77777777" w:rsidR="00000000" w:rsidRDefault="00B6587A">
      <w:pPr>
        <w:pStyle w:val="a"/>
        <w:rPr>
          <w:rtl/>
        </w:rPr>
      </w:pPr>
    </w:p>
    <w:p w14:paraId="4A81D0BC" w14:textId="77777777" w:rsidR="00000000" w:rsidRDefault="00B6587A">
      <w:pPr>
        <w:pStyle w:val="a"/>
        <w:rPr>
          <w:rFonts w:hint="cs"/>
          <w:rtl/>
        </w:rPr>
      </w:pPr>
      <w:r>
        <w:rPr>
          <w:rFonts w:hint="cs"/>
          <w:rtl/>
        </w:rPr>
        <w:t xml:space="preserve">זה סיפור אחר. </w:t>
      </w:r>
    </w:p>
    <w:p w14:paraId="7131A44B" w14:textId="77777777" w:rsidR="00000000" w:rsidRDefault="00B6587A">
      <w:pPr>
        <w:pStyle w:val="a"/>
        <w:rPr>
          <w:rFonts w:hint="cs"/>
          <w:rtl/>
        </w:rPr>
      </w:pPr>
    </w:p>
    <w:p w14:paraId="1878D5F2" w14:textId="77777777" w:rsidR="00000000" w:rsidRDefault="00B6587A">
      <w:pPr>
        <w:pStyle w:val="a"/>
        <w:rPr>
          <w:rFonts w:hint="cs"/>
          <w:rtl/>
        </w:rPr>
      </w:pPr>
      <w:r>
        <w:rPr>
          <w:rFonts w:hint="cs"/>
          <w:rtl/>
        </w:rPr>
        <w:t>חבל שהשר איננו פה, אבל אני מתפלא</w:t>
      </w:r>
      <w:r>
        <w:rPr>
          <w:rFonts w:hint="cs"/>
          <w:rtl/>
        </w:rPr>
        <w:t xml:space="preserve">ת על שר התחבורה וגם על שר האוצר, האם הם באמת חשבו שהמהלך הזה יעבור בשירה ובמחולות של אנשי הנמלים? אני פשוט לא מבינה את זה. הרי היה ברור שיהיו שביתות, עיצומים, הפגנות, זה היה ברור לכל אחד. כשהולכים למהלך כזה,  מכינים את הכול. </w:t>
      </w:r>
    </w:p>
    <w:p w14:paraId="6EB472C3" w14:textId="77777777" w:rsidR="00000000" w:rsidRDefault="00B6587A">
      <w:pPr>
        <w:pStyle w:val="a"/>
        <w:rPr>
          <w:rFonts w:hint="cs"/>
          <w:rtl/>
        </w:rPr>
      </w:pPr>
    </w:p>
    <w:p w14:paraId="1BA3987B" w14:textId="77777777" w:rsidR="00000000" w:rsidRDefault="00B6587A">
      <w:pPr>
        <w:pStyle w:val="a"/>
        <w:rPr>
          <w:rFonts w:hint="cs"/>
          <w:rtl/>
        </w:rPr>
      </w:pPr>
      <w:r>
        <w:rPr>
          <w:rFonts w:hint="cs"/>
          <w:rtl/>
        </w:rPr>
        <w:t xml:space="preserve">זה ימשיך עוד, הצלצול הזה? </w:t>
      </w:r>
    </w:p>
    <w:p w14:paraId="6E1D610D" w14:textId="77777777" w:rsidR="00000000" w:rsidRDefault="00B6587A">
      <w:pPr>
        <w:pStyle w:val="a"/>
        <w:ind w:firstLine="0"/>
        <w:rPr>
          <w:rFonts w:hint="cs"/>
          <w:rtl/>
        </w:rPr>
      </w:pPr>
    </w:p>
    <w:p w14:paraId="78211CAA" w14:textId="77777777" w:rsidR="00000000" w:rsidRDefault="00B6587A">
      <w:pPr>
        <w:pStyle w:val="ad"/>
        <w:rPr>
          <w:rtl/>
        </w:rPr>
      </w:pPr>
      <w:r>
        <w:rPr>
          <w:rtl/>
        </w:rPr>
        <w:t>ה</w:t>
      </w:r>
      <w:r>
        <w:rPr>
          <w:rtl/>
        </w:rPr>
        <w:t>יו"ר ראובן ריבלין:</w:t>
      </w:r>
    </w:p>
    <w:p w14:paraId="2955AA28" w14:textId="77777777" w:rsidR="00000000" w:rsidRDefault="00B6587A">
      <w:pPr>
        <w:pStyle w:val="a"/>
        <w:rPr>
          <w:rtl/>
        </w:rPr>
      </w:pPr>
    </w:p>
    <w:p w14:paraId="566D98DF" w14:textId="77777777" w:rsidR="00000000" w:rsidRDefault="00B6587A">
      <w:pPr>
        <w:pStyle w:val="a"/>
        <w:rPr>
          <w:rFonts w:hint="cs"/>
          <w:rtl/>
        </w:rPr>
      </w:pPr>
      <w:r>
        <w:rPr>
          <w:rFonts w:hint="cs"/>
          <w:rtl/>
        </w:rPr>
        <w:t xml:space="preserve">לא, לא לצלצל. זו פשוט טעות. </w:t>
      </w:r>
    </w:p>
    <w:p w14:paraId="458E82C5" w14:textId="77777777" w:rsidR="00000000" w:rsidRDefault="00B6587A">
      <w:pPr>
        <w:pStyle w:val="a"/>
        <w:ind w:firstLine="0"/>
        <w:rPr>
          <w:rFonts w:hint="cs"/>
          <w:rtl/>
        </w:rPr>
      </w:pPr>
    </w:p>
    <w:p w14:paraId="073B9EA7" w14:textId="77777777" w:rsidR="00000000" w:rsidRDefault="00B6587A">
      <w:pPr>
        <w:pStyle w:val="ac"/>
        <w:rPr>
          <w:rFonts w:hint="cs"/>
          <w:rtl/>
        </w:rPr>
      </w:pPr>
      <w:r>
        <w:rPr>
          <w:rFonts w:hint="cs"/>
          <w:rtl/>
        </w:rPr>
        <w:t>קריאה:</w:t>
      </w:r>
    </w:p>
    <w:p w14:paraId="15423367" w14:textId="77777777" w:rsidR="00000000" w:rsidRDefault="00B6587A">
      <w:pPr>
        <w:pStyle w:val="a"/>
        <w:ind w:firstLine="0"/>
        <w:rPr>
          <w:rFonts w:hint="cs"/>
          <w:rtl/>
        </w:rPr>
      </w:pPr>
    </w:p>
    <w:p w14:paraId="27BABBE1" w14:textId="77777777" w:rsidR="00000000" w:rsidRDefault="00B6587A">
      <w:pPr>
        <w:pStyle w:val="a"/>
        <w:ind w:firstLine="0"/>
        <w:rPr>
          <w:rFonts w:hint="cs"/>
          <w:rtl/>
        </w:rPr>
      </w:pPr>
      <w:r>
        <w:rPr>
          <w:rFonts w:hint="cs"/>
          <w:rtl/>
        </w:rPr>
        <w:tab/>
        <w:t xml:space="preserve">זו לא טעות, צריך להצביע. </w:t>
      </w:r>
    </w:p>
    <w:p w14:paraId="41C668D3" w14:textId="77777777" w:rsidR="00000000" w:rsidRDefault="00B6587A">
      <w:pPr>
        <w:pStyle w:val="a"/>
        <w:ind w:firstLine="0"/>
        <w:rPr>
          <w:rFonts w:hint="cs"/>
          <w:rtl/>
        </w:rPr>
      </w:pPr>
    </w:p>
    <w:p w14:paraId="73B0486E" w14:textId="77777777" w:rsidR="00000000" w:rsidRDefault="00B6587A">
      <w:pPr>
        <w:pStyle w:val="ad"/>
        <w:rPr>
          <w:rtl/>
        </w:rPr>
      </w:pPr>
      <w:r>
        <w:rPr>
          <w:rtl/>
        </w:rPr>
        <w:t>היו"ר ראובן ריבלין:</w:t>
      </w:r>
    </w:p>
    <w:p w14:paraId="4CD7A5BC" w14:textId="77777777" w:rsidR="00000000" w:rsidRDefault="00B6587A">
      <w:pPr>
        <w:pStyle w:val="a"/>
        <w:rPr>
          <w:rtl/>
        </w:rPr>
      </w:pPr>
    </w:p>
    <w:p w14:paraId="07FE0E38" w14:textId="77777777" w:rsidR="00000000" w:rsidRDefault="00B6587A">
      <w:pPr>
        <w:pStyle w:val="a"/>
        <w:rPr>
          <w:rFonts w:hint="cs"/>
          <w:rtl/>
        </w:rPr>
      </w:pPr>
      <w:r>
        <w:rPr>
          <w:rFonts w:hint="cs"/>
          <w:rtl/>
        </w:rPr>
        <w:t xml:space="preserve">בבקשה, גברתי. </w:t>
      </w:r>
    </w:p>
    <w:p w14:paraId="3874238E" w14:textId="77777777" w:rsidR="00000000" w:rsidRDefault="00B6587A">
      <w:pPr>
        <w:pStyle w:val="a"/>
        <w:ind w:firstLine="0"/>
        <w:rPr>
          <w:rFonts w:hint="cs"/>
          <w:rtl/>
        </w:rPr>
      </w:pPr>
    </w:p>
    <w:p w14:paraId="5A84D4AD" w14:textId="77777777" w:rsidR="00000000" w:rsidRDefault="00B6587A">
      <w:pPr>
        <w:pStyle w:val="SpeakerCon"/>
        <w:rPr>
          <w:rtl/>
        </w:rPr>
      </w:pPr>
      <w:bookmarkStart w:id="327" w:name="FS000001047T09_10_2003_15_58_43C"/>
      <w:bookmarkEnd w:id="327"/>
      <w:r>
        <w:rPr>
          <w:rtl/>
        </w:rPr>
        <w:t>מל פולישוק-בלוך (שינוי):</w:t>
      </w:r>
    </w:p>
    <w:p w14:paraId="34DFE5BD" w14:textId="77777777" w:rsidR="00000000" w:rsidRDefault="00B6587A">
      <w:pPr>
        <w:pStyle w:val="a"/>
        <w:rPr>
          <w:rtl/>
        </w:rPr>
      </w:pPr>
    </w:p>
    <w:p w14:paraId="0C7D44ED" w14:textId="77777777" w:rsidR="00000000" w:rsidRDefault="00B6587A">
      <w:pPr>
        <w:pStyle w:val="a"/>
        <w:rPr>
          <w:rFonts w:hint="cs"/>
          <w:rtl/>
        </w:rPr>
      </w:pPr>
      <w:r>
        <w:rPr>
          <w:rFonts w:hint="cs"/>
          <w:rtl/>
        </w:rPr>
        <w:t xml:space="preserve">כשהולכים למהלך מהפכני וחשוב כזה, צריכים להכין מראש, קודם כול יש למצות את כל אפיקי ההידברות עם העובדים. אבל </w:t>
      </w:r>
      <w:r>
        <w:rPr>
          <w:rFonts w:hint="cs"/>
          <w:rtl/>
        </w:rPr>
        <w:t xml:space="preserve">באמת יש לעשות את זה, ובתום לב. מכינים את דעת הקהל. עכשיו שמעתי שמכינים קמפיין. עכשיו מכינים את הקמפיין? את זה צריך להכין מראש. מכינים את כל האלטרנטיבות. מכינים את הצווים הדרושים, כל מה שצריך, ואז יוצאים למהלך; מהלך חשוב, אני בעד המהלך, אבל לא בדרך הזאת. </w:t>
      </w:r>
    </w:p>
    <w:p w14:paraId="3CC9F397" w14:textId="77777777" w:rsidR="00000000" w:rsidRDefault="00B6587A">
      <w:pPr>
        <w:pStyle w:val="a"/>
        <w:ind w:firstLine="0"/>
        <w:rPr>
          <w:rFonts w:hint="cs"/>
          <w:rtl/>
        </w:rPr>
      </w:pPr>
      <w:bookmarkStart w:id="328" w:name="FS000001047T09_10_2003_16_00_21C"/>
      <w:bookmarkEnd w:id="328"/>
      <w:r>
        <w:rPr>
          <w:rFonts w:hint="cs"/>
          <w:rtl/>
        </w:rPr>
        <w:t>א</w:t>
      </w:r>
      <w:r>
        <w:rPr>
          <w:rFonts w:hint="cs"/>
          <w:rtl/>
        </w:rPr>
        <w:t xml:space="preserve">ז אני שואלת את הממשלה שאני חלק ממנה: האם באמת טחו עיניכם מראות צעד אחד קדימה? כוחנות זו חזות הכול? אני מגנה כוחנות, גם של הממשלה שאני חלק ממנה. גם אני, שר התחבורה, נגד מונופולים. </w:t>
      </w:r>
    </w:p>
    <w:p w14:paraId="2A92CA3D" w14:textId="77777777" w:rsidR="00000000" w:rsidRDefault="00B6587A">
      <w:pPr>
        <w:pStyle w:val="a"/>
        <w:rPr>
          <w:rFonts w:hint="cs"/>
          <w:rtl/>
        </w:rPr>
      </w:pPr>
    </w:p>
    <w:p w14:paraId="5C654C97" w14:textId="77777777" w:rsidR="00000000" w:rsidRDefault="00B6587A">
      <w:pPr>
        <w:pStyle w:val="ac"/>
        <w:rPr>
          <w:rtl/>
        </w:rPr>
      </w:pPr>
      <w:r>
        <w:rPr>
          <w:rFonts w:hint="eastAsia"/>
          <w:rtl/>
        </w:rPr>
        <w:t>יעקב</w:t>
      </w:r>
      <w:r>
        <w:rPr>
          <w:rtl/>
        </w:rPr>
        <w:t xml:space="preserve"> ליצמן (יהדות התורה):</w:t>
      </w:r>
    </w:p>
    <w:p w14:paraId="3538332B" w14:textId="77777777" w:rsidR="00000000" w:rsidRDefault="00B6587A">
      <w:pPr>
        <w:pStyle w:val="a"/>
        <w:rPr>
          <w:rFonts w:hint="cs"/>
          <w:rtl/>
        </w:rPr>
      </w:pPr>
    </w:p>
    <w:p w14:paraId="480FCB31" w14:textId="77777777" w:rsidR="00000000" w:rsidRDefault="00B6587A">
      <w:pPr>
        <w:pStyle w:val="a"/>
        <w:rPr>
          <w:rFonts w:hint="cs"/>
          <w:rtl/>
        </w:rPr>
      </w:pPr>
      <w:r>
        <w:rPr>
          <w:rFonts w:hint="cs"/>
          <w:rtl/>
        </w:rPr>
        <w:t>- - -</w:t>
      </w:r>
    </w:p>
    <w:p w14:paraId="20F2F716" w14:textId="77777777" w:rsidR="00000000" w:rsidRDefault="00B6587A">
      <w:pPr>
        <w:pStyle w:val="a"/>
        <w:rPr>
          <w:rFonts w:hint="cs"/>
          <w:rtl/>
        </w:rPr>
      </w:pPr>
    </w:p>
    <w:p w14:paraId="23FDCA21" w14:textId="77777777" w:rsidR="00000000" w:rsidRDefault="00B6587A">
      <w:pPr>
        <w:pStyle w:val="SpeakerCon"/>
        <w:rPr>
          <w:rtl/>
        </w:rPr>
      </w:pPr>
      <w:bookmarkStart w:id="329" w:name="FS000001047T09_10_2003_16_01_47C"/>
      <w:bookmarkEnd w:id="329"/>
      <w:r>
        <w:rPr>
          <w:rFonts w:hint="eastAsia"/>
          <w:rtl/>
        </w:rPr>
        <w:t>מל</w:t>
      </w:r>
      <w:r>
        <w:rPr>
          <w:rtl/>
        </w:rPr>
        <w:t xml:space="preserve"> פולישוק-בלוך (שינוי):</w:t>
      </w:r>
    </w:p>
    <w:p w14:paraId="5A40243C" w14:textId="77777777" w:rsidR="00000000" w:rsidRDefault="00B6587A">
      <w:pPr>
        <w:pStyle w:val="a"/>
        <w:rPr>
          <w:rFonts w:hint="cs"/>
          <w:rtl/>
        </w:rPr>
      </w:pPr>
    </w:p>
    <w:p w14:paraId="69BB003D" w14:textId="77777777" w:rsidR="00000000" w:rsidRDefault="00B6587A">
      <w:pPr>
        <w:pStyle w:val="a"/>
        <w:rPr>
          <w:rFonts w:hint="cs"/>
          <w:rtl/>
        </w:rPr>
      </w:pPr>
      <w:r>
        <w:rPr>
          <w:rFonts w:hint="cs"/>
          <w:rtl/>
        </w:rPr>
        <w:t xml:space="preserve">אדוני המתלונן, </w:t>
      </w:r>
      <w:r>
        <w:rPr>
          <w:rFonts w:hint="cs"/>
          <w:rtl/>
        </w:rPr>
        <w:t>היו הרבה צלצולים, הפסקתי את דברי, עוד חצי דקה אני אסיים את דברי.</w:t>
      </w:r>
    </w:p>
    <w:p w14:paraId="46051A52" w14:textId="77777777" w:rsidR="00000000" w:rsidRDefault="00B6587A">
      <w:pPr>
        <w:pStyle w:val="a"/>
        <w:rPr>
          <w:rFonts w:hint="cs"/>
          <w:rtl/>
        </w:rPr>
      </w:pPr>
    </w:p>
    <w:p w14:paraId="4CCFA6C9" w14:textId="77777777" w:rsidR="00000000" w:rsidRDefault="00B6587A">
      <w:pPr>
        <w:pStyle w:val="ad"/>
        <w:rPr>
          <w:rtl/>
        </w:rPr>
      </w:pPr>
      <w:r>
        <w:rPr>
          <w:rFonts w:hint="eastAsia"/>
          <w:rtl/>
        </w:rPr>
        <w:t>היו</w:t>
      </w:r>
      <w:r>
        <w:rPr>
          <w:rtl/>
        </w:rPr>
        <w:t>"ר ראובן ריבלין:</w:t>
      </w:r>
    </w:p>
    <w:p w14:paraId="553E558B" w14:textId="77777777" w:rsidR="00000000" w:rsidRDefault="00B6587A">
      <w:pPr>
        <w:pStyle w:val="a"/>
        <w:rPr>
          <w:rFonts w:hint="cs"/>
          <w:rtl/>
        </w:rPr>
      </w:pPr>
    </w:p>
    <w:p w14:paraId="53649E3F" w14:textId="77777777" w:rsidR="00000000" w:rsidRDefault="00B6587A">
      <w:pPr>
        <w:pStyle w:val="a"/>
        <w:rPr>
          <w:rFonts w:hint="cs"/>
          <w:rtl/>
        </w:rPr>
      </w:pPr>
      <w:r>
        <w:rPr>
          <w:rFonts w:hint="cs"/>
          <w:rtl/>
        </w:rPr>
        <w:t>לא, לא. בהחלט. קודם כול, יש לך הפריווילגיה שהתחלף יושב-ראש. אבל הצלצול גם היה בטרם עת, משום שאנחנו סיכמנו שלפני 16:00 לא תהיה הצבעה בלאו הכי.</w:t>
      </w:r>
    </w:p>
    <w:p w14:paraId="5617AE2D" w14:textId="77777777" w:rsidR="00000000" w:rsidRDefault="00B6587A">
      <w:pPr>
        <w:pStyle w:val="a"/>
        <w:rPr>
          <w:rFonts w:hint="cs"/>
          <w:rtl/>
        </w:rPr>
      </w:pPr>
    </w:p>
    <w:p w14:paraId="6581E5A3" w14:textId="77777777" w:rsidR="00000000" w:rsidRDefault="00B6587A">
      <w:pPr>
        <w:pStyle w:val="ac"/>
        <w:rPr>
          <w:rtl/>
        </w:rPr>
      </w:pPr>
      <w:r>
        <w:rPr>
          <w:rFonts w:hint="eastAsia"/>
          <w:rtl/>
        </w:rPr>
        <w:t>יעקב</w:t>
      </w:r>
      <w:r>
        <w:rPr>
          <w:rtl/>
        </w:rPr>
        <w:t xml:space="preserve"> ליצמן (יהדות התורה):</w:t>
      </w:r>
    </w:p>
    <w:p w14:paraId="435390A1" w14:textId="77777777" w:rsidR="00000000" w:rsidRDefault="00B6587A">
      <w:pPr>
        <w:pStyle w:val="a"/>
        <w:rPr>
          <w:rFonts w:hint="cs"/>
          <w:rtl/>
        </w:rPr>
      </w:pPr>
    </w:p>
    <w:p w14:paraId="77E05856" w14:textId="77777777" w:rsidR="00000000" w:rsidRDefault="00B6587A">
      <w:pPr>
        <w:pStyle w:val="a"/>
        <w:rPr>
          <w:rFonts w:hint="cs"/>
          <w:rtl/>
        </w:rPr>
      </w:pPr>
      <w:r>
        <w:rPr>
          <w:rFonts w:hint="cs"/>
          <w:rtl/>
        </w:rPr>
        <w:t>אדוני אמר שרק לראשי סיעות יש שש דקות.</w:t>
      </w:r>
    </w:p>
    <w:p w14:paraId="74A9D200" w14:textId="77777777" w:rsidR="00000000" w:rsidRDefault="00B6587A">
      <w:pPr>
        <w:pStyle w:val="a"/>
        <w:rPr>
          <w:rFonts w:hint="cs"/>
          <w:rtl/>
        </w:rPr>
      </w:pPr>
    </w:p>
    <w:p w14:paraId="31EA4675" w14:textId="77777777" w:rsidR="00000000" w:rsidRDefault="00B6587A">
      <w:pPr>
        <w:pStyle w:val="ac"/>
        <w:rPr>
          <w:rtl/>
        </w:rPr>
      </w:pPr>
      <w:r>
        <w:rPr>
          <w:rFonts w:hint="eastAsia"/>
          <w:rtl/>
        </w:rPr>
        <w:t>מאיר</w:t>
      </w:r>
      <w:r>
        <w:rPr>
          <w:rtl/>
        </w:rPr>
        <w:t xml:space="preserve"> פרוש (יהדות התורה):</w:t>
      </w:r>
    </w:p>
    <w:p w14:paraId="039DC51C" w14:textId="77777777" w:rsidR="00000000" w:rsidRDefault="00B6587A">
      <w:pPr>
        <w:pStyle w:val="a"/>
        <w:rPr>
          <w:rFonts w:hint="cs"/>
          <w:rtl/>
        </w:rPr>
      </w:pPr>
    </w:p>
    <w:p w14:paraId="569F650A" w14:textId="77777777" w:rsidR="00000000" w:rsidRDefault="00B6587A">
      <w:pPr>
        <w:pStyle w:val="a"/>
        <w:rPr>
          <w:rFonts w:hint="cs"/>
          <w:rtl/>
        </w:rPr>
      </w:pPr>
      <w:r>
        <w:rPr>
          <w:rFonts w:hint="cs"/>
          <w:rtl/>
        </w:rPr>
        <w:t xml:space="preserve">לפני 16:00 אין הצבעה? </w:t>
      </w:r>
    </w:p>
    <w:p w14:paraId="3BF40E5E" w14:textId="77777777" w:rsidR="00000000" w:rsidRDefault="00B6587A">
      <w:pPr>
        <w:pStyle w:val="a"/>
        <w:rPr>
          <w:rFonts w:hint="cs"/>
          <w:rtl/>
        </w:rPr>
      </w:pPr>
    </w:p>
    <w:p w14:paraId="1CD80EE8" w14:textId="77777777" w:rsidR="00000000" w:rsidRDefault="00B6587A">
      <w:pPr>
        <w:pStyle w:val="ad"/>
        <w:rPr>
          <w:rtl/>
        </w:rPr>
      </w:pPr>
      <w:r>
        <w:rPr>
          <w:rtl/>
        </w:rPr>
        <w:t>היו"ר ראובן ריבלין:</w:t>
      </w:r>
    </w:p>
    <w:p w14:paraId="27C09D32" w14:textId="77777777" w:rsidR="00000000" w:rsidRDefault="00B6587A">
      <w:pPr>
        <w:pStyle w:val="a"/>
        <w:rPr>
          <w:rtl/>
        </w:rPr>
      </w:pPr>
    </w:p>
    <w:p w14:paraId="235B4282" w14:textId="77777777" w:rsidR="00000000" w:rsidRDefault="00B6587A">
      <w:pPr>
        <w:pStyle w:val="a"/>
        <w:rPr>
          <w:rFonts w:hint="cs"/>
          <w:rtl/>
        </w:rPr>
      </w:pPr>
      <w:r>
        <w:rPr>
          <w:rFonts w:hint="cs"/>
          <w:rtl/>
        </w:rPr>
        <w:t xml:space="preserve">חכה רגע, חשבתי שיושב-ראש הקואליציה ביקש זאת. </w:t>
      </w:r>
    </w:p>
    <w:p w14:paraId="7F1349AB" w14:textId="77777777" w:rsidR="00000000" w:rsidRDefault="00B6587A">
      <w:pPr>
        <w:pStyle w:val="a"/>
        <w:rPr>
          <w:rFonts w:hint="cs"/>
          <w:rtl/>
        </w:rPr>
      </w:pPr>
    </w:p>
    <w:p w14:paraId="21FE1A29" w14:textId="77777777" w:rsidR="00000000" w:rsidRDefault="00B6587A">
      <w:pPr>
        <w:pStyle w:val="ac"/>
        <w:rPr>
          <w:rtl/>
        </w:rPr>
      </w:pPr>
      <w:r>
        <w:rPr>
          <w:rFonts w:hint="eastAsia"/>
          <w:rtl/>
        </w:rPr>
        <w:t>גדעון</w:t>
      </w:r>
      <w:r>
        <w:rPr>
          <w:rtl/>
        </w:rPr>
        <w:t xml:space="preserve"> סער (הליכוד):</w:t>
      </w:r>
    </w:p>
    <w:p w14:paraId="2C3E663F" w14:textId="77777777" w:rsidR="00000000" w:rsidRDefault="00B6587A">
      <w:pPr>
        <w:pStyle w:val="a"/>
        <w:rPr>
          <w:rFonts w:hint="cs"/>
          <w:rtl/>
        </w:rPr>
      </w:pPr>
    </w:p>
    <w:p w14:paraId="70E54012" w14:textId="77777777" w:rsidR="00000000" w:rsidRDefault="00B6587A">
      <w:pPr>
        <w:pStyle w:val="a"/>
        <w:rPr>
          <w:rFonts w:hint="cs"/>
          <w:rtl/>
        </w:rPr>
      </w:pPr>
      <w:r>
        <w:rPr>
          <w:rFonts w:hint="cs"/>
          <w:rtl/>
        </w:rPr>
        <w:t xml:space="preserve">אני לא ביקשתי זאת, נהפוך הוא. יש צלצולים - - - </w:t>
      </w:r>
    </w:p>
    <w:p w14:paraId="25D7F3CB" w14:textId="77777777" w:rsidR="00000000" w:rsidRDefault="00B6587A">
      <w:pPr>
        <w:pStyle w:val="a"/>
        <w:rPr>
          <w:rFonts w:hint="cs"/>
          <w:rtl/>
        </w:rPr>
      </w:pPr>
    </w:p>
    <w:p w14:paraId="68B072F5" w14:textId="77777777" w:rsidR="00000000" w:rsidRDefault="00B6587A">
      <w:pPr>
        <w:pStyle w:val="ac"/>
        <w:rPr>
          <w:rtl/>
        </w:rPr>
      </w:pPr>
      <w:r>
        <w:rPr>
          <w:rFonts w:hint="eastAsia"/>
          <w:rtl/>
        </w:rPr>
        <w:t>קריאה</w:t>
      </w:r>
      <w:r>
        <w:rPr>
          <w:rtl/>
        </w:rPr>
        <w:t>:</w:t>
      </w:r>
    </w:p>
    <w:p w14:paraId="54371464" w14:textId="77777777" w:rsidR="00000000" w:rsidRDefault="00B6587A">
      <w:pPr>
        <w:pStyle w:val="a"/>
        <w:rPr>
          <w:rFonts w:hint="cs"/>
          <w:rtl/>
        </w:rPr>
      </w:pPr>
    </w:p>
    <w:p w14:paraId="6016360A" w14:textId="77777777" w:rsidR="00000000" w:rsidRDefault="00B6587A">
      <w:pPr>
        <w:pStyle w:val="a"/>
        <w:rPr>
          <w:rFonts w:hint="cs"/>
          <w:rtl/>
        </w:rPr>
      </w:pPr>
      <w:r>
        <w:rPr>
          <w:rFonts w:hint="cs"/>
          <w:rtl/>
        </w:rPr>
        <w:t>- - -</w:t>
      </w:r>
    </w:p>
    <w:p w14:paraId="4F24052F" w14:textId="77777777" w:rsidR="00000000" w:rsidRDefault="00B6587A">
      <w:pPr>
        <w:pStyle w:val="a"/>
        <w:rPr>
          <w:rFonts w:hint="cs"/>
          <w:rtl/>
        </w:rPr>
      </w:pPr>
    </w:p>
    <w:p w14:paraId="33E7B6F7" w14:textId="77777777" w:rsidR="00000000" w:rsidRDefault="00B6587A">
      <w:pPr>
        <w:pStyle w:val="a"/>
        <w:rPr>
          <w:rFonts w:hint="cs"/>
          <w:rtl/>
        </w:rPr>
      </w:pPr>
    </w:p>
    <w:p w14:paraId="5B62E1DE" w14:textId="77777777" w:rsidR="00000000" w:rsidRDefault="00B6587A">
      <w:pPr>
        <w:pStyle w:val="ac"/>
        <w:rPr>
          <w:rtl/>
        </w:rPr>
      </w:pPr>
      <w:r>
        <w:rPr>
          <w:rFonts w:hint="eastAsia"/>
          <w:rtl/>
        </w:rPr>
        <w:t>גדעון</w:t>
      </w:r>
      <w:r>
        <w:rPr>
          <w:rtl/>
        </w:rPr>
        <w:t xml:space="preserve"> סער (ה</w:t>
      </w:r>
      <w:r>
        <w:rPr>
          <w:rtl/>
        </w:rPr>
        <w:t>ליכוד):</w:t>
      </w:r>
    </w:p>
    <w:p w14:paraId="7B7FEE11" w14:textId="77777777" w:rsidR="00000000" w:rsidRDefault="00B6587A">
      <w:pPr>
        <w:pStyle w:val="a"/>
        <w:rPr>
          <w:rFonts w:hint="cs"/>
          <w:rtl/>
        </w:rPr>
      </w:pPr>
    </w:p>
    <w:p w14:paraId="75DCFC02" w14:textId="77777777" w:rsidR="00000000" w:rsidRDefault="00B6587A">
      <w:pPr>
        <w:pStyle w:val="a"/>
        <w:rPr>
          <w:rFonts w:hint="cs"/>
          <w:rtl/>
        </w:rPr>
      </w:pPr>
      <w:r>
        <w:rPr>
          <w:rFonts w:hint="cs"/>
          <w:rtl/>
        </w:rPr>
        <w:t>הכול יכול להיות, אבל אני לא מבין אילו דברים אלה.</w:t>
      </w:r>
    </w:p>
    <w:p w14:paraId="39BCC00E" w14:textId="77777777" w:rsidR="00000000" w:rsidRDefault="00B6587A">
      <w:pPr>
        <w:pStyle w:val="a"/>
        <w:rPr>
          <w:rFonts w:hint="cs"/>
          <w:rtl/>
        </w:rPr>
      </w:pPr>
    </w:p>
    <w:p w14:paraId="19209F26" w14:textId="77777777" w:rsidR="00000000" w:rsidRDefault="00B6587A">
      <w:pPr>
        <w:pStyle w:val="SpeakerCon"/>
        <w:rPr>
          <w:rtl/>
        </w:rPr>
      </w:pPr>
      <w:bookmarkStart w:id="330" w:name="FS000001047T09_10_2003_16_06_16C"/>
      <w:bookmarkEnd w:id="330"/>
      <w:r>
        <w:rPr>
          <w:rtl/>
        </w:rPr>
        <w:t>מל פולישוק-בלוך (שינוי):</w:t>
      </w:r>
    </w:p>
    <w:p w14:paraId="138621EA" w14:textId="77777777" w:rsidR="00000000" w:rsidRDefault="00B6587A">
      <w:pPr>
        <w:pStyle w:val="a"/>
        <w:rPr>
          <w:rtl/>
        </w:rPr>
      </w:pPr>
    </w:p>
    <w:p w14:paraId="1BCFCED3" w14:textId="77777777" w:rsidR="00000000" w:rsidRDefault="00B6587A">
      <w:pPr>
        <w:pStyle w:val="a"/>
        <w:rPr>
          <w:rFonts w:hint="cs"/>
          <w:rtl/>
        </w:rPr>
      </w:pPr>
      <w:r>
        <w:rPr>
          <w:rFonts w:hint="cs"/>
          <w:rtl/>
        </w:rPr>
        <w:t>אדון סער, פשוט רצו שתבוא לשמוע את דברי. זה הכול.</w:t>
      </w:r>
    </w:p>
    <w:p w14:paraId="0E3E2CB4" w14:textId="77777777" w:rsidR="00000000" w:rsidRDefault="00B6587A">
      <w:pPr>
        <w:pStyle w:val="a"/>
        <w:rPr>
          <w:rFonts w:hint="cs"/>
          <w:rtl/>
        </w:rPr>
      </w:pPr>
    </w:p>
    <w:p w14:paraId="0245A3C6" w14:textId="77777777" w:rsidR="00000000" w:rsidRDefault="00B6587A">
      <w:pPr>
        <w:pStyle w:val="ac"/>
        <w:rPr>
          <w:rtl/>
        </w:rPr>
      </w:pPr>
      <w:r>
        <w:rPr>
          <w:rFonts w:hint="eastAsia"/>
          <w:rtl/>
        </w:rPr>
        <w:t>גדעון</w:t>
      </w:r>
      <w:r>
        <w:rPr>
          <w:rtl/>
        </w:rPr>
        <w:t xml:space="preserve"> סער (הליכוד):</w:t>
      </w:r>
    </w:p>
    <w:p w14:paraId="44A8A71D" w14:textId="77777777" w:rsidR="00000000" w:rsidRDefault="00B6587A">
      <w:pPr>
        <w:pStyle w:val="a"/>
        <w:rPr>
          <w:rFonts w:hint="cs"/>
          <w:rtl/>
        </w:rPr>
      </w:pPr>
    </w:p>
    <w:p w14:paraId="151FE89E" w14:textId="77777777" w:rsidR="00000000" w:rsidRDefault="00B6587A">
      <w:pPr>
        <w:pStyle w:val="a"/>
        <w:rPr>
          <w:rFonts w:hint="cs"/>
          <w:rtl/>
        </w:rPr>
      </w:pPr>
      <w:r>
        <w:rPr>
          <w:rFonts w:hint="cs"/>
          <w:rtl/>
        </w:rPr>
        <w:t xml:space="preserve">אני מבין. </w:t>
      </w:r>
    </w:p>
    <w:p w14:paraId="042BC128" w14:textId="77777777" w:rsidR="00000000" w:rsidRDefault="00B6587A">
      <w:pPr>
        <w:pStyle w:val="a"/>
        <w:rPr>
          <w:rFonts w:hint="cs"/>
          <w:rtl/>
        </w:rPr>
      </w:pPr>
    </w:p>
    <w:p w14:paraId="1D9DC126" w14:textId="77777777" w:rsidR="00000000" w:rsidRDefault="00B6587A">
      <w:pPr>
        <w:pStyle w:val="ad"/>
        <w:rPr>
          <w:rtl/>
        </w:rPr>
      </w:pPr>
      <w:r>
        <w:rPr>
          <w:rtl/>
        </w:rPr>
        <w:t>היו"ר ראובן ריבלין:</w:t>
      </w:r>
    </w:p>
    <w:p w14:paraId="48078953" w14:textId="77777777" w:rsidR="00000000" w:rsidRDefault="00B6587A">
      <w:pPr>
        <w:pStyle w:val="a"/>
        <w:rPr>
          <w:rtl/>
        </w:rPr>
      </w:pPr>
    </w:p>
    <w:p w14:paraId="642C09AB" w14:textId="77777777" w:rsidR="00000000" w:rsidRDefault="00B6587A">
      <w:pPr>
        <w:pStyle w:val="a"/>
        <w:rPr>
          <w:rFonts w:hint="cs"/>
          <w:rtl/>
        </w:rPr>
      </w:pPr>
      <w:r>
        <w:rPr>
          <w:rFonts w:hint="cs"/>
          <w:rtl/>
        </w:rPr>
        <w:t>קודם כול, יש עוד דוברים, ורשימת הדוברים תמוצה.</w:t>
      </w:r>
    </w:p>
    <w:p w14:paraId="087BE122" w14:textId="77777777" w:rsidR="00000000" w:rsidRDefault="00B6587A">
      <w:pPr>
        <w:pStyle w:val="a"/>
        <w:rPr>
          <w:rFonts w:hint="cs"/>
          <w:rtl/>
        </w:rPr>
      </w:pPr>
    </w:p>
    <w:p w14:paraId="13787A12" w14:textId="77777777" w:rsidR="00000000" w:rsidRDefault="00B6587A">
      <w:pPr>
        <w:pStyle w:val="ac"/>
        <w:rPr>
          <w:rtl/>
        </w:rPr>
      </w:pPr>
      <w:r>
        <w:rPr>
          <w:rFonts w:hint="eastAsia"/>
          <w:rtl/>
        </w:rPr>
        <w:t>יעקב</w:t>
      </w:r>
      <w:r>
        <w:rPr>
          <w:rtl/>
        </w:rPr>
        <w:t xml:space="preserve"> ליצמן (יהדות ה</w:t>
      </w:r>
      <w:r>
        <w:rPr>
          <w:rtl/>
        </w:rPr>
        <w:t>תורה):</w:t>
      </w:r>
    </w:p>
    <w:p w14:paraId="0FEFB82B" w14:textId="77777777" w:rsidR="00000000" w:rsidRDefault="00B6587A">
      <w:pPr>
        <w:pStyle w:val="a"/>
        <w:rPr>
          <w:rFonts w:hint="cs"/>
          <w:rtl/>
        </w:rPr>
      </w:pPr>
    </w:p>
    <w:p w14:paraId="7A7902DD" w14:textId="77777777" w:rsidR="00000000" w:rsidRDefault="00B6587A">
      <w:pPr>
        <w:pStyle w:val="a"/>
        <w:rPr>
          <w:rFonts w:hint="cs"/>
          <w:rtl/>
        </w:rPr>
      </w:pPr>
      <w:r>
        <w:rPr>
          <w:rFonts w:hint="cs"/>
          <w:rtl/>
        </w:rPr>
        <w:t>היושב-ראש הקודם אמר שאם אף אחד מהדוברים לא יהיה - - -</w:t>
      </w:r>
    </w:p>
    <w:p w14:paraId="0F6FCFCD" w14:textId="77777777" w:rsidR="00000000" w:rsidRDefault="00B6587A">
      <w:pPr>
        <w:pStyle w:val="a"/>
        <w:rPr>
          <w:rFonts w:hint="cs"/>
          <w:rtl/>
        </w:rPr>
      </w:pPr>
    </w:p>
    <w:p w14:paraId="4F839428" w14:textId="77777777" w:rsidR="00000000" w:rsidRDefault="00B6587A">
      <w:pPr>
        <w:pStyle w:val="ad"/>
        <w:rPr>
          <w:rtl/>
        </w:rPr>
      </w:pPr>
      <w:r>
        <w:rPr>
          <w:rtl/>
        </w:rPr>
        <w:t>היו"ר ראובן ריבלין:</w:t>
      </w:r>
    </w:p>
    <w:p w14:paraId="05D7B493" w14:textId="77777777" w:rsidR="00000000" w:rsidRDefault="00B6587A">
      <w:pPr>
        <w:pStyle w:val="a"/>
        <w:rPr>
          <w:rtl/>
        </w:rPr>
      </w:pPr>
    </w:p>
    <w:p w14:paraId="3F373069" w14:textId="77777777" w:rsidR="00000000" w:rsidRDefault="00B6587A">
      <w:pPr>
        <w:pStyle w:val="a"/>
        <w:rPr>
          <w:rFonts w:hint="cs"/>
          <w:rtl/>
        </w:rPr>
      </w:pPr>
      <w:r>
        <w:rPr>
          <w:rFonts w:hint="cs"/>
          <w:rtl/>
        </w:rPr>
        <w:t>נכון, אבל הם הגיעו. רבותי חברי הכנסת, ההצבעה תהיה במועדה.</w:t>
      </w:r>
    </w:p>
    <w:p w14:paraId="43491126" w14:textId="77777777" w:rsidR="00000000" w:rsidRDefault="00B6587A">
      <w:pPr>
        <w:pStyle w:val="a"/>
        <w:rPr>
          <w:rFonts w:hint="cs"/>
          <w:rtl/>
        </w:rPr>
      </w:pPr>
    </w:p>
    <w:p w14:paraId="6523B2F2" w14:textId="77777777" w:rsidR="00000000" w:rsidRDefault="00B6587A">
      <w:pPr>
        <w:pStyle w:val="ac"/>
        <w:rPr>
          <w:rtl/>
        </w:rPr>
      </w:pPr>
      <w:r>
        <w:rPr>
          <w:rFonts w:hint="eastAsia"/>
          <w:rtl/>
        </w:rPr>
        <w:t>אליעזר</w:t>
      </w:r>
      <w:r>
        <w:rPr>
          <w:rtl/>
        </w:rPr>
        <w:t xml:space="preserve"> כהן (האיחוד הלאומי - ישראל ביתנו):</w:t>
      </w:r>
    </w:p>
    <w:p w14:paraId="2594ED72" w14:textId="77777777" w:rsidR="00000000" w:rsidRDefault="00B6587A">
      <w:pPr>
        <w:pStyle w:val="a"/>
        <w:rPr>
          <w:rFonts w:hint="cs"/>
          <w:rtl/>
        </w:rPr>
      </w:pPr>
    </w:p>
    <w:p w14:paraId="5D65E7BC" w14:textId="77777777" w:rsidR="00000000" w:rsidRDefault="00B6587A">
      <w:pPr>
        <w:pStyle w:val="a"/>
        <w:rPr>
          <w:rFonts w:hint="cs"/>
          <w:rtl/>
        </w:rPr>
      </w:pPr>
      <w:r>
        <w:rPr>
          <w:rFonts w:hint="cs"/>
          <w:rtl/>
        </w:rPr>
        <w:t xml:space="preserve">אדוני היושב-ראש, מתי זה יהיה? באיזו שעה? </w:t>
      </w:r>
    </w:p>
    <w:p w14:paraId="2977EF6A" w14:textId="77777777" w:rsidR="00000000" w:rsidRDefault="00B6587A">
      <w:pPr>
        <w:pStyle w:val="a"/>
        <w:rPr>
          <w:rFonts w:hint="cs"/>
          <w:rtl/>
        </w:rPr>
      </w:pPr>
    </w:p>
    <w:p w14:paraId="7928805C" w14:textId="77777777" w:rsidR="00000000" w:rsidRDefault="00B6587A">
      <w:pPr>
        <w:pStyle w:val="ad"/>
        <w:rPr>
          <w:rtl/>
        </w:rPr>
      </w:pPr>
      <w:r>
        <w:rPr>
          <w:rtl/>
        </w:rPr>
        <w:t>היו"ר ראובן ריבלין:</w:t>
      </w:r>
    </w:p>
    <w:p w14:paraId="21D134DF" w14:textId="77777777" w:rsidR="00000000" w:rsidRDefault="00B6587A">
      <w:pPr>
        <w:pStyle w:val="a"/>
        <w:rPr>
          <w:rtl/>
        </w:rPr>
      </w:pPr>
    </w:p>
    <w:p w14:paraId="71E614C4" w14:textId="77777777" w:rsidR="00000000" w:rsidRDefault="00B6587A">
      <w:pPr>
        <w:pStyle w:val="a"/>
        <w:rPr>
          <w:rFonts w:hint="cs"/>
          <w:rtl/>
        </w:rPr>
      </w:pPr>
      <w:r>
        <w:rPr>
          <w:rFonts w:hint="cs"/>
          <w:rtl/>
        </w:rPr>
        <w:t>גברתי,</w:t>
      </w:r>
      <w:r>
        <w:rPr>
          <w:rFonts w:hint="cs"/>
          <w:rtl/>
        </w:rPr>
        <w:t xml:space="preserve"> בבקשה. לרשות גברתי עומדת עכשיו דקה וחצי כדי להשלים את דבריה. אני מאוד מודה לגברתי. </w:t>
      </w:r>
    </w:p>
    <w:p w14:paraId="22B7A787" w14:textId="77777777" w:rsidR="00000000" w:rsidRDefault="00B6587A">
      <w:pPr>
        <w:pStyle w:val="a"/>
        <w:rPr>
          <w:rFonts w:hint="cs"/>
          <w:rtl/>
        </w:rPr>
      </w:pPr>
    </w:p>
    <w:p w14:paraId="7AA2B77D" w14:textId="77777777" w:rsidR="00000000" w:rsidRDefault="00B6587A">
      <w:pPr>
        <w:pStyle w:val="SpeakerCon"/>
        <w:rPr>
          <w:rtl/>
        </w:rPr>
      </w:pPr>
      <w:bookmarkStart w:id="331" w:name="FS000001047T09_10_2003_16_08_32C"/>
      <w:bookmarkEnd w:id="331"/>
      <w:r>
        <w:rPr>
          <w:rtl/>
        </w:rPr>
        <w:t>מל פולישוק-בלוך (שינוי):</w:t>
      </w:r>
    </w:p>
    <w:p w14:paraId="4F662142" w14:textId="77777777" w:rsidR="00000000" w:rsidRDefault="00B6587A">
      <w:pPr>
        <w:pStyle w:val="a"/>
        <w:rPr>
          <w:rtl/>
        </w:rPr>
      </w:pPr>
    </w:p>
    <w:p w14:paraId="1C16BBB8" w14:textId="77777777" w:rsidR="00000000" w:rsidRDefault="00B6587A">
      <w:pPr>
        <w:pStyle w:val="a"/>
        <w:rPr>
          <w:rFonts w:hint="cs"/>
          <w:rtl/>
        </w:rPr>
      </w:pPr>
      <w:r>
        <w:rPr>
          <w:rFonts w:hint="cs"/>
          <w:rtl/>
        </w:rPr>
        <w:t>אדוני שר התחבורה, אני שמחה שהגעת.</w:t>
      </w:r>
    </w:p>
    <w:p w14:paraId="2F2C340C" w14:textId="77777777" w:rsidR="00000000" w:rsidRDefault="00B6587A">
      <w:pPr>
        <w:pStyle w:val="a"/>
        <w:rPr>
          <w:rFonts w:hint="cs"/>
          <w:rtl/>
        </w:rPr>
      </w:pPr>
    </w:p>
    <w:p w14:paraId="4DD57EA9" w14:textId="77777777" w:rsidR="00000000" w:rsidRDefault="00B6587A">
      <w:pPr>
        <w:pStyle w:val="a"/>
        <w:rPr>
          <w:rFonts w:hint="cs"/>
          <w:rtl/>
        </w:rPr>
      </w:pPr>
      <w:r>
        <w:rPr>
          <w:rFonts w:hint="cs"/>
          <w:rtl/>
        </w:rPr>
        <w:t>קשה לי להתחרות בקול הרם של אדון פרוש.</w:t>
      </w:r>
    </w:p>
    <w:p w14:paraId="1268EC1E" w14:textId="77777777" w:rsidR="00000000" w:rsidRDefault="00B6587A">
      <w:pPr>
        <w:pStyle w:val="a"/>
        <w:rPr>
          <w:rFonts w:hint="cs"/>
          <w:rtl/>
        </w:rPr>
      </w:pPr>
    </w:p>
    <w:p w14:paraId="5E3702C1" w14:textId="77777777" w:rsidR="00000000" w:rsidRDefault="00B6587A">
      <w:pPr>
        <w:pStyle w:val="ad"/>
        <w:rPr>
          <w:rtl/>
        </w:rPr>
      </w:pPr>
      <w:r>
        <w:rPr>
          <w:rtl/>
        </w:rPr>
        <w:t>היו"ר ראובן ריבלין:</w:t>
      </w:r>
    </w:p>
    <w:p w14:paraId="7F71875E" w14:textId="77777777" w:rsidR="00000000" w:rsidRDefault="00B6587A">
      <w:pPr>
        <w:pStyle w:val="a"/>
        <w:rPr>
          <w:rtl/>
        </w:rPr>
      </w:pPr>
    </w:p>
    <w:p w14:paraId="41631882" w14:textId="77777777" w:rsidR="00000000" w:rsidRDefault="00B6587A">
      <w:pPr>
        <w:pStyle w:val="a"/>
        <w:rPr>
          <w:rFonts w:hint="cs"/>
          <w:rtl/>
        </w:rPr>
      </w:pPr>
      <w:r>
        <w:rPr>
          <w:rFonts w:hint="cs"/>
          <w:rtl/>
        </w:rPr>
        <w:t>רבותי, גם החברים העומדים בעזרה ומשוחחים - רק כוהנ</w:t>
      </w:r>
      <w:r>
        <w:rPr>
          <w:rFonts w:hint="cs"/>
          <w:rtl/>
        </w:rPr>
        <w:t>ים גדולים יכולים לעמוד שם.</w:t>
      </w:r>
    </w:p>
    <w:p w14:paraId="11B01AB5" w14:textId="77777777" w:rsidR="00000000" w:rsidRDefault="00B6587A">
      <w:pPr>
        <w:pStyle w:val="a"/>
        <w:rPr>
          <w:rFonts w:hint="cs"/>
          <w:rtl/>
        </w:rPr>
      </w:pPr>
    </w:p>
    <w:p w14:paraId="2BFD3F50" w14:textId="77777777" w:rsidR="00000000" w:rsidRDefault="00B6587A">
      <w:pPr>
        <w:pStyle w:val="ac"/>
        <w:rPr>
          <w:rtl/>
        </w:rPr>
      </w:pPr>
      <w:r>
        <w:rPr>
          <w:rFonts w:hint="eastAsia"/>
          <w:rtl/>
        </w:rPr>
        <w:t>מאיר</w:t>
      </w:r>
      <w:r>
        <w:rPr>
          <w:rtl/>
        </w:rPr>
        <w:t xml:space="preserve"> פרוש (יהדות התורה):</w:t>
      </w:r>
    </w:p>
    <w:p w14:paraId="2D72A453" w14:textId="77777777" w:rsidR="00000000" w:rsidRDefault="00B6587A">
      <w:pPr>
        <w:pStyle w:val="a"/>
        <w:rPr>
          <w:rFonts w:hint="cs"/>
          <w:rtl/>
        </w:rPr>
      </w:pPr>
    </w:p>
    <w:p w14:paraId="2216C9D6" w14:textId="77777777" w:rsidR="00000000" w:rsidRDefault="00B6587A">
      <w:pPr>
        <w:pStyle w:val="a"/>
        <w:rPr>
          <w:rFonts w:hint="cs"/>
          <w:rtl/>
        </w:rPr>
      </w:pPr>
      <w:r>
        <w:rPr>
          <w:rFonts w:hint="cs"/>
          <w:rtl/>
        </w:rPr>
        <w:t>אני מבקש לדבר.</w:t>
      </w:r>
    </w:p>
    <w:p w14:paraId="5F49EDBB" w14:textId="77777777" w:rsidR="00000000" w:rsidRDefault="00B6587A">
      <w:pPr>
        <w:pStyle w:val="a"/>
        <w:rPr>
          <w:rFonts w:hint="cs"/>
          <w:rtl/>
        </w:rPr>
      </w:pPr>
    </w:p>
    <w:p w14:paraId="32321AB7" w14:textId="77777777" w:rsidR="00000000" w:rsidRDefault="00B6587A">
      <w:pPr>
        <w:pStyle w:val="ad"/>
        <w:rPr>
          <w:rtl/>
        </w:rPr>
      </w:pPr>
      <w:r>
        <w:rPr>
          <w:rtl/>
        </w:rPr>
        <w:t>היו"ר ראובן ריבלין:</w:t>
      </w:r>
    </w:p>
    <w:p w14:paraId="4737BB04" w14:textId="77777777" w:rsidR="00000000" w:rsidRDefault="00B6587A">
      <w:pPr>
        <w:pStyle w:val="a"/>
        <w:rPr>
          <w:rtl/>
        </w:rPr>
      </w:pPr>
    </w:p>
    <w:p w14:paraId="400E6ECE" w14:textId="77777777" w:rsidR="00000000" w:rsidRDefault="00B6587A">
      <w:pPr>
        <w:pStyle w:val="a"/>
        <w:rPr>
          <w:rFonts w:hint="cs"/>
          <w:rtl/>
        </w:rPr>
      </w:pPr>
      <w:r>
        <w:rPr>
          <w:rFonts w:hint="cs"/>
          <w:rtl/>
        </w:rPr>
        <w:t>הלוויים והעם העומדים בעזרה מתבקשים - - -</w:t>
      </w:r>
    </w:p>
    <w:p w14:paraId="04BDB353" w14:textId="77777777" w:rsidR="00000000" w:rsidRDefault="00B6587A">
      <w:pPr>
        <w:pStyle w:val="a"/>
        <w:rPr>
          <w:rFonts w:hint="cs"/>
          <w:rtl/>
        </w:rPr>
      </w:pPr>
    </w:p>
    <w:p w14:paraId="7C952C7F" w14:textId="77777777" w:rsidR="00000000" w:rsidRDefault="00B6587A">
      <w:pPr>
        <w:pStyle w:val="ac"/>
        <w:rPr>
          <w:rtl/>
        </w:rPr>
      </w:pPr>
      <w:r>
        <w:rPr>
          <w:rFonts w:hint="eastAsia"/>
          <w:rtl/>
        </w:rPr>
        <w:t>מאיר</w:t>
      </w:r>
      <w:r>
        <w:rPr>
          <w:rtl/>
        </w:rPr>
        <w:t xml:space="preserve"> פרוש (יהדות התורה):</w:t>
      </w:r>
    </w:p>
    <w:p w14:paraId="01D910EE" w14:textId="77777777" w:rsidR="00000000" w:rsidRDefault="00B6587A">
      <w:pPr>
        <w:pStyle w:val="a"/>
        <w:rPr>
          <w:rFonts w:hint="cs"/>
          <w:rtl/>
        </w:rPr>
      </w:pPr>
    </w:p>
    <w:p w14:paraId="7F6B399F" w14:textId="77777777" w:rsidR="00000000" w:rsidRDefault="00B6587A">
      <w:pPr>
        <w:pStyle w:val="a"/>
        <w:rPr>
          <w:rFonts w:hint="cs"/>
          <w:rtl/>
        </w:rPr>
      </w:pPr>
      <w:r>
        <w:rPr>
          <w:rFonts w:hint="cs"/>
          <w:rtl/>
        </w:rPr>
        <w:t>- - -</w:t>
      </w:r>
    </w:p>
    <w:p w14:paraId="4F8E8DB0" w14:textId="77777777" w:rsidR="00000000" w:rsidRDefault="00B6587A">
      <w:pPr>
        <w:pStyle w:val="a"/>
        <w:rPr>
          <w:rFonts w:hint="cs"/>
          <w:rtl/>
        </w:rPr>
      </w:pPr>
    </w:p>
    <w:p w14:paraId="2ADE6C56" w14:textId="77777777" w:rsidR="00000000" w:rsidRDefault="00B6587A">
      <w:pPr>
        <w:pStyle w:val="ad"/>
        <w:rPr>
          <w:rtl/>
        </w:rPr>
      </w:pPr>
      <w:r>
        <w:rPr>
          <w:rtl/>
        </w:rPr>
        <w:t>היו"ר ראובן ריבלין:</w:t>
      </w:r>
    </w:p>
    <w:p w14:paraId="31EED917" w14:textId="77777777" w:rsidR="00000000" w:rsidRDefault="00B6587A">
      <w:pPr>
        <w:pStyle w:val="a"/>
        <w:rPr>
          <w:rtl/>
        </w:rPr>
      </w:pPr>
    </w:p>
    <w:p w14:paraId="330B0386" w14:textId="77777777" w:rsidR="00000000" w:rsidRDefault="00B6587A">
      <w:pPr>
        <w:pStyle w:val="a"/>
        <w:rPr>
          <w:rFonts w:hint="cs"/>
          <w:rtl/>
        </w:rPr>
      </w:pPr>
      <w:r>
        <w:rPr>
          <w:rFonts w:hint="cs"/>
          <w:rtl/>
        </w:rPr>
        <w:t>כתוב: הלוויים והעם העומדים בעזרה, נכון? כשכוהן גדול - כשהגברת פולישוק</w:t>
      </w:r>
      <w:r>
        <w:rPr>
          <w:rFonts w:hint="cs"/>
          <w:rtl/>
        </w:rPr>
        <w:t xml:space="preserve"> מדברת, לא יכולים להפריע. בבקשה.</w:t>
      </w:r>
    </w:p>
    <w:p w14:paraId="4893000C" w14:textId="77777777" w:rsidR="00000000" w:rsidRDefault="00B6587A">
      <w:pPr>
        <w:pStyle w:val="a"/>
        <w:rPr>
          <w:rFonts w:hint="cs"/>
          <w:rtl/>
        </w:rPr>
      </w:pPr>
    </w:p>
    <w:p w14:paraId="4A75BA6E" w14:textId="77777777" w:rsidR="00000000" w:rsidRDefault="00B6587A">
      <w:pPr>
        <w:pStyle w:val="SpeakerCon"/>
        <w:rPr>
          <w:rtl/>
        </w:rPr>
      </w:pPr>
      <w:bookmarkStart w:id="332" w:name="FS000001047T09_10_2003_16_11_49C"/>
      <w:bookmarkEnd w:id="332"/>
      <w:r>
        <w:rPr>
          <w:rtl/>
        </w:rPr>
        <w:t>מל פולישוק-בלוך (שינוי):</w:t>
      </w:r>
    </w:p>
    <w:p w14:paraId="217DE149" w14:textId="77777777" w:rsidR="00000000" w:rsidRDefault="00B6587A">
      <w:pPr>
        <w:pStyle w:val="a"/>
        <w:rPr>
          <w:rtl/>
        </w:rPr>
      </w:pPr>
    </w:p>
    <w:p w14:paraId="75386065" w14:textId="77777777" w:rsidR="00000000" w:rsidRDefault="00B6587A">
      <w:pPr>
        <w:pStyle w:val="a"/>
        <w:rPr>
          <w:rFonts w:hint="cs"/>
          <w:rtl/>
        </w:rPr>
      </w:pPr>
      <w:r>
        <w:rPr>
          <w:rFonts w:hint="cs"/>
          <w:rtl/>
        </w:rPr>
        <w:t>ובכן, אדוני שר התחבורה, גם אני נגד מונופולים, אבל לא כל מונופול ולא כל דבר גדול שמצליח צריך לפרק. רשות הנמלים, צריך - ואמרתי זאת בתחילת דברי, לא היית, אני חוזרת ואומרת: צריך לפרק אותה לשלוש חברות,</w:t>
      </w:r>
      <w:r>
        <w:rPr>
          <w:rFonts w:hint="cs"/>
          <w:rtl/>
        </w:rPr>
        <w:t xml:space="preserve"> זה נכון ואני אצביע בעד. לא היית כשדיברתי על הדרך, ואני נגד הדרך, הדרך שאנחנו רואים עכשיו, שהביאה לשביתה שהורסת את המשק. </w:t>
      </w:r>
    </w:p>
    <w:p w14:paraId="0ED6E959" w14:textId="77777777" w:rsidR="00000000" w:rsidRDefault="00B6587A">
      <w:pPr>
        <w:pStyle w:val="a"/>
        <w:rPr>
          <w:rFonts w:hint="cs"/>
          <w:rtl/>
        </w:rPr>
      </w:pPr>
    </w:p>
    <w:p w14:paraId="65C2A91C" w14:textId="77777777" w:rsidR="00000000" w:rsidRDefault="00B6587A">
      <w:pPr>
        <w:pStyle w:val="a"/>
        <w:rPr>
          <w:rFonts w:hint="cs"/>
          <w:rtl/>
        </w:rPr>
      </w:pPr>
      <w:r>
        <w:rPr>
          <w:rFonts w:hint="cs"/>
          <w:rtl/>
        </w:rPr>
        <w:t>אני רוצה להזכיר לכם, שהשוק הישראלי מאוד מאוד קטן.</w:t>
      </w:r>
    </w:p>
    <w:p w14:paraId="77DE96B2" w14:textId="77777777" w:rsidR="00000000" w:rsidRDefault="00B6587A">
      <w:pPr>
        <w:pStyle w:val="a"/>
        <w:rPr>
          <w:rFonts w:hint="cs"/>
          <w:rtl/>
        </w:rPr>
      </w:pPr>
    </w:p>
    <w:p w14:paraId="314830B6" w14:textId="77777777" w:rsidR="00000000" w:rsidRDefault="00B6587A">
      <w:pPr>
        <w:pStyle w:val="ac"/>
        <w:rPr>
          <w:rtl/>
        </w:rPr>
      </w:pPr>
      <w:r>
        <w:rPr>
          <w:rFonts w:hint="eastAsia"/>
          <w:rtl/>
        </w:rPr>
        <w:t>יעקב</w:t>
      </w:r>
      <w:r>
        <w:rPr>
          <w:rtl/>
        </w:rPr>
        <w:t xml:space="preserve"> ליצמן (יהדות התורה):</w:t>
      </w:r>
    </w:p>
    <w:p w14:paraId="39818E4F" w14:textId="77777777" w:rsidR="00000000" w:rsidRDefault="00B6587A">
      <w:pPr>
        <w:pStyle w:val="a"/>
        <w:rPr>
          <w:rFonts w:hint="cs"/>
          <w:rtl/>
        </w:rPr>
      </w:pPr>
    </w:p>
    <w:p w14:paraId="3A3D3E86" w14:textId="77777777" w:rsidR="00000000" w:rsidRDefault="00B6587A">
      <w:pPr>
        <w:pStyle w:val="a"/>
        <w:rPr>
          <w:rFonts w:hint="cs"/>
          <w:rtl/>
        </w:rPr>
      </w:pPr>
      <w:r>
        <w:rPr>
          <w:rFonts w:hint="cs"/>
          <w:rtl/>
        </w:rPr>
        <w:t>גם אני רוצה לדבר.</w:t>
      </w:r>
    </w:p>
    <w:p w14:paraId="5A945BA4" w14:textId="77777777" w:rsidR="00000000" w:rsidRDefault="00B6587A">
      <w:pPr>
        <w:pStyle w:val="a"/>
        <w:rPr>
          <w:rFonts w:hint="cs"/>
          <w:rtl/>
        </w:rPr>
      </w:pPr>
    </w:p>
    <w:p w14:paraId="088C8EEE" w14:textId="77777777" w:rsidR="00000000" w:rsidRDefault="00B6587A">
      <w:pPr>
        <w:pStyle w:val="ad"/>
        <w:rPr>
          <w:rtl/>
        </w:rPr>
      </w:pPr>
      <w:r>
        <w:rPr>
          <w:rtl/>
        </w:rPr>
        <w:t>היו"ר ראובן ריבלין:</w:t>
      </w:r>
    </w:p>
    <w:p w14:paraId="1353E69A" w14:textId="77777777" w:rsidR="00000000" w:rsidRDefault="00B6587A">
      <w:pPr>
        <w:pStyle w:val="a"/>
        <w:rPr>
          <w:rtl/>
        </w:rPr>
      </w:pPr>
    </w:p>
    <w:p w14:paraId="14C266E2" w14:textId="77777777" w:rsidR="00000000" w:rsidRDefault="00B6587A">
      <w:pPr>
        <w:pStyle w:val="a"/>
        <w:rPr>
          <w:rFonts w:hint="cs"/>
          <w:rtl/>
        </w:rPr>
      </w:pPr>
      <w:r>
        <w:rPr>
          <w:rFonts w:hint="cs"/>
          <w:rtl/>
        </w:rPr>
        <w:t>לא, לא. רק מי ש</w:t>
      </w:r>
      <w:r>
        <w:rPr>
          <w:rFonts w:hint="cs"/>
          <w:rtl/>
        </w:rPr>
        <w:t>רשום.</w:t>
      </w:r>
    </w:p>
    <w:p w14:paraId="00F1A3C7" w14:textId="77777777" w:rsidR="00000000" w:rsidRDefault="00B6587A">
      <w:pPr>
        <w:pStyle w:val="SpeakerCon"/>
        <w:rPr>
          <w:rFonts w:hint="cs"/>
          <w:rtl/>
        </w:rPr>
      </w:pPr>
      <w:bookmarkStart w:id="333" w:name="FS000001047T09_10_2003_16_14_09C"/>
      <w:bookmarkEnd w:id="333"/>
    </w:p>
    <w:p w14:paraId="5124BB32" w14:textId="77777777" w:rsidR="00000000" w:rsidRDefault="00B6587A">
      <w:pPr>
        <w:pStyle w:val="SpeakerCon"/>
        <w:rPr>
          <w:rFonts w:hint="cs"/>
          <w:rtl/>
        </w:rPr>
      </w:pPr>
    </w:p>
    <w:p w14:paraId="092E45F5" w14:textId="77777777" w:rsidR="00000000" w:rsidRDefault="00B6587A">
      <w:pPr>
        <w:pStyle w:val="SpeakerCon"/>
        <w:rPr>
          <w:rFonts w:hint="cs"/>
          <w:rtl/>
        </w:rPr>
      </w:pPr>
    </w:p>
    <w:p w14:paraId="4F3E904F" w14:textId="77777777" w:rsidR="00000000" w:rsidRDefault="00B6587A">
      <w:pPr>
        <w:pStyle w:val="SpeakerCon"/>
        <w:rPr>
          <w:rtl/>
        </w:rPr>
      </w:pPr>
      <w:r>
        <w:rPr>
          <w:rtl/>
        </w:rPr>
        <w:t>מל פולישוק-בלוך (שינוי):</w:t>
      </w:r>
    </w:p>
    <w:p w14:paraId="2E330B67" w14:textId="77777777" w:rsidR="00000000" w:rsidRDefault="00B6587A">
      <w:pPr>
        <w:pStyle w:val="a"/>
        <w:rPr>
          <w:rtl/>
        </w:rPr>
      </w:pPr>
    </w:p>
    <w:p w14:paraId="77494D0D" w14:textId="77777777" w:rsidR="00000000" w:rsidRDefault="00B6587A">
      <w:pPr>
        <w:pStyle w:val="a"/>
        <w:rPr>
          <w:rFonts w:hint="cs"/>
          <w:rtl/>
        </w:rPr>
      </w:pPr>
      <w:r>
        <w:rPr>
          <w:rFonts w:hint="cs"/>
          <w:rtl/>
        </w:rPr>
        <w:t>אפשר ליצור תחרות, לא על-ידי זה ששוברים כל דבר גדול במדינה, אלא על-ידי תחרות כלפי חוץ. אפשר, למשל, להפחית את מסי הנמל, שהם מהגבוהים בעולם - - -</w:t>
      </w:r>
    </w:p>
    <w:p w14:paraId="521DD55F" w14:textId="77777777" w:rsidR="00000000" w:rsidRDefault="00B6587A">
      <w:pPr>
        <w:pStyle w:val="a"/>
        <w:rPr>
          <w:rFonts w:hint="cs"/>
          <w:rtl/>
        </w:rPr>
      </w:pPr>
    </w:p>
    <w:p w14:paraId="5D8F7BD8" w14:textId="77777777" w:rsidR="00000000" w:rsidRDefault="00B6587A">
      <w:pPr>
        <w:pStyle w:val="ac"/>
        <w:rPr>
          <w:rtl/>
        </w:rPr>
      </w:pPr>
      <w:r>
        <w:rPr>
          <w:rFonts w:hint="eastAsia"/>
          <w:rtl/>
        </w:rPr>
        <w:t>קריאה</w:t>
      </w:r>
      <w:r>
        <w:rPr>
          <w:rtl/>
        </w:rPr>
        <w:t>:</w:t>
      </w:r>
    </w:p>
    <w:p w14:paraId="648F019B" w14:textId="77777777" w:rsidR="00000000" w:rsidRDefault="00B6587A">
      <w:pPr>
        <w:pStyle w:val="a"/>
        <w:rPr>
          <w:rFonts w:hint="cs"/>
          <w:rtl/>
        </w:rPr>
      </w:pPr>
    </w:p>
    <w:p w14:paraId="5D3D85FA" w14:textId="77777777" w:rsidR="00000000" w:rsidRDefault="00B6587A">
      <w:pPr>
        <w:pStyle w:val="a"/>
        <w:rPr>
          <w:rFonts w:hint="cs"/>
          <w:rtl/>
        </w:rPr>
      </w:pPr>
      <w:r>
        <w:rPr>
          <w:rFonts w:hint="cs"/>
          <w:rtl/>
        </w:rPr>
        <w:t>אדוני היושב-ראש, כוח. רק בכוח.</w:t>
      </w:r>
    </w:p>
    <w:p w14:paraId="1C49AC87" w14:textId="77777777" w:rsidR="00000000" w:rsidRDefault="00B6587A">
      <w:pPr>
        <w:pStyle w:val="a"/>
        <w:rPr>
          <w:rFonts w:hint="cs"/>
          <w:rtl/>
        </w:rPr>
      </w:pPr>
    </w:p>
    <w:p w14:paraId="516C6F50" w14:textId="77777777" w:rsidR="00000000" w:rsidRDefault="00B6587A">
      <w:pPr>
        <w:pStyle w:val="SpeakerCon"/>
        <w:rPr>
          <w:rtl/>
        </w:rPr>
      </w:pPr>
      <w:bookmarkStart w:id="334" w:name="FS000001047T09_10_2003_16_15_46C"/>
      <w:bookmarkEnd w:id="334"/>
      <w:r>
        <w:rPr>
          <w:rtl/>
        </w:rPr>
        <w:t>מל פולישוק-בלוך (שינוי):</w:t>
      </w:r>
    </w:p>
    <w:p w14:paraId="47F739B6" w14:textId="77777777" w:rsidR="00000000" w:rsidRDefault="00B6587A">
      <w:pPr>
        <w:pStyle w:val="a"/>
        <w:rPr>
          <w:rtl/>
        </w:rPr>
      </w:pPr>
    </w:p>
    <w:p w14:paraId="726DD94D" w14:textId="77777777" w:rsidR="00000000" w:rsidRDefault="00B6587A">
      <w:pPr>
        <w:pStyle w:val="a"/>
        <w:rPr>
          <w:rFonts w:hint="cs"/>
          <w:rtl/>
        </w:rPr>
      </w:pPr>
      <w:r>
        <w:rPr>
          <w:rFonts w:hint="cs"/>
          <w:rtl/>
        </w:rPr>
        <w:t>הרי אתם משכ</w:t>
      </w:r>
      <w:r>
        <w:rPr>
          <w:rFonts w:hint="cs"/>
          <w:rtl/>
        </w:rPr>
        <w:t xml:space="preserve">תם עכשיו מקופת הנמלים 900 מיליון שקל. ככה אומרים המקורות שלי. זאת אומרת שהמסים גבוהים מאוד ואפשר להורידם וככה ליצור תחרות. </w:t>
      </w:r>
    </w:p>
    <w:p w14:paraId="7B36452C" w14:textId="77777777" w:rsidR="00000000" w:rsidRDefault="00B6587A">
      <w:pPr>
        <w:pStyle w:val="a"/>
        <w:rPr>
          <w:rFonts w:hint="cs"/>
          <w:rtl/>
        </w:rPr>
      </w:pPr>
    </w:p>
    <w:p w14:paraId="6C089FE5" w14:textId="77777777" w:rsidR="00000000" w:rsidRDefault="00B6587A">
      <w:pPr>
        <w:pStyle w:val="ac"/>
        <w:rPr>
          <w:rtl/>
        </w:rPr>
      </w:pPr>
      <w:r>
        <w:rPr>
          <w:rFonts w:hint="eastAsia"/>
          <w:rtl/>
        </w:rPr>
        <w:t>גדעון</w:t>
      </w:r>
      <w:r>
        <w:rPr>
          <w:rtl/>
        </w:rPr>
        <w:t xml:space="preserve"> סער (הליכוד):</w:t>
      </w:r>
    </w:p>
    <w:p w14:paraId="21EAF839" w14:textId="77777777" w:rsidR="00000000" w:rsidRDefault="00B6587A">
      <w:pPr>
        <w:pStyle w:val="a"/>
        <w:rPr>
          <w:rFonts w:hint="cs"/>
          <w:rtl/>
        </w:rPr>
      </w:pPr>
    </w:p>
    <w:p w14:paraId="4E416910" w14:textId="77777777" w:rsidR="00000000" w:rsidRDefault="00B6587A">
      <w:pPr>
        <w:pStyle w:val="a"/>
        <w:rPr>
          <w:rFonts w:hint="cs"/>
          <w:rtl/>
        </w:rPr>
      </w:pPr>
      <w:r>
        <w:rPr>
          <w:rFonts w:hint="cs"/>
          <w:rtl/>
        </w:rPr>
        <w:t>- - -</w:t>
      </w:r>
    </w:p>
    <w:p w14:paraId="3E687A28" w14:textId="77777777" w:rsidR="00000000" w:rsidRDefault="00B6587A">
      <w:pPr>
        <w:pStyle w:val="a"/>
        <w:rPr>
          <w:rFonts w:hint="cs"/>
          <w:rtl/>
        </w:rPr>
      </w:pPr>
    </w:p>
    <w:p w14:paraId="49232739" w14:textId="77777777" w:rsidR="00000000" w:rsidRDefault="00B6587A">
      <w:pPr>
        <w:pStyle w:val="ad"/>
        <w:rPr>
          <w:rtl/>
        </w:rPr>
      </w:pPr>
      <w:r>
        <w:rPr>
          <w:rtl/>
        </w:rPr>
        <w:t>היו"ר ראובן ריבלין:</w:t>
      </w:r>
    </w:p>
    <w:p w14:paraId="64A4959D" w14:textId="77777777" w:rsidR="00000000" w:rsidRDefault="00B6587A">
      <w:pPr>
        <w:pStyle w:val="a"/>
        <w:rPr>
          <w:rtl/>
        </w:rPr>
      </w:pPr>
    </w:p>
    <w:p w14:paraId="190C950F" w14:textId="77777777" w:rsidR="00000000" w:rsidRDefault="00B6587A">
      <w:pPr>
        <w:pStyle w:val="a"/>
        <w:rPr>
          <w:rFonts w:hint="cs"/>
          <w:rtl/>
        </w:rPr>
      </w:pPr>
      <w:r>
        <w:rPr>
          <w:rFonts w:hint="cs"/>
          <w:rtl/>
        </w:rPr>
        <w:t>גברתי, ברשותך, אני אתן לך לסיים, אתן לך את הזמן שלך.</w:t>
      </w:r>
    </w:p>
    <w:p w14:paraId="12BF1EF1" w14:textId="77777777" w:rsidR="00000000" w:rsidRDefault="00B6587A">
      <w:pPr>
        <w:pStyle w:val="a"/>
        <w:rPr>
          <w:rFonts w:hint="cs"/>
          <w:rtl/>
        </w:rPr>
      </w:pPr>
    </w:p>
    <w:p w14:paraId="4912C9C2" w14:textId="77777777" w:rsidR="00000000" w:rsidRDefault="00B6587A">
      <w:pPr>
        <w:pStyle w:val="a"/>
        <w:rPr>
          <w:rFonts w:hint="cs"/>
          <w:rtl/>
        </w:rPr>
      </w:pPr>
      <w:r>
        <w:rPr>
          <w:rFonts w:hint="cs"/>
          <w:rtl/>
        </w:rPr>
        <w:t>ברשותך, יושב-ראש הקואליציה -</w:t>
      </w:r>
      <w:r>
        <w:rPr>
          <w:rFonts w:hint="cs"/>
          <w:rtl/>
        </w:rPr>
        <w:t xml:space="preserve"> אני לא הייתי כאן באולם והם לא קיבלו את הידיעה ממני, שאני סיכמתי אתך, הואיל והדיון מתמשך, שההצבעה תתעכב. לכן ירדתי מייד כשהיו צלצולים, על מנת שלא תהיינה אי-הבנות. </w:t>
      </w:r>
    </w:p>
    <w:p w14:paraId="70D2F8E1" w14:textId="77777777" w:rsidR="00000000" w:rsidRDefault="00B6587A">
      <w:pPr>
        <w:pStyle w:val="a"/>
        <w:rPr>
          <w:rFonts w:hint="cs"/>
          <w:rtl/>
        </w:rPr>
      </w:pPr>
    </w:p>
    <w:p w14:paraId="68A2D509" w14:textId="77777777" w:rsidR="00000000" w:rsidRDefault="00B6587A">
      <w:pPr>
        <w:pStyle w:val="ac"/>
        <w:rPr>
          <w:rtl/>
        </w:rPr>
      </w:pPr>
      <w:r>
        <w:rPr>
          <w:rFonts w:hint="eastAsia"/>
          <w:rtl/>
        </w:rPr>
        <w:t>יעקב</w:t>
      </w:r>
      <w:r>
        <w:rPr>
          <w:rtl/>
        </w:rPr>
        <w:t xml:space="preserve"> ליצמן (יהדות התורה):</w:t>
      </w:r>
    </w:p>
    <w:p w14:paraId="49D39981" w14:textId="77777777" w:rsidR="00000000" w:rsidRDefault="00B6587A">
      <w:pPr>
        <w:pStyle w:val="a"/>
        <w:rPr>
          <w:rFonts w:hint="cs"/>
          <w:rtl/>
        </w:rPr>
      </w:pPr>
    </w:p>
    <w:p w14:paraId="55B4BE88" w14:textId="77777777" w:rsidR="00000000" w:rsidRDefault="00B6587A">
      <w:pPr>
        <w:pStyle w:val="a"/>
        <w:rPr>
          <w:rFonts w:hint="cs"/>
          <w:rtl/>
        </w:rPr>
      </w:pPr>
      <w:r>
        <w:rPr>
          <w:rFonts w:hint="cs"/>
          <w:rtl/>
        </w:rPr>
        <w:t>אבל למה לא הודיעו לנו?</w:t>
      </w:r>
    </w:p>
    <w:p w14:paraId="11FE4AFD" w14:textId="77777777" w:rsidR="00000000" w:rsidRDefault="00B6587A">
      <w:pPr>
        <w:pStyle w:val="a"/>
        <w:rPr>
          <w:rFonts w:hint="cs"/>
          <w:rtl/>
        </w:rPr>
      </w:pPr>
    </w:p>
    <w:p w14:paraId="638F8EBF" w14:textId="77777777" w:rsidR="00000000" w:rsidRDefault="00B6587A">
      <w:pPr>
        <w:pStyle w:val="ad"/>
        <w:rPr>
          <w:rtl/>
        </w:rPr>
      </w:pPr>
      <w:r>
        <w:rPr>
          <w:rtl/>
        </w:rPr>
        <w:t>היו"ר ראובן ריבלין:</w:t>
      </w:r>
    </w:p>
    <w:p w14:paraId="15641021" w14:textId="77777777" w:rsidR="00000000" w:rsidRDefault="00B6587A">
      <w:pPr>
        <w:pStyle w:val="a"/>
        <w:rPr>
          <w:rtl/>
        </w:rPr>
      </w:pPr>
    </w:p>
    <w:p w14:paraId="3ACB7431" w14:textId="77777777" w:rsidR="00000000" w:rsidRDefault="00B6587A">
      <w:pPr>
        <w:pStyle w:val="a"/>
        <w:rPr>
          <w:rFonts w:hint="cs"/>
          <w:rtl/>
        </w:rPr>
      </w:pPr>
      <w:r>
        <w:rPr>
          <w:rFonts w:hint="cs"/>
          <w:rtl/>
        </w:rPr>
        <w:t>אני מציע שנקבע שלפנ</w:t>
      </w:r>
      <w:r>
        <w:rPr>
          <w:rFonts w:hint="cs"/>
          <w:rtl/>
        </w:rPr>
        <w:t xml:space="preserve">י 16:00 לא תהיה הצבעה, אבל אנחנו מתקרבים. </w:t>
      </w:r>
    </w:p>
    <w:p w14:paraId="2A354A1A" w14:textId="77777777" w:rsidR="00000000" w:rsidRDefault="00B6587A">
      <w:pPr>
        <w:pStyle w:val="a"/>
        <w:rPr>
          <w:rFonts w:hint="cs"/>
          <w:rtl/>
        </w:rPr>
      </w:pPr>
    </w:p>
    <w:p w14:paraId="59689A2A" w14:textId="77777777" w:rsidR="00000000" w:rsidRDefault="00B6587A">
      <w:pPr>
        <w:pStyle w:val="ac"/>
        <w:rPr>
          <w:rtl/>
        </w:rPr>
      </w:pPr>
      <w:r>
        <w:rPr>
          <w:rFonts w:hint="eastAsia"/>
          <w:rtl/>
        </w:rPr>
        <w:t>קריאות</w:t>
      </w:r>
      <w:r>
        <w:rPr>
          <w:rtl/>
        </w:rPr>
        <w:t>:</w:t>
      </w:r>
    </w:p>
    <w:p w14:paraId="1CEF2B7B" w14:textId="77777777" w:rsidR="00000000" w:rsidRDefault="00B6587A">
      <w:pPr>
        <w:pStyle w:val="a"/>
        <w:rPr>
          <w:rFonts w:hint="cs"/>
          <w:rtl/>
        </w:rPr>
      </w:pPr>
    </w:p>
    <w:p w14:paraId="1E63C894" w14:textId="77777777" w:rsidR="00000000" w:rsidRDefault="00B6587A">
      <w:pPr>
        <w:pStyle w:val="a"/>
        <w:rPr>
          <w:rFonts w:hint="cs"/>
          <w:rtl/>
        </w:rPr>
      </w:pPr>
      <w:r>
        <w:rPr>
          <w:rFonts w:hint="cs"/>
          <w:rtl/>
        </w:rPr>
        <w:t>- - -</w:t>
      </w:r>
    </w:p>
    <w:p w14:paraId="7512A6C3" w14:textId="77777777" w:rsidR="00000000" w:rsidRDefault="00B6587A">
      <w:pPr>
        <w:pStyle w:val="ad"/>
        <w:rPr>
          <w:rFonts w:hint="cs"/>
          <w:rtl/>
        </w:rPr>
      </w:pPr>
    </w:p>
    <w:p w14:paraId="67946E3D" w14:textId="77777777" w:rsidR="00000000" w:rsidRDefault="00B6587A">
      <w:pPr>
        <w:pStyle w:val="ad"/>
        <w:rPr>
          <w:rFonts w:hint="cs"/>
          <w:rtl/>
        </w:rPr>
      </w:pPr>
    </w:p>
    <w:p w14:paraId="44560D7A" w14:textId="77777777" w:rsidR="00000000" w:rsidRDefault="00B6587A">
      <w:pPr>
        <w:pStyle w:val="ad"/>
        <w:rPr>
          <w:rFonts w:hint="cs"/>
          <w:rtl/>
        </w:rPr>
      </w:pPr>
    </w:p>
    <w:p w14:paraId="344FC9B4" w14:textId="77777777" w:rsidR="00000000" w:rsidRDefault="00B6587A">
      <w:pPr>
        <w:pStyle w:val="ad"/>
        <w:rPr>
          <w:rtl/>
        </w:rPr>
      </w:pPr>
      <w:r>
        <w:rPr>
          <w:rtl/>
        </w:rPr>
        <w:t>היו"ר ראובן ריבלין:</w:t>
      </w:r>
    </w:p>
    <w:p w14:paraId="73F9C3B2" w14:textId="77777777" w:rsidR="00000000" w:rsidRDefault="00B6587A">
      <w:pPr>
        <w:pStyle w:val="a"/>
        <w:rPr>
          <w:rtl/>
        </w:rPr>
      </w:pPr>
    </w:p>
    <w:p w14:paraId="4FD5848A" w14:textId="77777777" w:rsidR="00000000" w:rsidRDefault="00B6587A">
      <w:pPr>
        <w:pStyle w:val="a"/>
        <w:rPr>
          <w:rFonts w:hint="cs"/>
          <w:rtl/>
        </w:rPr>
      </w:pPr>
      <w:r>
        <w:rPr>
          <w:rFonts w:hint="cs"/>
          <w:rtl/>
        </w:rPr>
        <w:t>חבר הכנסת כהן, שב בבקשה. אל תעמוד. שב בבקשה. שב, קודם כול. שב, קודם כול.</w:t>
      </w:r>
    </w:p>
    <w:p w14:paraId="4D4A8C28" w14:textId="77777777" w:rsidR="00000000" w:rsidRDefault="00B6587A">
      <w:pPr>
        <w:pStyle w:val="a"/>
        <w:rPr>
          <w:rFonts w:hint="cs"/>
          <w:rtl/>
        </w:rPr>
      </w:pPr>
    </w:p>
    <w:p w14:paraId="3FEFB532" w14:textId="77777777" w:rsidR="00000000" w:rsidRDefault="00B6587A">
      <w:pPr>
        <w:pStyle w:val="ac"/>
        <w:rPr>
          <w:rtl/>
        </w:rPr>
      </w:pPr>
      <w:r>
        <w:rPr>
          <w:rFonts w:hint="eastAsia"/>
          <w:rtl/>
        </w:rPr>
        <w:t>יצחק</w:t>
      </w:r>
      <w:r>
        <w:rPr>
          <w:rtl/>
        </w:rPr>
        <w:t xml:space="preserve"> כהן (ש"ס):</w:t>
      </w:r>
    </w:p>
    <w:p w14:paraId="6A0710C2" w14:textId="77777777" w:rsidR="00000000" w:rsidRDefault="00B6587A">
      <w:pPr>
        <w:pStyle w:val="a"/>
        <w:rPr>
          <w:rFonts w:hint="cs"/>
          <w:rtl/>
        </w:rPr>
      </w:pPr>
    </w:p>
    <w:p w14:paraId="2C1ADB43" w14:textId="77777777" w:rsidR="00000000" w:rsidRDefault="00B6587A">
      <w:pPr>
        <w:pStyle w:val="a"/>
        <w:rPr>
          <w:rFonts w:hint="cs"/>
          <w:rtl/>
        </w:rPr>
      </w:pPr>
      <w:r>
        <w:rPr>
          <w:rFonts w:hint="cs"/>
          <w:rtl/>
        </w:rPr>
        <w:t>אל תצעק עלי.</w:t>
      </w:r>
    </w:p>
    <w:p w14:paraId="1D5A6BB0" w14:textId="77777777" w:rsidR="00000000" w:rsidRDefault="00B6587A">
      <w:pPr>
        <w:pStyle w:val="a"/>
        <w:rPr>
          <w:rFonts w:hint="cs"/>
          <w:rtl/>
        </w:rPr>
      </w:pPr>
    </w:p>
    <w:p w14:paraId="30E20A51" w14:textId="77777777" w:rsidR="00000000" w:rsidRDefault="00B6587A">
      <w:pPr>
        <w:pStyle w:val="ad"/>
        <w:rPr>
          <w:rtl/>
        </w:rPr>
      </w:pPr>
      <w:r>
        <w:rPr>
          <w:rtl/>
        </w:rPr>
        <w:t>היו"ר ראובן ריבלין:</w:t>
      </w:r>
    </w:p>
    <w:p w14:paraId="6AB294EC" w14:textId="77777777" w:rsidR="00000000" w:rsidRDefault="00B6587A">
      <w:pPr>
        <w:pStyle w:val="a"/>
        <w:rPr>
          <w:rtl/>
        </w:rPr>
      </w:pPr>
    </w:p>
    <w:p w14:paraId="60081738" w14:textId="77777777" w:rsidR="00000000" w:rsidRDefault="00B6587A">
      <w:pPr>
        <w:pStyle w:val="a"/>
        <w:rPr>
          <w:rFonts w:hint="cs"/>
          <w:rtl/>
        </w:rPr>
      </w:pPr>
      <w:r>
        <w:rPr>
          <w:rFonts w:hint="cs"/>
          <w:rtl/>
        </w:rPr>
        <w:t>אני אצעק עליך כי אתה צועק עלי.</w:t>
      </w:r>
    </w:p>
    <w:p w14:paraId="316FB85B" w14:textId="77777777" w:rsidR="00000000" w:rsidRDefault="00B6587A">
      <w:pPr>
        <w:pStyle w:val="ac"/>
        <w:rPr>
          <w:rFonts w:hint="cs"/>
          <w:rtl/>
        </w:rPr>
      </w:pPr>
    </w:p>
    <w:p w14:paraId="26003BF3" w14:textId="77777777" w:rsidR="00000000" w:rsidRDefault="00B6587A">
      <w:pPr>
        <w:pStyle w:val="ac"/>
        <w:rPr>
          <w:rtl/>
        </w:rPr>
      </w:pPr>
      <w:r>
        <w:rPr>
          <w:rFonts w:hint="eastAsia"/>
          <w:rtl/>
        </w:rPr>
        <w:t>יצחק</w:t>
      </w:r>
      <w:r>
        <w:rPr>
          <w:rtl/>
        </w:rPr>
        <w:t xml:space="preserve"> כהן (ש"ס):</w:t>
      </w:r>
    </w:p>
    <w:p w14:paraId="7208984A" w14:textId="77777777" w:rsidR="00000000" w:rsidRDefault="00B6587A">
      <w:pPr>
        <w:pStyle w:val="a"/>
        <w:rPr>
          <w:rFonts w:hint="cs"/>
          <w:rtl/>
        </w:rPr>
      </w:pPr>
    </w:p>
    <w:p w14:paraId="4EC745DE" w14:textId="77777777" w:rsidR="00000000" w:rsidRDefault="00B6587A">
      <w:pPr>
        <w:pStyle w:val="a"/>
        <w:rPr>
          <w:rFonts w:hint="cs"/>
          <w:rtl/>
        </w:rPr>
      </w:pPr>
      <w:r>
        <w:rPr>
          <w:rFonts w:hint="cs"/>
          <w:rtl/>
        </w:rPr>
        <w:t>אני לא צועק עליך, חס וחלילה.</w:t>
      </w:r>
    </w:p>
    <w:p w14:paraId="4DD04092" w14:textId="77777777" w:rsidR="00000000" w:rsidRDefault="00B6587A">
      <w:pPr>
        <w:pStyle w:val="a"/>
        <w:rPr>
          <w:rFonts w:hint="cs"/>
          <w:rtl/>
        </w:rPr>
      </w:pPr>
    </w:p>
    <w:p w14:paraId="494A0298" w14:textId="77777777" w:rsidR="00000000" w:rsidRDefault="00B6587A">
      <w:pPr>
        <w:pStyle w:val="ad"/>
        <w:rPr>
          <w:rtl/>
        </w:rPr>
      </w:pPr>
      <w:r>
        <w:rPr>
          <w:rtl/>
        </w:rPr>
        <w:t>היו"ר ראובן ריבלין:</w:t>
      </w:r>
    </w:p>
    <w:p w14:paraId="37526E17" w14:textId="77777777" w:rsidR="00000000" w:rsidRDefault="00B6587A">
      <w:pPr>
        <w:pStyle w:val="a"/>
        <w:rPr>
          <w:rtl/>
        </w:rPr>
      </w:pPr>
    </w:p>
    <w:p w14:paraId="70563F45" w14:textId="77777777" w:rsidR="00000000" w:rsidRDefault="00B6587A">
      <w:pPr>
        <w:pStyle w:val="a"/>
        <w:rPr>
          <w:rFonts w:hint="cs"/>
          <w:rtl/>
        </w:rPr>
      </w:pPr>
      <w:r>
        <w:rPr>
          <w:rFonts w:hint="cs"/>
          <w:rtl/>
        </w:rPr>
        <w:t>טול קורה מבין עיניך כשאתה מבקש ממישהו.</w:t>
      </w:r>
    </w:p>
    <w:p w14:paraId="37C62EE1" w14:textId="77777777" w:rsidR="00000000" w:rsidRDefault="00B6587A">
      <w:pPr>
        <w:pStyle w:val="ac"/>
        <w:rPr>
          <w:rFonts w:hint="cs"/>
          <w:rtl/>
        </w:rPr>
      </w:pPr>
    </w:p>
    <w:p w14:paraId="49014E78" w14:textId="77777777" w:rsidR="00000000" w:rsidRDefault="00B6587A">
      <w:pPr>
        <w:pStyle w:val="ac"/>
        <w:rPr>
          <w:rFonts w:hint="cs"/>
          <w:rtl/>
        </w:rPr>
      </w:pPr>
    </w:p>
    <w:p w14:paraId="522C3E8A" w14:textId="77777777" w:rsidR="00000000" w:rsidRDefault="00B6587A">
      <w:pPr>
        <w:pStyle w:val="ac"/>
        <w:rPr>
          <w:rtl/>
        </w:rPr>
      </w:pPr>
      <w:r>
        <w:rPr>
          <w:rFonts w:hint="eastAsia"/>
          <w:rtl/>
        </w:rPr>
        <w:t>יצחק</w:t>
      </w:r>
      <w:r>
        <w:rPr>
          <w:rtl/>
        </w:rPr>
        <w:t xml:space="preserve"> כהן (ש"ס):</w:t>
      </w:r>
    </w:p>
    <w:p w14:paraId="06681206" w14:textId="77777777" w:rsidR="00000000" w:rsidRDefault="00B6587A">
      <w:pPr>
        <w:pStyle w:val="a"/>
        <w:rPr>
          <w:rFonts w:hint="cs"/>
          <w:rtl/>
        </w:rPr>
      </w:pPr>
    </w:p>
    <w:p w14:paraId="61881425" w14:textId="77777777" w:rsidR="00000000" w:rsidRDefault="00B6587A">
      <w:pPr>
        <w:pStyle w:val="a"/>
        <w:rPr>
          <w:rFonts w:hint="cs"/>
          <w:rtl/>
        </w:rPr>
      </w:pPr>
      <w:r>
        <w:rPr>
          <w:rFonts w:hint="cs"/>
          <w:rtl/>
        </w:rPr>
        <w:t>- - -</w:t>
      </w:r>
    </w:p>
    <w:p w14:paraId="3C79B079" w14:textId="77777777" w:rsidR="00000000" w:rsidRDefault="00B6587A">
      <w:pPr>
        <w:pStyle w:val="a"/>
        <w:rPr>
          <w:rFonts w:hint="cs"/>
          <w:rtl/>
        </w:rPr>
      </w:pPr>
    </w:p>
    <w:p w14:paraId="2373F46A" w14:textId="77777777" w:rsidR="00000000" w:rsidRDefault="00B6587A">
      <w:pPr>
        <w:pStyle w:val="ad"/>
        <w:rPr>
          <w:rtl/>
        </w:rPr>
      </w:pPr>
      <w:r>
        <w:rPr>
          <w:rtl/>
        </w:rPr>
        <w:t>היו"ר ראובן ריבלין:</w:t>
      </w:r>
    </w:p>
    <w:p w14:paraId="327453E9" w14:textId="77777777" w:rsidR="00000000" w:rsidRDefault="00B6587A">
      <w:pPr>
        <w:pStyle w:val="a"/>
        <w:rPr>
          <w:rtl/>
        </w:rPr>
      </w:pPr>
    </w:p>
    <w:p w14:paraId="33C3DD79" w14:textId="77777777" w:rsidR="00000000" w:rsidRDefault="00B6587A">
      <w:pPr>
        <w:pStyle w:val="a"/>
        <w:rPr>
          <w:rFonts w:hint="cs"/>
          <w:rtl/>
        </w:rPr>
      </w:pPr>
      <w:r>
        <w:rPr>
          <w:rFonts w:hint="cs"/>
          <w:rtl/>
        </w:rPr>
        <w:t>שמעתי אותך. סליחה, אני שמעתי אותך. עם זה יש דברים, יש סיכומים, ואני, לצערי הרב, יכול לפעול כאדם אחד רק במקום אחד. והו</w:t>
      </w:r>
      <w:r>
        <w:rPr>
          <w:rFonts w:hint="cs"/>
          <w:rtl/>
        </w:rPr>
        <w:t>איל והייתי בישיבה חשובה ביותר מבחינת הכנסת ושמעתי את הצלצולים, מייד ירדתי הנה.</w:t>
      </w:r>
    </w:p>
    <w:p w14:paraId="7C143DE6" w14:textId="77777777" w:rsidR="00000000" w:rsidRDefault="00B6587A">
      <w:pPr>
        <w:pStyle w:val="a"/>
        <w:rPr>
          <w:rFonts w:hint="cs"/>
          <w:rtl/>
        </w:rPr>
      </w:pPr>
    </w:p>
    <w:p w14:paraId="2F97A3AE" w14:textId="77777777" w:rsidR="00000000" w:rsidRDefault="00B6587A">
      <w:pPr>
        <w:pStyle w:val="ac"/>
        <w:rPr>
          <w:rtl/>
        </w:rPr>
      </w:pPr>
      <w:r>
        <w:rPr>
          <w:rFonts w:hint="eastAsia"/>
          <w:rtl/>
        </w:rPr>
        <w:t>יעקב</w:t>
      </w:r>
      <w:r>
        <w:rPr>
          <w:rtl/>
        </w:rPr>
        <w:t xml:space="preserve"> ליצמן (יהדות התורה):</w:t>
      </w:r>
    </w:p>
    <w:p w14:paraId="676F1F41" w14:textId="77777777" w:rsidR="00000000" w:rsidRDefault="00B6587A">
      <w:pPr>
        <w:pStyle w:val="a"/>
        <w:rPr>
          <w:rFonts w:hint="cs"/>
          <w:rtl/>
        </w:rPr>
      </w:pPr>
    </w:p>
    <w:p w14:paraId="2D0EE0AC" w14:textId="77777777" w:rsidR="00000000" w:rsidRDefault="00B6587A">
      <w:pPr>
        <w:pStyle w:val="a"/>
        <w:rPr>
          <w:rFonts w:hint="cs"/>
          <w:rtl/>
        </w:rPr>
      </w:pPr>
      <w:r>
        <w:rPr>
          <w:rFonts w:hint="cs"/>
          <w:rtl/>
        </w:rPr>
        <w:t>למה לא הודיעו לנו?</w:t>
      </w:r>
    </w:p>
    <w:p w14:paraId="2ECDFB14" w14:textId="77777777" w:rsidR="00000000" w:rsidRDefault="00B6587A">
      <w:pPr>
        <w:pStyle w:val="a"/>
        <w:rPr>
          <w:rFonts w:hint="cs"/>
          <w:rtl/>
        </w:rPr>
      </w:pPr>
    </w:p>
    <w:p w14:paraId="2F260AE1" w14:textId="77777777" w:rsidR="00000000" w:rsidRDefault="00B6587A">
      <w:pPr>
        <w:pStyle w:val="ad"/>
        <w:rPr>
          <w:rtl/>
        </w:rPr>
      </w:pPr>
      <w:r>
        <w:rPr>
          <w:rtl/>
        </w:rPr>
        <w:t>היו"ר ראובן ריבלין:</w:t>
      </w:r>
    </w:p>
    <w:p w14:paraId="617C20B2" w14:textId="77777777" w:rsidR="00000000" w:rsidRDefault="00B6587A">
      <w:pPr>
        <w:pStyle w:val="a"/>
        <w:rPr>
          <w:rtl/>
        </w:rPr>
      </w:pPr>
    </w:p>
    <w:p w14:paraId="71FF2706" w14:textId="77777777" w:rsidR="00000000" w:rsidRDefault="00B6587A">
      <w:pPr>
        <w:pStyle w:val="a"/>
        <w:rPr>
          <w:rFonts w:hint="cs"/>
          <w:rtl/>
        </w:rPr>
      </w:pPr>
      <w:r>
        <w:rPr>
          <w:rFonts w:hint="cs"/>
          <w:rtl/>
        </w:rPr>
        <w:t>נכון, אני מסכים אתכם.</w:t>
      </w:r>
    </w:p>
    <w:p w14:paraId="648913A1" w14:textId="77777777" w:rsidR="00000000" w:rsidRDefault="00B6587A">
      <w:pPr>
        <w:pStyle w:val="ac"/>
        <w:rPr>
          <w:rFonts w:hint="cs"/>
          <w:rtl/>
        </w:rPr>
      </w:pPr>
    </w:p>
    <w:p w14:paraId="79C2EA77" w14:textId="77777777" w:rsidR="00000000" w:rsidRDefault="00B6587A">
      <w:pPr>
        <w:pStyle w:val="ac"/>
        <w:rPr>
          <w:rFonts w:hint="cs"/>
          <w:rtl/>
        </w:rPr>
      </w:pPr>
    </w:p>
    <w:p w14:paraId="45A9D569" w14:textId="77777777" w:rsidR="00000000" w:rsidRDefault="00B6587A">
      <w:pPr>
        <w:pStyle w:val="ac"/>
        <w:rPr>
          <w:rtl/>
        </w:rPr>
      </w:pPr>
      <w:r>
        <w:rPr>
          <w:rFonts w:hint="eastAsia"/>
          <w:rtl/>
        </w:rPr>
        <w:t>גדעון</w:t>
      </w:r>
      <w:r>
        <w:rPr>
          <w:rtl/>
        </w:rPr>
        <w:t xml:space="preserve"> סער (הליכוד):</w:t>
      </w:r>
    </w:p>
    <w:p w14:paraId="1F6CF27D" w14:textId="77777777" w:rsidR="00000000" w:rsidRDefault="00B6587A">
      <w:pPr>
        <w:pStyle w:val="a"/>
        <w:rPr>
          <w:rFonts w:hint="cs"/>
          <w:rtl/>
        </w:rPr>
      </w:pPr>
    </w:p>
    <w:p w14:paraId="319F7AFB" w14:textId="77777777" w:rsidR="00000000" w:rsidRDefault="00B6587A">
      <w:pPr>
        <w:pStyle w:val="a"/>
        <w:rPr>
          <w:rFonts w:hint="cs"/>
          <w:rtl/>
        </w:rPr>
      </w:pPr>
      <w:r>
        <w:rPr>
          <w:rFonts w:hint="cs"/>
          <w:rtl/>
        </w:rPr>
        <w:t>אני מצטרף לעמדת האופוזיציה. ייגמר הדיון - צריכה להיות הצבעה.</w:t>
      </w:r>
    </w:p>
    <w:p w14:paraId="4E3DB34B" w14:textId="77777777" w:rsidR="00000000" w:rsidRDefault="00B6587A">
      <w:pPr>
        <w:pStyle w:val="a"/>
        <w:rPr>
          <w:rFonts w:hint="cs"/>
          <w:rtl/>
        </w:rPr>
      </w:pPr>
    </w:p>
    <w:p w14:paraId="3014225B" w14:textId="77777777" w:rsidR="00000000" w:rsidRDefault="00B6587A">
      <w:pPr>
        <w:pStyle w:val="ad"/>
        <w:rPr>
          <w:rtl/>
        </w:rPr>
      </w:pPr>
      <w:r>
        <w:rPr>
          <w:rtl/>
        </w:rPr>
        <w:t>ה</w:t>
      </w:r>
      <w:r>
        <w:rPr>
          <w:rtl/>
        </w:rPr>
        <w:t>יו"ר ראובן ריבלין:</w:t>
      </w:r>
    </w:p>
    <w:p w14:paraId="0F76DC4C" w14:textId="77777777" w:rsidR="00000000" w:rsidRDefault="00B6587A">
      <w:pPr>
        <w:pStyle w:val="a"/>
        <w:rPr>
          <w:rtl/>
        </w:rPr>
      </w:pPr>
    </w:p>
    <w:p w14:paraId="5DEDFDEA" w14:textId="77777777" w:rsidR="00000000" w:rsidRDefault="00B6587A">
      <w:pPr>
        <w:pStyle w:val="a"/>
        <w:rPr>
          <w:rFonts w:hint="cs"/>
          <w:rtl/>
        </w:rPr>
      </w:pPr>
      <w:r>
        <w:rPr>
          <w:rFonts w:hint="cs"/>
          <w:rtl/>
        </w:rPr>
        <w:t xml:space="preserve">מאה אחוז, אני מקבל. יושב-ראש הקואליציה, אני מבקש לקיים הבטחות שאני התחייבתי להן. אם אדוני אומר לי שזה בסדר, אין לי בעיה. או.קיי.? בבקשה. רבותי, יש עוד ארבעה דוברים, ואחריהם תתקיים ההצבעה. בבקשה, גברת פולישוק, דקה אחרונה עומדת לרשותך. </w:t>
      </w:r>
    </w:p>
    <w:p w14:paraId="0E32DD97" w14:textId="77777777" w:rsidR="00000000" w:rsidRDefault="00B6587A">
      <w:pPr>
        <w:pStyle w:val="a"/>
        <w:rPr>
          <w:rFonts w:hint="cs"/>
          <w:rtl/>
        </w:rPr>
      </w:pPr>
    </w:p>
    <w:p w14:paraId="506BACB1" w14:textId="77777777" w:rsidR="00000000" w:rsidRDefault="00B6587A">
      <w:pPr>
        <w:pStyle w:val="SpeakerCon"/>
        <w:rPr>
          <w:rtl/>
        </w:rPr>
      </w:pPr>
      <w:bookmarkStart w:id="335" w:name="FS000001047T09_10_2003_16_26_08C"/>
      <w:bookmarkEnd w:id="335"/>
      <w:r>
        <w:rPr>
          <w:rtl/>
        </w:rPr>
        <w:t>מל פולישוק-בלוך (שינוי):</w:t>
      </w:r>
    </w:p>
    <w:p w14:paraId="4DCCDD0A" w14:textId="77777777" w:rsidR="00000000" w:rsidRDefault="00B6587A">
      <w:pPr>
        <w:pStyle w:val="a"/>
        <w:rPr>
          <w:rtl/>
        </w:rPr>
      </w:pPr>
    </w:p>
    <w:p w14:paraId="4748A133" w14:textId="77777777" w:rsidR="00000000" w:rsidRDefault="00B6587A">
      <w:pPr>
        <w:pStyle w:val="a"/>
        <w:rPr>
          <w:rFonts w:hint="cs"/>
          <w:rtl/>
        </w:rPr>
      </w:pPr>
      <w:r>
        <w:rPr>
          <w:rFonts w:hint="cs"/>
          <w:rtl/>
        </w:rPr>
        <w:t>תודה רבה. ובכן, חברי האופוזיציה, אולי זה יעניין אתכם לשמוע - - -</w:t>
      </w:r>
    </w:p>
    <w:p w14:paraId="485CEFD4" w14:textId="77777777" w:rsidR="00000000" w:rsidRDefault="00B6587A">
      <w:pPr>
        <w:pStyle w:val="a"/>
        <w:rPr>
          <w:rFonts w:hint="cs"/>
          <w:rtl/>
        </w:rPr>
      </w:pPr>
    </w:p>
    <w:p w14:paraId="30696ABD" w14:textId="77777777" w:rsidR="00000000" w:rsidRDefault="00B6587A">
      <w:pPr>
        <w:pStyle w:val="ac"/>
        <w:rPr>
          <w:rtl/>
        </w:rPr>
      </w:pPr>
      <w:r>
        <w:rPr>
          <w:rFonts w:hint="eastAsia"/>
          <w:rtl/>
        </w:rPr>
        <w:t>משולם</w:t>
      </w:r>
      <w:r>
        <w:rPr>
          <w:rtl/>
        </w:rPr>
        <w:t xml:space="preserve"> נהרי (ש"ס):</w:t>
      </w:r>
    </w:p>
    <w:p w14:paraId="57309C84" w14:textId="77777777" w:rsidR="00000000" w:rsidRDefault="00B6587A">
      <w:pPr>
        <w:pStyle w:val="a"/>
        <w:rPr>
          <w:rFonts w:hint="cs"/>
          <w:rtl/>
        </w:rPr>
      </w:pPr>
    </w:p>
    <w:p w14:paraId="7EF15535" w14:textId="77777777" w:rsidR="00000000" w:rsidRDefault="00B6587A">
      <w:pPr>
        <w:pStyle w:val="a"/>
        <w:rPr>
          <w:rFonts w:hint="cs"/>
          <w:rtl/>
        </w:rPr>
      </w:pPr>
      <w:r>
        <w:rPr>
          <w:rFonts w:hint="cs"/>
          <w:rtl/>
        </w:rPr>
        <w:t>אני מציע ב-19:00.</w:t>
      </w:r>
    </w:p>
    <w:p w14:paraId="0B5EC99E" w14:textId="77777777" w:rsidR="00000000" w:rsidRDefault="00B6587A">
      <w:pPr>
        <w:pStyle w:val="a"/>
        <w:rPr>
          <w:rFonts w:hint="cs"/>
          <w:rtl/>
        </w:rPr>
      </w:pPr>
    </w:p>
    <w:p w14:paraId="4E697383" w14:textId="77777777" w:rsidR="00000000" w:rsidRDefault="00B6587A">
      <w:pPr>
        <w:pStyle w:val="ad"/>
        <w:rPr>
          <w:rtl/>
        </w:rPr>
      </w:pPr>
      <w:r>
        <w:rPr>
          <w:rtl/>
        </w:rPr>
        <w:t>היו"ר ראובן ריבלין:</w:t>
      </w:r>
    </w:p>
    <w:p w14:paraId="3E813C83" w14:textId="77777777" w:rsidR="00000000" w:rsidRDefault="00B6587A">
      <w:pPr>
        <w:pStyle w:val="a"/>
        <w:rPr>
          <w:rtl/>
        </w:rPr>
      </w:pPr>
    </w:p>
    <w:p w14:paraId="7EFB31D9" w14:textId="77777777" w:rsidR="00000000" w:rsidRDefault="00B6587A">
      <w:pPr>
        <w:pStyle w:val="a"/>
        <w:rPr>
          <w:rFonts w:hint="cs"/>
          <w:rtl/>
        </w:rPr>
      </w:pPr>
      <w:r>
        <w:rPr>
          <w:rFonts w:hint="cs"/>
          <w:rtl/>
        </w:rPr>
        <w:t>קודם כול, ישב אדוני. לא יהיה ב-19:00.</w:t>
      </w:r>
    </w:p>
    <w:p w14:paraId="05B43DE2" w14:textId="77777777" w:rsidR="00000000" w:rsidRDefault="00B6587A">
      <w:pPr>
        <w:pStyle w:val="a"/>
        <w:rPr>
          <w:rFonts w:hint="cs"/>
          <w:rtl/>
        </w:rPr>
      </w:pPr>
    </w:p>
    <w:p w14:paraId="6EB6B7E1" w14:textId="77777777" w:rsidR="00000000" w:rsidRDefault="00B6587A">
      <w:pPr>
        <w:pStyle w:val="ac"/>
        <w:rPr>
          <w:rtl/>
        </w:rPr>
      </w:pPr>
      <w:r>
        <w:rPr>
          <w:rFonts w:hint="eastAsia"/>
          <w:rtl/>
        </w:rPr>
        <w:t>משולם</w:t>
      </w:r>
      <w:r>
        <w:rPr>
          <w:rtl/>
        </w:rPr>
        <w:t xml:space="preserve"> נהרי (ש"ס):</w:t>
      </w:r>
    </w:p>
    <w:p w14:paraId="72B91617" w14:textId="77777777" w:rsidR="00000000" w:rsidRDefault="00B6587A">
      <w:pPr>
        <w:pStyle w:val="a"/>
        <w:rPr>
          <w:rFonts w:hint="cs"/>
          <w:rtl/>
        </w:rPr>
      </w:pPr>
    </w:p>
    <w:p w14:paraId="41916B2A" w14:textId="77777777" w:rsidR="00000000" w:rsidRDefault="00B6587A">
      <w:pPr>
        <w:pStyle w:val="a"/>
        <w:rPr>
          <w:rFonts w:hint="cs"/>
          <w:rtl/>
        </w:rPr>
      </w:pPr>
      <w:r>
        <w:rPr>
          <w:rFonts w:hint="cs"/>
          <w:rtl/>
        </w:rPr>
        <w:t>ב-19:00. עד אז כולם יהיו פה.</w:t>
      </w:r>
    </w:p>
    <w:p w14:paraId="02C8F903" w14:textId="77777777" w:rsidR="00000000" w:rsidRDefault="00B6587A">
      <w:pPr>
        <w:pStyle w:val="a"/>
        <w:rPr>
          <w:rFonts w:hint="cs"/>
          <w:rtl/>
        </w:rPr>
      </w:pPr>
    </w:p>
    <w:p w14:paraId="730597E4" w14:textId="77777777" w:rsidR="00000000" w:rsidRDefault="00B6587A">
      <w:pPr>
        <w:pStyle w:val="ad"/>
        <w:rPr>
          <w:rtl/>
        </w:rPr>
      </w:pPr>
      <w:r>
        <w:rPr>
          <w:rtl/>
        </w:rPr>
        <w:t>היו"ר ראובן ריבלי</w:t>
      </w:r>
      <w:r>
        <w:rPr>
          <w:rtl/>
        </w:rPr>
        <w:t>ן:</w:t>
      </w:r>
    </w:p>
    <w:p w14:paraId="38A101B0" w14:textId="77777777" w:rsidR="00000000" w:rsidRDefault="00B6587A">
      <w:pPr>
        <w:pStyle w:val="a"/>
        <w:rPr>
          <w:rtl/>
        </w:rPr>
      </w:pPr>
    </w:p>
    <w:p w14:paraId="13CA9116" w14:textId="77777777" w:rsidR="00000000" w:rsidRDefault="00B6587A">
      <w:pPr>
        <w:pStyle w:val="a"/>
        <w:rPr>
          <w:rFonts w:hint="cs"/>
          <w:rtl/>
        </w:rPr>
      </w:pPr>
      <w:r>
        <w:rPr>
          <w:rFonts w:hint="cs"/>
          <w:rtl/>
        </w:rPr>
        <w:t xml:space="preserve">שמעתי. שמעתי את הצעתך. הצעתך יכולה להתקבל על הדעת אם האופוזיציה תגיש לי וכן הקואליציה - אני אדחה את זה ל-19:00. בבקשה, כן, חברת הכנסת. </w:t>
      </w:r>
    </w:p>
    <w:p w14:paraId="5D2CABCB" w14:textId="77777777" w:rsidR="00000000" w:rsidRDefault="00B6587A">
      <w:pPr>
        <w:pStyle w:val="a"/>
        <w:rPr>
          <w:rFonts w:hint="cs"/>
          <w:rtl/>
        </w:rPr>
      </w:pPr>
    </w:p>
    <w:p w14:paraId="15C76A6F" w14:textId="77777777" w:rsidR="00000000" w:rsidRDefault="00B6587A">
      <w:pPr>
        <w:pStyle w:val="ac"/>
        <w:rPr>
          <w:rtl/>
        </w:rPr>
      </w:pPr>
      <w:r>
        <w:rPr>
          <w:rFonts w:hint="eastAsia"/>
          <w:rtl/>
        </w:rPr>
        <w:t>זהבה</w:t>
      </w:r>
      <w:r>
        <w:rPr>
          <w:rtl/>
        </w:rPr>
        <w:t xml:space="preserve"> גלאון (מרצ):</w:t>
      </w:r>
    </w:p>
    <w:p w14:paraId="1E4AD614" w14:textId="77777777" w:rsidR="00000000" w:rsidRDefault="00B6587A">
      <w:pPr>
        <w:pStyle w:val="a"/>
        <w:rPr>
          <w:rFonts w:hint="cs"/>
          <w:rtl/>
        </w:rPr>
      </w:pPr>
    </w:p>
    <w:p w14:paraId="3803881F" w14:textId="77777777" w:rsidR="00000000" w:rsidRDefault="00B6587A">
      <w:pPr>
        <w:pStyle w:val="a"/>
        <w:rPr>
          <w:rFonts w:hint="cs"/>
          <w:rtl/>
        </w:rPr>
      </w:pPr>
      <w:r>
        <w:rPr>
          <w:rFonts w:hint="cs"/>
          <w:rtl/>
        </w:rPr>
        <w:t xml:space="preserve">אדוני היושב-ראש, אתה אמרת שקוראים את שמות הדוברים ומי שלא באולם פוסחים עליו. </w:t>
      </w:r>
    </w:p>
    <w:p w14:paraId="7A89D258" w14:textId="77777777" w:rsidR="00000000" w:rsidRDefault="00B6587A">
      <w:pPr>
        <w:pStyle w:val="a"/>
        <w:rPr>
          <w:rFonts w:hint="cs"/>
          <w:rtl/>
        </w:rPr>
      </w:pPr>
    </w:p>
    <w:p w14:paraId="145765F2" w14:textId="77777777" w:rsidR="00000000" w:rsidRDefault="00B6587A">
      <w:pPr>
        <w:pStyle w:val="ad"/>
        <w:rPr>
          <w:rtl/>
        </w:rPr>
      </w:pPr>
      <w:r>
        <w:rPr>
          <w:rtl/>
        </w:rPr>
        <w:t>היו"ר ראובן ריבלי</w:t>
      </w:r>
      <w:r>
        <w:rPr>
          <w:rtl/>
        </w:rPr>
        <w:t>ן:</w:t>
      </w:r>
    </w:p>
    <w:p w14:paraId="77EE9EA5" w14:textId="77777777" w:rsidR="00000000" w:rsidRDefault="00B6587A">
      <w:pPr>
        <w:pStyle w:val="a"/>
        <w:rPr>
          <w:rtl/>
        </w:rPr>
      </w:pPr>
    </w:p>
    <w:p w14:paraId="184926D1" w14:textId="77777777" w:rsidR="00000000" w:rsidRDefault="00B6587A">
      <w:pPr>
        <w:pStyle w:val="a"/>
        <w:rPr>
          <w:rFonts w:hint="cs"/>
          <w:rtl/>
        </w:rPr>
      </w:pPr>
      <w:r>
        <w:rPr>
          <w:rFonts w:hint="cs"/>
          <w:rtl/>
        </w:rPr>
        <w:t xml:space="preserve">בוודאי, בוודאי. </w:t>
      </w:r>
    </w:p>
    <w:p w14:paraId="4962D19A" w14:textId="77777777" w:rsidR="00000000" w:rsidRDefault="00B6587A">
      <w:pPr>
        <w:pStyle w:val="a"/>
        <w:rPr>
          <w:rFonts w:hint="cs"/>
          <w:rtl/>
        </w:rPr>
      </w:pPr>
    </w:p>
    <w:p w14:paraId="6F0FEB31" w14:textId="77777777" w:rsidR="00000000" w:rsidRDefault="00B6587A">
      <w:pPr>
        <w:pStyle w:val="ac"/>
        <w:rPr>
          <w:rtl/>
        </w:rPr>
      </w:pPr>
      <w:r>
        <w:rPr>
          <w:rFonts w:hint="eastAsia"/>
          <w:rtl/>
        </w:rPr>
        <w:t>זהבה</w:t>
      </w:r>
      <w:r>
        <w:rPr>
          <w:rtl/>
        </w:rPr>
        <w:t xml:space="preserve"> גלאון (מרצ):</w:t>
      </w:r>
    </w:p>
    <w:p w14:paraId="50BEA65E" w14:textId="77777777" w:rsidR="00000000" w:rsidRDefault="00B6587A">
      <w:pPr>
        <w:pStyle w:val="a"/>
        <w:rPr>
          <w:rFonts w:hint="cs"/>
          <w:rtl/>
        </w:rPr>
      </w:pPr>
    </w:p>
    <w:p w14:paraId="3D014FD2" w14:textId="77777777" w:rsidR="00000000" w:rsidRDefault="00B6587A">
      <w:pPr>
        <w:pStyle w:val="a"/>
        <w:rPr>
          <w:rFonts w:hint="cs"/>
          <w:rtl/>
        </w:rPr>
      </w:pPr>
      <w:r>
        <w:rPr>
          <w:rFonts w:hint="cs"/>
          <w:rtl/>
        </w:rPr>
        <w:t>ולפני זמן מה גמרו לקרוא את כל רשימת הדוברים.</w:t>
      </w:r>
    </w:p>
    <w:p w14:paraId="766005CD" w14:textId="77777777" w:rsidR="00000000" w:rsidRDefault="00B6587A">
      <w:pPr>
        <w:pStyle w:val="a"/>
        <w:rPr>
          <w:rFonts w:hint="cs"/>
          <w:rtl/>
        </w:rPr>
      </w:pPr>
    </w:p>
    <w:p w14:paraId="5CCB737F" w14:textId="77777777" w:rsidR="00000000" w:rsidRDefault="00B6587A">
      <w:pPr>
        <w:pStyle w:val="ad"/>
        <w:rPr>
          <w:rtl/>
        </w:rPr>
      </w:pPr>
      <w:r>
        <w:rPr>
          <w:rtl/>
        </w:rPr>
        <w:t>היו"ר ראובן ריבלין:</w:t>
      </w:r>
    </w:p>
    <w:p w14:paraId="041AA9E1" w14:textId="77777777" w:rsidR="00000000" w:rsidRDefault="00B6587A">
      <w:pPr>
        <w:pStyle w:val="a"/>
        <w:rPr>
          <w:rtl/>
        </w:rPr>
      </w:pPr>
    </w:p>
    <w:p w14:paraId="0DF3CEF2" w14:textId="77777777" w:rsidR="00000000" w:rsidRDefault="00B6587A">
      <w:pPr>
        <w:pStyle w:val="a"/>
        <w:rPr>
          <w:rFonts w:hint="cs"/>
          <w:rtl/>
        </w:rPr>
      </w:pPr>
      <w:r>
        <w:rPr>
          <w:rFonts w:hint="cs"/>
          <w:rtl/>
        </w:rPr>
        <w:t>בהחלט.</w:t>
      </w:r>
    </w:p>
    <w:p w14:paraId="5D56C1D9" w14:textId="77777777" w:rsidR="00000000" w:rsidRDefault="00B6587A">
      <w:pPr>
        <w:pStyle w:val="a"/>
        <w:rPr>
          <w:rFonts w:hint="cs"/>
          <w:rtl/>
        </w:rPr>
      </w:pPr>
    </w:p>
    <w:p w14:paraId="64579AEA" w14:textId="77777777" w:rsidR="00000000" w:rsidRDefault="00B6587A">
      <w:pPr>
        <w:pStyle w:val="ac"/>
        <w:rPr>
          <w:rtl/>
        </w:rPr>
      </w:pPr>
      <w:r>
        <w:rPr>
          <w:rFonts w:hint="eastAsia"/>
          <w:rtl/>
        </w:rPr>
        <w:t>זהבה</w:t>
      </w:r>
      <w:r>
        <w:rPr>
          <w:rtl/>
        </w:rPr>
        <w:t xml:space="preserve"> גלאון (מרצ):</w:t>
      </w:r>
    </w:p>
    <w:p w14:paraId="0FDEF13B" w14:textId="77777777" w:rsidR="00000000" w:rsidRDefault="00B6587A">
      <w:pPr>
        <w:pStyle w:val="a"/>
        <w:rPr>
          <w:rFonts w:hint="cs"/>
          <w:rtl/>
        </w:rPr>
      </w:pPr>
    </w:p>
    <w:p w14:paraId="76D91F53" w14:textId="77777777" w:rsidR="00000000" w:rsidRDefault="00B6587A">
      <w:pPr>
        <w:pStyle w:val="a"/>
        <w:rPr>
          <w:rFonts w:hint="cs"/>
          <w:rtl/>
        </w:rPr>
      </w:pPr>
      <w:r>
        <w:rPr>
          <w:rFonts w:hint="cs"/>
          <w:rtl/>
        </w:rPr>
        <w:t>אז איך פתאום צצו כאן כל הדוברים?</w:t>
      </w:r>
    </w:p>
    <w:p w14:paraId="0293AA84" w14:textId="77777777" w:rsidR="00000000" w:rsidRDefault="00B6587A">
      <w:pPr>
        <w:pStyle w:val="a"/>
        <w:rPr>
          <w:rFonts w:hint="cs"/>
          <w:rtl/>
        </w:rPr>
      </w:pPr>
    </w:p>
    <w:p w14:paraId="76014B10" w14:textId="77777777" w:rsidR="00000000" w:rsidRDefault="00B6587A">
      <w:pPr>
        <w:pStyle w:val="ad"/>
        <w:rPr>
          <w:rtl/>
        </w:rPr>
      </w:pPr>
      <w:r>
        <w:rPr>
          <w:rtl/>
        </w:rPr>
        <w:t>היו"ר ראובן ריבלין:</w:t>
      </w:r>
    </w:p>
    <w:p w14:paraId="2AA99F19" w14:textId="77777777" w:rsidR="00000000" w:rsidRDefault="00B6587A">
      <w:pPr>
        <w:pStyle w:val="a"/>
        <w:rPr>
          <w:rtl/>
        </w:rPr>
      </w:pPr>
    </w:p>
    <w:p w14:paraId="48495D6B" w14:textId="77777777" w:rsidR="00000000" w:rsidRDefault="00B6587A">
      <w:pPr>
        <w:pStyle w:val="a"/>
        <w:rPr>
          <w:rFonts w:hint="cs"/>
          <w:rtl/>
        </w:rPr>
      </w:pPr>
      <w:r>
        <w:rPr>
          <w:rFonts w:hint="cs"/>
          <w:rtl/>
        </w:rPr>
        <w:t>אני לא יודע. הנה, נמצא כאן סגן היושב-ראש. הבנתי את שאלתך, אני לא ה</w:t>
      </w:r>
      <w:r>
        <w:rPr>
          <w:rFonts w:hint="cs"/>
          <w:rtl/>
        </w:rPr>
        <w:t>ייתי כאן. כן.</w:t>
      </w:r>
    </w:p>
    <w:p w14:paraId="4191BBD2" w14:textId="77777777" w:rsidR="00000000" w:rsidRDefault="00B6587A">
      <w:pPr>
        <w:pStyle w:val="a"/>
        <w:rPr>
          <w:rFonts w:hint="cs"/>
          <w:rtl/>
        </w:rPr>
      </w:pPr>
    </w:p>
    <w:p w14:paraId="0EDF3AFD" w14:textId="77777777" w:rsidR="00000000" w:rsidRDefault="00B6587A">
      <w:pPr>
        <w:pStyle w:val="ac"/>
        <w:rPr>
          <w:rtl/>
        </w:rPr>
      </w:pPr>
      <w:r>
        <w:rPr>
          <w:rFonts w:hint="eastAsia"/>
          <w:rtl/>
        </w:rPr>
        <w:t>יולי</w:t>
      </w:r>
      <w:r>
        <w:rPr>
          <w:rtl/>
        </w:rPr>
        <w:t>-יואל אדלשטיין (הליכוד):</w:t>
      </w:r>
    </w:p>
    <w:p w14:paraId="24E6AB44" w14:textId="77777777" w:rsidR="00000000" w:rsidRDefault="00B6587A">
      <w:pPr>
        <w:pStyle w:val="a"/>
        <w:rPr>
          <w:rFonts w:hint="cs"/>
          <w:rtl/>
        </w:rPr>
      </w:pPr>
    </w:p>
    <w:p w14:paraId="404521C0" w14:textId="77777777" w:rsidR="00000000" w:rsidRDefault="00B6587A">
      <w:pPr>
        <w:pStyle w:val="a"/>
        <w:rPr>
          <w:rFonts w:hint="cs"/>
          <w:rtl/>
        </w:rPr>
      </w:pPr>
      <w:r>
        <w:rPr>
          <w:rFonts w:hint="cs"/>
          <w:rtl/>
        </w:rPr>
        <w:t>הודעתי במיקרופון, אדוני, שאני קורא את רשימת הדוברים, ומי מהם שיופיע בדקות הקרובות באולם - זה לגיטימי שהוא ידבר.</w:t>
      </w:r>
    </w:p>
    <w:p w14:paraId="372C989E" w14:textId="77777777" w:rsidR="00000000" w:rsidRDefault="00B6587A">
      <w:pPr>
        <w:pStyle w:val="a"/>
        <w:rPr>
          <w:rFonts w:hint="cs"/>
          <w:rtl/>
        </w:rPr>
      </w:pPr>
    </w:p>
    <w:p w14:paraId="44E7C562" w14:textId="77777777" w:rsidR="00000000" w:rsidRDefault="00B6587A">
      <w:pPr>
        <w:pStyle w:val="ad"/>
        <w:rPr>
          <w:rtl/>
        </w:rPr>
      </w:pPr>
      <w:r>
        <w:rPr>
          <w:rtl/>
        </w:rPr>
        <w:t>היו"ר ראובן ריבלין:</w:t>
      </w:r>
    </w:p>
    <w:p w14:paraId="0A8C0E3B" w14:textId="77777777" w:rsidR="00000000" w:rsidRDefault="00B6587A">
      <w:pPr>
        <w:pStyle w:val="a"/>
        <w:rPr>
          <w:rtl/>
        </w:rPr>
      </w:pPr>
    </w:p>
    <w:p w14:paraId="3A0AA7CE" w14:textId="77777777" w:rsidR="00000000" w:rsidRDefault="00B6587A">
      <w:pPr>
        <w:pStyle w:val="a"/>
        <w:rPr>
          <w:rFonts w:hint="cs"/>
          <w:rtl/>
        </w:rPr>
      </w:pPr>
      <w:r>
        <w:rPr>
          <w:rFonts w:hint="cs"/>
          <w:rtl/>
        </w:rPr>
        <w:t xml:space="preserve">בסדר גמור. הוא קרא את שמות הדוברים ואמר, מי שיופיע בדקות הקרובות באולם, ובאו </w:t>
      </w:r>
      <w:r>
        <w:rPr>
          <w:rFonts w:hint="cs"/>
          <w:rtl/>
        </w:rPr>
        <w:t>שלושה-ארבעה. אנחנו מסיימים.</w:t>
      </w:r>
    </w:p>
    <w:p w14:paraId="45D4506B" w14:textId="77777777" w:rsidR="00000000" w:rsidRDefault="00B6587A">
      <w:pPr>
        <w:pStyle w:val="a"/>
        <w:rPr>
          <w:rFonts w:hint="cs"/>
          <w:rtl/>
        </w:rPr>
      </w:pPr>
    </w:p>
    <w:p w14:paraId="7D1DF6C1" w14:textId="77777777" w:rsidR="00000000" w:rsidRDefault="00B6587A">
      <w:pPr>
        <w:pStyle w:val="ac"/>
        <w:rPr>
          <w:rtl/>
        </w:rPr>
      </w:pPr>
      <w:r>
        <w:rPr>
          <w:rFonts w:hint="eastAsia"/>
          <w:rtl/>
        </w:rPr>
        <w:t>קריאות</w:t>
      </w:r>
      <w:r>
        <w:rPr>
          <w:rtl/>
        </w:rPr>
        <w:t>:</w:t>
      </w:r>
    </w:p>
    <w:p w14:paraId="01903ACF" w14:textId="77777777" w:rsidR="00000000" w:rsidRDefault="00B6587A">
      <w:pPr>
        <w:pStyle w:val="a"/>
        <w:rPr>
          <w:rFonts w:hint="cs"/>
          <w:rtl/>
        </w:rPr>
      </w:pPr>
    </w:p>
    <w:p w14:paraId="152CD1DF" w14:textId="77777777" w:rsidR="00000000" w:rsidRDefault="00B6587A">
      <w:pPr>
        <w:pStyle w:val="a"/>
        <w:rPr>
          <w:rFonts w:hint="cs"/>
          <w:rtl/>
        </w:rPr>
      </w:pPr>
      <w:r>
        <w:rPr>
          <w:rFonts w:hint="cs"/>
          <w:rtl/>
        </w:rPr>
        <w:t>- - -</w:t>
      </w:r>
    </w:p>
    <w:p w14:paraId="737C141A" w14:textId="77777777" w:rsidR="00000000" w:rsidRDefault="00B6587A">
      <w:pPr>
        <w:pStyle w:val="a"/>
        <w:rPr>
          <w:rFonts w:hint="cs"/>
          <w:rtl/>
        </w:rPr>
      </w:pPr>
    </w:p>
    <w:p w14:paraId="7A1C28B5" w14:textId="77777777" w:rsidR="00000000" w:rsidRDefault="00B6587A">
      <w:pPr>
        <w:pStyle w:val="ad"/>
        <w:rPr>
          <w:rtl/>
        </w:rPr>
      </w:pPr>
      <w:r>
        <w:rPr>
          <w:rtl/>
        </w:rPr>
        <w:t>היו"ר ראובן ריבלין:</w:t>
      </w:r>
    </w:p>
    <w:p w14:paraId="2552A8B5" w14:textId="77777777" w:rsidR="00000000" w:rsidRDefault="00B6587A">
      <w:pPr>
        <w:pStyle w:val="a"/>
        <w:rPr>
          <w:rtl/>
        </w:rPr>
      </w:pPr>
    </w:p>
    <w:p w14:paraId="6F1EF274" w14:textId="77777777" w:rsidR="00000000" w:rsidRDefault="00B6587A">
      <w:pPr>
        <w:pStyle w:val="a"/>
        <w:rPr>
          <w:rFonts w:hint="cs"/>
          <w:rtl/>
        </w:rPr>
      </w:pPr>
      <w:r>
        <w:rPr>
          <w:rFonts w:hint="cs"/>
          <w:rtl/>
        </w:rPr>
        <w:t>רבותי, האם אתם רוצים להכריע - חבר הכנסת כהן, נא לא לדבר בטלפון במליאה. רבותי חברי הכנסת הנכבדים, האם עולה על דעתכם שאנחנו נקיים הצבעה בלי שמישהו יכול היה לבטא את דעתו כאן?</w:t>
      </w:r>
    </w:p>
    <w:p w14:paraId="11485005" w14:textId="77777777" w:rsidR="00000000" w:rsidRDefault="00B6587A">
      <w:pPr>
        <w:pStyle w:val="a"/>
        <w:rPr>
          <w:rFonts w:hint="cs"/>
          <w:rtl/>
        </w:rPr>
      </w:pPr>
    </w:p>
    <w:p w14:paraId="1E32774E" w14:textId="77777777" w:rsidR="00000000" w:rsidRDefault="00B6587A">
      <w:pPr>
        <w:pStyle w:val="ac"/>
        <w:rPr>
          <w:rFonts w:hint="cs"/>
          <w:rtl/>
        </w:rPr>
      </w:pPr>
    </w:p>
    <w:p w14:paraId="1117BA9D" w14:textId="77777777" w:rsidR="00000000" w:rsidRDefault="00B6587A">
      <w:pPr>
        <w:pStyle w:val="ac"/>
        <w:rPr>
          <w:rFonts w:hint="cs"/>
          <w:rtl/>
        </w:rPr>
      </w:pPr>
      <w:r>
        <w:rPr>
          <w:rFonts w:hint="eastAsia"/>
          <w:rtl/>
        </w:rPr>
        <w:t>יעקב</w:t>
      </w:r>
      <w:r>
        <w:rPr>
          <w:rtl/>
        </w:rPr>
        <w:t xml:space="preserve"> ליצמן (יהדו</w:t>
      </w:r>
      <w:r>
        <w:rPr>
          <w:rtl/>
        </w:rPr>
        <w:t>ת התורה):</w:t>
      </w:r>
    </w:p>
    <w:p w14:paraId="565ED341" w14:textId="77777777" w:rsidR="00000000" w:rsidRDefault="00B6587A">
      <w:pPr>
        <w:pStyle w:val="ac"/>
        <w:rPr>
          <w:rFonts w:hint="cs"/>
          <w:rtl/>
        </w:rPr>
      </w:pPr>
    </w:p>
    <w:p w14:paraId="0EDB43A0" w14:textId="77777777" w:rsidR="00000000" w:rsidRDefault="00B6587A">
      <w:pPr>
        <w:pStyle w:val="a"/>
        <w:rPr>
          <w:rFonts w:hint="cs"/>
          <w:rtl/>
        </w:rPr>
      </w:pPr>
      <w:r>
        <w:rPr>
          <w:rFonts w:hint="cs"/>
          <w:rtl/>
        </w:rPr>
        <w:t>לפי הכללים - - -</w:t>
      </w:r>
    </w:p>
    <w:p w14:paraId="0CBE10E4" w14:textId="77777777" w:rsidR="00000000" w:rsidRDefault="00B6587A">
      <w:pPr>
        <w:pStyle w:val="a"/>
        <w:rPr>
          <w:rFonts w:hint="cs"/>
          <w:rtl/>
        </w:rPr>
      </w:pPr>
    </w:p>
    <w:p w14:paraId="729AC468" w14:textId="77777777" w:rsidR="00000000" w:rsidRDefault="00B6587A">
      <w:pPr>
        <w:pStyle w:val="ad"/>
        <w:rPr>
          <w:rtl/>
        </w:rPr>
      </w:pPr>
      <w:r>
        <w:rPr>
          <w:rtl/>
        </w:rPr>
        <w:t>היו"ר ראובן ריבלין:</w:t>
      </w:r>
    </w:p>
    <w:p w14:paraId="366DB1DC" w14:textId="77777777" w:rsidR="00000000" w:rsidRDefault="00B6587A">
      <w:pPr>
        <w:pStyle w:val="a"/>
        <w:rPr>
          <w:rtl/>
        </w:rPr>
      </w:pPr>
    </w:p>
    <w:p w14:paraId="294D03F0" w14:textId="77777777" w:rsidR="00000000" w:rsidRDefault="00B6587A">
      <w:pPr>
        <w:pStyle w:val="a"/>
        <w:rPr>
          <w:rFonts w:hint="cs"/>
          <w:rtl/>
        </w:rPr>
      </w:pPr>
      <w:r>
        <w:rPr>
          <w:rFonts w:hint="cs"/>
          <w:rtl/>
        </w:rPr>
        <w:t xml:space="preserve">חבר הכנסת ליצמן, נא לשבת. דברי חכמים בנחת נשמעים. </w:t>
      </w:r>
    </w:p>
    <w:p w14:paraId="0A9CDED0" w14:textId="77777777" w:rsidR="00000000" w:rsidRDefault="00B6587A">
      <w:pPr>
        <w:pStyle w:val="a"/>
        <w:rPr>
          <w:rFonts w:hint="cs"/>
          <w:rtl/>
        </w:rPr>
      </w:pPr>
    </w:p>
    <w:p w14:paraId="3F1C961F" w14:textId="77777777" w:rsidR="00000000" w:rsidRDefault="00B6587A">
      <w:pPr>
        <w:pStyle w:val="ac"/>
        <w:rPr>
          <w:rtl/>
        </w:rPr>
      </w:pPr>
      <w:r>
        <w:rPr>
          <w:rFonts w:hint="eastAsia"/>
          <w:rtl/>
        </w:rPr>
        <w:t>יעקב</w:t>
      </w:r>
      <w:r>
        <w:rPr>
          <w:rtl/>
        </w:rPr>
        <w:t xml:space="preserve"> ליצמן (יהדות התורה):</w:t>
      </w:r>
    </w:p>
    <w:p w14:paraId="46B804D1" w14:textId="77777777" w:rsidR="00000000" w:rsidRDefault="00B6587A">
      <w:pPr>
        <w:pStyle w:val="a"/>
        <w:rPr>
          <w:rFonts w:hint="cs"/>
          <w:rtl/>
        </w:rPr>
      </w:pPr>
    </w:p>
    <w:p w14:paraId="1C9DB2CD" w14:textId="77777777" w:rsidR="00000000" w:rsidRDefault="00B6587A">
      <w:pPr>
        <w:pStyle w:val="a"/>
        <w:rPr>
          <w:rFonts w:hint="cs"/>
          <w:rtl/>
        </w:rPr>
      </w:pPr>
      <w:r>
        <w:rPr>
          <w:rFonts w:hint="cs"/>
          <w:rtl/>
        </w:rPr>
        <w:t>לפי הכלל של היושב-ראש הקודם - - -</w:t>
      </w:r>
    </w:p>
    <w:p w14:paraId="68E11306" w14:textId="77777777" w:rsidR="00000000" w:rsidRDefault="00B6587A">
      <w:pPr>
        <w:pStyle w:val="a"/>
        <w:rPr>
          <w:rFonts w:hint="cs"/>
          <w:rtl/>
        </w:rPr>
      </w:pPr>
    </w:p>
    <w:p w14:paraId="1DA3C1FF" w14:textId="77777777" w:rsidR="00000000" w:rsidRDefault="00B6587A">
      <w:pPr>
        <w:pStyle w:val="ad"/>
        <w:rPr>
          <w:rtl/>
        </w:rPr>
      </w:pPr>
      <w:r>
        <w:rPr>
          <w:rtl/>
        </w:rPr>
        <w:t>היו"ר ראובן ריבלין:</w:t>
      </w:r>
    </w:p>
    <w:p w14:paraId="2E560DEF" w14:textId="77777777" w:rsidR="00000000" w:rsidRDefault="00B6587A">
      <w:pPr>
        <w:pStyle w:val="a"/>
        <w:rPr>
          <w:rtl/>
        </w:rPr>
      </w:pPr>
    </w:p>
    <w:p w14:paraId="36614970" w14:textId="77777777" w:rsidR="00000000" w:rsidRDefault="00B6587A">
      <w:pPr>
        <w:pStyle w:val="a"/>
        <w:rPr>
          <w:rFonts w:hint="cs"/>
          <w:rtl/>
        </w:rPr>
      </w:pPr>
      <w:r>
        <w:rPr>
          <w:rFonts w:hint="cs"/>
          <w:rtl/>
        </w:rPr>
        <w:t>רק לפי הכללים.</w:t>
      </w:r>
    </w:p>
    <w:p w14:paraId="4D4B2FB1" w14:textId="77777777" w:rsidR="00000000" w:rsidRDefault="00B6587A">
      <w:pPr>
        <w:pStyle w:val="a"/>
        <w:rPr>
          <w:rFonts w:hint="cs"/>
          <w:rtl/>
        </w:rPr>
      </w:pPr>
    </w:p>
    <w:p w14:paraId="5871899E" w14:textId="77777777" w:rsidR="00000000" w:rsidRDefault="00B6587A">
      <w:pPr>
        <w:pStyle w:val="ac"/>
        <w:rPr>
          <w:rtl/>
        </w:rPr>
      </w:pPr>
      <w:r>
        <w:rPr>
          <w:rFonts w:hint="eastAsia"/>
          <w:rtl/>
        </w:rPr>
        <w:t>יעקב</w:t>
      </w:r>
      <w:r>
        <w:rPr>
          <w:rtl/>
        </w:rPr>
        <w:t xml:space="preserve"> ליצמן (יהדות התורה):</w:t>
      </w:r>
    </w:p>
    <w:p w14:paraId="16B956F4" w14:textId="77777777" w:rsidR="00000000" w:rsidRDefault="00B6587A">
      <w:pPr>
        <w:pStyle w:val="a"/>
        <w:rPr>
          <w:rFonts w:hint="cs"/>
          <w:rtl/>
        </w:rPr>
      </w:pPr>
    </w:p>
    <w:p w14:paraId="5F499F56" w14:textId="77777777" w:rsidR="00000000" w:rsidRDefault="00B6587A">
      <w:pPr>
        <w:pStyle w:val="a"/>
        <w:rPr>
          <w:rFonts w:hint="cs"/>
          <w:rtl/>
        </w:rPr>
      </w:pPr>
      <w:r>
        <w:rPr>
          <w:rFonts w:hint="cs"/>
          <w:rtl/>
        </w:rPr>
        <w:t>הוא אמר שהוא יקרא לכולם, ואז</w:t>
      </w:r>
      <w:r>
        <w:rPr>
          <w:rFonts w:hint="cs"/>
          <w:rtl/>
        </w:rPr>
        <w:t xml:space="preserve"> אף אחד לא היה ואני ביקשתי להצביע והוא אמר: חכה שיהיה צלצול. והיה צלצול.</w:t>
      </w:r>
    </w:p>
    <w:p w14:paraId="26729823" w14:textId="77777777" w:rsidR="00000000" w:rsidRDefault="00B6587A">
      <w:pPr>
        <w:pStyle w:val="a"/>
        <w:rPr>
          <w:rFonts w:hint="cs"/>
          <w:rtl/>
        </w:rPr>
      </w:pPr>
    </w:p>
    <w:p w14:paraId="15432DCA" w14:textId="77777777" w:rsidR="00000000" w:rsidRDefault="00B6587A">
      <w:pPr>
        <w:pStyle w:val="ad"/>
        <w:rPr>
          <w:rtl/>
        </w:rPr>
      </w:pPr>
      <w:r>
        <w:rPr>
          <w:rtl/>
        </w:rPr>
        <w:t>היו"ר ראובן ריבלין:</w:t>
      </w:r>
    </w:p>
    <w:p w14:paraId="4D406544" w14:textId="77777777" w:rsidR="00000000" w:rsidRDefault="00B6587A">
      <w:pPr>
        <w:pStyle w:val="a"/>
        <w:rPr>
          <w:rtl/>
        </w:rPr>
      </w:pPr>
    </w:p>
    <w:p w14:paraId="3A79B519" w14:textId="77777777" w:rsidR="00000000" w:rsidRDefault="00B6587A">
      <w:pPr>
        <w:pStyle w:val="a"/>
        <w:rPr>
          <w:rFonts w:hint="cs"/>
          <w:rtl/>
        </w:rPr>
      </w:pPr>
      <w:r>
        <w:rPr>
          <w:rFonts w:hint="cs"/>
          <w:rtl/>
        </w:rPr>
        <w:t>מאה אחוז. מאה אחוז. תודה רבה, העניין יסודר מייד. בבקשה. רבותי. בבקשה, גברת פולישוק.</w:t>
      </w:r>
    </w:p>
    <w:p w14:paraId="6A25604A" w14:textId="77777777" w:rsidR="00000000" w:rsidRDefault="00B6587A">
      <w:pPr>
        <w:pStyle w:val="a"/>
        <w:rPr>
          <w:rFonts w:hint="cs"/>
          <w:rtl/>
        </w:rPr>
      </w:pPr>
    </w:p>
    <w:p w14:paraId="36EBD96A" w14:textId="77777777" w:rsidR="00000000" w:rsidRDefault="00B6587A">
      <w:pPr>
        <w:pStyle w:val="SpeakerCon"/>
        <w:rPr>
          <w:rtl/>
        </w:rPr>
      </w:pPr>
      <w:bookmarkStart w:id="336" w:name="FS000001047T09_10_2003_16_37_28C"/>
      <w:bookmarkEnd w:id="336"/>
      <w:r>
        <w:rPr>
          <w:rtl/>
        </w:rPr>
        <w:t>מל פולישוק-בלוך (שינוי):</w:t>
      </w:r>
    </w:p>
    <w:p w14:paraId="11008BE1" w14:textId="77777777" w:rsidR="00000000" w:rsidRDefault="00B6587A">
      <w:pPr>
        <w:pStyle w:val="a"/>
        <w:rPr>
          <w:rtl/>
        </w:rPr>
      </w:pPr>
    </w:p>
    <w:p w14:paraId="5D02FE71" w14:textId="77777777" w:rsidR="00000000" w:rsidRDefault="00B6587A">
      <w:pPr>
        <w:pStyle w:val="a"/>
        <w:rPr>
          <w:rFonts w:hint="cs"/>
          <w:rtl/>
        </w:rPr>
      </w:pPr>
      <w:r>
        <w:rPr>
          <w:rFonts w:hint="cs"/>
          <w:rtl/>
        </w:rPr>
        <w:t xml:space="preserve">כבר אפשר היה לגמור מזמן עם כל הסיפור הזה. </w:t>
      </w:r>
    </w:p>
    <w:p w14:paraId="56E82EBC" w14:textId="77777777" w:rsidR="00000000" w:rsidRDefault="00B6587A">
      <w:pPr>
        <w:pStyle w:val="a"/>
        <w:rPr>
          <w:rFonts w:hint="cs"/>
          <w:rtl/>
        </w:rPr>
      </w:pPr>
    </w:p>
    <w:p w14:paraId="2455BB8A" w14:textId="77777777" w:rsidR="00000000" w:rsidRDefault="00B6587A">
      <w:pPr>
        <w:pStyle w:val="ad"/>
        <w:rPr>
          <w:rtl/>
        </w:rPr>
      </w:pPr>
      <w:r>
        <w:rPr>
          <w:rtl/>
        </w:rPr>
        <w:t xml:space="preserve">היו"ר </w:t>
      </w:r>
      <w:r>
        <w:rPr>
          <w:rtl/>
        </w:rPr>
        <w:t>ראובן ריבלין:</w:t>
      </w:r>
    </w:p>
    <w:p w14:paraId="08085D6D" w14:textId="77777777" w:rsidR="00000000" w:rsidRDefault="00B6587A">
      <w:pPr>
        <w:pStyle w:val="a"/>
        <w:rPr>
          <w:rtl/>
        </w:rPr>
      </w:pPr>
    </w:p>
    <w:p w14:paraId="43F4CC3B" w14:textId="77777777" w:rsidR="00000000" w:rsidRDefault="00B6587A">
      <w:pPr>
        <w:pStyle w:val="a"/>
        <w:rPr>
          <w:rFonts w:hint="cs"/>
          <w:rtl/>
        </w:rPr>
      </w:pPr>
      <w:r>
        <w:rPr>
          <w:rFonts w:hint="cs"/>
          <w:rtl/>
        </w:rPr>
        <w:t>לא, לא. אני לא הפעלתי את השעון. יש לך דקה.</w:t>
      </w:r>
    </w:p>
    <w:p w14:paraId="214BBEAA" w14:textId="77777777" w:rsidR="00000000" w:rsidRDefault="00B6587A">
      <w:pPr>
        <w:pStyle w:val="a"/>
        <w:rPr>
          <w:rFonts w:hint="cs"/>
          <w:rtl/>
        </w:rPr>
      </w:pPr>
    </w:p>
    <w:p w14:paraId="71DE4151" w14:textId="77777777" w:rsidR="00000000" w:rsidRDefault="00B6587A">
      <w:pPr>
        <w:pStyle w:val="SpeakerCon"/>
        <w:rPr>
          <w:rtl/>
        </w:rPr>
      </w:pPr>
      <w:bookmarkStart w:id="337" w:name="FS000001047T09_10_2003_16_38_04C"/>
      <w:bookmarkEnd w:id="337"/>
      <w:r>
        <w:rPr>
          <w:rtl/>
        </w:rPr>
        <w:t>מל פולישוק-בלוך (שינוי):</w:t>
      </w:r>
    </w:p>
    <w:p w14:paraId="767CBE27" w14:textId="77777777" w:rsidR="00000000" w:rsidRDefault="00B6587A">
      <w:pPr>
        <w:pStyle w:val="a"/>
        <w:rPr>
          <w:rtl/>
        </w:rPr>
      </w:pPr>
    </w:p>
    <w:p w14:paraId="2A97D694" w14:textId="77777777" w:rsidR="00000000" w:rsidRDefault="00B6587A">
      <w:pPr>
        <w:pStyle w:val="a"/>
        <w:rPr>
          <w:rFonts w:hint="cs"/>
          <w:rtl/>
        </w:rPr>
      </w:pPr>
      <w:r>
        <w:rPr>
          <w:rFonts w:hint="cs"/>
          <w:rtl/>
        </w:rPr>
        <w:t>לא, אני אומרת, עם כל ההפרות האלה אפשר היה לגמור מזמן.</w:t>
      </w:r>
    </w:p>
    <w:p w14:paraId="1E0FC1B6" w14:textId="77777777" w:rsidR="00000000" w:rsidRDefault="00B6587A">
      <w:pPr>
        <w:pStyle w:val="ad"/>
        <w:rPr>
          <w:rFonts w:hint="cs"/>
          <w:rtl/>
        </w:rPr>
      </w:pPr>
    </w:p>
    <w:p w14:paraId="5D8723B4" w14:textId="77777777" w:rsidR="00000000" w:rsidRDefault="00B6587A">
      <w:pPr>
        <w:pStyle w:val="ad"/>
        <w:rPr>
          <w:rtl/>
        </w:rPr>
      </w:pPr>
      <w:r>
        <w:rPr>
          <w:rtl/>
        </w:rPr>
        <w:t>היו"ר ראובן ריבלין:</w:t>
      </w:r>
    </w:p>
    <w:p w14:paraId="2471A043" w14:textId="77777777" w:rsidR="00000000" w:rsidRDefault="00B6587A">
      <w:pPr>
        <w:pStyle w:val="a"/>
        <w:rPr>
          <w:rtl/>
        </w:rPr>
      </w:pPr>
    </w:p>
    <w:p w14:paraId="361DE516" w14:textId="77777777" w:rsidR="00000000" w:rsidRDefault="00B6587A">
      <w:pPr>
        <w:pStyle w:val="a"/>
        <w:rPr>
          <w:rFonts w:hint="cs"/>
          <w:rtl/>
        </w:rPr>
      </w:pPr>
      <w:r>
        <w:rPr>
          <w:rFonts w:hint="cs"/>
          <w:rtl/>
        </w:rPr>
        <w:t>נו, גברתי, המליאה מאוד תוססת. אני הייתי רוצה מאוד שבעת כל נאום שאני נאמתי בכנסת, ב-15 השנה האחר</w:t>
      </w:r>
      <w:r>
        <w:rPr>
          <w:rFonts w:hint="cs"/>
          <w:rtl/>
        </w:rPr>
        <w:t xml:space="preserve">ונות, כולם ישבו בשקט ובדומייה. זה לא קורה לי. בבקשה. </w:t>
      </w:r>
    </w:p>
    <w:p w14:paraId="33EA400E" w14:textId="77777777" w:rsidR="00000000" w:rsidRDefault="00B6587A">
      <w:pPr>
        <w:pStyle w:val="a"/>
        <w:rPr>
          <w:rFonts w:hint="cs"/>
          <w:rtl/>
        </w:rPr>
      </w:pPr>
    </w:p>
    <w:p w14:paraId="3CA8225E" w14:textId="77777777" w:rsidR="00000000" w:rsidRDefault="00B6587A">
      <w:pPr>
        <w:pStyle w:val="ac"/>
        <w:rPr>
          <w:rtl/>
        </w:rPr>
      </w:pPr>
      <w:r>
        <w:rPr>
          <w:rFonts w:hint="eastAsia"/>
          <w:rtl/>
        </w:rPr>
        <w:t>יעקב</w:t>
      </w:r>
      <w:r>
        <w:rPr>
          <w:rtl/>
        </w:rPr>
        <w:t xml:space="preserve"> ליצמן (יהדות התורה):</w:t>
      </w:r>
    </w:p>
    <w:p w14:paraId="193B3C5A" w14:textId="77777777" w:rsidR="00000000" w:rsidRDefault="00B6587A">
      <w:pPr>
        <w:pStyle w:val="a"/>
        <w:rPr>
          <w:rFonts w:hint="cs"/>
          <w:rtl/>
        </w:rPr>
      </w:pPr>
    </w:p>
    <w:p w14:paraId="1087181F" w14:textId="77777777" w:rsidR="00000000" w:rsidRDefault="00B6587A">
      <w:pPr>
        <w:pStyle w:val="a"/>
        <w:rPr>
          <w:rFonts w:hint="cs"/>
          <w:rtl/>
        </w:rPr>
      </w:pPr>
      <w:r>
        <w:rPr>
          <w:rFonts w:hint="cs"/>
          <w:rtl/>
        </w:rPr>
        <w:t>אדוני היושב-ראש, הנואמת מדברת כבר 25 דקות.</w:t>
      </w:r>
    </w:p>
    <w:p w14:paraId="29B5256B" w14:textId="77777777" w:rsidR="00000000" w:rsidRDefault="00B6587A">
      <w:pPr>
        <w:pStyle w:val="a"/>
        <w:rPr>
          <w:rFonts w:hint="cs"/>
          <w:rtl/>
        </w:rPr>
      </w:pPr>
    </w:p>
    <w:p w14:paraId="256950A4" w14:textId="77777777" w:rsidR="00000000" w:rsidRDefault="00B6587A">
      <w:pPr>
        <w:pStyle w:val="ac"/>
        <w:rPr>
          <w:rtl/>
        </w:rPr>
      </w:pPr>
      <w:r>
        <w:rPr>
          <w:rFonts w:hint="eastAsia"/>
          <w:rtl/>
        </w:rPr>
        <w:t>משה</w:t>
      </w:r>
      <w:r>
        <w:rPr>
          <w:rtl/>
        </w:rPr>
        <w:t xml:space="preserve"> גפני (יהדות התורה):</w:t>
      </w:r>
    </w:p>
    <w:p w14:paraId="54476417" w14:textId="77777777" w:rsidR="00000000" w:rsidRDefault="00B6587A">
      <w:pPr>
        <w:pStyle w:val="a"/>
        <w:rPr>
          <w:rFonts w:hint="cs"/>
          <w:rtl/>
        </w:rPr>
      </w:pPr>
    </w:p>
    <w:p w14:paraId="51D7AF41" w14:textId="77777777" w:rsidR="00000000" w:rsidRDefault="00B6587A">
      <w:pPr>
        <w:pStyle w:val="a"/>
        <w:rPr>
          <w:rFonts w:hint="cs"/>
          <w:rtl/>
        </w:rPr>
      </w:pPr>
      <w:r>
        <w:rPr>
          <w:rFonts w:hint="cs"/>
          <w:rtl/>
        </w:rPr>
        <w:t>- - -</w:t>
      </w:r>
    </w:p>
    <w:p w14:paraId="5A6B35D7" w14:textId="77777777" w:rsidR="00000000" w:rsidRDefault="00B6587A">
      <w:pPr>
        <w:pStyle w:val="a"/>
        <w:rPr>
          <w:rFonts w:hint="cs"/>
          <w:rtl/>
        </w:rPr>
      </w:pPr>
    </w:p>
    <w:p w14:paraId="5DFD6227" w14:textId="77777777" w:rsidR="00000000" w:rsidRDefault="00B6587A">
      <w:pPr>
        <w:pStyle w:val="ad"/>
        <w:rPr>
          <w:rtl/>
        </w:rPr>
      </w:pPr>
      <w:r>
        <w:rPr>
          <w:rtl/>
        </w:rPr>
        <w:t>היו"ר ראובן ריבלין:</w:t>
      </w:r>
    </w:p>
    <w:p w14:paraId="5CAB6555" w14:textId="77777777" w:rsidR="00000000" w:rsidRDefault="00B6587A">
      <w:pPr>
        <w:pStyle w:val="a"/>
        <w:rPr>
          <w:rtl/>
        </w:rPr>
      </w:pPr>
    </w:p>
    <w:p w14:paraId="365B4EB0" w14:textId="77777777" w:rsidR="00000000" w:rsidRDefault="00B6587A">
      <w:pPr>
        <w:pStyle w:val="a"/>
        <w:rPr>
          <w:rFonts w:hint="cs"/>
          <w:rtl/>
        </w:rPr>
      </w:pPr>
      <w:r>
        <w:rPr>
          <w:rFonts w:hint="cs"/>
          <w:rtl/>
        </w:rPr>
        <w:t>חבר הכנסת גפני, יש לי רושם - - - להתנפל עלי.</w:t>
      </w:r>
    </w:p>
    <w:p w14:paraId="67E6837C" w14:textId="77777777" w:rsidR="00000000" w:rsidRDefault="00B6587A">
      <w:pPr>
        <w:pStyle w:val="a"/>
        <w:rPr>
          <w:rFonts w:hint="cs"/>
          <w:rtl/>
        </w:rPr>
      </w:pPr>
    </w:p>
    <w:p w14:paraId="114F2C2D" w14:textId="77777777" w:rsidR="00000000" w:rsidRDefault="00B6587A">
      <w:pPr>
        <w:pStyle w:val="SpeakerCon"/>
        <w:rPr>
          <w:rtl/>
        </w:rPr>
      </w:pPr>
      <w:bookmarkStart w:id="338" w:name="FS000001047T09_10_2003_16_39_58C"/>
      <w:bookmarkEnd w:id="338"/>
      <w:r>
        <w:rPr>
          <w:rtl/>
        </w:rPr>
        <w:t>מל פולישוק-בלוך (שינוי):</w:t>
      </w:r>
    </w:p>
    <w:p w14:paraId="255E850E" w14:textId="77777777" w:rsidR="00000000" w:rsidRDefault="00B6587A">
      <w:pPr>
        <w:pStyle w:val="a"/>
        <w:rPr>
          <w:rtl/>
        </w:rPr>
      </w:pPr>
    </w:p>
    <w:p w14:paraId="3623213C" w14:textId="77777777" w:rsidR="00000000" w:rsidRDefault="00B6587A">
      <w:pPr>
        <w:pStyle w:val="a"/>
        <w:rPr>
          <w:rFonts w:hint="cs"/>
          <w:rtl/>
        </w:rPr>
      </w:pPr>
      <w:r>
        <w:rPr>
          <w:rFonts w:hint="cs"/>
          <w:rtl/>
        </w:rPr>
        <w:t>אני מ</w:t>
      </w:r>
      <w:r>
        <w:rPr>
          <w:rFonts w:hint="cs"/>
          <w:rtl/>
        </w:rPr>
        <w:t>אוד רוצה לומר כמה דברים שימצאו חן בעיני האופוזיציה דווקא והם מפריעים לי לומר את דברי. אדון גפני.</w:t>
      </w:r>
    </w:p>
    <w:p w14:paraId="7CBEC8A5" w14:textId="77777777" w:rsidR="00000000" w:rsidRDefault="00B6587A">
      <w:pPr>
        <w:pStyle w:val="a"/>
        <w:rPr>
          <w:rFonts w:hint="cs"/>
          <w:rtl/>
        </w:rPr>
      </w:pPr>
    </w:p>
    <w:p w14:paraId="3E245794" w14:textId="77777777" w:rsidR="00000000" w:rsidRDefault="00B6587A">
      <w:pPr>
        <w:pStyle w:val="ac"/>
        <w:rPr>
          <w:rtl/>
        </w:rPr>
      </w:pPr>
      <w:r>
        <w:rPr>
          <w:rFonts w:hint="eastAsia"/>
          <w:rtl/>
        </w:rPr>
        <w:t>משה</w:t>
      </w:r>
      <w:r>
        <w:rPr>
          <w:rtl/>
        </w:rPr>
        <w:t xml:space="preserve"> גפני (יהדות התורה):</w:t>
      </w:r>
    </w:p>
    <w:p w14:paraId="1340A980" w14:textId="77777777" w:rsidR="00000000" w:rsidRDefault="00B6587A">
      <w:pPr>
        <w:pStyle w:val="a"/>
        <w:rPr>
          <w:rFonts w:hint="cs"/>
          <w:rtl/>
        </w:rPr>
      </w:pPr>
    </w:p>
    <w:p w14:paraId="32B35A15" w14:textId="77777777" w:rsidR="00000000" w:rsidRDefault="00B6587A">
      <w:pPr>
        <w:pStyle w:val="a"/>
        <w:rPr>
          <w:rFonts w:hint="cs"/>
          <w:rtl/>
        </w:rPr>
      </w:pPr>
      <w:r>
        <w:rPr>
          <w:rFonts w:hint="cs"/>
          <w:rtl/>
        </w:rPr>
        <w:t>אדוני היושב-ראש, אין לאן למהר. שינוי הגישה הוראת שעה לממשלה לבטל השנה את                    סוכות. אין מה למהר.</w:t>
      </w:r>
    </w:p>
    <w:p w14:paraId="2593B584" w14:textId="77777777" w:rsidR="00000000" w:rsidRDefault="00B6587A">
      <w:pPr>
        <w:pStyle w:val="a"/>
        <w:rPr>
          <w:rFonts w:hint="cs"/>
          <w:rtl/>
        </w:rPr>
      </w:pPr>
    </w:p>
    <w:p w14:paraId="2EA75349" w14:textId="77777777" w:rsidR="00000000" w:rsidRDefault="00B6587A">
      <w:pPr>
        <w:pStyle w:val="SpeakerCon"/>
        <w:rPr>
          <w:rtl/>
        </w:rPr>
      </w:pPr>
      <w:bookmarkStart w:id="339" w:name="FS000001047T09_10_2003_16_41_41C"/>
      <w:bookmarkEnd w:id="339"/>
      <w:r>
        <w:rPr>
          <w:rtl/>
        </w:rPr>
        <w:t>מל פולישוק-בלוך (שינ</w:t>
      </w:r>
      <w:r>
        <w:rPr>
          <w:rtl/>
        </w:rPr>
        <w:t>וי):</w:t>
      </w:r>
    </w:p>
    <w:p w14:paraId="6432D230" w14:textId="77777777" w:rsidR="00000000" w:rsidRDefault="00B6587A">
      <w:pPr>
        <w:pStyle w:val="a"/>
        <w:rPr>
          <w:rtl/>
        </w:rPr>
      </w:pPr>
    </w:p>
    <w:p w14:paraId="0CB65DE6" w14:textId="77777777" w:rsidR="00000000" w:rsidRDefault="00B6587A">
      <w:pPr>
        <w:pStyle w:val="a"/>
        <w:rPr>
          <w:rFonts w:hint="cs"/>
          <w:rtl/>
        </w:rPr>
      </w:pPr>
      <w:r>
        <w:rPr>
          <w:rFonts w:hint="cs"/>
          <w:rtl/>
        </w:rPr>
        <w:t>אפילו בבדיחה זה לא ראוי. תעלה את רמת הבדיחות, אני מבקשת. ממש לא רציני.</w:t>
      </w:r>
    </w:p>
    <w:p w14:paraId="4B3CE798" w14:textId="77777777" w:rsidR="00000000" w:rsidRDefault="00B6587A">
      <w:pPr>
        <w:pStyle w:val="a"/>
        <w:rPr>
          <w:rFonts w:hint="cs"/>
          <w:rtl/>
        </w:rPr>
      </w:pPr>
    </w:p>
    <w:p w14:paraId="7A8D7E0B" w14:textId="77777777" w:rsidR="00000000" w:rsidRDefault="00B6587A">
      <w:pPr>
        <w:pStyle w:val="ad"/>
        <w:rPr>
          <w:rtl/>
        </w:rPr>
      </w:pPr>
      <w:r>
        <w:rPr>
          <w:rtl/>
        </w:rPr>
        <w:t>היו"ר ראובן ריבלין:</w:t>
      </w:r>
    </w:p>
    <w:p w14:paraId="2129654F" w14:textId="77777777" w:rsidR="00000000" w:rsidRDefault="00B6587A">
      <w:pPr>
        <w:pStyle w:val="a"/>
        <w:rPr>
          <w:rtl/>
        </w:rPr>
      </w:pPr>
    </w:p>
    <w:p w14:paraId="4C203E2C" w14:textId="77777777" w:rsidR="00000000" w:rsidRDefault="00B6587A">
      <w:pPr>
        <w:pStyle w:val="a"/>
        <w:rPr>
          <w:rFonts w:hint="cs"/>
          <w:rtl/>
        </w:rPr>
      </w:pPr>
      <w:r>
        <w:rPr>
          <w:rFonts w:hint="cs"/>
          <w:rtl/>
        </w:rPr>
        <w:t xml:space="preserve">חבר הכנסת גפני, אמרת את דבריך בצורה בהירה ביותר. בבקשה, חברת הכנסת פולישוק, הדקה האחרונה. </w:t>
      </w:r>
    </w:p>
    <w:p w14:paraId="0BFDF9DA" w14:textId="77777777" w:rsidR="00000000" w:rsidRDefault="00B6587A">
      <w:pPr>
        <w:pStyle w:val="a"/>
        <w:rPr>
          <w:rFonts w:hint="cs"/>
          <w:rtl/>
        </w:rPr>
      </w:pPr>
    </w:p>
    <w:p w14:paraId="2966C7D6" w14:textId="77777777" w:rsidR="00000000" w:rsidRDefault="00B6587A">
      <w:pPr>
        <w:pStyle w:val="SpeakerCon"/>
        <w:rPr>
          <w:rtl/>
        </w:rPr>
      </w:pPr>
      <w:bookmarkStart w:id="340" w:name="FS000001047T09_10_2003_16_42_51C"/>
      <w:bookmarkEnd w:id="340"/>
      <w:r>
        <w:rPr>
          <w:rtl/>
        </w:rPr>
        <w:t>מל פולישוק-בלוך (שינוי):</w:t>
      </w:r>
    </w:p>
    <w:p w14:paraId="670D1396" w14:textId="77777777" w:rsidR="00000000" w:rsidRDefault="00B6587A">
      <w:pPr>
        <w:pStyle w:val="a"/>
        <w:rPr>
          <w:rtl/>
        </w:rPr>
      </w:pPr>
    </w:p>
    <w:p w14:paraId="7BB56031" w14:textId="77777777" w:rsidR="00000000" w:rsidRDefault="00B6587A">
      <w:pPr>
        <w:pStyle w:val="a"/>
        <w:rPr>
          <w:rFonts w:hint="cs"/>
          <w:rtl/>
        </w:rPr>
      </w:pPr>
      <w:r>
        <w:rPr>
          <w:rFonts w:hint="cs"/>
          <w:rtl/>
        </w:rPr>
        <w:t>ובכן, לצערי הרב, התקציב שאני ראיתי באינ</w:t>
      </w:r>
      <w:r>
        <w:rPr>
          <w:rFonts w:hint="cs"/>
          <w:rtl/>
        </w:rPr>
        <w:t>טרנט, תקציב 2004, שאל חלק ממנו אנחנו מתייחסים היום, הוא תקציב כוחני, שרואה את כל המשק הישראלי דרך עיניו הצרות מאוד של הממונה על התקציבים, האיש שרואה את כל התהליכים במשק דרך החור הקטן מאוד של הגרוש. אני בכלל חושבת - ואני מציעה לחברי השרים להתחיל לנהל את התק</w:t>
      </w:r>
      <w:r>
        <w:rPr>
          <w:rFonts w:hint="cs"/>
          <w:rtl/>
        </w:rPr>
        <w:t>ציב, את הממשלה, את המדינה, ולא לתת לממונה על התקציבים לנהל אתכם. אני מאוד ממליצה לכם. התקציב הזה אין בו צמיחה כלכלית, אין בו השקעות, והדבר הכי חשוב: אין השקעה בתשתית ההון האנושית, שזו התשתית הלאומית היחידה שיכולה להביא אותנו לצמיחה כבר בטווח הקצר, שלא לדבר</w:t>
      </w:r>
      <w:r>
        <w:rPr>
          <w:rFonts w:hint="cs"/>
          <w:rtl/>
        </w:rPr>
        <w:t xml:space="preserve"> על כך שההידרדרות בתשתית ההון האנושי שלנו משמעה חיסול מדינת ישראל, ואלו לא סתם מלים. </w:t>
      </w:r>
    </w:p>
    <w:p w14:paraId="78383DEB" w14:textId="77777777" w:rsidR="00000000" w:rsidRDefault="00B6587A">
      <w:pPr>
        <w:pStyle w:val="a"/>
        <w:rPr>
          <w:rFonts w:hint="cs"/>
          <w:rtl/>
        </w:rPr>
      </w:pPr>
    </w:p>
    <w:p w14:paraId="20AC65F8" w14:textId="77777777" w:rsidR="00000000" w:rsidRDefault="00B6587A">
      <w:pPr>
        <w:pStyle w:val="a"/>
        <w:rPr>
          <w:rFonts w:hint="cs"/>
          <w:rtl/>
        </w:rPr>
      </w:pPr>
      <w:r>
        <w:rPr>
          <w:rFonts w:hint="cs"/>
          <w:rtl/>
        </w:rPr>
        <w:t xml:space="preserve">חוסר היכולת שלנו להתחרות בעולם המתקדם והמפותח של המאה ה-21 -  ולא רק זה, לא רק שלא מעלים את התקציב הזה, אלא גם צמצמו אותו. ואני באה וטוענת שאנחנו צריכים, כמו כל המדינות </w:t>
      </w:r>
      <w:r>
        <w:rPr>
          <w:rFonts w:hint="cs"/>
          <w:rtl/>
        </w:rPr>
        <w:t xml:space="preserve">המתוקנות בעולם, כמו קנדה, כמו ארצות-הברית, כמו טייוואן, כמו סינגפור, להעלות את תקציב המו"פ, להעלות את התקציב של תשתית ההון האנושית במדינת ישראל, כי זה עתידנו. זה אינו בתקציב, ואני קוראת מפה לממשלה לשנות את התקציב. </w:t>
      </w:r>
    </w:p>
    <w:p w14:paraId="10D0AFD7" w14:textId="77777777" w:rsidR="00000000" w:rsidRDefault="00B6587A">
      <w:pPr>
        <w:pStyle w:val="a"/>
        <w:rPr>
          <w:rFonts w:hint="cs"/>
          <w:rtl/>
        </w:rPr>
      </w:pPr>
    </w:p>
    <w:p w14:paraId="30F68F4B" w14:textId="77777777" w:rsidR="00000000" w:rsidRDefault="00B6587A">
      <w:pPr>
        <w:pStyle w:val="a"/>
        <w:rPr>
          <w:rFonts w:hint="cs"/>
          <w:rtl/>
        </w:rPr>
      </w:pPr>
      <w:r>
        <w:rPr>
          <w:rFonts w:hint="cs"/>
          <w:rtl/>
        </w:rPr>
        <w:t>אני אצביע בעד הפיכת הנמלים לחברות נפרדות</w:t>
      </w:r>
      <w:r>
        <w:rPr>
          <w:rFonts w:hint="cs"/>
          <w:rtl/>
        </w:rPr>
        <w:t>, כי האלטרנטיבה גרועה יותר. אני קוראת לממשלה לנצל את פרק הזמן מהקריאה הראשונה לשנייה ולשלישית, כדי להביא להסכם, ומהר, עם העובדים. יש לסיים במהירות את השביתה. קודם דיברנו פה עם עמיר פרץ, הוא מוכן לשבת אתכם להידברות. שבו אתו, דברו, תגמרו את השביתה. זה מחסל א</w:t>
      </w:r>
      <w:r>
        <w:rPr>
          <w:rFonts w:hint="cs"/>
          <w:rtl/>
        </w:rPr>
        <w:t xml:space="preserve">ת המשק, גם  את מעט העסקים שעוד נשארו פה במדינה זה מחסל. </w:t>
      </w:r>
    </w:p>
    <w:p w14:paraId="7DE3EEF5" w14:textId="77777777" w:rsidR="00000000" w:rsidRDefault="00B6587A">
      <w:pPr>
        <w:pStyle w:val="a"/>
        <w:rPr>
          <w:rFonts w:hint="cs"/>
          <w:rtl/>
        </w:rPr>
      </w:pPr>
    </w:p>
    <w:p w14:paraId="2C532E7B" w14:textId="77777777" w:rsidR="00000000" w:rsidRDefault="00B6587A">
      <w:pPr>
        <w:pStyle w:val="a"/>
        <w:rPr>
          <w:rFonts w:hint="cs"/>
          <w:rtl/>
        </w:rPr>
      </w:pPr>
    </w:p>
    <w:p w14:paraId="0E2AF9BB" w14:textId="77777777" w:rsidR="00000000" w:rsidRDefault="00B6587A">
      <w:pPr>
        <w:pStyle w:val="a"/>
        <w:rPr>
          <w:rFonts w:hint="cs"/>
          <w:rtl/>
        </w:rPr>
      </w:pPr>
      <w:r>
        <w:rPr>
          <w:rFonts w:hint="cs"/>
          <w:rtl/>
        </w:rPr>
        <w:t>אני קוראת לממשלה לתקן את תקציב 2004, לעשות את הרפורמות הדרושות, אבל בדרך אחרת - בדרך של הסכמה, בדרך של שיתוף פעולה. אסור לעשות את זה באופן חד-צדדי. צריך לעשות את זה בשיתוף פעולה ולא בכוחנות. ובעיקר</w:t>
      </w:r>
      <w:r>
        <w:rPr>
          <w:rFonts w:hint="cs"/>
          <w:rtl/>
        </w:rPr>
        <w:t>, יש להכניס לתקציב המדינה את ההשקעות הדרושות בתשתית הלאומית הנחוצה ביותר, תשתית ההון האנושי. תודה.</w:t>
      </w:r>
    </w:p>
    <w:p w14:paraId="21BB34A1" w14:textId="77777777" w:rsidR="00000000" w:rsidRDefault="00B6587A">
      <w:pPr>
        <w:pStyle w:val="a"/>
        <w:ind w:firstLine="0"/>
        <w:rPr>
          <w:rFonts w:hint="cs"/>
          <w:rtl/>
        </w:rPr>
      </w:pPr>
    </w:p>
    <w:p w14:paraId="25DED916" w14:textId="77777777" w:rsidR="00000000" w:rsidRDefault="00B6587A">
      <w:pPr>
        <w:pStyle w:val="ad"/>
        <w:rPr>
          <w:rtl/>
        </w:rPr>
      </w:pPr>
      <w:r>
        <w:rPr>
          <w:rtl/>
        </w:rPr>
        <w:t>היו"ר ראובן ריבלין:</w:t>
      </w:r>
    </w:p>
    <w:p w14:paraId="713AD73D" w14:textId="77777777" w:rsidR="00000000" w:rsidRDefault="00B6587A">
      <w:pPr>
        <w:pStyle w:val="a"/>
        <w:rPr>
          <w:rtl/>
        </w:rPr>
      </w:pPr>
    </w:p>
    <w:p w14:paraId="79602C7A" w14:textId="77777777" w:rsidR="00000000" w:rsidRDefault="00B6587A">
      <w:pPr>
        <w:pStyle w:val="a"/>
        <w:rPr>
          <w:rFonts w:hint="cs"/>
          <w:rtl/>
        </w:rPr>
      </w:pPr>
      <w:r>
        <w:rPr>
          <w:rFonts w:hint="cs"/>
          <w:rtl/>
        </w:rPr>
        <w:t xml:space="preserve">תודה לחברת הכנסת פולישוק. לפי הנחיית היושב-ראש שהיה קודם, כשאני החלפתי אותו, לאחר חברת הכנסת פולישוק רשומים חברי הכנסת חיים רמון, מאיר </w:t>
      </w:r>
      <w:r>
        <w:rPr>
          <w:rFonts w:hint="cs"/>
          <w:rtl/>
        </w:rPr>
        <w:t>פרוש, עבד-אלמאלכ דהאמשה שכבר דיבר. האם חבר הכנסת רמון רוצה לדבר?</w:t>
      </w:r>
    </w:p>
    <w:p w14:paraId="7997451E" w14:textId="77777777" w:rsidR="00000000" w:rsidRDefault="00B6587A">
      <w:pPr>
        <w:pStyle w:val="a"/>
        <w:ind w:firstLine="0"/>
        <w:rPr>
          <w:rFonts w:hint="cs"/>
          <w:rtl/>
        </w:rPr>
      </w:pPr>
    </w:p>
    <w:p w14:paraId="3B439964" w14:textId="77777777" w:rsidR="00000000" w:rsidRDefault="00B6587A">
      <w:pPr>
        <w:pStyle w:val="ac"/>
        <w:rPr>
          <w:rtl/>
        </w:rPr>
      </w:pPr>
      <w:r>
        <w:rPr>
          <w:rFonts w:hint="eastAsia"/>
          <w:rtl/>
        </w:rPr>
        <w:t>עבד</w:t>
      </w:r>
      <w:r>
        <w:rPr>
          <w:rtl/>
        </w:rPr>
        <w:t>-אלמאלכ דהאמשה (רע"ם):</w:t>
      </w:r>
    </w:p>
    <w:p w14:paraId="2B607728" w14:textId="77777777" w:rsidR="00000000" w:rsidRDefault="00B6587A">
      <w:pPr>
        <w:pStyle w:val="a"/>
        <w:rPr>
          <w:rFonts w:hint="cs"/>
          <w:rtl/>
        </w:rPr>
      </w:pPr>
    </w:p>
    <w:p w14:paraId="2EC80D9A" w14:textId="77777777" w:rsidR="00000000" w:rsidRDefault="00B6587A">
      <w:pPr>
        <w:pStyle w:val="a"/>
        <w:rPr>
          <w:rFonts w:hint="cs"/>
          <w:rtl/>
        </w:rPr>
      </w:pPr>
      <w:r>
        <w:rPr>
          <w:rFonts w:hint="cs"/>
          <w:rtl/>
        </w:rPr>
        <w:t>אדוני, אני לא דיברתי.</w:t>
      </w:r>
    </w:p>
    <w:p w14:paraId="4BBE9F24" w14:textId="77777777" w:rsidR="00000000" w:rsidRDefault="00B6587A">
      <w:pPr>
        <w:pStyle w:val="a"/>
        <w:ind w:firstLine="0"/>
        <w:rPr>
          <w:rFonts w:hint="cs"/>
          <w:rtl/>
        </w:rPr>
      </w:pPr>
    </w:p>
    <w:p w14:paraId="6AEC0BE1" w14:textId="77777777" w:rsidR="00000000" w:rsidRDefault="00B6587A">
      <w:pPr>
        <w:pStyle w:val="ad"/>
        <w:rPr>
          <w:rtl/>
        </w:rPr>
      </w:pPr>
      <w:r>
        <w:rPr>
          <w:rtl/>
        </w:rPr>
        <w:t>היו"ר ראובן ריבלין:</w:t>
      </w:r>
    </w:p>
    <w:p w14:paraId="7C90B4D7" w14:textId="77777777" w:rsidR="00000000" w:rsidRDefault="00B6587A">
      <w:pPr>
        <w:pStyle w:val="a"/>
        <w:rPr>
          <w:rtl/>
        </w:rPr>
      </w:pPr>
    </w:p>
    <w:p w14:paraId="567690EB" w14:textId="77777777" w:rsidR="00000000" w:rsidRDefault="00B6587A">
      <w:pPr>
        <w:pStyle w:val="a"/>
        <w:rPr>
          <w:rFonts w:hint="cs"/>
          <w:rtl/>
        </w:rPr>
      </w:pPr>
      <w:r>
        <w:rPr>
          <w:rFonts w:hint="cs"/>
          <w:rtl/>
        </w:rPr>
        <w:t>יעלה ויבוא. חבר הכנסת מאיר פרוש - אחריו. חבר הכנסת דהאמשה, אתה עדיין לא דיברת? אז תדבר גם כן. בבקשה, חבר הכנסת חיים רמו</w:t>
      </w:r>
      <w:r>
        <w:rPr>
          <w:rFonts w:hint="cs"/>
          <w:rtl/>
        </w:rPr>
        <w:t xml:space="preserve">ן, אחריו </w:t>
      </w:r>
      <w:r>
        <w:rPr>
          <w:rtl/>
        </w:rPr>
        <w:t>–</w:t>
      </w:r>
      <w:r>
        <w:rPr>
          <w:rFonts w:hint="cs"/>
          <w:rtl/>
        </w:rPr>
        <w:t xml:space="preserve"> חבר הכנסת מאיר פרוש, אחריו </w:t>
      </w:r>
      <w:r>
        <w:rPr>
          <w:rtl/>
        </w:rPr>
        <w:t>–</w:t>
      </w:r>
      <w:r>
        <w:rPr>
          <w:rFonts w:hint="cs"/>
          <w:rtl/>
        </w:rPr>
        <w:t xml:space="preserve"> חבר הכנסת עבד-אלמאלכ דהאמשה, ומסיים חבר הכנסת סער. אחריו אנחנו מצביעים. אדוני, יושב-ראש הקואליציה, סיכמתי כך גם עם האופוזיציה. בבקשה.</w:t>
      </w:r>
    </w:p>
    <w:p w14:paraId="1DA2681B" w14:textId="77777777" w:rsidR="00000000" w:rsidRDefault="00B6587A">
      <w:pPr>
        <w:pStyle w:val="a"/>
        <w:ind w:firstLine="0"/>
        <w:rPr>
          <w:rFonts w:hint="cs"/>
          <w:rtl/>
        </w:rPr>
      </w:pPr>
    </w:p>
    <w:p w14:paraId="7A809A63" w14:textId="77777777" w:rsidR="00000000" w:rsidRDefault="00B6587A">
      <w:pPr>
        <w:pStyle w:val="Speaker"/>
        <w:rPr>
          <w:rtl/>
        </w:rPr>
      </w:pPr>
      <w:bookmarkStart w:id="341" w:name="FS000000458T09_10_2003_15_54_57"/>
      <w:bookmarkEnd w:id="341"/>
      <w:r>
        <w:rPr>
          <w:rFonts w:hint="eastAsia"/>
          <w:rtl/>
        </w:rPr>
        <w:t>חיים</w:t>
      </w:r>
      <w:r>
        <w:rPr>
          <w:rtl/>
        </w:rPr>
        <w:t xml:space="preserve"> רמון (העבודה-מימד):</w:t>
      </w:r>
    </w:p>
    <w:p w14:paraId="32AFCC37" w14:textId="77777777" w:rsidR="00000000" w:rsidRDefault="00B6587A">
      <w:pPr>
        <w:pStyle w:val="a"/>
        <w:rPr>
          <w:rFonts w:hint="cs"/>
          <w:rtl/>
        </w:rPr>
      </w:pPr>
    </w:p>
    <w:p w14:paraId="1D3A2463" w14:textId="77777777" w:rsidR="00000000" w:rsidRDefault="00B6587A">
      <w:pPr>
        <w:pStyle w:val="a"/>
        <w:rPr>
          <w:rFonts w:hint="cs"/>
          <w:rtl/>
        </w:rPr>
      </w:pPr>
      <w:r>
        <w:rPr>
          <w:rFonts w:hint="cs"/>
          <w:rtl/>
        </w:rPr>
        <w:t>שאלו אם יהיה שר? כי הם חושבים שיש לנו רוב. אני מסביר שא</w:t>
      </w:r>
      <w:r>
        <w:rPr>
          <w:rFonts w:hint="cs"/>
          <w:rtl/>
        </w:rPr>
        <w:t>ין לנו.</w:t>
      </w:r>
    </w:p>
    <w:p w14:paraId="5A92AB9A" w14:textId="77777777" w:rsidR="00000000" w:rsidRDefault="00B6587A">
      <w:pPr>
        <w:pStyle w:val="a"/>
        <w:ind w:firstLine="0"/>
        <w:rPr>
          <w:rFonts w:hint="cs"/>
          <w:rtl/>
        </w:rPr>
      </w:pPr>
    </w:p>
    <w:p w14:paraId="47CE1148" w14:textId="77777777" w:rsidR="00000000" w:rsidRDefault="00B6587A">
      <w:pPr>
        <w:pStyle w:val="ad"/>
        <w:rPr>
          <w:rtl/>
        </w:rPr>
      </w:pPr>
      <w:r>
        <w:rPr>
          <w:rtl/>
        </w:rPr>
        <w:t>היו"ר ראובן ריבלין:</w:t>
      </w:r>
    </w:p>
    <w:p w14:paraId="4779C4EF" w14:textId="77777777" w:rsidR="00000000" w:rsidRDefault="00B6587A">
      <w:pPr>
        <w:pStyle w:val="a"/>
        <w:rPr>
          <w:rtl/>
        </w:rPr>
      </w:pPr>
    </w:p>
    <w:p w14:paraId="2584CD22" w14:textId="77777777" w:rsidR="00000000" w:rsidRDefault="00B6587A">
      <w:pPr>
        <w:pStyle w:val="a"/>
        <w:rPr>
          <w:rFonts w:hint="cs"/>
          <w:rtl/>
        </w:rPr>
      </w:pPr>
      <w:r>
        <w:rPr>
          <w:rFonts w:hint="cs"/>
          <w:rtl/>
        </w:rPr>
        <w:t>בוודאי. שר תמיד יכול לדבר. הוא יכול לנצל את מעמדו על מנת להסביר יותר טוב את מה שלא הצליחו קודמיו. חבר הכנסת טיבי, לא הספקתי לברך אותך בחתימה טובה, יקירי. האם שמעת אותי מדבר במוצאי החג על האסלאם?</w:t>
      </w:r>
    </w:p>
    <w:p w14:paraId="72BE4FB0" w14:textId="77777777" w:rsidR="00000000" w:rsidRDefault="00B6587A">
      <w:pPr>
        <w:pStyle w:val="a"/>
        <w:ind w:firstLine="0"/>
        <w:rPr>
          <w:rFonts w:hint="cs"/>
          <w:rtl/>
        </w:rPr>
      </w:pPr>
    </w:p>
    <w:p w14:paraId="0A0417F0" w14:textId="77777777" w:rsidR="00000000" w:rsidRDefault="00B6587A">
      <w:pPr>
        <w:pStyle w:val="SpeakerCon"/>
        <w:rPr>
          <w:rtl/>
        </w:rPr>
      </w:pPr>
      <w:bookmarkStart w:id="342" w:name="FS000000458T09_10_2003_15_56_27C"/>
      <w:bookmarkEnd w:id="342"/>
      <w:r>
        <w:rPr>
          <w:rtl/>
        </w:rPr>
        <w:t>חיים רמון (העבודה-מימד):</w:t>
      </w:r>
    </w:p>
    <w:p w14:paraId="5A17158C" w14:textId="77777777" w:rsidR="00000000" w:rsidRDefault="00B6587A">
      <w:pPr>
        <w:pStyle w:val="a"/>
        <w:rPr>
          <w:rtl/>
        </w:rPr>
      </w:pPr>
    </w:p>
    <w:p w14:paraId="42A28103" w14:textId="77777777" w:rsidR="00000000" w:rsidRDefault="00B6587A">
      <w:pPr>
        <w:pStyle w:val="a"/>
        <w:rPr>
          <w:rFonts w:hint="cs"/>
          <w:rtl/>
        </w:rPr>
      </w:pPr>
      <w:r>
        <w:rPr>
          <w:rFonts w:hint="cs"/>
          <w:rtl/>
        </w:rPr>
        <w:t>אדונ</w:t>
      </w:r>
      <w:r>
        <w:rPr>
          <w:rFonts w:hint="cs"/>
          <w:rtl/>
        </w:rPr>
        <w:t>י היושב-ראש, חברי הכנסת, אני רוצה לפנות אל השר ליברמן: בסופו של דבר הממשלה היא האחראית. יש התנהגות. נניח שהעובדים מתנהגים באופן חסר אחריות ונניח שההסתדרות מתנהגת באופן חסר אחריות - - -</w:t>
      </w:r>
    </w:p>
    <w:p w14:paraId="6F3C322B" w14:textId="77777777" w:rsidR="00000000" w:rsidRDefault="00B6587A">
      <w:pPr>
        <w:pStyle w:val="a"/>
        <w:ind w:firstLine="0"/>
        <w:rPr>
          <w:rFonts w:hint="cs"/>
          <w:rtl/>
        </w:rPr>
      </w:pPr>
    </w:p>
    <w:p w14:paraId="735D92E7" w14:textId="77777777" w:rsidR="00000000" w:rsidRDefault="00B6587A">
      <w:pPr>
        <w:pStyle w:val="ac"/>
        <w:rPr>
          <w:rtl/>
        </w:rPr>
      </w:pPr>
      <w:r>
        <w:rPr>
          <w:rFonts w:hint="eastAsia"/>
          <w:rtl/>
        </w:rPr>
        <w:t>שר</w:t>
      </w:r>
      <w:r>
        <w:rPr>
          <w:rtl/>
        </w:rPr>
        <w:t xml:space="preserve"> התחבורה אביגדור ליברמן:</w:t>
      </w:r>
    </w:p>
    <w:p w14:paraId="67D9AEB6" w14:textId="77777777" w:rsidR="00000000" w:rsidRDefault="00B6587A">
      <w:pPr>
        <w:pStyle w:val="a"/>
        <w:rPr>
          <w:rFonts w:hint="cs"/>
          <w:rtl/>
        </w:rPr>
      </w:pPr>
    </w:p>
    <w:p w14:paraId="251073A1" w14:textId="77777777" w:rsidR="00000000" w:rsidRDefault="00B6587A">
      <w:pPr>
        <w:pStyle w:val="a"/>
        <w:rPr>
          <w:rFonts w:hint="cs"/>
          <w:rtl/>
        </w:rPr>
      </w:pPr>
      <w:r>
        <w:rPr>
          <w:rFonts w:hint="cs"/>
          <w:rtl/>
        </w:rPr>
        <w:t>אני מתרגם לו לרוסית.</w:t>
      </w:r>
    </w:p>
    <w:p w14:paraId="0330B677" w14:textId="77777777" w:rsidR="00000000" w:rsidRDefault="00B6587A">
      <w:pPr>
        <w:pStyle w:val="a"/>
        <w:ind w:firstLine="0"/>
        <w:rPr>
          <w:rFonts w:hint="cs"/>
          <w:rtl/>
        </w:rPr>
      </w:pPr>
    </w:p>
    <w:p w14:paraId="7ED4B7F0" w14:textId="77777777" w:rsidR="00000000" w:rsidRDefault="00B6587A">
      <w:pPr>
        <w:pStyle w:val="SpeakerCon"/>
        <w:rPr>
          <w:rtl/>
        </w:rPr>
      </w:pPr>
      <w:bookmarkStart w:id="343" w:name="FS000000458T09_10_2003_15_57_15C"/>
      <w:bookmarkEnd w:id="343"/>
      <w:r>
        <w:rPr>
          <w:rtl/>
        </w:rPr>
        <w:t>חיים רמון (העבודה-מי</w:t>
      </w:r>
      <w:r>
        <w:rPr>
          <w:rtl/>
        </w:rPr>
        <w:t>מד):</w:t>
      </w:r>
    </w:p>
    <w:p w14:paraId="41A161AF" w14:textId="77777777" w:rsidR="00000000" w:rsidRDefault="00B6587A">
      <w:pPr>
        <w:pStyle w:val="a"/>
        <w:rPr>
          <w:rtl/>
        </w:rPr>
      </w:pPr>
    </w:p>
    <w:p w14:paraId="672D4BEA" w14:textId="77777777" w:rsidR="00000000" w:rsidRDefault="00B6587A">
      <w:pPr>
        <w:pStyle w:val="a"/>
        <w:rPr>
          <w:rFonts w:hint="cs"/>
          <w:rtl/>
        </w:rPr>
      </w:pPr>
      <w:r>
        <w:rPr>
          <w:rFonts w:hint="cs"/>
          <w:rtl/>
        </w:rPr>
        <w:t xml:space="preserve">שמתי לב שהוא מתרגם לך לרוסית וזאת הבעיה. </w:t>
      </w:r>
    </w:p>
    <w:p w14:paraId="4FC64BF0" w14:textId="77777777" w:rsidR="00000000" w:rsidRDefault="00B6587A">
      <w:pPr>
        <w:pStyle w:val="a"/>
        <w:rPr>
          <w:rFonts w:hint="cs"/>
          <w:rtl/>
        </w:rPr>
      </w:pPr>
    </w:p>
    <w:p w14:paraId="055C20AA" w14:textId="77777777" w:rsidR="00000000" w:rsidRDefault="00B6587A">
      <w:pPr>
        <w:pStyle w:val="a"/>
        <w:rPr>
          <w:rFonts w:hint="cs"/>
          <w:rtl/>
        </w:rPr>
      </w:pPr>
      <w:r>
        <w:rPr>
          <w:rFonts w:hint="cs"/>
          <w:rtl/>
        </w:rPr>
        <w:t>אתה יודע איזה נזק נגרם, מה ויכוח הסרק הזה, על מה מנהלים משא-ומתן ועל איזה בסיס. איזו שטות זאת. הרי אתה יודע את זה, כבר ניהלת משא-ומתן. הם רוצים על בסיס 2001, תבוא ותעשה על בסיס 2001. תשב אתם על בסיס 2001, תג</w:t>
      </w:r>
      <w:r>
        <w:rPr>
          <w:rFonts w:hint="cs"/>
          <w:rtl/>
        </w:rPr>
        <w:t xml:space="preserve">יד שחברות ממשלתיות זה גם בסיס 2001. תאמין לי, זה נגמר ברגע - ואתם יושבים ורבים על דבר - ואסביר למה: השביתה הזאת היא באחריות ממשלת ישראל והיא יכולה לפתור את זה ברגע, בלי להיכנע לשום דבר, בלי לשנות דבר מעמדותיה. אבל אתם מעדיפים את השביתה הזאת, ואני אסביר לך </w:t>
      </w:r>
      <w:r>
        <w:rPr>
          <w:rFonts w:hint="cs"/>
          <w:rtl/>
        </w:rPr>
        <w:t>למה.</w:t>
      </w:r>
    </w:p>
    <w:p w14:paraId="3A5DD181" w14:textId="77777777" w:rsidR="00000000" w:rsidRDefault="00B6587A">
      <w:pPr>
        <w:pStyle w:val="a"/>
        <w:rPr>
          <w:rFonts w:hint="cs"/>
          <w:rtl/>
        </w:rPr>
      </w:pPr>
    </w:p>
    <w:p w14:paraId="3C3B2119" w14:textId="77777777" w:rsidR="00000000" w:rsidRDefault="00B6587A">
      <w:pPr>
        <w:pStyle w:val="a"/>
        <w:rPr>
          <w:rFonts w:hint="cs"/>
          <w:rtl/>
        </w:rPr>
      </w:pPr>
      <w:r>
        <w:rPr>
          <w:rFonts w:hint="cs"/>
          <w:rtl/>
        </w:rPr>
        <w:t>מה הממשלה הזאת יכולה לבוא ולהציג לציבור? לכן אתם מחפשים אשמים, כדי להסביר את הכישלון הטוטלי של הממשלה הזאת בכל התחומים. מה בכלכלה? עד היום, עד לפני חצי שנה יש לנו עדות. הופיע השר נתניהו, שהוא מהליכוד, נדמה לי, ומאשים את הממשלה הקודמת שהיא גם הממשלה ה</w:t>
      </w:r>
      <w:r>
        <w:rPr>
          <w:rFonts w:hint="cs"/>
          <w:rtl/>
        </w:rPr>
        <w:t xml:space="preserve">נוכחית, שהביאה את הכלכלה לידי תהום ואסון. ונדמה לי שראש הממשלה היה שרון, לא? כלומר, ראש הממשלה הנוכחי אשם בתהום של הפעם הקודמת. </w:t>
      </w:r>
    </w:p>
    <w:p w14:paraId="437190C0" w14:textId="77777777" w:rsidR="00000000" w:rsidRDefault="00B6587A">
      <w:pPr>
        <w:pStyle w:val="a"/>
        <w:ind w:firstLine="0"/>
        <w:rPr>
          <w:rFonts w:hint="cs"/>
          <w:rtl/>
        </w:rPr>
      </w:pPr>
    </w:p>
    <w:p w14:paraId="76CAF954" w14:textId="77777777" w:rsidR="00000000" w:rsidRDefault="00B6587A">
      <w:pPr>
        <w:pStyle w:val="ac"/>
        <w:rPr>
          <w:rtl/>
        </w:rPr>
      </w:pPr>
      <w:r>
        <w:rPr>
          <w:rFonts w:hint="eastAsia"/>
          <w:rtl/>
        </w:rPr>
        <w:t>שר</w:t>
      </w:r>
      <w:r>
        <w:rPr>
          <w:rtl/>
        </w:rPr>
        <w:t xml:space="preserve"> התחבורה אביגדור ליברמן:</w:t>
      </w:r>
    </w:p>
    <w:p w14:paraId="63CBF4B7" w14:textId="77777777" w:rsidR="00000000" w:rsidRDefault="00B6587A">
      <w:pPr>
        <w:pStyle w:val="a"/>
        <w:rPr>
          <w:rFonts w:hint="cs"/>
          <w:rtl/>
        </w:rPr>
      </w:pPr>
    </w:p>
    <w:p w14:paraId="2277EB39" w14:textId="77777777" w:rsidR="00000000" w:rsidRDefault="00B6587A">
      <w:pPr>
        <w:pStyle w:val="a"/>
        <w:rPr>
          <w:rFonts w:hint="cs"/>
          <w:rtl/>
        </w:rPr>
      </w:pPr>
      <w:r>
        <w:rPr>
          <w:rFonts w:hint="cs"/>
          <w:rtl/>
        </w:rPr>
        <w:t>ממלא-מקום שלו - - -</w:t>
      </w:r>
    </w:p>
    <w:p w14:paraId="6D879BE8" w14:textId="77777777" w:rsidR="00000000" w:rsidRDefault="00B6587A">
      <w:pPr>
        <w:pStyle w:val="a"/>
        <w:ind w:firstLine="0"/>
        <w:rPr>
          <w:rFonts w:hint="cs"/>
          <w:rtl/>
        </w:rPr>
      </w:pPr>
    </w:p>
    <w:p w14:paraId="067507F3" w14:textId="77777777" w:rsidR="00000000" w:rsidRDefault="00B6587A">
      <w:pPr>
        <w:pStyle w:val="SpeakerCon"/>
        <w:rPr>
          <w:rtl/>
        </w:rPr>
      </w:pPr>
      <w:bookmarkStart w:id="344" w:name="FS000000458T09_10_2003_16_01_46C"/>
      <w:bookmarkEnd w:id="344"/>
      <w:r>
        <w:rPr>
          <w:rtl/>
        </w:rPr>
        <w:t>חיים רמון (העבודה-מימד):</w:t>
      </w:r>
    </w:p>
    <w:p w14:paraId="52BEA1B6" w14:textId="77777777" w:rsidR="00000000" w:rsidRDefault="00B6587A">
      <w:pPr>
        <w:pStyle w:val="a"/>
        <w:rPr>
          <w:rtl/>
        </w:rPr>
      </w:pPr>
    </w:p>
    <w:p w14:paraId="764E91F0" w14:textId="77777777" w:rsidR="00000000" w:rsidRDefault="00B6587A">
      <w:pPr>
        <w:pStyle w:val="a"/>
        <w:rPr>
          <w:rFonts w:hint="cs"/>
          <w:rtl/>
        </w:rPr>
      </w:pPr>
      <w:r>
        <w:rPr>
          <w:rFonts w:hint="cs"/>
          <w:rtl/>
        </w:rPr>
        <w:t>ממלא-המקום שלו לא כל כך התעסק בענייני כלכלה. היה רא</w:t>
      </w:r>
      <w:r>
        <w:rPr>
          <w:rFonts w:hint="cs"/>
          <w:rtl/>
        </w:rPr>
        <w:t>ש ממשלה שהוא אחראי לכול והיה שר אוצר, אם אני לא טועה גם הוא מהליכוד, קראו לו סילבן שלום. מופיע שר מהליכוד ומסביר איזה אסון היה. איך הוא מתאר את המצב? עוד רגע הכול היה פה מתרסק, והופיע המושיע. אבל מתברר שהמושיע לא מושיע. איך אני יודע? שמעתי את השרה לימור לב</w:t>
      </w:r>
      <w:r>
        <w:rPr>
          <w:rFonts w:hint="cs"/>
          <w:rtl/>
        </w:rPr>
        <w:t>נת. היא אומרת: כבר חצי שנה, שבעה חודשים אתה פה, והדבר היחיד שצומח זה האבטלה. אז כשיש כישלון כל כך גדול, מה עושים?</w:t>
      </w:r>
    </w:p>
    <w:p w14:paraId="3F41A7B0" w14:textId="77777777" w:rsidR="00000000" w:rsidRDefault="00B6587A">
      <w:pPr>
        <w:pStyle w:val="a"/>
        <w:rPr>
          <w:rFonts w:hint="cs"/>
          <w:rtl/>
        </w:rPr>
      </w:pPr>
    </w:p>
    <w:p w14:paraId="54CADC62" w14:textId="77777777" w:rsidR="00000000" w:rsidRDefault="00B6587A">
      <w:pPr>
        <w:pStyle w:val="a"/>
        <w:rPr>
          <w:rFonts w:hint="cs"/>
          <w:rtl/>
        </w:rPr>
      </w:pPr>
      <w:r>
        <w:rPr>
          <w:rFonts w:hint="cs"/>
          <w:rtl/>
        </w:rPr>
        <w:t>השר נתניהו מבין בתעמולה, ואז הוא מוצא אויב, ואין אויב יותר טוב מעובדי הנמלים. מייד הוא זוכה למחיאות כפים מכולם.</w:t>
      </w:r>
    </w:p>
    <w:p w14:paraId="05758674" w14:textId="77777777" w:rsidR="00000000" w:rsidRDefault="00B6587A">
      <w:pPr>
        <w:pStyle w:val="a"/>
        <w:ind w:firstLine="0"/>
        <w:rPr>
          <w:rFonts w:hint="cs"/>
          <w:rtl/>
        </w:rPr>
      </w:pPr>
    </w:p>
    <w:p w14:paraId="08B3C45F" w14:textId="77777777" w:rsidR="00000000" w:rsidRDefault="00B6587A">
      <w:pPr>
        <w:pStyle w:val="ac"/>
        <w:rPr>
          <w:rtl/>
        </w:rPr>
      </w:pPr>
      <w:r>
        <w:rPr>
          <w:rFonts w:hint="eastAsia"/>
          <w:rtl/>
        </w:rPr>
        <w:t>מל</w:t>
      </w:r>
      <w:r>
        <w:rPr>
          <w:rtl/>
        </w:rPr>
        <w:t xml:space="preserve"> פולישוק-בלוך (שינוי):</w:t>
      </w:r>
    </w:p>
    <w:p w14:paraId="738114C6" w14:textId="77777777" w:rsidR="00000000" w:rsidRDefault="00B6587A">
      <w:pPr>
        <w:pStyle w:val="a"/>
        <w:rPr>
          <w:rFonts w:hint="cs"/>
          <w:rtl/>
        </w:rPr>
      </w:pPr>
    </w:p>
    <w:p w14:paraId="3A06ECD6" w14:textId="77777777" w:rsidR="00000000" w:rsidRDefault="00B6587A">
      <w:pPr>
        <w:pStyle w:val="a"/>
        <w:rPr>
          <w:rFonts w:hint="cs"/>
          <w:rtl/>
        </w:rPr>
      </w:pPr>
      <w:r>
        <w:rPr>
          <w:rFonts w:hint="cs"/>
          <w:rtl/>
        </w:rPr>
        <w:t>יש</w:t>
      </w:r>
      <w:r>
        <w:rPr>
          <w:rFonts w:hint="cs"/>
          <w:rtl/>
        </w:rPr>
        <w:t xml:space="preserve"> סוריה.</w:t>
      </w:r>
    </w:p>
    <w:p w14:paraId="36B89FCA" w14:textId="77777777" w:rsidR="00000000" w:rsidRDefault="00B6587A">
      <w:pPr>
        <w:pStyle w:val="a"/>
        <w:ind w:firstLine="0"/>
        <w:rPr>
          <w:rFonts w:hint="cs"/>
          <w:rtl/>
        </w:rPr>
      </w:pPr>
    </w:p>
    <w:p w14:paraId="63D6DE40" w14:textId="77777777" w:rsidR="00000000" w:rsidRDefault="00B6587A">
      <w:pPr>
        <w:pStyle w:val="SpeakerCon"/>
        <w:rPr>
          <w:rtl/>
        </w:rPr>
      </w:pPr>
      <w:bookmarkStart w:id="345" w:name="FS000000458T09_10_2003_16_03_30C"/>
      <w:bookmarkEnd w:id="345"/>
      <w:r>
        <w:rPr>
          <w:rFonts w:hint="eastAsia"/>
          <w:rtl/>
        </w:rPr>
        <w:t>חיים</w:t>
      </w:r>
      <w:r>
        <w:rPr>
          <w:rtl/>
        </w:rPr>
        <w:t xml:space="preserve"> רמון (העבודה-מימד):</w:t>
      </w:r>
    </w:p>
    <w:p w14:paraId="45191D3C" w14:textId="77777777" w:rsidR="00000000" w:rsidRDefault="00B6587A">
      <w:pPr>
        <w:pStyle w:val="a"/>
        <w:rPr>
          <w:rFonts w:hint="cs"/>
          <w:rtl/>
        </w:rPr>
      </w:pPr>
    </w:p>
    <w:p w14:paraId="6F83546C" w14:textId="77777777" w:rsidR="00000000" w:rsidRDefault="00B6587A">
      <w:pPr>
        <w:pStyle w:val="a"/>
        <w:rPr>
          <w:rFonts w:hint="cs"/>
          <w:rtl/>
        </w:rPr>
      </w:pPr>
      <w:r>
        <w:rPr>
          <w:rFonts w:hint="cs"/>
          <w:rtl/>
        </w:rPr>
        <w:t>מייד אני אגיע לזה. זה בצד הזה. הוא מוצא את האויב ואומר: הם אחראים לכל החורבן, ואם לא נעביר היום, בקריאה ראשונה, עובדי הנמלים יעשו את החורבן. זו בדיחה. אתם אחראים לכל האסון הזה שקורה בנמלים, כי אתם לא נכנסים למשא-ומתן ואתם</w:t>
      </w:r>
      <w:r>
        <w:rPr>
          <w:rFonts w:hint="cs"/>
          <w:rtl/>
        </w:rPr>
        <w:t xml:space="preserve"> מתעקשים על עניינים של כבוד. בעניינים של כבוד יכולים להתעקש מי שלא אחראים לענייני המדינה.</w:t>
      </w:r>
    </w:p>
    <w:p w14:paraId="1C4A93F8" w14:textId="77777777" w:rsidR="00000000" w:rsidRDefault="00B6587A">
      <w:pPr>
        <w:pStyle w:val="a"/>
        <w:rPr>
          <w:rFonts w:hint="cs"/>
          <w:rtl/>
        </w:rPr>
      </w:pPr>
    </w:p>
    <w:p w14:paraId="741B57C0" w14:textId="77777777" w:rsidR="00000000" w:rsidRDefault="00B6587A">
      <w:pPr>
        <w:pStyle w:val="a"/>
        <w:rPr>
          <w:rFonts w:hint="cs"/>
          <w:rtl/>
        </w:rPr>
      </w:pPr>
      <w:r>
        <w:rPr>
          <w:rFonts w:hint="cs"/>
          <w:rtl/>
        </w:rPr>
        <w:t>אבל זה לא רק בזה. אתמול הופיע ראש הממשלה והודיע שיש אשמים חדשים במצב. כל פעם שראש הממשלה מסית נגד האופוזיציה, אני יודע שהמצב "על הפנים". יש כישלון קולוסאלי, רבותי, ח</w:t>
      </w:r>
      <w:r>
        <w:rPr>
          <w:rFonts w:hint="cs"/>
          <w:rtl/>
        </w:rPr>
        <w:t>ברי הכנסת של הממשלה הזאת. ראש הממשלה הזה נכשל, לדברי חבריו. נכשלתם באופן מוחלט. נכון שענייני הביטחון נכשלו? נכון, אדוני השר?</w:t>
      </w:r>
    </w:p>
    <w:p w14:paraId="5802459A" w14:textId="77777777" w:rsidR="00000000" w:rsidRDefault="00B6587A">
      <w:pPr>
        <w:pStyle w:val="a"/>
        <w:ind w:firstLine="0"/>
        <w:rPr>
          <w:rFonts w:hint="cs"/>
          <w:rtl/>
        </w:rPr>
      </w:pPr>
    </w:p>
    <w:p w14:paraId="6A3511AA" w14:textId="77777777" w:rsidR="00000000" w:rsidRDefault="00B6587A">
      <w:pPr>
        <w:pStyle w:val="ac"/>
        <w:rPr>
          <w:rtl/>
        </w:rPr>
      </w:pPr>
      <w:r>
        <w:rPr>
          <w:rFonts w:hint="eastAsia"/>
          <w:rtl/>
        </w:rPr>
        <w:t>שר</w:t>
      </w:r>
      <w:r>
        <w:rPr>
          <w:rtl/>
        </w:rPr>
        <w:t xml:space="preserve"> התחבורה אביגדור ליברמן:</w:t>
      </w:r>
    </w:p>
    <w:p w14:paraId="10F3961B" w14:textId="77777777" w:rsidR="00000000" w:rsidRDefault="00B6587A">
      <w:pPr>
        <w:pStyle w:val="a"/>
        <w:rPr>
          <w:rFonts w:hint="cs"/>
          <w:rtl/>
        </w:rPr>
      </w:pPr>
    </w:p>
    <w:p w14:paraId="6BD23A23" w14:textId="77777777" w:rsidR="00000000" w:rsidRDefault="00B6587A">
      <w:pPr>
        <w:pStyle w:val="a"/>
        <w:rPr>
          <w:rFonts w:hint="cs"/>
          <w:rtl/>
        </w:rPr>
      </w:pPr>
      <w:r>
        <w:rPr>
          <w:rFonts w:hint="cs"/>
          <w:rtl/>
        </w:rPr>
        <w:t>- - -</w:t>
      </w:r>
    </w:p>
    <w:p w14:paraId="7B0D309F" w14:textId="77777777" w:rsidR="00000000" w:rsidRDefault="00B6587A">
      <w:pPr>
        <w:pStyle w:val="a"/>
        <w:ind w:firstLine="0"/>
        <w:rPr>
          <w:rFonts w:hint="cs"/>
          <w:rtl/>
        </w:rPr>
      </w:pPr>
    </w:p>
    <w:p w14:paraId="440F30C8" w14:textId="77777777" w:rsidR="00000000" w:rsidRDefault="00B6587A">
      <w:pPr>
        <w:pStyle w:val="SpeakerCon"/>
        <w:rPr>
          <w:rtl/>
        </w:rPr>
      </w:pPr>
      <w:bookmarkStart w:id="346" w:name="FS000000458T09_10_2003_16_05_24C"/>
      <w:bookmarkEnd w:id="346"/>
      <w:r>
        <w:rPr>
          <w:rFonts w:hint="eastAsia"/>
          <w:rtl/>
        </w:rPr>
        <w:t>חיים</w:t>
      </w:r>
      <w:r>
        <w:rPr>
          <w:rtl/>
        </w:rPr>
        <w:t xml:space="preserve"> רמון (העבודה-מימד):</w:t>
      </w:r>
    </w:p>
    <w:p w14:paraId="15CF4D96" w14:textId="77777777" w:rsidR="00000000" w:rsidRDefault="00B6587A">
      <w:pPr>
        <w:pStyle w:val="a"/>
        <w:rPr>
          <w:rFonts w:hint="cs"/>
          <w:rtl/>
        </w:rPr>
      </w:pPr>
    </w:p>
    <w:p w14:paraId="4CE040AB" w14:textId="77777777" w:rsidR="00000000" w:rsidRDefault="00B6587A">
      <w:pPr>
        <w:pStyle w:val="a"/>
        <w:rPr>
          <w:rFonts w:hint="cs"/>
          <w:rtl/>
        </w:rPr>
      </w:pPr>
      <w:r>
        <w:rPr>
          <w:rFonts w:hint="cs"/>
          <w:rtl/>
        </w:rPr>
        <w:t>גם גדר. אז תיכף אני אדבר גם על הגדר. אבל הם נכשלו גם לדעתך.</w:t>
      </w:r>
    </w:p>
    <w:p w14:paraId="521DBD68" w14:textId="77777777" w:rsidR="00000000" w:rsidRDefault="00B6587A">
      <w:pPr>
        <w:pStyle w:val="a"/>
        <w:ind w:firstLine="0"/>
        <w:rPr>
          <w:rFonts w:hint="cs"/>
          <w:rtl/>
        </w:rPr>
      </w:pPr>
    </w:p>
    <w:p w14:paraId="59F81E17" w14:textId="77777777" w:rsidR="00000000" w:rsidRDefault="00B6587A">
      <w:pPr>
        <w:pStyle w:val="ad"/>
        <w:rPr>
          <w:rtl/>
        </w:rPr>
      </w:pPr>
      <w:r>
        <w:rPr>
          <w:rFonts w:hint="eastAsia"/>
          <w:rtl/>
        </w:rPr>
        <w:t>היו</w:t>
      </w:r>
      <w:r>
        <w:rPr>
          <w:rtl/>
        </w:rPr>
        <w:t>"ר רא</w:t>
      </w:r>
      <w:r>
        <w:rPr>
          <w:rtl/>
        </w:rPr>
        <w:t>ובן ריבלין:</w:t>
      </w:r>
    </w:p>
    <w:p w14:paraId="1EA733FF" w14:textId="77777777" w:rsidR="00000000" w:rsidRDefault="00B6587A">
      <w:pPr>
        <w:pStyle w:val="a"/>
        <w:rPr>
          <w:rFonts w:hint="cs"/>
          <w:rtl/>
        </w:rPr>
      </w:pPr>
    </w:p>
    <w:p w14:paraId="0F8276BC" w14:textId="77777777" w:rsidR="00000000" w:rsidRDefault="00B6587A">
      <w:pPr>
        <w:pStyle w:val="a"/>
        <w:rPr>
          <w:rFonts w:hint="cs"/>
          <w:rtl/>
        </w:rPr>
      </w:pPr>
      <w:r>
        <w:rPr>
          <w:rFonts w:hint="cs"/>
          <w:rtl/>
        </w:rPr>
        <w:t>האם אדוני יצליח להכניס את הכול ב-22 שניות שעומדות לרשותו?</w:t>
      </w:r>
    </w:p>
    <w:p w14:paraId="1B11CD83" w14:textId="77777777" w:rsidR="00000000" w:rsidRDefault="00B6587A">
      <w:pPr>
        <w:pStyle w:val="a"/>
        <w:ind w:firstLine="0"/>
        <w:rPr>
          <w:rFonts w:hint="cs"/>
          <w:rtl/>
        </w:rPr>
      </w:pPr>
    </w:p>
    <w:p w14:paraId="1505CB72" w14:textId="77777777" w:rsidR="00000000" w:rsidRDefault="00B6587A">
      <w:pPr>
        <w:pStyle w:val="SpeakerCon"/>
        <w:rPr>
          <w:rtl/>
        </w:rPr>
      </w:pPr>
      <w:bookmarkStart w:id="347" w:name="FS000000458T09_10_2003_16_05_56C"/>
      <w:bookmarkEnd w:id="347"/>
      <w:r>
        <w:rPr>
          <w:rFonts w:hint="eastAsia"/>
          <w:rtl/>
        </w:rPr>
        <w:t>חיים</w:t>
      </w:r>
      <w:r>
        <w:rPr>
          <w:rtl/>
        </w:rPr>
        <w:t xml:space="preserve"> רמון (העבודה-מימד):</w:t>
      </w:r>
    </w:p>
    <w:p w14:paraId="1A5A9860" w14:textId="77777777" w:rsidR="00000000" w:rsidRDefault="00B6587A">
      <w:pPr>
        <w:pStyle w:val="a"/>
        <w:rPr>
          <w:rFonts w:hint="cs"/>
          <w:rtl/>
        </w:rPr>
      </w:pPr>
    </w:p>
    <w:p w14:paraId="20946B0D" w14:textId="77777777" w:rsidR="00000000" w:rsidRDefault="00B6587A">
      <w:pPr>
        <w:pStyle w:val="a"/>
        <w:rPr>
          <w:rFonts w:hint="cs"/>
          <w:rtl/>
        </w:rPr>
      </w:pPr>
      <w:r>
        <w:rPr>
          <w:rFonts w:hint="cs"/>
          <w:rtl/>
        </w:rPr>
        <w:t>ב-44 שניות.</w:t>
      </w:r>
    </w:p>
    <w:p w14:paraId="78DB92D5" w14:textId="77777777" w:rsidR="00000000" w:rsidRDefault="00B6587A">
      <w:pPr>
        <w:pStyle w:val="a"/>
        <w:ind w:firstLine="0"/>
        <w:rPr>
          <w:rFonts w:hint="cs"/>
          <w:rtl/>
        </w:rPr>
      </w:pPr>
    </w:p>
    <w:p w14:paraId="1A9CEFAA" w14:textId="77777777" w:rsidR="00000000" w:rsidRDefault="00B6587A">
      <w:pPr>
        <w:pStyle w:val="ad"/>
        <w:rPr>
          <w:rtl/>
        </w:rPr>
      </w:pPr>
      <w:r>
        <w:rPr>
          <w:rFonts w:hint="eastAsia"/>
          <w:rtl/>
        </w:rPr>
        <w:t>היו</w:t>
      </w:r>
      <w:r>
        <w:rPr>
          <w:rtl/>
        </w:rPr>
        <w:t>"ר ראובן ריבלין:</w:t>
      </w:r>
    </w:p>
    <w:p w14:paraId="11A31105" w14:textId="77777777" w:rsidR="00000000" w:rsidRDefault="00B6587A">
      <w:pPr>
        <w:pStyle w:val="a"/>
        <w:rPr>
          <w:rFonts w:hint="cs"/>
          <w:rtl/>
        </w:rPr>
      </w:pPr>
    </w:p>
    <w:p w14:paraId="37D0B280" w14:textId="77777777" w:rsidR="00000000" w:rsidRDefault="00B6587A">
      <w:pPr>
        <w:pStyle w:val="a"/>
        <w:rPr>
          <w:rFonts w:hint="cs"/>
          <w:rtl/>
        </w:rPr>
      </w:pPr>
      <w:r>
        <w:rPr>
          <w:rFonts w:hint="cs"/>
          <w:rtl/>
        </w:rPr>
        <w:t>אדוני יקבל דקה.</w:t>
      </w:r>
    </w:p>
    <w:p w14:paraId="5C5CAF7E" w14:textId="77777777" w:rsidR="00000000" w:rsidRDefault="00B6587A">
      <w:pPr>
        <w:pStyle w:val="a"/>
        <w:rPr>
          <w:rFonts w:hint="cs"/>
          <w:rtl/>
        </w:rPr>
      </w:pPr>
    </w:p>
    <w:p w14:paraId="6AC54A30" w14:textId="77777777" w:rsidR="00000000" w:rsidRDefault="00B6587A">
      <w:pPr>
        <w:pStyle w:val="SpeakerCon"/>
        <w:rPr>
          <w:rtl/>
        </w:rPr>
      </w:pPr>
      <w:bookmarkStart w:id="348" w:name="FS000000458T09_10_2003_16_06_11C"/>
      <w:bookmarkEnd w:id="348"/>
      <w:r>
        <w:rPr>
          <w:rFonts w:hint="eastAsia"/>
          <w:rtl/>
        </w:rPr>
        <w:t>חיים</w:t>
      </w:r>
      <w:r>
        <w:rPr>
          <w:rtl/>
        </w:rPr>
        <w:t xml:space="preserve"> רמון (העבודה-מימד):</w:t>
      </w:r>
    </w:p>
    <w:p w14:paraId="2DBC1657" w14:textId="77777777" w:rsidR="00000000" w:rsidRDefault="00B6587A">
      <w:pPr>
        <w:pStyle w:val="a"/>
        <w:rPr>
          <w:rFonts w:hint="cs"/>
          <w:rtl/>
        </w:rPr>
      </w:pPr>
    </w:p>
    <w:p w14:paraId="23B1C7AC" w14:textId="77777777" w:rsidR="00000000" w:rsidRDefault="00B6587A">
      <w:pPr>
        <w:pStyle w:val="a"/>
        <w:rPr>
          <w:rFonts w:hint="cs"/>
          <w:rtl/>
        </w:rPr>
      </w:pPr>
      <w:r>
        <w:rPr>
          <w:rFonts w:hint="cs"/>
          <w:rtl/>
        </w:rPr>
        <w:t xml:space="preserve">נכשלו, לדעתך נכשלו. נכשלו בביטחון, נכשלו במדיניות, נכשלו בכלכלה ועכשיו גם בעניין </w:t>
      </w:r>
      <w:r>
        <w:rPr>
          <w:rFonts w:hint="cs"/>
          <w:rtl/>
        </w:rPr>
        <w:t xml:space="preserve">הגדר. הזכרת לי את הגדר, אז אין לי ברירה. מכיוון שראש הממשלה הזה, לדעתו, חושב שהגדר חיונית פתאום, הוא החליט, אחרי שנתיים שהיה נגדה ומנע את הקמתה, שהגדר חיונית, הוא מבזבז על התוואי שלה, לדעתך או לדעתי, 3 מיליארדי שקל נוספים. אני בא ושואל אתכם ואני אומר לכם: </w:t>
      </w:r>
      <w:r>
        <w:rPr>
          <w:rFonts w:hint="cs"/>
          <w:rtl/>
        </w:rPr>
        <w:t>אם הגדר היתה חיונית, לא צריך לחקור למה היא לא נבנתה? אפילו לשיטתכם. אתם נגדה. בואו נבדוק מה היה קורה אם היתה גדר - או שלא היתה צריכה להיות גדר?</w:t>
      </w:r>
    </w:p>
    <w:p w14:paraId="7645D092" w14:textId="77777777" w:rsidR="00000000" w:rsidRDefault="00B6587A">
      <w:pPr>
        <w:pStyle w:val="a"/>
        <w:ind w:firstLine="0"/>
        <w:rPr>
          <w:rFonts w:hint="cs"/>
          <w:rtl/>
        </w:rPr>
      </w:pPr>
    </w:p>
    <w:p w14:paraId="6F5F6EFE" w14:textId="77777777" w:rsidR="00000000" w:rsidRDefault="00B6587A">
      <w:pPr>
        <w:pStyle w:val="ac"/>
        <w:rPr>
          <w:rtl/>
        </w:rPr>
      </w:pPr>
      <w:r>
        <w:rPr>
          <w:rFonts w:hint="eastAsia"/>
          <w:rtl/>
        </w:rPr>
        <w:t>מל</w:t>
      </w:r>
      <w:r>
        <w:rPr>
          <w:rtl/>
        </w:rPr>
        <w:t xml:space="preserve"> פולישוק-בלוך (שינוי):</w:t>
      </w:r>
    </w:p>
    <w:p w14:paraId="3B31ED27" w14:textId="77777777" w:rsidR="00000000" w:rsidRDefault="00B6587A">
      <w:pPr>
        <w:pStyle w:val="a"/>
        <w:rPr>
          <w:rFonts w:hint="cs"/>
          <w:rtl/>
        </w:rPr>
      </w:pPr>
    </w:p>
    <w:p w14:paraId="0563B3C8" w14:textId="77777777" w:rsidR="00000000" w:rsidRDefault="00B6587A">
      <w:pPr>
        <w:pStyle w:val="a"/>
        <w:rPr>
          <w:rFonts w:hint="cs"/>
          <w:rtl/>
        </w:rPr>
      </w:pPr>
      <w:r>
        <w:rPr>
          <w:rFonts w:hint="cs"/>
          <w:rtl/>
        </w:rPr>
        <w:t xml:space="preserve">לא צריך לבדוק, צריך לבנות.  </w:t>
      </w:r>
    </w:p>
    <w:p w14:paraId="5CF4C57D" w14:textId="77777777" w:rsidR="00000000" w:rsidRDefault="00B6587A">
      <w:pPr>
        <w:pStyle w:val="a"/>
        <w:ind w:firstLine="0"/>
        <w:rPr>
          <w:rFonts w:hint="cs"/>
          <w:rtl/>
        </w:rPr>
      </w:pPr>
    </w:p>
    <w:p w14:paraId="35493157" w14:textId="77777777" w:rsidR="00000000" w:rsidRDefault="00B6587A">
      <w:pPr>
        <w:pStyle w:val="SpeakerCon"/>
        <w:rPr>
          <w:rtl/>
        </w:rPr>
      </w:pPr>
      <w:bookmarkStart w:id="349" w:name="FS000000458T09_10_2003_16_07_49C"/>
      <w:bookmarkEnd w:id="349"/>
      <w:r>
        <w:rPr>
          <w:rtl/>
        </w:rPr>
        <w:t>חיים רמון (העבודה-מימד):</w:t>
      </w:r>
    </w:p>
    <w:p w14:paraId="53F6A3C8" w14:textId="77777777" w:rsidR="00000000" w:rsidRDefault="00B6587A">
      <w:pPr>
        <w:pStyle w:val="a"/>
        <w:rPr>
          <w:rtl/>
        </w:rPr>
      </w:pPr>
    </w:p>
    <w:p w14:paraId="37F60CF1" w14:textId="77777777" w:rsidR="00000000" w:rsidRDefault="00B6587A">
      <w:pPr>
        <w:pStyle w:val="a"/>
        <w:rPr>
          <w:rFonts w:hint="cs"/>
          <w:rtl/>
        </w:rPr>
      </w:pPr>
      <w:r>
        <w:rPr>
          <w:rFonts w:hint="cs"/>
          <w:rtl/>
        </w:rPr>
        <w:t>לא יבנו. היה מחדל גדול וראש ה</w:t>
      </w:r>
      <w:r>
        <w:rPr>
          <w:rFonts w:hint="cs"/>
          <w:rtl/>
        </w:rPr>
        <w:t>ממשלה רוצה להסיט את תשומת הלב מהמחדל הגדול שלו בעניין בניית הגדר, ועכשיו גם לדעתו היא מצילה נפשות. היא גרמה לכך, ולא יעזור שום דבר, שכתוצאה מהיעדרה,  לדעת גורמי הביטחון היו עשרות פיגועים שהביאו לעשרות נפגעים ונרצחים. מי שנושא באחריות ישירה לכך זה ראש הממשל</w:t>
      </w:r>
      <w:r>
        <w:rPr>
          <w:rFonts w:hint="cs"/>
          <w:rtl/>
        </w:rPr>
        <w:t xml:space="preserve">ה. לראש הממשלה אין את מי להאשים, אז הוא ישר מאשים את האופוזיציה. </w:t>
      </w:r>
    </w:p>
    <w:p w14:paraId="755B58DB" w14:textId="77777777" w:rsidR="00000000" w:rsidRDefault="00B6587A">
      <w:pPr>
        <w:pStyle w:val="a"/>
        <w:rPr>
          <w:rFonts w:hint="cs"/>
          <w:rtl/>
        </w:rPr>
      </w:pPr>
    </w:p>
    <w:p w14:paraId="4C6CCB8F" w14:textId="77777777" w:rsidR="00000000" w:rsidRDefault="00B6587A">
      <w:pPr>
        <w:pStyle w:val="a"/>
        <w:rPr>
          <w:rFonts w:hint="cs"/>
          <w:rtl/>
        </w:rPr>
      </w:pPr>
      <w:r>
        <w:rPr>
          <w:rFonts w:hint="cs"/>
          <w:rtl/>
        </w:rPr>
        <w:t>ראש הממשלה כבר שלוש שנים בשלטון, שלוש שנים שבכל התחומים הוא כישלון. הוא כישלון במניעת ביטחון מאזרחי מדינת ישראל, הוא כישלון בכלכלה, הוא כישלון בחברה, ואין מה להאשים אחרי שלוש שנים. אחרי שנה</w:t>
      </w:r>
      <w:r>
        <w:rPr>
          <w:rFonts w:hint="cs"/>
          <w:rtl/>
        </w:rPr>
        <w:t xml:space="preserve"> ראשונה, אני מבין. שנה שנייה, בדוחק. שנה שלישית, כבר הכול שלו. מי שנושא באחריות לכישלון המוחלט של ראש הממשלה בכל התחומים זה ראש הממשלה ואין תירוצים. וכל מי שמשרת בממשלתו - - -</w:t>
      </w:r>
    </w:p>
    <w:p w14:paraId="04CA0C7D" w14:textId="77777777" w:rsidR="00000000" w:rsidRDefault="00B6587A">
      <w:pPr>
        <w:pStyle w:val="a"/>
        <w:ind w:firstLine="0"/>
        <w:rPr>
          <w:rFonts w:hint="cs"/>
          <w:rtl/>
        </w:rPr>
      </w:pPr>
    </w:p>
    <w:p w14:paraId="564DBB3A" w14:textId="77777777" w:rsidR="00000000" w:rsidRDefault="00B6587A">
      <w:pPr>
        <w:pStyle w:val="ac"/>
        <w:rPr>
          <w:rtl/>
        </w:rPr>
      </w:pPr>
      <w:r>
        <w:rPr>
          <w:rFonts w:hint="eastAsia"/>
          <w:rtl/>
        </w:rPr>
        <w:t>גלעד</w:t>
      </w:r>
      <w:r>
        <w:rPr>
          <w:rtl/>
        </w:rPr>
        <w:t xml:space="preserve"> ארדן (הליכוד):</w:t>
      </w:r>
    </w:p>
    <w:p w14:paraId="7F14732A" w14:textId="77777777" w:rsidR="00000000" w:rsidRDefault="00B6587A">
      <w:pPr>
        <w:pStyle w:val="a"/>
        <w:rPr>
          <w:rFonts w:hint="cs"/>
          <w:rtl/>
        </w:rPr>
      </w:pPr>
    </w:p>
    <w:p w14:paraId="4E92FCF5" w14:textId="77777777" w:rsidR="00000000" w:rsidRDefault="00B6587A">
      <w:pPr>
        <w:pStyle w:val="a"/>
        <w:rPr>
          <w:rFonts w:hint="cs"/>
          <w:rtl/>
        </w:rPr>
      </w:pPr>
      <w:r>
        <w:rPr>
          <w:rFonts w:hint="cs"/>
          <w:rtl/>
        </w:rPr>
        <w:t>לפעמים אבן שזורק טיפש, לוקח הרבה שנים לחכמים להוציא אותה.</w:t>
      </w:r>
    </w:p>
    <w:p w14:paraId="77FF0FA7" w14:textId="77777777" w:rsidR="00000000" w:rsidRDefault="00B6587A">
      <w:pPr>
        <w:pStyle w:val="a"/>
        <w:ind w:firstLine="0"/>
        <w:rPr>
          <w:rFonts w:hint="cs"/>
          <w:rtl/>
        </w:rPr>
      </w:pPr>
    </w:p>
    <w:p w14:paraId="0F0872E8" w14:textId="77777777" w:rsidR="00000000" w:rsidRDefault="00B6587A">
      <w:pPr>
        <w:pStyle w:val="SpeakerCon"/>
        <w:rPr>
          <w:rtl/>
        </w:rPr>
      </w:pPr>
      <w:bookmarkStart w:id="350" w:name="FS000000458T09_10_2003_16_10_27C"/>
      <w:bookmarkEnd w:id="350"/>
      <w:r>
        <w:rPr>
          <w:rFonts w:hint="eastAsia"/>
          <w:rtl/>
        </w:rPr>
        <w:t>חיים</w:t>
      </w:r>
      <w:r>
        <w:rPr>
          <w:rtl/>
        </w:rPr>
        <w:t xml:space="preserve"> רמון (העבודה-מימד):</w:t>
      </w:r>
    </w:p>
    <w:p w14:paraId="522CDDDC" w14:textId="77777777" w:rsidR="00000000" w:rsidRDefault="00B6587A">
      <w:pPr>
        <w:pStyle w:val="a"/>
        <w:rPr>
          <w:rFonts w:hint="cs"/>
          <w:rtl/>
        </w:rPr>
      </w:pPr>
    </w:p>
    <w:p w14:paraId="1E4827E0" w14:textId="77777777" w:rsidR="00000000" w:rsidRDefault="00B6587A">
      <w:pPr>
        <w:pStyle w:val="a"/>
        <w:rPr>
          <w:rFonts w:hint="cs"/>
          <w:rtl/>
        </w:rPr>
      </w:pPr>
      <w:r>
        <w:rPr>
          <w:rFonts w:hint="cs"/>
          <w:rtl/>
        </w:rPr>
        <w:t>אני רוצה להזכיר לך שאת האבן הזאת זרקו לפני שלוש שנים. הודיע ראש הממשלה, בא לעם והודיע שהוא יודע לטפל בטרור.</w:t>
      </w:r>
    </w:p>
    <w:p w14:paraId="512E85E1" w14:textId="77777777" w:rsidR="00000000" w:rsidRDefault="00B6587A">
      <w:pPr>
        <w:pStyle w:val="a"/>
        <w:ind w:firstLine="0"/>
        <w:rPr>
          <w:rFonts w:hint="cs"/>
          <w:rtl/>
        </w:rPr>
      </w:pPr>
    </w:p>
    <w:p w14:paraId="00D2E9D9" w14:textId="77777777" w:rsidR="00000000" w:rsidRDefault="00B6587A">
      <w:pPr>
        <w:pStyle w:val="ac"/>
        <w:rPr>
          <w:rtl/>
        </w:rPr>
      </w:pPr>
      <w:r>
        <w:rPr>
          <w:rFonts w:hint="eastAsia"/>
          <w:rtl/>
        </w:rPr>
        <w:t>עבד</w:t>
      </w:r>
      <w:r>
        <w:rPr>
          <w:rtl/>
        </w:rPr>
        <w:t>-אלמאלכ דהאמשה (רע"ם):</w:t>
      </w:r>
    </w:p>
    <w:p w14:paraId="3661ECE5" w14:textId="77777777" w:rsidR="00000000" w:rsidRDefault="00B6587A">
      <w:pPr>
        <w:pStyle w:val="a"/>
        <w:rPr>
          <w:rFonts w:hint="cs"/>
          <w:rtl/>
        </w:rPr>
      </w:pPr>
    </w:p>
    <w:p w14:paraId="65C9D678" w14:textId="77777777" w:rsidR="00000000" w:rsidRDefault="00B6587A">
      <w:pPr>
        <w:pStyle w:val="a"/>
        <w:rPr>
          <w:rFonts w:hint="cs"/>
          <w:rtl/>
        </w:rPr>
      </w:pPr>
      <w:r>
        <w:rPr>
          <w:rFonts w:hint="cs"/>
          <w:rtl/>
        </w:rPr>
        <w:t>רק הוא.</w:t>
      </w:r>
    </w:p>
    <w:p w14:paraId="0B35B7A0" w14:textId="77777777" w:rsidR="00000000" w:rsidRDefault="00B6587A">
      <w:pPr>
        <w:pStyle w:val="a"/>
        <w:rPr>
          <w:rFonts w:hint="cs"/>
          <w:rtl/>
        </w:rPr>
      </w:pPr>
    </w:p>
    <w:p w14:paraId="26D23C89" w14:textId="77777777" w:rsidR="00000000" w:rsidRDefault="00B6587A">
      <w:pPr>
        <w:pStyle w:val="SpeakerCon"/>
        <w:rPr>
          <w:rtl/>
        </w:rPr>
      </w:pPr>
      <w:bookmarkStart w:id="351" w:name="FS000000458T09_10_2003_16_10_57C"/>
      <w:bookmarkEnd w:id="351"/>
      <w:r>
        <w:rPr>
          <w:rFonts w:hint="eastAsia"/>
          <w:rtl/>
        </w:rPr>
        <w:t>חיים</w:t>
      </w:r>
      <w:r>
        <w:rPr>
          <w:rtl/>
        </w:rPr>
        <w:t xml:space="preserve"> רמון (העבודה-מימד):</w:t>
      </w:r>
    </w:p>
    <w:p w14:paraId="6A690B37" w14:textId="77777777" w:rsidR="00000000" w:rsidRDefault="00B6587A">
      <w:pPr>
        <w:pStyle w:val="a"/>
        <w:rPr>
          <w:rFonts w:hint="cs"/>
          <w:rtl/>
        </w:rPr>
      </w:pPr>
    </w:p>
    <w:p w14:paraId="5AE026B4" w14:textId="77777777" w:rsidR="00000000" w:rsidRDefault="00B6587A">
      <w:pPr>
        <w:pStyle w:val="a"/>
        <w:rPr>
          <w:rFonts w:hint="cs"/>
          <w:rtl/>
        </w:rPr>
      </w:pPr>
      <w:r>
        <w:rPr>
          <w:rFonts w:hint="cs"/>
          <w:rtl/>
        </w:rPr>
        <w:t>יחד עם איווט. הוא, רק הוא יודע גם לטפל בטרור וגם לעשות שלו</w:t>
      </w:r>
      <w:r>
        <w:rPr>
          <w:rFonts w:hint="cs"/>
          <w:rtl/>
        </w:rPr>
        <w:t>ם. איווט לא אמר שהוא רוצה לעשות שלום. אז יש כבר צמד. יש איווט ויש שרון וביחד הכישלון הכי גדול במלחמה בטרור הוא הממשלה הנוכחית. אז שנה, בסדר. לוקח זמן. אבל שלוש שנים? אני חוזר ואומר: בשנתיים הראשונות, כשהוא יכול היה לדאוג לביטחון מדינת ישראל על-ידי הקמת גדר</w:t>
      </w:r>
      <w:r>
        <w:rPr>
          <w:rFonts w:hint="cs"/>
          <w:rtl/>
        </w:rPr>
        <w:t>, הוא התנגד לה, והוא האיש שמרשיע את עצמו היום, כי הוא מסביר שהיא חוסכת אובדן חיים. הוא מוכן להשקיע בה מיליארדים. אם הוא מוכן להשקיע בה מיליארדים היום - אם הוא היה משקיע אותם לפני שנתיים, 400, 500 איש היו היום בחיים. מי שאשם במחדל כזה, צריך ללכת הביתה. מי ש</w:t>
      </w:r>
      <w:r>
        <w:rPr>
          <w:rFonts w:hint="cs"/>
          <w:rtl/>
        </w:rPr>
        <w:t>הבטיח - אני לא הבטחתי, אתם הבטחתם. הבטחתם ב-2001, הבטחתם ב-2003. לא רק שאתם לא מקיימים, אתם חוזרים כל הזמן אחורה.</w:t>
      </w:r>
    </w:p>
    <w:p w14:paraId="6439AC8B" w14:textId="77777777" w:rsidR="00000000" w:rsidRDefault="00B6587A">
      <w:pPr>
        <w:pStyle w:val="a"/>
        <w:ind w:firstLine="0"/>
        <w:rPr>
          <w:rFonts w:hint="cs"/>
          <w:rtl/>
        </w:rPr>
      </w:pPr>
    </w:p>
    <w:p w14:paraId="139D3295" w14:textId="77777777" w:rsidR="00000000" w:rsidRDefault="00B6587A">
      <w:pPr>
        <w:pStyle w:val="ad"/>
        <w:rPr>
          <w:rtl/>
        </w:rPr>
      </w:pPr>
      <w:r>
        <w:rPr>
          <w:rFonts w:hint="eastAsia"/>
          <w:rtl/>
        </w:rPr>
        <w:t>היו</w:t>
      </w:r>
      <w:r>
        <w:rPr>
          <w:rtl/>
        </w:rPr>
        <w:t>"ר ראובן ריבלין:</w:t>
      </w:r>
    </w:p>
    <w:p w14:paraId="10AA28B1" w14:textId="77777777" w:rsidR="00000000" w:rsidRDefault="00B6587A">
      <w:pPr>
        <w:pStyle w:val="a"/>
        <w:rPr>
          <w:rFonts w:hint="cs"/>
          <w:rtl/>
        </w:rPr>
      </w:pPr>
    </w:p>
    <w:p w14:paraId="6AE7C85E" w14:textId="77777777" w:rsidR="00000000" w:rsidRDefault="00B6587A">
      <w:pPr>
        <w:pStyle w:val="a"/>
        <w:rPr>
          <w:rFonts w:hint="cs"/>
          <w:rtl/>
        </w:rPr>
      </w:pPr>
      <w:r>
        <w:rPr>
          <w:rFonts w:hint="cs"/>
          <w:rtl/>
        </w:rPr>
        <w:t>חבר הכנסת רמון, גם אני הייתי בממשלה וגם כמה מחבריך הצביעו נגד הגדר.</w:t>
      </w:r>
    </w:p>
    <w:p w14:paraId="58FEB595" w14:textId="77777777" w:rsidR="00000000" w:rsidRDefault="00B6587A">
      <w:pPr>
        <w:pStyle w:val="a"/>
        <w:ind w:firstLine="0"/>
        <w:rPr>
          <w:rFonts w:hint="cs"/>
          <w:rtl/>
        </w:rPr>
      </w:pPr>
    </w:p>
    <w:p w14:paraId="3E8903A6" w14:textId="77777777" w:rsidR="00000000" w:rsidRDefault="00B6587A">
      <w:pPr>
        <w:pStyle w:val="SpeakerCon"/>
        <w:rPr>
          <w:rtl/>
        </w:rPr>
      </w:pPr>
      <w:bookmarkStart w:id="352" w:name="FS000000458T09_10_2003_16_15_07C"/>
      <w:bookmarkEnd w:id="352"/>
      <w:r>
        <w:rPr>
          <w:rFonts w:hint="eastAsia"/>
          <w:rtl/>
        </w:rPr>
        <w:t>חיים</w:t>
      </w:r>
      <w:r>
        <w:rPr>
          <w:rtl/>
        </w:rPr>
        <w:t xml:space="preserve"> רמון (העבודה-מימד):</w:t>
      </w:r>
    </w:p>
    <w:p w14:paraId="295DCE13" w14:textId="77777777" w:rsidR="00000000" w:rsidRDefault="00B6587A">
      <w:pPr>
        <w:pStyle w:val="a"/>
        <w:rPr>
          <w:rFonts w:hint="cs"/>
          <w:rtl/>
        </w:rPr>
      </w:pPr>
    </w:p>
    <w:p w14:paraId="0EB76F6B" w14:textId="77777777" w:rsidR="00000000" w:rsidRDefault="00B6587A">
      <w:pPr>
        <w:pStyle w:val="a"/>
        <w:rPr>
          <w:rFonts w:hint="cs"/>
          <w:rtl/>
        </w:rPr>
      </w:pPr>
      <w:r>
        <w:rPr>
          <w:rFonts w:hint="cs"/>
          <w:rtl/>
        </w:rPr>
        <w:t>נכון, הם עשו טעות קשה. אב</w:t>
      </w:r>
      <w:r>
        <w:rPr>
          <w:rFonts w:hint="cs"/>
          <w:rtl/>
        </w:rPr>
        <w:t>ל איך ראש הממשלה אומר - - -</w:t>
      </w:r>
    </w:p>
    <w:p w14:paraId="2E3A1E69" w14:textId="77777777" w:rsidR="00000000" w:rsidRDefault="00B6587A">
      <w:pPr>
        <w:pStyle w:val="a"/>
        <w:ind w:firstLine="0"/>
        <w:rPr>
          <w:rFonts w:hint="cs"/>
          <w:rtl/>
        </w:rPr>
      </w:pPr>
    </w:p>
    <w:p w14:paraId="06AD6103" w14:textId="77777777" w:rsidR="00000000" w:rsidRDefault="00B6587A">
      <w:pPr>
        <w:pStyle w:val="ad"/>
        <w:rPr>
          <w:rtl/>
        </w:rPr>
      </w:pPr>
      <w:r>
        <w:rPr>
          <w:rFonts w:hint="eastAsia"/>
          <w:rtl/>
        </w:rPr>
        <w:t>היו</w:t>
      </w:r>
      <w:r>
        <w:rPr>
          <w:rtl/>
        </w:rPr>
        <w:t>"ר ראובן ריבלין:</w:t>
      </w:r>
    </w:p>
    <w:p w14:paraId="446F72C7" w14:textId="77777777" w:rsidR="00000000" w:rsidRDefault="00B6587A">
      <w:pPr>
        <w:pStyle w:val="a"/>
        <w:rPr>
          <w:rFonts w:hint="cs"/>
          <w:rtl/>
        </w:rPr>
      </w:pPr>
    </w:p>
    <w:p w14:paraId="02930919" w14:textId="77777777" w:rsidR="00000000" w:rsidRDefault="00B6587A">
      <w:pPr>
        <w:pStyle w:val="a"/>
        <w:rPr>
          <w:rFonts w:hint="cs"/>
          <w:rtl/>
        </w:rPr>
      </w:pPr>
      <w:r>
        <w:rPr>
          <w:rFonts w:hint="cs"/>
          <w:rtl/>
        </w:rPr>
        <w:t>אני לא אמרתי את זה בתור הערה אלא בתור עובדה.</w:t>
      </w:r>
    </w:p>
    <w:p w14:paraId="5DD0BE86" w14:textId="77777777" w:rsidR="00000000" w:rsidRDefault="00B6587A">
      <w:pPr>
        <w:pStyle w:val="a"/>
        <w:ind w:firstLine="0"/>
        <w:rPr>
          <w:rFonts w:hint="cs"/>
          <w:rtl/>
        </w:rPr>
      </w:pPr>
    </w:p>
    <w:p w14:paraId="2C2A0E99" w14:textId="77777777" w:rsidR="00000000" w:rsidRDefault="00B6587A">
      <w:pPr>
        <w:pStyle w:val="SpeakerCon"/>
        <w:rPr>
          <w:rtl/>
        </w:rPr>
      </w:pPr>
      <w:bookmarkStart w:id="353" w:name="FS000000458T09_10_2003_16_15_30C"/>
      <w:bookmarkEnd w:id="353"/>
      <w:r>
        <w:rPr>
          <w:rFonts w:hint="eastAsia"/>
          <w:rtl/>
        </w:rPr>
        <w:t>חיים</w:t>
      </w:r>
      <w:r>
        <w:rPr>
          <w:rtl/>
        </w:rPr>
        <w:t xml:space="preserve"> רמון (העבודה-מימד):</w:t>
      </w:r>
    </w:p>
    <w:p w14:paraId="647ECDFC" w14:textId="77777777" w:rsidR="00000000" w:rsidRDefault="00B6587A">
      <w:pPr>
        <w:pStyle w:val="a"/>
        <w:rPr>
          <w:rFonts w:hint="cs"/>
          <w:rtl/>
        </w:rPr>
      </w:pPr>
    </w:p>
    <w:p w14:paraId="6FB1248B" w14:textId="77777777" w:rsidR="00000000" w:rsidRDefault="00B6587A">
      <w:pPr>
        <w:pStyle w:val="a"/>
        <w:rPr>
          <w:rFonts w:hint="cs"/>
          <w:rtl/>
        </w:rPr>
      </w:pPr>
      <w:r>
        <w:rPr>
          <w:rFonts w:hint="cs"/>
          <w:rtl/>
        </w:rPr>
        <w:t>בתור הבעת דעה. איך ראש הממשלה אומר?  - הוא קובע. כל ההחלטות הן בחדר אצלו, וכל הזמן הוא מסביר לכל העולם, שלא יהיו אשליות. אני קובע, אומ</w:t>
      </w:r>
      <w:r>
        <w:rPr>
          <w:rFonts w:hint="cs"/>
          <w:rtl/>
        </w:rPr>
        <w:t>ר ראש הממשלה. אני קבעתי. הוא קבע, הוא נושא באחריות הישירה. זה שיש עוד אנשים? הם לא בשלטון. הם כביכול קיבלו את העונש. אבל הוא בשלטון והוא צריך לשאת בתוצאות של הכישלון הזה.</w:t>
      </w:r>
    </w:p>
    <w:p w14:paraId="79D3ED31" w14:textId="77777777" w:rsidR="00000000" w:rsidRDefault="00B6587A">
      <w:pPr>
        <w:pStyle w:val="a"/>
        <w:ind w:firstLine="0"/>
        <w:rPr>
          <w:rFonts w:hint="cs"/>
          <w:rtl/>
        </w:rPr>
      </w:pPr>
    </w:p>
    <w:p w14:paraId="523F6504" w14:textId="77777777" w:rsidR="00000000" w:rsidRDefault="00B6587A">
      <w:pPr>
        <w:pStyle w:val="ad"/>
        <w:rPr>
          <w:rtl/>
        </w:rPr>
      </w:pPr>
      <w:r>
        <w:rPr>
          <w:rtl/>
        </w:rPr>
        <w:t>היו"ר ראובן ריבלין:</w:t>
      </w:r>
    </w:p>
    <w:p w14:paraId="651319CD" w14:textId="77777777" w:rsidR="00000000" w:rsidRDefault="00B6587A">
      <w:pPr>
        <w:pStyle w:val="a"/>
        <w:rPr>
          <w:rtl/>
        </w:rPr>
      </w:pPr>
    </w:p>
    <w:p w14:paraId="28D1B506" w14:textId="77777777" w:rsidR="00000000" w:rsidRDefault="00B6587A">
      <w:pPr>
        <w:pStyle w:val="a"/>
        <w:rPr>
          <w:rFonts w:hint="cs"/>
          <w:rtl/>
        </w:rPr>
      </w:pPr>
      <w:r>
        <w:rPr>
          <w:rFonts w:hint="cs"/>
          <w:rtl/>
        </w:rPr>
        <w:t xml:space="preserve">האם מרגע זה שלוש דקות יספיקו לאדוני, או שאני - - - </w:t>
      </w:r>
    </w:p>
    <w:p w14:paraId="101A8212" w14:textId="77777777" w:rsidR="00000000" w:rsidRDefault="00B6587A">
      <w:pPr>
        <w:pStyle w:val="ac"/>
        <w:rPr>
          <w:rtl/>
        </w:rPr>
      </w:pPr>
      <w:r>
        <w:rPr>
          <w:rtl/>
        </w:rPr>
        <w:br/>
        <w:t>אורי יהודה</w:t>
      </w:r>
      <w:r>
        <w:rPr>
          <w:rtl/>
        </w:rPr>
        <w:t xml:space="preserve"> אריאל (האיחוד הלאומי - ישראל ביתנו):</w:t>
      </w:r>
    </w:p>
    <w:p w14:paraId="63FCACAD" w14:textId="77777777" w:rsidR="00000000" w:rsidRDefault="00B6587A">
      <w:pPr>
        <w:pStyle w:val="a"/>
        <w:rPr>
          <w:rtl/>
        </w:rPr>
      </w:pPr>
    </w:p>
    <w:p w14:paraId="6F795544" w14:textId="77777777" w:rsidR="00000000" w:rsidRDefault="00B6587A">
      <w:pPr>
        <w:pStyle w:val="a"/>
        <w:rPr>
          <w:rFonts w:hint="cs"/>
          <w:rtl/>
        </w:rPr>
      </w:pPr>
      <w:r>
        <w:rPr>
          <w:rFonts w:hint="cs"/>
          <w:rtl/>
        </w:rPr>
        <w:t>תן לו שש, יאללה.</w:t>
      </w:r>
    </w:p>
    <w:p w14:paraId="1CC90B8A" w14:textId="77777777" w:rsidR="00000000" w:rsidRDefault="00B6587A">
      <w:pPr>
        <w:pStyle w:val="ad"/>
        <w:rPr>
          <w:rtl/>
        </w:rPr>
      </w:pPr>
      <w:r>
        <w:rPr>
          <w:rtl/>
        </w:rPr>
        <w:br/>
        <w:t>היו"ר ראובן ריבלין:</w:t>
      </w:r>
    </w:p>
    <w:p w14:paraId="67CC6E18" w14:textId="77777777" w:rsidR="00000000" w:rsidRDefault="00B6587A">
      <w:pPr>
        <w:pStyle w:val="a"/>
        <w:rPr>
          <w:rFonts w:hint="cs"/>
          <w:rtl/>
        </w:rPr>
      </w:pPr>
    </w:p>
    <w:p w14:paraId="28A87B11" w14:textId="77777777" w:rsidR="00000000" w:rsidRDefault="00B6587A">
      <w:pPr>
        <w:pStyle w:val="a"/>
        <w:rPr>
          <w:rFonts w:hint="cs"/>
          <w:rtl/>
        </w:rPr>
      </w:pPr>
      <w:r>
        <w:rPr>
          <w:rFonts w:hint="cs"/>
          <w:rtl/>
        </w:rPr>
        <w:t>אני מבקש מאדוני באמת לסיים.</w:t>
      </w:r>
    </w:p>
    <w:p w14:paraId="628607AD" w14:textId="77777777" w:rsidR="00000000" w:rsidRDefault="00B6587A">
      <w:pPr>
        <w:pStyle w:val="SpeakerCon"/>
        <w:rPr>
          <w:rtl/>
        </w:rPr>
      </w:pPr>
      <w:r>
        <w:rPr>
          <w:rtl/>
        </w:rPr>
        <w:br/>
      </w:r>
      <w:bookmarkStart w:id="354" w:name="FS000000458T09_10_2003_16_09_04"/>
      <w:bookmarkStart w:id="355" w:name="FS000000458T09_10_2003_16_09_08C"/>
      <w:bookmarkEnd w:id="354"/>
      <w:bookmarkEnd w:id="355"/>
      <w:r>
        <w:rPr>
          <w:rtl/>
        </w:rPr>
        <w:t>חיים רמון (העבודה-מימד):</w:t>
      </w:r>
    </w:p>
    <w:p w14:paraId="4AE16325" w14:textId="77777777" w:rsidR="00000000" w:rsidRDefault="00B6587A">
      <w:pPr>
        <w:pStyle w:val="a"/>
        <w:rPr>
          <w:rFonts w:hint="cs"/>
          <w:rtl/>
        </w:rPr>
      </w:pPr>
    </w:p>
    <w:p w14:paraId="43A5607A" w14:textId="77777777" w:rsidR="00000000" w:rsidRDefault="00B6587A">
      <w:pPr>
        <w:pStyle w:val="a"/>
        <w:rPr>
          <w:rFonts w:hint="cs"/>
          <w:rtl/>
        </w:rPr>
      </w:pPr>
      <w:r>
        <w:rPr>
          <w:rFonts w:hint="cs"/>
          <w:rtl/>
        </w:rPr>
        <w:t>לכן, אני פונה אל יושב-ראש הכנסת ומבקש ממנו - - -</w:t>
      </w:r>
    </w:p>
    <w:p w14:paraId="3A730096" w14:textId="77777777" w:rsidR="00000000" w:rsidRDefault="00B6587A">
      <w:pPr>
        <w:pStyle w:val="ac"/>
        <w:rPr>
          <w:rtl/>
        </w:rPr>
      </w:pPr>
      <w:r>
        <w:rPr>
          <w:rtl/>
        </w:rPr>
        <w:br/>
        <w:t>אורי יהודה אריאל (האיחוד הלאומי - ישראל ביתנו):</w:t>
      </w:r>
    </w:p>
    <w:p w14:paraId="68EA5348" w14:textId="77777777" w:rsidR="00000000" w:rsidRDefault="00B6587A">
      <w:pPr>
        <w:pStyle w:val="a"/>
        <w:rPr>
          <w:rtl/>
        </w:rPr>
      </w:pPr>
    </w:p>
    <w:p w14:paraId="0089D45E" w14:textId="77777777" w:rsidR="00000000" w:rsidRDefault="00B6587A">
      <w:pPr>
        <w:pStyle w:val="a"/>
        <w:rPr>
          <w:rFonts w:hint="cs"/>
          <w:rtl/>
        </w:rPr>
      </w:pPr>
      <w:r>
        <w:rPr>
          <w:rFonts w:hint="cs"/>
          <w:rtl/>
        </w:rPr>
        <w:t>מר רמון - - - את הסוכה ה</w:t>
      </w:r>
      <w:r>
        <w:rPr>
          <w:rFonts w:hint="cs"/>
          <w:rtl/>
        </w:rPr>
        <w:t xml:space="preserve">זאת. </w:t>
      </w:r>
    </w:p>
    <w:p w14:paraId="42A4BA25" w14:textId="77777777" w:rsidR="00000000" w:rsidRDefault="00B6587A">
      <w:pPr>
        <w:pStyle w:val="SpeakerCon"/>
        <w:rPr>
          <w:rtl/>
        </w:rPr>
      </w:pPr>
      <w:r>
        <w:rPr>
          <w:rtl/>
        </w:rPr>
        <w:br/>
      </w:r>
      <w:bookmarkStart w:id="356" w:name="FS000000458T09_10_2003_16_11_20C"/>
      <w:bookmarkEnd w:id="356"/>
      <w:r>
        <w:rPr>
          <w:rtl/>
        </w:rPr>
        <w:t>חיים רמון (העבודה-מימד):</w:t>
      </w:r>
    </w:p>
    <w:p w14:paraId="4485E66C" w14:textId="77777777" w:rsidR="00000000" w:rsidRDefault="00B6587A">
      <w:pPr>
        <w:pStyle w:val="a"/>
        <w:rPr>
          <w:rtl/>
        </w:rPr>
      </w:pPr>
    </w:p>
    <w:p w14:paraId="5FE59F64" w14:textId="77777777" w:rsidR="00000000" w:rsidRDefault="00B6587A">
      <w:pPr>
        <w:pStyle w:val="a"/>
        <w:rPr>
          <w:rFonts w:hint="cs"/>
          <w:rtl/>
        </w:rPr>
      </w:pPr>
      <w:r>
        <w:rPr>
          <w:rFonts w:hint="cs"/>
          <w:rtl/>
        </w:rPr>
        <w:t xml:space="preserve">לא. אני סומך עליך בסוכה. </w:t>
      </w:r>
    </w:p>
    <w:p w14:paraId="07209739" w14:textId="77777777" w:rsidR="00000000" w:rsidRDefault="00B6587A">
      <w:pPr>
        <w:pStyle w:val="ad"/>
        <w:rPr>
          <w:rtl/>
        </w:rPr>
      </w:pPr>
      <w:r>
        <w:rPr>
          <w:rtl/>
        </w:rPr>
        <w:br/>
        <w:t>היו"ר ראובן ריבלין:</w:t>
      </w:r>
    </w:p>
    <w:p w14:paraId="08561BA9" w14:textId="77777777" w:rsidR="00000000" w:rsidRDefault="00B6587A">
      <w:pPr>
        <w:pStyle w:val="a"/>
        <w:rPr>
          <w:rFonts w:hint="cs"/>
          <w:rtl/>
        </w:rPr>
      </w:pPr>
    </w:p>
    <w:p w14:paraId="6A6FCD7A" w14:textId="77777777" w:rsidR="00000000" w:rsidRDefault="00B6587A">
      <w:pPr>
        <w:pStyle w:val="a"/>
        <w:rPr>
          <w:rFonts w:hint="cs"/>
          <w:rtl/>
        </w:rPr>
      </w:pPr>
      <w:r>
        <w:rPr>
          <w:rFonts w:hint="cs"/>
          <w:rtl/>
        </w:rPr>
        <w:t>בבקשה, בבקשה.</w:t>
      </w:r>
    </w:p>
    <w:p w14:paraId="5E2AAC2B" w14:textId="77777777" w:rsidR="00000000" w:rsidRDefault="00B6587A">
      <w:pPr>
        <w:pStyle w:val="SpeakerCon"/>
        <w:rPr>
          <w:rtl/>
        </w:rPr>
      </w:pPr>
      <w:r>
        <w:rPr>
          <w:rtl/>
        </w:rPr>
        <w:br/>
      </w:r>
      <w:bookmarkStart w:id="357" w:name="FS000000458T09_10_2003_16_11_43C"/>
      <w:bookmarkEnd w:id="357"/>
      <w:r>
        <w:rPr>
          <w:rtl/>
        </w:rPr>
        <w:t>חיים רמון (העבודה-מימד):</w:t>
      </w:r>
    </w:p>
    <w:p w14:paraId="261BC836" w14:textId="77777777" w:rsidR="00000000" w:rsidRDefault="00B6587A">
      <w:pPr>
        <w:pStyle w:val="a"/>
        <w:rPr>
          <w:rtl/>
        </w:rPr>
      </w:pPr>
    </w:p>
    <w:p w14:paraId="12DC8A40" w14:textId="77777777" w:rsidR="00000000" w:rsidRDefault="00B6587A">
      <w:pPr>
        <w:pStyle w:val="a"/>
        <w:rPr>
          <w:rFonts w:hint="cs"/>
          <w:rtl/>
        </w:rPr>
      </w:pPr>
      <w:r>
        <w:rPr>
          <w:rFonts w:hint="cs"/>
          <w:rtl/>
        </w:rPr>
        <w:t>אני פונה אל יושב-ראש הכנסת ומבקש ממנו - אל תהיה צד לסכסוך עבודה, תוציא את הכנסת. אמר היום השר שטרית באומץ, ביושר, שהוא משתמש בך ובכנסת</w:t>
      </w:r>
      <w:r>
        <w:rPr>
          <w:rFonts w:hint="cs"/>
          <w:rtl/>
        </w:rPr>
        <w:t xml:space="preserve"> כחלק מסכסוך עבודה. אל תהיה חלק מסכסוך עבודה. תדחה היום את ההצבעה, נצביע ביום שני הבא. קיימנו דיון, ביום שני הבא נצביע.</w:t>
      </w:r>
    </w:p>
    <w:p w14:paraId="31B0696E" w14:textId="77777777" w:rsidR="00000000" w:rsidRDefault="00B6587A">
      <w:pPr>
        <w:pStyle w:val="ad"/>
        <w:rPr>
          <w:rtl/>
        </w:rPr>
      </w:pPr>
      <w:r>
        <w:rPr>
          <w:rtl/>
        </w:rPr>
        <w:br/>
        <w:t>היו"ר ראובן ריבלין:</w:t>
      </w:r>
    </w:p>
    <w:p w14:paraId="57C972EE" w14:textId="77777777" w:rsidR="00000000" w:rsidRDefault="00B6587A">
      <w:pPr>
        <w:pStyle w:val="a"/>
        <w:rPr>
          <w:rFonts w:hint="cs"/>
          <w:rtl/>
        </w:rPr>
      </w:pPr>
    </w:p>
    <w:p w14:paraId="664B09B9" w14:textId="77777777" w:rsidR="00000000" w:rsidRDefault="00B6587A">
      <w:pPr>
        <w:pStyle w:val="a"/>
        <w:rPr>
          <w:rFonts w:hint="cs"/>
          <w:rtl/>
        </w:rPr>
      </w:pPr>
      <w:r>
        <w:rPr>
          <w:rFonts w:hint="cs"/>
          <w:rtl/>
        </w:rPr>
        <w:t>אם אדוני צודק - צריך להצביע נגד הצעת הממשלה - -</w:t>
      </w:r>
    </w:p>
    <w:p w14:paraId="67C0E24F" w14:textId="77777777" w:rsidR="00000000" w:rsidRDefault="00B6587A">
      <w:pPr>
        <w:pStyle w:val="SpeakerCon"/>
        <w:rPr>
          <w:rtl/>
        </w:rPr>
      </w:pPr>
      <w:r>
        <w:rPr>
          <w:rtl/>
        </w:rPr>
        <w:br/>
      </w:r>
      <w:bookmarkStart w:id="358" w:name="FS000000458T09_10_2003_16_14_09C"/>
      <w:bookmarkEnd w:id="358"/>
      <w:r>
        <w:rPr>
          <w:rtl/>
        </w:rPr>
        <w:t>חיים רמון (העבודה-מימד):</w:t>
      </w:r>
    </w:p>
    <w:p w14:paraId="6DB6E450" w14:textId="77777777" w:rsidR="00000000" w:rsidRDefault="00B6587A">
      <w:pPr>
        <w:pStyle w:val="a"/>
        <w:rPr>
          <w:rFonts w:hint="cs"/>
          <w:rtl/>
        </w:rPr>
      </w:pPr>
    </w:p>
    <w:p w14:paraId="1C61B552" w14:textId="77777777" w:rsidR="00000000" w:rsidRDefault="00B6587A">
      <w:pPr>
        <w:pStyle w:val="a"/>
        <w:rPr>
          <w:rFonts w:hint="cs"/>
          <w:rtl/>
        </w:rPr>
      </w:pPr>
      <w:r>
        <w:rPr>
          <w:rFonts w:hint="cs"/>
          <w:rtl/>
        </w:rPr>
        <w:t>לא, לא. אני בא ואומר - - -</w:t>
      </w:r>
    </w:p>
    <w:p w14:paraId="6B75BFC3" w14:textId="77777777" w:rsidR="00000000" w:rsidRDefault="00B6587A">
      <w:pPr>
        <w:pStyle w:val="ad"/>
        <w:rPr>
          <w:rtl/>
        </w:rPr>
      </w:pPr>
      <w:r>
        <w:rPr>
          <w:rtl/>
        </w:rPr>
        <w:br/>
        <w:t>היו"ר ראובן</w:t>
      </w:r>
      <w:r>
        <w:rPr>
          <w:rtl/>
        </w:rPr>
        <w:t xml:space="preserve"> ריבלין:</w:t>
      </w:r>
    </w:p>
    <w:p w14:paraId="1F4A85CA" w14:textId="77777777" w:rsidR="00000000" w:rsidRDefault="00B6587A">
      <w:pPr>
        <w:pStyle w:val="a"/>
        <w:rPr>
          <w:rFonts w:hint="cs"/>
          <w:rtl/>
        </w:rPr>
      </w:pPr>
    </w:p>
    <w:p w14:paraId="08FB6A3B" w14:textId="77777777" w:rsidR="00000000" w:rsidRDefault="00B6587A">
      <w:pPr>
        <w:pStyle w:val="a"/>
        <w:rPr>
          <w:rFonts w:hint="cs"/>
          <w:rtl/>
        </w:rPr>
      </w:pPr>
      <w:r>
        <w:rPr>
          <w:rFonts w:hint="cs"/>
          <w:rtl/>
        </w:rPr>
        <w:t>- - אם אדוני אינו צודק - צריך להצביע בעדה, אבל למה אדוני מבקש ממני להשתמש בהליכים פרוצדורליים כדי למנוע קבלת החלטה?</w:t>
      </w:r>
    </w:p>
    <w:p w14:paraId="302716BA" w14:textId="77777777" w:rsidR="00000000" w:rsidRDefault="00B6587A">
      <w:pPr>
        <w:pStyle w:val="SpeakerCon"/>
        <w:rPr>
          <w:rtl/>
        </w:rPr>
      </w:pPr>
      <w:r>
        <w:rPr>
          <w:rtl/>
        </w:rPr>
        <w:br/>
      </w:r>
      <w:bookmarkStart w:id="359" w:name="FS000000458T09_10_2003_16_15_19C"/>
      <w:bookmarkEnd w:id="359"/>
      <w:r>
        <w:rPr>
          <w:rtl/>
        </w:rPr>
        <w:t>חיים רמון (העבודה-מימד):</w:t>
      </w:r>
    </w:p>
    <w:p w14:paraId="669FA75F" w14:textId="77777777" w:rsidR="00000000" w:rsidRDefault="00B6587A">
      <w:pPr>
        <w:pStyle w:val="a"/>
        <w:rPr>
          <w:rtl/>
        </w:rPr>
      </w:pPr>
    </w:p>
    <w:p w14:paraId="15E4E47F" w14:textId="77777777" w:rsidR="00000000" w:rsidRDefault="00B6587A">
      <w:pPr>
        <w:pStyle w:val="a"/>
        <w:rPr>
          <w:rFonts w:hint="cs"/>
          <w:rtl/>
        </w:rPr>
      </w:pPr>
      <w:r>
        <w:rPr>
          <w:rFonts w:hint="cs"/>
          <w:rtl/>
        </w:rPr>
        <w:t>לא. מכיוון שלפני שאני - - -</w:t>
      </w:r>
    </w:p>
    <w:p w14:paraId="091E8EB8" w14:textId="77777777" w:rsidR="00000000" w:rsidRDefault="00B6587A">
      <w:pPr>
        <w:pStyle w:val="ad"/>
        <w:rPr>
          <w:rtl/>
        </w:rPr>
      </w:pPr>
      <w:r>
        <w:rPr>
          <w:rtl/>
        </w:rPr>
        <w:br/>
        <w:t>היו"ר ראובן ריבלין:</w:t>
      </w:r>
    </w:p>
    <w:p w14:paraId="7455CD42" w14:textId="77777777" w:rsidR="00000000" w:rsidRDefault="00B6587A">
      <w:pPr>
        <w:pStyle w:val="a"/>
        <w:rPr>
          <w:rFonts w:hint="cs"/>
          <w:rtl/>
        </w:rPr>
      </w:pPr>
    </w:p>
    <w:p w14:paraId="1AB04175" w14:textId="77777777" w:rsidR="00000000" w:rsidRDefault="00B6587A">
      <w:pPr>
        <w:pStyle w:val="a"/>
        <w:rPr>
          <w:rFonts w:hint="cs"/>
          <w:rtl/>
        </w:rPr>
      </w:pPr>
      <w:r>
        <w:rPr>
          <w:rFonts w:hint="cs"/>
          <w:rtl/>
        </w:rPr>
        <w:t>הבנתי. אני אומר בצורה מפורשת, שאם היה נאמר לי בערב הח</w:t>
      </w:r>
      <w:r>
        <w:rPr>
          <w:rFonts w:hint="cs"/>
          <w:rtl/>
        </w:rPr>
        <w:t xml:space="preserve">ג מה שאמר שטרית פה על הבמה - לא הייתי מכנס את הכנסת. </w:t>
      </w:r>
    </w:p>
    <w:p w14:paraId="76CBEF4E" w14:textId="77777777" w:rsidR="00000000" w:rsidRDefault="00B6587A">
      <w:pPr>
        <w:pStyle w:val="SpeakerCon"/>
        <w:rPr>
          <w:rtl/>
        </w:rPr>
      </w:pPr>
      <w:r>
        <w:rPr>
          <w:rtl/>
        </w:rPr>
        <w:br/>
      </w:r>
      <w:bookmarkStart w:id="360" w:name="FS000000458T09_10_2003_16_16_04C"/>
      <w:bookmarkEnd w:id="360"/>
      <w:r>
        <w:rPr>
          <w:rtl/>
        </w:rPr>
        <w:t>חיים רמון (העבודה-מימד):</w:t>
      </w:r>
    </w:p>
    <w:p w14:paraId="08A88052" w14:textId="77777777" w:rsidR="00000000" w:rsidRDefault="00B6587A">
      <w:pPr>
        <w:pStyle w:val="a"/>
        <w:rPr>
          <w:rtl/>
        </w:rPr>
      </w:pPr>
    </w:p>
    <w:p w14:paraId="434F7C5E" w14:textId="77777777" w:rsidR="00000000" w:rsidRDefault="00B6587A">
      <w:pPr>
        <w:pStyle w:val="a"/>
        <w:rPr>
          <w:rFonts w:hint="cs"/>
          <w:rtl/>
        </w:rPr>
      </w:pPr>
      <w:r>
        <w:rPr>
          <w:rFonts w:hint="cs"/>
          <w:rtl/>
        </w:rPr>
        <w:t>אבל שטרית הופיע בשם הממשלה.</w:t>
      </w:r>
    </w:p>
    <w:p w14:paraId="5B62ECED" w14:textId="77777777" w:rsidR="00000000" w:rsidRDefault="00B6587A">
      <w:pPr>
        <w:pStyle w:val="ad"/>
        <w:rPr>
          <w:rtl/>
        </w:rPr>
      </w:pPr>
      <w:r>
        <w:rPr>
          <w:rtl/>
        </w:rPr>
        <w:br/>
        <w:t>היו"ר ראובן ריבלין:</w:t>
      </w:r>
    </w:p>
    <w:p w14:paraId="7D282493" w14:textId="77777777" w:rsidR="00000000" w:rsidRDefault="00B6587A">
      <w:pPr>
        <w:pStyle w:val="a"/>
        <w:rPr>
          <w:rFonts w:hint="cs"/>
          <w:rtl/>
        </w:rPr>
      </w:pPr>
    </w:p>
    <w:p w14:paraId="08100B80" w14:textId="77777777" w:rsidR="00000000" w:rsidRDefault="00B6587A">
      <w:pPr>
        <w:pStyle w:val="a"/>
        <w:rPr>
          <w:rFonts w:hint="cs"/>
          <w:rtl/>
        </w:rPr>
      </w:pPr>
      <w:r>
        <w:rPr>
          <w:rFonts w:hint="cs"/>
          <w:rtl/>
        </w:rPr>
        <w:t>אבל הוא לא זה שקובע בשם הממשלה.</w:t>
      </w:r>
    </w:p>
    <w:p w14:paraId="6A95D6C9" w14:textId="77777777" w:rsidR="00000000" w:rsidRDefault="00B6587A">
      <w:pPr>
        <w:pStyle w:val="SpeakerCon"/>
        <w:rPr>
          <w:rtl/>
        </w:rPr>
      </w:pPr>
      <w:r>
        <w:rPr>
          <w:rtl/>
        </w:rPr>
        <w:br/>
      </w:r>
      <w:bookmarkStart w:id="361" w:name="FS000000458T09_10_2003_16_16_25C"/>
      <w:bookmarkEnd w:id="361"/>
      <w:r>
        <w:rPr>
          <w:rtl/>
        </w:rPr>
        <w:t>חיים רמון (העבודה-מימד):</w:t>
      </w:r>
    </w:p>
    <w:p w14:paraId="115DBA15" w14:textId="77777777" w:rsidR="00000000" w:rsidRDefault="00B6587A">
      <w:pPr>
        <w:pStyle w:val="a"/>
        <w:rPr>
          <w:rtl/>
        </w:rPr>
      </w:pPr>
    </w:p>
    <w:p w14:paraId="53B88208" w14:textId="77777777" w:rsidR="00000000" w:rsidRDefault="00B6587A">
      <w:pPr>
        <w:pStyle w:val="a"/>
        <w:rPr>
          <w:rFonts w:hint="cs"/>
          <w:rtl/>
        </w:rPr>
      </w:pPr>
      <w:r>
        <w:rPr>
          <w:rFonts w:hint="cs"/>
          <w:rtl/>
        </w:rPr>
        <w:t>כלומר, אתה אומר דבר עוד יותר חמור. לא, השר שטרית הופיע פה בשם הממש</w:t>
      </w:r>
      <w:r>
        <w:rPr>
          <w:rFonts w:hint="cs"/>
          <w:rtl/>
        </w:rPr>
        <w:t>לה.</w:t>
      </w:r>
    </w:p>
    <w:p w14:paraId="686154E8" w14:textId="77777777" w:rsidR="00000000" w:rsidRDefault="00B6587A">
      <w:pPr>
        <w:pStyle w:val="ad"/>
        <w:rPr>
          <w:rtl/>
        </w:rPr>
      </w:pPr>
      <w:r>
        <w:rPr>
          <w:rtl/>
        </w:rPr>
        <w:br/>
        <w:t>היו"ר ראובן ריבלין:</w:t>
      </w:r>
    </w:p>
    <w:p w14:paraId="7903269D" w14:textId="77777777" w:rsidR="00000000" w:rsidRDefault="00B6587A">
      <w:pPr>
        <w:pStyle w:val="a"/>
        <w:rPr>
          <w:rFonts w:hint="cs"/>
          <w:rtl/>
        </w:rPr>
      </w:pPr>
    </w:p>
    <w:p w14:paraId="08ED492D" w14:textId="77777777" w:rsidR="00000000" w:rsidRDefault="00B6587A">
      <w:pPr>
        <w:pStyle w:val="a"/>
        <w:rPr>
          <w:rFonts w:hint="cs"/>
          <w:rtl/>
        </w:rPr>
      </w:pPr>
      <w:r>
        <w:rPr>
          <w:rFonts w:hint="cs"/>
          <w:rtl/>
        </w:rPr>
        <w:t>השר שטרית אמר את דעתו.</w:t>
      </w:r>
    </w:p>
    <w:p w14:paraId="121D0BCE" w14:textId="77777777" w:rsidR="00000000" w:rsidRDefault="00B6587A">
      <w:pPr>
        <w:pStyle w:val="SpeakerCon"/>
        <w:rPr>
          <w:rtl/>
        </w:rPr>
      </w:pPr>
      <w:r>
        <w:rPr>
          <w:rtl/>
        </w:rPr>
        <w:br/>
      </w:r>
      <w:bookmarkStart w:id="362" w:name="FS000000458T09_10_2003_16_16_56C"/>
      <w:bookmarkEnd w:id="362"/>
      <w:r>
        <w:rPr>
          <w:rtl/>
        </w:rPr>
        <w:t>חיים רמון (העבודה-מימד):</w:t>
      </w:r>
    </w:p>
    <w:p w14:paraId="7F5AAA1C" w14:textId="77777777" w:rsidR="00000000" w:rsidRDefault="00B6587A">
      <w:pPr>
        <w:pStyle w:val="a"/>
        <w:rPr>
          <w:rtl/>
        </w:rPr>
      </w:pPr>
    </w:p>
    <w:p w14:paraId="543CF0ED" w14:textId="77777777" w:rsidR="00000000" w:rsidRDefault="00B6587A">
      <w:pPr>
        <w:pStyle w:val="a"/>
        <w:rPr>
          <w:rFonts w:hint="cs"/>
          <w:rtl/>
        </w:rPr>
      </w:pPr>
      <w:r>
        <w:rPr>
          <w:rFonts w:hint="cs"/>
          <w:rtl/>
        </w:rPr>
        <w:t>לא.</w:t>
      </w:r>
    </w:p>
    <w:p w14:paraId="40F39E92" w14:textId="77777777" w:rsidR="00000000" w:rsidRDefault="00B6587A">
      <w:pPr>
        <w:pStyle w:val="ad"/>
        <w:rPr>
          <w:rtl/>
        </w:rPr>
      </w:pPr>
      <w:r>
        <w:rPr>
          <w:rtl/>
        </w:rPr>
        <w:br/>
        <w:t>היו"ר ראובן ריבלין:</w:t>
      </w:r>
    </w:p>
    <w:p w14:paraId="5D172526" w14:textId="77777777" w:rsidR="00000000" w:rsidRDefault="00B6587A">
      <w:pPr>
        <w:pStyle w:val="a"/>
        <w:rPr>
          <w:rFonts w:hint="cs"/>
          <w:rtl/>
        </w:rPr>
      </w:pPr>
    </w:p>
    <w:p w14:paraId="5BF9020A" w14:textId="77777777" w:rsidR="00000000" w:rsidRDefault="00B6587A">
      <w:pPr>
        <w:pStyle w:val="a"/>
        <w:rPr>
          <w:rFonts w:hint="cs"/>
          <w:rtl/>
        </w:rPr>
      </w:pPr>
      <w:r>
        <w:rPr>
          <w:rFonts w:hint="cs"/>
          <w:rtl/>
        </w:rPr>
        <w:t>את דעתו, לא את עמדת הממשלה.</w:t>
      </w:r>
    </w:p>
    <w:p w14:paraId="7AD00E4C" w14:textId="77777777" w:rsidR="00000000" w:rsidRDefault="00B6587A">
      <w:pPr>
        <w:pStyle w:val="SpeakerCon"/>
        <w:rPr>
          <w:rtl/>
        </w:rPr>
      </w:pPr>
      <w:r>
        <w:rPr>
          <w:rtl/>
        </w:rPr>
        <w:br/>
      </w:r>
      <w:bookmarkStart w:id="363" w:name="FS000000458T09_10_2003_16_17_23C"/>
      <w:bookmarkEnd w:id="363"/>
      <w:r>
        <w:rPr>
          <w:rtl/>
        </w:rPr>
        <w:t>חיים רמון (העבודה-מימד):</w:t>
      </w:r>
    </w:p>
    <w:p w14:paraId="1AC1838E" w14:textId="77777777" w:rsidR="00000000" w:rsidRDefault="00B6587A">
      <w:pPr>
        <w:pStyle w:val="a"/>
        <w:rPr>
          <w:rtl/>
        </w:rPr>
      </w:pPr>
    </w:p>
    <w:p w14:paraId="0CE0A180" w14:textId="77777777" w:rsidR="00000000" w:rsidRDefault="00B6587A">
      <w:pPr>
        <w:pStyle w:val="a"/>
        <w:rPr>
          <w:rFonts w:hint="cs"/>
          <w:rtl/>
        </w:rPr>
      </w:pPr>
      <w:r>
        <w:rPr>
          <w:rFonts w:hint="cs"/>
          <w:rtl/>
        </w:rPr>
        <w:t>השר שטרית הופיע פה בשם הממשלה - -</w:t>
      </w:r>
    </w:p>
    <w:p w14:paraId="20A066D8" w14:textId="77777777" w:rsidR="00000000" w:rsidRDefault="00B6587A">
      <w:pPr>
        <w:pStyle w:val="ad"/>
        <w:rPr>
          <w:rFonts w:hint="cs"/>
          <w:rtl/>
        </w:rPr>
      </w:pPr>
      <w:r>
        <w:rPr>
          <w:rtl/>
        </w:rPr>
        <w:br/>
      </w:r>
    </w:p>
    <w:p w14:paraId="449640EA" w14:textId="77777777" w:rsidR="00000000" w:rsidRDefault="00B6587A">
      <w:pPr>
        <w:pStyle w:val="ad"/>
        <w:rPr>
          <w:rtl/>
        </w:rPr>
      </w:pPr>
      <w:r>
        <w:rPr>
          <w:rtl/>
        </w:rPr>
        <w:t>היו"ר ראובן ריבלין:</w:t>
      </w:r>
    </w:p>
    <w:p w14:paraId="53451FAF" w14:textId="77777777" w:rsidR="00000000" w:rsidRDefault="00B6587A">
      <w:pPr>
        <w:pStyle w:val="a"/>
        <w:rPr>
          <w:rtl/>
        </w:rPr>
      </w:pPr>
    </w:p>
    <w:p w14:paraId="1DDD4BC7" w14:textId="77777777" w:rsidR="00000000" w:rsidRDefault="00B6587A">
      <w:pPr>
        <w:pStyle w:val="a"/>
        <w:rPr>
          <w:rFonts w:hint="cs"/>
          <w:rtl/>
        </w:rPr>
      </w:pPr>
      <w:r>
        <w:rPr>
          <w:rFonts w:hint="cs"/>
          <w:rtl/>
        </w:rPr>
        <w:t xml:space="preserve">לא, לא. </w:t>
      </w:r>
    </w:p>
    <w:p w14:paraId="4DB0C48B" w14:textId="77777777" w:rsidR="00000000" w:rsidRDefault="00B6587A">
      <w:pPr>
        <w:pStyle w:val="SpeakerCon"/>
        <w:rPr>
          <w:rtl/>
        </w:rPr>
      </w:pPr>
      <w:r>
        <w:rPr>
          <w:rtl/>
        </w:rPr>
        <w:br/>
      </w:r>
      <w:bookmarkStart w:id="364" w:name="FS000000458T09_10_2003_16_17_37C"/>
      <w:bookmarkEnd w:id="364"/>
      <w:r>
        <w:rPr>
          <w:rtl/>
        </w:rPr>
        <w:t>חיים רמון (העבודה-מימד):</w:t>
      </w:r>
    </w:p>
    <w:p w14:paraId="1170EBA1" w14:textId="77777777" w:rsidR="00000000" w:rsidRDefault="00B6587A">
      <w:pPr>
        <w:pStyle w:val="a"/>
        <w:rPr>
          <w:rtl/>
        </w:rPr>
      </w:pPr>
    </w:p>
    <w:p w14:paraId="340C3EE1" w14:textId="77777777" w:rsidR="00000000" w:rsidRDefault="00B6587A">
      <w:pPr>
        <w:pStyle w:val="a"/>
        <w:rPr>
          <w:rFonts w:hint="cs"/>
          <w:rtl/>
        </w:rPr>
      </w:pPr>
      <w:r>
        <w:rPr>
          <w:rFonts w:hint="cs"/>
          <w:rtl/>
        </w:rPr>
        <w:t>- - וב</w:t>
      </w:r>
      <w:r>
        <w:rPr>
          <w:rFonts w:hint="cs"/>
          <w:rtl/>
        </w:rPr>
        <w:t xml:space="preserve">רגע שהשר שטרית מופיע פה בשם הממשלה, אתה צריך לבוא ולהגיד: סליחה, הטעיתם אותי, הולכתם אותי שולל - - </w:t>
      </w:r>
    </w:p>
    <w:p w14:paraId="54D50AD7" w14:textId="77777777" w:rsidR="00000000" w:rsidRDefault="00B6587A">
      <w:pPr>
        <w:pStyle w:val="ad"/>
        <w:rPr>
          <w:rtl/>
        </w:rPr>
      </w:pPr>
      <w:r>
        <w:rPr>
          <w:rtl/>
        </w:rPr>
        <w:br/>
        <w:t>היו"ר ראובן ריבלין:</w:t>
      </w:r>
    </w:p>
    <w:p w14:paraId="0C0DB06D" w14:textId="77777777" w:rsidR="00000000" w:rsidRDefault="00B6587A">
      <w:pPr>
        <w:pStyle w:val="a"/>
        <w:rPr>
          <w:rFonts w:hint="cs"/>
          <w:rtl/>
        </w:rPr>
      </w:pPr>
    </w:p>
    <w:p w14:paraId="043602AB" w14:textId="77777777" w:rsidR="00000000" w:rsidRDefault="00B6587A">
      <w:pPr>
        <w:pStyle w:val="a"/>
        <w:rPr>
          <w:rFonts w:hint="cs"/>
          <w:rtl/>
        </w:rPr>
      </w:pPr>
      <w:r>
        <w:rPr>
          <w:rFonts w:hint="cs"/>
          <w:rtl/>
        </w:rPr>
        <w:t xml:space="preserve">לא, לא. </w:t>
      </w:r>
    </w:p>
    <w:p w14:paraId="27110F06" w14:textId="77777777" w:rsidR="00000000" w:rsidRDefault="00B6587A">
      <w:pPr>
        <w:pStyle w:val="SpeakerCon"/>
        <w:rPr>
          <w:rtl/>
        </w:rPr>
      </w:pPr>
      <w:r>
        <w:rPr>
          <w:rtl/>
        </w:rPr>
        <w:br/>
      </w:r>
      <w:bookmarkStart w:id="365" w:name="FS000000458T09_10_2003_16_18_27C"/>
      <w:bookmarkEnd w:id="365"/>
      <w:r>
        <w:rPr>
          <w:rtl/>
        </w:rPr>
        <w:t>חיים רמון (העבודה-מימד):</w:t>
      </w:r>
    </w:p>
    <w:p w14:paraId="547A15CC" w14:textId="77777777" w:rsidR="00000000" w:rsidRDefault="00B6587A">
      <w:pPr>
        <w:pStyle w:val="a"/>
        <w:rPr>
          <w:rtl/>
        </w:rPr>
      </w:pPr>
    </w:p>
    <w:p w14:paraId="6AA30AEC" w14:textId="77777777" w:rsidR="00000000" w:rsidRDefault="00B6587A">
      <w:pPr>
        <w:pStyle w:val="a"/>
        <w:rPr>
          <w:rFonts w:hint="cs"/>
          <w:rtl/>
        </w:rPr>
      </w:pPr>
      <w:r>
        <w:rPr>
          <w:rFonts w:hint="cs"/>
          <w:rtl/>
        </w:rPr>
        <w:t xml:space="preserve">- - כמעט שיקרתם לי, לא רוצה. </w:t>
      </w:r>
    </w:p>
    <w:p w14:paraId="0BE6FB72" w14:textId="77777777" w:rsidR="00000000" w:rsidRDefault="00B6587A">
      <w:pPr>
        <w:pStyle w:val="ad"/>
        <w:rPr>
          <w:rtl/>
        </w:rPr>
      </w:pPr>
      <w:r>
        <w:rPr>
          <w:rtl/>
        </w:rPr>
        <w:br/>
        <w:t>היו"ר ראובן ריבלין:</w:t>
      </w:r>
    </w:p>
    <w:p w14:paraId="3748F39F" w14:textId="77777777" w:rsidR="00000000" w:rsidRDefault="00B6587A">
      <w:pPr>
        <w:pStyle w:val="a"/>
        <w:rPr>
          <w:rFonts w:hint="cs"/>
          <w:rtl/>
        </w:rPr>
      </w:pPr>
    </w:p>
    <w:p w14:paraId="04B6DEE0" w14:textId="77777777" w:rsidR="00000000" w:rsidRDefault="00B6587A">
      <w:pPr>
        <w:pStyle w:val="a"/>
        <w:rPr>
          <w:rFonts w:hint="cs"/>
          <w:rtl/>
        </w:rPr>
      </w:pPr>
      <w:r>
        <w:rPr>
          <w:rFonts w:hint="cs"/>
          <w:rtl/>
        </w:rPr>
        <w:t>חלילה. חלילה.</w:t>
      </w:r>
    </w:p>
    <w:p w14:paraId="7690EF1E" w14:textId="77777777" w:rsidR="00000000" w:rsidRDefault="00B6587A">
      <w:pPr>
        <w:pStyle w:val="SpeakerCon"/>
        <w:rPr>
          <w:rtl/>
        </w:rPr>
      </w:pPr>
      <w:r>
        <w:rPr>
          <w:rtl/>
        </w:rPr>
        <w:br/>
      </w:r>
      <w:bookmarkStart w:id="366" w:name="FS000000458T09_10_2003_16_18_52C"/>
      <w:bookmarkEnd w:id="366"/>
      <w:r>
        <w:rPr>
          <w:rtl/>
        </w:rPr>
        <w:t>חיים רמון (העבודה-מימד):</w:t>
      </w:r>
    </w:p>
    <w:p w14:paraId="3132577F" w14:textId="77777777" w:rsidR="00000000" w:rsidRDefault="00B6587A">
      <w:pPr>
        <w:pStyle w:val="a"/>
        <w:rPr>
          <w:rtl/>
        </w:rPr>
      </w:pPr>
    </w:p>
    <w:p w14:paraId="735377E1" w14:textId="77777777" w:rsidR="00000000" w:rsidRDefault="00B6587A">
      <w:pPr>
        <w:pStyle w:val="a"/>
        <w:rPr>
          <w:rFonts w:hint="cs"/>
          <w:rtl/>
        </w:rPr>
      </w:pPr>
      <w:r>
        <w:rPr>
          <w:rFonts w:hint="cs"/>
          <w:rtl/>
        </w:rPr>
        <w:t>חלילה</w:t>
      </w:r>
      <w:r>
        <w:rPr>
          <w:rFonts w:hint="cs"/>
          <w:rtl/>
        </w:rPr>
        <w:t xml:space="preserve"> מה?</w:t>
      </w:r>
    </w:p>
    <w:p w14:paraId="642ADD49" w14:textId="77777777" w:rsidR="00000000" w:rsidRDefault="00B6587A">
      <w:pPr>
        <w:pStyle w:val="ad"/>
        <w:rPr>
          <w:rtl/>
        </w:rPr>
      </w:pPr>
      <w:r>
        <w:rPr>
          <w:rtl/>
        </w:rPr>
        <w:br/>
        <w:t>היו"ר ראובן ריבלין:</w:t>
      </w:r>
    </w:p>
    <w:p w14:paraId="5B781EBF" w14:textId="77777777" w:rsidR="00000000" w:rsidRDefault="00B6587A">
      <w:pPr>
        <w:pStyle w:val="a"/>
        <w:rPr>
          <w:rFonts w:hint="cs"/>
          <w:rtl/>
        </w:rPr>
      </w:pPr>
    </w:p>
    <w:p w14:paraId="2A406E70" w14:textId="77777777" w:rsidR="00000000" w:rsidRDefault="00B6587A">
      <w:pPr>
        <w:pStyle w:val="a"/>
        <w:rPr>
          <w:rFonts w:hint="cs"/>
          <w:rtl/>
        </w:rPr>
      </w:pPr>
      <w:r>
        <w:rPr>
          <w:rFonts w:hint="cs"/>
          <w:rtl/>
        </w:rPr>
        <w:t>חלילה שאני אומר דבר כזה כאשר - -</w:t>
      </w:r>
    </w:p>
    <w:p w14:paraId="04D98B7E" w14:textId="77777777" w:rsidR="00000000" w:rsidRDefault="00B6587A">
      <w:pPr>
        <w:pStyle w:val="SpeakerCon"/>
        <w:rPr>
          <w:rtl/>
        </w:rPr>
      </w:pPr>
      <w:r>
        <w:rPr>
          <w:rtl/>
        </w:rPr>
        <w:br/>
      </w:r>
      <w:bookmarkStart w:id="367" w:name="FS000000458T09_10_2003_16_19_08C"/>
      <w:bookmarkEnd w:id="367"/>
      <w:r>
        <w:rPr>
          <w:rtl/>
        </w:rPr>
        <w:t>חיים רמון (העבודה-מימד):</w:t>
      </w:r>
    </w:p>
    <w:p w14:paraId="28C91B38" w14:textId="77777777" w:rsidR="00000000" w:rsidRDefault="00B6587A">
      <w:pPr>
        <w:pStyle w:val="a"/>
        <w:rPr>
          <w:rtl/>
        </w:rPr>
      </w:pPr>
    </w:p>
    <w:p w14:paraId="462600E5" w14:textId="77777777" w:rsidR="00000000" w:rsidRDefault="00B6587A">
      <w:pPr>
        <w:pStyle w:val="a"/>
        <w:rPr>
          <w:rFonts w:hint="cs"/>
          <w:rtl/>
        </w:rPr>
      </w:pPr>
      <w:r>
        <w:rPr>
          <w:rFonts w:hint="cs"/>
          <w:rtl/>
        </w:rPr>
        <w:t xml:space="preserve">אבל זו האמת. אתה אומר שלא אמרו לך. </w:t>
      </w:r>
    </w:p>
    <w:p w14:paraId="3AFD2AF5" w14:textId="77777777" w:rsidR="00000000" w:rsidRDefault="00B6587A">
      <w:pPr>
        <w:pStyle w:val="ad"/>
        <w:rPr>
          <w:rtl/>
        </w:rPr>
      </w:pPr>
      <w:r>
        <w:rPr>
          <w:rtl/>
        </w:rPr>
        <w:br/>
        <w:t>היו"ר ראובן ריבלין:</w:t>
      </w:r>
    </w:p>
    <w:p w14:paraId="1D65C3B6" w14:textId="77777777" w:rsidR="00000000" w:rsidRDefault="00B6587A">
      <w:pPr>
        <w:pStyle w:val="a"/>
        <w:rPr>
          <w:rFonts w:hint="cs"/>
          <w:rtl/>
        </w:rPr>
      </w:pPr>
    </w:p>
    <w:p w14:paraId="6411D443" w14:textId="77777777" w:rsidR="00000000" w:rsidRDefault="00B6587A">
      <w:pPr>
        <w:pStyle w:val="a"/>
        <w:rPr>
          <w:rFonts w:hint="cs"/>
          <w:rtl/>
        </w:rPr>
      </w:pPr>
      <w:r>
        <w:rPr>
          <w:rFonts w:hint="cs"/>
          <w:rtl/>
        </w:rPr>
        <w:t>- - הנוגעים בדבר - כמו חבר הכנסת גדעון סער שנמצא פה, יושב-ראש הקואליציה, ושר האוצר - אישרו בפני את הדברים שהם א</w:t>
      </w:r>
      <w:r>
        <w:rPr>
          <w:rFonts w:hint="cs"/>
          <w:rtl/>
        </w:rPr>
        <w:t xml:space="preserve">מרו לי, שבתום לב וברצון ומתוך כוונה ולא על מנת להשתמש בכנסת, הם ביקשו לכנס את הכנסת על מנת לאפשר דיון מעמיק בחוק, ולאפשר זמן רב יותר על מנת לקיים את הדיון. </w:t>
      </w:r>
    </w:p>
    <w:p w14:paraId="1B09028E" w14:textId="77777777" w:rsidR="00000000" w:rsidRDefault="00B6587A">
      <w:pPr>
        <w:pStyle w:val="ac"/>
        <w:rPr>
          <w:rtl/>
        </w:rPr>
      </w:pPr>
      <w:r>
        <w:rPr>
          <w:rtl/>
        </w:rPr>
        <w:br/>
        <w:t>שלום שמחון (העבודה-מימד):</w:t>
      </w:r>
    </w:p>
    <w:p w14:paraId="43B3D0DC" w14:textId="77777777" w:rsidR="00000000" w:rsidRDefault="00B6587A">
      <w:pPr>
        <w:pStyle w:val="a"/>
        <w:rPr>
          <w:rtl/>
        </w:rPr>
      </w:pPr>
    </w:p>
    <w:p w14:paraId="64606881" w14:textId="77777777" w:rsidR="00000000" w:rsidRDefault="00B6587A">
      <w:pPr>
        <w:pStyle w:val="a"/>
        <w:rPr>
          <w:rFonts w:hint="cs"/>
          <w:rtl/>
        </w:rPr>
      </w:pPr>
      <w:r>
        <w:rPr>
          <w:rFonts w:hint="cs"/>
          <w:rtl/>
        </w:rPr>
        <w:t>הם ביקשו ממך שלוש קריאות, לא יכול להיות - - -</w:t>
      </w:r>
    </w:p>
    <w:p w14:paraId="6195FBDF" w14:textId="77777777" w:rsidR="00000000" w:rsidRDefault="00B6587A">
      <w:pPr>
        <w:pStyle w:val="ad"/>
        <w:rPr>
          <w:rtl/>
        </w:rPr>
      </w:pPr>
      <w:r>
        <w:rPr>
          <w:rtl/>
        </w:rPr>
        <w:br/>
        <w:t>היו"ר ראובן ריבלין:</w:t>
      </w:r>
    </w:p>
    <w:p w14:paraId="51EC8023" w14:textId="77777777" w:rsidR="00000000" w:rsidRDefault="00B6587A">
      <w:pPr>
        <w:pStyle w:val="a"/>
        <w:rPr>
          <w:rFonts w:hint="cs"/>
          <w:rtl/>
        </w:rPr>
      </w:pPr>
    </w:p>
    <w:p w14:paraId="78FCAEA8" w14:textId="77777777" w:rsidR="00000000" w:rsidRDefault="00B6587A">
      <w:pPr>
        <w:pStyle w:val="a"/>
        <w:rPr>
          <w:rFonts w:hint="cs"/>
          <w:rtl/>
        </w:rPr>
      </w:pPr>
      <w:r>
        <w:rPr>
          <w:rFonts w:hint="cs"/>
          <w:rtl/>
        </w:rPr>
        <w:t xml:space="preserve">לא </w:t>
      </w:r>
      <w:r>
        <w:rPr>
          <w:rFonts w:hint="cs"/>
          <w:rtl/>
        </w:rPr>
        <w:t>הבנתי, חבר הכנסת שמחון.</w:t>
      </w:r>
    </w:p>
    <w:p w14:paraId="10C54B1C" w14:textId="77777777" w:rsidR="00000000" w:rsidRDefault="00B6587A">
      <w:pPr>
        <w:pStyle w:val="ac"/>
        <w:rPr>
          <w:rtl/>
        </w:rPr>
      </w:pPr>
      <w:r>
        <w:rPr>
          <w:rtl/>
        </w:rPr>
        <w:br/>
        <w:t>שלום שמחון (העבודה-מימד):</w:t>
      </w:r>
    </w:p>
    <w:p w14:paraId="7BDF302F" w14:textId="77777777" w:rsidR="00000000" w:rsidRDefault="00B6587A">
      <w:pPr>
        <w:pStyle w:val="a"/>
        <w:rPr>
          <w:rtl/>
        </w:rPr>
      </w:pPr>
    </w:p>
    <w:p w14:paraId="3C487210" w14:textId="77777777" w:rsidR="00000000" w:rsidRDefault="00B6587A">
      <w:pPr>
        <w:pStyle w:val="a"/>
        <w:rPr>
          <w:rFonts w:hint="cs"/>
          <w:rtl/>
        </w:rPr>
      </w:pPr>
      <w:r>
        <w:rPr>
          <w:rFonts w:hint="cs"/>
          <w:rtl/>
        </w:rPr>
        <w:t>הם ביקשו בהתחלה שלוש קריאות באותו יום - - -</w:t>
      </w:r>
    </w:p>
    <w:p w14:paraId="424C945F" w14:textId="77777777" w:rsidR="00000000" w:rsidRDefault="00B6587A">
      <w:pPr>
        <w:pStyle w:val="ad"/>
        <w:rPr>
          <w:rtl/>
        </w:rPr>
      </w:pPr>
      <w:r>
        <w:rPr>
          <w:rtl/>
        </w:rPr>
        <w:br/>
        <w:t>היו"ר ראובן ריבלין:</w:t>
      </w:r>
    </w:p>
    <w:p w14:paraId="0EE4E212" w14:textId="77777777" w:rsidR="00000000" w:rsidRDefault="00B6587A">
      <w:pPr>
        <w:pStyle w:val="a"/>
        <w:rPr>
          <w:rFonts w:hint="cs"/>
          <w:rtl/>
        </w:rPr>
      </w:pPr>
    </w:p>
    <w:p w14:paraId="7DC1930B" w14:textId="77777777" w:rsidR="00000000" w:rsidRDefault="00B6587A">
      <w:pPr>
        <w:pStyle w:val="a"/>
        <w:rPr>
          <w:rFonts w:hint="cs"/>
          <w:rtl/>
        </w:rPr>
      </w:pPr>
      <w:r>
        <w:rPr>
          <w:rFonts w:hint="cs"/>
          <w:rtl/>
        </w:rPr>
        <w:t>לא, לא, לא. זו היתה טעות. הסבירו לי וקיבלתי את הסברם, שזו היתה טעות של מזכיר הממשלה.</w:t>
      </w:r>
    </w:p>
    <w:p w14:paraId="06330A48" w14:textId="77777777" w:rsidR="00000000" w:rsidRDefault="00B6587A">
      <w:pPr>
        <w:pStyle w:val="SpeakerCon"/>
        <w:rPr>
          <w:rtl/>
        </w:rPr>
      </w:pPr>
      <w:r>
        <w:rPr>
          <w:rtl/>
        </w:rPr>
        <w:br/>
      </w:r>
      <w:bookmarkStart w:id="368" w:name="FS000000458T09_10_2003_16_22_42C"/>
      <w:bookmarkEnd w:id="368"/>
      <w:r>
        <w:rPr>
          <w:rtl/>
        </w:rPr>
        <w:t>חיים רמון (העבודה-מימד):</w:t>
      </w:r>
    </w:p>
    <w:p w14:paraId="6F1E143E" w14:textId="77777777" w:rsidR="00000000" w:rsidRDefault="00B6587A">
      <w:pPr>
        <w:pStyle w:val="a"/>
        <w:rPr>
          <w:rtl/>
        </w:rPr>
      </w:pPr>
    </w:p>
    <w:p w14:paraId="6FFB6F2E" w14:textId="77777777" w:rsidR="00000000" w:rsidRDefault="00B6587A">
      <w:pPr>
        <w:pStyle w:val="a"/>
        <w:rPr>
          <w:rFonts w:hint="cs"/>
          <w:rtl/>
        </w:rPr>
      </w:pPr>
      <w:r>
        <w:rPr>
          <w:rFonts w:hint="cs"/>
          <w:rtl/>
        </w:rPr>
        <w:t>אני מכיר את חבר הכנסת גדעו</w:t>
      </w:r>
      <w:r>
        <w:rPr>
          <w:rFonts w:hint="cs"/>
          <w:rtl/>
        </w:rPr>
        <w:t xml:space="preserve">ן סער טוב, אני משוכנע שהוא לא סתר בפומבי את דבריו של השר שטרית, שיושב ועושה את המשא-ומתן. אני משוכנע בכך. </w:t>
      </w:r>
    </w:p>
    <w:p w14:paraId="1BE51DD7" w14:textId="77777777" w:rsidR="00000000" w:rsidRDefault="00B6587A">
      <w:pPr>
        <w:pStyle w:val="ad"/>
        <w:rPr>
          <w:rtl/>
        </w:rPr>
      </w:pPr>
      <w:r>
        <w:rPr>
          <w:rtl/>
        </w:rPr>
        <w:br/>
        <w:t>היו"ר ראובן ריבלין:</w:t>
      </w:r>
    </w:p>
    <w:p w14:paraId="3FB68AC3" w14:textId="77777777" w:rsidR="00000000" w:rsidRDefault="00B6587A">
      <w:pPr>
        <w:pStyle w:val="a"/>
        <w:rPr>
          <w:rFonts w:hint="cs"/>
          <w:rtl/>
        </w:rPr>
      </w:pPr>
    </w:p>
    <w:p w14:paraId="58F62385" w14:textId="77777777" w:rsidR="00000000" w:rsidRDefault="00B6587A">
      <w:pPr>
        <w:pStyle w:val="a"/>
        <w:rPr>
          <w:rFonts w:hint="cs"/>
          <w:rtl/>
        </w:rPr>
      </w:pPr>
      <w:r>
        <w:rPr>
          <w:rFonts w:hint="cs"/>
          <w:rtl/>
        </w:rPr>
        <w:t>תשמע, דברים שהם בידיעתך הם לא בידיעתי, אלא אם כן אתה מעיד בפני, ולי אין אמצעים לחקור אותך שתי וערב.</w:t>
      </w:r>
    </w:p>
    <w:p w14:paraId="75BD867F" w14:textId="77777777" w:rsidR="00000000" w:rsidRDefault="00B6587A">
      <w:pPr>
        <w:pStyle w:val="SpeakerCon"/>
        <w:rPr>
          <w:rtl/>
        </w:rPr>
      </w:pPr>
      <w:r>
        <w:rPr>
          <w:rtl/>
        </w:rPr>
        <w:br/>
      </w:r>
      <w:bookmarkStart w:id="369" w:name="FS000000458T09_10_2003_16_23_52C"/>
      <w:bookmarkEnd w:id="369"/>
      <w:r>
        <w:rPr>
          <w:rtl/>
        </w:rPr>
        <w:t>חיים רמון (העבודה-מימד):</w:t>
      </w:r>
    </w:p>
    <w:p w14:paraId="02DDA689" w14:textId="77777777" w:rsidR="00000000" w:rsidRDefault="00B6587A">
      <w:pPr>
        <w:pStyle w:val="a"/>
        <w:rPr>
          <w:rtl/>
        </w:rPr>
      </w:pPr>
    </w:p>
    <w:p w14:paraId="0C4A7492" w14:textId="77777777" w:rsidR="00000000" w:rsidRDefault="00B6587A">
      <w:pPr>
        <w:pStyle w:val="a"/>
        <w:rPr>
          <w:rFonts w:hint="cs"/>
          <w:rtl/>
        </w:rPr>
      </w:pPr>
      <w:r>
        <w:rPr>
          <w:rFonts w:hint="cs"/>
          <w:rtl/>
        </w:rPr>
        <w:t>אני מציע שתחקור אותי.</w:t>
      </w:r>
    </w:p>
    <w:p w14:paraId="1F66AB42" w14:textId="77777777" w:rsidR="00000000" w:rsidRDefault="00B6587A">
      <w:pPr>
        <w:pStyle w:val="ad"/>
        <w:rPr>
          <w:rtl/>
        </w:rPr>
      </w:pPr>
      <w:r>
        <w:rPr>
          <w:rtl/>
        </w:rPr>
        <w:br/>
        <w:t>היו"ר ראובן ריבלין:</w:t>
      </w:r>
    </w:p>
    <w:p w14:paraId="40C4BF82" w14:textId="77777777" w:rsidR="00000000" w:rsidRDefault="00B6587A">
      <w:pPr>
        <w:pStyle w:val="a"/>
        <w:rPr>
          <w:rFonts w:hint="cs"/>
          <w:rtl/>
        </w:rPr>
      </w:pPr>
    </w:p>
    <w:p w14:paraId="56F3C630" w14:textId="77777777" w:rsidR="00000000" w:rsidRDefault="00B6587A">
      <w:pPr>
        <w:pStyle w:val="a"/>
        <w:rPr>
          <w:rFonts w:hint="cs"/>
          <w:rtl/>
        </w:rPr>
      </w:pPr>
      <w:r>
        <w:rPr>
          <w:rFonts w:hint="cs"/>
          <w:rtl/>
        </w:rPr>
        <w:t>לא, לא, אדוני, אני לא - - -</w:t>
      </w:r>
    </w:p>
    <w:p w14:paraId="61070D6E" w14:textId="77777777" w:rsidR="00000000" w:rsidRDefault="00B6587A">
      <w:pPr>
        <w:pStyle w:val="SpeakerCon"/>
        <w:rPr>
          <w:rtl/>
        </w:rPr>
      </w:pPr>
      <w:r>
        <w:rPr>
          <w:rtl/>
        </w:rPr>
        <w:br/>
      </w:r>
      <w:bookmarkStart w:id="370" w:name="FS000000458T09_10_2003_16_24_14C"/>
      <w:bookmarkEnd w:id="370"/>
      <w:r>
        <w:rPr>
          <w:rtl/>
        </w:rPr>
        <w:t>חיים רמון (העבודה-מימד):</w:t>
      </w:r>
    </w:p>
    <w:p w14:paraId="669B27AD" w14:textId="77777777" w:rsidR="00000000" w:rsidRDefault="00B6587A">
      <w:pPr>
        <w:pStyle w:val="a"/>
        <w:rPr>
          <w:rtl/>
        </w:rPr>
      </w:pPr>
    </w:p>
    <w:p w14:paraId="694DF535" w14:textId="77777777" w:rsidR="00000000" w:rsidRDefault="00B6587A">
      <w:pPr>
        <w:pStyle w:val="a"/>
        <w:rPr>
          <w:rFonts w:hint="cs"/>
          <w:rtl/>
        </w:rPr>
      </w:pPr>
      <w:r>
        <w:rPr>
          <w:rFonts w:hint="cs"/>
          <w:rtl/>
        </w:rPr>
        <w:t xml:space="preserve">תודה רבה, אדוני. </w:t>
      </w:r>
    </w:p>
    <w:p w14:paraId="6EC4D887" w14:textId="77777777" w:rsidR="00000000" w:rsidRDefault="00B6587A">
      <w:pPr>
        <w:pStyle w:val="ad"/>
        <w:rPr>
          <w:rtl/>
        </w:rPr>
      </w:pPr>
      <w:r>
        <w:rPr>
          <w:rtl/>
        </w:rPr>
        <w:br/>
        <w:t>היו"ר ראובן ריבלין:</w:t>
      </w:r>
    </w:p>
    <w:p w14:paraId="10B3B0ED" w14:textId="77777777" w:rsidR="00000000" w:rsidRDefault="00B6587A">
      <w:pPr>
        <w:pStyle w:val="a"/>
        <w:rPr>
          <w:rFonts w:hint="cs"/>
          <w:rtl/>
        </w:rPr>
      </w:pPr>
    </w:p>
    <w:p w14:paraId="58972D91" w14:textId="77777777" w:rsidR="00000000" w:rsidRDefault="00B6587A">
      <w:pPr>
        <w:pStyle w:val="a"/>
        <w:rPr>
          <w:rFonts w:hint="cs"/>
          <w:rtl/>
        </w:rPr>
      </w:pPr>
      <w:r>
        <w:rPr>
          <w:rFonts w:hint="cs"/>
          <w:rtl/>
        </w:rPr>
        <w:t xml:space="preserve">אני מאוד מודה לחבר הכנסת רמון. חבר הכנסת מאיר פרוש - בבקשה, אדוני. אותן שלוש דקות שחבר הכנסת רמון קיבל. </w:t>
      </w:r>
    </w:p>
    <w:p w14:paraId="3ABBF9BB" w14:textId="77777777" w:rsidR="00000000" w:rsidRDefault="00B6587A">
      <w:pPr>
        <w:pStyle w:val="ac"/>
        <w:rPr>
          <w:rtl/>
        </w:rPr>
      </w:pPr>
      <w:r>
        <w:rPr>
          <w:rtl/>
        </w:rPr>
        <w:br/>
        <w:t>קריאה:</w:t>
      </w:r>
    </w:p>
    <w:p w14:paraId="58683D8B" w14:textId="77777777" w:rsidR="00000000" w:rsidRDefault="00B6587A">
      <w:pPr>
        <w:pStyle w:val="a"/>
        <w:rPr>
          <w:rtl/>
        </w:rPr>
      </w:pPr>
    </w:p>
    <w:p w14:paraId="320DE9B2" w14:textId="77777777" w:rsidR="00000000" w:rsidRDefault="00B6587A">
      <w:pPr>
        <w:pStyle w:val="a"/>
        <w:rPr>
          <w:rFonts w:hint="cs"/>
          <w:rtl/>
        </w:rPr>
      </w:pPr>
      <w:r>
        <w:rPr>
          <w:rFonts w:hint="cs"/>
          <w:rtl/>
        </w:rPr>
        <w:t>- -</w:t>
      </w:r>
      <w:r>
        <w:rPr>
          <w:rFonts w:hint="cs"/>
          <w:rtl/>
        </w:rPr>
        <w:t xml:space="preserve"> -</w:t>
      </w:r>
    </w:p>
    <w:p w14:paraId="5ACB103A" w14:textId="77777777" w:rsidR="00000000" w:rsidRDefault="00B6587A">
      <w:pPr>
        <w:pStyle w:val="ad"/>
        <w:rPr>
          <w:rtl/>
        </w:rPr>
      </w:pPr>
      <w:r>
        <w:rPr>
          <w:rtl/>
        </w:rPr>
        <w:br/>
        <w:t>היו"ר ראובן ריבלין:</w:t>
      </w:r>
    </w:p>
    <w:p w14:paraId="3B3A749C" w14:textId="77777777" w:rsidR="00000000" w:rsidRDefault="00B6587A">
      <w:pPr>
        <w:pStyle w:val="a"/>
        <w:rPr>
          <w:rtl/>
        </w:rPr>
      </w:pPr>
    </w:p>
    <w:p w14:paraId="4C9861F5" w14:textId="77777777" w:rsidR="00000000" w:rsidRDefault="00B6587A">
      <w:pPr>
        <w:pStyle w:val="a"/>
        <w:rPr>
          <w:rFonts w:hint="cs"/>
          <w:rtl/>
        </w:rPr>
      </w:pPr>
      <w:r>
        <w:rPr>
          <w:rFonts w:hint="cs"/>
          <w:rtl/>
        </w:rPr>
        <w:t>פחות? בבקשה, בסדר, כי, חבר הכנסת דהאמשה, אתה אחריו.</w:t>
      </w:r>
    </w:p>
    <w:p w14:paraId="0CF2D351" w14:textId="77777777" w:rsidR="00000000" w:rsidRDefault="00B6587A">
      <w:pPr>
        <w:pStyle w:val="ac"/>
        <w:rPr>
          <w:rtl/>
        </w:rPr>
      </w:pPr>
      <w:r>
        <w:rPr>
          <w:rtl/>
        </w:rPr>
        <w:br/>
        <w:t>עבד-אלמאלכ דהאמשה (רע"ם):</w:t>
      </w:r>
    </w:p>
    <w:p w14:paraId="5AA17FB3" w14:textId="77777777" w:rsidR="00000000" w:rsidRDefault="00B6587A">
      <w:pPr>
        <w:pStyle w:val="a"/>
        <w:rPr>
          <w:rtl/>
        </w:rPr>
      </w:pPr>
    </w:p>
    <w:p w14:paraId="00ACD57D" w14:textId="77777777" w:rsidR="00000000" w:rsidRDefault="00B6587A">
      <w:pPr>
        <w:pStyle w:val="a"/>
        <w:rPr>
          <w:rFonts w:hint="cs"/>
          <w:rtl/>
        </w:rPr>
      </w:pPr>
      <w:r>
        <w:rPr>
          <w:rFonts w:hint="cs"/>
          <w:rtl/>
        </w:rPr>
        <w:t>- - -</w:t>
      </w:r>
    </w:p>
    <w:p w14:paraId="0186DFA0" w14:textId="77777777" w:rsidR="00000000" w:rsidRDefault="00B6587A">
      <w:pPr>
        <w:pStyle w:val="ad"/>
        <w:rPr>
          <w:rFonts w:hint="cs"/>
          <w:rtl/>
        </w:rPr>
      </w:pPr>
    </w:p>
    <w:p w14:paraId="2E3DADFB" w14:textId="77777777" w:rsidR="00000000" w:rsidRDefault="00B6587A">
      <w:pPr>
        <w:pStyle w:val="ac"/>
        <w:rPr>
          <w:rtl/>
        </w:rPr>
      </w:pPr>
      <w:r>
        <w:rPr>
          <w:rtl/>
        </w:rPr>
        <w:t>קריאה:</w:t>
      </w:r>
    </w:p>
    <w:p w14:paraId="0F4845A5" w14:textId="77777777" w:rsidR="00000000" w:rsidRDefault="00B6587A">
      <w:pPr>
        <w:pStyle w:val="a"/>
        <w:rPr>
          <w:rtl/>
        </w:rPr>
      </w:pPr>
    </w:p>
    <w:p w14:paraId="62A492C2" w14:textId="77777777" w:rsidR="00000000" w:rsidRDefault="00B6587A">
      <w:pPr>
        <w:pStyle w:val="a"/>
        <w:rPr>
          <w:rFonts w:hint="cs"/>
          <w:rtl/>
        </w:rPr>
      </w:pPr>
      <w:r>
        <w:rPr>
          <w:rFonts w:hint="cs"/>
          <w:rtl/>
        </w:rPr>
        <w:t>- - -</w:t>
      </w:r>
    </w:p>
    <w:p w14:paraId="5E9F0D6E" w14:textId="77777777" w:rsidR="00000000" w:rsidRDefault="00B6587A">
      <w:pPr>
        <w:pStyle w:val="ad"/>
        <w:rPr>
          <w:rtl/>
        </w:rPr>
      </w:pPr>
      <w:r>
        <w:rPr>
          <w:rtl/>
        </w:rPr>
        <w:br/>
        <w:t>היו"ר ראובן ריבלין:</w:t>
      </w:r>
    </w:p>
    <w:p w14:paraId="16D31B2A" w14:textId="77777777" w:rsidR="00000000" w:rsidRDefault="00B6587A">
      <w:pPr>
        <w:pStyle w:val="a"/>
        <w:rPr>
          <w:rtl/>
        </w:rPr>
      </w:pPr>
    </w:p>
    <w:p w14:paraId="3BC5EACE" w14:textId="77777777" w:rsidR="00000000" w:rsidRDefault="00B6587A">
      <w:pPr>
        <w:pStyle w:val="a"/>
        <w:rPr>
          <w:rFonts w:hint="cs"/>
          <w:rtl/>
        </w:rPr>
      </w:pPr>
      <w:r>
        <w:rPr>
          <w:rFonts w:hint="cs"/>
          <w:rtl/>
        </w:rPr>
        <w:t xml:space="preserve">איך אפשר? אני לא יכול, כי אחרת אני צריך לפתוח את הדיון לכולם. בבקשה, אדוני. </w:t>
      </w:r>
    </w:p>
    <w:p w14:paraId="32CDC4CB" w14:textId="77777777" w:rsidR="00000000" w:rsidRDefault="00B6587A">
      <w:pPr>
        <w:pStyle w:val="ac"/>
        <w:rPr>
          <w:rtl/>
        </w:rPr>
      </w:pPr>
      <w:r>
        <w:rPr>
          <w:rtl/>
        </w:rPr>
        <w:br/>
        <w:t>קריאה:</w:t>
      </w:r>
    </w:p>
    <w:p w14:paraId="1B035F10" w14:textId="77777777" w:rsidR="00000000" w:rsidRDefault="00B6587A">
      <w:pPr>
        <w:pStyle w:val="a"/>
        <w:rPr>
          <w:rtl/>
        </w:rPr>
      </w:pPr>
    </w:p>
    <w:p w14:paraId="6B62AEF1" w14:textId="77777777" w:rsidR="00000000" w:rsidRDefault="00B6587A">
      <w:pPr>
        <w:pStyle w:val="a"/>
        <w:rPr>
          <w:rFonts w:hint="cs"/>
          <w:rtl/>
        </w:rPr>
      </w:pPr>
      <w:r>
        <w:rPr>
          <w:rFonts w:hint="cs"/>
          <w:rtl/>
        </w:rPr>
        <w:t>- - -</w:t>
      </w:r>
    </w:p>
    <w:p w14:paraId="43DE545A" w14:textId="77777777" w:rsidR="00000000" w:rsidRDefault="00B6587A">
      <w:pPr>
        <w:pStyle w:val="ad"/>
        <w:rPr>
          <w:rtl/>
        </w:rPr>
      </w:pPr>
      <w:r>
        <w:rPr>
          <w:rtl/>
        </w:rPr>
        <w:br/>
        <w:t>היו"ר ראובן ריב</w:t>
      </w:r>
      <w:r>
        <w:rPr>
          <w:rtl/>
        </w:rPr>
        <w:t>לין:</w:t>
      </w:r>
    </w:p>
    <w:p w14:paraId="4356E3D3" w14:textId="77777777" w:rsidR="00000000" w:rsidRDefault="00B6587A">
      <w:pPr>
        <w:pStyle w:val="a"/>
        <w:rPr>
          <w:rFonts w:hint="cs"/>
          <w:rtl/>
        </w:rPr>
      </w:pPr>
    </w:p>
    <w:p w14:paraId="776EFB67" w14:textId="77777777" w:rsidR="00000000" w:rsidRDefault="00B6587A">
      <w:pPr>
        <w:pStyle w:val="a"/>
        <w:rPr>
          <w:rFonts w:hint="cs"/>
          <w:rtl/>
        </w:rPr>
      </w:pPr>
      <w:r>
        <w:rPr>
          <w:rFonts w:hint="cs"/>
          <w:rtl/>
        </w:rPr>
        <w:t>אתה צודק. אני יכול להצביע אם אתה תכריח אותי. אם אתה לא רוצה - אנחנו נמשיך את הדיון. חבר הכנסת דהאמשה, אדוני אחרון המדברים לפני חבר הכנסת סער. בבקשה.</w:t>
      </w:r>
    </w:p>
    <w:p w14:paraId="77AF91E1" w14:textId="77777777" w:rsidR="00000000" w:rsidRDefault="00B6587A">
      <w:pPr>
        <w:pStyle w:val="ac"/>
        <w:rPr>
          <w:rtl/>
        </w:rPr>
      </w:pPr>
      <w:r>
        <w:rPr>
          <w:rtl/>
        </w:rPr>
        <w:br/>
        <w:t>אברהם בייגה שוחט (העבודה-מימד):</w:t>
      </w:r>
    </w:p>
    <w:p w14:paraId="257C617F" w14:textId="77777777" w:rsidR="00000000" w:rsidRDefault="00B6587A">
      <w:pPr>
        <w:pStyle w:val="a"/>
        <w:rPr>
          <w:rtl/>
        </w:rPr>
      </w:pPr>
    </w:p>
    <w:p w14:paraId="2FB5093F" w14:textId="77777777" w:rsidR="00000000" w:rsidRDefault="00B6587A">
      <w:pPr>
        <w:pStyle w:val="a"/>
        <w:rPr>
          <w:rFonts w:hint="cs"/>
          <w:rtl/>
        </w:rPr>
      </w:pPr>
      <w:r>
        <w:rPr>
          <w:rFonts w:hint="cs"/>
          <w:rtl/>
        </w:rPr>
        <w:t>מה עמדתך בעניין אולמרט - - -</w:t>
      </w:r>
    </w:p>
    <w:p w14:paraId="4F3093FF" w14:textId="77777777" w:rsidR="00000000" w:rsidRDefault="00B6587A">
      <w:pPr>
        <w:pStyle w:val="ad"/>
        <w:rPr>
          <w:rtl/>
        </w:rPr>
      </w:pPr>
      <w:r>
        <w:rPr>
          <w:rtl/>
        </w:rPr>
        <w:br/>
        <w:t>היו"ר ראובן ריבלין:</w:t>
      </w:r>
    </w:p>
    <w:p w14:paraId="15AA7CE0" w14:textId="77777777" w:rsidR="00000000" w:rsidRDefault="00B6587A">
      <w:pPr>
        <w:pStyle w:val="a"/>
        <w:rPr>
          <w:rFonts w:hint="cs"/>
          <w:rtl/>
        </w:rPr>
      </w:pPr>
    </w:p>
    <w:p w14:paraId="48854BAE" w14:textId="77777777" w:rsidR="00000000" w:rsidRDefault="00B6587A">
      <w:pPr>
        <w:pStyle w:val="a"/>
        <w:rPr>
          <w:rFonts w:hint="cs"/>
          <w:rtl/>
        </w:rPr>
      </w:pPr>
      <w:r>
        <w:rPr>
          <w:rFonts w:hint="cs"/>
          <w:rtl/>
        </w:rPr>
        <w:t xml:space="preserve">השר אולמרט נמצא </w:t>
      </w:r>
      <w:r>
        <w:rPr>
          <w:rFonts w:hint="cs"/>
          <w:rtl/>
        </w:rPr>
        <w:t xml:space="preserve">באולם, אני מודיע לכם. </w:t>
      </w:r>
    </w:p>
    <w:p w14:paraId="3CB535CB" w14:textId="77777777" w:rsidR="00000000" w:rsidRDefault="00B6587A">
      <w:pPr>
        <w:pStyle w:val="Speaker"/>
        <w:rPr>
          <w:rtl/>
        </w:rPr>
      </w:pPr>
      <w:r>
        <w:rPr>
          <w:rtl/>
        </w:rPr>
        <w:br/>
      </w:r>
      <w:bookmarkStart w:id="371" w:name="FS000000563T09_10_2003_16_28_13"/>
      <w:bookmarkEnd w:id="371"/>
      <w:r>
        <w:rPr>
          <w:rtl/>
        </w:rPr>
        <w:t>מאיר פרוש (יהדות התורה):</w:t>
      </w:r>
    </w:p>
    <w:p w14:paraId="0EDD6F96" w14:textId="77777777" w:rsidR="00000000" w:rsidRDefault="00B6587A">
      <w:pPr>
        <w:pStyle w:val="a"/>
        <w:rPr>
          <w:rtl/>
        </w:rPr>
      </w:pPr>
    </w:p>
    <w:p w14:paraId="600E81DE" w14:textId="77777777" w:rsidR="00000000" w:rsidRDefault="00B6587A">
      <w:pPr>
        <w:pStyle w:val="a"/>
        <w:rPr>
          <w:rFonts w:hint="cs"/>
          <w:rtl/>
        </w:rPr>
      </w:pPr>
      <w:r>
        <w:rPr>
          <w:rFonts w:hint="cs"/>
          <w:rtl/>
        </w:rPr>
        <w:t>אדוני יושב-ראש הוועידה - - -</w:t>
      </w:r>
    </w:p>
    <w:p w14:paraId="2798FA37" w14:textId="77777777" w:rsidR="00000000" w:rsidRDefault="00B6587A">
      <w:pPr>
        <w:pStyle w:val="ad"/>
        <w:rPr>
          <w:rtl/>
        </w:rPr>
      </w:pPr>
      <w:r>
        <w:rPr>
          <w:rtl/>
        </w:rPr>
        <w:br/>
        <w:t>היו"ר ראובן ריבלין:</w:t>
      </w:r>
    </w:p>
    <w:p w14:paraId="32C3DE48" w14:textId="77777777" w:rsidR="00000000" w:rsidRDefault="00B6587A">
      <w:pPr>
        <w:pStyle w:val="a"/>
        <w:rPr>
          <w:rFonts w:hint="cs"/>
          <w:rtl/>
        </w:rPr>
      </w:pPr>
    </w:p>
    <w:p w14:paraId="1F3342E1" w14:textId="77777777" w:rsidR="00000000" w:rsidRDefault="00B6587A">
      <w:pPr>
        <w:pStyle w:val="a"/>
        <w:rPr>
          <w:rFonts w:hint="cs"/>
          <w:rtl/>
        </w:rPr>
      </w:pPr>
      <w:r>
        <w:rPr>
          <w:rFonts w:hint="cs"/>
          <w:rtl/>
        </w:rPr>
        <w:t xml:space="preserve">הוועידה? </w:t>
      </w:r>
    </w:p>
    <w:p w14:paraId="0C997999" w14:textId="77777777" w:rsidR="00000000" w:rsidRDefault="00B6587A">
      <w:pPr>
        <w:pStyle w:val="SpeakerCon"/>
        <w:rPr>
          <w:rtl/>
        </w:rPr>
      </w:pPr>
      <w:r>
        <w:rPr>
          <w:rtl/>
        </w:rPr>
        <w:br/>
      </w:r>
      <w:bookmarkStart w:id="372" w:name="FS000000563T09_10_2003_16_30_59C"/>
      <w:bookmarkEnd w:id="372"/>
      <w:r>
        <w:rPr>
          <w:rtl/>
        </w:rPr>
        <w:t>מאיר פרוש (יהדות התורה):</w:t>
      </w:r>
    </w:p>
    <w:p w14:paraId="76DA9D79" w14:textId="77777777" w:rsidR="00000000" w:rsidRDefault="00B6587A">
      <w:pPr>
        <w:pStyle w:val="a"/>
        <w:rPr>
          <w:rtl/>
        </w:rPr>
      </w:pPr>
    </w:p>
    <w:p w14:paraId="3BD82252" w14:textId="77777777" w:rsidR="00000000" w:rsidRDefault="00B6587A">
      <w:pPr>
        <w:pStyle w:val="a"/>
        <w:rPr>
          <w:rFonts w:hint="cs"/>
          <w:rtl/>
        </w:rPr>
      </w:pPr>
      <w:r>
        <w:rPr>
          <w:rFonts w:hint="cs"/>
          <w:rtl/>
        </w:rPr>
        <w:t>סליחה, יושב-ראש הכנסת. זה נראה לי פה מעין ועידה - -</w:t>
      </w:r>
    </w:p>
    <w:p w14:paraId="6DA964E6" w14:textId="77777777" w:rsidR="00000000" w:rsidRDefault="00B6587A">
      <w:pPr>
        <w:pStyle w:val="ad"/>
        <w:rPr>
          <w:rtl/>
        </w:rPr>
      </w:pPr>
      <w:r>
        <w:rPr>
          <w:rtl/>
        </w:rPr>
        <w:br/>
        <w:t>היו"ר ראובן ריבלין:</w:t>
      </w:r>
    </w:p>
    <w:p w14:paraId="1690C5D7" w14:textId="77777777" w:rsidR="00000000" w:rsidRDefault="00B6587A">
      <w:pPr>
        <w:pStyle w:val="a"/>
        <w:rPr>
          <w:rFonts w:hint="cs"/>
          <w:rtl/>
        </w:rPr>
      </w:pPr>
    </w:p>
    <w:p w14:paraId="4B028D5D" w14:textId="77777777" w:rsidR="00000000" w:rsidRDefault="00B6587A">
      <w:pPr>
        <w:pStyle w:val="a"/>
        <w:rPr>
          <w:rFonts w:hint="cs"/>
          <w:rtl/>
        </w:rPr>
      </w:pPr>
      <w:r>
        <w:rPr>
          <w:rFonts w:hint="cs"/>
          <w:rtl/>
        </w:rPr>
        <w:t>תשמע, חבר הכנסת פרוש, אם אדוני רוצה להיות בו</w:t>
      </w:r>
      <w:r>
        <w:rPr>
          <w:rFonts w:hint="cs"/>
          <w:rtl/>
        </w:rPr>
        <w:t>ועידה - יהיה בוועידה.</w:t>
      </w:r>
    </w:p>
    <w:p w14:paraId="3BF614D5" w14:textId="77777777" w:rsidR="00000000" w:rsidRDefault="00B6587A">
      <w:pPr>
        <w:pStyle w:val="SpeakerCon"/>
        <w:rPr>
          <w:rtl/>
        </w:rPr>
      </w:pPr>
      <w:r>
        <w:rPr>
          <w:rtl/>
        </w:rPr>
        <w:br/>
      </w:r>
      <w:bookmarkStart w:id="373" w:name="FS000000563T09_10_2003_16_35_43C"/>
      <w:bookmarkEnd w:id="373"/>
      <w:r>
        <w:rPr>
          <w:rtl/>
        </w:rPr>
        <w:t>מאיר פרוש (יהדות התורה):</w:t>
      </w:r>
    </w:p>
    <w:p w14:paraId="6A8A065E" w14:textId="77777777" w:rsidR="00000000" w:rsidRDefault="00B6587A">
      <w:pPr>
        <w:pStyle w:val="a"/>
        <w:rPr>
          <w:rtl/>
        </w:rPr>
      </w:pPr>
    </w:p>
    <w:p w14:paraId="4C233FEE" w14:textId="77777777" w:rsidR="00000000" w:rsidRDefault="00B6587A">
      <w:pPr>
        <w:pStyle w:val="a"/>
        <w:rPr>
          <w:rFonts w:hint="cs"/>
          <w:rtl/>
        </w:rPr>
      </w:pPr>
      <w:r>
        <w:rPr>
          <w:rFonts w:hint="cs"/>
          <w:rtl/>
        </w:rPr>
        <w:t xml:space="preserve">- - ולקראת ההצבעות מאפשרים עוד לכמה חברים שידברו והולכים להצבעות. זה נראה כאן מעין ועידה, אבל - - </w:t>
      </w:r>
    </w:p>
    <w:p w14:paraId="7F5869FE" w14:textId="77777777" w:rsidR="00000000" w:rsidRDefault="00B6587A">
      <w:pPr>
        <w:pStyle w:val="ac"/>
        <w:rPr>
          <w:rtl/>
        </w:rPr>
      </w:pPr>
      <w:r>
        <w:rPr>
          <w:rtl/>
        </w:rPr>
        <w:br/>
        <w:t>קריאה:</w:t>
      </w:r>
    </w:p>
    <w:p w14:paraId="7DE741FC" w14:textId="77777777" w:rsidR="00000000" w:rsidRDefault="00B6587A">
      <w:pPr>
        <w:pStyle w:val="a"/>
        <w:rPr>
          <w:rtl/>
        </w:rPr>
      </w:pPr>
    </w:p>
    <w:p w14:paraId="2BDB658C" w14:textId="77777777" w:rsidR="00000000" w:rsidRDefault="00B6587A">
      <w:pPr>
        <w:pStyle w:val="a"/>
        <w:rPr>
          <w:rFonts w:hint="cs"/>
          <w:rtl/>
        </w:rPr>
      </w:pPr>
      <w:r>
        <w:rPr>
          <w:rFonts w:hint="cs"/>
          <w:rtl/>
        </w:rPr>
        <w:t>- - -</w:t>
      </w:r>
    </w:p>
    <w:p w14:paraId="1AD36F39" w14:textId="77777777" w:rsidR="00000000" w:rsidRDefault="00B6587A">
      <w:pPr>
        <w:pStyle w:val="ad"/>
        <w:rPr>
          <w:rtl/>
        </w:rPr>
      </w:pPr>
      <w:r>
        <w:rPr>
          <w:rtl/>
        </w:rPr>
        <w:br/>
        <w:t>היו"ר ראובן ריבלין:</w:t>
      </w:r>
    </w:p>
    <w:p w14:paraId="3C5E9C7F" w14:textId="77777777" w:rsidR="00000000" w:rsidRDefault="00B6587A">
      <w:pPr>
        <w:pStyle w:val="a"/>
        <w:rPr>
          <w:rtl/>
        </w:rPr>
      </w:pPr>
    </w:p>
    <w:p w14:paraId="14A69639" w14:textId="77777777" w:rsidR="00000000" w:rsidRDefault="00B6587A">
      <w:pPr>
        <w:pStyle w:val="a"/>
        <w:rPr>
          <w:rFonts w:hint="cs"/>
          <w:rtl/>
        </w:rPr>
      </w:pPr>
      <w:r>
        <w:rPr>
          <w:rFonts w:hint="cs"/>
          <w:rtl/>
        </w:rPr>
        <w:t xml:space="preserve">לא, אדוני רשום. </w:t>
      </w:r>
    </w:p>
    <w:p w14:paraId="55DDB344" w14:textId="77777777" w:rsidR="00000000" w:rsidRDefault="00B6587A">
      <w:pPr>
        <w:pStyle w:val="SpeakerCon"/>
        <w:rPr>
          <w:rtl/>
        </w:rPr>
      </w:pPr>
      <w:r>
        <w:rPr>
          <w:rtl/>
        </w:rPr>
        <w:br/>
      </w:r>
      <w:bookmarkStart w:id="374" w:name="FS000000563T09_10_2003_16_37_06C"/>
      <w:bookmarkEnd w:id="374"/>
      <w:r>
        <w:rPr>
          <w:rtl/>
        </w:rPr>
        <w:t>מאיר פרוש (יהדות התורה):</w:t>
      </w:r>
    </w:p>
    <w:p w14:paraId="35331823" w14:textId="77777777" w:rsidR="00000000" w:rsidRDefault="00B6587A">
      <w:pPr>
        <w:pStyle w:val="a"/>
        <w:rPr>
          <w:rtl/>
        </w:rPr>
      </w:pPr>
    </w:p>
    <w:p w14:paraId="0431C7CB" w14:textId="77777777" w:rsidR="00000000" w:rsidRDefault="00B6587A">
      <w:pPr>
        <w:pStyle w:val="a"/>
        <w:rPr>
          <w:rFonts w:hint="cs"/>
          <w:rtl/>
        </w:rPr>
      </w:pPr>
      <w:r>
        <w:rPr>
          <w:rFonts w:hint="cs"/>
          <w:rtl/>
        </w:rPr>
        <w:t>- - הדיון בכלל לא מצחיק.</w:t>
      </w:r>
    </w:p>
    <w:p w14:paraId="04CA5865" w14:textId="77777777" w:rsidR="00000000" w:rsidRDefault="00B6587A">
      <w:pPr>
        <w:pStyle w:val="ad"/>
        <w:rPr>
          <w:rtl/>
        </w:rPr>
      </w:pPr>
      <w:r>
        <w:rPr>
          <w:rtl/>
        </w:rPr>
        <w:br/>
        <w:t>ה</w:t>
      </w:r>
      <w:r>
        <w:rPr>
          <w:rtl/>
        </w:rPr>
        <w:t>יו"ר ראובן ריבלין:</w:t>
      </w:r>
    </w:p>
    <w:p w14:paraId="61ADBD28" w14:textId="77777777" w:rsidR="00000000" w:rsidRDefault="00B6587A">
      <w:pPr>
        <w:pStyle w:val="a"/>
        <w:rPr>
          <w:rtl/>
        </w:rPr>
      </w:pPr>
    </w:p>
    <w:p w14:paraId="613E96A6" w14:textId="77777777" w:rsidR="00000000" w:rsidRDefault="00B6587A">
      <w:pPr>
        <w:pStyle w:val="a"/>
        <w:rPr>
          <w:rFonts w:hint="cs"/>
          <w:rtl/>
        </w:rPr>
      </w:pPr>
      <w:r>
        <w:rPr>
          <w:rFonts w:hint="cs"/>
          <w:rtl/>
        </w:rPr>
        <w:t>חבר הכנסת פרוש, חברת הכנסת מלי פולישוק-בלוך היתה במקום ה-39; חבר הכנסת רמון במקום ה-40; אדוני במקום ה-41; עבד-אלמאלכ דהאמשה במקום ה-42, וחבר הכנסת סער במקום ה-43. אינני סוטה משום דבר. רבותי, אי-אפשר לקרוא לאדם לבוא ולנאום לפני שתורו הגי</w:t>
      </w:r>
      <w:r>
        <w:rPr>
          <w:rFonts w:hint="cs"/>
          <w:rtl/>
        </w:rPr>
        <w:t xml:space="preserve">ע. אתה נמצאת בתורך, ולכן אתה מדבר. אני לא עושה לך שום טובות. </w:t>
      </w:r>
    </w:p>
    <w:p w14:paraId="39264675" w14:textId="77777777" w:rsidR="00000000" w:rsidRDefault="00B6587A">
      <w:pPr>
        <w:pStyle w:val="SpeakerCon"/>
        <w:rPr>
          <w:rtl/>
        </w:rPr>
      </w:pPr>
      <w:r>
        <w:rPr>
          <w:rtl/>
        </w:rPr>
        <w:br/>
      </w:r>
      <w:bookmarkStart w:id="375" w:name="FS000000563T09_10_2003_16_38_41C"/>
      <w:bookmarkEnd w:id="375"/>
      <w:r>
        <w:rPr>
          <w:rtl/>
        </w:rPr>
        <w:t>מאיר פרוש (יהדות התורה):</w:t>
      </w:r>
    </w:p>
    <w:p w14:paraId="0C69BC6A" w14:textId="77777777" w:rsidR="00000000" w:rsidRDefault="00B6587A">
      <w:pPr>
        <w:pStyle w:val="a"/>
        <w:rPr>
          <w:rtl/>
        </w:rPr>
      </w:pPr>
    </w:p>
    <w:p w14:paraId="4F6DF40A" w14:textId="77777777" w:rsidR="00000000" w:rsidRDefault="00B6587A">
      <w:pPr>
        <w:pStyle w:val="a"/>
        <w:rPr>
          <w:rFonts w:hint="cs"/>
          <w:rtl/>
        </w:rPr>
      </w:pPr>
      <w:r>
        <w:rPr>
          <w:rFonts w:hint="cs"/>
          <w:rtl/>
        </w:rPr>
        <w:t xml:space="preserve">אדוני יושב-ראש הכנסת, מכובדי השרים וחברי הכנסת, אמרתי כבר בבוקר בוועדת הכנסת, ואני שואל את זה כאן שוב עכשיו. איני יכול להבין מהי הבהילות לכנס אותנו בערב חג הסוכות כדי </w:t>
      </w:r>
      <w:r>
        <w:rPr>
          <w:rFonts w:hint="cs"/>
          <w:rtl/>
        </w:rPr>
        <w:t>לקדם חוקה שמתקשרת לנמלים.</w:t>
      </w:r>
    </w:p>
    <w:p w14:paraId="4838130D" w14:textId="77777777" w:rsidR="00000000" w:rsidRDefault="00B6587A">
      <w:pPr>
        <w:pStyle w:val="ad"/>
        <w:rPr>
          <w:rtl/>
        </w:rPr>
      </w:pPr>
      <w:r>
        <w:rPr>
          <w:rtl/>
        </w:rPr>
        <w:br/>
        <w:t>היו"ר ראובן ריבלין:</w:t>
      </w:r>
    </w:p>
    <w:p w14:paraId="2A3FB762" w14:textId="77777777" w:rsidR="00000000" w:rsidRDefault="00B6587A">
      <w:pPr>
        <w:pStyle w:val="a"/>
        <w:rPr>
          <w:rFonts w:hint="cs"/>
          <w:rtl/>
        </w:rPr>
      </w:pPr>
    </w:p>
    <w:p w14:paraId="696B0663" w14:textId="77777777" w:rsidR="00000000" w:rsidRDefault="00B6587A">
      <w:pPr>
        <w:pStyle w:val="a"/>
        <w:rPr>
          <w:rFonts w:hint="cs"/>
          <w:rtl/>
        </w:rPr>
      </w:pPr>
      <w:r>
        <w:rPr>
          <w:rFonts w:hint="cs"/>
          <w:rtl/>
        </w:rPr>
        <w:t>חוק, חוק.</w:t>
      </w:r>
    </w:p>
    <w:p w14:paraId="49E0F15C" w14:textId="77777777" w:rsidR="00000000" w:rsidRDefault="00B6587A">
      <w:pPr>
        <w:pStyle w:val="SpeakerCon"/>
        <w:rPr>
          <w:rtl/>
        </w:rPr>
      </w:pPr>
      <w:r>
        <w:rPr>
          <w:rtl/>
        </w:rPr>
        <w:br/>
      </w:r>
      <w:bookmarkStart w:id="376" w:name="FS000000563T09_10_2003_16_39_37C"/>
      <w:bookmarkEnd w:id="376"/>
      <w:r>
        <w:rPr>
          <w:rtl/>
        </w:rPr>
        <w:t>מאיר פרוש (יהדות התורה):</w:t>
      </w:r>
    </w:p>
    <w:p w14:paraId="559837C1" w14:textId="77777777" w:rsidR="00000000" w:rsidRDefault="00B6587A">
      <w:pPr>
        <w:pStyle w:val="a"/>
        <w:rPr>
          <w:rtl/>
        </w:rPr>
      </w:pPr>
    </w:p>
    <w:p w14:paraId="4B9FBF14" w14:textId="77777777" w:rsidR="00000000" w:rsidRDefault="00B6587A">
      <w:pPr>
        <w:pStyle w:val="a"/>
        <w:rPr>
          <w:rFonts w:hint="cs"/>
          <w:rtl/>
        </w:rPr>
      </w:pPr>
      <w:r>
        <w:rPr>
          <w:rFonts w:hint="cs"/>
          <w:rtl/>
        </w:rPr>
        <w:t xml:space="preserve">חוק. הממשלה ביקשה שנפטור אותה מחובת הנחה לגבי כל שלוש הקריאות, וועדת הכנסת הסכימה רק לגבי הקריאה הראשונה. </w:t>
      </w:r>
    </w:p>
    <w:p w14:paraId="4A72458C" w14:textId="77777777" w:rsidR="00000000" w:rsidRDefault="00B6587A">
      <w:pPr>
        <w:pStyle w:val="a"/>
        <w:rPr>
          <w:rFonts w:hint="cs"/>
          <w:rtl/>
        </w:rPr>
      </w:pPr>
    </w:p>
    <w:p w14:paraId="1CE2D930" w14:textId="77777777" w:rsidR="00000000" w:rsidRDefault="00B6587A">
      <w:pPr>
        <w:pStyle w:val="a"/>
        <w:rPr>
          <w:rFonts w:hint="cs"/>
          <w:rtl/>
        </w:rPr>
      </w:pPr>
      <w:r>
        <w:rPr>
          <w:rFonts w:hint="cs"/>
          <w:rtl/>
        </w:rPr>
        <w:t xml:space="preserve">כל מי שנמצא כאן באולם וכל מי שעוסק בחקיקה הזאת יודע, שהחוק הזה </w:t>
      </w:r>
      <w:r>
        <w:rPr>
          <w:rFonts w:hint="cs"/>
          <w:rtl/>
        </w:rPr>
        <w:t>לא יקדם אותנו כהוא-זה להפסקת השביתה בנמלים. אדרבה, אולי יתבצרו יותר ויותר. אבל בכל אופן הממשלה הזאת - כמו שהיא אטומה בהרבה דברים, גם בנושא הזה - החליטה לכנס את חברי הכנסת בערב החג, ועם כל הבהילות לגרום לכך שנהיה כאן, גם לגרום לכך שעובדי הכנסת ייפגעו ולא יו</w:t>
      </w:r>
      <w:r>
        <w:rPr>
          <w:rFonts w:hint="cs"/>
          <w:rtl/>
        </w:rPr>
        <w:t>כלו לעשות את ההכנות שלהם כפי שצריך, כי הממשלה הזאת מבינה רק דבר אחד, וכך היא נוהגת.</w:t>
      </w:r>
    </w:p>
    <w:p w14:paraId="45B2CB4C" w14:textId="77777777" w:rsidR="00000000" w:rsidRDefault="00B6587A">
      <w:pPr>
        <w:pStyle w:val="a"/>
        <w:rPr>
          <w:rFonts w:hint="cs"/>
          <w:rtl/>
        </w:rPr>
      </w:pPr>
    </w:p>
    <w:p w14:paraId="772DF9AC" w14:textId="77777777" w:rsidR="00000000" w:rsidRDefault="00B6587A">
      <w:pPr>
        <w:pStyle w:val="a"/>
        <w:rPr>
          <w:rFonts w:hint="cs"/>
          <w:rtl/>
        </w:rPr>
      </w:pPr>
      <w:r>
        <w:rPr>
          <w:rFonts w:hint="cs"/>
          <w:rtl/>
        </w:rPr>
        <w:t>היא החליטה ללכת בכוח, ומכיוון שהיא החליטה ללכת בכוח, היא רוצה להראות לעובדי הנמלים שאנחנו נלך עם החוק הזה ונפגע בהם, ואולי על-ידי זה הם ייכנעו, אף שהדבר הזה בהחלט מביא אות</w:t>
      </w:r>
      <w:r>
        <w:rPr>
          <w:rFonts w:hint="cs"/>
          <w:rtl/>
        </w:rPr>
        <w:t xml:space="preserve">ם להתחפר בעמדותיהם, והם לא חושבים להתקפל. </w:t>
      </w:r>
    </w:p>
    <w:p w14:paraId="39D03E3C" w14:textId="77777777" w:rsidR="00000000" w:rsidRDefault="00B6587A">
      <w:pPr>
        <w:pStyle w:val="a"/>
        <w:rPr>
          <w:rFonts w:hint="cs"/>
          <w:rtl/>
        </w:rPr>
      </w:pPr>
    </w:p>
    <w:p w14:paraId="04F05C4B" w14:textId="77777777" w:rsidR="00000000" w:rsidRDefault="00B6587A">
      <w:pPr>
        <w:pStyle w:val="a"/>
        <w:rPr>
          <w:rFonts w:hint="cs"/>
          <w:rtl/>
        </w:rPr>
      </w:pPr>
      <w:r>
        <w:rPr>
          <w:rFonts w:hint="cs"/>
          <w:rtl/>
        </w:rPr>
        <w:t>אבל, אני חושב שחברי הכנסת יכולים לראות את זה צעד אחר צעד בממשלה זו, שבכל דבר היא הולכת עם כוח, וקודם הממשלה תחליט ואחר כך נדבר.</w:t>
      </w:r>
    </w:p>
    <w:p w14:paraId="14114A38" w14:textId="77777777" w:rsidR="00000000" w:rsidRDefault="00B6587A">
      <w:pPr>
        <w:pStyle w:val="a"/>
        <w:rPr>
          <w:rFonts w:hint="cs"/>
          <w:rtl/>
        </w:rPr>
      </w:pPr>
    </w:p>
    <w:p w14:paraId="7658F6D2" w14:textId="77777777" w:rsidR="00000000" w:rsidRDefault="00B6587A">
      <w:pPr>
        <w:pStyle w:val="a"/>
        <w:rPr>
          <w:rFonts w:hint="cs"/>
          <w:rtl/>
        </w:rPr>
      </w:pPr>
      <w:r>
        <w:rPr>
          <w:rFonts w:hint="cs"/>
          <w:rtl/>
        </w:rPr>
        <w:t>אומר שר התחבורה הבוקר: הממשלה החליטה. אם ההסתדרות מוכנה - תבואו עכשיו ונדבר, אבל קו</w:t>
      </w:r>
      <w:r>
        <w:rPr>
          <w:rFonts w:hint="cs"/>
          <w:rtl/>
        </w:rPr>
        <w:t>דם כול הממשלה החליטה. רק אתמול הממשלה החליטה להעביר את בתי-הדין הרבניים למשרד המשפטים, והיו כאלה שבאו לבקש מראש הממשלה ואמרו לו: תחכה עם החלטת הממשלה, למה להשתמש בכוח שיש לך? למה להשתמש בסמכות, כהחלטת ממשלה, להביא את הרבנים הראשיים, את בתי-הדין הרבניים למש</w:t>
      </w:r>
      <w:r>
        <w:rPr>
          <w:rFonts w:hint="cs"/>
          <w:rtl/>
        </w:rPr>
        <w:t>רד המשפטים? הרי אפשר לדבר.</w:t>
      </w:r>
    </w:p>
    <w:p w14:paraId="4E01C422" w14:textId="77777777" w:rsidR="00000000" w:rsidRDefault="00B6587A">
      <w:pPr>
        <w:pStyle w:val="a"/>
        <w:rPr>
          <w:rFonts w:hint="cs"/>
          <w:rtl/>
        </w:rPr>
      </w:pPr>
    </w:p>
    <w:p w14:paraId="34CE3148" w14:textId="77777777" w:rsidR="00000000" w:rsidRDefault="00B6587A">
      <w:pPr>
        <w:pStyle w:val="a"/>
        <w:rPr>
          <w:rFonts w:hint="cs"/>
          <w:rtl/>
        </w:rPr>
      </w:pPr>
      <w:r>
        <w:rPr>
          <w:rFonts w:hint="cs"/>
          <w:rtl/>
        </w:rPr>
        <w:t>כולנו גם היינו עדים, חברי הכנסת מהליכוד, כולנו היינו עדים לביזיון הגדול הזה. עומד שר המשפטים ומתווכח עם רב ראשי בישראל. היעלה על הדעת של מישהו כאן ששר המשפטים יתווכח עם נשיא בית-המשפט העליון בכלי התקשורת - -</w:t>
      </w:r>
    </w:p>
    <w:p w14:paraId="65456455" w14:textId="77777777" w:rsidR="00000000" w:rsidRDefault="00B6587A">
      <w:pPr>
        <w:pStyle w:val="ac"/>
        <w:rPr>
          <w:rtl/>
        </w:rPr>
      </w:pPr>
      <w:r>
        <w:rPr>
          <w:rtl/>
        </w:rPr>
        <w:br/>
        <w:t>רוני בריזון (שינוי)</w:t>
      </w:r>
      <w:r>
        <w:rPr>
          <w:rtl/>
        </w:rPr>
        <w:t>:</w:t>
      </w:r>
    </w:p>
    <w:p w14:paraId="3226EE2A" w14:textId="77777777" w:rsidR="00000000" w:rsidRDefault="00B6587A">
      <w:pPr>
        <w:pStyle w:val="a"/>
        <w:rPr>
          <w:rtl/>
        </w:rPr>
      </w:pPr>
    </w:p>
    <w:p w14:paraId="1A8BA092" w14:textId="77777777" w:rsidR="00000000" w:rsidRDefault="00B6587A">
      <w:pPr>
        <w:pStyle w:val="a"/>
        <w:rPr>
          <w:rFonts w:hint="cs"/>
          <w:rtl/>
        </w:rPr>
      </w:pPr>
      <w:r>
        <w:rPr>
          <w:rFonts w:hint="cs"/>
          <w:rtl/>
        </w:rPr>
        <w:t xml:space="preserve">ועוד איך. </w:t>
      </w:r>
    </w:p>
    <w:p w14:paraId="799BB64F" w14:textId="77777777" w:rsidR="00000000" w:rsidRDefault="00B6587A">
      <w:pPr>
        <w:pStyle w:val="SpeakerCon"/>
        <w:rPr>
          <w:rtl/>
        </w:rPr>
      </w:pPr>
      <w:r>
        <w:rPr>
          <w:rtl/>
        </w:rPr>
        <w:br/>
      </w:r>
      <w:bookmarkStart w:id="377" w:name="FS000000563T09_10_2003_16_59_49C"/>
      <w:bookmarkEnd w:id="377"/>
      <w:r>
        <w:rPr>
          <w:rtl/>
        </w:rPr>
        <w:t>מאיר פרוש (יהדות התורה):</w:t>
      </w:r>
    </w:p>
    <w:p w14:paraId="65ADFA85" w14:textId="77777777" w:rsidR="00000000" w:rsidRDefault="00B6587A">
      <w:pPr>
        <w:pStyle w:val="a"/>
        <w:rPr>
          <w:rtl/>
        </w:rPr>
      </w:pPr>
    </w:p>
    <w:p w14:paraId="5E70AA0A" w14:textId="77777777" w:rsidR="00000000" w:rsidRDefault="00B6587A">
      <w:pPr>
        <w:pStyle w:val="a"/>
        <w:rPr>
          <w:rFonts w:hint="cs"/>
          <w:rtl/>
        </w:rPr>
      </w:pPr>
      <w:r>
        <w:rPr>
          <w:rFonts w:hint="cs"/>
          <w:rtl/>
        </w:rPr>
        <w:t xml:space="preserve">- - יריב אתו ויגיד לו: לא, אני אביא את ההחלטה? תבוא תדבר אתי אחר כך. איזה ביזיון. תאמינו לי, חברים, התקשרו אלי מהרבה עיירות פיתוח - אנשים מושבעים, חברי מרכז הליכוד אומרים: אנחנו מתביישים בראש הממשלה, חתיכת גרורה של </w:t>
      </w:r>
      <w:r>
        <w:rPr>
          <w:rFonts w:hint="cs"/>
          <w:rtl/>
        </w:rPr>
        <w:t>שינוי. איזה ביזיון ראש הממשלה מביא היום על הליכוד?</w:t>
      </w:r>
    </w:p>
    <w:p w14:paraId="233826CA" w14:textId="77777777" w:rsidR="00000000" w:rsidRDefault="00B6587A">
      <w:pPr>
        <w:pStyle w:val="ac"/>
        <w:rPr>
          <w:rtl/>
        </w:rPr>
      </w:pPr>
      <w:r>
        <w:rPr>
          <w:rtl/>
        </w:rPr>
        <w:br/>
        <w:t>אחמד טיבי (חד"ש-תע"ל):</w:t>
      </w:r>
    </w:p>
    <w:p w14:paraId="3C34CF1A" w14:textId="77777777" w:rsidR="00000000" w:rsidRDefault="00B6587A">
      <w:pPr>
        <w:pStyle w:val="a"/>
        <w:rPr>
          <w:rtl/>
        </w:rPr>
      </w:pPr>
    </w:p>
    <w:p w14:paraId="50F9E95E" w14:textId="77777777" w:rsidR="00000000" w:rsidRDefault="00B6587A">
      <w:pPr>
        <w:pStyle w:val="a"/>
        <w:rPr>
          <w:rFonts w:hint="cs"/>
          <w:rtl/>
        </w:rPr>
      </w:pPr>
      <w:r>
        <w:rPr>
          <w:rFonts w:hint="cs"/>
          <w:rtl/>
        </w:rPr>
        <w:t>- - - מי זה? חברי מרכז ליכוד? - - -</w:t>
      </w:r>
    </w:p>
    <w:p w14:paraId="1E7A9B95" w14:textId="77777777" w:rsidR="00000000" w:rsidRDefault="00B6587A">
      <w:pPr>
        <w:pStyle w:val="SpeakerCon"/>
        <w:rPr>
          <w:rtl/>
        </w:rPr>
      </w:pPr>
      <w:r>
        <w:rPr>
          <w:rtl/>
        </w:rPr>
        <w:br/>
      </w:r>
      <w:bookmarkStart w:id="378" w:name="FS000000563T09_10_2003_17_03_28C"/>
      <w:bookmarkEnd w:id="378"/>
      <w:r>
        <w:rPr>
          <w:rtl/>
        </w:rPr>
        <w:t>מאיר פרוש (יהדות התורה):</w:t>
      </w:r>
    </w:p>
    <w:p w14:paraId="60AF7433" w14:textId="77777777" w:rsidR="00000000" w:rsidRDefault="00B6587A">
      <w:pPr>
        <w:pStyle w:val="a"/>
        <w:rPr>
          <w:rtl/>
        </w:rPr>
      </w:pPr>
    </w:p>
    <w:p w14:paraId="4609B6E6" w14:textId="77777777" w:rsidR="00000000" w:rsidRDefault="00B6587A">
      <w:pPr>
        <w:pStyle w:val="a"/>
        <w:rPr>
          <w:rFonts w:hint="cs"/>
          <w:rtl/>
        </w:rPr>
      </w:pPr>
      <w:r>
        <w:rPr>
          <w:rFonts w:hint="cs"/>
          <w:rtl/>
        </w:rPr>
        <w:t xml:space="preserve">כך הם הגדירו את עצמם. לא אני. כך חברי מרכז הגדירו - גרורה של שינוי. </w:t>
      </w:r>
    </w:p>
    <w:p w14:paraId="7DBA5E62" w14:textId="77777777" w:rsidR="00000000" w:rsidRDefault="00B6587A">
      <w:pPr>
        <w:pStyle w:val="ac"/>
        <w:rPr>
          <w:rtl/>
        </w:rPr>
      </w:pPr>
      <w:r>
        <w:rPr>
          <w:rtl/>
        </w:rPr>
        <w:br/>
        <w:t>אחמד טיבי (חד"ש-תע"ל):</w:t>
      </w:r>
    </w:p>
    <w:p w14:paraId="71C3C4B8" w14:textId="77777777" w:rsidR="00000000" w:rsidRDefault="00B6587A">
      <w:pPr>
        <w:pStyle w:val="a"/>
        <w:rPr>
          <w:rtl/>
        </w:rPr>
      </w:pPr>
    </w:p>
    <w:p w14:paraId="7E5EAF11" w14:textId="77777777" w:rsidR="00000000" w:rsidRDefault="00B6587A">
      <w:pPr>
        <w:pStyle w:val="a"/>
        <w:rPr>
          <w:rFonts w:hint="cs"/>
          <w:rtl/>
        </w:rPr>
      </w:pPr>
      <w:r>
        <w:rPr>
          <w:rFonts w:hint="cs"/>
          <w:rtl/>
        </w:rPr>
        <w:t>על אריאל שרון.</w:t>
      </w:r>
    </w:p>
    <w:p w14:paraId="116F127E" w14:textId="77777777" w:rsidR="00000000" w:rsidRDefault="00B6587A">
      <w:pPr>
        <w:pStyle w:val="SpeakerCon"/>
        <w:rPr>
          <w:rtl/>
        </w:rPr>
      </w:pPr>
      <w:r>
        <w:rPr>
          <w:rtl/>
        </w:rPr>
        <w:br/>
      </w:r>
      <w:bookmarkStart w:id="379" w:name="FS000000563T09_10_2003_17_04_13C"/>
      <w:bookmarkEnd w:id="379"/>
      <w:r>
        <w:rPr>
          <w:rtl/>
        </w:rPr>
        <w:t>מאיר פר</w:t>
      </w:r>
      <w:r>
        <w:rPr>
          <w:rtl/>
        </w:rPr>
        <w:t>וש (יהדות התורה):</w:t>
      </w:r>
    </w:p>
    <w:p w14:paraId="6D25343A" w14:textId="77777777" w:rsidR="00000000" w:rsidRDefault="00B6587A">
      <w:pPr>
        <w:pStyle w:val="a"/>
        <w:rPr>
          <w:rtl/>
        </w:rPr>
      </w:pPr>
    </w:p>
    <w:p w14:paraId="475187B6" w14:textId="77777777" w:rsidR="00000000" w:rsidRDefault="00B6587A">
      <w:pPr>
        <w:pStyle w:val="a"/>
        <w:rPr>
          <w:rFonts w:hint="cs"/>
          <w:rtl/>
        </w:rPr>
      </w:pPr>
      <w:r>
        <w:rPr>
          <w:rFonts w:hint="cs"/>
          <w:rtl/>
        </w:rPr>
        <w:t xml:space="preserve">על אריאל שרון. קשה לקרוא, אבל כך הם הגדירו אותו. </w:t>
      </w:r>
    </w:p>
    <w:p w14:paraId="1DD027A9" w14:textId="77777777" w:rsidR="00000000" w:rsidRDefault="00B6587A">
      <w:pPr>
        <w:pStyle w:val="ad"/>
        <w:rPr>
          <w:rtl/>
        </w:rPr>
      </w:pPr>
      <w:r>
        <w:rPr>
          <w:rtl/>
        </w:rPr>
        <w:br/>
        <w:t>היו"ר ראובן ריבלין:</w:t>
      </w:r>
    </w:p>
    <w:p w14:paraId="558E505D" w14:textId="77777777" w:rsidR="00000000" w:rsidRDefault="00B6587A">
      <w:pPr>
        <w:pStyle w:val="a"/>
        <w:rPr>
          <w:rtl/>
        </w:rPr>
      </w:pPr>
    </w:p>
    <w:p w14:paraId="4FADF50C" w14:textId="77777777" w:rsidR="00000000" w:rsidRDefault="00B6587A">
      <w:pPr>
        <w:pStyle w:val="a"/>
        <w:rPr>
          <w:rFonts w:hint="cs"/>
          <w:rtl/>
        </w:rPr>
      </w:pPr>
      <w:r>
        <w:rPr>
          <w:rFonts w:hint="cs"/>
          <w:rtl/>
        </w:rPr>
        <w:t>חבר הכנסת טיבי, האם אדוני מעוניין לקבל את עיתון הליכוד? אפשר - - -</w:t>
      </w:r>
    </w:p>
    <w:p w14:paraId="5F9EB176" w14:textId="77777777" w:rsidR="00000000" w:rsidRDefault="00B6587A">
      <w:pPr>
        <w:pStyle w:val="ac"/>
        <w:rPr>
          <w:rtl/>
        </w:rPr>
      </w:pPr>
      <w:r>
        <w:rPr>
          <w:rtl/>
        </w:rPr>
        <w:br/>
        <w:t>קריאות:</w:t>
      </w:r>
    </w:p>
    <w:p w14:paraId="660AEF7B" w14:textId="77777777" w:rsidR="00000000" w:rsidRDefault="00B6587A">
      <w:pPr>
        <w:pStyle w:val="a"/>
        <w:rPr>
          <w:rtl/>
        </w:rPr>
      </w:pPr>
    </w:p>
    <w:p w14:paraId="4C9225F0" w14:textId="77777777" w:rsidR="00000000" w:rsidRDefault="00B6587A">
      <w:pPr>
        <w:pStyle w:val="a"/>
        <w:rPr>
          <w:rFonts w:hint="cs"/>
          <w:rtl/>
        </w:rPr>
      </w:pPr>
      <w:r>
        <w:rPr>
          <w:rFonts w:hint="cs"/>
          <w:rtl/>
        </w:rPr>
        <w:t>- - -</w:t>
      </w:r>
    </w:p>
    <w:p w14:paraId="1DC64361" w14:textId="77777777" w:rsidR="00000000" w:rsidRDefault="00B6587A">
      <w:pPr>
        <w:pStyle w:val="ac"/>
        <w:rPr>
          <w:rtl/>
        </w:rPr>
      </w:pPr>
      <w:r>
        <w:rPr>
          <w:rtl/>
        </w:rPr>
        <w:br/>
        <w:t>רוני בר-און (הליכוד):</w:t>
      </w:r>
    </w:p>
    <w:p w14:paraId="5A1395E3" w14:textId="77777777" w:rsidR="00000000" w:rsidRDefault="00B6587A">
      <w:pPr>
        <w:pStyle w:val="a"/>
        <w:rPr>
          <w:rtl/>
        </w:rPr>
      </w:pPr>
    </w:p>
    <w:p w14:paraId="3C6A0167" w14:textId="77777777" w:rsidR="00000000" w:rsidRDefault="00B6587A">
      <w:pPr>
        <w:pStyle w:val="a"/>
        <w:rPr>
          <w:rFonts w:hint="cs"/>
          <w:rtl/>
        </w:rPr>
      </w:pPr>
      <w:r>
        <w:rPr>
          <w:rFonts w:hint="cs"/>
          <w:rtl/>
        </w:rPr>
        <w:t>- - - למה הם צלצלו אליך - - -</w:t>
      </w:r>
    </w:p>
    <w:p w14:paraId="49C4A163" w14:textId="77777777" w:rsidR="00000000" w:rsidRDefault="00B6587A">
      <w:pPr>
        <w:pStyle w:val="ad"/>
        <w:rPr>
          <w:rtl/>
        </w:rPr>
      </w:pPr>
      <w:r>
        <w:rPr>
          <w:rtl/>
        </w:rPr>
        <w:br/>
        <w:t>היו"ר ראובן ריבלין:</w:t>
      </w:r>
    </w:p>
    <w:p w14:paraId="17702C0F" w14:textId="77777777" w:rsidR="00000000" w:rsidRDefault="00B6587A">
      <w:pPr>
        <w:pStyle w:val="a"/>
        <w:rPr>
          <w:rtl/>
        </w:rPr>
      </w:pPr>
    </w:p>
    <w:p w14:paraId="4556EDCD" w14:textId="77777777" w:rsidR="00000000" w:rsidRDefault="00B6587A">
      <w:pPr>
        <w:pStyle w:val="a"/>
        <w:rPr>
          <w:rFonts w:hint="cs"/>
          <w:rtl/>
        </w:rPr>
      </w:pPr>
      <w:r>
        <w:rPr>
          <w:rFonts w:hint="cs"/>
          <w:rtl/>
        </w:rPr>
        <w:t>לא, כי</w:t>
      </w:r>
      <w:r>
        <w:rPr>
          <w:rFonts w:hint="cs"/>
          <w:rtl/>
        </w:rPr>
        <w:t xml:space="preserve"> אדוני מגלה עניין - - -</w:t>
      </w:r>
    </w:p>
    <w:p w14:paraId="32EDADB6" w14:textId="77777777" w:rsidR="00000000" w:rsidRDefault="00B6587A">
      <w:pPr>
        <w:pStyle w:val="SpeakerCon"/>
        <w:rPr>
          <w:rtl/>
        </w:rPr>
      </w:pPr>
      <w:r>
        <w:rPr>
          <w:rtl/>
        </w:rPr>
        <w:br/>
      </w:r>
      <w:bookmarkStart w:id="380" w:name="FS000000563T09_10_2003_17_06_01C"/>
      <w:bookmarkEnd w:id="380"/>
      <w:r>
        <w:rPr>
          <w:rtl/>
        </w:rPr>
        <w:t>מאיר פרוש (יהדות התורה):</w:t>
      </w:r>
    </w:p>
    <w:p w14:paraId="632DE998" w14:textId="77777777" w:rsidR="00000000" w:rsidRDefault="00B6587A">
      <w:pPr>
        <w:pStyle w:val="a"/>
        <w:rPr>
          <w:rtl/>
        </w:rPr>
      </w:pPr>
    </w:p>
    <w:p w14:paraId="73675B2F" w14:textId="77777777" w:rsidR="00000000" w:rsidRDefault="00B6587A">
      <w:pPr>
        <w:pStyle w:val="a"/>
        <w:rPr>
          <w:rFonts w:hint="cs"/>
          <w:rtl/>
        </w:rPr>
      </w:pPr>
      <w:r>
        <w:rPr>
          <w:rFonts w:hint="cs"/>
          <w:rtl/>
        </w:rPr>
        <w:t>קודם כול, הם מצלצלים אלי מדי חג, וגם הפעם הם החליטו לצלצל אלי. אבל מה שהקפיץ אותם זה שהליכוד - ואני מצטער מאוד, חבר הכנסת בר-און, אני מצטער מאוד שמלבד עוזי לנדאו, שיש בו ישרות, אף אחד משרי הליכוד - - - איז</w:t>
      </w:r>
      <w:r>
        <w:rPr>
          <w:rFonts w:hint="cs"/>
          <w:rtl/>
        </w:rPr>
        <w:t>ו מחויבות יש לשרי הליכוד ללכת אחרי מה שכל שינוי רוצים? מה זו ההשתגעות הזאת? מפלגה שאומרת שהיא מסורתית, מפלגה שאומרת שהיא קרובה לדת - - -</w:t>
      </w:r>
    </w:p>
    <w:p w14:paraId="5F221AA6" w14:textId="77777777" w:rsidR="00000000" w:rsidRDefault="00B6587A">
      <w:pPr>
        <w:pStyle w:val="ac"/>
        <w:rPr>
          <w:rtl/>
        </w:rPr>
      </w:pPr>
      <w:r>
        <w:rPr>
          <w:rtl/>
        </w:rPr>
        <w:br/>
        <w:t>רוני בר-און (הליכוד):</w:t>
      </w:r>
    </w:p>
    <w:p w14:paraId="3A6546D2" w14:textId="77777777" w:rsidR="00000000" w:rsidRDefault="00B6587A">
      <w:pPr>
        <w:pStyle w:val="a"/>
        <w:rPr>
          <w:rtl/>
        </w:rPr>
      </w:pPr>
    </w:p>
    <w:p w14:paraId="5A5AAB12" w14:textId="77777777" w:rsidR="00000000" w:rsidRDefault="00B6587A">
      <w:pPr>
        <w:pStyle w:val="a"/>
        <w:rPr>
          <w:rFonts w:hint="cs"/>
          <w:rtl/>
        </w:rPr>
      </w:pPr>
      <w:r>
        <w:rPr>
          <w:rFonts w:hint="cs"/>
          <w:rtl/>
        </w:rPr>
        <w:t xml:space="preserve">מי? שינוי? </w:t>
      </w:r>
    </w:p>
    <w:p w14:paraId="6361C800" w14:textId="77777777" w:rsidR="00000000" w:rsidRDefault="00B6587A">
      <w:pPr>
        <w:pStyle w:val="SpeakerCon"/>
        <w:rPr>
          <w:rtl/>
        </w:rPr>
      </w:pPr>
      <w:r>
        <w:rPr>
          <w:rtl/>
        </w:rPr>
        <w:br/>
      </w:r>
      <w:bookmarkStart w:id="381" w:name="FS000000563T09_10_2003_17_07_42C"/>
      <w:bookmarkEnd w:id="381"/>
      <w:r>
        <w:rPr>
          <w:rtl/>
        </w:rPr>
        <w:t>מאיר פרוש (יהדות התורה):</w:t>
      </w:r>
    </w:p>
    <w:p w14:paraId="39428882" w14:textId="77777777" w:rsidR="00000000" w:rsidRDefault="00B6587A">
      <w:pPr>
        <w:pStyle w:val="a"/>
        <w:rPr>
          <w:rtl/>
        </w:rPr>
      </w:pPr>
    </w:p>
    <w:p w14:paraId="487BBB44" w14:textId="77777777" w:rsidR="00000000" w:rsidRDefault="00B6587A">
      <w:pPr>
        <w:pStyle w:val="a"/>
        <w:rPr>
          <w:rFonts w:hint="cs"/>
          <w:rtl/>
        </w:rPr>
      </w:pPr>
      <w:r>
        <w:rPr>
          <w:rFonts w:hint="cs"/>
          <w:rtl/>
        </w:rPr>
        <w:t>שינוי. שינוי רוצה לנתק אתכם מהדת, ואתם מתנתקים. אתם מתנת</w:t>
      </w:r>
      <w:r>
        <w:rPr>
          <w:rFonts w:hint="cs"/>
          <w:rtl/>
        </w:rPr>
        <w:t>קים. תלכו לרחוב. אני אמרתי לך את זה הבוקר - אין היום אוכלוסייה שמזדהה עם הממשלה. גם הליכוד, חברי הליכוד, לא מזדהים עם הממשלה אחרי מה שעשו אתמול - בפרט אחרי מה שעשו אתמול.</w:t>
      </w:r>
    </w:p>
    <w:p w14:paraId="4DCC09F3" w14:textId="77777777" w:rsidR="00000000" w:rsidRDefault="00B6587A">
      <w:pPr>
        <w:pStyle w:val="ad"/>
        <w:rPr>
          <w:rtl/>
        </w:rPr>
      </w:pPr>
      <w:r>
        <w:rPr>
          <w:rtl/>
        </w:rPr>
        <w:br/>
        <w:t>היו"ר ראובן ריבלין:</w:t>
      </w:r>
    </w:p>
    <w:p w14:paraId="27A69ED9" w14:textId="77777777" w:rsidR="00000000" w:rsidRDefault="00B6587A">
      <w:pPr>
        <w:pStyle w:val="a"/>
        <w:rPr>
          <w:rtl/>
        </w:rPr>
      </w:pPr>
    </w:p>
    <w:p w14:paraId="3E28B011" w14:textId="77777777" w:rsidR="00000000" w:rsidRDefault="00B6587A">
      <w:pPr>
        <w:pStyle w:val="a"/>
        <w:rPr>
          <w:rFonts w:hint="cs"/>
          <w:rtl/>
        </w:rPr>
      </w:pPr>
      <w:r>
        <w:rPr>
          <w:rFonts w:hint="cs"/>
          <w:rtl/>
        </w:rPr>
        <w:t>חבר הכנסת פרוש, כמה אדוני עוד רוצה לדבר על נושא הנמלים?</w:t>
      </w:r>
    </w:p>
    <w:p w14:paraId="39F74FB9" w14:textId="77777777" w:rsidR="00000000" w:rsidRDefault="00B6587A">
      <w:pPr>
        <w:pStyle w:val="SpeakerCon"/>
        <w:rPr>
          <w:rtl/>
        </w:rPr>
      </w:pPr>
      <w:r>
        <w:rPr>
          <w:rtl/>
        </w:rPr>
        <w:br/>
      </w:r>
      <w:bookmarkStart w:id="382" w:name="FS000000563T09_10_2003_17_08_53C"/>
      <w:bookmarkEnd w:id="382"/>
      <w:r>
        <w:rPr>
          <w:rtl/>
        </w:rPr>
        <w:t>מאיר פ</w:t>
      </w:r>
      <w:r>
        <w:rPr>
          <w:rtl/>
        </w:rPr>
        <w:t>רוש (יהדות התורה):</w:t>
      </w:r>
    </w:p>
    <w:p w14:paraId="5FBA33FD" w14:textId="77777777" w:rsidR="00000000" w:rsidRDefault="00B6587A">
      <w:pPr>
        <w:pStyle w:val="a"/>
        <w:rPr>
          <w:rtl/>
        </w:rPr>
      </w:pPr>
    </w:p>
    <w:p w14:paraId="05694B34" w14:textId="77777777" w:rsidR="00000000" w:rsidRDefault="00B6587A">
      <w:pPr>
        <w:pStyle w:val="a"/>
        <w:rPr>
          <w:rFonts w:hint="cs"/>
          <w:rtl/>
        </w:rPr>
      </w:pPr>
      <w:r>
        <w:rPr>
          <w:rFonts w:hint="cs"/>
          <w:rtl/>
        </w:rPr>
        <w:t>כמה שתיתן לי נגד שרון - אני מוכן לדבר.</w:t>
      </w:r>
    </w:p>
    <w:p w14:paraId="3376B8A6" w14:textId="77777777" w:rsidR="00000000" w:rsidRDefault="00B6587A">
      <w:pPr>
        <w:pStyle w:val="ad"/>
        <w:rPr>
          <w:rtl/>
        </w:rPr>
      </w:pPr>
      <w:r>
        <w:rPr>
          <w:rtl/>
        </w:rPr>
        <w:br/>
        <w:t>היו"ר ראובן ריבלין:</w:t>
      </w:r>
    </w:p>
    <w:p w14:paraId="6C9678F7" w14:textId="77777777" w:rsidR="00000000" w:rsidRDefault="00B6587A">
      <w:pPr>
        <w:pStyle w:val="a"/>
        <w:rPr>
          <w:rtl/>
        </w:rPr>
      </w:pPr>
    </w:p>
    <w:p w14:paraId="63AB9291" w14:textId="77777777" w:rsidR="00000000" w:rsidRDefault="00B6587A">
      <w:pPr>
        <w:pStyle w:val="a"/>
        <w:rPr>
          <w:rFonts w:hint="cs"/>
          <w:rtl/>
        </w:rPr>
      </w:pPr>
      <w:r>
        <w:rPr>
          <w:rFonts w:hint="cs"/>
          <w:rtl/>
        </w:rPr>
        <w:t>אה, לא, חלילה.</w:t>
      </w:r>
    </w:p>
    <w:p w14:paraId="4822A1D0" w14:textId="77777777" w:rsidR="00000000" w:rsidRDefault="00B6587A">
      <w:pPr>
        <w:pStyle w:val="SpeakerCon"/>
        <w:rPr>
          <w:rtl/>
        </w:rPr>
      </w:pPr>
      <w:r>
        <w:rPr>
          <w:rtl/>
        </w:rPr>
        <w:br/>
      </w:r>
      <w:bookmarkStart w:id="383" w:name="FS000000563T09_10_2003_17_09_08C"/>
      <w:bookmarkEnd w:id="383"/>
      <w:r>
        <w:rPr>
          <w:rtl/>
        </w:rPr>
        <w:t>מאיר פרוש (יהדות התורה):</w:t>
      </w:r>
    </w:p>
    <w:p w14:paraId="73A679EF" w14:textId="77777777" w:rsidR="00000000" w:rsidRDefault="00B6587A">
      <w:pPr>
        <w:pStyle w:val="a"/>
        <w:rPr>
          <w:rtl/>
        </w:rPr>
      </w:pPr>
    </w:p>
    <w:p w14:paraId="54A0A9B4" w14:textId="77777777" w:rsidR="00000000" w:rsidRDefault="00B6587A">
      <w:pPr>
        <w:pStyle w:val="a"/>
        <w:rPr>
          <w:rFonts w:hint="cs"/>
          <w:rtl/>
        </w:rPr>
      </w:pPr>
      <w:r>
        <w:rPr>
          <w:rFonts w:hint="cs"/>
          <w:rtl/>
        </w:rPr>
        <w:t xml:space="preserve">אני לא אפטור גם את נתניהו. </w:t>
      </w:r>
    </w:p>
    <w:p w14:paraId="329B3D2D" w14:textId="77777777" w:rsidR="00000000" w:rsidRDefault="00B6587A">
      <w:pPr>
        <w:pStyle w:val="ad"/>
        <w:rPr>
          <w:rtl/>
        </w:rPr>
      </w:pPr>
      <w:r>
        <w:rPr>
          <w:rtl/>
        </w:rPr>
        <w:br/>
        <w:t>היו"ר ראובן ריבלין:</w:t>
      </w:r>
    </w:p>
    <w:p w14:paraId="0886B893" w14:textId="77777777" w:rsidR="00000000" w:rsidRDefault="00B6587A">
      <w:pPr>
        <w:pStyle w:val="a"/>
        <w:rPr>
          <w:rtl/>
        </w:rPr>
      </w:pPr>
    </w:p>
    <w:p w14:paraId="33638EFC" w14:textId="77777777" w:rsidR="00000000" w:rsidRDefault="00B6587A">
      <w:pPr>
        <w:pStyle w:val="a"/>
        <w:rPr>
          <w:rFonts w:hint="cs"/>
          <w:rtl/>
        </w:rPr>
      </w:pPr>
      <w:r>
        <w:rPr>
          <w:rFonts w:hint="cs"/>
          <w:rtl/>
        </w:rPr>
        <w:t>אני יודע שאדוני נוהג כמנהג ירושלים לדבר רק לטובה, אף פעם לא נגד. חלילה.</w:t>
      </w:r>
    </w:p>
    <w:p w14:paraId="0D711A23" w14:textId="77777777" w:rsidR="00000000" w:rsidRDefault="00B6587A">
      <w:pPr>
        <w:pStyle w:val="SpeakerCon"/>
        <w:rPr>
          <w:rtl/>
        </w:rPr>
      </w:pPr>
      <w:r>
        <w:rPr>
          <w:rtl/>
        </w:rPr>
        <w:br/>
      </w:r>
      <w:bookmarkStart w:id="384" w:name="FS000000563T09_10_2003_17_10_03C"/>
      <w:bookmarkEnd w:id="384"/>
      <w:r>
        <w:rPr>
          <w:rtl/>
        </w:rPr>
        <w:t xml:space="preserve">מאיר פרוש </w:t>
      </w:r>
      <w:r>
        <w:rPr>
          <w:rtl/>
        </w:rPr>
        <w:t>(יהדות התורה):</w:t>
      </w:r>
    </w:p>
    <w:p w14:paraId="47047A38" w14:textId="77777777" w:rsidR="00000000" w:rsidRDefault="00B6587A">
      <w:pPr>
        <w:pStyle w:val="a"/>
        <w:rPr>
          <w:rtl/>
        </w:rPr>
      </w:pPr>
    </w:p>
    <w:p w14:paraId="11D19774" w14:textId="77777777" w:rsidR="00000000" w:rsidRDefault="00B6587A">
      <w:pPr>
        <w:pStyle w:val="a"/>
        <w:rPr>
          <w:rFonts w:hint="cs"/>
          <w:rtl/>
        </w:rPr>
      </w:pPr>
      <w:r>
        <w:rPr>
          <w:rFonts w:hint="cs"/>
          <w:rtl/>
        </w:rPr>
        <w:t>אני רוצה לומר - אם אתה מבקש שאני אסיים, אני אסיים, אבל אני רוצה לומר - - -</w:t>
      </w:r>
    </w:p>
    <w:p w14:paraId="30AC0034" w14:textId="77777777" w:rsidR="00000000" w:rsidRDefault="00B6587A">
      <w:pPr>
        <w:pStyle w:val="ac"/>
        <w:rPr>
          <w:rtl/>
        </w:rPr>
      </w:pPr>
      <w:r>
        <w:rPr>
          <w:rtl/>
        </w:rPr>
        <w:br/>
        <w:t>משה גפני (יהדות התורה):</w:t>
      </w:r>
    </w:p>
    <w:p w14:paraId="5190942B" w14:textId="77777777" w:rsidR="00000000" w:rsidRDefault="00B6587A">
      <w:pPr>
        <w:pStyle w:val="a"/>
        <w:rPr>
          <w:rtl/>
        </w:rPr>
      </w:pPr>
    </w:p>
    <w:p w14:paraId="32912830" w14:textId="77777777" w:rsidR="00000000" w:rsidRDefault="00B6587A">
      <w:pPr>
        <w:pStyle w:val="a"/>
        <w:rPr>
          <w:rFonts w:hint="cs"/>
          <w:rtl/>
        </w:rPr>
      </w:pPr>
      <w:r>
        <w:rPr>
          <w:rFonts w:hint="cs"/>
          <w:rtl/>
        </w:rPr>
        <w:t>הוא מדבר לטובת הדת - - - נגד שרון - - -</w:t>
      </w:r>
    </w:p>
    <w:p w14:paraId="05BF88DE" w14:textId="77777777" w:rsidR="00000000" w:rsidRDefault="00B6587A">
      <w:pPr>
        <w:pStyle w:val="ad"/>
        <w:rPr>
          <w:rtl/>
        </w:rPr>
      </w:pPr>
      <w:r>
        <w:rPr>
          <w:rtl/>
        </w:rPr>
        <w:br/>
        <w:t>היו"ר ראובן ריבלין:</w:t>
      </w:r>
    </w:p>
    <w:p w14:paraId="1FF24E72" w14:textId="77777777" w:rsidR="00000000" w:rsidRDefault="00B6587A">
      <w:pPr>
        <w:pStyle w:val="a"/>
        <w:rPr>
          <w:rtl/>
        </w:rPr>
      </w:pPr>
    </w:p>
    <w:p w14:paraId="2DB81BD2" w14:textId="77777777" w:rsidR="00000000" w:rsidRDefault="00B6587A">
      <w:pPr>
        <w:pStyle w:val="a"/>
        <w:rPr>
          <w:rFonts w:hint="cs"/>
          <w:rtl/>
        </w:rPr>
      </w:pPr>
      <w:r>
        <w:rPr>
          <w:rFonts w:hint="cs"/>
          <w:rtl/>
        </w:rPr>
        <w:t xml:space="preserve">חבר הכנסת גפני, עכשיו אתה מדבר על חשבוננו, לא על חשבון פרוש. </w:t>
      </w:r>
    </w:p>
    <w:p w14:paraId="0B1007CE" w14:textId="77777777" w:rsidR="00000000" w:rsidRDefault="00B6587A">
      <w:pPr>
        <w:pStyle w:val="SpeakerCon"/>
        <w:rPr>
          <w:rtl/>
        </w:rPr>
      </w:pPr>
      <w:r>
        <w:rPr>
          <w:rtl/>
        </w:rPr>
        <w:br/>
      </w:r>
      <w:bookmarkStart w:id="385" w:name="FS000000563T09_10_2003_17_10_52C"/>
      <w:bookmarkEnd w:id="385"/>
      <w:r>
        <w:rPr>
          <w:rtl/>
        </w:rPr>
        <w:t>מאיר פרוש (יהד</w:t>
      </w:r>
      <w:r>
        <w:rPr>
          <w:rtl/>
        </w:rPr>
        <w:t>ות התורה):</w:t>
      </w:r>
    </w:p>
    <w:p w14:paraId="01082C60" w14:textId="77777777" w:rsidR="00000000" w:rsidRDefault="00B6587A">
      <w:pPr>
        <w:pStyle w:val="a"/>
        <w:rPr>
          <w:rtl/>
        </w:rPr>
      </w:pPr>
    </w:p>
    <w:p w14:paraId="319B1DBE" w14:textId="77777777" w:rsidR="00000000" w:rsidRDefault="00B6587A">
      <w:pPr>
        <w:pStyle w:val="a"/>
        <w:rPr>
          <w:rFonts w:hint="cs"/>
          <w:rtl/>
        </w:rPr>
      </w:pPr>
      <w:r>
        <w:rPr>
          <w:rFonts w:hint="cs"/>
          <w:rtl/>
        </w:rPr>
        <w:t>מה שהממשלה הזאת עושה כאשר היא הולכת בכוח, ובכל נושא ונושא רק באמצעות הכוח, ואין לה השכל המינימלי לבוא להידברות, לדבר - איזו ממשלה לא עושה את זה? אתה, אדוני היושב-ראש, נמצא פה מאז קום המדינה - זוכר את כל התקופות - גם בן-גוריון, בתקופה שהוא היה ע</w:t>
      </w:r>
      <w:r>
        <w:rPr>
          <w:rFonts w:hint="cs"/>
          <w:rtl/>
        </w:rPr>
        <w:t>ם קרוב ל-60 מנדטים, נהג להידבר. איזה מין התנהגות זו? איפה ראינו ממשלה שמתנהגת ככה עם חלקים באוכלוסייה? פעם זה עם העובדים ופעם זה עם הדתיים. זו התנהגות?</w:t>
      </w:r>
    </w:p>
    <w:p w14:paraId="26D0C4B6" w14:textId="77777777" w:rsidR="00000000" w:rsidRDefault="00B6587A">
      <w:pPr>
        <w:pStyle w:val="a"/>
        <w:rPr>
          <w:rFonts w:hint="cs"/>
          <w:rtl/>
        </w:rPr>
      </w:pPr>
    </w:p>
    <w:p w14:paraId="3217526C" w14:textId="77777777" w:rsidR="00000000" w:rsidRDefault="00B6587A">
      <w:pPr>
        <w:pStyle w:val="a"/>
        <w:rPr>
          <w:rFonts w:hint="cs"/>
          <w:rtl/>
        </w:rPr>
      </w:pPr>
      <w:r>
        <w:rPr>
          <w:rFonts w:hint="cs"/>
          <w:rtl/>
        </w:rPr>
        <w:t>ואתה יודע שאני מדבר אליך מכאב לב. הלב כואב לראות אתכם נגררים, נגררים ונהפכים להיות שונאי דת, מתנתקים מה</w:t>
      </w:r>
      <w:r>
        <w:rPr>
          <w:rFonts w:hint="cs"/>
          <w:rtl/>
        </w:rPr>
        <w:t>מסורת, מתנתקים מהדת. אני אומר לכם - אם אתם לא תיקחו את עצמכם בידיים ותהיו שוב ושוב גרורה של הליכוד, של שינוי - שינוי תירש אתכם, כמו שהיא יורשת מפלגות אחרות, כי הם יעשו את זה הרבה יותר טוב מכם. אם אתם לא תדעו מה אתם, מה חלקכם, מדוע אתם פה - - -</w:t>
      </w:r>
    </w:p>
    <w:p w14:paraId="43C1C254" w14:textId="77777777" w:rsidR="00000000" w:rsidRDefault="00B6587A">
      <w:pPr>
        <w:pStyle w:val="ad"/>
        <w:rPr>
          <w:rtl/>
        </w:rPr>
      </w:pPr>
      <w:r>
        <w:rPr>
          <w:rtl/>
        </w:rPr>
        <w:br/>
        <w:t>היו"ר ראובן</w:t>
      </w:r>
      <w:r>
        <w:rPr>
          <w:rtl/>
        </w:rPr>
        <w:t xml:space="preserve"> ריבלין:</w:t>
      </w:r>
    </w:p>
    <w:p w14:paraId="7B48DE7A" w14:textId="77777777" w:rsidR="00000000" w:rsidRDefault="00B6587A">
      <w:pPr>
        <w:pStyle w:val="a"/>
        <w:rPr>
          <w:rtl/>
        </w:rPr>
      </w:pPr>
    </w:p>
    <w:p w14:paraId="358BDB44" w14:textId="77777777" w:rsidR="00000000" w:rsidRDefault="00B6587A">
      <w:pPr>
        <w:pStyle w:val="a"/>
        <w:rPr>
          <w:rFonts w:hint="cs"/>
          <w:rtl/>
        </w:rPr>
      </w:pPr>
      <w:r>
        <w:rPr>
          <w:rFonts w:hint="cs"/>
          <w:rtl/>
        </w:rPr>
        <w:t>תודה רבה.</w:t>
      </w:r>
    </w:p>
    <w:p w14:paraId="51679DBD" w14:textId="77777777" w:rsidR="00000000" w:rsidRDefault="00B6587A">
      <w:pPr>
        <w:pStyle w:val="SpeakerCon"/>
        <w:rPr>
          <w:rtl/>
        </w:rPr>
      </w:pPr>
      <w:r>
        <w:rPr>
          <w:rtl/>
        </w:rPr>
        <w:br/>
      </w:r>
      <w:bookmarkStart w:id="386" w:name="FS000000563T09_10_2003_17_14_48C"/>
      <w:bookmarkEnd w:id="386"/>
      <w:r>
        <w:rPr>
          <w:rtl/>
        </w:rPr>
        <w:t>מאיר פרוש (יהדות התורה):</w:t>
      </w:r>
    </w:p>
    <w:p w14:paraId="0F1B33EE" w14:textId="77777777" w:rsidR="00000000" w:rsidRDefault="00B6587A">
      <w:pPr>
        <w:pStyle w:val="a"/>
        <w:rPr>
          <w:rtl/>
        </w:rPr>
      </w:pPr>
    </w:p>
    <w:p w14:paraId="21A3E3E4" w14:textId="77777777" w:rsidR="00000000" w:rsidRDefault="00B6587A">
      <w:pPr>
        <w:pStyle w:val="a"/>
        <w:rPr>
          <w:rFonts w:hint="cs"/>
          <w:rtl/>
        </w:rPr>
      </w:pPr>
      <w:r>
        <w:rPr>
          <w:rFonts w:hint="cs"/>
          <w:rtl/>
        </w:rPr>
        <w:t>עד עכשיו קיבלתם את הקולות של אוהדי הדת ושומרי המסורת. אם לא תדעו את זה - תתחסלו מהמפה הפוליטית. תודה.</w:t>
      </w:r>
    </w:p>
    <w:p w14:paraId="276A5EAC" w14:textId="77777777" w:rsidR="00000000" w:rsidRDefault="00B6587A">
      <w:pPr>
        <w:pStyle w:val="ad"/>
        <w:rPr>
          <w:rtl/>
        </w:rPr>
      </w:pPr>
      <w:r>
        <w:rPr>
          <w:rtl/>
        </w:rPr>
        <w:br/>
        <w:t>היו"ר ראובן ריבלין:</w:t>
      </w:r>
    </w:p>
    <w:p w14:paraId="36BEB2D8" w14:textId="77777777" w:rsidR="00000000" w:rsidRDefault="00B6587A">
      <w:pPr>
        <w:pStyle w:val="a"/>
        <w:rPr>
          <w:rtl/>
        </w:rPr>
      </w:pPr>
    </w:p>
    <w:p w14:paraId="4CDFD173" w14:textId="77777777" w:rsidR="00000000" w:rsidRDefault="00B6587A">
      <w:pPr>
        <w:pStyle w:val="a"/>
        <w:rPr>
          <w:rFonts w:hint="cs"/>
          <w:rtl/>
        </w:rPr>
      </w:pPr>
      <w:r>
        <w:rPr>
          <w:rFonts w:hint="cs"/>
          <w:rtl/>
        </w:rPr>
        <w:t>אני מאוד מודה לחבר הכנסת פרוש. יעלה ויבוא חבר הכנסת עבד-אלמאלכ דהאמשה, אחריו - חבר הכ</w:t>
      </w:r>
      <w:r>
        <w:rPr>
          <w:rFonts w:hint="cs"/>
          <w:rtl/>
        </w:rPr>
        <w:t>נסת גדעון סער, ולאחר מכן יסכמו השרים. אני מבין שגם שר התחבורה וגם שר האוצר מבקשים. שר התחבורה יהיה - - -</w:t>
      </w:r>
    </w:p>
    <w:p w14:paraId="4172FF78" w14:textId="77777777" w:rsidR="00000000" w:rsidRDefault="00B6587A">
      <w:pPr>
        <w:pStyle w:val="a"/>
        <w:jc w:val="left"/>
        <w:rPr>
          <w:rFonts w:hint="cs"/>
          <w:rtl/>
        </w:rPr>
      </w:pPr>
    </w:p>
    <w:p w14:paraId="73BF7E80" w14:textId="77777777" w:rsidR="00000000" w:rsidRDefault="00B6587A">
      <w:pPr>
        <w:pStyle w:val="a"/>
        <w:ind w:firstLine="0"/>
        <w:rPr>
          <w:rFonts w:hint="cs"/>
          <w:rtl/>
        </w:rPr>
      </w:pPr>
    </w:p>
    <w:p w14:paraId="1464E186" w14:textId="77777777" w:rsidR="00000000" w:rsidRDefault="00B6587A">
      <w:pPr>
        <w:pStyle w:val="ac"/>
        <w:rPr>
          <w:rtl/>
        </w:rPr>
      </w:pPr>
      <w:r>
        <w:rPr>
          <w:rFonts w:hint="eastAsia"/>
          <w:rtl/>
        </w:rPr>
        <w:t>משה</w:t>
      </w:r>
      <w:r>
        <w:rPr>
          <w:rtl/>
        </w:rPr>
        <w:t xml:space="preserve"> גפני (יהדות התורה):</w:t>
      </w:r>
    </w:p>
    <w:p w14:paraId="7D2C903E" w14:textId="77777777" w:rsidR="00000000" w:rsidRDefault="00B6587A">
      <w:pPr>
        <w:pStyle w:val="a"/>
        <w:rPr>
          <w:rFonts w:hint="cs"/>
          <w:rtl/>
        </w:rPr>
      </w:pPr>
    </w:p>
    <w:p w14:paraId="31A68E10" w14:textId="77777777" w:rsidR="00000000" w:rsidRDefault="00B6587A">
      <w:pPr>
        <w:pStyle w:val="a"/>
        <w:rPr>
          <w:rFonts w:hint="cs"/>
          <w:rtl/>
        </w:rPr>
      </w:pPr>
      <w:r>
        <w:rPr>
          <w:rFonts w:hint="cs"/>
          <w:rtl/>
        </w:rPr>
        <w:t>אדוני היושב-ראש, אני לא אדבר היום?</w:t>
      </w:r>
    </w:p>
    <w:p w14:paraId="5DA4D93F" w14:textId="77777777" w:rsidR="00000000" w:rsidRDefault="00B6587A">
      <w:pPr>
        <w:pStyle w:val="a"/>
        <w:rPr>
          <w:rFonts w:hint="cs"/>
          <w:rtl/>
        </w:rPr>
      </w:pPr>
    </w:p>
    <w:p w14:paraId="182F3323" w14:textId="77777777" w:rsidR="00000000" w:rsidRDefault="00B6587A">
      <w:pPr>
        <w:pStyle w:val="ad"/>
        <w:rPr>
          <w:rtl/>
        </w:rPr>
      </w:pPr>
      <w:r>
        <w:rPr>
          <w:rtl/>
        </w:rPr>
        <w:t>היו"ר ראובן ריבלין:</w:t>
      </w:r>
    </w:p>
    <w:p w14:paraId="65C972BF" w14:textId="77777777" w:rsidR="00000000" w:rsidRDefault="00B6587A">
      <w:pPr>
        <w:pStyle w:val="a"/>
        <w:rPr>
          <w:rtl/>
        </w:rPr>
      </w:pPr>
    </w:p>
    <w:p w14:paraId="7C43E997" w14:textId="77777777" w:rsidR="00000000" w:rsidRDefault="00B6587A">
      <w:pPr>
        <w:pStyle w:val="a"/>
        <w:rPr>
          <w:rFonts w:hint="cs"/>
          <w:rtl/>
        </w:rPr>
      </w:pPr>
      <w:r>
        <w:rPr>
          <w:rFonts w:hint="cs"/>
          <w:rtl/>
        </w:rPr>
        <w:t>נדמה לי שאדוני לא ידבר היום.</w:t>
      </w:r>
    </w:p>
    <w:p w14:paraId="54654EC0" w14:textId="77777777" w:rsidR="00000000" w:rsidRDefault="00B6587A">
      <w:pPr>
        <w:pStyle w:val="a"/>
        <w:rPr>
          <w:rFonts w:hint="cs"/>
          <w:rtl/>
        </w:rPr>
      </w:pPr>
    </w:p>
    <w:p w14:paraId="4D8AF032" w14:textId="77777777" w:rsidR="00000000" w:rsidRDefault="00B6587A">
      <w:pPr>
        <w:pStyle w:val="ac"/>
        <w:rPr>
          <w:rtl/>
        </w:rPr>
      </w:pPr>
      <w:r>
        <w:rPr>
          <w:rFonts w:hint="eastAsia"/>
          <w:rtl/>
        </w:rPr>
        <w:t>משה</w:t>
      </w:r>
      <w:r>
        <w:rPr>
          <w:rtl/>
        </w:rPr>
        <w:t xml:space="preserve"> גפני (יהדות התורה):</w:t>
      </w:r>
    </w:p>
    <w:p w14:paraId="662D7CD6" w14:textId="77777777" w:rsidR="00000000" w:rsidRDefault="00B6587A">
      <w:pPr>
        <w:pStyle w:val="a"/>
        <w:rPr>
          <w:rFonts w:hint="cs"/>
          <w:rtl/>
        </w:rPr>
      </w:pPr>
    </w:p>
    <w:p w14:paraId="7A1B134D" w14:textId="77777777" w:rsidR="00000000" w:rsidRDefault="00B6587A">
      <w:pPr>
        <w:pStyle w:val="a"/>
        <w:rPr>
          <w:rFonts w:hint="cs"/>
          <w:rtl/>
        </w:rPr>
      </w:pPr>
      <w:r>
        <w:rPr>
          <w:rFonts w:hint="cs"/>
          <w:rtl/>
        </w:rPr>
        <w:t>למה?</w:t>
      </w:r>
    </w:p>
    <w:p w14:paraId="7BC070F2" w14:textId="77777777" w:rsidR="00000000" w:rsidRDefault="00B6587A">
      <w:pPr>
        <w:pStyle w:val="a"/>
        <w:rPr>
          <w:rFonts w:hint="cs"/>
          <w:rtl/>
        </w:rPr>
      </w:pPr>
    </w:p>
    <w:p w14:paraId="20B9FD69" w14:textId="77777777" w:rsidR="00000000" w:rsidRDefault="00B6587A">
      <w:pPr>
        <w:pStyle w:val="ad"/>
        <w:rPr>
          <w:rtl/>
        </w:rPr>
      </w:pPr>
      <w:r>
        <w:rPr>
          <w:rtl/>
        </w:rPr>
        <w:t xml:space="preserve">היו"ר </w:t>
      </w:r>
      <w:r>
        <w:rPr>
          <w:rtl/>
        </w:rPr>
        <w:t>ראובן ריבלין:</w:t>
      </w:r>
    </w:p>
    <w:p w14:paraId="1A3B649D" w14:textId="77777777" w:rsidR="00000000" w:rsidRDefault="00B6587A">
      <w:pPr>
        <w:pStyle w:val="a"/>
        <w:rPr>
          <w:rtl/>
        </w:rPr>
      </w:pPr>
    </w:p>
    <w:p w14:paraId="738F88BD" w14:textId="77777777" w:rsidR="00000000" w:rsidRDefault="00B6587A">
      <w:pPr>
        <w:pStyle w:val="a"/>
        <w:rPr>
          <w:rFonts w:hint="cs"/>
          <w:rtl/>
        </w:rPr>
      </w:pPr>
      <w:r>
        <w:rPr>
          <w:rFonts w:hint="cs"/>
          <w:rtl/>
        </w:rPr>
        <w:t>משום שהוא כנראה נקרא ולא היה באולם.</w:t>
      </w:r>
    </w:p>
    <w:p w14:paraId="647DB338" w14:textId="77777777" w:rsidR="00000000" w:rsidRDefault="00B6587A">
      <w:pPr>
        <w:pStyle w:val="a"/>
        <w:rPr>
          <w:rFonts w:hint="cs"/>
          <w:rtl/>
        </w:rPr>
      </w:pPr>
    </w:p>
    <w:p w14:paraId="45514F39" w14:textId="77777777" w:rsidR="00000000" w:rsidRDefault="00B6587A">
      <w:pPr>
        <w:pStyle w:val="ac"/>
        <w:rPr>
          <w:rtl/>
        </w:rPr>
      </w:pPr>
      <w:r>
        <w:rPr>
          <w:rFonts w:hint="eastAsia"/>
          <w:rtl/>
        </w:rPr>
        <w:t>משה</w:t>
      </w:r>
      <w:r>
        <w:rPr>
          <w:rtl/>
        </w:rPr>
        <w:t xml:space="preserve"> גפני (יהדות התורה):</w:t>
      </w:r>
    </w:p>
    <w:p w14:paraId="5B591C6A" w14:textId="77777777" w:rsidR="00000000" w:rsidRDefault="00B6587A">
      <w:pPr>
        <w:pStyle w:val="a"/>
        <w:rPr>
          <w:rFonts w:hint="cs"/>
          <w:rtl/>
        </w:rPr>
      </w:pPr>
    </w:p>
    <w:p w14:paraId="04A3FF21" w14:textId="77777777" w:rsidR="00000000" w:rsidRDefault="00B6587A">
      <w:pPr>
        <w:pStyle w:val="a"/>
        <w:rPr>
          <w:rFonts w:hint="cs"/>
          <w:rtl/>
        </w:rPr>
      </w:pPr>
      <w:r>
        <w:rPr>
          <w:rFonts w:hint="cs"/>
          <w:rtl/>
        </w:rPr>
        <w:t>הייתי פה רוב הזמן.</w:t>
      </w:r>
    </w:p>
    <w:p w14:paraId="227F48B1" w14:textId="77777777" w:rsidR="00000000" w:rsidRDefault="00B6587A">
      <w:pPr>
        <w:pStyle w:val="a"/>
        <w:rPr>
          <w:rFonts w:hint="cs"/>
          <w:rtl/>
        </w:rPr>
      </w:pPr>
    </w:p>
    <w:p w14:paraId="08146E85" w14:textId="77777777" w:rsidR="00000000" w:rsidRDefault="00B6587A">
      <w:pPr>
        <w:pStyle w:val="ad"/>
        <w:rPr>
          <w:rtl/>
        </w:rPr>
      </w:pPr>
      <w:r>
        <w:rPr>
          <w:rtl/>
        </w:rPr>
        <w:t>היו"ר ראובן ריבלין:</w:t>
      </w:r>
    </w:p>
    <w:p w14:paraId="12E08AFC" w14:textId="77777777" w:rsidR="00000000" w:rsidRDefault="00B6587A">
      <w:pPr>
        <w:pStyle w:val="a"/>
        <w:rPr>
          <w:rtl/>
        </w:rPr>
      </w:pPr>
    </w:p>
    <w:p w14:paraId="4B408E88" w14:textId="77777777" w:rsidR="00000000" w:rsidRDefault="00B6587A">
      <w:pPr>
        <w:pStyle w:val="a"/>
        <w:rPr>
          <w:rFonts w:hint="cs"/>
          <w:rtl/>
        </w:rPr>
      </w:pPr>
      <w:r>
        <w:rPr>
          <w:rFonts w:hint="cs"/>
          <w:rtl/>
        </w:rPr>
        <w:t>היית רוב הזמן, רק לא ברגע המכריע. יספר לך חבר הכנסת יצחק כהן, ידידי ויקירי, שלפעמים אני מרגיז אותו והוא מרגיז אותי, שאנחנו יודעים שהזמן הו</w:t>
      </w:r>
      <w:r>
        <w:rPr>
          <w:rFonts w:hint="cs"/>
          <w:rtl/>
        </w:rPr>
        <w:t>א הקובע. צריך להיות בזמן הנכון, במקום הנכון.</w:t>
      </w:r>
    </w:p>
    <w:p w14:paraId="06A8DEF6" w14:textId="77777777" w:rsidR="00000000" w:rsidRDefault="00B6587A">
      <w:pPr>
        <w:pStyle w:val="a"/>
        <w:rPr>
          <w:rFonts w:hint="cs"/>
          <w:rtl/>
        </w:rPr>
      </w:pPr>
    </w:p>
    <w:p w14:paraId="177E37E5" w14:textId="77777777" w:rsidR="00000000" w:rsidRDefault="00B6587A">
      <w:pPr>
        <w:pStyle w:val="ac"/>
        <w:rPr>
          <w:rtl/>
        </w:rPr>
      </w:pPr>
      <w:r>
        <w:rPr>
          <w:rFonts w:hint="eastAsia"/>
          <w:rtl/>
        </w:rPr>
        <w:t>יעקב</w:t>
      </w:r>
      <w:r>
        <w:rPr>
          <w:rtl/>
        </w:rPr>
        <w:t xml:space="preserve"> מרגי (ש"ס):</w:t>
      </w:r>
    </w:p>
    <w:p w14:paraId="60330C54" w14:textId="77777777" w:rsidR="00000000" w:rsidRDefault="00B6587A">
      <w:pPr>
        <w:pStyle w:val="a"/>
        <w:rPr>
          <w:rFonts w:hint="cs"/>
          <w:rtl/>
        </w:rPr>
      </w:pPr>
    </w:p>
    <w:p w14:paraId="216CDEF0" w14:textId="77777777" w:rsidR="00000000" w:rsidRDefault="00B6587A">
      <w:pPr>
        <w:pStyle w:val="a"/>
        <w:rPr>
          <w:rFonts w:hint="cs"/>
          <w:rtl/>
        </w:rPr>
      </w:pPr>
      <w:r>
        <w:rPr>
          <w:rFonts w:hint="cs"/>
          <w:rtl/>
        </w:rPr>
        <w:t>האם גם הצלצול היה בזמן הנכון?</w:t>
      </w:r>
    </w:p>
    <w:p w14:paraId="68B170A8" w14:textId="77777777" w:rsidR="00000000" w:rsidRDefault="00B6587A">
      <w:pPr>
        <w:pStyle w:val="a"/>
        <w:rPr>
          <w:rFonts w:hint="cs"/>
          <w:rtl/>
        </w:rPr>
      </w:pPr>
    </w:p>
    <w:p w14:paraId="7A3BC434" w14:textId="77777777" w:rsidR="00000000" w:rsidRDefault="00B6587A">
      <w:pPr>
        <w:pStyle w:val="ad"/>
        <w:rPr>
          <w:rtl/>
        </w:rPr>
      </w:pPr>
      <w:r>
        <w:rPr>
          <w:rtl/>
        </w:rPr>
        <w:t>היו"ר ראובן ריבלין:</w:t>
      </w:r>
    </w:p>
    <w:p w14:paraId="61E303A9" w14:textId="77777777" w:rsidR="00000000" w:rsidRDefault="00B6587A">
      <w:pPr>
        <w:pStyle w:val="a"/>
        <w:rPr>
          <w:rtl/>
        </w:rPr>
      </w:pPr>
    </w:p>
    <w:p w14:paraId="5D106580" w14:textId="77777777" w:rsidR="00000000" w:rsidRDefault="00B6587A">
      <w:pPr>
        <w:pStyle w:val="a"/>
        <w:rPr>
          <w:rFonts w:hint="cs"/>
          <w:rtl/>
        </w:rPr>
      </w:pPr>
      <w:r>
        <w:rPr>
          <w:rFonts w:hint="cs"/>
          <w:rtl/>
        </w:rPr>
        <w:t>הצלצול היה בטעות, ומחילה.</w:t>
      </w:r>
    </w:p>
    <w:p w14:paraId="5912CA0C" w14:textId="77777777" w:rsidR="00000000" w:rsidRDefault="00B6587A">
      <w:pPr>
        <w:pStyle w:val="a"/>
        <w:rPr>
          <w:rFonts w:hint="cs"/>
          <w:rtl/>
        </w:rPr>
      </w:pPr>
    </w:p>
    <w:p w14:paraId="40DE1370" w14:textId="77777777" w:rsidR="00000000" w:rsidRDefault="00B6587A">
      <w:pPr>
        <w:pStyle w:val="ac"/>
        <w:rPr>
          <w:rtl/>
        </w:rPr>
      </w:pPr>
      <w:r>
        <w:rPr>
          <w:rFonts w:hint="eastAsia"/>
          <w:rtl/>
        </w:rPr>
        <w:t>קריאות</w:t>
      </w:r>
      <w:r>
        <w:rPr>
          <w:rtl/>
        </w:rPr>
        <w:t>:</w:t>
      </w:r>
    </w:p>
    <w:p w14:paraId="229C8ACD" w14:textId="77777777" w:rsidR="00000000" w:rsidRDefault="00B6587A">
      <w:pPr>
        <w:pStyle w:val="a"/>
        <w:rPr>
          <w:rFonts w:hint="cs"/>
          <w:rtl/>
        </w:rPr>
      </w:pPr>
    </w:p>
    <w:p w14:paraId="6A85AF84" w14:textId="77777777" w:rsidR="00000000" w:rsidRDefault="00B6587A">
      <w:pPr>
        <w:pStyle w:val="a"/>
        <w:rPr>
          <w:rFonts w:hint="cs"/>
          <w:rtl/>
        </w:rPr>
      </w:pPr>
      <w:r>
        <w:rPr>
          <w:rFonts w:hint="cs"/>
          <w:rtl/>
        </w:rPr>
        <w:t>- - -</w:t>
      </w:r>
    </w:p>
    <w:p w14:paraId="25AB3B03" w14:textId="77777777" w:rsidR="00000000" w:rsidRDefault="00B6587A">
      <w:pPr>
        <w:pStyle w:val="a"/>
        <w:rPr>
          <w:rFonts w:hint="cs"/>
          <w:rtl/>
        </w:rPr>
      </w:pPr>
    </w:p>
    <w:p w14:paraId="3503B6AF" w14:textId="77777777" w:rsidR="00000000" w:rsidRDefault="00B6587A">
      <w:pPr>
        <w:pStyle w:val="ad"/>
        <w:rPr>
          <w:rtl/>
        </w:rPr>
      </w:pPr>
      <w:r>
        <w:rPr>
          <w:rtl/>
        </w:rPr>
        <w:t>היו"ר ראובן ריבלין:</w:t>
      </w:r>
    </w:p>
    <w:p w14:paraId="6A84342F" w14:textId="77777777" w:rsidR="00000000" w:rsidRDefault="00B6587A">
      <w:pPr>
        <w:pStyle w:val="a"/>
        <w:rPr>
          <w:rtl/>
        </w:rPr>
      </w:pPr>
    </w:p>
    <w:p w14:paraId="6CD2DC64" w14:textId="77777777" w:rsidR="00000000" w:rsidRDefault="00B6587A">
      <w:pPr>
        <w:pStyle w:val="a"/>
        <w:rPr>
          <w:rFonts w:hint="cs"/>
          <w:rtl/>
        </w:rPr>
      </w:pPr>
      <w:r>
        <w:rPr>
          <w:rFonts w:hint="cs"/>
          <w:rtl/>
        </w:rPr>
        <w:t>תהיה ב-16:00 הצבעה, כפי שהבטחתי לכם.</w:t>
      </w:r>
    </w:p>
    <w:p w14:paraId="705DE90D" w14:textId="77777777" w:rsidR="00000000" w:rsidRDefault="00B6587A">
      <w:pPr>
        <w:pStyle w:val="a"/>
        <w:rPr>
          <w:rFonts w:hint="cs"/>
          <w:rtl/>
        </w:rPr>
      </w:pPr>
    </w:p>
    <w:p w14:paraId="5DC29A52" w14:textId="77777777" w:rsidR="00000000" w:rsidRDefault="00B6587A">
      <w:pPr>
        <w:pStyle w:val="a"/>
        <w:rPr>
          <w:rFonts w:hint="cs"/>
          <w:rtl/>
        </w:rPr>
      </w:pPr>
      <w:r>
        <w:rPr>
          <w:rFonts w:hint="cs"/>
          <w:rtl/>
        </w:rPr>
        <w:t xml:space="preserve">חבר הכנסת דהאמשה מוזמן לומר את דבריו. </w:t>
      </w:r>
      <w:r>
        <w:rPr>
          <w:rFonts w:hint="cs"/>
          <w:rtl/>
        </w:rPr>
        <w:t>אדוני, בבקשה.</w:t>
      </w:r>
    </w:p>
    <w:p w14:paraId="0DA72CB6" w14:textId="77777777" w:rsidR="00000000" w:rsidRDefault="00B6587A">
      <w:pPr>
        <w:pStyle w:val="a"/>
        <w:rPr>
          <w:rFonts w:hint="cs"/>
          <w:rtl/>
        </w:rPr>
      </w:pPr>
    </w:p>
    <w:p w14:paraId="616AEB53" w14:textId="77777777" w:rsidR="00000000" w:rsidRDefault="00B6587A">
      <w:pPr>
        <w:pStyle w:val="Speaker"/>
        <w:rPr>
          <w:rtl/>
        </w:rPr>
      </w:pPr>
      <w:bookmarkStart w:id="387" w:name="FS000000550T09_10_2003_16_19_32"/>
      <w:bookmarkEnd w:id="387"/>
      <w:r>
        <w:rPr>
          <w:rFonts w:hint="eastAsia"/>
          <w:rtl/>
        </w:rPr>
        <w:t>עבד</w:t>
      </w:r>
      <w:r>
        <w:rPr>
          <w:rtl/>
        </w:rPr>
        <w:t>-אלמאלכ דהאמשה (רע"ם):</w:t>
      </w:r>
    </w:p>
    <w:p w14:paraId="5DD2CB9B" w14:textId="77777777" w:rsidR="00000000" w:rsidRDefault="00B6587A">
      <w:pPr>
        <w:pStyle w:val="a"/>
        <w:rPr>
          <w:rFonts w:hint="cs"/>
          <w:rtl/>
        </w:rPr>
      </w:pPr>
    </w:p>
    <w:p w14:paraId="7AD9EE32" w14:textId="77777777" w:rsidR="00000000" w:rsidRDefault="00B6587A">
      <w:pPr>
        <w:pStyle w:val="a"/>
        <w:rPr>
          <w:rFonts w:hint="cs"/>
          <w:rtl/>
        </w:rPr>
      </w:pPr>
      <w:r>
        <w:rPr>
          <w:rFonts w:hint="cs"/>
          <w:rtl/>
        </w:rPr>
        <w:t>כבוד היושב-ראש, מכובדי השרים, חברי חברי הכנסת, התקשה קודמי לפענח את הקוד ההתנהגותי של הממשלה הזאת, אבל הוא אמר את המלה הנכונה: כוח, ורק כוח. ממשלת שרון, בכל המישורים, אגב, לא רק עם הפלסטינים ולא רק בעניין המדיני, ג</w:t>
      </w:r>
      <w:r>
        <w:rPr>
          <w:rFonts w:hint="cs"/>
          <w:rtl/>
        </w:rPr>
        <w:t>ם בעניין החברתי, גם בתוכה, בין שינוי למפד"ל - רק בכוח. הממשלה הזאת איננה מבינה אחרת.</w:t>
      </w:r>
    </w:p>
    <w:p w14:paraId="1593DBCB" w14:textId="77777777" w:rsidR="00000000" w:rsidRDefault="00B6587A">
      <w:pPr>
        <w:pStyle w:val="a"/>
        <w:rPr>
          <w:rFonts w:hint="cs"/>
          <w:rtl/>
        </w:rPr>
      </w:pPr>
    </w:p>
    <w:p w14:paraId="6463B650" w14:textId="77777777" w:rsidR="00000000" w:rsidRDefault="00B6587A">
      <w:pPr>
        <w:pStyle w:val="a"/>
        <w:rPr>
          <w:rFonts w:hint="cs"/>
          <w:rtl/>
        </w:rPr>
      </w:pPr>
      <w:r>
        <w:rPr>
          <w:rFonts w:hint="cs"/>
          <w:rtl/>
        </w:rPr>
        <w:t>גם דבר אחד היא איננה רוצה להשכיל להבין, לאחר כל שנות קיומה ולאחר שהיא השתמשה בכל סוגי הכוח שרק ניתן להעלות על הדעת. היה משהו שהממשלה הזאת לא השתמשה בו, אם "אפאצ'י" ואם  ח</w:t>
      </w:r>
      <w:r>
        <w:rPr>
          <w:rFonts w:hint="cs"/>
          <w:rtl/>
        </w:rPr>
        <w:t>יסולים מממוקדים, וממוקדים יותר וממוקדים פחות; יש עוד אמצעי באפסנאות של משרד הביטחון שלא השתמשו בו? ובכל זאת, התוצאה לא מגיעה.</w:t>
      </w:r>
    </w:p>
    <w:p w14:paraId="60560469" w14:textId="77777777" w:rsidR="00000000" w:rsidRDefault="00B6587A">
      <w:pPr>
        <w:pStyle w:val="a"/>
        <w:rPr>
          <w:rFonts w:hint="cs"/>
          <w:rtl/>
        </w:rPr>
      </w:pPr>
    </w:p>
    <w:p w14:paraId="5EF418D1" w14:textId="77777777" w:rsidR="00000000" w:rsidRDefault="00B6587A">
      <w:pPr>
        <w:pStyle w:val="ac"/>
        <w:rPr>
          <w:rtl/>
        </w:rPr>
      </w:pPr>
      <w:r>
        <w:rPr>
          <w:rFonts w:hint="eastAsia"/>
          <w:rtl/>
        </w:rPr>
        <w:t>מוחמד</w:t>
      </w:r>
      <w:r>
        <w:rPr>
          <w:rtl/>
        </w:rPr>
        <w:t xml:space="preserve"> ברכה (חד"ש-תע"ל):</w:t>
      </w:r>
    </w:p>
    <w:p w14:paraId="5569009C" w14:textId="77777777" w:rsidR="00000000" w:rsidRDefault="00B6587A">
      <w:pPr>
        <w:pStyle w:val="a"/>
        <w:rPr>
          <w:rFonts w:hint="cs"/>
          <w:rtl/>
        </w:rPr>
      </w:pPr>
    </w:p>
    <w:p w14:paraId="38495616" w14:textId="77777777" w:rsidR="00000000" w:rsidRDefault="00B6587A">
      <w:pPr>
        <w:pStyle w:val="a"/>
        <w:rPr>
          <w:rFonts w:hint="cs"/>
          <w:rtl/>
        </w:rPr>
      </w:pPr>
      <w:r>
        <w:rPr>
          <w:rFonts w:hint="cs"/>
          <w:rtl/>
        </w:rPr>
        <w:t>יש. יש.</w:t>
      </w:r>
    </w:p>
    <w:p w14:paraId="707855AB" w14:textId="77777777" w:rsidR="00000000" w:rsidRDefault="00B6587A">
      <w:pPr>
        <w:pStyle w:val="a"/>
        <w:rPr>
          <w:rFonts w:hint="cs"/>
          <w:rtl/>
        </w:rPr>
      </w:pPr>
    </w:p>
    <w:p w14:paraId="537B6C7E" w14:textId="77777777" w:rsidR="00000000" w:rsidRDefault="00B6587A">
      <w:pPr>
        <w:pStyle w:val="ac"/>
        <w:rPr>
          <w:rtl/>
        </w:rPr>
      </w:pPr>
      <w:r>
        <w:rPr>
          <w:rFonts w:hint="eastAsia"/>
          <w:rtl/>
        </w:rPr>
        <w:t>אחמד</w:t>
      </w:r>
      <w:r>
        <w:rPr>
          <w:rtl/>
        </w:rPr>
        <w:t xml:space="preserve"> טיבי (חד"ש-תע"ל):</w:t>
      </w:r>
    </w:p>
    <w:p w14:paraId="40FE02DA" w14:textId="77777777" w:rsidR="00000000" w:rsidRDefault="00B6587A">
      <w:pPr>
        <w:pStyle w:val="a"/>
        <w:rPr>
          <w:rFonts w:hint="cs"/>
          <w:rtl/>
        </w:rPr>
      </w:pPr>
    </w:p>
    <w:p w14:paraId="6BC0404E" w14:textId="77777777" w:rsidR="00000000" w:rsidRDefault="00B6587A">
      <w:pPr>
        <w:pStyle w:val="a"/>
        <w:rPr>
          <w:rFonts w:hint="cs"/>
          <w:rtl/>
        </w:rPr>
      </w:pPr>
      <w:r>
        <w:rPr>
          <w:rFonts w:hint="cs"/>
          <w:rtl/>
        </w:rPr>
        <w:t>שכל.</w:t>
      </w:r>
    </w:p>
    <w:p w14:paraId="496FEBBE" w14:textId="77777777" w:rsidR="00000000" w:rsidRDefault="00B6587A">
      <w:pPr>
        <w:pStyle w:val="ad"/>
        <w:rPr>
          <w:rFonts w:hint="cs"/>
          <w:b w:val="0"/>
          <w:bCs w:val="0"/>
          <w:u w:val="none"/>
          <w:rtl/>
        </w:rPr>
      </w:pPr>
    </w:p>
    <w:p w14:paraId="65B3B828" w14:textId="77777777" w:rsidR="00000000" w:rsidRDefault="00B6587A">
      <w:pPr>
        <w:pStyle w:val="SpeakerCon"/>
        <w:rPr>
          <w:rtl/>
        </w:rPr>
      </w:pPr>
      <w:bookmarkStart w:id="388" w:name="FS000000550T09_10_2003_16_27_30C"/>
      <w:bookmarkEnd w:id="388"/>
      <w:r>
        <w:rPr>
          <w:rtl/>
        </w:rPr>
        <w:t>עבד-אלמאלכ דהאמשה (רע"ם):</w:t>
      </w:r>
    </w:p>
    <w:p w14:paraId="3AACB218" w14:textId="77777777" w:rsidR="00000000" w:rsidRDefault="00B6587A">
      <w:pPr>
        <w:pStyle w:val="a"/>
        <w:rPr>
          <w:rtl/>
        </w:rPr>
      </w:pPr>
    </w:p>
    <w:p w14:paraId="0E391B36" w14:textId="77777777" w:rsidR="00000000" w:rsidRDefault="00B6587A">
      <w:pPr>
        <w:pStyle w:val="a"/>
        <w:rPr>
          <w:rFonts w:hint="cs"/>
          <w:rtl/>
        </w:rPr>
      </w:pPr>
      <w:r>
        <w:rPr>
          <w:rFonts w:hint="cs"/>
          <w:rtl/>
        </w:rPr>
        <w:t>היא לא השתמשה בשכל, כי השכל הוא לא כוח</w:t>
      </w:r>
      <w:r>
        <w:rPr>
          <w:rFonts w:hint="cs"/>
          <w:rtl/>
        </w:rPr>
        <w:t xml:space="preserve">. אבל השתמשו בכל אמצעי הלחימה. והתוצאה, שאנחנו מתרחקים יותר ויותר מכל אפשרות של שלום, מכל אפשרות של ביטחון, מכל אפשרות של חיים סבירים במדינה הזאת. </w:t>
      </w:r>
    </w:p>
    <w:p w14:paraId="3FD5ADF3" w14:textId="77777777" w:rsidR="00000000" w:rsidRDefault="00B6587A">
      <w:pPr>
        <w:pStyle w:val="a"/>
        <w:rPr>
          <w:rFonts w:hint="cs"/>
          <w:rtl/>
        </w:rPr>
      </w:pPr>
    </w:p>
    <w:p w14:paraId="037F1A20" w14:textId="77777777" w:rsidR="00000000" w:rsidRDefault="00B6587A">
      <w:pPr>
        <w:pStyle w:val="a"/>
        <w:rPr>
          <w:rFonts w:hint="cs"/>
          <w:rtl/>
        </w:rPr>
      </w:pPr>
      <w:r>
        <w:rPr>
          <w:rFonts w:hint="cs"/>
          <w:rtl/>
        </w:rPr>
        <w:t>לא רק זאת, המדיניות הזאת מובילה גם לתהום במישור המדיני ועם בני העם הפלסטיני, השכן. הגענו לרמות של שפיכות דמ</w:t>
      </w:r>
      <w:r>
        <w:rPr>
          <w:rFonts w:hint="cs"/>
          <w:rtl/>
        </w:rPr>
        <w:t xml:space="preserve">ים שלא היו כמותן בעבר. הדם הנשפך והדם המכסה את כל מקומותינו, לאחרונה כבר איננו פוסח, לא על ערבים ולא על יהודים ולא על מתנחלים ולא על חיפה ולא על תל-אביב, כי הממשלה הזאת מכוונת לכך. </w:t>
      </w:r>
    </w:p>
    <w:p w14:paraId="3E19DEBE" w14:textId="77777777" w:rsidR="00000000" w:rsidRDefault="00B6587A">
      <w:pPr>
        <w:pStyle w:val="a"/>
        <w:rPr>
          <w:rFonts w:hint="cs"/>
          <w:rtl/>
        </w:rPr>
      </w:pPr>
    </w:p>
    <w:p w14:paraId="018303CE" w14:textId="77777777" w:rsidR="00000000" w:rsidRDefault="00B6587A">
      <w:pPr>
        <w:pStyle w:val="a"/>
        <w:rPr>
          <w:rFonts w:hint="cs"/>
          <w:rtl/>
        </w:rPr>
      </w:pPr>
      <w:r>
        <w:rPr>
          <w:rFonts w:hint="cs"/>
          <w:rtl/>
        </w:rPr>
        <w:t>היא רוצה להוכיח לכולם שרק מר שרון מסוגל, רק הוא יכול להם ורק הוא יביא בסו</w:t>
      </w:r>
      <w:r>
        <w:rPr>
          <w:rFonts w:hint="cs"/>
          <w:rtl/>
        </w:rPr>
        <w:t xml:space="preserve">ף את השלום והביטחון, כפי שהבטיח, להמשיך ולשבות את העם בקונספציה של הפחדה, והעובדה היא שלא מתעוררים. </w:t>
      </w:r>
    </w:p>
    <w:p w14:paraId="1A35B514" w14:textId="77777777" w:rsidR="00000000" w:rsidRDefault="00B6587A">
      <w:pPr>
        <w:pStyle w:val="a"/>
        <w:rPr>
          <w:rFonts w:hint="cs"/>
          <w:rtl/>
        </w:rPr>
      </w:pPr>
    </w:p>
    <w:p w14:paraId="19707F6F" w14:textId="77777777" w:rsidR="00000000" w:rsidRDefault="00B6587A">
      <w:pPr>
        <w:pStyle w:val="a"/>
        <w:rPr>
          <w:rFonts w:hint="cs"/>
          <w:rtl/>
        </w:rPr>
      </w:pPr>
      <w:r>
        <w:rPr>
          <w:rFonts w:hint="cs"/>
          <w:rtl/>
        </w:rPr>
        <w:t>אני מבחין אולי, בשבועיים, שלושה השבועות האחרונים, בקצת שינוי בדעת הקהל, יש קצת התפכחות והכרה בכך שהיחיד שאיננו מסוגל להביא שלום וביטחון הוא הוא היחיד שאמר</w:t>
      </w:r>
      <w:r>
        <w:rPr>
          <w:rFonts w:hint="cs"/>
          <w:rtl/>
        </w:rPr>
        <w:t>: רק אני אביא שלום וביטחון. קוראים לו מר שרון. הוא וממשלתו היחידים שאינם מסוגלים להבין ששלום וביטחון, יש להם דרך נוספת, לא רק כוח. אבל לא רק הוא, יש גם שרים אחרים בממשלה הזאת, יש שרים שרוצים להרחיב את מעגל הכוח ואת מעגל הדמים, והם רוצים להגיע לאסואן ולטהרן</w:t>
      </w:r>
      <w:r>
        <w:rPr>
          <w:rFonts w:hint="cs"/>
          <w:rtl/>
        </w:rPr>
        <w:t xml:space="preserve"> ולהחריב את כל המזרח התיכון, לא אכפת להם. פשוט לייצא את הבעיות שלנו החוצה.</w:t>
      </w:r>
    </w:p>
    <w:p w14:paraId="0BD58907" w14:textId="77777777" w:rsidR="00000000" w:rsidRDefault="00B6587A">
      <w:pPr>
        <w:pStyle w:val="a"/>
        <w:rPr>
          <w:rFonts w:hint="cs"/>
          <w:rtl/>
        </w:rPr>
      </w:pPr>
    </w:p>
    <w:p w14:paraId="19F67626" w14:textId="77777777" w:rsidR="00000000" w:rsidRDefault="00B6587A">
      <w:pPr>
        <w:pStyle w:val="a"/>
        <w:rPr>
          <w:rFonts w:hint="cs"/>
          <w:rtl/>
        </w:rPr>
      </w:pPr>
      <w:r>
        <w:rPr>
          <w:rFonts w:hint="cs"/>
          <w:rtl/>
        </w:rPr>
        <w:t>ב-1967 - אמרו שהמיתון שהיה לפני 1967 נפתר, המלחמה של 1967 פתרה את הבעיות של המשק ושל המיתון, אז אולי חושב מי שחושב שאולי הפעם, אם נכה בסורים, אם נגיע לדמשק, אם יכו אותם כך סתם, בשב</w:t>
      </w:r>
      <w:r>
        <w:rPr>
          <w:rFonts w:hint="cs"/>
          <w:rtl/>
        </w:rPr>
        <w:t>יל הפרובוקציה, אולי גם הסורים ייגררו למלחמה, ואולי באמת יתרחב מעגל הכוח והשימוש בכוח. כנראה לממשלה הזאת יש עודף כוח, עודף אלימות, עודף התעמרות, גם באזרחיה וגם בעם הפלסטיני וגם באזרחים של המדינות השכנות.</w:t>
      </w:r>
    </w:p>
    <w:p w14:paraId="1F1F4C29" w14:textId="77777777" w:rsidR="00000000" w:rsidRDefault="00B6587A">
      <w:pPr>
        <w:pStyle w:val="a"/>
        <w:rPr>
          <w:rFonts w:hint="cs"/>
          <w:rtl/>
        </w:rPr>
      </w:pPr>
    </w:p>
    <w:p w14:paraId="0EB99382" w14:textId="77777777" w:rsidR="00000000" w:rsidRDefault="00B6587A">
      <w:pPr>
        <w:pStyle w:val="a"/>
        <w:rPr>
          <w:rFonts w:hint="cs"/>
          <w:rtl/>
        </w:rPr>
      </w:pPr>
      <w:r>
        <w:rPr>
          <w:rFonts w:hint="cs"/>
          <w:rtl/>
        </w:rPr>
        <w:t>אני חושב שיש אחריות על כולנו, אחריות שאין כבדה ממנה,</w:t>
      </w:r>
      <w:r>
        <w:rPr>
          <w:rFonts w:hint="cs"/>
          <w:rtl/>
        </w:rPr>
        <w:t xml:space="preserve"> והאחריות הזאת נופלת לא רק על האופוזיציה ולא רק על דעת הקהל ולא רק על הטייסים ועל הסופרים, האחריות הזאת נופלת קודם כול על השרים היושבים בממשלה. אינכם יכולים להמשיך ולהוביל אותנו לשום מקום, אולי רק למקום אחד עוד יותר רע משום מקום. לא רואים שום אור במדיניות </w:t>
      </w:r>
      <w:r>
        <w:rPr>
          <w:rFonts w:hint="cs"/>
          <w:rtl/>
        </w:rPr>
        <w:t>הזאת, אלא רואים דווקא את האפלה, את הסוף הנורא, את התהום העמוקה שהממשלה הזאת מובילה אליה בכוח ורק בכוח.</w:t>
      </w:r>
    </w:p>
    <w:p w14:paraId="005C8C74" w14:textId="77777777" w:rsidR="00000000" w:rsidRDefault="00B6587A">
      <w:pPr>
        <w:pStyle w:val="a"/>
        <w:rPr>
          <w:rFonts w:hint="cs"/>
          <w:rtl/>
        </w:rPr>
      </w:pPr>
    </w:p>
    <w:p w14:paraId="7984EC08" w14:textId="77777777" w:rsidR="00000000" w:rsidRDefault="00B6587A">
      <w:pPr>
        <w:pStyle w:val="a"/>
        <w:rPr>
          <w:rFonts w:hint="cs"/>
          <w:rtl/>
        </w:rPr>
      </w:pPr>
      <w:r>
        <w:rPr>
          <w:rFonts w:hint="cs"/>
          <w:rtl/>
        </w:rPr>
        <w:t>מה הבעיה עם הנמלים? מה אמר פה עמיר פרץ? מה אומרים הפועלים? ריבונו של עולם, הם לא אומרים שהם לא רוצים בשום דרך, הם אומרים: נשב ונדבר. אל תפירו מראש, אל ת</w:t>
      </w:r>
      <w:r>
        <w:rPr>
          <w:rFonts w:hint="cs"/>
          <w:rtl/>
        </w:rPr>
        <w:t>תנכלו לחתימה שלכם על ההסכם שנחתם בידי שרים, אומנם לא בממשלה הזאת, אלא בממשלה הקודמת, של מר שרון עצמו. שר האוצר שלו חתום שם. בואו נשב לפי ההסכם הזה, נטכס עצה ונשנה את הטעון שינוי. הם לא אומרים: בשום אופן לא, הם לא אומרים שהם לא מוכנים לשבת לשולחן הדיונים, ה</w:t>
      </w:r>
      <w:r>
        <w:rPr>
          <w:rFonts w:hint="cs"/>
          <w:rtl/>
        </w:rPr>
        <w:t xml:space="preserve">ם לא אומרים שהם לא מוכנים לשאת ולתת, דווקא להיפך. אבל למר נתניהו אין זמן, אולי חצי שעה לשבת אתם, כך סתם להיכרות, בשביל התקשורת, כדי שיגידו שהיתה ישיבה בערב שבת. ישבו בערב שבת שעתיים, שלוש שעות. הרי כולנו יודעים, ומי יודע טוב כמו שר האוצר שדברים מלבנים תוך </w:t>
      </w:r>
      <w:r>
        <w:rPr>
          <w:rFonts w:hint="cs"/>
          <w:rtl/>
        </w:rPr>
        <w:t>כדי הבנה ותוך כדי סובלנות ובתוך זמן סביר.</w:t>
      </w:r>
    </w:p>
    <w:p w14:paraId="7B5FE5B4" w14:textId="77777777" w:rsidR="00000000" w:rsidRDefault="00B6587A">
      <w:pPr>
        <w:pStyle w:val="a"/>
        <w:rPr>
          <w:rFonts w:hint="cs"/>
          <w:rtl/>
        </w:rPr>
      </w:pPr>
    </w:p>
    <w:p w14:paraId="28FC2580" w14:textId="77777777" w:rsidR="00000000" w:rsidRDefault="00B6587A">
      <w:pPr>
        <w:pStyle w:val="a"/>
        <w:rPr>
          <w:rFonts w:hint="cs"/>
          <w:rtl/>
        </w:rPr>
      </w:pPr>
      <w:r>
        <w:rPr>
          <w:rFonts w:hint="cs"/>
          <w:rtl/>
        </w:rPr>
        <w:t>אני אומר כאן ועכשיו: אם תשבו עם ההסתדרות, אם תשבו עם הפועלים בנמלים, יהיה אפשר להגיע לאותה מטרה ולהגיע לאותן תוצאות רק בהבדל אחד גדול - הכוח החוצה, בהבנה, בהידברות, בהסכמות. זה ניתן להיעשות. אבל מה נעשה שהממשלה הז</w:t>
      </w:r>
      <w:r>
        <w:rPr>
          <w:rFonts w:hint="cs"/>
          <w:rtl/>
        </w:rPr>
        <w:t xml:space="preserve">את יודעת רק כוח? </w:t>
      </w:r>
    </w:p>
    <w:p w14:paraId="6C3763C2" w14:textId="77777777" w:rsidR="00000000" w:rsidRDefault="00B6587A">
      <w:pPr>
        <w:pStyle w:val="a"/>
        <w:rPr>
          <w:rFonts w:hint="cs"/>
          <w:rtl/>
        </w:rPr>
      </w:pPr>
    </w:p>
    <w:p w14:paraId="23FAF586" w14:textId="77777777" w:rsidR="00000000" w:rsidRDefault="00B6587A">
      <w:pPr>
        <w:pStyle w:val="a"/>
        <w:rPr>
          <w:rFonts w:hint="cs"/>
          <w:rtl/>
        </w:rPr>
      </w:pPr>
      <w:r>
        <w:rPr>
          <w:rFonts w:hint="cs"/>
          <w:rtl/>
        </w:rPr>
        <w:t>הנה, מר לפיד יושב אתנו כאן. כיבד אותנו כבוד השר לפיד, הוא יודע, הוא התנסה בזה. הכוח פעם אחת נטה לטובת המפד"ל, לא בתי-דין רבניים ולא מעבירים סמכויות. מר לפיד, כפי שהוא יודע לעשות, אנחנו מכירים אותו מהפוליטיקה טוב מאוד, ונפגשנו לא אחת, אמר</w:t>
      </w:r>
      <w:r>
        <w:rPr>
          <w:rFonts w:hint="cs"/>
          <w:rtl/>
        </w:rPr>
        <w:t>: די, רק אני, והיום, והוא קיבל. הוא קיבל. כשמפעילים כוח, הממשלה הזאת נכנעת. מי יכניע את הממשלה הזאת בכוח? רק העם הזה. כנראה היא צריכה לראות את העם עומד מולה ועומד נגדה בכל הכוח, כדי שהיא תשנה דרך, והגיע הזמן לעשות זאת. תודה רבה.</w:t>
      </w:r>
    </w:p>
    <w:p w14:paraId="6DA9ECD2" w14:textId="77777777" w:rsidR="00000000" w:rsidRDefault="00B6587A">
      <w:pPr>
        <w:pStyle w:val="a"/>
        <w:rPr>
          <w:rFonts w:hint="cs"/>
          <w:rtl/>
        </w:rPr>
      </w:pPr>
    </w:p>
    <w:p w14:paraId="2AEF17A5" w14:textId="77777777" w:rsidR="00000000" w:rsidRDefault="00B6587A">
      <w:pPr>
        <w:pStyle w:val="ad"/>
        <w:rPr>
          <w:rtl/>
        </w:rPr>
      </w:pPr>
      <w:r>
        <w:rPr>
          <w:rtl/>
        </w:rPr>
        <w:t xml:space="preserve">היו"ר </w:t>
      </w:r>
      <w:r>
        <w:rPr>
          <w:rFonts w:hint="cs"/>
          <w:rtl/>
        </w:rPr>
        <w:t>מוחמד ברכה</w:t>
      </w:r>
      <w:r>
        <w:rPr>
          <w:rtl/>
        </w:rPr>
        <w:t>:</w:t>
      </w:r>
    </w:p>
    <w:p w14:paraId="316AE963" w14:textId="77777777" w:rsidR="00000000" w:rsidRDefault="00B6587A">
      <w:pPr>
        <w:pStyle w:val="a"/>
        <w:rPr>
          <w:rtl/>
        </w:rPr>
      </w:pPr>
    </w:p>
    <w:p w14:paraId="6D8849A3" w14:textId="77777777" w:rsidR="00000000" w:rsidRDefault="00B6587A">
      <w:pPr>
        <w:pStyle w:val="a"/>
        <w:rPr>
          <w:rFonts w:hint="cs"/>
          <w:rtl/>
        </w:rPr>
      </w:pPr>
      <w:r>
        <w:rPr>
          <w:rFonts w:hint="cs"/>
          <w:rtl/>
        </w:rPr>
        <w:t>תודה לח</w:t>
      </w:r>
      <w:r>
        <w:rPr>
          <w:rFonts w:hint="cs"/>
          <w:rtl/>
        </w:rPr>
        <w:t>בר הכנסת דהאמשה. חבר הכנסת גדעון סער - אחרון הדוברים לפני ההצבעה.</w:t>
      </w:r>
    </w:p>
    <w:p w14:paraId="207DE7C8" w14:textId="77777777" w:rsidR="00000000" w:rsidRDefault="00B6587A">
      <w:pPr>
        <w:pStyle w:val="a"/>
        <w:rPr>
          <w:rFonts w:hint="cs"/>
          <w:rtl/>
        </w:rPr>
      </w:pPr>
    </w:p>
    <w:p w14:paraId="193196FC" w14:textId="77777777" w:rsidR="00000000" w:rsidRDefault="00B6587A">
      <w:pPr>
        <w:pStyle w:val="ac"/>
        <w:rPr>
          <w:rtl/>
        </w:rPr>
      </w:pPr>
      <w:r>
        <w:rPr>
          <w:rFonts w:hint="eastAsia"/>
          <w:rtl/>
        </w:rPr>
        <w:t>משה</w:t>
      </w:r>
      <w:r>
        <w:rPr>
          <w:rtl/>
        </w:rPr>
        <w:t xml:space="preserve"> גפני (יהדות התורה):</w:t>
      </w:r>
    </w:p>
    <w:p w14:paraId="1E7A0549" w14:textId="77777777" w:rsidR="00000000" w:rsidRDefault="00B6587A">
      <w:pPr>
        <w:pStyle w:val="a"/>
        <w:rPr>
          <w:rFonts w:hint="cs"/>
          <w:rtl/>
        </w:rPr>
      </w:pPr>
    </w:p>
    <w:p w14:paraId="4A297CCA" w14:textId="77777777" w:rsidR="00000000" w:rsidRDefault="00B6587A">
      <w:pPr>
        <w:pStyle w:val="a"/>
        <w:rPr>
          <w:rFonts w:hint="cs"/>
          <w:rtl/>
        </w:rPr>
      </w:pPr>
      <w:r>
        <w:rPr>
          <w:rFonts w:hint="cs"/>
          <w:rtl/>
        </w:rPr>
        <w:t>למה אני לא מדבר? לא הבנתי עד עכשיו.</w:t>
      </w:r>
    </w:p>
    <w:p w14:paraId="34A51EDC" w14:textId="77777777" w:rsidR="00000000" w:rsidRDefault="00B6587A">
      <w:pPr>
        <w:pStyle w:val="a"/>
        <w:rPr>
          <w:rFonts w:hint="cs"/>
          <w:rtl/>
        </w:rPr>
      </w:pPr>
    </w:p>
    <w:p w14:paraId="3D9DB0B8" w14:textId="77777777" w:rsidR="00000000" w:rsidRDefault="00B6587A">
      <w:pPr>
        <w:pStyle w:val="ad"/>
        <w:rPr>
          <w:rtl/>
        </w:rPr>
      </w:pPr>
      <w:r>
        <w:rPr>
          <w:rtl/>
        </w:rPr>
        <w:t xml:space="preserve">היו"ר </w:t>
      </w:r>
      <w:r>
        <w:rPr>
          <w:rFonts w:hint="cs"/>
          <w:rtl/>
        </w:rPr>
        <w:t>מוחמד ברכה</w:t>
      </w:r>
      <w:r>
        <w:rPr>
          <w:rtl/>
        </w:rPr>
        <w:t>:</w:t>
      </w:r>
    </w:p>
    <w:p w14:paraId="659151AB" w14:textId="77777777" w:rsidR="00000000" w:rsidRDefault="00B6587A">
      <w:pPr>
        <w:pStyle w:val="a"/>
        <w:rPr>
          <w:rtl/>
        </w:rPr>
      </w:pPr>
    </w:p>
    <w:p w14:paraId="12F6EA43" w14:textId="77777777" w:rsidR="00000000" w:rsidRDefault="00B6587A">
      <w:pPr>
        <w:pStyle w:val="a"/>
        <w:rPr>
          <w:rFonts w:hint="cs"/>
          <w:rtl/>
        </w:rPr>
      </w:pPr>
      <w:r>
        <w:rPr>
          <w:rFonts w:hint="cs"/>
          <w:rtl/>
        </w:rPr>
        <w:t>אני מוכן לתת לך, אבל אני לא אשבור את המלה של היושב-ראש, אתה הרי יודע.</w:t>
      </w:r>
    </w:p>
    <w:p w14:paraId="2585B75A" w14:textId="77777777" w:rsidR="00000000" w:rsidRDefault="00B6587A">
      <w:pPr>
        <w:pStyle w:val="a"/>
        <w:rPr>
          <w:rFonts w:hint="cs"/>
          <w:rtl/>
        </w:rPr>
      </w:pPr>
    </w:p>
    <w:p w14:paraId="15D7B537" w14:textId="77777777" w:rsidR="00000000" w:rsidRDefault="00B6587A">
      <w:pPr>
        <w:pStyle w:val="ac"/>
        <w:rPr>
          <w:rtl/>
        </w:rPr>
      </w:pPr>
      <w:r>
        <w:rPr>
          <w:rFonts w:hint="eastAsia"/>
          <w:rtl/>
        </w:rPr>
        <w:t>משה</w:t>
      </w:r>
      <w:r>
        <w:rPr>
          <w:rtl/>
        </w:rPr>
        <w:t xml:space="preserve"> גפני (יהדות התורה):</w:t>
      </w:r>
    </w:p>
    <w:p w14:paraId="0F4FB754" w14:textId="77777777" w:rsidR="00000000" w:rsidRDefault="00B6587A">
      <w:pPr>
        <w:pStyle w:val="a"/>
        <w:rPr>
          <w:rFonts w:hint="cs"/>
          <w:rtl/>
        </w:rPr>
      </w:pPr>
    </w:p>
    <w:p w14:paraId="0038DBC6" w14:textId="77777777" w:rsidR="00000000" w:rsidRDefault="00B6587A">
      <w:pPr>
        <w:pStyle w:val="a"/>
        <w:rPr>
          <w:rFonts w:hint="cs"/>
          <w:rtl/>
        </w:rPr>
      </w:pPr>
      <w:r>
        <w:rPr>
          <w:rFonts w:hint="cs"/>
          <w:rtl/>
        </w:rPr>
        <w:t>יש פריווילגי</w:t>
      </w:r>
      <w:r>
        <w:rPr>
          <w:rFonts w:hint="cs"/>
          <w:rtl/>
        </w:rPr>
        <w:t>ה ליושב-ראש הקואליציה? אם יש פריווילגיה ליושב-ראש הקואליציה, צריך לתת לטומי לפיד לדבר, הוא מנהל את הממשלה הזאת.</w:t>
      </w:r>
    </w:p>
    <w:p w14:paraId="2053EEA2" w14:textId="77777777" w:rsidR="00000000" w:rsidRDefault="00B6587A">
      <w:pPr>
        <w:pStyle w:val="a"/>
        <w:rPr>
          <w:rFonts w:hint="cs"/>
          <w:rtl/>
        </w:rPr>
      </w:pPr>
    </w:p>
    <w:p w14:paraId="4EF67D11" w14:textId="77777777" w:rsidR="00000000" w:rsidRDefault="00B6587A">
      <w:pPr>
        <w:pStyle w:val="ad"/>
        <w:rPr>
          <w:rtl/>
        </w:rPr>
      </w:pPr>
      <w:r>
        <w:rPr>
          <w:rtl/>
        </w:rPr>
        <w:t xml:space="preserve">היו"ר </w:t>
      </w:r>
      <w:r>
        <w:rPr>
          <w:rFonts w:hint="cs"/>
          <w:rtl/>
        </w:rPr>
        <w:t>מוחמד ברכה</w:t>
      </w:r>
      <w:r>
        <w:rPr>
          <w:rtl/>
        </w:rPr>
        <w:t>:</w:t>
      </w:r>
    </w:p>
    <w:p w14:paraId="6128D096" w14:textId="77777777" w:rsidR="00000000" w:rsidRDefault="00B6587A">
      <w:pPr>
        <w:pStyle w:val="a"/>
        <w:rPr>
          <w:rtl/>
        </w:rPr>
      </w:pPr>
    </w:p>
    <w:p w14:paraId="75D6FB68" w14:textId="77777777" w:rsidR="00000000" w:rsidRDefault="00B6587A">
      <w:pPr>
        <w:pStyle w:val="a"/>
        <w:rPr>
          <w:rFonts w:hint="cs"/>
          <w:rtl/>
        </w:rPr>
      </w:pPr>
      <w:r>
        <w:rPr>
          <w:rFonts w:hint="cs"/>
          <w:rtl/>
        </w:rPr>
        <w:t>הוא ברשימה.</w:t>
      </w:r>
    </w:p>
    <w:p w14:paraId="5377BAB8" w14:textId="77777777" w:rsidR="00000000" w:rsidRDefault="00B6587A">
      <w:pPr>
        <w:pStyle w:val="a"/>
        <w:rPr>
          <w:rFonts w:hint="cs"/>
          <w:rtl/>
        </w:rPr>
      </w:pPr>
    </w:p>
    <w:p w14:paraId="3342FB16" w14:textId="77777777" w:rsidR="00000000" w:rsidRDefault="00B6587A">
      <w:pPr>
        <w:pStyle w:val="ac"/>
        <w:rPr>
          <w:rtl/>
        </w:rPr>
      </w:pPr>
      <w:r>
        <w:rPr>
          <w:rFonts w:hint="eastAsia"/>
          <w:rtl/>
        </w:rPr>
        <w:t>משה</w:t>
      </w:r>
      <w:r>
        <w:rPr>
          <w:rtl/>
        </w:rPr>
        <w:t xml:space="preserve"> גפני (יהדות התורה):</w:t>
      </w:r>
    </w:p>
    <w:p w14:paraId="2BA75775" w14:textId="77777777" w:rsidR="00000000" w:rsidRDefault="00B6587A">
      <w:pPr>
        <w:pStyle w:val="a"/>
        <w:rPr>
          <w:rFonts w:hint="cs"/>
          <w:rtl/>
        </w:rPr>
      </w:pPr>
    </w:p>
    <w:p w14:paraId="4DD2DC86" w14:textId="77777777" w:rsidR="00000000" w:rsidRDefault="00B6587A">
      <w:pPr>
        <w:pStyle w:val="a"/>
        <w:rPr>
          <w:rFonts w:hint="cs"/>
          <w:rtl/>
        </w:rPr>
      </w:pPr>
      <w:r>
        <w:rPr>
          <w:rFonts w:hint="cs"/>
          <w:rtl/>
        </w:rPr>
        <w:t>צריך לתת לו, לא לגדעון סער. הליכוד לא קיים, טומי לפיד, שידבר.</w:t>
      </w:r>
    </w:p>
    <w:p w14:paraId="2D62E349" w14:textId="77777777" w:rsidR="00000000" w:rsidRDefault="00B6587A">
      <w:pPr>
        <w:pStyle w:val="a"/>
        <w:rPr>
          <w:rFonts w:hint="cs"/>
          <w:rtl/>
        </w:rPr>
      </w:pPr>
    </w:p>
    <w:p w14:paraId="45B642DB" w14:textId="77777777" w:rsidR="00000000" w:rsidRDefault="00B6587A">
      <w:pPr>
        <w:pStyle w:val="ad"/>
        <w:rPr>
          <w:rtl/>
        </w:rPr>
      </w:pPr>
      <w:r>
        <w:rPr>
          <w:rtl/>
        </w:rPr>
        <w:t xml:space="preserve">היו"ר </w:t>
      </w:r>
      <w:r>
        <w:rPr>
          <w:rFonts w:hint="cs"/>
          <w:rtl/>
        </w:rPr>
        <w:t>מוחמד ברכה</w:t>
      </w:r>
      <w:r>
        <w:rPr>
          <w:rtl/>
        </w:rPr>
        <w:t>:</w:t>
      </w:r>
    </w:p>
    <w:p w14:paraId="7C2FB581" w14:textId="77777777" w:rsidR="00000000" w:rsidRDefault="00B6587A">
      <w:pPr>
        <w:pStyle w:val="a"/>
        <w:rPr>
          <w:rtl/>
        </w:rPr>
      </w:pPr>
    </w:p>
    <w:p w14:paraId="4D530FEC" w14:textId="77777777" w:rsidR="00000000" w:rsidRDefault="00B6587A">
      <w:pPr>
        <w:pStyle w:val="a"/>
        <w:rPr>
          <w:rFonts w:hint="cs"/>
          <w:rtl/>
        </w:rPr>
      </w:pPr>
      <w:r>
        <w:rPr>
          <w:rFonts w:hint="cs"/>
          <w:rtl/>
        </w:rPr>
        <w:t>תודה</w:t>
      </w:r>
      <w:r>
        <w:rPr>
          <w:rFonts w:hint="cs"/>
          <w:rtl/>
        </w:rPr>
        <w:t>. בבקשה, חבר הכנסת סער.</w:t>
      </w:r>
    </w:p>
    <w:p w14:paraId="0696A688" w14:textId="77777777" w:rsidR="00000000" w:rsidRDefault="00B6587A">
      <w:pPr>
        <w:pStyle w:val="ac"/>
        <w:rPr>
          <w:rtl/>
        </w:rPr>
      </w:pPr>
    </w:p>
    <w:p w14:paraId="5C7F620E" w14:textId="77777777" w:rsidR="00000000" w:rsidRDefault="00B6587A">
      <w:pPr>
        <w:pStyle w:val="ac"/>
        <w:rPr>
          <w:rtl/>
        </w:rPr>
      </w:pPr>
      <w:r>
        <w:rPr>
          <w:rFonts w:hint="eastAsia"/>
          <w:rtl/>
        </w:rPr>
        <w:t>משה</w:t>
      </w:r>
      <w:r>
        <w:rPr>
          <w:rtl/>
        </w:rPr>
        <w:t xml:space="preserve"> גפני (יהדות התורה):</w:t>
      </w:r>
    </w:p>
    <w:p w14:paraId="1DE1AB33" w14:textId="77777777" w:rsidR="00000000" w:rsidRDefault="00B6587A">
      <w:pPr>
        <w:pStyle w:val="a"/>
        <w:rPr>
          <w:rFonts w:hint="cs"/>
          <w:rtl/>
        </w:rPr>
      </w:pPr>
    </w:p>
    <w:p w14:paraId="75717D85" w14:textId="77777777" w:rsidR="00000000" w:rsidRDefault="00B6587A">
      <w:pPr>
        <w:pStyle w:val="a"/>
        <w:rPr>
          <w:rFonts w:hint="cs"/>
          <w:rtl/>
        </w:rPr>
      </w:pPr>
      <w:r>
        <w:rPr>
          <w:rFonts w:hint="cs"/>
          <w:rtl/>
        </w:rPr>
        <w:t>אני רוצה לדבר, אני לא מבין למה לא.</w:t>
      </w:r>
    </w:p>
    <w:p w14:paraId="1DE947C9" w14:textId="77777777" w:rsidR="00000000" w:rsidRDefault="00B6587A">
      <w:pPr>
        <w:pStyle w:val="a"/>
        <w:rPr>
          <w:rFonts w:hint="cs"/>
          <w:rtl/>
        </w:rPr>
      </w:pPr>
    </w:p>
    <w:p w14:paraId="1973B639" w14:textId="77777777" w:rsidR="00000000" w:rsidRDefault="00B6587A">
      <w:pPr>
        <w:pStyle w:val="ac"/>
        <w:rPr>
          <w:rtl/>
        </w:rPr>
      </w:pPr>
      <w:r>
        <w:rPr>
          <w:rFonts w:hint="eastAsia"/>
          <w:rtl/>
        </w:rPr>
        <w:t>עבד</w:t>
      </w:r>
      <w:r>
        <w:rPr>
          <w:rtl/>
        </w:rPr>
        <w:t>-אלמאלכ דהאמשה (רע"ם):</w:t>
      </w:r>
    </w:p>
    <w:p w14:paraId="07227823" w14:textId="77777777" w:rsidR="00000000" w:rsidRDefault="00B6587A">
      <w:pPr>
        <w:pStyle w:val="a"/>
        <w:rPr>
          <w:rFonts w:hint="cs"/>
          <w:rtl/>
        </w:rPr>
      </w:pPr>
    </w:p>
    <w:p w14:paraId="50677882" w14:textId="77777777" w:rsidR="00000000" w:rsidRDefault="00B6587A">
      <w:pPr>
        <w:pStyle w:val="a"/>
        <w:rPr>
          <w:rFonts w:hint="cs"/>
          <w:rtl/>
        </w:rPr>
      </w:pPr>
      <w:r>
        <w:rPr>
          <w:rFonts w:hint="cs"/>
          <w:rtl/>
        </w:rPr>
        <w:t>מספיק שהמפד"ל - - -</w:t>
      </w:r>
    </w:p>
    <w:p w14:paraId="2C86E9FF" w14:textId="77777777" w:rsidR="00000000" w:rsidRDefault="00B6587A">
      <w:pPr>
        <w:pStyle w:val="a"/>
        <w:rPr>
          <w:rFonts w:hint="cs"/>
          <w:rtl/>
        </w:rPr>
      </w:pPr>
    </w:p>
    <w:p w14:paraId="4ECB9C26" w14:textId="77777777" w:rsidR="00000000" w:rsidRDefault="00B6587A">
      <w:pPr>
        <w:pStyle w:val="ac"/>
        <w:rPr>
          <w:rtl/>
        </w:rPr>
      </w:pPr>
      <w:r>
        <w:rPr>
          <w:rFonts w:hint="eastAsia"/>
          <w:rtl/>
        </w:rPr>
        <w:t>משה</w:t>
      </w:r>
      <w:r>
        <w:rPr>
          <w:rtl/>
        </w:rPr>
        <w:t xml:space="preserve"> גפני (יהדות התורה):</w:t>
      </w:r>
    </w:p>
    <w:p w14:paraId="743246B4" w14:textId="77777777" w:rsidR="00000000" w:rsidRDefault="00B6587A">
      <w:pPr>
        <w:pStyle w:val="a"/>
        <w:rPr>
          <w:rFonts w:hint="cs"/>
          <w:rtl/>
        </w:rPr>
      </w:pPr>
    </w:p>
    <w:p w14:paraId="47CF4C9E" w14:textId="77777777" w:rsidR="00000000" w:rsidRDefault="00B6587A">
      <w:pPr>
        <w:pStyle w:val="a"/>
        <w:rPr>
          <w:rFonts w:hint="cs"/>
          <w:rtl/>
        </w:rPr>
      </w:pPr>
      <w:r>
        <w:rPr>
          <w:rFonts w:hint="cs"/>
          <w:rtl/>
        </w:rPr>
        <w:t>המפד"ל זה לא רציני. גם הליכוד לא רציני.</w:t>
      </w:r>
    </w:p>
    <w:p w14:paraId="76BB3285" w14:textId="77777777" w:rsidR="00000000" w:rsidRDefault="00B6587A">
      <w:pPr>
        <w:pStyle w:val="a"/>
        <w:rPr>
          <w:rFonts w:hint="cs"/>
          <w:rtl/>
        </w:rPr>
      </w:pPr>
    </w:p>
    <w:p w14:paraId="068E1274" w14:textId="77777777" w:rsidR="00000000" w:rsidRDefault="00B6587A">
      <w:pPr>
        <w:pStyle w:val="Speaker"/>
        <w:rPr>
          <w:rtl/>
        </w:rPr>
      </w:pPr>
      <w:bookmarkStart w:id="389" w:name="FS000001027T09_10_2003_16_44_46"/>
      <w:bookmarkEnd w:id="389"/>
      <w:r>
        <w:rPr>
          <w:rFonts w:hint="eastAsia"/>
          <w:rtl/>
        </w:rPr>
        <w:t>גדעון</w:t>
      </w:r>
      <w:r>
        <w:rPr>
          <w:rtl/>
        </w:rPr>
        <w:t xml:space="preserve"> סער (הליכוד):</w:t>
      </w:r>
    </w:p>
    <w:p w14:paraId="1366A29E" w14:textId="77777777" w:rsidR="00000000" w:rsidRDefault="00B6587A">
      <w:pPr>
        <w:pStyle w:val="a"/>
        <w:rPr>
          <w:rFonts w:hint="cs"/>
          <w:rtl/>
        </w:rPr>
      </w:pPr>
    </w:p>
    <w:p w14:paraId="63793CE5" w14:textId="77777777" w:rsidR="00000000" w:rsidRDefault="00B6587A">
      <w:pPr>
        <w:pStyle w:val="a"/>
        <w:rPr>
          <w:rFonts w:hint="cs"/>
          <w:rtl/>
        </w:rPr>
      </w:pPr>
      <w:r>
        <w:rPr>
          <w:rFonts w:hint="cs"/>
          <w:rtl/>
        </w:rPr>
        <w:t>אדוני היושב-ראש, כנסת נכבדה - -</w:t>
      </w:r>
    </w:p>
    <w:p w14:paraId="3D22118E" w14:textId="77777777" w:rsidR="00000000" w:rsidRDefault="00B6587A">
      <w:pPr>
        <w:pStyle w:val="a"/>
        <w:rPr>
          <w:rFonts w:hint="cs"/>
          <w:rtl/>
        </w:rPr>
      </w:pPr>
    </w:p>
    <w:p w14:paraId="5F0851CC" w14:textId="77777777" w:rsidR="00000000" w:rsidRDefault="00B6587A">
      <w:pPr>
        <w:pStyle w:val="ac"/>
        <w:rPr>
          <w:rtl/>
        </w:rPr>
      </w:pPr>
      <w:r>
        <w:rPr>
          <w:rFonts w:hint="eastAsia"/>
          <w:rtl/>
        </w:rPr>
        <w:t>את</w:t>
      </w:r>
      <w:r>
        <w:rPr>
          <w:rFonts w:hint="eastAsia"/>
          <w:rtl/>
        </w:rPr>
        <w:t>י</w:t>
      </w:r>
      <w:r>
        <w:rPr>
          <w:rtl/>
        </w:rPr>
        <w:t xml:space="preserve"> לבני (שינוי):</w:t>
      </w:r>
    </w:p>
    <w:p w14:paraId="5D36D773" w14:textId="77777777" w:rsidR="00000000" w:rsidRDefault="00B6587A">
      <w:pPr>
        <w:pStyle w:val="a"/>
        <w:rPr>
          <w:rFonts w:hint="cs"/>
          <w:rtl/>
        </w:rPr>
      </w:pPr>
    </w:p>
    <w:p w14:paraId="1BF4368A" w14:textId="77777777" w:rsidR="00000000" w:rsidRDefault="00B6587A">
      <w:pPr>
        <w:pStyle w:val="a"/>
        <w:rPr>
          <w:rFonts w:hint="cs"/>
          <w:rtl/>
        </w:rPr>
      </w:pPr>
      <w:r>
        <w:rPr>
          <w:rFonts w:hint="cs"/>
          <w:rtl/>
        </w:rPr>
        <w:t>שינוי זו מפלגה רצינית.</w:t>
      </w:r>
    </w:p>
    <w:p w14:paraId="02DD04DC" w14:textId="77777777" w:rsidR="00000000" w:rsidRDefault="00B6587A">
      <w:pPr>
        <w:pStyle w:val="a"/>
        <w:rPr>
          <w:rFonts w:hint="cs"/>
          <w:rtl/>
        </w:rPr>
      </w:pPr>
    </w:p>
    <w:p w14:paraId="74100C4A" w14:textId="77777777" w:rsidR="00000000" w:rsidRDefault="00B6587A">
      <w:pPr>
        <w:pStyle w:val="SpeakerCon"/>
        <w:rPr>
          <w:rtl/>
        </w:rPr>
      </w:pPr>
      <w:bookmarkStart w:id="390" w:name="FS000001027T09_10_2003_16_45_11C"/>
      <w:bookmarkEnd w:id="390"/>
      <w:r>
        <w:rPr>
          <w:rtl/>
        </w:rPr>
        <w:t>גדעון סער (הליכוד):</w:t>
      </w:r>
    </w:p>
    <w:p w14:paraId="26B45EB5" w14:textId="77777777" w:rsidR="00000000" w:rsidRDefault="00B6587A">
      <w:pPr>
        <w:pStyle w:val="a"/>
        <w:rPr>
          <w:rtl/>
        </w:rPr>
      </w:pPr>
    </w:p>
    <w:p w14:paraId="70A21ED7" w14:textId="77777777" w:rsidR="00000000" w:rsidRDefault="00B6587A">
      <w:pPr>
        <w:pStyle w:val="a"/>
        <w:rPr>
          <w:rFonts w:hint="cs"/>
          <w:rtl/>
        </w:rPr>
      </w:pPr>
      <w:r>
        <w:rPr>
          <w:rFonts w:hint="cs"/>
          <w:rtl/>
        </w:rPr>
        <w:t>- - שמעתי כאן את חבר הכנסת דהאמשה.</w:t>
      </w:r>
    </w:p>
    <w:p w14:paraId="16861D30" w14:textId="77777777" w:rsidR="00000000" w:rsidRDefault="00B6587A">
      <w:pPr>
        <w:pStyle w:val="a"/>
        <w:rPr>
          <w:rFonts w:hint="cs"/>
          <w:rtl/>
        </w:rPr>
      </w:pPr>
    </w:p>
    <w:p w14:paraId="321A7050" w14:textId="77777777" w:rsidR="00000000" w:rsidRDefault="00B6587A">
      <w:pPr>
        <w:pStyle w:val="ac"/>
        <w:rPr>
          <w:rtl/>
        </w:rPr>
      </w:pPr>
      <w:r>
        <w:rPr>
          <w:rFonts w:hint="eastAsia"/>
          <w:rtl/>
        </w:rPr>
        <w:t>משה</w:t>
      </w:r>
      <w:r>
        <w:rPr>
          <w:rtl/>
        </w:rPr>
        <w:t xml:space="preserve"> גפני (יהדות התורה):</w:t>
      </w:r>
    </w:p>
    <w:p w14:paraId="3B53778B" w14:textId="77777777" w:rsidR="00000000" w:rsidRDefault="00B6587A">
      <w:pPr>
        <w:pStyle w:val="a"/>
        <w:rPr>
          <w:rFonts w:hint="cs"/>
          <w:rtl/>
        </w:rPr>
      </w:pPr>
    </w:p>
    <w:p w14:paraId="0C1DD81B" w14:textId="77777777" w:rsidR="00000000" w:rsidRDefault="00B6587A">
      <w:pPr>
        <w:pStyle w:val="a"/>
        <w:rPr>
          <w:rFonts w:hint="cs"/>
          <w:rtl/>
        </w:rPr>
      </w:pPr>
      <w:r>
        <w:rPr>
          <w:rFonts w:hint="cs"/>
          <w:rtl/>
        </w:rPr>
        <w:t>שינוי זה נכון לכמה ימים.</w:t>
      </w:r>
    </w:p>
    <w:p w14:paraId="6FF837A8" w14:textId="77777777" w:rsidR="00000000" w:rsidRDefault="00B6587A">
      <w:pPr>
        <w:pStyle w:val="a"/>
        <w:rPr>
          <w:rFonts w:hint="cs"/>
          <w:rtl/>
        </w:rPr>
      </w:pPr>
    </w:p>
    <w:p w14:paraId="207C1C8C" w14:textId="77777777" w:rsidR="00000000" w:rsidRDefault="00B6587A">
      <w:pPr>
        <w:pStyle w:val="ac"/>
        <w:rPr>
          <w:rtl/>
        </w:rPr>
      </w:pPr>
      <w:r>
        <w:rPr>
          <w:rFonts w:hint="eastAsia"/>
          <w:rtl/>
        </w:rPr>
        <w:t>אתי</w:t>
      </w:r>
      <w:r>
        <w:rPr>
          <w:rtl/>
        </w:rPr>
        <w:t xml:space="preserve"> לבני (שינוי):</w:t>
      </w:r>
    </w:p>
    <w:p w14:paraId="545FEBB8" w14:textId="77777777" w:rsidR="00000000" w:rsidRDefault="00B6587A">
      <w:pPr>
        <w:pStyle w:val="a"/>
        <w:rPr>
          <w:rFonts w:hint="cs"/>
          <w:rtl/>
        </w:rPr>
      </w:pPr>
    </w:p>
    <w:p w14:paraId="7EE2C8E8" w14:textId="77777777" w:rsidR="00000000" w:rsidRDefault="00B6587A">
      <w:pPr>
        <w:pStyle w:val="a"/>
        <w:rPr>
          <w:rFonts w:hint="cs"/>
          <w:rtl/>
        </w:rPr>
      </w:pPr>
      <w:r>
        <w:rPr>
          <w:rFonts w:hint="cs"/>
          <w:rtl/>
        </w:rPr>
        <w:t>איך אתה יודע?</w:t>
      </w:r>
    </w:p>
    <w:p w14:paraId="5D426F08" w14:textId="77777777" w:rsidR="00000000" w:rsidRDefault="00B6587A">
      <w:pPr>
        <w:pStyle w:val="a"/>
        <w:rPr>
          <w:rFonts w:hint="cs"/>
          <w:rtl/>
        </w:rPr>
      </w:pPr>
    </w:p>
    <w:p w14:paraId="58AA5E65" w14:textId="77777777" w:rsidR="00000000" w:rsidRDefault="00B6587A">
      <w:pPr>
        <w:pStyle w:val="SpeakerCon"/>
        <w:rPr>
          <w:rtl/>
        </w:rPr>
      </w:pPr>
      <w:bookmarkStart w:id="391" w:name="FS000001027T09_10_2003_16_45_33C"/>
      <w:bookmarkEnd w:id="391"/>
      <w:r>
        <w:rPr>
          <w:rtl/>
        </w:rPr>
        <w:t>גדעון סער (הליכוד):</w:t>
      </w:r>
    </w:p>
    <w:p w14:paraId="1AF43664" w14:textId="77777777" w:rsidR="00000000" w:rsidRDefault="00B6587A">
      <w:pPr>
        <w:pStyle w:val="a"/>
        <w:rPr>
          <w:rtl/>
        </w:rPr>
      </w:pPr>
    </w:p>
    <w:p w14:paraId="25D74ACF" w14:textId="77777777" w:rsidR="00000000" w:rsidRDefault="00B6587A">
      <w:pPr>
        <w:pStyle w:val="a"/>
        <w:rPr>
          <w:rFonts w:hint="cs"/>
          <w:rtl/>
        </w:rPr>
      </w:pPr>
      <w:r>
        <w:rPr>
          <w:rFonts w:hint="cs"/>
          <w:rtl/>
        </w:rPr>
        <w:t>אדוני היושב-ראש, אני מבקש.</w:t>
      </w:r>
    </w:p>
    <w:p w14:paraId="4F5DAEAE" w14:textId="77777777" w:rsidR="00000000" w:rsidRDefault="00B6587A">
      <w:pPr>
        <w:pStyle w:val="a"/>
        <w:rPr>
          <w:rFonts w:hint="cs"/>
          <w:rtl/>
        </w:rPr>
      </w:pPr>
    </w:p>
    <w:p w14:paraId="58032DFD" w14:textId="77777777" w:rsidR="00000000" w:rsidRDefault="00B6587A">
      <w:pPr>
        <w:pStyle w:val="ad"/>
        <w:rPr>
          <w:rtl/>
        </w:rPr>
      </w:pPr>
      <w:r>
        <w:rPr>
          <w:rtl/>
        </w:rPr>
        <w:t xml:space="preserve">היו"ר </w:t>
      </w:r>
      <w:r>
        <w:rPr>
          <w:rFonts w:hint="cs"/>
          <w:rtl/>
        </w:rPr>
        <w:t>מוחמד ברכה</w:t>
      </w:r>
      <w:r>
        <w:rPr>
          <w:rtl/>
        </w:rPr>
        <w:t>:</w:t>
      </w:r>
    </w:p>
    <w:p w14:paraId="0D082884" w14:textId="77777777" w:rsidR="00000000" w:rsidRDefault="00B6587A">
      <w:pPr>
        <w:pStyle w:val="a"/>
        <w:rPr>
          <w:rtl/>
        </w:rPr>
      </w:pPr>
    </w:p>
    <w:p w14:paraId="0D070F1F" w14:textId="77777777" w:rsidR="00000000" w:rsidRDefault="00B6587A">
      <w:pPr>
        <w:pStyle w:val="a"/>
        <w:rPr>
          <w:rFonts w:hint="cs"/>
          <w:rtl/>
        </w:rPr>
      </w:pPr>
      <w:r>
        <w:rPr>
          <w:rFonts w:hint="cs"/>
          <w:rtl/>
        </w:rPr>
        <w:t>רבותי</w:t>
      </w:r>
      <w:r>
        <w:rPr>
          <w:rFonts w:hint="cs"/>
          <w:rtl/>
        </w:rPr>
        <w:t>, הפרק הזה הסתיים. תודה.</w:t>
      </w:r>
    </w:p>
    <w:p w14:paraId="62DBD075" w14:textId="77777777" w:rsidR="00000000" w:rsidRDefault="00B6587A">
      <w:pPr>
        <w:pStyle w:val="a"/>
        <w:rPr>
          <w:rFonts w:hint="cs"/>
          <w:rtl/>
        </w:rPr>
      </w:pPr>
    </w:p>
    <w:p w14:paraId="25D8FB30" w14:textId="77777777" w:rsidR="00000000" w:rsidRDefault="00B6587A">
      <w:pPr>
        <w:pStyle w:val="SpeakerCon"/>
        <w:rPr>
          <w:rtl/>
        </w:rPr>
      </w:pPr>
      <w:bookmarkStart w:id="392" w:name="FS000001027T09_10_2003_16_45_54C"/>
      <w:bookmarkEnd w:id="392"/>
      <w:r>
        <w:rPr>
          <w:rtl/>
        </w:rPr>
        <w:t>גדעון סער (הליכוד):</w:t>
      </w:r>
    </w:p>
    <w:p w14:paraId="10291C62" w14:textId="77777777" w:rsidR="00000000" w:rsidRDefault="00B6587A">
      <w:pPr>
        <w:pStyle w:val="a"/>
        <w:rPr>
          <w:rtl/>
        </w:rPr>
      </w:pPr>
    </w:p>
    <w:p w14:paraId="14329B12" w14:textId="77777777" w:rsidR="00000000" w:rsidRDefault="00B6587A">
      <w:pPr>
        <w:pStyle w:val="a"/>
        <w:rPr>
          <w:rFonts w:hint="cs"/>
          <w:rtl/>
        </w:rPr>
      </w:pPr>
      <w:r>
        <w:rPr>
          <w:rFonts w:hint="cs"/>
          <w:rtl/>
        </w:rPr>
        <w:t>שמעתי כאן, אדוני היושב-ראש - - -</w:t>
      </w:r>
    </w:p>
    <w:p w14:paraId="7473AF3E" w14:textId="77777777" w:rsidR="00000000" w:rsidRDefault="00B6587A">
      <w:pPr>
        <w:pStyle w:val="a"/>
        <w:rPr>
          <w:rFonts w:hint="cs"/>
          <w:rtl/>
        </w:rPr>
      </w:pPr>
    </w:p>
    <w:p w14:paraId="1516D616" w14:textId="77777777" w:rsidR="00000000" w:rsidRDefault="00B6587A">
      <w:pPr>
        <w:pStyle w:val="ac"/>
        <w:rPr>
          <w:rtl/>
        </w:rPr>
      </w:pPr>
      <w:r>
        <w:rPr>
          <w:rFonts w:hint="eastAsia"/>
          <w:rtl/>
        </w:rPr>
        <w:t>משה</w:t>
      </w:r>
      <w:r>
        <w:rPr>
          <w:rtl/>
        </w:rPr>
        <w:t xml:space="preserve"> גפני (יהדות התורה):</w:t>
      </w:r>
    </w:p>
    <w:p w14:paraId="281FC783" w14:textId="77777777" w:rsidR="00000000" w:rsidRDefault="00B6587A">
      <w:pPr>
        <w:pStyle w:val="a"/>
        <w:rPr>
          <w:rFonts w:hint="cs"/>
          <w:rtl/>
        </w:rPr>
      </w:pPr>
    </w:p>
    <w:p w14:paraId="6635A4EF" w14:textId="77777777" w:rsidR="00000000" w:rsidRDefault="00B6587A">
      <w:pPr>
        <w:pStyle w:val="a"/>
        <w:rPr>
          <w:rFonts w:hint="cs"/>
          <w:rtl/>
        </w:rPr>
      </w:pPr>
      <w:r>
        <w:rPr>
          <w:rFonts w:hint="cs"/>
          <w:rtl/>
        </w:rPr>
        <w:t>למה היושב-ראש נותן ליושב-ראש הקואליציה ולא לחברי האופוזיציה?</w:t>
      </w:r>
    </w:p>
    <w:p w14:paraId="33055571" w14:textId="77777777" w:rsidR="00000000" w:rsidRDefault="00B6587A">
      <w:pPr>
        <w:pStyle w:val="ad"/>
        <w:rPr>
          <w:rFonts w:hint="cs"/>
          <w:rtl/>
        </w:rPr>
      </w:pPr>
    </w:p>
    <w:p w14:paraId="6EABAA1D" w14:textId="77777777" w:rsidR="00000000" w:rsidRDefault="00B6587A">
      <w:pPr>
        <w:pStyle w:val="ad"/>
        <w:rPr>
          <w:rtl/>
        </w:rPr>
      </w:pPr>
      <w:r>
        <w:rPr>
          <w:rtl/>
        </w:rPr>
        <w:t>היו"ר ראובן ריבלין:</w:t>
      </w:r>
    </w:p>
    <w:p w14:paraId="4AAA011D" w14:textId="77777777" w:rsidR="00000000" w:rsidRDefault="00B6587A">
      <w:pPr>
        <w:pStyle w:val="a"/>
        <w:rPr>
          <w:rtl/>
        </w:rPr>
      </w:pPr>
    </w:p>
    <w:p w14:paraId="76F982A2" w14:textId="77777777" w:rsidR="00000000" w:rsidRDefault="00B6587A">
      <w:pPr>
        <w:pStyle w:val="a"/>
        <w:rPr>
          <w:rFonts w:hint="cs"/>
          <w:rtl/>
        </w:rPr>
      </w:pPr>
      <w:r>
        <w:rPr>
          <w:rFonts w:hint="cs"/>
          <w:rtl/>
        </w:rPr>
        <w:t>משום שיושב-ראש הקואליציה, אדוני חבר הכנסת גפני, רשום אחרון, והוא במ</w:t>
      </w:r>
      <w:r>
        <w:rPr>
          <w:rFonts w:hint="cs"/>
          <w:rtl/>
        </w:rPr>
        <w:t>ועדו נמצא פה. אדוני, בזמן שקראו בשמו, לא היה כאן.</w:t>
      </w:r>
    </w:p>
    <w:p w14:paraId="5D157D88" w14:textId="77777777" w:rsidR="00000000" w:rsidRDefault="00B6587A">
      <w:pPr>
        <w:pStyle w:val="a"/>
        <w:rPr>
          <w:rFonts w:hint="cs"/>
          <w:rtl/>
        </w:rPr>
      </w:pPr>
    </w:p>
    <w:p w14:paraId="1C7DADD7" w14:textId="77777777" w:rsidR="00000000" w:rsidRDefault="00B6587A">
      <w:pPr>
        <w:pStyle w:val="ac"/>
        <w:rPr>
          <w:rtl/>
        </w:rPr>
      </w:pPr>
      <w:r>
        <w:rPr>
          <w:rFonts w:hint="eastAsia"/>
          <w:rtl/>
        </w:rPr>
        <w:t>ג</w:t>
      </w:r>
      <w:r>
        <w:rPr>
          <w:rtl/>
        </w:rPr>
        <w:t>'מאל זחאלקה (בל"ד):</w:t>
      </w:r>
    </w:p>
    <w:p w14:paraId="1C82C602" w14:textId="77777777" w:rsidR="00000000" w:rsidRDefault="00B6587A">
      <w:pPr>
        <w:pStyle w:val="a"/>
        <w:rPr>
          <w:rFonts w:hint="cs"/>
          <w:rtl/>
        </w:rPr>
      </w:pPr>
    </w:p>
    <w:p w14:paraId="5FF2F758" w14:textId="77777777" w:rsidR="00000000" w:rsidRDefault="00B6587A">
      <w:pPr>
        <w:pStyle w:val="a"/>
        <w:rPr>
          <w:rFonts w:hint="cs"/>
          <w:rtl/>
        </w:rPr>
      </w:pPr>
      <w:r>
        <w:rPr>
          <w:rFonts w:hint="cs"/>
          <w:rtl/>
        </w:rPr>
        <w:t>איך הוא מצליח תמיד להירשם אחרון?</w:t>
      </w:r>
    </w:p>
    <w:p w14:paraId="0707C2CA" w14:textId="77777777" w:rsidR="00000000" w:rsidRDefault="00B6587A">
      <w:pPr>
        <w:pStyle w:val="a"/>
        <w:rPr>
          <w:rFonts w:hint="cs"/>
          <w:rtl/>
        </w:rPr>
      </w:pPr>
    </w:p>
    <w:p w14:paraId="4FC86E5D" w14:textId="77777777" w:rsidR="00000000" w:rsidRDefault="00B6587A">
      <w:pPr>
        <w:pStyle w:val="ad"/>
        <w:rPr>
          <w:rtl/>
        </w:rPr>
      </w:pPr>
      <w:r>
        <w:rPr>
          <w:rtl/>
        </w:rPr>
        <w:t>היו"ר ראובן ריבלין:</w:t>
      </w:r>
    </w:p>
    <w:p w14:paraId="573EBB5A" w14:textId="77777777" w:rsidR="00000000" w:rsidRDefault="00B6587A">
      <w:pPr>
        <w:pStyle w:val="a"/>
        <w:rPr>
          <w:rtl/>
        </w:rPr>
      </w:pPr>
    </w:p>
    <w:p w14:paraId="1CA6562C" w14:textId="77777777" w:rsidR="00000000" w:rsidRDefault="00B6587A">
      <w:pPr>
        <w:pStyle w:val="a"/>
        <w:rPr>
          <w:rFonts w:hint="cs"/>
          <w:rtl/>
        </w:rPr>
      </w:pPr>
      <w:r>
        <w:rPr>
          <w:rFonts w:hint="cs"/>
          <w:rtl/>
        </w:rPr>
        <w:t>איך חבר הכנסת סער מצליח? זה דבר שאני מוכן לברר ולהודיע לך.</w:t>
      </w:r>
    </w:p>
    <w:p w14:paraId="34448DBB" w14:textId="77777777" w:rsidR="00000000" w:rsidRDefault="00B6587A">
      <w:pPr>
        <w:pStyle w:val="a"/>
        <w:rPr>
          <w:rFonts w:hint="cs"/>
          <w:rtl/>
        </w:rPr>
      </w:pPr>
    </w:p>
    <w:p w14:paraId="44FE1E2B" w14:textId="77777777" w:rsidR="00000000" w:rsidRDefault="00B6587A">
      <w:pPr>
        <w:pStyle w:val="SpeakerCon"/>
        <w:rPr>
          <w:rtl/>
        </w:rPr>
      </w:pPr>
      <w:bookmarkStart w:id="393" w:name="FS000001027T09_10_2003_16_47_45C"/>
      <w:bookmarkEnd w:id="393"/>
      <w:r>
        <w:rPr>
          <w:rtl/>
        </w:rPr>
        <w:t>גדעון סער (הליכוד):</w:t>
      </w:r>
    </w:p>
    <w:p w14:paraId="63D82C4A" w14:textId="77777777" w:rsidR="00000000" w:rsidRDefault="00B6587A">
      <w:pPr>
        <w:pStyle w:val="a"/>
        <w:rPr>
          <w:rtl/>
        </w:rPr>
      </w:pPr>
    </w:p>
    <w:p w14:paraId="7727F676" w14:textId="77777777" w:rsidR="00000000" w:rsidRDefault="00B6587A">
      <w:pPr>
        <w:pStyle w:val="a"/>
        <w:rPr>
          <w:rFonts w:hint="cs"/>
          <w:rtl/>
        </w:rPr>
      </w:pPr>
      <w:r>
        <w:rPr>
          <w:rFonts w:hint="cs"/>
          <w:rtl/>
        </w:rPr>
        <w:t>אני אגיד לך איך: אני מאוד משתדל.</w:t>
      </w:r>
    </w:p>
    <w:p w14:paraId="5326F611" w14:textId="77777777" w:rsidR="00000000" w:rsidRDefault="00B6587A">
      <w:pPr>
        <w:pStyle w:val="a"/>
        <w:rPr>
          <w:rFonts w:hint="cs"/>
          <w:rtl/>
        </w:rPr>
      </w:pPr>
    </w:p>
    <w:p w14:paraId="18BAC4EB" w14:textId="77777777" w:rsidR="00000000" w:rsidRDefault="00B6587A">
      <w:pPr>
        <w:pStyle w:val="ad"/>
        <w:rPr>
          <w:rtl/>
        </w:rPr>
      </w:pPr>
      <w:r>
        <w:rPr>
          <w:rtl/>
        </w:rPr>
        <w:t>היו"ר ראובן ר</w:t>
      </w:r>
      <w:r>
        <w:rPr>
          <w:rtl/>
        </w:rPr>
        <w:t>יבלין:</w:t>
      </w:r>
    </w:p>
    <w:p w14:paraId="50211D93" w14:textId="77777777" w:rsidR="00000000" w:rsidRDefault="00B6587A">
      <w:pPr>
        <w:pStyle w:val="a"/>
        <w:rPr>
          <w:rtl/>
        </w:rPr>
      </w:pPr>
    </w:p>
    <w:p w14:paraId="21785EB4" w14:textId="77777777" w:rsidR="00000000" w:rsidRDefault="00B6587A">
      <w:pPr>
        <w:pStyle w:val="a"/>
        <w:rPr>
          <w:rFonts w:hint="cs"/>
          <w:rtl/>
        </w:rPr>
      </w:pPr>
      <w:r>
        <w:rPr>
          <w:rFonts w:hint="cs"/>
          <w:rtl/>
        </w:rPr>
        <w:t>אני מוכן לברר ולהודיע לך.</w:t>
      </w:r>
    </w:p>
    <w:p w14:paraId="21D5F21D" w14:textId="77777777" w:rsidR="00000000" w:rsidRDefault="00B6587A">
      <w:pPr>
        <w:pStyle w:val="a"/>
        <w:rPr>
          <w:rFonts w:hint="cs"/>
          <w:rtl/>
        </w:rPr>
      </w:pPr>
    </w:p>
    <w:p w14:paraId="27B60A65" w14:textId="77777777" w:rsidR="00000000" w:rsidRDefault="00B6587A">
      <w:pPr>
        <w:pStyle w:val="SpeakerCon"/>
        <w:rPr>
          <w:rtl/>
        </w:rPr>
      </w:pPr>
      <w:bookmarkStart w:id="394" w:name="FS000001027T09_10_2003_16_48_30C"/>
      <w:bookmarkEnd w:id="394"/>
      <w:r>
        <w:rPr>
          <w:rtl/>
        </w:rPr>
        <w:t>גדעון סער (הליכוד):</w:t>
      </w:r>
    </w:p>
    <w:p w14:paraId="0DB97F97" w14:textId="77777777" w:rsidR="00000000" w:rsidRDefault="00B6587A">
      <w:pPr>
        <w:pStyle w:val="a"/>
        <w:rPr>
          <w:rtl/>
        </w:rPr>
      </w:pPr>
    </w:p>
    <w:p w14:paraId="20606E7E" w14:textId="77777777" w:rsidR="00000000" w:rsidRDefault="00B6587A">
      <w:pPr>
        <w:pStyle w:val="a"/>
        <w:rPr>
          <w:rFonts w:hint="cs"/>
          <w:rtl/>
        </w:rPr>
      </w:pPr>
      <w:r>
        <w:rPr>
          <w:rFonts w:hint="cs"/>
          <w:rtl/>
        </w:rPr>
        <w:t>אדוני היושב-ראש, אני מנסה לפתוח את דברי זה זמן.</w:t>
      </w:r>
    </w:p>
    <w:p w14:paraId="2E7B98D0" w14:textId="77777777" w:rsidR="00000000" w:rsidRDefault="00B6587A">
      <w:pPr>
        <w:pStyle w:val="a"/>
        <w:rPr>
          <w:rFonts w:hint="cs"/>
          <w:rtl/>
        </w:rPr>
      </w:pPr>
    </w:p>
    <w:p w14:paraId="56A23083" w14:textId="77777777" w:rsidR="00000000" w:rsidRDefault="00B6587A">
      <w:pPr>
        <w:pStyle w:val="ac"/>
        <w:rPr>
          <w:rtl/>
        </w:rPr>
      </w:pPr>
      <w:r>
        <w:rPr>
          <w:rFonts w:hint="eastAsia"/>
          <w:rtl/>
        </w:rPr>
        <w:t>אברהם</w:t>
      </w:r>
      <w:r>
        <w:rPr>
          <w:rtl/>
        </w:rPr>
        <w:t xml:space="preserve"> בורג (העבודה-מימד):</w:t>
      </w:r>
    </w:p>
    <w:p w14:paraId="272C0056" w14:textId="77777777" w:rsidR="00000000" w:rsidRDefault="00B6587A">
      <w:pPr>
        <w:pStyle w:val="a"/>
        <w:rPr>
          <w:rFonts w:hint="cs"/>
          <w:rtl/>
        </w:rPr>
      </w:pPr>
    </w:p>
    <w:p w14:paraId="5E15A88D" w14:textId="77777777" w:rsidR="00000000" w:rsidRDefault="00B6587A">
      <w:pPr>
        <w:pStyle w:val="a"/>
        <w:rPr>
          <w:rFonts w:hint="cs"/>
          <w:rtl/>
        </w:rPr>
      </w:pPr>
      <w:r>
        <w:rPr>
          <w:rFonts w:hint="cs"/>
          <w:rtl/>
        </w:rPr>
        <w:t>אדוני היושב-ראש, באיזו שעה ההצבעה?</w:t>
      </w:r>
    </w:p>
    <w:p w14:paraId="7FF003BC" w14:textId="77777777" w:rsidR="00000000" w:rsidRDefault="00B6587A">
      <w:pPr>
        <w:pStyle w:val="a"/>
        <w:rPr>
          <w:rFonts w:hint="cs"/>
          <w:rtl/>
        </w:rPr>
      </w:pPr>
    </w:p>
    <w:p w14:paraId="35CC2D52" w14:textId="77777777" w:rsidR="00000000" w:rsidRDefault="00B6587A">
      <w:pPr>
        <w:pStyle w:val="SpeakerCon"/>
        <w:rPr>
          <w:rtl/>
        </w:rPr>
      </w:pPr>
      <w:bookmarkStart w:id="395" w:name="FS000001027T09_10_2003_16_48_49C"/>
      <w:bookmarkEnd w:id="395"/>
      <w:r>
        <w:rPr>
          <w:rtl/>
        </w:rPr>
        <w:t>גדעון סער (הליכוד):</w:t>
      </w:r>
    </w:p>
    <w:p w14:paraId="74F37D86" w14:textId="77777777" w:rsidR="00000000" w:rsidRDefault="00B6587A">
      <w:pPr>
        <w:pStyle w:val="a"/>
        <w:rPr>
          <w:rtl/>
        </w:rPr>
      </w:pPr>
    </w:p>
    <w:p w14:paraId="3C237C9C" w14:textId="77777777" w:rsidR="00000000" w:rsidRDefault="00B6587A">
      <w:pPr>
        <w:pStyle w:val="a"/>
        <w:rPr>
          <w:rFonts w:hint="cs"/>
          <w:rtl/>
        </w:rPr>
      </w:pPr>
      <w:r>
        <w:rPr>
          <w:rFonts w:hint="cs"/>
          <w:rtl/>
        </w:rPr>
        <w:t>אדוני היושב-ראש, כנסת נכבדה - - -</w:t>
      </w:r>
    </w:p>
    <w:p w14:paraId="38703B1F" w14:textId="77777777" w:rsidR="00000000" w:rsidRDefault="00B6587A">
      <w:pPr>
        <w:pStyle w:val="a"/>
        <w:rPr>
          <w:rFonts w:hint="cs"/>
          <w:rtl/>
        </w:rPr>
      </w:pPr>
    </w:p>
    <w:p w14:paraId="4498F4EB" w14:textId="77777777" w:rsidR="00000000" w:rsidRDefault="00B6587A">
      <w:pPr>
        <w:pStyle w:val="ad"/>
        <w:rPr>
          <w:rtl/>
        </w:rPr>
      </w:pPr>
      <w:r>
        <w:rPr>
          <w:rtl/>
        </w:rPr>
        <w:t>היו"ר ראובן ריבלין:</w:t>
      </w:r>
    </w:p>
    <w:p w14:paraId="3AF8C159" w14:textId="77777777" w:rsidR="00000000" w:rsidRDefault="00B6587A">
      <w:pPr>
        <w:pStyle w:val="a"/>
        <w:rPr>
          <w:rtl/>
        </w:rPr>
      </w:pPr>
    </w:p>
    <w:p w14:paraId="741E5556" w14:textId="77777777" w:rsidR="00000000" w:rsidRDefault="00B6587A">
      <w:pPr>
        <w:pStyle w:val="a"/>
        <w:rPr>
          <w:rFonts w:hint="cs"/>
          <w:rtl/>
        </w:rPr>
      </w:pPr>
      <w:r>
        <w:rPr>
          <w:rFonts w:hint="cs"/>
          <w:rtl/>
        </w:rPr>
        <w:t>אמרתי שמ-16</w:t>
      </w:r>
      <w:r>
        <w:rPr>
          <w:rFonts w:hint="cs"/>
          <w:rtl/>
        </w:rPr>
        <w:t>:00 תהיה הצבעה, והיא תהיה. זאת אומרת, השרים רשאים לענות. בבקשה, אדוני.</w:t>
      </w:r>
    </w:p>
    <w:p w14:paraId="4ABCB48F" w14:textId="77777777" w:rsidR="00000000" w:rsidRDefault="00B6587A">
      <w:pPr>
        <w:pStyle w:val="SpeakerCon"/>
        <w:rPr>
          <w:rFonts w:hint="cs"/>
          <w:rtl/>
        </w:rPr>
      </w:pPr>
      <w:bookmarkStart w:id="396" w:name="FS000001027T09_10_2003_16_49_25C"/>
      <w:bookmarkEnd w:id="396"/>
    </w:p>
    <w:p w14:paraId="4467B694" w14:textId="77777777" w:rsidR="00000000" w:rsidRDefault="00B6587A">
      <w:pPr>
        <w:pStyle w:val="SpeakerCon"/>
        <w:rPr>
          <w:rtl/>
        </w:rPr>
      </w:pPr>
      <w:r>
        <w:rPr>
          <w:rtl/>
        </w:rPr>
        <w:t>גדעון סער (הליכוד):</w:t>
      </w:r>
    </w:p>
    <w:p w14:paraId="59D4236E" w14:textId="77777777" w:rsidR="00000000" w:rsidRDefault="00B6587A">
      <w:pPr>
        <w:pStyle w:val="a"/>
        <w:rPr>
          <w:rtl/>
        </w:rPr>
      </w:pPr>
    </w:p>
    <w:p w14:paraId="3A6020BB" w14:textId="77777777" w:rsidR="00000000" w:rsidRDefault="00B6587A">
      <w:pPr>
        <w:pStyle w:val="a"/>
        <w:rPr>
          <w:rFonts w:hint="cs"/>
          <w:rtl/>
        </w:rPr>
      </w:pPr>
      <w:r>
        <w:rPr>
          <w:rFonts w:hint="cs"/>
          <w:rtl/>
        </w:rPr>
        <w:t>אדוני היושב-ראש, כנסת נכבדה, דיבר פה חבר הכנסת דהאמשה, הייתי אומר במידה מסוימת של עזות מצח, על כך ש"לממשלה הזאת יש עודף אלימות", ואני מצטט.</w:t>
      </w:r>
    </w:p>
    <w:p w14:paraId="14D483BF" w14:textId="77777777" w:rsidR="00000000" w:rsidRDefault="00B6587A">
      <w:pPr>
        <w:pStyle w:val="a"/>
        <w:rPr>
          <w:rFonts w:hint="cs"/>
          <w:rtl/>
        </w:rPr>
      </w:pPr>
    </w:p>
    <w:p w14:paraId="37CEF9C0" w14:textId="77777777" w:rsidR="00000000" w:rsidRDefault="00B6587A">
      <w:pPr>
        <w:pStyle w:val="ac"/>
        <w:rPr>
          <w:rtl/>
        </w:rPr>
      </w:pPr>
      <w:r>
        <w:rPr>
          <w:rFonts w:hint="eastAsia"/>
          <w:rtl/>
        </w:rPr>
        <w:t>עבד</w:t>
      </w:r>
      <w:r>
        <w:rPr>
          <w:rtl/>
        </w:rPr>
        <w:t>-אלמאלכ דהאמשה (רע"</w:t>
      </w:r>
      <w:r>
        <w:rPr>
          <w:rtl/>
        </w:rPr>
        <w:t>ם):</w:t>
      </w:r>
    </w:p>
    <w:p w14:paraId="1A4FF98B" w14:textId="77777777" w:rsidR="00000000" w:rsidRDefault="00B6587A">
      <w:pPr>
        <w:pStyle w:val="a"/>
        <w:rPr>
          <w:rFonts w:hint="cs"/>
          <w:rtl/>
        </w:rPr>
      </w:pPr>
    </w:p>
    <w:p w14:paraId="09250538" w14:textId="77777777" w:rsidR="00000000" w:rsidRDefault="00B6587A">
      <w:pPr>
        <w:pStyle w:val="a"/>
        <w:rPr>
          <w:rFonts w:hint="cs"/>
          <w:rtl/>
        </w:rPr>
      </w:pPr>
      <w:r>
        <w:rPr>
          <w:rFonts w:hint="cs"/>
          <w:rtl/>
        </w:rPr>
        <w:t>בכל תחום.</w:t>
      </w:r>
    </w:p>
    <w:p w14:paraId="6C45DFE7" w14:textId="77777777" w:rsidR="00000000" w:rsidRDefault="00B6587A">
      <w:pPr>
        <w:pStyle w:val="a"/>
        <w:rPr>
          <w:rFonts w:hint="cs"/>
          <w:rtl/>
        </w:rPr>
      </w:pPr>
    </w:p>
    <w:p w14:paraId="4FAB815A" w14:textId="77777777" w:rsidR="00000000" w:rsidRDefault="00B6587A">
      <w:pPr>
        <w:pStyle w:val="SpeakerCon"/>
        <w:rPr>
          <w:rtl/>
        </w:rPr>
      </w:pPr>
      <w:bookmarkStart w:id="397" w:name="FS000001027T09_10_2003_16_50_28C"/>
      <w:bookmarkEnd w:id="397"/>
      <w:r>
        <w:rPr>
          <w:rtl/>
        </w:rPr>
        <w:t>גדעון סער (הליכוד):</w:t>
      </w:r>
    </w:p>
    <w:p w14:paraId="018E2AD9" w14:textId="77777777" w:rsidR="00000000" w:rsidRDefault="00B6587A">
      <w:pPr>
        <w:pStyle w:val="a"/>
        <w:rPr>
          <w:rtl/>
        </w:rPr>
      </w:pPr>
    </w:p>
    <w:p w14:paraId="460E6F71" w14:textId="77777777" w:rsidR="00000000" w:rsidRDefault="00B6587A">
      <w:pPr>
        <w:pStyle w:val="a"/>
        <w:rPr>
          <w:rFonts w:hint="cs"/>
          <w:rtl/>
        </w:rPr>
      </w:pPr>
      <w:r>
        <w:rPr>
          <w:rFonts w:hint="cs"/>
          <w:rtl/>
        </w:rPr>
        <w:t>תיכף אני אתייחס לטענה; קודם כול אני רוצה להתייחס לאומר.</w:t>
      </w:r>
    </w:p>
    <w:p w14:paraId="32D62D20" w14:textId="77777777" w:rsidR="00000000" w:rsidRDefault="00B6587A">
      <w:pPr>
        <w:pStyle w:val="a"/>
        <w:rPr>
          <w:rFonts w:hint="cs"/>
          <w:rtl/>
        </w:rPr>
      </w:pPr>
    </w:p>
    <w:p w14:paraId="5D8DF938" w14:textId="77777777" w:rsidR="00000000" w:rsidRDefault="00B6587A">
      <w:pPr>
        <w:pStyle w:val="ac"/>
        <w:rPr>
          <w:rtl/>
        </w:rPr>
      </w:pPr>
      <w:r>
        <w:rPr>
          <w:rFonts w:hint="eastAsia"/>
          <w:rtl/>
        </w:rPr>
        <w:t>עסאם</w:t>
      </w:r>
      <w:r>
        <w:rPr>
          <w:rtl/>
        </w:rPr>
        <w:t xml:space="preserve"> מח'ול (חד"ש-תע"ל):</w:t>
      </w:r>
    </w:p>
    <w:p w14:paraId="2A9EB5F5" w14:textId="77777777" w:rsidR="00000000" w:rsidRDefault="00B6587A">
      <w:pPr>
        <w:pStyle w:val="a"/>
        <w:rPr>
          <w:rFonts w:hint="cs"/>
          <w:rtl/>
        </w:rPr>
      </w:pPr>
    </w:p>
    <w:p w14:paraId="25B73EF7" w14:textId="77777777" w:rsidR="00000000" w:rsidRDefault="00B6587A">
      <w:pPr>
        <w:pStyle w:val="a"/>
        <w:rPr>
          <w:rFonts w:hint="cs"/>
          <w:rtl/>
        </w:rPr>
      </w:pPr>
      <w:r>
        <w:rPr>
          <w:rFonts w:hint="cs"/>
          <w:rtl/>
        </w:rPr>
        <w:t>זאת עזות מצח.</w:t>
      </w:r>
    </w:p>
    <w:p w14:paraId="01F73DBC" w14:textId="77777777" w:rsidR="00000000" w:rsidRDefault="00B6587A">
      <w:pPr>
        <w:pStyle w:val="a"/>
        <w:rPr>
          <w:rFonts w:hint="cs"/>
          <w:rtl/>
        </w:rPr>
      </w:pPr>
    </w:p>
    <w:p w14:paraId="05080B06" w14:textId="77777777" w:rsidR="00000000" w:rsidRDefault="00B6587A">
      <w:pPr>
        <w:pStyle w:val="SpeakerCon"/>
        <w:rPr>
          <w:rtl/>
        </w:rPr>
      </w:pPr>
      <w:bookmarkStart w:id="398" w:name="FS000001027T09_10_2003_16_51_01C"/>
      <w:bookmarkEnd w:id="398"/>
      <w:r>
        <w:rPr>
          <w:rtl/>
        </w:rPr>
        <w:t>גדעון סער (הליכוד):</w:t>
      </w:r>
    </w:p>
    <w:p w14:paraId="209BA1BA" w14:textId="77777777" w:rsidR="00000000" w:rsidRDefault="00B6587A">
      <w:pPr>
        <w:pStyle w:val="a"/>
        <w:rPr>
          <w:rtl/>
        </w:rPr>
      </w:pPr>
    </w:p>
    <w:p w14:paraId="0D981E0D" w14:textId="77777777" w:rsidR="00000000" w:rsidRDefault="00B6587A">
      <w:pPr>
        <w:pStyle w:val="a"/>
        <w:rPr>
          <w:rFonts w:hint="cs"/>
          <w:rtl/>
        </w:rPr>
      </w:pPr>
      <w:r>
        <w:rPr>
          <w:rFonts w:hint="cs"/>
          <w:rtl/>
        </w:rPr>
        <w:t>הרי רק לפני כמה שבועות התפרסם דוח ועדת-אור, והוא קבע שאתה שלהבת את הרוחות, אתה הסתת לאלימות.</w:t>
      </w:r>
    </w:p>
    <w:p w14:paraId="1FC599E0" w14:textId="77777777" w:rsidR="00000000" w:rsidRDefault="00B6587A">
      <w:pPr>
        <w:pStyle w:val="a"/>
        <w:rPr>
          <w:rFonts w:hint="cs"/>
          <w:rtl/>
        </w:rPr>
      </w:pPr>
    </w:p>
    <w:p w14:paraId="7AACEA98" w14:textId="77777777" w:rsidR="00000000" w:rsidRDefault="00B6587A">
      <w:pPr>
        <w:pStyle w:val="ac"/>
        <w:rPr>
          <w:rtl/>
        </w:rPr>
      </w:pPr>
      <w:r>
        <w:rPr>
          <w:rFonts w:hint="eastAsia"/>
          <w:rtl/>
        </w:rPr>
        <w:t>עבד</w:t>
      </w:r>
      <w:r>
        <w:rPr>
          <w:rtl/>
        </w:rPr>
        <w:t>-אלמ</w:t>
      </w:r>
      <w:r>
        <w:rPr>
          <w:rtl/>
        </w:rPr>
        <w:t>אלכ דהאמשה (רע"ם):</w:t>
      </w:r>
    </w:p>
    <w:p w14:paraId="56B0C4F6" w14:textId="77777777" w:rsidR="00000000" w:rsidRDefault="00B6587A">
      <w:pPr>
        <w:pStyle w:val="a"/>
        <w:rPr>
          <w:rFonts w:hint="cs"/>
          <w:rtl/>
        </w:rPr>
      </w:pPr>
    </w:p>
    <w:p w14:paraId="5680FDA3" w14:textId="77777777" w:rsidR="00000000" w:rsidRDefault="00B6587A">
      <w:pPr>
        <w:pStyle w:val="a"/>
        <w:rPr>
          <w:rFonts w:hint="cs"/>
          <w:rtl/>
        </w:rPr>
      </w:pPr>
      <w:r>
        <w:rPr>
          <w:rFonts w:hint="cs"/>
          <w:rtl/>
        </w:rPr>
        <w:t>הוא לא קבע כך, אלא קבע - - -</w:t>
      </w:r>
    </w:p>
    <w:p w14:paraId="2D8F421D" w14:textId="77777777" w:rsidR="00000000" w:rsidRDefault="00B6587A">
      <w:pPr>
        <w:pStyle w:val="a"/>
        <w:rPr>
          <w:rFonts w:hint="cs"/>
          <w:rtl/>
        </w:rPr>
      </w:pPr>
    </w:p>
    <w:p w14:paraId="6BE81B96" w14:textId="77777777" w:rsidR="00000000" w:rsidRDefault="00B6587A">
      <w:pPr>
        <w:pStyle w:val="SpeakerCon"/>
        <w:rPr>
          <w:rtl/>
        </w:rPr>
      </w:pPr>
      <w:bookmarkStart w:id="399" w:name="FS000001027T09_10_2003_16_52_06C"/>
      <w:bookmarkEnd w:id="399"/>
      <w:r>
        <w:rPr>
          <w:rtl/>
        </w:rPr>
        <w:t>גדעון סער (הליכוד):</w:t>
      </w:r>
    </w:p>
    <w:p w14:paraId="42774D84" w14:textId="77777777" w:rsidR="00000000" w:rsidRDefault="00B6587A">
      <w:pPr>
        <w:pStyle w:val="a"/>
        <w:rPr>
          <w:rtl/>
        </w:rPr>
      </w:pPr>
    </w:p>
    <w:p w14:paraId="75E59CE3" w14:textId="77777777" w:rsidR="00000000" w:rsidRDefault="00B6587A">
      <w:pPr>
        <w:pStyle w:val="a"/>
        <w:rPr>
          <w:rFonts w:hint="cs"/>
          <w:rtl/>
        </w:rPr>
      </w:pPr>
      <w:r>
        <w:rPr>
          <w:rFonts w:hint="cs"/>
          <w:rtl/>
        </w:rPr>
        <w:t>אתה הסתת לאלימות. אתה מכולם מדבר?</w:t>
      </w:r>
    </w:p>
    <w:p w14:paraId="04C0ABCD" w14:textId="77777777" w:rsidR="00000000" w:rsidRDefault="00B6587A">
      <w:pPr>
        <w:pStyle w:val="a"/>
        <w:rPr>
          <w:rFonts w:hint="cs"/>
          <w:rtl/>
        </w:rPr>
      </w:pPr>
    </w:p>
    <w:p w14:paraId="6E8B8A59" w14:textId="77777777" w:rsidR="00000000" w:rsidRDefault="00B6587A">
      <w:pPr>
        <w:pStyle w:val="ac"/>
        <w:rPr>
          <w:rtl/>
        </w:rPr>
      </w:pPr>
      <w:r>
        <w:rPr>
          <w:rFonts w:hint="eastAsia"/>
          <w:rtl/>
        </w:rPr>
        <w:t>עבד</w:t>
      </w:r>
      <w:r>
        <w:rPr>
          <w:rtl/>
        </w:rPr>
        <w:t>-אלמאלכ דהאמשה (רע"ם):</w:t>
      </w:r>
    </w:p>
    <w:p w14:paraId="7A475EFB" w14:textId="77777777" w:rsidR="00000000" w:rsidRDefault="00B6587A">
      <w:pPr>
        <w:pStyle w:val="a"/>
        <w:rPr>
          <w:rFonts w:hint="cs"/>
          <w:rtl/>
        </w:rPr>
      </w:pPr>
    </w:p>
    <w:p w14:paraId="1F13BDB2" w14:textId="77777777" w:rsidR="00000000" w:rsidRDefault="00B6587A">
      <w:pPr>
        <w:pStyle w:val="a"/>
        <w:rPr>
          <w:rFonts w:hint="cs"/>
          <w:rtl/>
        </w:rPr>
      </w:pPr>
      <w:r>
        <w:rPr>
          <w:rFonts w:hint="cs"/>
          <w:rtl/>
        </w:rPr>
        <w:t xml:space="preserve">- - -  הדוח אומר שהיתה אפליה של 50 שנה. זה מה שהדוח אומר. תתבייש לך. </w:t>
      </w:r>
    </w:p>
    <w:p w14:paraId="5361088A" w14:textId="77777777" w:rsidR="00000000" w:rsidRDefault="00B6587A">
      <w:pPr>
        <w:pStyle w:val="a"/>
        <w:rPr>
          <w:rFonts w:hint="cs"/>
          <w:rtl/>
        </w:rPr>
      </w:pPr>
    </w:p>
    <w:p w14:paraId="4C917CC9" w14:textId="77777777" w:rsidR="00000000" w:rsidRDefault="00B6587A">
      <w:pPr>
        <w:pStyle w:val="ac"/>
        <w:rPr>
          <w:rtl/>
        </w:rPr>
      </w:pPr>
      <w:r>
        <w:rPr>
          <w:rFonts w:hint="eastAsia"/>
          <w:rtl/>
        </w:rPr>
        <w:t>עסאם</w:t>
      </w:r>
      <w:r>
        <w:rPr>
          <w:rtl/>
        </w:rPr>
        <w:t xml:space="preserve"> מח'ול (חד"ש-תע"ל):</w:t>
      </w:r>
    </w:p>
    <w:p w14:paraId="046CFF05" w14:textId="77777777" w:rsidR="00000000" w:rsidRDefault="00B6587A">
      <w:pPr>
        <w:pStyle w:val="a"/>
        <w:rPr>
          <w:rFonts w:hint="cs"/>
          <w:rtl/>
        </w:rPr>
      </w:pPr>
    </w:p>
    <w:p w14:paraId="648007AE" w14:textId="77777777" w:rsidR="00000000" w:rsidRDefault="00B6587A">
      <w:pPr>
        <w:pStyle w:val="a"/>
        <w:rPr>
          <w:rFonts w:hint="cs"/>
          <w:rtl/>
        </w:rPr>
      </w:pPr>
      <w:r>
        <w:rPr>
          <w:rFonts w:hint="cs"/>
          <w:rtl/>
        </w:rPr>
        <w:t xml:space="preserve">- - - </w:t>
      </w:r>
    </w:p>
    <w:p w14:paraId="1EB38624" w14:textId="77777777" w:rsidR="00000000" w:rsidRDefault="00B6587A">
      <w:pPr>
        <w:pStyle w:val="ad"/>
        <w:rPr>
          <w:rFonts w:hint="cs"/>
          <w:rtl/>
        </w:rPr>
      </w:pPr>
    </w:p>
    <w:p w14:paraId="682DC414" w14:textId="77777777" w:rsidR="00000000" w:rsidRDefault="00B6587A">
      <w:pPr>
        <w:pStyle w:val="ad"/>
        <w:rPr>
          <w:rtl/>
        </w:rPr>
      </w:pPr>
      <w:r>
        <w:rPr>
          <w:rtl/>
        </w:rPr>
        <w:t>היו"ר ראובן ריבלין:</w:t>
      </w:r>
    </w:p>
    <w:p w14:paraId="3EC82B87" w14:textId="77777777" w:rsidR="00000000" w:rsidRDefault="00B6587A">
      <w:pPr>
        <w:pStyle w:val="a"/>
        <w:rPr>
          <w:rtl/>
        </w:rPr>
      </w:pPr>
    </w:p>
    <w:p w14:paraId="203AA1FA" w14:textId="77777777" w:rsidR="00000000" w:rsidRDefault="00B6587A">
      <w:pPr>
        <w:pStyle w:val="a"/>
        <w:rPr>
          <w:rFonts w:hint="cs"/>
          <w:rtl/>
        </w:rPr>
      </w:pPr>
      <w:r>
        <w:rPr>
          <w:rFonts w:hint="cs"/>
          <w:rtl/>
        </w:rPr>
        <w:t>חבר הכנסת מח'ול, אתה מפריע לדהאמשה לקרוא - - -</w:t>
      </w:r>
    </w:p>
    <w:p w14:paraId="0464B5B0" w14:textId="77777777" w:rsidR="00000000" w:rsidRDefault="00B6587A">
      <w:pPr>
        <w:pStyle w:val="a"/>
        <w:rPr>
          <w:rFonts w:hint="cs"/>
          <w:rtl/>
        </w:rPr>
      </w:pPr>
    </w:p>
    <w:p w14:paraId="269AC774" w14:textId="77777777" w:rsidR="00000000" w:rsidRDefault="00B6587A">
      <w:pPr>
        <w:pStyle w:val="SpeakerCon"/>
        <w:rPr>
          <w:rtl/>
        </w:rPr>
      </w:pPr>
      <w:bookmarkStart w:id="400" w:name="FS000001027T09_10_2003_16_18_39"/>
      <w:bookmarkStart w:id="401" w:name="FS000001027T09_10_2003_16_18_43C"/>
      <w:bookmarkEnd w:id="400"/>
      <w:bookmarkEnd w:id="401"/>
      <w:r>
        <w:rPr>
          <w:rtl/>
        </w:rPr>
        <w:t>גדעון סער (הליכוד):</w:t>
      </w:r>
    </w:p>
    <w:p w14:paraId="1AE26E8E" w14:textId="77777777" w:rsidR="00000000" w:rsidRDefault="00B6587A">
      <w:pPr>
        <w:pStyle w:val="a"/>
        <w:rPr>
          <w:rtl/>
        </w:rPr>
      </w:pPr>
    </w:p>
    <w:p w14:paraId="7BB80703" w14:textId="77777777" w:rsidR="00000000" w:rsidRDefault="00B6587A">
      <w:pPr>
        <w:pStyle w:val="a"/>
        <w:rPr>
          <w:rFonts w:hint="cs"/>
          <w:rtl/>
        </w:rPr>
      </w:pPr>
      <w:r>
        <w:rPr>
          <w:rFonts w:hint="cs"/>
          <w:rtl/>
        </w:rPr>
        <w:t xml:space="preserve">אתה חצוף. אני מצטט ועדת חקירה ממלכתית בראשות השופט אור. אתה הסתת לאלימות. </w:t>
      </w:r>
    </w:p>
    <w:p w14:paraId="5DF1FE97" w14:textId="77777777" w:rsidR="00000000" w:rsidRDefault="00B6587A">
      <w:pPr>
        <w:pStyle w:val="a"/>
        <w:rPr>
          <w:rFonts w:hint="cs"/>
          <w:rtl/>
        </w:rPr>
      </w:pPr>
    </w:p>
    <w:p w14:paraId="27C0D47A" w14:textId="77777777" w:rsidR="00000000" w:rsidRDefault="00B6587A">
      <w:pPr>
        <w:pStyle w:val="ac"/>
        <w:rPr>
          <w:rtl/>
        </w:rPr>
      </w:pPr>
      <w:r>
        <w:rPr>
          <w:rFonts w:hint="eastAsia"/>
          <w:rtl/>
        </w:rPr>
        <w:t>עבד</w:t>
      </w:r>
      <w:r>
        <w:rPr>
          <w:rtl/>
        </w:rPr>
        <w:t>-אלמאלכ דהאמשה (רע"ם):</w:t>
      </w:r>
    </w:p>
    <w:p w14:paraId="2BA41C32" w14:textId="77777777" w:rsidR="00000000" w:rsidRDefault="00B6587A">
      <w:pPr>
        <w:pStyle w:val="a"/>
        <w:rPr>
          <w:rFonts w:hint="cs"/>
          <w:rtl/>
        </w:rPr>
      </w:pPr>
    </w:p>
    <w:p w14:paraId="51DA75C4" w14:textId="77777777" w:rsidR="00000000" w:rsidRDefault="00B6587A">
      <w:pPr>
        <w:pStyle w:val="a"/>
        <w:rPr>
          <w:rFonts w:hint="cs"/>
          <w:rtl/>
        </w:rPr>
      </w:pPr>
      <w:r>
        <w:rPr>
          <w:rFonts w:hint="cs"/>
          <w:rtl/>
        </w:rPr>
        <w:t>אתה גם ממשיך להתחצף.</w:t>
      </w:r>
    </w:p>
    <w:p w14:paraId="44E4C49B" w14:textId="77777777" w:rsidR="00000000" w:rsidRDefault="00B6587A">
      <w:pPr>
        <w:pStyle w:val="a"/>
        <w:rPr>
          <w:rFonts w:hint="cs"/>
          <w:rtl/>
        </w:rPr>
      </w:pPr>
    </w:p>
    <w:p w14:paraId="17575770" w14:textId="77777777" w:rsidR="00000000" w:rsidRDefault="00B6587A">
      <w:pPr>
        <w:pStyle w:val="ad"/>
        <w:rPr>
          <w:rtl/>
        </w:rPr>
      </w:pPr>
      <w:r>
        <w:rPr>
          <w:rtl/>
        </w:rPr>
        <w:t>היו"ר ראובן ריבלין:</w:t>
      </w:r>
    </w:p>
    <w:p w14:paraId="0CC21119" w14:textId="77777777" w:rsidR="00000000" w:rsidRDefault="00B6587A">
      <w:pPr>
        <w:pStyle w:val="a"/>
        <w:rPr>
          <w:rtl/>
        </w:rPr>
      </w:pPr>
    </w:p>
    <w:p w14:paraId="0C16A269" w14:textId="77777777" w:rsidR="00000000" w:rsidRDefault="00B6587A">
      <w:pPr>
        <w:pStyle w:val="a"/>
        <w:rPr>
          <w:rFonts w:hint="cs"/>
          <w:rtl/>
        </w:rPr>
      </w:pPr>
      <w:r>
        <w:rPr>
          <w:rFonts w:hint="cs"/>
          <w:rtl/>
        </w:rPr>
        <w:t>חצוף זה פרלמנטרי. זה תלוי בדובר, אבל זה</w:t>
      </w:r>
      <w:r>
        <w:rPr>
          <w:rFonts w:hint="cs"/>
          <w:rtl/>
        </w:rPr>
        <w:t xml:space="preserve"> פרלמנטרי. </w:t>
      </w:r>
    </w:p>
    <w:p w14:paraId="5B613DB5" w14:textId="77777777" w:rsidR="00000000" w:rsidRDefault="00B6587A">
      <w:pPr>
        <w:pStyle w:val="a"/>
        <w:rPr>
          <w:rFonts w:hint="cs"/>
          <w:rtl/>
        </w:rPr>
      </w:pPr>
    </w:p>
    <w:p w14:paraId="3C891EFF" w14:textId="77777777" w:rsidR="00000000" w:rsidRDefault="00B6587A">
      <w:pPr>
        <w:pStyle w:val="ac"/>
        <w:rPr>
          <w:rtl/>
        </w:rPr>
      </w:pPr>
      <w:r>
        <w:rPr>
          <w:rtl/>
        </w:rPr>
        <w:t>עבד-אלמאלכ דהאמשה (רע"ם):</w:t>
      </w:r>
    </w:p>
    <w:p w14:paraId="7376F918" w14:textId="77777777" w:rsidR="00000000" w:rsidRDefault="00B6587A">
      <w:pPr>
        <w:pStyle w:val="a"/>
        <w:rPr>
          <w:rtl/>
        </w:rPr>
      </w:pPr>
    </w:p>
    <w:p w14:paraId="363F1377" w14:textId="77777777" w:rsidR="00000000" w:rsidRDefault="00B6587A">
      <w:pPr>
        <w:pStyle w:val="a"/>
        <w:rPr>
          <w:rFonts w:hint="cs"/>
          <w:rtl/>
        </w:rPr>
      </w:pPr>
      <w:r>
        <w:rPr>
          <w:rFonts w:hint="cs"/>
          <w:rtl/>
        </w:rPr>
        <w:t xml:space="preserve">- - - </w:t>
      </w:r>
    </w:p>
    <w:p w14:paraId="2CDA9EEA" w14:textId="77777777" w:rsidR="00000000" w:rsidRDefault="00B6587A">
      <w:pPr>
        <w:pStyle w:val="a"/>
        <w:rPr>
          <w:rFonts w:hint="cs"/>
          <w:rtl/>
        </w:rPr>
      </w:pPr>
    </w:p>
    <w:p w14:paraId="5A0F32F3" w14:textId="77777777" w:rsidR="00000000" w:rsidRDefault="00B6587A">
      <w:pPr>
        <w:pStyle w:val="ad"/>
        <w:rPr>
          <w:rtl/>
        </w:rPr>
      </w:pPr>
      <w:r>
        <w:rPr>
          <w:rtl/>
        </w:rPr>
        <w:t>היו"ר ראובן ריבלין:</w:t>
      </w:r>
    </w:p>
    <w:p w14:paraId="14227A1C" w14:textId="77777777" w:rsidR="00000000" w:rsidRDefault="00B6587A">
      <w:pPr>
        <w:pStyle w:val="a"/>
        <w:rPr>
          <w:rtl/>
        </w:rPr>
      </w:pPr>
    </w:p>
    <w:p w14:paraId="09B331E2" w14:textId="77777777" w:rsidR="00000000" w:rsidRDefault="00B6587A">
      <w:pPr>
        <w:pStyle w:val="a"/>
        <w:rPr>
          <w:rFonts w:hint="cs"/>
          <w:rtl/>
        </w:rPr>
      </w:pPr>
      <w:r>
        <w:rPr>
          <w:rFonts w:hint="cs"/>
          <w:rtl/>
        </w:rPr>
        <w:t xml:space="preserve">חבר הכנסת דהאמשה, חבר הכנסת מח'ול  - - - </w:t>
      </w:r>
    </w:p>
    <w:p w14:paraId="3A8D56EF" w14:textId="77777777" w:rsidR="00000000" w:rsidRDefault="00B6587A">
      <w:pPr>
        <w:pStyle w:val="a"/>
        <w:rPr>
          <w:rFonts w:hint="cs"/>
          <w:rtl/>
        </w:rPr>
      </w:pPr>
    </w:p>
    <w:p w14:paraId="5B4CF2A1" w14:textId="77777777" w:rsidR="00000000" w:rsidRDefault="00B6587A">
      <w:pPr>
        <w:pStyle w:val="ac"/>
        <w:rPr>
          <w:rtl/>
        </w:rPr>
      </w:pPr>
      <w:r>
        <w:rPr>
          <w:rFonts w:hint="eastAsia"/>
          <w:rtl/>
        </w:rPr>
        <w:t>ג</w:t>
      </w:r>
      <w:r>
        <w:rPr>
          <w:rtl/>
        </w:rPr>
        <w:t>'מאל זחאלקה (בל"ד):</w:t>
      </w:r>
    </w:p>
    <w:p w14:paraId="3204E23B" w14:textId="77777777" w:rsidR="00000000" w:rsidRDefault="00B6587A">
      <w:pPr>
        <w:pStyle w:val="a"/>
        <w:rPr>
          <w:rFonts w:hint="cs"/>
          <w:rtl/>
        </w:rPr>
      </w:pPr>
    </w:p>
    <w:p w14:paraId="0067BFD0" w14:textId="77777777" w:rsidR="00000000" w:rsidRDefault="00B6587A">
      <w:pPr>
        <w:pStyle w:val="a"/>
        <w:rPr>
          <w:rFonts w:hint="cs"/>
          <w:rtl/>
        </w:rPr>
      </w:pPr>
      <w:r>
        <w:rPr>
          <w:rFonts w:hint="cs"/>
          <w:rtl/>
        </w:rPr>
        <w:t>- - -</w:t>
      </w:r>
    </w:p>
    <w:p w14:paraId="273641E4" w14:textId="77777777" w:rsidR="00000000" w:rsidRDefault="00B6587A">
      <w:pPr>
        <w:pStyle w:val="a"/>
        <w:rPr>
          <w:rFonts w:hint="cs"/>
          <w:rtl/>
        </w:rPr>
      </w:pPr>
    </w:p>
    <w:p w14:paraId="678A8B90" w14:textId="77777777" w:rsidR="00000000" w:rsidRDefault="00B6587A">
      <w:pPr>
        <w:pStyle w:val="ad"/>
        <w:rPr>
          <w:rtl/>
        </w:rPr>
      </w:pPr>
      <w:r>
        <w:rPr>
          <w:rtl/>
        </w:rPr>
        <w:t>היו"ר ראובן ריבלין:</w:t>
      </w:r>
    </w:p>
    <w:p w14:paraId="49190354" w14:textId="77777777" w:rsidR="00000000" w:rsidRDefault="00B6587A">
      <w:pPr>
        <w:pStyle w:val="a"/>
        <w:rPr>
          <w:rtl/>
        </w:rPr>
      </w:pPr>
    </w:p>
    <w:p w14:paraId="5FA19C8F" w14:textId="77777777" w:rsidR="00000000" w:rsidRDefault="00B6587A">
      <w:pPr>
        <w:pStyle w:val="a"/>
        <w:rPr>
          <w:rFonts w:hint="cs"/>
          <w:rtl/>
        </w:rPr>
      </w:pPr>
      <w:r>
        <w:rPr>
          <w:rFonts w:hint="cs"/>
          <w:rtl/>
        </w:rPr>
        <w:t xml:space="preserve">או, אתם רואים שיש לי בעיה - - - </w:t>
      </w:r>
    </w:p>
    <w:p w14:paraId="55FFFB21" w14:textId="77777777" w:rsidR="00000000" w:rsidRDefault="00B6587A">
      <w:pPr>
        <w:pStyle w:val="a"/>
        <w:rPr>
          <w:rFonts w:hint="cs"/>
          <w:rtl/>
        </w:rPr>
      </w:pPr>
    </w:p>
    <w:p w14:paraId="58521161" w14:textId="77777777" w:rsidR="00000000" w:rsidRDefault="00B6587A">
      <w:pPr>
        <w:pStyle w:val="ac"/>
        <w:rPr>
          <w:rtl/>
        </w:rPr>
      </w:pPr>
      <w:r>
        <w:rPr>
          <w:rFonts w:hint="eastAsia"/>
          <w:rtl/>
        </w:rPr>
        <w:t>ג</w:t>
      </w:r>
      <w:r>
        <w:rPr>
          <w:rtl/>
        </w:rPr>
        <w:t>'מאל זחאלקה (בל"ד):</w:t>
      </w:r>
    </w:p>
    <w:p w14:paraId="5F71A1C2" w14:textId="77777777" w:rsidR="00000000" w:rsidRDefault="00B6587A">
      <w:pPr>
        <w:pStyle w:val="a"/>
        <w:rPr>
          <w:rFonts w:hint="cs"/>
          <w:rtl/>
        </w:rPr>
      </w:pPr>
    </w:p>
    <w:p w14:paraId="2557826B" w14:textId="77777777" w:rsidR="00000000" w:rsidRDefault="00B6587A">
      <w:pPr>
        <w:pStyle w:val="a"/>
        <w:rPr>
          <w:rFonts w:hint="cs"/>
          <w:rtl/>
        </w:rPr>
      </w:pPr>
      <w:r>
        <w:rPr>
          <w:rFonts w:hint="cs"/>
          <w:rtl/>
        </w:rPr>
        <w:t xml:space="preserve">מה שאתה עושה זה שרלטנות. שרלטנות. </w:t>
      </w:r>
    </w:p>
    <w:p w14:paraId="29330EC6" w14:textId="77777777" w:rsidR="00000000" w:rsidRDefault="00B6587A">
      <w:pPr>
        <w:pStyle w:val="a"/>
        <w:rPr>
          <w:rFonts w:hint="cs"/>
          <w:rtl/>
        </w:rPr>
      </w:pPr>
    </w:p>
    <w:p w14:paraId="26CA9BD8" w14:textId="77777777" w:rsidR="00000000" w:rsidRDefault="00B6587A">
      <w:pPr>
        <w:pStyle w:val="ac"/>
        <w:rPr>
          <w:rtl/>
        </w:rPr>
      </w:pPr>
      <w:r>
        <w:rPr>
          <w:rFonts w:hint="eastAsia"/>
          <w:rtl/>
        </w:rPr>
        <w:t>קר</w:t>
      </w:r>
      <w:r>
        <w:rPr>
          <w:rFonts w:hint="eastAsia"/>
          <w:rtl/>
        </w:rPr>
        <w:t>יאות</w:t>
      </w:r>
      <w:r>
        <w:rPr>
          <w:rtl/>
        </w:rPr>
        <w:t>:</w:t>
      </w:r>
    </w:p>
    <w:p w14:paraId="45C9861C" w14:textId="77777777" w:rsidR="00000000" w:rsidRDefault="00B6587A">
      <w:pPr>
        <w:pStyle w:val="a"/>
        <w:rPr>
          <w:rFonts w:hint="cs"/>
          <w:rtl/>
        </w:rPr>
      </w:pPr>
    </w:p>
    <w:p w14:paraId="5F2AB570" w14:textId="77777777" w:rsidR="00000000" w:rsidRDefault="00B6587A">
      <w:pPr>
        <w:pStyle w:val="a"/>
        <w:rPr>
          <w:rFonts w:hint="cs"/>
          <w:rtl/>
        </w:rPr>
      </w:pPr>
      <w:r>
        <w:rPr>
          <w:rFonts w:hint="cs"/>
          <w:rtl/>
        </w:rPr>
        <w:t xml:space="preserve">- - - </w:t>
      </w:r>
    </w:p>
    <w:p w14:paraId="047F7EA8" w14:textId="77777777" w:rsidR="00000000" w:rsidRDefault="00B6587A">
      <w:pPr>
        <w:pStyle w:val="a"/>
        <w:rPr>
          <w:rFonts w:hint="cs"/>
          <w:rtl/>
        </w:rPr>
      </w:pPr>
    </w:p>
    <w:p w14:paraId="2A2A94E7" w14:textId="77777777" w:rsidR="00000000" w:rsidRDefault="00B6587A">
      <w:pPr>
        <w:pStyle w:val="ad"/>
        <w:rPr>
          <w:rtl/>
        </w:rPr>
      </w:pPr>
      <w:r>
        <w:rPr>
          <w:rtl/>
        </w:rPr>
        <w:t>היו"ר ראובן ריבלין:</w:t>
      </w:r>
    </w:p>
    <w:p w14:paraId="3E9F194A" w14:textId="77777777" w:rsidR="00000000" w:rsidRDefault="00B6587A">
      <w:pPr>
        <w:pStyle w:val="a"/>
        <w:rPr>
          <w:rtl/>
        </w:rPr>
      </w:pPr>
    </w:p>
    <w:p w14:paraId="789A0EA3" w14:textId="77777777" w:rsidR="00000000" w:rsidRDefault="00B6587A">
      <w:pPr>
        <w:pStyle w:val="a"/>
        <w:rPr>
          <w:rFonts w:hint="cs"/>
          <w:rtl/>
        </w:rPr>
      </w:pPr>
      <w:r>
        <w:rPr>
          <w:rFonts w:hint="cs"/>
          <w:rtl/>
        </w:rPr>
        <w:t xml:space="preserve">חבר הכנסת טיבי, אני מבקש ממך לא לקרוא קריאות ביניים. חבר הכנסת טיבי, אני מבקש ממך לא לקרוא קריאות ביניים, כי ברגע שאתה קורא קריאת ביניים מייד אני שומע את חבר הכנסת זחאלקה קורא קריאת ביניים. אני לא מוכן שאדוני יגרום לחבר </w:t>
      </w:r>
      <w:r>
        <w:rPr>
          <w:rFonts w:hint="cs"/>
          <w:rtl/>
        </w:rPr>
        <w:t>הכנסת זחאלקה לקרוא קריאות ביניים.</w:t>
      </w:r>
    </w:p>
    <w:p w14:paraId="49306C7D" w14:textId="77777777" w:rsidR="00000000" w:rsidRDefault="00B6587A">
      <w:pPr>
        <w:pStyle w:val="a"/>
        <w:rPr>
          <w:rFonts w:hint="cs"/>
          <w:rtl/>
        </w:rPr>
      </w:pPr>
    </w:p>
    <w:p w14:paraId="61BED931" w14:textId="77777777" w:rsidR="00000000" w:rsidRDefault="00B6587A">
      <w:pPr>
        <w:pStyle w:val="SpeakerCon"/>
        <w:rPr>
          <w:rtl/>
        </w:rPr>
      </w:pPr>
      <w:bookmarkStart w:id="402" w:name="FS000001027T09_10_2003_16_22_18C"/>
      <w:bookmarkEnd w:id="402"/>
      <w:r>
        <w:rPr>
          <w:rtl/>
        </w:rPr>
        <w:t>גדעון סער (הליכוד):</w:t>
      </w:r>
    </w:p>
    <w:p w14:paraId="719F0836" w14:textId="77777777" w:rsidR="00000000" w:rsidRDefault="00B6587A">
      <w:pPr>
        <w:pStyle w:val="a"/>
        <w:rPr>
          <w:rtl/>
        </w:rPr>
      </w:pPr>
    </w:p>
    <w:p w14:paraId="7D0AF088" w14:textId="77777777" w:rsidR="00000000" w:rsidRDefault="00B6587A">
      <w:pPr>
        <w:pStyle w:val="a"/>
        <w:rPr>
          <w:rFonts w:hint="cs"/>
          <w:rtl/>
        </w:rPr>
      </w:pPr>
      <w:r>
        <w:rPr>
          <w:rFonts w:hint="cs"/>
          <w:rtl/>
        </w:rPr>
        <w:t>גם חבר הכנסת זחאלקה שייך לתנועה פרועה, שעל המנהיג שלה, חבר הכנסת בשארה - - -</w:t>
      </w:r>
    </w:p>
    <w:p w14:paraId="27BA876C" w14:textId="77777777" w:rsidR="00000000" w:rsidRDefault="00B6587A">
      <w:pPr>
        <w:pStyle w:val="a"/>
        <w:rPr>
          <w:rFonts w:hint="cs"/>
          <w:rtl/>
        </w:rPr>
      </w:pPr>
    </w:p>
    <w:p w14:paraId="39E9F102" w14:textId="77777777" w:rsidR="00000000" w:rsidRDefault="00B6587A">
      <w:pPr>
        <w:pStyle w:val="ac"/>
        <w:rPr>
          <w:rtl/>
        </w:rPr>
      </w:pPr>
      <w:r>
        <w:rPr>
          <w:rFonts w:hint="eastAsia"/>
          <w:rtl/>
        </w:rPr>
        <w:t>ג</w:t>
      </w:r>
      <w:r>
        <w:rPr>
          <w:rtl/>
        </w:rPr>
        <w:t>'מאל זחאלקה (בל"ד):</w:t>
      </w:r>
    </w:p>
    <w:p w14:paraId="5ECFAB19" w14:textId="77777777" w:rsidR="00000000" w:rsidRDefault="00B6587A">
      <w:pPr>
        <w:pStyle w:val="a"/>
        <w:rPr>
          <w:rFonts w:hint="cs"/>
          <w:rtl/>
        </w:rPr>
      </w:pPr>
    </w:p>
    <w:p w14:paraId="5FE3C1F6" w14:textId="77777777" w:rsidR="00000000" w:rsidRDefault="00B6587A">
      <w:pPr>
        <w:pStyle w:val="a"/>
        <w:rPr>
          <w:rFonts w:hint="cs"/>
          <w:rtl/>
        </w:rPr>
      </w:pPr>
      <w:r>
        <w:rPr>
          <w:rFonts w:hint="cs"/>
          <w:rtl/>
        </w:rPr>
        <w:t xml:space="preserve">- - - </w:t>
      </w:r>
    </w:p>
    <w:p w14:paraId="3F94D914" w14:textId="77777777" w:rsidR="00000000" w:rsidRDefault="00B6587A">
      <w:pPr>
        <w:pStyle w:val="a"/>
        <w:rPr>
          <w:rFonts w:hint="cs"/>
          <w:rtl/>
        </w:rPr>
      </w:pPr>
    </w:p>
    <w:p w14:paraId="4C589E85" w14:textId="77777777" w:rsidR="00000000" w:rsidRDefault="00B6587A">
      <w:pPr>
        <w:pStyle w:val="ad"/>
        <w:rPr>
          <w:rtl/>
        </w:rPr>
      </w:pPr>
      <w:r>
        <w:rPr>
          <w:rtl/>
        </w:rPr>
        <w:t>היו"ר ראובן ריבלין:</w:t>
      </w:r>
    </w:p>
    <w:p w14:paraId="7EC62E60" w14:textId="77777777" w:rsidR="00000000" w:rsidRDefault="00B6587A">
      <w:pPr>
        <w:pStyle w:val="a"/>
        <w:rPr>
          <w:rtl/>
        </w:rPr>
      </w:pPr>
    </w:p>
    <w:p w14:paraId="13EE25D1" w14:textId="77777777" w:rsidR="00000000" w:rsidRDefault="00B6587A">
      <w:pPr>
        <w:pStyle w:val="a"/>
        <w:rPr>
          <w:rFonts w:hint="cs"/>
          <w:rtl/>
        </w:rPr>
      </w:pPr>
      <w:r>
        <w:rPr>
          <w:rFonts w:hint="cs"/>
          <w:rtl/>
        </w:rPr>
        <w:t xml:space="preserve">חבר הכנסת זחאלקה, אם לא הבנת את הרמז - - - </w:t>
      </w:r>
    </w:p>
    <w:p w14:paraId="322D9007" w14:textId="77777777" w:rsidR="00000000" w:rsidRDefault="00B6587A">
      <w:pPr>
        <w:pStyle w:val="a"/>
        <w:rPr>
          <w:rFonts w:hint="cs"/>
          <w:rtl/>
        </w:rPr>
      </w:pPr>
    </w:p>
    <w:p w14:paraId="18FB32DD" w14:textId="77777777" w:rsidR="00000000" w:rsidRDefault="00B6587A">
      <w:pPr>
        <w:pStyle w:val="SpeakerCon"/>
        <w:rPr>
          <w:rtl/>
        </w:rPr>
      </w:pPr>
      <w:bookmarkStart w:id="403" w:name="FS000001027T09_10_2003_16_23_14C"/>
      <w:bookmarkEnd w:id="403"/>
      <w:r>
        <w:rPr>
          <w:rtl/>
        </w:rPr>
        <w:t>גדעון סער (הליכוד):</w:t>
      </w:r>
    </w:p>
    <w:p w14:paraId="77DB0559" w14:textId="77777777" w:rsidR="00000000" w:rsidRDefault="00B6587A">
      <w:pPr>
        <w:pStyle w:val="a"/>
        <w:rPr>
          <w:rtl/>
        </w:rPr>
      </w:pPr>
    </w:p>
    <w:p w14:paraId="286928F6" w14:textId="77777777" w:rsidR="00000000" w:rsidRDefault="00B6587A">
      <w:pPr>
        <w:pStyle w:val="a"/>
        <w:rPr>
          <w:rFonts w:hint="cs"/>
          <w:rtl/>
        </w:rPr>
      </w:pPr>
      <w:r>
        <w:rPr>
          <w:rFonts w:hint="cs"/>
          <w:rtl/>
        </w:rPr>
        <w:t>אדוני</w:t>
      </w:r>
      <w:r>
        <w:rPr>
          <w:rFonts w:hint="cs"/>
          <w:rtl/>
        </w:rPr>
        <w:t xml:space="preserve"> היושב-ראש יגן עלי מפני כנופיות המסיתים האלה. </w:t>
      </w:r>
    </w:p>
    <w:p w14:paraId="65552222" w14:textId="77777777" w:rsidR="00000000" w:rsidRDefault="00B6587A">
      <w:pPr>
        <w:pStyle w:val="a"/>
        <w:rPr>
          <w:rFonts w:hint="cs"/>
          <w:rtl/>
        </w:rPr>
      </w:pPr>
    </w:p>
    <w:p w14:paraId="0E0B581C" w14:textId="77777777" w:rsidR="00000000" w:rsidRDefault="00B6587A">
      <w:pPr>
        <w:pStyle w:val="ad"/>
        <w:rPr>
          <w:rtl/>
        </w:rPr>
      </w:pPr>
      <w:r>
        <w:rPr>
          <w:rtl/>
        </w:rPr>
        <w:t>היו"ר ראובן ריבלין:</w:t>
      </w:r>
    </w:p>
    <w:p w14:paraId="643FD0E8" w14:textId="77777777" w:rsidR="00000000" w:rsidRDefault="00B6587A">
      <w:pPr>
        <w:pStyle w:val="a"/>
        <w:rPr>
          <w:rtl/>
        </w:rPr>
      </w:pPr>
    </w:p>
    <w:p w14:paraId="7F3E50F5" w14:textId="77777777" w:rsidR="00000000" w:rsidRDefault="00B6587A">
      <w:pPr>
        <w:pStyle w:val="a"/>
        <w:rPr>
          <w:rFonts w:hint="cs"/>
          <w:rtl/>
        </w:rPr>
      </w:pPr>
      <w:r>
        <w:rPr>
          <w:rFonts w:hint="cs"/>
          <w:rtl/>
        </w:rPr>
        <w:t xml:space="preserve">אני מגן עליך. </w:t>
      </w:r>
    </w:p>
    <w:p w14:paraId="14B4D0CD" w14:textId="77777777" w:rsidR="00000000" w:rsidRDefault="00B6587A">
      <w:pPr>
        <w:pStyle w:val="a"/>
        <w:rPr>
          <w:rFonts w:hint="cs"/>
          <w:rtl/>
        </w:rPr>
      </w:pPr>
    </w:p>
    <w:p w14:paraId="77BAFD72" w14:textId="77777777" w:rsidR="00000000" w:rsidRDefault="00B6587A">
      <w:pPr>
        <w:pStyle w:val="ac"/>
        <w:rPr>
          <w:rtl/>
        </w:rPr>
      </w:pPr>
      <w:r>
        <w:rPr>
          <w:rFonts w:hint="eastAsia"/>
          <w:rtl/>
        </w:rPr>
        <w:t>עסאם</w:t>
      </w:r>
      <w:r>
        <w:rPr>
          <w:rtl/>
        </w:rPr>
        <w:t xml:space="preserve"> מח'ול (חד"ש-תע"ל):</w:t>
      </w:r>
    </w:p>
    <w:p w14:paraId="5B99E85C" w14:textId="77777777" w:rsidR="00000000" w:rsidRDefault="00B6587A">
      <w:pPr>
        <w:pStyle w:val="a"/>
        <w:rPr>
          <w:rFonts w:hint="cs"/>
          <w:rtl/>
        </w:rPr>
      </w:pPr>
    </w:p>
    <w:p w14:paraId="3A740BA1" w14:textId="77777777" w:rsidR="00000000" w:rsidRDefault="00B6587A">
      <w:pPr>
        <w:pStyle w:val="a"/>
        <w:rPr>
          <w:rFonts w:hint="cs"/>
          <w:rtl/>
        </w:rPr>
      </w:pPr>
      <w:r>
        <w:rPr>
          <w:rFonts w:hint="cs"/>
          <w:rtl/>
        </w:rPr>
        <w:t xml:space="preserve">אתה צבוע. </w:t>
      </w:r>
    </w:p>
    <w:p w14:paraId="10EF0325" w14:textId="77777777" w:rsidR="00000000" w:rsidRDefault="00B6587A">
      <w:pPr>
        <w:pStyle w:val="a"/>
        <w:rPr>
          <w:rFonts w:hint="cs"/>
          <w:rtl/>
        </w:rPr>
      </w:pPr>
    </w:p>
    <w:p w14:paraId="3C586C3F" w14:textId="77777777" w:rsidR="00000000" w:rsidRDefault="00B6587A">
      <w:pPr>
        <w:pStyle w:val="ad"/>
        <w:rPr>
          <w:rtl/>
        </w:rPr>
      </w:pPr>
      <w:r>
        <w:rPr>
          <w:rtl/>
        </w:rPr>
        <w:t>היו"ר ראובן ריבלין:</w:t>
      </w:r>
    </w:p>
    <w:p w14:paraId="273D8381" w14:textId="77777777" w:rsidR="00000000" w:rsidRDefault="00B6587A">
      <w:pPr>
        <w:pStyle w:val="a"/>
        <w:rPr>
          <w:rtl/>
        </w:rPr>
      </w:pPr>
    </w:p>
    <w:p w14:paraId="7DEAC4CD" w14:textId="77777777" w:rsidR="00000000" w:rsidRDefault="00B6587A">
      <w:pPr>
        <w:pStyle w:val="a"/>
        <w:rPr>
          <w:rFonts w:hint="cs"/>
          <w:rtl/>
        </w:rPr>
      </w:pPr>
      <w:r>
        <w:rPr>
          <w:rFonts w:hint="cs"/>
          <w:rtl/>
        </w:rPr>
        <w:t>חבר הכנסת מח'ול, שמעתי.</w:t>
      </w:r>
    </w:p>
    <w:p w14:paraId="328CDD9E" w14:textId="77777777" w:rsidR="00000000" w:rsidRDefault="00B6587A">
      <w:pPr>
        <w:pStyle w:val="a"/>
        <w:rPr>
          <w:rFonts w:hint="cs"/>
          <w:rtl/>
        </w:rPr>
      </w:pPr>
    </w:p>
    <w:p w14:paraId="611EB4AA" w14:textId="77777777" w:rsidR="00000000" w:rsidRDefault="00B6587A">
      <w:pPr>
        <w:pStyle w:val="ac"/>
        <w:rPr>
          <w:rtl/>
        </w:rPr>
      </w:pPr>
      <w:r>
        <w:rPr>
          <w:rFonts w:hint="eastAsia"/>
          <w:rtl/>
        </w:rPr>
        <w:t>קריאות</w:t>
      </w:r>
      <w:r>
        <w:rPr>
          <w:rtl/>
        </w:rPr>
        <w:t>:</w:t>
      </w:r>
    </w:p>
    <w:p w14:paraId="7205B56C" w14:textId="77777777" w:rsidR="00000000" w:rsidRDefault="00B6587A">
      <w:pPr>
        <w:pStyle w:val="a"/>
        <w:rPr>
          <w:rFonts w:hint="cs"/>
          <w:rtl/>
        </w:rPr>
      </w:pPr>
    </w:p>
    <w:p w14:paraId="600DDE01" w14:textId="77777777" w:rsidR="00000000" w:rsidRDefault="00B6587A">
      <w:pPr>
        <w:pStyle w:val="a"/>
        <w:rPr>
          <w:rFonts w:hint="cs"/>
          <w:rtl/>
        </w:rPr>
      </w:pPr>
      <w:r>
        <w:rPr>
          <w:rFonts w:hint="cs"/>
          <w:rtl/>
        </w:rPr>
        <w:t xml:space="preserve">- - - </w:t>
      </w:r>
    </w:p>
    <w:p w14:paraId="0F0AAA40" w14:textId="77777777" w:rsidR="00000000" w:rsidRDefault="00B6587A">
      <w:pPr>
        <w:pStyle w:val="a"/>
        <w:rPr>
          <w:rFonts w:hint="cs"/>
          <w:rtl/>
        </w:rPr>
      </w:pPr>
    </w:p>
    <w:p w14:paraId="27322395" w14:textId="77777777" w:rsidR="00000000" w:rsidRDefault="00B6587A">
      <w:pPr>
        <w:pStyle w:val="ac"/>
        <w:rPr>
          <w:rtl/>
        </w:rPr>
      </w:pPr>
      <w:r>
        <w:rPr>
          <w:rFonts w:hint="eastAsia"/>
          <w:rtl/>
        </w:rPr>
        <w:t>ג</w:t>
      </w:r>
      <w:r>
        <w:rPr>
          <w:rtl/>
        </w:rPr>
        <w:t>'מאל זחאלקה (בל"ד):</w:t>
      </w:r>
    </w:p>
    <w:p w14:paraId="498BC5CC" w14:textId="77777777" w:rsidR="00000000" w:rsidRDefault="00B6587A">
      <w:pPr>
        <w:pStyle w:val="a"/>
        <w:rPr>
          <w:rFonts w:hint="cs"/>
          <w:rtl/>
        </w:rPr>
      </w:pPr>
    </w:p>
    <w:p w14:paraId="12300591" w14:textId="77777777" w:rsidR="00000000" w:rsidRDefault="00B6587A">
      <w:pPr>
        <w:pStyle w:val="a"/>
        <w:rPr>
          <w:rFonts w:hint="cs"/>
          <w:rtl/>
        </w:rPr>
      </w:pPr>
      <w:r>
        <w:rPr>
          <w:rFonts w:hint="cs"/>
          <w:rtl/>
        </w:rPr>
        <w:t xml:space="preserve">- - -  הוא שרלטן. </w:t>
      </w:r>
    </w:p>
    <w:p w14:paraId="57525913" w14:textId="77777777" w:rsidR="00000000" w:rsidRDefault="00B6587A">
      <w:pPr>
        <w:pStyle w:val="a"/>
        <w:rPr>
          <w:rFonts w:hint="cs"/>
          <w:rtl/>
        </w:rPr>
      </w:pPr>
    </w:p>
    <w:p w14:paraId="0D302019" w14:textId="77777777" w:rsidR="00000000" w:rsidRDefault="00B6587A">
      <w:pPr>
        <w:pStyle w:val="ac"/>
        <w:rPr>
          <w:rtl/>
        </w:rPr>
      </w:pPr>
      <w:r>
        <w:rPr>
          <w:rFonts w:hint="eastAsia"/>
          <w:rtl/>
        </w:rPr>
        <w:t>עסאם</w:t>
      </w:r>
      <w:r>
        <w:rPr>
          <w:rtl/>
        </w:rPr>
        <w:t xml:space="preserve"> מח'ול (חד"ש-תע"ל):</w:t>
      </w:r>
    </w:p>
    <w:p w14:paraId="0A4C0BAB" w14:textId="77777777" w:rsidR="00000000" w:rsidRDefault="00B6587A">
      <w:pPr>
        <w:pStyle w:val="a"/>
        <w:rPr>
          <w:rFonts w:hint="cs"/>
          <w:rtl/>
        </w:rPr>
      </w:pPr>
    </w:p>
    <w:p w14:paraId="22685585" w14:textId="77777777" w:rsidR="00000000" w:rsidRDefault="00B6587A">
      <w:pPr>
        <w:pStyle w:val="a"/>
        <w:rPr>
          <w:rFonts w:hint="cs"/>
          <w:rtl/>
        </w:rPr>
      </w:pPr>
      <w:r>
        <w:rPr>
          <w:rFonts w:hint="cs"/>
          <w:rtl/>
        </w:rPr>
        <w:t xml:space="preserve">- - </w:t>
      </w:r>
      <w:r>
        <w:rPr>
          <w:rFonts w:hint="cs"/>
          <w:rtl/>
        </w:rPr>
        <w:t xml:space="preserve">- </w:t>
      </w:r>
    </w:p>
    <w:p w14:paraId="17A5A437" w14:textId="77777777" w:rsidR="00000000" w:rsidRDefault="00B6587A">
      <w:pPr>
        <w:pStyle w:val="ad"/>
        <w:rPr>
          <w:rFonts w:hint="cs"/>
          <w:rtl/>
        </w:rPr>
      </w:pPr>
    </w:p>
    <w:p w14:paraId="48997DBD" w14:textId="77777777" w:rsidR="00000000" w:rsidRDefault="00B6587A">
      <w:pPr>
        <w:pStyle w:val="ad"/>
        <w:rPr>
          <w:rtl/>
        </w:rPr>
      </w:pPr>
      <w:r>
        <w:rPr>
          <w:rtl/>
        </w:rPr>
        <w:t>היו"ר ראובן ריבלין:</w:t>
      </w:r>
    </w:p>
    <w:p w14:paraId="4379987F" w14:textId="77777777" w:rsidR="00000000" w:rsidRDefault="00B6587A">
      <w:pPr>
        <w:pStyle w:val="a"/>
        <w:rPr>
          <w:rtl/>
        </w:rPr>
      </w:pPr>
    </w:p>
    <w:p w14:paraId="2ADC1C00" w14:textId="77777777" w:rsidR="00000000" w:rsidRDefault="00B6587A">
      <w:pPr>
        <w:pStyle w:val="a"/>
        <w:rPr>
          <w:rFonts w:hint="cs"/>
          <w:rtl/>
        </w:rPr>
      </w:pPr>
      <w:r>
        <w:rPr>
          <w:rFonts w:hint="cs"/>
          <w:rtl/>
        </w:rPr>
        <w:t xml:space="preserve">חבר הכנסת מח'ול, לא מחול לך יותר. נא לשבת. שמעתי, אני שומע, אבל אדוני לא נותן לי אפשרות לעשות פה סדר.  </w:t>
      </w:r>
    </w:p>
    <w:p w14:paraId="592AFA00" w14:textId="77777777" w:rsidR="00000000" w:rsidRDefault="00B6587A">
      <w:pPr>
        <w:pStyle w:val="a"/>
        <w:rPr>
          <w:rtl/>
        </w:rPr>
      </w:pPr>
    </w:p>
    <w:p w14:paraId="60C5AF36" w14:textId="77777777" w:rsidR="00000000" w:rsidRDefault="00B6587A">
      <w:pPr>
        <w:pStyle w:val="a"/>
        <w:rPr>
          <w:rtl/>
        </w:rPr>
      </w:pPr>
      <w:r>
        <w:rPr>
          <w:rFonts w:hint="cs"/>
          <w:rtl/>
        </w:rPr>
        <w:t xml:space="preserve">חבר הכנסת זחאלקה, שרלטן על-פי </w:t>
      </w:r>
      <w:r>
        <w:t xml:space="preserve">Oxford dictionary </w:t>
      </w:r>
      <w:r>
        <w:rPr>
          <w:rFonts w:hint="cs"/>
          <w:rtl/>
        </w:rPr>
        <w:t xml:space="preserve"> זה חובבן. לכן אני לא רואה במלה שרלטן  - - - </w:t>
      </w:r>
    </w:p>
    <w:p w14:paraId="1ADF82F6" w14:textId="77777777" w:rsidR="00000000" w:rsidRDefault="00B6587A">
      <w:pPr>
        <w:pStyle w:val="a"/>
        <w:rPr>
          <w:rFonts w:hint="cs"/>
          <w:rtl/>
        </w:rPr>
      </w:pPr>
    </w:p>
    <w:p w14:paraId="0BAFD0C4" w14:textId="77777777" w:rsidR="00000000" w:rsidRDefault="00B6587A">
      <w:pPr>
        <w:pStyle w:val="ac"/>
        <w:rPr>
          <w:rtl/>
        </w:rPr>
      </w:pPr>
      <w:r>
        <w:rPr>
          <w:rFonts w:hint="eastAsia"/>
          <w:rtl/>
        </w:rPr>
        <w:t>ג</w:t>
      </w:r>
      <w:r>
        <w:rPr>
          <w:rtl/>
        </w:rPr>
        <w:t>'מאל זחאלקה (בל"ד):</w:t>
      </w:r>
    </w:p>
    <w:p w14:paraId="72E8A7EC" w14:textId="77777777" w:rsidR="00000000" w:rsidRDefault="00B6587A">
      <w:pPr>
        <w:pStyle w:val="a"/>
        <w:rPr>
          <w:rFonts w:hint="cs"/>
          <w:rtl/>
        </w:rPr>
      </w:pPr>
    </w:p>
    <w:p w14:paraId="627EF5D4" w14:textId="77777777" w:rsidR="00000000" w:rsidRDefault="00B6587A">
      <w:pPr>
        <w:pStyle w:val="a"/>
        <w:rPr>
          <w:rFonts w:hint="cs"/>
          <w:rtl/>
        </w:rPr>
      </w:pPr>
      <w:r>
        <w:rPr>
          <w:rFonts w:hint="cs"/>
          <w:rtl/>
        </w:rPr>
        <w:t>שמעת אותו</w:t>
      </w:r>
      <w:r>
        <w:rPr>
          <w:rFonts w:hint="cs"/>
          <w:rtl/>
        </w:rPr>
        <w:t xml:space="preserve"> - - -  הוא אומר שמח'ול הוא דמגוג - - - </w:t>
      </w:r>
    </w:p>
    <w:p w14:paraId="3BA9B1D7" w14:textId="77777777" w:rsidR="00000000" w:rsidRDefault="00B6587A">
      <w:pPr>
        <w:pStyle w:val="a"/>
        <w:rPr>
          <w:rFonts w:hint="cs"/>
          <w:rtl/>
        </w:rPr>
      </w:pPr>
    </w:p>
    <w:p w14:paraId="78184730" w14:textId="77777777" w:rsidR="00000000" w:rsidRDefault="00B6587A">
      <w:pPr>
        <w:pStyle w:val="ad"/>
        <w:rPr>
          <w:rtl/>
        </w:rPr>
      </w:pPr>
      <w:r>
        <w:rPr>
          <w:rtl/>
        </w:rPr>
        <w:t>היו"ר ראובן ריבלין:</w:t>
      </w:r>
    </w:p>
    <w:p w14:paraId="56700495" w14:textId="77777777" w:rsidR="00000000" w:rsidRDefault="00B6587A">
      <w:pPr>
        <w:pStyle w:val="a"/>
        <w:rPr>
          <w:rtl/>
        </w:rPr>
      </w:pPr>
    </w:p>
    <w:p w14:paraId="226CA39E" w14:textId="77777777" w:rsidR="00000000" w:rsidRDefault="00B6587A">
      <w:pPr>
        <w:pStyle w:val="a"/>
        <w:rPr>
          <w:rFonts w:hint="cs"/>
          <w:rtl/>
        </w:rPr>
      </w:pPr>
      <w:r>
        <w:rPr>
          <w:rFonts w:hint="cs"/>
          <w:rtl/>
        </w:rPr>
        <w:t xml:space="preserve">חבר הכנסת זחאלקה, אני קורא אותך לסדר פעם ראשונה. </w:t>
      </w:r>
    </w:p>
    <w:p w14:paraId="3CCDB5EC" w14:textId="77777777" w:rsidR="00000000" w:rsidRDefault="00B6587A">
      <w:pPr>
        <w:pStyle w:val="a"/>
        <w:rPr>
          <w:rFonts w:hint="cs"/>
          <w:rtl/>
        </w:rPr>
      </w:pPr>
    </w:p>
    <w:p w14:paraId="3AC8EA30" w14:textId="77777777" w:rsidR="00000000" w:rsidRDefault="00B6587A">
      <w:pPr>
        <w:pStyle w:val="a"/>
        <w:rPr>
          <w:rFonts w:hint="cs"/>
          <w:rtl/>
        </w:rPr>
      </w:pPr>
      <w:r>
        <w:rPr>
          <w:rFonts w:hint="cs"/>
          <w:rtl/>
        </w:rPr>
        <w:t>חבר הכנסת זחאלקה, עכשיו תשמע, אתה משתמש במלה שרלטן ואחר כך אתה מודה שאתה לא יודע על מה אתה מדבר. זאת אומרת שהוא לא שרלטן. אז למה אתה אומר לי ש</w:t>
      </w:r>
      <w:r>
        <w:rPr>
          <w:rFonts w:hint="cs"/>
          <w:rtl/>
        </w:rPr>
        <w:t>הוא דמגוג? אמרת שהוא שרלטן.</w:t>
      </w:r>
    </w:p>
    <w:p w14:paraId="48CD09E8" w14:textId="77777777" w:rsidR="00000000" w:rsidRDefault="00B6587A">
      <w:pPr>
        <w:pStyle w:val="a"/>
        <w:rPr>
          <w:rFonts w:hint="cs"/>
          <w:rtl/>
        </w:rPr>
      </w:pPr>
    </w:p>
    <w:p w14:paraId="7D01D448" w14:textId="77777777" w:rsidR="00000000" w:rsidRDefault="00B6587A">
      <w:pPr>
        <w:pStyle w:val="ac"/>
        <w:rPr>
          <w:rtl/>
        </w:rPr>
      </w:pPr>
      <w:r>
        <w:rPr>
          <w:rFonts w:hint="eastAsia"/>
          <w:rtl/>
        </w:rPr>
        <w:t>עסאם</w:t>
      </w:r>
      <w:r>
        <w:rPr>
          <w:rtl/>
        </w:rPr>
        <w:t xml:space="preserve"> מח'ול (חד"ש-תע"ל):</w:t>
      </w:r>
    </w:p>
    <w:p w14:paraId="4A39C78A" w14:textId="77777777" w:rsidR="00000000" w:rsidRDefault="00B6587A">
      <w:pPr>
        <w:pStyle w:val="a"/>
        <w:rPr>
          <w:rFonts w:hint="cs"/>
          <w:rtl/>
        </w:rPr>
      </w:pPr>
    </w:p>
    <w:p w14:paraId="25A8DCDD" w14:textId="77777777" w:rsidR="00000000" w:rsidRDefault="00B6587A">
      <w:pPr>
        <w:pStyle w:val="a"/>
        <w:rPr>
          <w:rFonts w:hint="cs"/>
          <w:rtl/>
        </w:rPr>
      </w:pPr>
      <w:r>
        <w:rPr>
          <w:rFonts w:hint="cs"/>
          <w:rtl/>
        </w:rPr>
        <w:t xml:space="preserve">אדוני היושב-ראש, הוא מדבר - - - </w:t>
      </w:r>
    </w:p>
    <w:p w14:paraId="5A2DDB0E" w14:textId="77777777" w:rsidR="00000000" w:rsidRDefault="00B6587A">
      <w:pPr>
        <w:pStyle w:val="a"/>
        <w:rPr>
          <w:rFonts w:hint="cs"/>
          <w:rtl/>
        </w:rPr>
      </w:pPr>
    </w:p>
    <w:p w14:paraId="2C39A0F2" w14:textId="77777777" w:rsidR="00000000" w:rsidRDefault="00B6587A">
      <w:pPr>
        <w:pStyle w:val="ad"/>
        <w:rPr>
          <w:rtl/>
        </w:rPr>
      </w:pPr>
      <w:r>
        <w:rPr>
          <w:rtl/>
        </w:rPr>
        <w:t>היו"ר ראובן ריבלין:</w:t>
      </w:r>
    </w:p>
    <w:p w14:paraId="39E03D3B" w14:textId="77777777" w:rsidR="00000000" w:rsidRDefault="00B6587A">
      <w:pPr>
        <w:pStyle w:val="a"/>
        <w:rPr>
          <w:rtl/>
        </w:rPr>
      </w:pPr>
    </w:p>
    <w:p w14:paraId="6A99C7B0" w14:textId="77777777" w:rsidR="00000000" w:rsidRDefault="00B6587A">
      <w:pPr>
        <w:pStyle w:val="a"/>
        <w:rPr>
          <w:rFonts w:hint="cs"/>
          <w:rtl/>
        </w:rPr>
      </w:pPr>
      <w:r>
        <w:rPr>
          <w:rFonts w:hint="cs"/>
          <w:rtl/>
        </w:rPr>
        <w:t xml:space="preserve">הוא לא צריך להעליב. הסברתי לחבר הכנסת זחאלקה. חבר הכנסת, אתה לא תפריע לו לדבר.  </w:t>
      </w:r>
    </w:p>
    <w:p w14:paraId="288EA12D" w14:textId="77777777" w:rsidR="00000000" w:rsidRDefault="00B6587A">
      <w:pPr>
        <w:pStyle w:val="a"/>
        <w:rPr>
          <w:rFonts w:hint="cs"/>
          <w:rtl/>
        </w:rPr>
      </w:pPr>
    </w:p>
    <w:p w14:paraId="02CA06F4" w14:textId="77777777" w:rsidR="00000000" w:rsidRDefault="00B6587A">
      <w:pPr>
        <w:pStyle w:val="ac"/>
        <w:rPr>
          <w:rtl/>
        </w:rPr>
      </w:pPr>
      <w:r>
        <w:rPr>
          <w:rFonts w:hint="eastAsia"/>
          <w:rtl/>
        </w:rPr>
        <w:t>עסאם</w:t>
      </w:r>
      <w:r>
        <w:rPr>
          <w:rtl/>
        </w:rPr>
        <w:t xml:space="preserve"> מח'ול (חד"ש-תע"ל):</w:t>
      </w:r>
    </w:p>
    <w:p w14:paraId="1B797CAF" w14:textId="77777777" w:rsidR="00000000" w:rsidRDefault="00B6587A">
      <w:pPr>
        <w:pStyle w:val="a"/>
        <w:rPr>
          <w:rFonts w:hint="cs"/>
          <w:rtl/>
        </w:rPr>
      </w:pPr>
    </w:p>
    <w:p w14:paraId="1EB10857" w14:textId="77777777" w:rsidR="00000000" w:rsidRDefault="00B6587A">
      <w:pPr>
        <w:pStyle w:val="a"/>
        <w:rPr>
          <w:rFonts w:hint="cs"/>
          <w:rtl/>
        </w:rPr>
      </w:pPr>
      <w:r>
        <w:rPr>
          <w:rFonts w:hint="cs"/>
          <w:rtl/>
        </w:rPr>
        <w:t>אבל הוא מדבר על כנופיות.</w:t>
      </w:r>
    </w:p>
    <w:p w14:paraId="0899B605" w14:textId="77777777" w:rsidR="00000000" w:rsidRDefault="00B6587A">
      <w:pPr>
        <w:pStyle w:val="a"/>
        <w:rPr>
          <w:rFonts w:hint="cs"/>
          <w:rtl/>
        </w:rPr>
      </w:pPr>
    </w:p>
    <w:p w14:paraId="0BE88B14" w14:textId="77777777" w:rsidR="00000000" w:rsidRDefault="00B6587A">
      <w:pPr>
        <w:pStyle w:val="ad"/>
        <w:rPr>
          <w:rtl/>
        </w:rPr>
      </w:pPr>
      <w:r>
        <w:rPr>
          <w:rtl/>
        </w:rPr>
        <w:t>היו"ר ראובן רי</w:t>
      </w:r>
      <w:r>
        <w:rPr>
          <w:rtl/>
        </w:rPr>
        <w:t>בלין:</w:t>
      </w:r>
    </w:p>
    <w:p w14:paraId="732C26A6" w14:textId="77777777" w:rsidR="00000000" w:rsidRDefault="00B6587A">
      <w:pPr>
        <w:pStyle w:val="a"/>
        <w:rPr>
          <w:rtl/>
        </w:rPr>
      </w:pPr>
    </w:p>
    <w:p w14:paraId="7FD3AAD5" w14:textId="77777777" w:rsidR="00000000" w:rsidRDefault="00B6587A">
      <w:pPr>
        <w:pStyle w:val="a"/>
        <w:rPr>
          <w:rFonts w:hint="cs"/>
          <w:rtl/>
        </w:rPr>
      </w:pPr>
      <w:r>
        <w:rPr>
          <w:rFonts w:hint="cs"/>
          <w:rtl/>
        </w:rPr>
        <w:t xml:space="preserve">שמעתי, שמעתי. אם אתה לא שמעת את חבריך, גם הם דיברו על כנופיה. אין לי פה הפרוטוקול, אבל חבר הכנסת ברכה, ואני מכבד מאוד את דבריו, אמר: מה זה, מביאים צבא? מה זה, כנופיה פה? מה זה, ממשלת כנופיות? גם הוא אמר את זה. אדוני מתנגד למה שאמר ברכה? </w:t>
      </w:r>
    </w:p>
    <w:p w14:paraId="764DA962" w14:textId="77777777" w:rsidR="00000000" w:rsidRDefault="00B6587A">
      <w:pPr>
        <w:pStyle w:val="a"/>
        <w:rPr>
          <w:rFonts w:hint="cs"/>
          <w:rtl/>
        </w:rPr>
      </w:pPr>
    </w:p>
    <w:p w14:paraId="1C68061F" w14:textId="77777777" w:rsidR="00000000" w:rsidRDefault="00B6587A">
      <w:pPr>
        <w:pStyle w:val="ac"/>
        <w:rPr>
          <w:rtl/>
        </w:rPr>
      </w:pPr>
      <w:r>
        <w:rPr>
          <w:rtl/>
        </w:rPr>
        <w:t>מוחמד ברכה</w:t>
      </w:r>
      <w:r>
        <w:rPr>
          <w:rtl/>
        </w:rPr>
        <w:t xml:space="preserve"> (חד"ש-תע"ל):</w:t>
      </w:r>
    </w:p>
    <w:p w14:paraId="5DBF8DEE" w14:textId="77777777" w:rsidR="00000000" w:rsidRDefault="00B6587A">
      <w:pPr>
        <w:pStyle w:val="a"/>
        <w:ind w:firstLine="0"/>
        <w:rPr>
          <w:rFonts w:hint="cs"/>
          <w:rtl/>
        </w:rPr>
      </w:pPr>
    </w:p>
    <w:p w14:paraId="18B4C5EB" w14:textId="77777777" w:rsidR="00000000" w:rsidRDefault="00B6587A">
      <w:pPr>
        <w:pStyle w:val="a"/>
        <w:rPr>
          <w:rFonts w:hint="cs"/>
          <w:rtl/>
        </w:rPr>
      </w:pPr>
      <w:r>
        <w:rPr>
          <w:rFonts w:hint="cs"/>
          <w:rtl/>
        </w:rPr>
        <w:t xml:space="preserve">זאת ממשלת כנופיות - - - </w:t>
      </w:r>
    </w:p>
    <w:p w14:paraId="6A1995C5" w14:textId="77777777" w:rsidR="00000000" w:rsidRDefault="00B6587A">
      <w:pPr>
        <w:pStyle w:val="a"/>
        <w:rPr>
          <w:rFonts w:hint="cs"/>
          <w:rtl/>
        </w:rPr>
      </w:pPr>
    </w:p>
    <w:p w14:paraId="729398C1" w14:textId="77777777" w:rsidR="00000000" w:rsidRDefault="00B6587A">
      <w:pPr>
        <w:pStyle w:val="ad"/>
        <w:rPr>
          <w:rtl/>
        </w:rPr>
      </w:pPr>
      <w:r>
        <w:rPr>
          <w:rtl/>
        </w:rPr>
        <w:t>היו"ר ראובן ריבלין:</w:t>
      </w:r>
    </w:p>
    <w:p w14:paraId="23581D6D" w14:textId="77777777" w:rsidR="00000000" w:rsidRDefault="00B6587A">
      <w:pPr>
        <w:pStyle w:val="a"/>
        <w:rPr>
          <w:rtl/>
        </w:rPr>
      </w:pPr>
    </w:p>
    <w:p w14:paraId="066D9513" w14:textId="77777777" w:rsidR="00000000" w:rsidRDefault="00B6587A">
      <w:pPr>
        <w:pStyle w:val="a"/>
        <w:rPr>
          <w:rFonts w:hint="cs"/>
          <w:rtl/>
        </w:rPr>
      </w:pPr>
      <w:r>
        <w:rPr>
          <w:rFonts w:hint="cs"/>
          <w:rtl/>
        </w:rPr>
        <w:t xml:space="preserve">חבר הכנסת ברכה, אני הרצתי דפתר. אני לא זוכר דברים מלפני שעה, אבל זוכר מה שהיה לפני ארבע שעות. </w:t>
      </w:r>
    </w:p>
    <w:p w14:paraId="34FCAF67" w14:textId="77777777" w:rsidR="00000000" w:rsidRDefault="00B6587A">
      <w:pPr>
        <w:pStyle w:val="a"/>
        <w:rPr>
          <w:rFonts w:hint="cs"/>
          <w:rtl/>
        </w:rPr>
      </w:pPr>
    </w:p>
    <w:p w14:paraId="5CE1D06B" w14:textId="77777777" w:rsidR="00000000" w:rsidRDefault="00B6587A">
      <w:pPr>
        <w:pStyle w:val="ac"/>
        <w:rPr>
          <w:rtl/>
        </w:rPr>
      </w:pPr>
      <w:r>
        <w:rPr>
          <w:rFonts w:hint="eastAsia"/>
          <w:rtl/>
        </w:rPr>
        <w:t>מוחמד</w:t>
      </w:r>
      <w:r>
        <w:rPr>
          <w:rtl/>
        </w:rPr>
        <w:t xml:space="preserve"> ברכה (חד"ש-תע"ל):</w:t>
      </w:r>
    </w:p>
    <w:p w14:paraId="5E057615" w14:textId="77777777" w:rsidR="00000000" w:rsidRDefault="00B6587A">
      <w:pPr>
        <w:pStyle w:val="a"/>
        <w:rPr>
          <w:rFonts w:hint="cs"/>
          <w:rtl/>
        </w:rPr>
      </w:pPr>
    </w:p>
    <w:p w14:paraId="128FDBF9" w14:textId="77777777" w:rsidR="00000000" w:rsidRDefault="00B6587A">
      <w:pPr>
        <w:pStyle w:val="a"/>
        <w:rPr>
          <w:rFonts w:hint="cs"/>
          <w:rtl/>
        </w:rPr>
      </w:pPr>
      <w:r>
        <w:rPr>
          <w:rFonts w:hint="cs"/>
          <w:rtl/>
        </w:rPr>
        <w:t xml:space="preserve">הוא רוצה ליזום קטטה בין חברי הכנסת הערבים. יפה אתה עושה את זה - - - </w:t>
      </w:r>
    </w:p>
    <w:p w14:paraId="33F698DA" w14:textId="77777777" w:rsidR="00000000" w:rsidRDefault="00B6587A">
      <w:pPr>
        <w:pStyle w:val="a"/>
        <w:rPr>
          <w:rFonts w:hint="cs"/>
          <w:rtl/>
        </w:rPr>
      </w:pPr>
    </w:p>
    <w:p w14:paraId="1652C248" w14:textId="77777777" w:rsidR="00000000" w:rsidRDefault="00B6587A">
      <w:pPr>
        <w:pStyle w:val="ac"/>
        <w:rPr>
          <w:rtl/>
        </w:rPr>
      </w:pPr>
      <w:r>
        <w:rPr>
          <w:rFonts w:hint="eastAsia"/>
          <w:rtl/>
        </w:rPr>
        <w:t>קרי</w:t>
      </w:r>
      <w:r>
        <w:rPr>
          <w:rFonts w:hint="eastAsia"/>
          <w:rtl/>
        </w:rPr>
        <w:t>אות</w:t>
      </w:r>
      <w:r>
        <w:rPr>
          <w:rtl/>
        </w:rPr>
        <w:t>:</w:t>
      </w:r>
    </w:p>
    <w:p w14:paraId="7FF40AE3" w14:textId="77777777" w:rsidR="00000000" w:rsidRDefault="00B6587A">
      <w:pPr>
        <w:pStyle w:val="a"/>
        <w:rPr>
          <w:rFonts w:hint="cs"/>
          <w:rtl/>
        </w:rPr>
      </w:pPr>
    </w:p>
    <w:p w14:paraId="50529249" w14:textId="77777777" w:rsidR="00000000" w:rsidRDefault="00B6587A">
      <w:pPr>
        <w:pStyle w:val="a"/>
        <w:rPr>
          <w:rFonts w:hint="cs"/>
          <w:rtl/>
        </w:rPr>
      </w:pPr>
      <w:r>
        <w:rPr>
          <w:rFonts w:hint="cs"/>
          <w:rtl/>
        </w:rPr>
        <w:t xml:space="preserve">- - - </w:t>
      </w:r>
    </w:p>
    <w:p w14:paraId="0AC2E30C" w14:textId="77777777" w:rsidR="00000000" w:rsidRDefault="00B6587A">
      <w:pPr>
        <w:pStyle w:val="a"/>
        <w:rPr>
          <w:rFonts w:hint="cs"/>
          <w:rtl/>
        </w:rPr>
      </w:pPr>
    </w:p>
    <w:p w14:paraId="718D05BE" w14:textId="77777777" w:rsidR="00000000" w:rsidRDefault="00B6587A">
      <w:pPr>
        <w:pStyle w:val="ad"/>
        <w:rPr>
          <w:rtl/>
        </w:rPr>
      </w:pPr>
      <w:r>
        <w:rPr>
          <w:rtl/>
        </w:rPr>
        <w:t>היו"ר ראובן ריבלין:</w:t>
      </w:r>
    </w:p>
    <w:p w14:paraId="4A2247AE" w14:textId="77777777" w:rsidR="00000000" w:rsidRDefault="00B6587A">
      <w:pPr>
        <w:pStyle w:val="a"/>
        <w:rPr>
          <w:rtl/>
        </w:rPr>
      </w:pPr>
    </w:p>
    <w:p w14:paraId="2024A937" w14:textId="77777777" w:rsidR="00000000" w:rsidRDefault="00B6587A">
      <w:pPr>
        <w:pStyle w:val="a"/>
        <w:rPr>
          <w:rFonts w:hint="cs"/>
          <w:rtl/>
        </w:rPr>
      </w:pPr>
      <w:r>
        <w:rPr>
          <w:rFonts w:hint="cs"/>
          <w:rtl/>
        </w:rPr>
        <w:t xml:space="preserve">תודה רבה. אל תעזרו לו. חבר הכנסת ברכה, אל תעזרו לו. </w:t>
      </w:r>
    </w:p>
    <w:p w14:paraId="397C7600" w14:textId="77777777" w:rsidR="00000000" w:rsidRDefault="00B6587A">
      <w:pPr>
        <w:pStyle w:val="a"/>
        <w:rPr>
          <w:rFonts w:hint="cs"/>
          <w:rtl/>
        </w:rPr>
      </w:pPr>
    </w:p>
    <w:p w14:paraId="76C7C1BA" w14:textId="77777777" w:rsidR="00000000" w:rsidRDefault="00B6587A">
      <w:pPr>
        <w:pStyle w:val="ac"/>
        <w:rPr>
          <w:rtl/>
        </w:rPr>
      </w:pPr>
      <w:r>
        <w:rPr>
          <w:rFonts w:hint="eastAsia"/>
          <w:rtl/>
        </w:rPr>
        <w:t>מוחמד</w:t>
      </w:r>
      <w:r>
        <w:rPr>
          <w:rtl/>
        </w:rPr>
        <w:t xml:space="preserve"> ברכה (חד"ש-תע"ל):</w:t>
      </w:r>
    </w:p>
    <w:p w14:paraId="685FF3B4" w14:textId="77777777" w:rsidR="00000000" w:rsidRDefault="00B6587A">
      <w:pPr>
        <w:pStyle w:val="a"/>
        <w:rPr>
          <w:rFonts w:hint="cs"/>
          <w:rtl/>
        </w:rPr>
      </w:pPr>
    </w:p>
    <w:p w14:paraId="44153966" w14:textId="77777777" w:rsidR="00000000" w:rsidRDefault="00B6587A">
      <w:pPr>
        <w:pStyle w:val="a"/>
        <w:rPr>
          <w:rFonts w:hint="cs"/>
          <w:rtl/>
        </w:rPr>
      </w:pPr>
      <w:r>
        <w:rPr>
          <w:rFonts w:hint="cs"/>
          <w:rtl/>
        </w:rPr>
        <w:t>זה לא יעזור לו.</w:t>
      </w:r>
    </w:p>
    <w:p w14:paraId="7D47E54D" w14:textId="77777777" w:rsidR="00000000" w:rsidRDefault="00B6587A">
      <w:pPr>
        <w:pStyle w:val="a"/>
        <w:rPr>
          <w:rFonts w:hint="cs"/>
          <w:rtl/>
        </w:rPr>
      </w:pPr>
      <w:r>
        <w:rPr>
          <w:rFonts w:hint="cs"/>
          <w:rtl/>
        </w:rPr>
        <w:t xml:space="preserve"> </w:t>
      </w:r>
    </w:p>
    <w:p w14:paraId="4A34C6B7" w14:textId="77777777" w:rsidR="00000000" w:rsidRDefault="00B6587A">
      <w:pPr>
        <w:pStyle w:val="ad"/>
        <w:rPr>
          <w:rtl/>
        </w:rPr>
      </w:pPr>
      <w:r>
        <w:rPr>
          <w:rtl/>
        </w:rPr>
        <w:t>היו"ר ראובן ריבלין:</w:t>
      </w:r>
    </w:p>
    <w:p w14:paraId="65B82B2D" w14:textId="77777777" w:rsidR="00000000" w:rsidRDefault="00B6587A">
      <w:pPr>
        <w:pStyle w:val="a"/>
        <w:rPr>
          <w:rtl/>
        </w:rPr>
      </w:pPr>
    </w:p>
    <w:p w14:paraId="655D4F3D" w14:textId="77777777" w:rsidR="00000000" w:rsidRDefault="00B6587A">
      <w:pPr>
        <w:pStyle w:val="a"/>
        <w:rPr>
          <w:rFonts w:hint="cs"/>
          <w:rtl/>
        </w:rPr>
      </w:pPr>
      <w:r>
        <w:rPr>
          <w:rFonts w:hint="cs"/>
          <w:rtl/>
        </w:rPr>
        <w:t>ובכול אתה אשם, חבר הכנסת טיבי, כי אתה קורא קריאת ביניים ומייד אחריך כולם רוצים לקרוא קריאות ביניים.</w:t>
      </w:r>
    </w:p>
    <w:p w14:paraId="47B5B498" w14:textId="77777777" w:rsidR="00000000" w:rsidRDefault="00B6587A">
      <w:pPr>
        <w:pStyle w:val="a"/>
        <w:rPr>
          <w:rFonts w:hint="cs"/>
          <w:rtl/>
        </w:rPr>
      </w:pPr>
    </w:p>
    <w:p w14:paraId="20DE1877" w14:textId="77777777" w:rsidR="00000000" w:rsidRDefault="00B6587A">
      <w:pPr>
        <w:pStyle w:val="ac"/>
        <w:rPr>
          <w:rtl/>
        </w:rPr>
      </w:pPr>
      <w:r>
        <w:rPr>
          <w:rFonts w:hint="eastAsia"/>
          <w:rtl/>
        </w:rPr>
        <w:t>זה</w:t>
      </w:r>
      <w:r>
        <w:rPr>
          <w:rFonts w:hint="eastAsia"/>
          <w:rtl/>
        </w:rPr>
        <w:t>בה</w:t>
      </w:r>
      <w:r>
        <w:rPr>
          <w:rtl/>
        </w:rPr>
        <w:t xml:space="preserve"> גלאון (מרצ):</w:t>
      </w:r>
    </w:p>
    <w:p w14:paraId="035D60A1" w14:textId="77777777" w:rsidR="00000000" w:rsidRDefault="00B6587A">
      <w:pPr>
        <w:pStyle w:val="a"/>
        <w:rPr>
          <w:rFonts w:hint="cs"/>
          <w:rtl/>
        </w:rPr>
      </w:pPr>
    </w:p>
    <w:p w14:paraId="3050BA56" w14:textId="77777777" w:rsidR="00000000" w:rsidRDefault="00B6587A">
      <w:pPr>
        <w:pStyle w:val="a"/>
        <w:rPr>
          <w:rFonts w:hint="cs"/>
          <w:rtl/>
        </w:rPr>
      </w:pPr>
      <w:r>
        <w:rPr>
          <w:rFonts w:hint="cs"/>
          <w:rtl/>
        </w:rPr>
        <w:t xml:space="preserve">למה מאשימים אותו? עומד יושב-ראש הקואליציה על הדוכן ומרשה לעצמו - - - </w:t>
      </w:r>
    </w:p>
    <w:p w14:paraId="24093169" w14:textId="77777777" w:rsidR="00000000" w:rsidRDefault="00B6587A">
      <w:pPr>
        <w:pStyle w:val="a"/>
        <w:rPr>
          <w:rFonts w:hint="cs"/>
          <w:rtl/>
        </w:rPr>
      </w:pPr>
    </w:p>
    <w:p w14:paraId="0FB95D84" w14:textId="77777777" w:rsidR="00000000" w:rsidRDefault="00B6587A">
      <w:pPr>
        <w:pStyle w:val="ad"/>
        <w:rPr>
          <w:rtl/>
        </w:rPr>
      </w:pPr>
      <w:r>
        <w:rPr>
          <w:rtl/>
        </w:rPr>
        <w:t>היו"ר ראובן ריבלין:</w:t>
      </w:r>
    </w:p>
    <w:p w14:paraId="554558A9" w14:textId="77777777" w:rsidR="00000000" w:rsidRDefault="00B6587A">
      <w:pPr>
        <w:pStyle w:val="a"/>
        <w:rPr>
          <w:rtl/>
        </w:rPr>
      </w:pPr>
    </w:p>
    <w:p w14:paraId="60671EB7" w14:textId="77777777" w:rsidR="00000000" w:rsidRDefault="00B6587A">
      <w:pPr>
        <w:pStyle w:val="a"/>
        <w:rPr>
          <w:rFonts w:hint="cs"/>
          <w:rtl/>
        </w:rPr>
      </w:pPr>
      <w:r>
        <w:rPr>
          <w:rFonts w:hint="cs"/>
          <w:rtl/>
        </w:rPr>
        <w:t>חבר הכנסת מח'ול. חברת הכנסת גלאון. כבוד יושב-ראש הקואליציה, אני מבקש מאדוני, על מנת לאפשר לי להרגיע את הרוחות, להתפלמס כמה שיותר, אבל בלשון שלא תהי</w:t>
      </w:r>
      <w:r>
        <w:rPr>
          <w:rFonts w:hint="cs"/>
          <w:rtl/>
        </w:rPr>
        <w:t xml:space="preserve">ה פולמוסית. </w:t>
      </w:r>
    </w:p>
    <w:p w14:paraId="6F122BB8" w14:textId="77777777" w:rsidR="00000000" w:rsidRDefault="00B6587A">
      <w:pPr>
        <w:pStyle w:val="a"/>
        <w:rPr>
          <w:rFonts w:hint="cs"/>
          <w:rtl/>
        </w:rPr>
      </w:pPr>
    </w:p>
    <w:p w14:paraId="2724187F" w14:textId="77777777" w:rsidR="00000000" w:rsidRDefault="00B6587A">
      <w:pPr>
        <w:pStyle w:val="ac"/>
        <w:rPr>
          <w:rtl/>
        </w:rPr>
      </w:pPr>
      <w:r>
        <w:rPr>
          <w:rFonts w:hint="eastAsia"/>
          <w:rtl/>
        </w:rPr>
        <w:t>עסאם</w:t>
      </w:r>
      <w:r>
        <w:rPr>
          <w:rtl/>
        </w:rPr>
        <w:t xml:space="preserve"> מח'ול (חד"ש-תע"ל):</w:t>
      </w:r>
    </w:p>
    <w:p w14:paraId="2ECC9448" w14:textId="77777777" w:rsidR="00000000" w:rsidRDefault="00B6587A">
      <w:pPr>
        <w:pStyle w:val="a"/>
        <w:rPr>
          <w:rFonts w:hint="cs"/>
          <w:rtl/>
        </w:rPr>
      </w:pPr>
    </w:p>
    <w:p w14:paraId="79616751" w14:textId="77777777" w:rsidR="00000000" w:rsidRDefault="00B6587A">
      <w:pPr>
        <w:pStyle w:val="a"/>
        <w:rPr>
          <w:rFonts w:hint="cs"/>
          <w:rtl/>
        </w:rPr>
      </w:pPr>
      <w:r>
        <w:rPr>
          <w:rFonts w:hint="cs"/>
          <w:rtl/>
        </w:rPr>
        <w:t xml:space="preserve">- - - </w:t>
      </w:r>
    </w:p>
    <w:p w14:paraId="28C59479" w14:textId="77777777" w:rsidR="00000000" w:rsidRDefault="00B6587A">
      <w:pPr>
        <w:pStyle w:val="a"/>
        <w:rPr>
          <w:rFonts w:hint="cs"/>
          <w:rtl/>
        </w:rPr>
      </w:pPr>
    </w:p>
    <w:p w14:paraId="3EDDBE26" w14:textId="77777777" w:rsidR="00000000" w:rsidRDefault="00B6587A">
      <w:pPr>
        <w:pStyle w:val="SpeakerCon"/>
        <w:rPr>
          <w:rtl/>
        </w:rPr>
      </w:pPr>
      <w:bookmarkStart w:id="404" w:name="FS000001027T09_10_2003_17_01_31C"/>
      <w:bookmarkEnd w:id="404"/>
      <w:r>
        <w:rPr>
          <w:rtl/>
        </w:rPr>
        <w:t>גדעון סער (הליכוד):</w:t>
      </w:r>
    </w:p>
    <w:p w14:paraId="5BD489A0" w14:textId="77777777" w:rsidR="00000000" w:rsidRDefault="00B6587A">
      <w:pPr>
        <w:pStyle w:val="a"/>
        <w:rPr>
          <w:rtl/>
        </w:rPr>
      </w:pPr>
    </w:p>
    <w:p w14:paraId="03B0A675" w14:textId="77777777" w:rsidR="00000000" w:rsidRDefault="00B6587A">
      <w:pPr>
        <w:pStyle w:val="a"/>
        <w:rPr>
          <w:rFonts w:hint="cs"/>
          <w:rtl/>
        </w:rPr>
      </w:pPr>
      <w:r>
        <w:rPr>
          <w:rFonts w:hint="cs"/>
          <w:rtl/>
        </w:rPr>
        <w:t xml:space="preserve">כך אעשה, אדוני היושב-ראש. </w:t>
      </w:r>
    </w:p>
    <w:p w14:paraId="2AEE7620" w14:textId="77777777" w:rsidR="00000000" w:rsidRDefault="00B6587A">
      <w:pPr>
        <w:pStyle w:val="a"/>
        <w:rPr>
          <w:rFonts w:hint="cs"/>
          <w:rtl/>
        </w:rPr>
      </w:pPr>
    </w:p>
    <w:p w14:paraId="19367621" w14:textId="77777777" w:rsidR="00000000" w:rsidRDefault="00B6587A">
      <w:pPr>
        <w:pStyle w:val="ac"/>
        <w:rPr>
          <w:rtl/>
        </w:rPr>
      </w:pPr>
      <w:r>
        <w:rPr>
          <w:rFonts w:hint="eastAsia"/>
          <w:rtl/>
        </w:rPr>
        <w:t>אופיר</w:t>
      </w:r>
      <w:r>
        <w:rPr>
          <w:rtl/>
        </w:rPr>
        <w:t xml:space="preserve"> פינס-פז (העבודה-מימד):</w:t>
      </w:r>
    </w:p>
    <w:p w14:paraId="595E94EC" w14:textId="77777777" w:rsidR="00000000" w:rsidRDefault="00B6587A">
      <w:pPr>
        <w:pStyle w:val="a"/>
        <w:rPr>
          <w:rFonts w:hint="cs"/>
          <w:rtl/>
        </w:rPr>
      </w:pPr>
    </w:p>
    <w:p w14:paraId="1C83FFC6" w14:textId="77777777" w:rsidR="00000000" w:rsidRDefault="00B6587A">
      <w:pPr>
        <w:pStyle w:val="a"/>
        <w:rPr>
          <w:rFonts w:hint="cs"/>
          <w:rtl/>
        </w:rPr>
      </w:pPr>
      <w:r>
        <w:rPr>
          <w:rFonts w:hint="cs"/>
          <w:rtl/>
        </w:rPr>
        <w:t xml:space="preserve">הוא כמו ראש הממשלה - - - </w:t>
      </w:r>
    </w:p>
    <w:p w14:paraId="0EF800D6" w14:textId="77777777" w:rsidR="00000000" w:rsidRDefault="00B6587A">
      <w:pPr>
        <w:pStyle w:val="a"/>
        <w:rPr>
          <w:rFonts w:hint="cs"/>
          <w:rtl/>
        </w:rPr>
      </w:pPr>
    </w:p>
    <w:p w14:paraId="5B44C42B" w14:textId="77777777" w:rsidR="00000000" w:rsidRDefault="00B6587A">
      <w:pPr>
        <w:pStyle w:val="ad"/>
        <w:rPr>
          <w:rtl/>
        </w:rPr>
      </w:pPr>
      <w:r>
        <w:rPr>
          <w:rtl/>
        </w:rPr>
        <w:t>היו"ר ראובן ריבלין:</w:t>
      </w:r>
    </w:p>
    <w:p w14:paraId="782688D3" w14:textId="77777777" w:rsidR="00000000" w:rsidRDefault="00B6587A">
      <w:pPr>
        <w:pStyle w:val="a"/>
        <w:rPr>
          <w:rtl/>
        </w:rPr>
      </w:pPr>
    </w:p>
    <w:p w14:paraId="795BF35F" w14:textId="77777777" w:rsidR="00000000" w:rsidRDefault="00B6587A">
      <w:pPr>
        <w:pStyle w:val="a"/>
        <w:rPr>
          <w:rFonts w:hint="cs"/>
          <w:rtl/>
        </w:rPr>
      </w:pPr>
      <w:r>
        <w:rPr>
          <w:rFonts w:hint="cs"/>
          <w:rtl/>
        </w:rPr>
        <w:t xml:space="preserve">אדוני, מזכ"ל מפלגת העבודה - - - </w:t>
      </w:r>
    </w:p>
    <w:p w14:paraId="579472EE" w14:textId="77777777" w:rsidR="00000000" w:rsidRDefault="00B6587A">
      <w:pPr>
        <w:pStyle w:val="a"/>
        <w:rPr>
          <w:rFonts w:hint="cs"/>
          <w:rtl/>
        </w:rPr>
      </w:pPr>
    </w:p>
    <w:p w14:paraId="7509F231" w14:textId="77777777" w:rsidR="00000000" w:rsidRDefault="00B6587A">
      <w:pPr>
        <w:pStyle w:val="ac"/>
        <w:rPr>
          <w:rtl/>
        </w:rPr>
      </w:pPr>
      <w:r>
        <w:rPr>
          <w:rFonts w:hint="eastAsia"/>
          <w:rtl/>
        </w:rPr>
        <w:t>זאב</w:t>
      </w:r>
      <w:r>
        <w:rPr>
          <w:rtl/>
        </w:rPr>
        <w:t xml:space="preserve"> בוים (הליכוד):</w:t>
      </w:r>
    </w:p>
    <w:p w14:paraId="199D4AEC" w14:textId="77777777" w:rsidR="00000000" w:rsidRDefault="00B6587A">
      <w:pPr>
        <w:pStyle w:val="a"/>
        <w:rPr>
          <w:rFonts w:hint="cs"/>
          <w:rtl/>
        </w:rPr>
      </w:pPr>
    </w:p>
    <w:p w14:paraId="425002CC" w14:textId="77777777" w:rsidR="00000000" w:rsidRDefault="00B6587A">
      <w:pPr>
        <w:pStyle w:val="a"/>
        <w:rPr>
          <w:rFonts w:hint="cs"/>
          <w:rtl/>
        </w:rPr>
      </w:pPr>
      <w:r>
        <w:rPr>
          <w:rFonts w:hint="cs"/>
          <w:rtl/>
        </w:rPr>
        <w:t>העובדה שהם עושים אינתיפאדה -</w:t>
      </w:r>
      <w:r>
        <w:rPr>
          <w:rFonts w:hint="cs"/>
          <w:rtl/>
        </w:rPr>
        <w:t xml:space="preserve"> - - </w:t>
      </w:r>
    </w:p>
    <w:p w14:paraId="12881564" w14:textId="77777777" w:rsidR="00000000" w:rsidRDefault="00B6587A">
      <w:pPr>
        <w:pStyle w:val="a"/>
        <w:rPr>
          <w:rFonts w:hint="cs"/>
          <w:rtl/>
        </w:rPr>
      </w:pPr>
    </w:p>
    <w:p w14:paraId="09A96989" w14:textId="77777777" w:rsidR="00000000" w:rsidRDefault="00B6587A">
      <w:pPr>
        <w:pStyle w:val="ad"/>
        <w:rPr>
          <w:rtl/>
        </w:rPr>
      </w:pPr>
      <w:r>
        <w:rPr>
          <w:rtl/>
        </w:rPr>
        <w:t>היו"ר ראובן ריבלין:</w:t>
      </w:r>
    </w:p>
    <w:p w14:paraId="434255D5" w14:textId="77777777" w:rsidR="00000000" w:rsidRDefault="00B6587A">
      <w:pPr>
        <w:pStyle w:val="a"/>
        <w:rPr>
          <w:rtl/>
        </w:rPr>
      </w:pPr>
    </w:p>
    <w:p w14:paraId="62E39488" w14:textId="77777777" w:rsidR="00000000" w:rsidRDefault="00B6587A">
      <w:pPr>
        <w:pStyle w:val="a"/>
        <w:rPr>
          <w:rFonts w:hint="cs"/>
          <w:rtl/>
        </w:rPr>
      </w:pPr>
      <w:r>
        <w:rPr>
          <w:rFonts w:hint="cs"/>
          <w:rtl/>
        </w:rPr>
        <w:t xml:space="preserve">אדוני, סגן השר, אני שמעתי. </w:t>
      </w:r>
    </w:p>
    <w:p w14:paraId="4FC62289" w14:textId="77777777" w:rsidR="00000000" w:rsidRDefault="00B6587A">
      <w:pPr>
        <w:pStyle w:val="a"/>
        <w:rPr>
          <w:rtl/>
        </w:rPr>
      </w:pPr>
    </w:p>
    <w:p w14:paraId="7F27C8A4" w14:textId="77777777" w:rsidR="00000000" w:rsidRDefault="00B6587A">
      <w:pPr>
        <w:pStyle w:val="a"/>
        <w:rPr>
          <w:rFonts w:hint="cs"/>
          <w:rtl/>
        </w:rPr>
      </w:pPr>
    </w:p>
    <w:p w14:paraId="34494AD8" w14:textId="77777777" w:rsidR="00000000" w:rsidRDefault="00B6587A">
      <w:pPr>
        <w:pStyle w:val="ac"/>
        <w:rPr>
          <w:rtl/>
        </w:rPr>
      </w:pPr>
      <w:r>
        <w:rPr>
          <w:rFonts w:hint="eastAsia"/>
          <w:rtl/>
        </w:rPr>
        <w:t>קריאות</w:t>
      </w:r>
      <w:r>
        <w:rPr>
          <w:rtl/>
        </w:rPr>
        <w:t>:</w:t>
      </w:r>
    </w:p>
    <w:p w14:paraId="7AC8FF55" w14:textId="77777777" w:rsidR="00000000" w:rsidRDefault="00B6587A">
      <w:pPr>
        <w:pStyle w:val="a"/>
        <w:rPr>
          <w:rFonts w:hint="cs"/>
          <w:rtl/>
        </w:rPr>
      </w:pPr>
    </w:p>
    <w:p w14:paraId="0BF848EF" w14:textId="77777777" w:rsidR="00000000" w:rsidRDefault="00B6587A">
      <w:pPr>
        <w:pStyle w:val="a"/>
        <w:rPr>
          <w:rFonts w:hint="cs"/>
          <w:rtl/>
        </w:rPr>
      </w:pPr>
      <w:r>
        <w:rPr>
          <w:rFonts w:hint="cs"/>
          <w:rtl/>
        </w:rPr>
        <w:t xml:space="preserve">- - - </w:t>
      </w:r>
    </w:p>
    <w:p w14:paraId="4F129F69" w14:textId="77777777" w:rsidR="00000000" w:rsidRDefault="00B6587A">
      <w:pPr>
        <w:pStyle w:val="a"/>
        <w:rPr>
          <w:rFonts w:hint="cs"/>
          <w:rtl/>
        </w:rPr>
      </w:pPr>
    </w:p>
    <w:p w14:paraId="187A6DE4" w14:textId="77777777" w:rsidR="00000000" w:rsidRDefault="00B6587A">
      <w:pPr>
        <w:pStyle w:val="ad"/>
        <w:rPr>
          <w:rtl/>
        </w:rPr>
      </w:pPr>
      <w:r>
        <w:rPr>
          <w:rtl/>
        </w:rPr>
        <w:t>היו"ר ראובן ריבלין:</w:t>
      </w:r>
    </w:p>
    <w:p w14:paraId="2BD68923" w14:textId="77777777" w:rsidR="00000000" w:rsidRDefault="00B6587A">
      <w:pPr>
        <w:pStyle w:val="a"/>
        <w:rPr>
          <w:rtl/>
        </w:rPr>
      </w:pPr>
    </w:p>
    <w:p w14:paraId="6057DE3A" w14:textId="77777777" w:rsidR="00000000" w:rsidRDefault="00B6587A">
      <w:pPr>
        <w:pStyle w:val="a"/>
        <w:rPr>
          <w:rFonts w:hint="cs"/>
          <w:rtl/>
        </w:rPr>
      </w:pPr>
      <w:r>
        <w:rPr>
          <w:rFonts w:hint="cs"/>
          <w:rtl/>
        </w:rPr>
        <w:t xml:space="preserve">אני מאוד מודה לך, אדוני סגן השר. חבר הכנסת מח'ול - - - </w:t>
      </w:r>
    </w:p>
    <w:p w14:paraId="25F54119" w14:textId="77777777" w:rsidR="00000000" w:rsidRDefault="00B6587A">
      <w:pPr>
        <w:pStyle w:val="a"/>
        <w:rPr>
          <w:rFonts w:hint="cs"/>
          <w:rtl/>
        </w:rPr>
      </w:pPr>
    </w:p>
    <w:p w14:paraId="4CCF1062" w14:textId="77777777" w:rsidR="00000000" w:rsidRDefault="00B6587A">
      <w:pPr>
        <w:pStyle w:val="ac"/>
        <w:rPr>
          <w:rtl/>
        </w:rPr>
      </w:pPr>
      <w:r>
        <w:rPr>
          <w:rFonts w:hint="eastAsia"/>
          <w:rtl/>
        </w:rPr>
        <w:t>עסאם</w:t>
      </w:r>
      <w:r>
        <w:rPr>
          <w:rtl/>
        </w:rPr>
        <w:t xml:space="preserve"> מח'ול (חד"ש-תע"ל):</w:t>
      </w:r>
    </w:p>
    <w:p w14:paraId="3EB45133" w14:textId="77777777" w:rsidR="00000000" w:rsidRDefault="00B6587A">
      <w:pPr>
        <w:pStyle w:val="a"/>
        <w:rPr>
          <w:rFonts w:hint="cs"/>
          <w:rtl/>
        </w:rPr>
      </w:pPr>
    </w:p>
    <w:p w14:paraId="269BE3F3" w14:textId="77777777" w:rsidR="00000000" w:rsidRDefault="00B6587A">
      <w:pPr>
        <w:pStyle w:val="a"/>
        <w:rPr>
          <w:rFonts w:hint="cs"/>
          <w:rtl/>
        </w:rPr>
      </w:pPr>
      <w:r>
        <w:rPr>
          <w:rFonts w:hint="cs"/>
          <w:rtl/>
        </w:rPr>
        <w:t xml:space="preserve">אדוני היושב-ראש, רוצים חיסול ממוקד של הכנסת. זה מה שאתם רוצים. </w:t>
      </w:r>
    </w:p>
    <w:p w14:paraId="4584B3A0" w14:textId="77777777" w:rsidR="00000000" w:rsidRDefault="00B6587A">
      <w:pPr>
        <w:pStyle w:val="a"/>
        <w:rPr>
          <w:rFonts w:hint="cs"/>
          <w:rtl/>
        </w:rPr>
      </w:pPr>
    </w:p>
    <w:p w14:paraId="0EEBCC82" w14:textId="77777777" w:rsidR="00000000" w:rsidRDefault="00B6587A">
      <w:pPr>
        <w:pStyle w:val="ad"/>
        <w:rPr>
          <w:rtl/>
        </w:rPr>
      </w:pPr>
      <w:r>
        <w:rPr>
          <w:rtl/>
        </w:rPr>
        <w:t>היו"ר ראובן ר</w:t>
      </w:r>
      <w:r>
        <w:rPr>
          <w:rtl/>
        </w:rPr>
        <w:t>יבלין:</w:t>
      </w:r>
    </w:p>
    <w:p w14:paraId="0711405E" w14:textId="77777777" w:rsidR="00000000" w:rsidRDefault="00B6587A">
      <w:pPr>
        <w:pStyle w:val="a"/>
        <w:rPr>
          <w:rtl/>
        </w:rPr>
      </w:pPr>
    </w:p>
    <w:p w14:paraId="3BDEFEE9" w14:textId="77777777" w:rsidR="00000000" w:rsidRDefault="00B6587A">
      <w:pPr>
        <w:pStyle w:val="a"/>
        <w:rPr>
          <w:rFonts w:hint="cs"/>
          <w:rtl/>
        </w:rPr>
      </w:pPr>
      <w:r>
        <w:rPr>
          <w:rFonts w:hint="cs"/>
          <w:rtl/>
        </w:rPr>
        <w:t xml:space="preserve">תודה רבה, חבר הכנסת מח'ול. נא להישען אחורה ולהירגע יותר, להיות יותר רגוע. </w:t>
      </w:r>
    </w:p>
    <w:p w14:paraId="74E6034A" w14:textId="77777777" w:rsidR="00000000" w:rsidRDefault="00B6587A">
      <w:pPr>
        <w:pStyle w:val="a"/>
        <w:rPr>
          <w:rFonts w:hint="cs"/>
          <w:rtl/>
        </w:rPr>
      </w:pPr>
    </w:p>
    <w:p w14:paraId="37191523" w14:textId="77777777" w:rsidR="00000000" w:rsidRDefault="00B6587A">
      <w:pPr>
        <w:pStyle w:val="ac"/>
        <w:rPr>
          <w:rtl/>
        </w:rPr>
      </w:pPr>
      <w:r>
        <w:rPr>
          <w:rFonts w:hint="eastAsia"/>
          <w:rtl/>
        </w:rPr>
        <w:t>זהבה</w:t>
      </w:r>
      <w:r>
        <w:rPr>
          <w:rtl/>
        </w:rPr>
        <w:t xml:space="preserve"> גלאון (מרצ):</w:t>
      </w:r>
    </w:p>
    <w:p w14:paraId="584C9EE1" w14:textId="77777777" w:rsidR="00000000" w:rsidRDefault="00B6587A">
      <w:pPr>
        <w:pStyle w:val="a"/>
        <w:rPr>
          <w:rFonts w:hint="cs"/>
          <w:rtl/>
        </w:rPr>
      </w:pPr>
    </w:p>
    <w:p w14:paraId="0E77FC4D" w14:textId="77777777" w:rsidR="00000000" w:rsidRDefault="00B6587A">
      <w:pPr>
        <w:pStyle w:val="a"/>
        <w:rPr>
          <w:rFonts w:hint="cs"/>
          <w:rtl/>
        </w:rPr>
      </w:pPr>
      <w:r>
        <w:rPr>
          <w:rFonts w:hint="cs"/>
          <w:rtl/>
        </w:rPr>
        <w:t xml:space="preserve">ראש הממשלה והקואליציה - - - </w:t>
      </w:r>
    </w:p>
    <w:p w14:paraId="2C16D24B" w14:textId="77777777" w:rsidR="00000000" w:rsidRDefault="00B6587A">
      <w:pPr>
        <w:pStyle w:val="a"/>
        <w:rPr>
          <w:rFonts w:hint="cs"/>
          <w:rtl/>
        </w:rPr>
      </w:pPr>
    </w:p>
    <w:p w14:paraId="028E4331" w14:textId="77777777" w:rsidR="00000000" w:rsidRDefault="00B6587A">
      <w:pPr>
        <w:pStyle w:val="ad"/>
        <w:rPr>
          <w:rtl/>
        </w:rPr>
      </w:pPr>
      <w:r>
        <w:rPr>
          <w:rtl/>
        </w:rPr>
        <w:t>היו"ר ראובן ריבלין:</w:t>
      </w:r>
    </w:p>
    <w:p w14:paraId="26B46E44" w14:textId="77777777" w:rsidR="00000000" w:rsidRDefault="00B6587A">
      <w:pPr>
        <w:pStyle w:val="a"/>
        <w:rPr>
          <w:rtl/>
        </w:rPr>
      </w:pPr>
    </w:p>
    <w:p w14:paraId="72F6FAC6" w14:textId="77777777" w:rsidR="00000000" w:rsidRDefault="00B6587A">
      <w:pPr>
        <w:pStyle w:val="a"/>
        <w:rPr>
          <w:rFonts w:hint="cs"/>
          <w:rtl/>
        </w:rPr>
      </w:pPr>
      <w:r>
        <w:rPr>
          <w:rFonts w:hint="cs"/>
          <w:rtl/>
        </w:rPr>
        <w:t>חברת הכנסת גלאון, תודה רבה. חבר הכנסת מח'ול, תודה רבה. בבקשה.</w:t>
      </w:r>
    </w:p>
    <w:p w14:paraId="07FF6722" w14:textId="77777777" w:rsidR="00000000" w:rsidRDefault="00B6587A">
      <w:pPr>
        <w:pStyle w:val="a"/>
        <w:rPr>
          <w:rFonts w:hint="cs"/>
          <w:rtl/>
        </w:rPr>
      </w:pPr>
    </w:p>
    <w:p w14:paraId="6C2437B9" w14:textId="77777777" w:rsidR="00000000" w:rsidRDefault="00B6587A">
      <w:pPr>
        <w:pStyle w:val="SpeakerCon"/>
        <w:rPr>
          <w:rtl/>
        </w:rPr>
      </w:pPr>
      <w:bookmarkStart w:id="405" w:name="FS000001027T09_10_2003_17_05_25C"/>
      <w:bookmarkEnd w:id="405"/>
      <w:r>
        <w:rPr>
          <w:rtl/>
        </w:rPr>
        <w:t>גדעון סער (הליכוד):</w:t>
      </w:r>
    </w:p>
    <w:p w14:paraId="447AB323" w14:textId="77777777" w:rsidR="00000000" w:rsidRDefault="00B6587A">
      <w:pPr>
        <w:pStyle w:val="a"/>
        <w:rPr>
          <w:rtl/>
        </w:rPr>
      </w:pPr>
    </w:p>
    <w:p w14:paraId="3237142A" w14:textId="77777777" w:rsidR="00000000" w:rsidRDefault="00B6587A">
      <w:pPr>
        <w:pStyle w:val="a"/>
        <w:rPr>
          <w:rFonts w:hint="cs"/>
          <w:rtl/>
        </w:rPr>
      </w:pPr>
      <w:r>
        <w:rPr>
          <w:rFonts w:hint="cs"/>
          <w:rtl/>
        </w:rPr>
        <w:t>אדוני היושב-ראש, א</w:t>
      </w:r>
      <w:r>
        <w:rPr>
          <w:rFonts w:hint="cs"/>
          <w:rtl/>
        </w:rPr>
        <w:t xml:space="preserve">ם באמת אלה שאמרו או שמנהיגיהם, עליהם נאמר על-ידי ועדת חקירה ממלכתית, ששלהבו את הרוחות וגרמו לאלימות ותרמו לאלימות - - - </w:t>
      </w:r>
    </w:p>
    <w:p w14:paraId="060D6FEB" w14:textId="77777777" w:rsidR="00000000" w:rsidRDefault="00B6587A">
      <w:pPr>
        <w:pStyle w:val="a"/>
        <w:rPr>
          <w:rFonts w:hint="cs"/>
          <w:rtl/>
        </w:rPr>
      </w:pPr>
    </w:p>
    <w:p w14:paraId="4C8B49FC" w14:textId="77777777" w:rsidR="00000000" w:rsidRDefault="00B6587A">
      <w:pPr>
        <w:pStyle w:val="ac"/>
        <w:rPr>
          <w:rtl/>
        </w:rPr>
      </w:pPr>
      <w:r>
        <w:rPr>
          <w:rFonts w:hint="eastAsia"/>
          <w:rtl/>
        </w:rPr>
        <w:t>משה</w:t>
      </w:r>
      <w:r>
        <w:rPr>
          <w:rtl/>
        </w:rPr>
        <w:t xml:space="preserve"> גפני (יהדות התורה):</w:t>
      </w:r>
    </w:p>
    <w:p w14:paraId="16A22A8E" w14:textId="77777777" w:rsidR="00000000" w:rsidRDefault="00B6587A">
      <w:pPr>
        <w:pStyle w:val="a"/>
        <w:rPr>
          <w:rFonts w:hint="cs"/>
          <w:rtl/>
        </w:rPr>
      </w:pPr>
    </w:p>
    <w:p w14:paraId="6647538A" w14:textId="77777777" w:rsidR="00000000" w:rsidRDefault="00B6587A">
      <w:pPr>
        <w:pStyle w:val="a"/>
        <w:rPr>
          <w:rFonts w:hint="cs"/>
          <w:rtl/>
        </w:rPr>
      </w:pPr>
      <w:r>
        <w:rPr>
          <w:rFonts w:hint="cs"/>
          <w:rtl/>
        </w:rPr>
        <w:t>מה זה קשור לנושא הדיון?</w:t>
      </w:r>
    </w:p>
    <w:p w14:paraId="595CB9AF" w14:textId="77777777" w:rsidR="00000000" w:rsidRDefault="00B6587A">
      <w:pPr>
        <w:pStyle w:val="a"/>
        <w:rPr>
          <w:rFonts w:hint="cs"/>
          <w:rtl/>
        </w:rPr>
      </w:pPr>
    </w:p>
    <w:p w14:paraId="554C65A2" w14:textId="77777777" w:rsidR="00000000" w:rsidRDefault="00B6587A">
      <w:pPr>
        <w:pStyle w:val="ad"/>
        <w:rPr>
          <w:rtl/>
        </w:rPr>
      </w:pPr>
      <w:r>
        <w:rPr>
          <w:rtl/>
        </w:rPr>
        <w:t>היו"ר ראובן ריבלין:</w:t>
      </w:r>
    </w:p>
    <w:p w14:paraId="6EE3E9BD" w14:textId="77777777" w:rsidR="00000000" w:rsidRDefault="00B6587A">
      <w:pPr>
        <w:pStyle w:val="a"/>
        <w:rPr>
          <w:rtl/>
        </w:rPr>
      </w:pPr>
    </w:p>
    <w:p w14:paraId="388AFB76" w14:textId="77777777" w:rsidR="00000000" w:rsidRDefault="00B6587A">
      <w:pPr>
        <w:pStyle w:val="a"/>
        <w:rPr>
          <w:rFonts w:hint="cs"/>
          <w:rtl/>
        </w:rPr>
      </w:pPr>
      <w:r>
        <w:rPr>
          <w:rFonts w:hint="cs"/>
          <w:rtl/>
        </w:rPr>
        <w:t>למה? כולם פה דיברו לנושא הדיון? מה, אתה מגביל חברי כנסת בדיבורם</w:t>
      </w:r>
      <w:r>
        <w:rPr>
          <w:rFonts w:hint="cs"/>
          <w:rtl/>
        </w:rPr>
        <w:t xml:space="preserve">? חבר הכנסת פרוש דיבר לעניין, אבל לא לעניין סדר-היום. </w:t>
      </w:r>
    </w:p>
    <w:p w14:paraId="46DDA4D3" w14:textId="77777777" w:rsidR="00000000" w:rsidRDefault="00B6587A">
      <w:pPr>
        <w:pStyle w:val="a"/>
        <w:rPr>
          <w:rtl/>
        </w:rPr>
      </w:pPr>
    </w:p>
    <w:p w14:paraId="40090D04" w14:textId="77777777" w:rsidR="00000000" w:rsidRDefault="00B6587A">
      <w:pPr>
        <w:pStyle w:val="a"/>
        <w:rPr>
          <w:rFonts w:hint="cs"/>
          <w:rtl/>
        </w:rPr>
      </w:pPr>
    </w:p>
    <w:p w14:paraId="36452E8A" w14:textId="77777777" w:rsidR="00000000" w:rsidRDefault="00B6587A">
      <w:pPr>
        <w:pStyle w:val="ac"/>
        <w:rPr>
          <w:rtl/>
        </w:rPr>
      </w:pPr>
      <w:r>
        <w:rPr>
          <w:rFonts w:hint="eastAsia"/>
          <w:rtl/>
        </w:rPr>
        <w:t>עסאם</w:t>
      </w:r>
      <w:r>
        <w:rPr>
          <w:rtl/>
        </w:rPr>
        <w:t xml:space="preserve"> מח'ול (חד"ש-תע"ל):</w:t>
      </w:r>
    </w:p>
    <w:p w14:paraId="1717470A" w14:textId="77777777" w:rsidR="00000000" w:rsidRDefault="00B6587A">
      <w:pPr>
        <w:pStyle w:val="a"/>
        <w:rPr>
          <w:rFonts w:hint="cs"/>
          <w:rtl/>
        </w:rPr>
      </w:pPr>
    </w:p>
    <w:p w14:paraId="730D1B7A" w14:textId="77777777" w:rsidR="00000000" w:rsidRDefault="00B6587A">
      <w:pPr>
        <w:pStyle w:val="a"/>
        <w:rPr>
          <w:rFonts w:hint="cs"/>
          <w:rtl/>
        </w:rPr>
      </w:pPr>
      <w:r>
        <w:rPr>
          <w:rFonts w:hint="cs"/>
          <w:rtl/>
        </w:rPr>
        <w:t xml:space="preserve">על  תרבות השקר שדיבר עליה דוח ועדת-אור, על זה אתה מדבר. </w:t>
      </w:r>
    </w:p>
    <w:p w14:paraId="58E41726" w14:textId="77777777" w:rsidR="00000000" w:rsidRDefault="00B6587A">
      <w:pPr>
        <w:pStyle w:val="a"/>
        <w:rPr>
          <w:rFonts w:hint="cs"/>
          <w:rtl/>
        </w:rPr>
      </w:pPr>
    </w:p>
    <w:p w14:paraId="4158E226" w14:textId="77777777" w:rsidR="00000000" w:rsidRDefault="00B6587A">
      <w:pPr>
        <w:pStyle w:val="ad"/>
        <w:rPr>
          <w:rtl/>
        </w:rPr>
      </w:pPr>
      <w:r>
        <w:rPr>
          <w:rtl/>
        </w:rPr>
        <w:t>היו"ר ראובן ריבלין:</w:t>
      </w:r>
    </w:p>
    <w:p w14:paraId="09E8A160" w14:textId="77777777" w:rsidR="00000000" w:rsidRDefault="00B6587A">
      <w:pPr>
        <w:pStyle w:val="a"/>
        <w:rPr>
          <w:rtl/>
        </w:rPr>
      </w:pPr>
    </w:p>
    <w:p w14:paraId="3C83A3FC" w14:textId="77777777" w:rsidR="00000000" w:rsidRDefault="00B6587A">
      <w:pPr>
        <w:pStyle w:val="a"/>
        <w:rPr>
          <w:rFonts w:hint="cs"/>
          <w:rtl/>
        </w:rPr>
      </w:pPr>
      <w:r>
        <w:rPr>
          <w:rFonts w:hint="cs"/>
          <w:rtl/>
        </w:rPr>
        <w:t>חבר הכנסת מח'ול, פה לא יהיה דיאלוג בינך לבין סער. אני לא רוצה לקרוא לך ביום חג לסדר. אצלנו כל י</w:t>
      </w:r>
      <w:r>
        <w:rPr>
          <w:rFonts w:hint="cs"/>
          <w:rtl/>
        </w:rPr>
        <w:t xml:space="preserve">ום חג, אתה מבין. </w:t>
      </w:r>
    </w:p>
    <w:p w14:paraId="2136D8A9" w14:textId="77777777" w:rsidR="00000000" w:rsidRDefault="00B6587A">
      <w:pPr>
        <w:pStyle w:val="ad"/>
        <w:rPr>
          <w:rtl/>
        </w:rPr>
      </w:pPr>
    </w:p>
    <w:p w14:paraId="50228444" w14:textId="77777777" w:rsidR="00000000" w:rsidRDefault="00B6587A">
      <w:pPr>
        <w:pStyle w:val="SpeakerCon"/>
        <w:rPr>
          <w:rtl/>
        </w:rPr>
      </w:pPr>
      <w:bookmarkStart w:id="406" w:name="FS000001027T09_10_2003_17_08_03C"/>
      <w:bookmarkEnd w:id="406"/>
      <w:r>
        <w:rPr>
          <w:rtl/>
        </w:rPr>
        <w:t>גדעון סער (הליכוד):</w:t>
      </w:r>
    </w:p>
    <w:p w14:paraId="5738F95F" w14:textId="77777777" w:rsidR="00000000" w:rsidRDefault="00B6587A">
      <w:pPr>
        <w:pStyle w:val="a"/>
        <w:rPr>
          <w:rtl/>
        </w:rPr>
      </w:pPr>
    </w:p>
    <w:p w14:paraId="3FC39517" w14:textId="77777777" w:rsidR="00000000" w:rsidRDefault="00B6587A">
      <w:pPr>
        <w:pStyle w:val="a"/>
        <w:rPr>
          <w:rFonts w:hint="cs"/>
          <w:rtl/>
        </w:rPr>
      </w:pPr>
      <w:r>
        <w:rPr>
          <w:rFonts w:hint="cs"/>
          <w:rtl/>
        </w:rPr>
        <w:t xml:space="preserve">אדוני היושב-ראש, אני ביקשתי בדרך הכי פרלמנטרית להצביע על העובדה שזה פרדוקס, שאדם שנאמר עליו שהוא תרם לאלימות אומר שלממשלה יש עודף אלימות. </w:t>
      </w:r>
    </w:p>
    <w:p w14:paraId="4D3B7C8E" w14:textId="77777777" w:rsidR="00000000" w:rsidRDefault="00B6587A">
      <w:pPr>
        <w:pStyle w:val="a"/>
        <w:rPr>
          <w:rFonts w:hint="cs"/>
          <w:rtl/>
        </w:rPr>
      </w:pPr>
    </w:p>
    <w:p w14:paraId="7E262E52" w14:textId="77777777" w:rsidR="00000000" w:rsidRDefault="00B6587A">
      <w:pPr>
        <w:pStyle w:val="ac"/>
        <w:rPr>
          <w:rtl/>
        </w:rPr>
      </w:pPr>
      <w:r>
        <w:rPr>
          <w:rFonts w:hint="eastAsia"/>
          <w:rtl/>
        </w:rPr>
        <w:t>מוחמד</w:t>
      </w:r>
      <w:r>
        <w:rPr>
          <w:rtl/>
        </w:rPr>
        <w:t xml:space="preserve"> ברכה (חד"ש-תע"ל):</w:t>
      </w:r>
    </w:p>
    <w:p w14:paraId="19CBFEB8" w14:textId="77777777" w:rsidR="00000000" w:rsidRDefault="00B6587A">
      <w:pPr>
        <w:pStyle w:val="a"/>
        <w:rPr>
          <w:rFonts w:hint="cs"/>
          <w:rtl/>
        </w:rPr>
      </w:pPr>
    </w:p>
    <w:p w14:paraId="41F7A74B" w14:textId="77777777" w:rsidR="00000000" w:rsidRDefault="00B6587A">
      <w:pPr>
        <w:pStyle w:val="a"/>
        <w:rPr>
          <w:rFonts w:hint="cs"/>
          <w:rtl/>
        </w:rPr>
      </w:pPr>
      <w:r>
        <w:rPr>
          <w:rFonts w:hint="cs"/>
          <w:rtl/>
        </w:rPr>
        <w:t xml:space="preserve">מספיק כבר עם זה. </w:t>
      </w:r>
    </w:p>
    <w:p w14:paraId="54D9C8E7" w14:textId="77777777" w:rsidR="00000000" w:rsidRDefault="00B6587A">
      <w:pPr>
        <w:pStyle w:val="a"/>
        <w:rPr>
          <w:rFonts w:hint="cs"/>
          <w:rtl/>
        </w:rPr>
      </w:pPr>
    </w:p>
    <w:p w14:paraId="41FD2BE5" w14:textId="77777777" w:rsidR="00000000" w:rsidRDefault="00B6587A">
      <w:pPr>
        <w:pStyle w:val="SpeakerCon"/>
        <w:rPr>
          <w:rtl/>
        </w:rPr>
      </w:pPr>
      <w:bookmarkStart w:id="407" w:name="FS000001027T09_10_2003_17_08_58C"/>
      <w:bookmarkEnd w:id="407"/>
      <w:r>
        <w:rPr>
          <w:rtl/>
        </w:rPr>
        <w:t>גדעון סער (הליכוד):</w:t>
      </w:r>
    </w:p>
    <w:p w14:paraId="2889D233" w14:textId="77777777" w:rsidR="00000000" w:rsidRDefault="00B6587A">
      <w:pPr>
        <w:pStyle w:val="a"/>
        <w:rPr>
          <w:rtl/>
        </w:rPr>
      </w:pPr>
    </w:p>
    <w:p w14:paraId="4A51B87B" w14:textId="77777777" w:rsidR="00000000" w:rsidRDefault="00B6587A">
      <w:pPr>
        <w:pStyle w:val="a"/>
        <w:rPr>
          <w:rFonts w:hint="cs"/>
          <w:rtl/>
        </w:rPr>
      </w:pPr>
      <w:r>
        <w:rPr>
          <w:rFonts w:hint="cs"/>
          <w:rtl/>
        </w:rPr>
        <w:t>זה בעיני פר</w:t>
      </w:r>
      <w:r>
        <w:rPr>
          <w:rFonts w:hint="cs"/>
          <w:rtl/>
        </w:rPr>
        <w:t xml:space="preserve">דוקס. </w:t>
      </w:r>
    </w:p>
    <w:p w14:paraId="3C1F2B3D" w14:textId="77777777" w:rsidR="00000000" w:rsidRDefault="00B6587A">
      <w:pPr>
        <w:pStyle w:val="a"/>
        <w:rPr>
          <w:rFonts w:hint="cs"/>
          <w:rtl/>
        </w:rPr>
      </w:pPr>
    </w:p>
    <w:p w14:paraId="12CA93DC" w14:textId="77777777" w:rsidR="00000000" w:rsidRDefault="00B6587A">
      <w:pPr>
        <w:pStyle w:val="ac"/>
        <w:rPr>
          <w:rtl/>
        </w:rPr>
      </w:pPr>
      <w:r>
        <w:rPr>
          <w:rFonts w:hint="eastAsia"/>
          <w:rtl/>
        </w:rPr>
        <w:t>זהבה</w:t>
      </w:r>
      <w:r>
        <w:rPr>
          <w:rtl/>
        </w:rPr>
        <w:t xml:space="preserve"> גלאון (מרצ):</w:t>
      </w:r>
    </w:p>
    <w:p w14:paraId="00972A74" w14:textId="77777777" w:rsidR="00000000" w:rsidRDefault="00B6587A">
      <w:pPr>
        <w:pStyle w:val="a"/>
        <w:rPr>
          <w:rFonts w:hint="cs"/>
          <w:rtl/>
        </w:rPr>
      </w:pPr>
    </w:p>
    <w:p w14:paraId="42445B37" w14:textId="77777777" w:rsidR="00000000" w:rsidRDefault="00B6587A">
      <w:pPr>
        <w:pStyle w:val="a"/>
        <w:rPr>
          <w:rFonts w:hint="cs"/>
          <w:rtl/>
        </w:rPr>
      </w:pPr>
      <w:r>
        <w:rPr>
          <w:rFonts w:hint="cs"/>
          <w:rtl/>
        </w:rPr>
        <w:t xml:space="preserve">- - -  ראש הממשלה שמסית נגד השמאל - - - </w:t>
      </w:r>
    </w:p>
    <w:p w14:paraId="536C13DD" w14:textId="77777777" w:rsidR="00000000" w:rsidRDefault="00B6587A">
      <w:pPr>
        <w:pStyle w:val="a"/>
        <w:rPr>
          <w:rFonts w:hint="cs"/>
          <w:rtl/>
        </w:rPr>
      </w:pPr>
    </w:p>
    <w:p w14:paraId="7442E424" w14:textId="77777777" w:rsidR="00000000" w:rsidRDefault="00B6587A">
      <w:pPr>
        <w:pStyle w:val="ad"/>
        <w:rPr>
          <w:rtl/>
        </w:rPr>
      </w:pPr>
      <w:r>
        <w:rPr>
          <w:rtl/>
        </w:rPr>
        <w:t>היו"ר ראובן ריבלין:</w:t>
      </w:r>
    </w:p>
    <w:p w14:paraId="453737A2" w14:textId="77777777" w:rsidR="00000000" w:rsidRDefault="00B6587A">
      <w:pPr>
        <w:pStyle w:val="a"/>
        <w:rPr>
          <w:rtl/>
        </w:rPr>
      </w:pPr>
    </w:p>
    <w:p w14:paraId="725E13BF" w14:textId="77777777" w:rsidR="00000000" w:rsidRDefault="00B6587A">
      <w:pPr>
        <w:pStyle w:val="a"/>
        <w:rPr>
          <w:rFonts w:hint="cs"/>
          <w:rtl/>
        </w:rPr>
      </w:pPr>
      <w:r>
        <w:rPr>
          <w:rFonts w:hint="cs"/>
          <w:rtl/>
        </w:rPr>
        <w:t>חברת הכנסת גלאון, לאחר מכן ישאל אותי חבר הכנסת בורג: האם אנחנו מצביעים ב-16:00? אתם חושבים שאני אעלה על דעתי ללכת להצבעה בלי שנתתם לחבר כנסת לומר את דברו? היעלה על הד</w:t>
      </w:r>
      <w:r>
        <w:rPr>
          <w:rFonts w:hint="cs"/>
          <w:rtl/>
        </w:rPr>
        <w:t>עת שאני לא אאפשר לך לומר את דברך עד תומם? אני לא. אתם רוצים להצביע? תאפשרו לדבר.</w:t>
      </w:r>
    </w:p>
    <w:p w14:paraId="1E2874AF" w14:textId="77777777" w:rsidR="00000000" w:rsidRDefault="00B6587A">
      <w:pPr>
        <w:pStyle w:val="a"/>
        <w:rPr>
          <w:rFonts w:hint="cs"/>
          <w:rtl/>
        </w:rPr>
      </w:pPr>
    </w:p>
    <w:p w14:paraId="11111F70" w14:textId="77777777" w:rsidR="00000000" w:rsidRDefault="00B6587A">
      <w:pPr>
        <w:pStyle w:val="ac"/>
        <w:rPr>
          <w:rtl/>
        </w:rPr>
      </w:pPr>
      <w:r>
        <w:rPr>
          <w:rFonts w:hint="eastAsia"/>
          <w:rtl/>
        </w:rPr>
        <w:t>משה</w:t>
      </w:r>
      <w:r>
        <w:rPr>
          <w:rtl/>
        </w:rPr>
        <w:t xml:space="preserve"> גפני (יהדות התורה):</w:t>
      </w:r>
    </w:p>
    <w:p w14:paraId="58EFD890" w14:textId="77777777" w:rsidR="00000000" w:rsidRDefault="00B6587A">
      <w:pPr>
        <w:pStyle w:val="a"/>
        <w:rPr>
          <w:rFonts w:hint="cs"/>
          <w:rtl/>
        </w:rPr>
      </w:pPr>
    </w:p>
    <w:p w14:paraId="0453F418" w14:textId="77777777" w:rsidR="00000000" w:rsidRDefault="00B6587A">
      <w:pPr>
        <w:pStyle w:val="a"/>
        <w:rPr>
          <w:rFonts w:hint="cs"/>
          <w:rtl/>
        </w:rPr>
      </w:pPr>
      <w:r>
        <w:rPr>
          <w:rFonts w:hint="cs"/>
          <w:rtl/>
        </w:rPr>
        <w:t xml:space="preserve">לא. לא. </w:t>
      </w:r>
    </w:p>
    <w:p w14:paraId="23C7DFCA" w14:textId="77777777" w:rsidR="00000000" w:rsidRDefault="00B6587A">
      <w:pPr>
        <w:pStyle w:val="a"/>
        <w:rPr>
          <w:rtl/>
        </w:rPr>
      </w:pPr>
    </w:p>
    <w:p w14:paraId="45E0FC29" w14:textId="77777777" w:rsidR="00000000" w:rsidRDefault="00B6587A">
      <w:pPr>
        <w:pStyle w:val="a"/>
        <w:rPr>
          <w:rFonts w:hint="cs"/>
          <w:rtl/>
        </w:rPr>
      </w:pPr>
    </w:p>
    <w:p w14:paraId="63367813" w14:textId="77777777" w:rsidR="00000000" w:rsidRDefault="00B6587A">
      <w:pPr>
        <w:pStyle w:val="ad"/>
        <w:rPr>
          <w:rtl/>
        </w:rPr>
      </w:pPr>
      <w:r>
        <w:rPr>
          <w:rtl/>
        </w:rPr>
        <w:t>היו"ר ראובן ריבלין:</w:t>
      </w:r>
    </w:p>
    <w:p w14:paraId="3BA9602C" w14:textId="77777777" w:rsidR="00000000" w:rsidRDefault="00B6587A">
      <w:pPr>
        <w:pStyle w:val="a"/>
        <w:rPr>
          <w:rtl/>
        </w:rPr>
      </w:pPr>
    </w:p>
    <w:p w14:paraId="6BDB47B5" w14:textId="77777777" w:rsidR="00000000" w:rsidRDefault="00B6587A">
      <w:pPr>
        <w:pStyle w:val="a"/>
        <w:rPr>
          <w:rFonts w:hint="cs"/>
          <w:rtl/>
        </w:rPr>
      </w:pPr>
      <w:r>
        <w:rPr>
          <w:rFonts w:hint="cs"/>
          <w:rtl/>
        </w:rPr>
        <w:t>אתם לא רוצים להצביע? בבקשה. אז אתם תפריעו ואני אוציא אתכם אחד אחד. רבותי, תמו עכשיו קריאות הביניים לכמה דקות.</w:t>
      </w:r>
    </w:p>
    <w:p w14:paraId="565ACEC8" w14:textId="77777777" w:rsidR="00000000" w:rsidRDefault="00B6587A">
      <w:pPr>
        <w:pStyle w:val="a"/>
        <w:rPr>
          <w:rFonts w:hint="cs"/>
          <w:rtl/>
        </w:rPr>
      </w:pPr>
    </w:p>
    <w:p w14:paraId="74BBBB60" w14:textId="77777777" w:rsidR="00000000" w:rsidRDefault="00B6587A">
      <w:pPr>
        <w:pStyle w:val="SpeakerCon"/>
        <w:rPr>
          <w:rtl/>
        </w:rPr>
      </w:pPr>
      <w:bookmarkStart w:id="408" w:name="FS000001027T09_10_2003_17_11_38C"/>
      <w:bookmarkEnd w:id="408"/>
      <w:r>
        <w:rPr>
          <w:rtl/>
        </w:rPr>
        <w:t xml:space="preserve">גדעון </w:t>
      </w:r>
      <w:r>
        <w:rPr>
          <w:rtl/>
        </w:rPr>
        <w:t>סער (הליכוד):</w:t>
      </w:r>
    </w:p>
    <w:p w14:paraId="61104137" w14:textId="77777777" w:rsidR="00000000" w:rsidRDefault="00B6587A">
      <w:pPr>
        <w:pStyle w:val="a"/>
        <w:rPr>
          <w:rtl/>
        </w:rPr>
      </w:pPr>
    </w:p>
    <w:p w14:paraId="47A2D82F" w14:textId="77777777" w:rsidR="00000000" w:rsidRDefault="00B6587A">
      <w:pPr>
        <w:pStyle w:val="a"/>
        <w:rPr>
          <w:rFonts w:hint="cs"/>
          <w:rtl/>
        </w:rPr>
      </w:pPr>
      <w:r>
        <w:rPr>
          <w:rFonts w:hint="cs"/>
          <w:rtl/>
        </w:rPr>
        <w:t xml:space="preserve">עכשיו אני רוצה להגיד מה זה אלימות. באים ואומרים לנו - - - </w:t>
      </w:r>
    </w:p>
    <w:p w14:paraId="4D4C70EB" w14:textId="77777777" w:rsidR="00000000" w:rsidRDefault="00B6587A">
      <w:pPr>
        <w:pStyle w:val="a"/>
        <w:rPr>
          <w:rFonts w:hint="cs"/>
          <w:rtl/>
        </w:rPr>
      </w:pPr>
    </w:p>
    <w:p w14:paraId="0894CC27" w14:textId="77777777" w:rsidR="00000000" w:rsidRDefault="00B6587A">
      <w:pPr>
        <w:pStyle w:val="ac"/>
        <w:rPr>
          <w:rtl/>
        </w:rPr>
      </w:pPr>
      <w:r>
        <w:rPr>
          <w:rFonts w:hint="eastAsia"/>
          <w:rtl/>
        </w:rPr>
        <w:t>מוחמד</w:t>
      </w:r>
      <w:r>
        <w:rPr>
          <w:rtl/>
        </w:rPr>
        <w:t xml:space="preserve"> ברכה (חד"ש-תע"ל):</w:t>
      </w:r>
    </w:p>
    <w:p w14:paraId="4F68B368" w14:textId="77777777" w:rsidR="00000000" w:rsidRDefault="00B6587A">
      <w:pPr>
        <w:pStyle w:val="a"/>
        <w:rPr>
          <w:rFonts w:hint="cs"/>
          <w:rtl/>
        </w:rPr>
      </w:pPr>
    </w:p>
    <w:p w14:paraId="7EB7824E" w14:textId="77777777" w:rsidR="00000000" w:rsidRDefault="00B6587A">
      <w:pPr>
        <w:pStyle w:val="a"/>
        <w:rPr>
          <w:rFonts w:hint="cs"/>
          <w:rtl/>
        </w:rPr>
      </w:pPr>
      <w:r>
        <w:rPr>
          <w:rFonts w:hint="cs"/>
          <w:rtl/>
        </w:rPr>
        <w:t>הצעת החוק הזאת היא אלימות.</w:t>
      </w:r>
    </w:p>
    <w:p w14:paraId="610EEF42" w14:textId="77777777" w:rsidR="00000000" w:rsidRDefault="00B6587A">
      <w:pPr>
        <w:pStyle w:val="a"/>
        <w:rPr>
          <w:rFonts w:hint="cs"/>
          <w:rtl/>
        </w:rPr>
      </w:pPr>
    </w:p>
    <w:p w14:paraId="14FD99CF" w14:textId="77777777" w:rsidR="00000000" w:rsidRDefault="00B6587A">
      <w:pPr>
        <w:pStyle w:val="SpeakerCon"/>
        <w:rPr>
          <w:rtl/>
        </w:rPr>
      </w:pPr>
      <w:bookmarkStart w:id="409" w:name="FS000001027T09_10_2003_17_12_19C"/>
      <w:bookmarkEnd w:id="409"/>
      <w:r>
        <w:rPr>
          <w:rtl/>
        </w:rPr>
        <w:t>גדעון סער (הליכוד):</w:t>
      </w:r>
    </w:p>
    <w:p w14:paraId="60026414" w14:textId="77777777" w:rsidR="00000000" w:rsidRDefault="00B6587A">
      <w:pPr>
        <w:pStyle w:val="a"/>
        <w:rPr>
          <w:rtl/>
        </w:rPr>
      </w:pPr>
    </w:p>
    <w:p w14:paraId="56C630DA" w14:textId="77777777" w:rsidR="00000000" w:rsidRDefault="00B6587A">
      <w:pPr>
        <w:pStyle w:val="a"/>
        <w:rPr>
          <w:rFonts w:hint="cs"/>
          <w:rtl/>
        </w:rPr>
      </w:pPr>
      <w:r>
        <w:rPr>
          <w:rFonts w:hint="cs"/>
          <w:rtl/>
        </w:rPr>
        <w:t xml:space="preserve">אדוני היושב-ראש, אדוני היושב-ראש - - - </w:t>
      </w:r>
    </w:p>
    <w:p w14:paraId="0C4CF005" w14:textId="77777777" w:rsidR="00000000" w:rsidRDefault="00B6587A">
      <w:pPr>
        <w:pStyle w:val="a"/>
        <w:rPr>
          <w:rFonts w:hint="cs"/>
          <w:rtl/>
        </w:rPr>
      </w:pPr>
    </w:p>
    <w:p w14:paraId="7EA0949A" w14:textId="77777777" w:rsidR="00000000" w:rsidRDefault="00B6587A">
      <w:pPr>
        <w:pStyle w:val="ac"/>
        <w:rPr>
          <w:rtl/>
        </w:rPr>
      </w:pPr>
      <w:r>
        <w:rPr>
          <w:rFonts w:hint="eastAsia"/>
          <w:rtl/>
        </w:rPr>
        <w:t>משה</w:t>
      </w:r>
      <w:r>
        <w:rPr>
          <w:rtl/>
        </w:rPr>
        <w:t xml:space="preserve"> גפני (יהדות התורה):</w:t>
      </w:r>
    </w:p>
    <w:p w14:paraId="7171DF43" w14:textId="77777777" w:rsidR="00000000" w:rsidRDefault="00B6587A">
      <w:pPr>
        <w:pStyle w:val="a"/>
        <w:rPr>
          <w:rFonts w:hint="cs"/>
          <w:rtl/>
        </w:rPr>
      </w:pPr>
    </w:p>
    <w:p w14:paraId="388F0F57" w14:textId="77777777" w:rsidR="00000000" w:rsidRDefault="00B6587A">
      <w:pPr>
        <w:pStyle w:val="a"/>
        <w:rPr>
          <w:rFonts w:hint="cs"/>
          <w:rtl/>
        </w:rPr>
      </w:pPr>
      <w:r>
        <w:rPr>
          <w:rFonts w:hint="cs"/>
          <w:rtl/>
        </w:rPr>
        <w:t>אלימות זה שטומי לפיד גורר אתכם כמו תינוקו</w:t>
      </w:r>
      <w:r>
        <w:rPr>
          <w:rFonts w:hint="cs"/>
          <w:rtl/>
        </w:rPr>
        <w:t xml:space="preserve">ת. זו אלימות. </w:t>
      </w:r>
    </w:p>
    <w:p w14:paraId="634C5C23" w14:textId="77777777" w:rsidR="00000000" w:rsidRDefault="00B6587A">
      <w:pPr>
        <w:pStyle w:val="a"/>
        <w:rPr>
          <w:rFonts w:hint="cs"/>
          <w:rtl/>
        </w:rPr>
      </w:pPr>
    </w:p>
    <w:p w14:paraId="03779B43" w14:textId="77777777" w:rsidR="00000000" w:rsidRDefault="00B6587A">
      <w:pPr>
        <w:pStyle w:val="SpeakerCon"/>
        <w:rPr>
          <w:rtl/>
        </w:rPr>
      </w:pPr>
      <w:bookmarkStart w:id="410" w:name="FS000001027T09_10_2003_17_12_56C"/>
      <w:bookmarkEnd w:id="410"/>
      <w:r>
        <w:rPr>
          <w:rtl/>
        </w:rPr>
        <w:t>גדעון סער (הליכוד):</w:t>
      </w:r>
    </w:p>
    <w:p w14:paraId="1E8C0613" w14:textId="77777777" w:rsidR="00000000" w:rsidRDefault="00B6587A">
      <w:pPr>
        <w:pStyle w:val="a"/>
        <w:rPr>
          <w:rtl/>
        </w:rPr>
      </w:pPr>
    </w:p>
    <w:p w14:paraId="7CD1CB3C" w14:textId="77777777" w:rsidR="00000000" w:rsidRDefault="00B6587A">
      <w:pPr>
        <w:pStyle w:val="a"/>
        <w:rPr>
          <w:rFonts w:hint="cs"/>
          <w:rtl/>
        </w:rPr>
      </w:pPr>
      <w:r>
        <w:rPr>
          <w:rFonts w:hint="cs"/>
          <w:rtl/>
        </w:rPr>
        <w:t xml:space="preserve">אדוני היושב-ראש, אני עדיין לא אמרתי משפט אחד שלם רצוף. </w:t>
      </w:r>
    </w:p>
    <w:p w14:paraId="176EAFD1" w14:textId="77777777" w:rsidR="00000000" w:rsidRDefault="00B6587A">
      <w:pPr>
        <w:pStyle w:val="a"/>
        <w:rPr>
          <w:rFonts w:hint="cs"/>
          <w:rtl/>
        </w:rPr>
      </w:pPr>
    </w:p>
    <w:p w14:paraId="0C5B9183" w14:textId="77777777" w:rsidR="00000000" w:rsidRDefault="00B6587A">
      <w:pPr>
        <w:pStyle w:val="ad"/>
        <w:rPr>
          <w:rtl/>
        </w:rPr>
      </w:pPr>
      <w:r>
        <w:rPr>
          <w:rtl/>
        </w:rPr>
        <w:t>היו"ר ראובן ריבלין:</w:t>
      </w:r>
    </w:p>
    <w:p w14:paraId="2FEA04FD" w14:textId="77777777" w:rsidR="00000000" w:rsidRDefault="00B6587A">
      <w:pPr>
        <w:pStyle w:val="a"/>
        <w:rPr>
          <w:rtl/>
        </w:rPr>
      </w:pPr>
    </w:p>
    <w:p w14:paraId="3FCE32CE" w14:textId="77777777" w:rsidR="00000000" w:rsidRDefault="00B6587A">
      <w:pPr>
        <w:pStyle w:val="a"/>
        <w:rPr>
          <w:rFonts w:hint="cs"/>
          <w:rtl/>
        </w:rPr>
      </w:pPr>
      <w:r>
        <w:rPr>
          <w:rFonts w:hint="cs"/>
          <w:rtl/>
        </w:rPr>
        <w:t>עדיין לא הפעלתי את השעון, חבר הכנסת סער, מה אדוני מודאג?</w:t>
      </w:r>
    </w:p>
    <w:p w14:paraId="647FDAF5" w14:textId="77777777" w:rsidR="00000000" w:rsidRDefault="00B6587A">
      <w:pPr>
        <w:pStyle w:val="a"/>
        <w:rPr>
          <w:rFonts w:hint="cs"/>
          <w:rtl/>
        </w:rPr>
      </w:pPr>
    </w:p>
    <w:p w14:paraId="17FFC5D8" w14:textId="77777777" w:rsidR="00000000" w:rsidRDefault="00B6587A">
      <w:pPr>
        <w:pStyle w:val="ac"/>
        <w:rPr>
          <w:rtl/>
        </w:rPr>
      </w:pPr>
      <w:r>
        <w:rPr>
          <w:rFonts w:hint="eastAsia"/>
          <w:rtl/>
        </w:rPr>
        <w:t>משה</w:t>
      </w:r>
      <w:r>
        <w:rPr>
          <w:rtl/>
        </w:rPr>
        <w:t xml:space="preserve"> גפני (יהדות התורה):</w:t>
      </w:r>
    </w:p>
    <w:p w14:paraId="4A55A4F8" w14:textId="77777777" w:rsidR="00000000" w:rsidRDefault="00B6587A">
      <w:pPr>
        <w:pStyle w:val="a"/>
        <w:rPr>
          <w:rFonts w:hint="cs"/>
          <w:rtl/>
        </w:rPr>
      </w:pPr>
    </w:p>
    <w:p w14:paraId="52A68C18" w14:textId="77777777" w:rsidR="00000000" w:rsidRDefault="00B6587A">
      <w:pPr>
        <w:pStyle w:val="a"/>
        <w:rPr>
          <w:rFonts w:hint="cs"/>
          <w:rtl/>
        </w:rPr>
      </w:pPr>
      <w:r>
        <w:rPr>
          <w:rFonts w:hint="cs"/>
          <w:rtl/>
        </w:rPr>
        <w:t xml:space="preserve">אלימות זה שטומי לפיד גורר אתכם כמו ילדים. </w:t>
      </w:r>
    </w:p>
    <w:p w14:paraId="5A5951EE" w14:textId="77777777" w:rsidR="00000000" w:rsidRDefault="00B6587A">
      <w:pPr>
        <w:pStyle w:val="a"/>
        <w:rPr>
          <w:rFonts w:hint="cs"/>
          <w:rtl/>
        </w:rPr>
      </w:pPr>
    </w:p>
    <w:p w14:paraId="2FA8EFCD" w14:textId="77777777" w:rsidR="00000000" w:rsidRDefault="00B6587A">
      <w:pPr>
        <w:pStyle w:val="ad"/>
        <w:rPr>
          <w:rtl/>
        </w:rPr>
      </w:pPr>
      <w:r>
        <w:rPr>
          <w:rtl/>
        </w:rPr>
        <w:t>היו"ר ראובן רי</w:t>
      </w:r>
      <w:r>
        <w:rPr>
          <w:rtl/>
        </w:rPr>
        <w:t>בלין:</w:t>
      </w:r>
    </w:p>
    <w:p w14:paraId="7F046B3A" w14:textId="77777777" w:rsidR="00000000" w:rsidRDefault="00B6587A">
      <w:pPr>
        <w:pStyle w:val="a"/>
        <w:rPr>
          <w:rtl/>
        </w:rPr>
      </w:pPr>
    </w:p>
    <w:p w14:paraId="67929584" w14:textId="77777777" w:rsidR="00000000" w:rsidRDefault="00B6587A">
      <w:pPr>
        <w:pStyle w:val="a"/>
        <w:rPr>
          <w:rFonts w:hint="cs"/>
          <w:rtl/>
        </w:rPr>
      </w:pPr>
      <w:r>
        <w:rPr>
          <w:rFonts w:hint="cs"/>
          <w:rtl/>
        </w:rPr>
        <w:t>חבר הכנסת גפני.</w:t>
      </w:r>
    </w:p>
    <w:p w14:paraId="7D7ED61F" w14:textId="77777777" w:rsidR="00000000" w:rsidRDefault="00B6587A">
      <w:pPr>
        <w:pStyle w:val="a"/>
        <w:rPr>
          <w:rFonts w:hint="cs"/>
          <w:rtl/>
        </w:rPr>
      </w:pPr>
    </w:p>
    <w:p w14:paraId="05E9560E" w14:textId="77777777" w:rsidR="00000000" w:rsidRDefault="00B6587A">
      <w:pPr>
        <w:pStyle w:val="SpeakerCon"/>
        <w:rPr>
          <w:rtl/>
        </w:rPr>
      </w:pPr>
      <w:bookmarkStart w:id="411" w:name="FS000001027T09_10_2003_17_21_06C"/>
      <w:bookmarkEnd w:id="411"/>
      <w:r>
        <w:rPr>
          <w:rtl/>
        </w:rPr>
        <w:t>גדעון סער (הליכוד):</w:t>
      </w:r>
    </w:p>
    <w:p w14:paraId="6397150D" w14:textId="77777777" w:rsidR="00000000" w:rsidRDefault="00B6587A">
      <w:pPr>
        <w:pStyle w:val="a"/>
        <w:rPr>
          <w:rtl/>
        </w:rPr>
      </w:pPr>
    </w:p>
    <w:p w14:paraId="360F75E1" w14:textId="77777777" w:rsidR="00000000" w:rsidRDefault="00B6587A">
      <w:pPr>
        <w:pStyle w:val="a"/>
        <w:rPr>
          <w:rFonts w:hint="cs"/>
          <w:rtl/>
        </w:rPr>
      </w:pPr>
      <w:r>
        <w:rPr>
          <w:rFonts w:hint="cs"/>
          <w:rtl/>
        </w:rPr>
        <w:t xml:space="preserve">לי יש סבלנות, אדוני היושב-ראש. </w:t>
      </w:r>
    </w:p>
    <w:p w14:paraId="0A2A10A2" w14:textId="77777777" w:rsidR="00000000" w:rsidRDefault="00B6587A">
      <w:pPr>
        <w:pStyle w:val="a"/>
        <w:rPr>
          <w:rFonts w:hint="cs"/>
          <w:rtl/>
        </w:rPr>
      </w:pPr>
    </w:p>
    <w:p w14:paraId="0ACCCCCE" w14:textId="77777777" w:rsidR="00000000" w:rsidRDefault="00B6587A">
      <w:pPr>
        <w:pStyle w:val="ac"/>
        <w:rPr>
          <w:rtl/>
        </w:rPr>
      </w:pPr>
      <w:r>
        <w:rPr>
          <w:rFonts w:hint="eastAsia"/>
          <w:rtl/>
        </w:rPr>
        <w:t>משה</w:t>
      </w:r>
      <w:r>
        <w:rPr>
          <w:rtl/>
        </w:rPr>
        <w:t xml:space="preserve"> גפני (יהדות התורה):</w:t>
      </w:r>
    </w:p>
    <w:p w14:paraId="6DD9A5EB" w14:textId="77777777" w:rsidR="00000000" w:rsidRDefault="00B6587A">
      <w:pPr>
        <w:pStyle w:val="a"/>
        <w:rPr>
          <w:rFonts w:hint="cs"/>
          <w:rtl/>
        </w:rPr>
      </w:pPr>
    </w:p>
    <w:p w14:paraId="51BF1338" w14:textId="77777777" w:rsidR="00000000" w:rsidRDefault="00B6587A">
      <w:pPr>
        <w:pStyle w:val="a"/>
        <w:rPr>
          <w:rFonts w:hint="cs"/>
          <w:rtl/>
        </w:rPr>
      </w:pPr>
      <w:r>
        <w:rPr>
          <w:rFonts w:hint="cs"/>
          <w:rtl/>
        </w:rPr>
        <w:t xml:space="preserve">הוא שאל מה זאת אלימות, ואמרתי לו. </w:t>
      </w:r>
    </w:p>
    <w:p w14:paraId="2A512615" w14:textId="77777777" w:rsidR="00000000" w:rsidRDefault="00B6587A">
      <w:pPr>
        <w:pStyle w:val="a"/>
        <w:rPr>
          <w:rFonts w:hint="cs"/>
          <w:rtl/>
        </w:rPr>
      </w:pPr>
    </w:p>
    <w:p w14:paraId="062ECC33" w14:textId="77777777" w:rsidR="00000000" w:rsidRDefault="00B6587A">
      <w:pPr>
        <w:pStyle w:val="ac"/>
        <w:rPr>
          <w:rtl/>
        </w:rPr>
      </w:pPr>
      <w:r>
        <w:rPr>
          <w:rFonts w:hint="eastAsia"/>
          <w:rtl/>
        </w:rPr>
        <w:t>זאב</w:t>
      </w:r>
      <w:r>
        <w:rPr>
          <w:rtl/>
        </w:rPr>
        <w:t xml:space="preserve"> בוים (הליכוד):</w:t>
      </w:r>
    </w:p>
    <w:p w14:paraId="4C5C6877" w14:textId="77777777" w:rsidR="00000000" w:rsidRDefault="00B6587A">
      <w:pPr>
        <w:pStyle w:val="a"/>
        <w:rPr>
          <w:rFonts w:hint="cs"/>
          <w:rtl/>
        </w:rPr>
      </w:pPr>
    </w:p>
    <w:p w14:paraId="10206FF4" w14:textId="77777777" w:rsidR="00000000" w:rsidRDefault="00B6587A">
      <w:pPr>
        <w:pStyle w:val="a"/>
        <w:rPr>
          <w:rFonts w:hint="cs"/>
          <w:rtl/>
        </w:rPr>
      </w:pPr>
      <w:r>
        <w:rPr>
          <w:rFonts w:hint="cs"/>
          <w:rtl/>
        </w:rPr>
        <w:t xml:space="preserve">גפני, מה שאתה עושה עכשיו זה אלימות. </w:t>
      </w:r>
    </w:p>
    <w:p w14:paraId="4773AB7F" w14:textId="77777777" w:rsidR="00000000" w:rsidRDefault="00B6587A">
      <w:pPr>
        <w:pStyle w:val="a"/>
        <w:rPr>
          <w:rFonts w:hint="cs"/>
          <w:rtl/>
        </w:rPr>
      </w:pPr>
    </w:p>
    <w:p w14:paraId="3B870865" w14:textId="77777777" w:rsidR="00000000" w:rsidRDefault="00B6587A">
      <w:pPr>
        <w:pStyle w:val="ac"/>
        <w:rPr>
          <w:rtl/>
        </w:rPr>
      </w:pPr>
      <w:r>
        <w:rPr>
          <w:rFonts w:hint="eastAsia"/>
          <w:rtl/>
        </w:rPr>
        <w:t>זהבה</w:t>
      </w:r>
      <w:r>
        <w:rPr>
          <w:rtl/>
        </w:rPr>
        <w:t xml:space="preserve"> גלאון (מרצ):</w:t>
      </w:r>
    </w:p>
    <w:p w14:paraId="4659DBB0" w14:textId="77777777" w:rsidR="00000000" w:rsidRDefault="00B6587A">
      <w:pPr>
        <w:pStyle w:val="a"/>
        <w:rPr>
          <w:rFonts w:hint="cs"/>
          <w:rtl/>
        </w:rPr>
      </w:pPr>
    </w:p>
    <w:p w14:paraId="004DD658" w14:textId="77777777" w:rsidR="00000000" w:rsidRDefault="00B6587A">
      <w:pPr>
        <w:pStyle w:val="a"/>
        <w:rPr>
          <w:rFonts w:hint="cs"/>
          <w:rtl/>
        </w:rPr>
      </w:pPr>
      <w:r>
        <w:rPr>
          <w:rFonts w:hint="cs"/>
          <w:rtl/>
        </w:rPr>
        <w:t xml:space="preserve">- - - </w:t>
      </w:r>
    </w:p>
    <w:p w14:paraId="4524948F" w14:textId="77777777" w:rsidR="00000000" w:rsidRDefault="00B6587A">
      <w:pPr>
        <w:pStyle w:val="a"/>
        <w:rPr>
          <w:rFonts w:hint="cs"/>
          <w:rtl/>
        </w:rPr>
      </w:pPr>
    </w:p>
    <w:p w14:paraId="2763FA55" w14:textId="77777777" w:rsidR="00000000" w:rsidRDefault="00B6587A">
      <w:pPr>
        <w:pStyle w:val="ac"/>
        <w:rPr>
          <w:rtl/>
        </w:rPr>
      </w:pPr>
      <w:r>
        <w:rPr>
          <w:rFonts w:hint="eastAsia"/>
          <w:rtl/>
        </w:rPr>
        <w:t>משה</w:t>
      </w:r>
      <w:r>
        <w:rPr>
          <w:rtl/>
        </w:rPr>
        <w:t xml:space="preserve"> גפני (יהדות התורה):</w:t>
      </w:r>
    </w:p>
    <w:p w14:paraId="41876293" w14:textId="77777777" w:rsidR="00000000" w:rsidRDefault="00B6587A">
      <w:pPr>
        <w:pStyle w:val="a"/>
        <w:rPr>
          <w:rFonts w:hint="cs"/>
          <w:rtl/>
        </w:rPr>
      </w:pPr>
    </w:p>
    <w:p w14:paraId="01DD7720" w14:textId="77777777" w:rsidR="00000000" w:rsidRDefault="00B6587A">
      <w:pPr>
        <w:pStyle w:val="a"/>
        <w:rPr>
          <w:rFonts w:hint="cs"/>
          <w:rtl/>
        </w:rPr>
      </w:pPr>
      <w:r>
        <w:rPr>
          <w:rFonts w:hint="cs"/>
          <w:rtl/>
        </w:rPr>
        <w:t>אני אומ</w:t>
      </w:r>
      <w:r>
        <w:rPr>
          <w:rFonts w:hint="cs"/>
          <w:rtl/>
        </w:rPr>
        <w:t xml:space="preserve">ר את האמת. אלימות זה שטומי לפיד גורר אתכם כמו ילדים. </w:t>
      </w:r>
    </w:p>
    <w:p w14:paraId="282FB24F" w14:textId="77777777" w:rsidR="00000000" w:rsidRDefault="00B6587A">
      <w:pPr>
        <w:pStyle w:val="a"/>
        <w:rPr>
          <w:rFonts w:hint="cs"/>
          <w:rtl/>
        </w:rPr>
      </w:pPr>
    </w:p>
    <w:p w14:paraId="48D85692" w14:textId="77777777" w:rsidR="00000000" w:rsidRDefault="00B6587A">
      <w:pPr>
        <w:pStyle w:val="ad"/>
        <w:rPr>
          <w:rtl/>
        </w:rPr>
      </w:pPr>
      <w:r>
        <w:rPr>
          <w:rtl/>
        </w:rPr>
        <w:t>היו"ר ראובן ריבלין:</w:t>
      </w:r>
    </w:p>
    <w:p w14:paraId="2E7DEFAA" w14:textId="77777777" w:rsidR="00000000" w:rsidRDefault="00B6587A">
      <w:pPr>
        <w:pStyle w:val="a"/>
        <w:rPr>
          <w:rtl/>
        </w:rPr>
      </w:pPr>
    </w:p>
    <w:p w14:paraId="30601152" w14:textId="77777777" w:rsidR="00000000" w:rsidRDefault="00B6587A">
      <w:pPr>
        <w:pStyle w:val="a"/>
        <w:rPr>
          <w:rFonts w:hint="cs"/>
          <w:rtl/>
        </w:rPr>
      </w:pPr>
      <w:r>
        <w:rPr>
          <w:rFonts w:hint="cs"/>
          <w:rtl/>
        </w:rPr>
        <w:t xml:space="preserve">חבר הכנסת גפני, צר לי שבין יום כיפור - - - </w:t>
      </w:r>
    </w:p>
    <w:p w14:paraId="708531FB" w14:textId="77777777" w:rsidR="00000000" w:rsidRDefault="00B6587A">
      <w:pPr>
        <w:pStyle w:val="a"/>
        <w:rPr>
          <w:rFonts w:hint="cs"/>
          <w:rtl/>
        </w:rPr>
      </w:pPr>
    </w:p>
    <w:p w14:paraId="40DB570E" w14:textId="77777777" w:rsidR="00000000" w:rsidRDefault="00B6587A">
      <w:pPr>
        <w:pStyle w:val="ac"/>
        <w:rPr>
          <w:rtl/>
        </w:rPr>
      </w:pPr>
      <w:r>
        <w:rPr>
          <w:rFonts w:hint="eastAsia"/>
          <w:rtl/>
        </w:rPr>
        <w:t>קריאה</w:t>
      </w:r>
      <w:r>
        <w:rPr>
          <w:rtl/>
        </w:rPr>
        <w:t>:</w:t>
      </w:r>
    </w:p>
    <w:p w14:paraId="39A78B14" w14:textId="77777777" w:rsidR="00000000" w:rsidRDefault="00B6587A">
      <w:pPr>
        <w:pStyle w:val="a"/>
        <w:rPr>
          <w:rFonts w:hint="cs"/>
          <w:rtl/>
        </w:rPr>
      </w:pPr>
    </w:p>
    <w:p w14:paraId="6B8F53AE" w14:textId="77777777" w:rsidR="00000000" w:rsidRDefault="00B6587A">
      <w:pPr>
        <w:pStyle w:val="a"/>
        <w:rPr>
          <w:rFonts w:hint="cs"/>
          <w:rtl/>
        </w:rPr>
      </w:pPr>
      <w:r>
        <w:rPr>
          <w:rFonts w:hint="cs"/>
          <w:rtl/>
        </w:rPr>
        <w:t>כסה לעשור.</w:t>
      </w:r>
    </w:p>
    <w:p w14:paraId="748A3D1C" w14:textId="77777777" w:rsidR="00000000" w:rsidRDefault="00B6587A">
      <w:pPr>
        <w:pStyle w:val="a"/>
        <w:rPr>
          <w:rFonts w:hint="cs"/>
          <w:rtl/>
        </w:rPr>
      </w:pPr>
    </w:p>
    <w:p w14:paraId="76574199" w14:textId="77777777" w:rsidR="00000000" w:rsidRDefault="00B6587A">
      <w:pPr>
        <w:pStyle w:val="ad"/>
        <w:rPr>
          <w:rtl/>
        </w:rPr>
      </w:pPr>
      <w:r>
        <w:rPr>
          <w:rtl/>
        </w:rPr>
        <w:t>היו"ר ראובן ריבלין:</w:t>
      </w:r>
    </w:p>
    <w:p w14:paraId="0C7C701D" w14:textId="77777777" w:rsidR="00000000" w:rsidRDefault="00B6587A">
      <w:pPr>
        <w:pStyle w:val="a"/>
        <w:rPr>
          <w:rtl/>
        </w:rPr>
      </w:pPr>
    </w:p>
    <w:p w14:paraId="1CE5C0CF" w14:textId="77777777" w:rsidR="00000000" w:rsidRDefault="00B6587A">
      <w:pPr>
        <w:pStyle w:val="a"/>
        <w:rPr>
          <w:rFonts w:hint="cs"/>
          <w:rtl/>
        </w:rPr>
      </w:pPr>
      <w:r>
        <w:rPr>
          <w:rFonts w:hint="cs"/>
          <w:rtl/>
        </w:rPr>
        <w:t xml:space="preserve">לא, כסה לעשור כבר נגמר מזמן. אבל בזמן שאנחנו עדיין לפני הושענא רבה אני אצטרך לקרוא אותך לסדר, </w:t>
      </w:r>
      <w:r>
        <w:rPr>
          <w:rFonts w:hint="cs"/>
          <w:rtl/>
        </w:rPr>
        <w:t xml:space="preserve">כי אולי אחר כך יקראו אותי לסדר במקום אחר. </w:t>
      </w:r>
    </w:p>
    <w:p w14:paraId="3522887C" w14:textId="77777777" w:rsidR="00000000" w:rsidRDefault="00B6587A">
      <w:pPr>
        <w:pStyle w:val="a"/>
        <w:rPr>
          <w:rFonts w:hint="cs"/>
          <w:rtl/>
        </w:rPr>
      </w:pPr>
    </w:p>
    <w:p w14:paraId="08DADB3C" w14:textId="77777777" w:rsidR="00000000" w:rsidRDefault="00B6587A">
      <w:pPr>
        <w:pStyle w:val="ac"/>
        <w:rPr>
          <w:rtl/>
        </w:rPr>
      </w:pPr>
      <w:r>
        <w:rPr>
          <w:rFonts w:hint="eastAsia"/>
          <w:rtl/>
        </w:rPr>
        <w:t>משה</w:t>
      </w:r>
      <w:r>
        <w:rPr>
          <w:rtl/>
        </w:rPr>
        <w:t xml:space="preserve"> גפני (יהדות התורה):</w:t>
      </w:r>
    </w:p>
    <w:p w14:paraId="4F194CA3" w14:textId="77777777" w:rsidR="00000000" w:rsidRDefault="00B6587A">
      <w:pPr>
        <w:pStyle w:val="a"/>
        <w:rPr>
          <w:rFonts w:hint="cs"/>
          <w:rtl/>
        </w:rPr>
      </w:pPr>
    </w:p>
    <w:p w14:paraId="189DD9C4" w14:textId="77777777" w:rsidR="00000000" w:rsidRDefault="00B6587A">
      <w:pPr>
        <w:pStyle w:val="a"/>
        <w:rPr>
          <w:rFonts w:hint="cs"/>
          <w:rtl/>
        </w:rPr>
      </w:pPr>
      <w:r>
        <w:rPr>
          <w:rFonts w:hint="cs"/>
          <w:rtl/>
        </w:rPr>
        <w:t>אז אולי נדחה את הדיון?</w:t>
      </w:r>
    </w:p>
    <w:p w14:paraId="7AB7F1CA" w14:textId="77777777" w:rsidR="00000000" w:rsidRDefault="00B6587A">
      <w:pPr>
        <w:pStyle w:val="a"/>
        <w:rPr>
          <w:rFonts w:hint="cs"/>
          <w:rtl/>
        </w:rPr>
      </w:pPr>
    </w:p>
    <w:p w14:paraId="7DC3DE6C" w14:textId="77777777" w:rsidR="00000000" w:rsidRDefault="00B6587A">
      <w:pPr>
        <w:pStyle w:val="ad"/>
        <w:rPr>
          <w:rtl/>
        </w:rPr>
      </w:pPr>
      <w:r>
        <w:rPr>
          <w:rtl/>
        </w:rPr>
        <w:t>היו"ר ראובן ריבלין:</w:t>
      </w:r>
    </w:p>
    <w:p w14:paraId="5E38C1CE" w14:textId="77777777" w:rsidR="00000000" w:rsidRDefault="00B6587A">
      <w:pPr>
        <w:pStyle w:val="a"/>
        <w:rPr>
          <w:rtl/>
        </w:rPr>
      </w:pPr>
    </w:p>
    <w:p w14:paraId="426FDD51" w14:textId="77777777" w:rsidR="00000000" w:rsidRDefault="00B6587A">
      <w:pPr>
        <w:pStyle w:val="a"/>
        <w:rPr>
          <w:rFonts w:hint="cs"/>
          <w:rtl/>
        </w:rPr>
      </w:pPr>
      <w:r>
        <w:rPr>
          <w:rFonts w:hint="cs"/>
          <w:rtl/>
        </w:rPr>
        <w:t xml:space="preserve">לא, לא נדחה את הדיון, אבל אנחנו לא נעכב אותו יותר. אנחנו ניאלץ להוציא - - - </w:t>
      </w:r>
    </w:p>
    <w:p w14:paraId="588A5254" w14:textId="77777777" w:rsidR="00000000" w:rsidRDefault="00B6587A">
      <w:pPr>
        <w:pStyle w:val="a"/>
        <w:rPr>
          <w:rFonts w:hint="cs"/>
          <w:rtl/>
        </w:rPr>
      </w:pPr>
    </w:p>
    <w:p w14:paraId="4D853B8E" w14:textId="77777777" w:rsidR="00000000" w:rsidRDefault="00B6587A">
      <w:pPr>
        <w:pStyle w:val="ac"/>
        <w:rPr>
          <w:rtl/>
        </w:rPr>
      </w:pPr>
      <w:r>
        <w:rPr>
          <w:rFonts w:hint="eastAsia"/>
          <w:rtl/>
        </w:rPr>
        <w:t>עבד</w:t>
      </w:r>
      <w:r>
        <w:rPr>
          <w:rtl/>
        </w:rPr>
        <w:t>-אלמאלכ דהאמשה (רע"ם):</w:t>
      </w:r>
    </w:p>
    <w:p w14:paraId="0B4A84AA" w14:textId="77777777" w:rsidR="00000000" w:rsidRDefault="00B6587A">
      <w:pPr>
        <w:pStyle w:val="a"/>
        <w:rPr>
          <w:rFonts w:hint="cs"/>
          <w:rtl/>
        </w:rPr>
      </w:pPr>
    </w:p>
    <w:p w14:paraId="44D02B93" w14:textId="77777777" w:rsidR="00000000" w:rsidRDefault="00B6587A">
      <w:pPr>
        <w:pStyle w:val="a"/>
        <w:rPr>
          <w:rFonts w:hint="cs"/>
          <w:rtl/>
        </w:rPr>
      </w:pPr>
      <w:r>
        <w:rPr>
          <w:rFonts w:hint="cs"/>
          <w:rtl/>
        </w:rPr>
        <w:t xml:space="preserve">בסמכותך לקרוא - - - </w:t>
      </w:r>
    </w:p>
    <w:p w14:paraId="01247AA0" w14:textId="77777777" w:rsidR="00000000" w:rsidRDefault="00B6587A">
      <w:pPr>
        <w:pStyle w:val="a"/>
        <w:rPr>
          <w:rFonts w:hint="cs"/>
          <w:rtl/>
        </w:rPr>
      </w:pPr>
    </w:p>
    <w:p w14:paraId="6F8105E4" w14:textId="77777777" w:rsidR="00000000" w:rsidRDefault="00B6587A">
      <w:pPr>
        <w:pStyle w:val="ad"/>
        <w:rPr>
          <w:rtl/>
        </w:rPr>
      </w:pPr>
      <w:r>
        <w:rPr>
          <w:rtl/>
        </w:rPr>
        <w:t>היו"ר ראובן ריב</w:t>
      </w:r>
      <w:r>
        <w:rPr>
          <w:rtl/>
        </w:rPr>
        <w:t>לין:</w:t>
      </w:r>
    </w:p>
    <w:p w14:paraId="43CBFDC1" w14:textId="77777777" w:rsidR="00000000" w:rsidRDefault="00B6587A">
      <w:pPr>
        <w:pStyle w:val="a"/>
        <w:rPr>
          <w:rtl/>
        </w:rPr>
      </w:pPr>
    </w:p>
    <w:p w14:paraId="03D2B926" w14:textId="77777777" w:rsidR="00000000" w:rsidRDefault="00B6587A">
      <w:pPr>
        <w:pStyle w:val="a"/>
        <w:rPr>
          <w:rFonts w:hint="cs"/>
          <w:rtl/>
        </w:rPr>
      </w:pPr>
      <w:r>
        <w:rPr>
          <w:rFonts w:hint="cs"/>
          <w:rtl/>
        </w:rPr>
        <w:t>חבר הכנסת דהאמשה. חבר הכנסת דהאמשה. חבר הכנסת דהאמשה. אני אפילו לא שומע. אני לא מבין למה אתם עושים פיליבסטר. למה אתם עושים פיליבסטר, אני לא מבין.</w:t>
      </w:r>
    </w:p>
    <w:p w14:paraId="461586B9" w14:textId="77777777" w:rsidR="00000000" w:rsidRDefault="00B6587A">
      <w:pPr>
        <w:pStyle w:val="a"/>
        <w:rPr>
          <w:rFonts w:hint="cs"/>
          <w:rtl/>
        </w:rPr>
      </w:pPr>
    </w:p>
    <w:p w14:paraId="42DE4F95" w14:textId="77777777" w:rsidR="00000000" w:rsidRDefault="00B6587A">
      <w:pPr>
        <w:pStyle w:val="ac"/>
        <w:rPr>
          <w:rtl/>
        </w:rPr>
      </w:pPr>
      <w:r>
        <w:rPr>
          <w:rFonts w:hint="eastAsia"/>
          <w:rtl/>
        </w:rPr>
        <w:t>זהבה</w:t>
      </w:r>
      <w:r>
        <w:rPr>
          <w:rtl/>
        </w:rPr>
        <w:t xml:space="preserve"> גלאון (מרצ):</w:t>
      </w:r>
    </w:p>
    <w:p w14:paraId="659FE1F1" w14:textId="77777777" w:rsidR="00000000" w:rsidRDefault="00B6587A">
      <w:pPr>
        <w:pStyle w:val="a"/>
        <w:rPr>
          <w:rFonts w:hint="cs"/>
          <w:rtl/>
        </w:rPr>
      </w:pPr>
    </w:p>
    <w:p w14:paraId="41ABBA16" w14:textId="77777777" w:rsidR="00000000" w:rsidRDefault="00B6587A">
      <w:pPr>
        <w:pStyle w:val="a"/>
        <w:rPr>
          <w:rFonts w:hint="cs"/>
          <w:rtl/>
        </w:rPr>
      </w:pPr>
      <w:r>
        <w:rPr>
          <w:rFonts w:hint="cs"/>
          <w:rtl/>
        </w:rPr>
        <w:t xml:space="preserve">אנחנו לא ממהרים - - - </w:t>
      </w:r>
    </w:p>
    <w:p w14:paraId="740EA82B" w14:textId="77777777" w:rsidR="00000000" w:rsidRDefault="00B6587A">
      <w:pPr>
        <w:pStyle w:val="a"/>
        <w:rPr>
          <w:rFonts w:hint="cs"/>
          <w:rtl/>
        </w:rPr>
      </w:pPr>
    </w:p>
    <w:p w14:paraId="71567314" w14:textId="77777777" w:rsidR="00000000" w:rsidRDefault="00B6587A">
      <w:pPr>
        <w:pStyle w:val="ad"/>
        <w:rPr>
          <w:rtl/>
        </w:rPr>
      </w:pPr>
      <w:r>
        <w:rPr>
          <w:rtl/>
        </w:rPr>
        <w:t>היו"ר ראובן ריבלין:</w:t>
      </w:r>
    </w:p>
    <w:p w14:paraId="1C89B10A" w14:textId="77777777" w:rsidR="00000000" w:rsidRDefault="00B6587A">
      <w:pPr>
        <w:pStyle w:val="a"/>
        <w:rPr>
          <w:rtl/>
        </w:rPr>
      </w:pPr>
    </w:p>
    <w:p w14:paraId="6959A053" w14:textId="77777777" w:rsidR="00000000" w:rsidRDefault="00B6587A">
      <w:pPr>
        <w:pStyle w:val="a"/>
        <w:rPr>
          <w:rFonts w:hint="cs"/>
          <w:rtl/>
        </w:rPr>
      </w:pPr>
      <w:r>
        <w:rPr>
          <w:rFonts w:hint="cs"/>
          <w:rtl/>
        </w:rPr>
        <w:t xml:space="preserve">חבר הכנסת סער יאמר את דברו. </w:t>
      </w:r>
    </w:p>
    <w:p w14:paraId="2E688C3C" w14:textId="77777777" w:rsidR="00000000" w:rsidRDefault="00B6587A">
      <w:pPr>
        <w:pStyle w:val="a"/>
        <w:rPr>
          <w:rFonts w:hint="cs"/>
          <w:rtl/>
        </w:rPr>
      </w:pPr>
    </w:p>
    <w:p w14:paraId="7BD8ABD7" w14:textId="77777777" w:rsidR="00000000" w:rsidRDefault="00B6587A">
      <w:pPr>
        <w:pStyle w:val="SpeakerCon"/>
        <w:rPr>
          <w:rtl/>
        </w:rPr>
      </w:pPr>
      <w:bookmarkStart w:id="412" w:name="FS000001027T09_10_2003_17_25_29C"/>
      <w:bookmarkEnd w:id="412"/>
      <w:r>
        <w:rPr>
          <w:rtl/>
        </w:rPr>
        <w:t>גדעון סער</w:t>
      </w:r>
      <w:r>
        <w:rPr>
          <w:rtl/>
        </w:rPr>
        <w:t xml:space="preserve"> (הליכוד):</w:t>
      </w:r>
    </w:p>
    <w:p w14:paraId="42455356" w14:textId="77777777" w:rsidR="00000000" w:rsidRDefault="00B6587A">
      <w:pPr>
        <w:pStyle w:val="a"/>
        <w:rPr>
          <w:rtl/>
        </w:rPr>
      </w:pPr>
    </w:p>
    <w:p w14:paraId="789AEA5F" w14:textId="77777777" w:rsidR="00000000" w:rsidRDefault="00B6587A">
      <w:pPr>
        <w:pStyle w:val="a"/>
        <w:rPr>
          <w:rFonts w:hint="cs"/>
          <w:rtl/>
        </w:rPr>
      </w:pPr>
      <w:r>
        <w:rPr>
          <w:rFonts w:hint="cs"/>
          <w:rtl/>
        </w:rPr>
        <w:t>אומרים לנו: על מה מכנסים את הכנסת לדיון מיוחד ודחוף? בפעם האחרונה שהייתי על הדוכן  הזה ציטטתי את המימרה, ואתה אפילו הזכרת את מקורה, שלפיה אין להתיירא לא מהצדוקים ולא מהפרושים, אלא מהצבועים העושים מעשה זמרי ומבקשים שכר כפנחס. עכשיו האופוזיציה, ש</w:t>
      </w:r>
      <w:r>
        <w:rPr>
          <w:rFonts w:hint="cs"/>
          <w:rtl/>
        </w:rPr>
        <w:t>כל יומיים כינסה את הכנסת בפגרה על הבלים, על הבלים - כל יומיים בקשה, נדמה לי ארבע או חמש בקשות - זה לא מצדיק כינוס של הכנסת?</w:t>
      </w:r>
    </w:p>
    <w:p w14:paraId="6A1E406F" w14:textId="77777777" w:rsidR="00000000" w:rsidRDefault="00B6587A">
      <w:pPr>
        <w:pStyle w:val="a"/>
        <w:rPr>
          <w:rFonts w:hint="cs"/>
          <w:rtl/>
        </w:rPr>
      </w:pPr>
    </w:p>
    <w:p w14:paraId="259AE154" w14:textId="77777777" w:rsidR="00000000" w:rsidRDefault="00B6587A">
      <w:pPr>
        <w:pStyle w:val="ac"/>
        <w:rPr>
          <w:rtl/>
        </w:rPr>
      </w:pPr>
      <w:r>
        <w:rPr>
          <w:rFonts w:hint="eastAsia"/>
          <w:rtl/>
        </w:rPr>
        <w:t>מוחמד</w:t>
      </w:r>
      <w:r>
        <w:rPr>
          <w:rtl/>
        </w:rPr>
        <w:t xml:space="preserve"> ברכה (חד"ש-תע"ל):</w:t>
      </w:r>
    </w:p>
    <w:p w14:paraId="41C328C9" w14:textId="77777777" w:rsidR="00000000" w:rsidRDefault="00B6587A">
      <w:pPr>
        <w:pStyle w:val="a"/>
        <w:rPr>
          <w:rFonts w:hint="cs"/>
          <w:rtl/>
        </w:rPr>
      </w:pPr>
    </w:p>
    <w:p w14:paraId="7700759E" w14:textId="77777777" w:rsidR="00000000" w:rsidRDefault="00B6587A">
      <w:pPr>
        <w:pStyle w:val="a"/>
        <w:rPr>
          <w:rFonts w:hint="cs"/>
          <w:rtl/>
        </w:rPr>
      </w:pPr>
      <w:r>
        <w:rPr>
          <w:rFonts w:hint="cs"/>
          <w:rtl/>
        </w:rPr>
        <w:t>פתיחת שנת הלימודים זה הבלים?</w:t>
      </w:r>
    </w:p>
    <w:p w14:paraId="67AD1CFE" w14:textId="77777777" w:rsidR="00000000" w:rsidRDefault="00B6587A">
      <w:pPr>
        <w:pStyle w:val="a"/>
        <w:rPr>
          <w:rFonts w:hint="cs"/>
          <w:rtl/>
        </w:rPr>
      </w:pPr>
    </w:p>
    <w:p w14:paraId="773E1A01" w14:textId="77777777" w:rsidR="00000000" w:rsidRDefault="00B6587A">
      <w:pPr>
        <w:pStyle w:val="SpeakerCon"/>
        <w:rPr>
          <w:rtl/>
        </w:rPr>
      </w:pPr>
      <w:r>
        <w:rPr>
          <w:rtl/>
        </w:rPr>
        <w:t>גדעון סער (הליכוד):</w:t>
      </w:r>
    </w:p>
    <w:p w14:paraId="2478A17C" w14:textId="77777777" w:rsidR="00000000" w:rsidRDefault="00B6587A">
      <w:pPr>
        <w:pStyle w:val="a"/>
        <w:rPr>
          <w:rtl/>
        </w:rPr>
      </w:pPr>
    </w:p>
    <w:p w14:paraId="42D7D51C" w14:textId="77777777" w:rsidR="00000000" w:rsidRDefault="00B6587A">
      <w:pPr>
        <w:pStyle w:val="a"/>
        <w:rPr>
          <w:rFonts w:hint="cs"/>
          <w:rtl/>
        </w:rPr>
      </w:pPr>
      <w:r>
        <w:rPr>
          <w:rFonts w:hint="cs"/>
          <w:rtl/>
        </w:rPr>
        <w:t>זה לא מצדיק כינוס של הכנסת, נזק אדיר לכלכלת ישראל? איזו</w:t>
      </w:r>
      <w:r>
        <w:rPr>
          <w:rFonts w:hint="cs"/>
          <w:rtl/>
        </w:rPr>
        <w:t xml:space="preserve"> צביעות זו? אין לכם מינימום של אינטגריטי.</w:t>
      </w:r>
    </w:p>
    <w:p w14:paraId="6D175C73" w14:textId="77777777" w:rsidR="00000000" w:rsidRDefault="00B6587A">
      <w:pPr>
        <w:pStyle w:val="a"/>
        <w:rPr>
          <w:rFonts w:hint="cs"/>
          <w:rtl/>
        </w:rPr>
      </w:pPr>
    </w:p>
    <w:p w14:paraId="34429A58" w14:textId="77777777" w:rsidR="00000000" w:rsidRDefault="00B6587A">
      <w:pPr>
        <w:pStyle w:val="ac"/>
        <w:rPr>
          <w:rtl/>
        </w:rPr>
      </w:pPr>
      <w:r>
        <w:rPr>
          <w:rFonts w:hint="eastAsia"/>
          <w:rtl/>
        </w:rPr>
        <w:t>מוחמד</w:t>
      </w:r>
      <w:r>
        <w:rPr>
          <w:rtl/>
        </w:rPr>
        <w:t xml:space="preserve"> ברכה (חד"ש-תע"ל):</w:t>
      </w:r>
    </w:p>
    <w:p w14:paraId="7A27F177" w14:textId="77777777" w:rsidR="00000000" w:rsidRDefault="00B6587A">
      <w:pPr>
        <w:pStyle w:val="a"/>
        <w:rPr>
          <w:rFonts w:hint="cs"/>
          <w:rtl/>
        </w:rPr>
      </w:pPr>
    </w:p>
    <w:p w14:paraId="696757B7" w14:textId="77777777" w:rsidR="00000000" w:rsidRDefault="00B6587A">
      <w:pPr>
        <w:pStyle w:val="a"/>
        <w:rPr>
          <w:rFonts w:hint="cs"/>
          <w:rtl/>
        </w:rPr>
      </w:pPr>
      <w:r>
        <w:rPr>
          <w:rFonts w:hint="cs"/>
          <w:rtl/>
        </w:rPr>
        <w:t xml:space="preserve">פתיחת שנת הלימודים זה הבלים? </w:t>
      </w:r>
    </w:p>
    <w:p w14:paraId="3C9D007D" w14:textId="77777777" w:rsidR="00000000" w:rsidRDefault="00B6587A">
      <w:pPr>
        <w:pStyle w:val="a"/>
        <w:rPr>
          <w:rFonts w:hint="cs"/>
          <w:rtl/>
        </w:rPr>
      </w:pPr>
    </w:p>
    <w:p w14:paraId="6E28A2A9" w14:textId="77777777" w:rsidR="00000000" w:rsidRDefault="00B6587A">
      <w:pPr>
        <w:pStyle w:val="SpeakerCon"/>
        <w:rPr>
          <w:rtl/>
        </w:rPr>
      </w:pPr>
      <w:bookmarkStart w:id="413" w:name="FS000001027T09_10_2003_17_29_06C"/>
      <w:bookmarkEnd w:id="413"/>
      <w:r>
        <w:rPr>
          <w:rtl/>
        </w:rPr>
        <w:t>גדעון סער (הליכוד):</w:t>
      </w:r>
    </w:p>
    <w:p w14:paraId="27F512C6" w14:textId="77777777" w:rsidR="00000000" w:rsidRDefault="00B6587A">
      <w:pPr>
        <w:pStyle w:val="a"/>
        <w:rPr>
          <w:rtl/>
        </w:rPr>
      </w:pPr>
    </w:p>
    <w:p w14:paraId="7FDE06A0" w14:textId="77777777" w:rsidR="00000000" w:rsidRDefault="00B6587A">
      <w:pPr>
        <w:pStyle w:val="a"/>
        <w:rPr>
          <w:rFonts w:hint="cs"/>
          <w:rtl/>
        </w:rPr>
      </w:pPr>
      <w:r>
        <w:rPr>
          <w:rFonts w:hint="cs"/>
          <w:rtl/>
        </w:rPr>
        <w:t>מינימום של אינטגריטי. על כל הבל כינסתם את הכנסת. מה קורה בנמלים?</w:t>
      </w:r>
    </w:p>
    <w:p w14:paraId="03B11A05" w14:textId="77777777" w:rsidR="00000000" w:rsidRDefault="00B6587A">
      <w:pPr>
        <w:pStyle w:val="a"/>
        <w:rPr>
          <w:rFonts w:hint="cs"/>
          <w:rtl/>
        </w:rPr>
      </w:pPr>
    </w:p>
    <w:p w14:paraId="3C3FE8E4" w14:textId="77777777" w:rsidR="00000000" w:rsidRDefault="00B6587A">
      <w:pPr>
        <w:pStyle w:val="ad"/>
        <w:rPr>
          <w:rtl/>
        </w:rPr>
      </w:pPr>
      <w:r>
        <w:rPr>
          <w:rtl/>
        </w:rPr>
        <w:t>היו"ר ראובן ריבלין:</w:t>
      </w:r>
    </w:p>
    <w:p w14:paraId="7AD639B5" w14:textId="77777777" w:rsidR="00000000" w:rsidRDefault="00B6587A">
      <w:pPr>
        <w:pStyle w:val="a"/>
        <w:rPr>
          <w:rtl/>
        </w:rPr>
      </w:pPr>
    </w:p>
    <w:p w14:paraId="0770CE84" w14:textId="77777777" w:rsidR="00000000" w:rsidRDefault="00B6587A">
      <w:pPr>
        <w:pStyle w:val="a"/>
        <w:rPr>
          <w:rFonts w:hint="cs"/>
          <w:rtl/>
        </w:rPr>
      </w:pPr>
      <w:r>
        <w:rPr>
          <w:rFonts w:hint="cs"/>
          <w:rtl/>
        </w:rPr>
        <w:t>חבר הכנסת ברכה, לא תהיה לי ברירה אלא לבקש ממך להח</w:t>
      </w:r>
      <w:r>
        <w:rPr>
          <w:rFonts w:hint="cs"/>
          <w:rtl/>
        </w:rPr>
        <w:t xml:space="preserve">ליף אותי. </w:t>
      </w:r>
    </w:p>
    <w:p w14:paraId="0DAF57E0" w14:textId="77777777" w:rsidR="00000000" w:rsidRDefault="00B6587A">
      <w:pPr>
        <w:pStyle w:val="a"/>
        <w:rPr>
          <w:rFonts w:hint="cs"/>
          <w:rtl/>
        </w:rPr>
      </w:pPr>
    </w:p>
    <w:p w14:paraId="1ACAEF83" w14:textId="77777777" w:rsidR="00000000" w:rsidRDefault="00B6587A">
      <w:pPr>
        <w:pStyle w:val="SpeakerCon"/>
        <w:rPr>
          <w:rtl/>
        </w:rPr>
      </w:pPr>
      <w:bookmarkStart w:id="414" w:name="FS000001027T09_10_2003_17_29_52C"/>
      <w:bookmarkEnd w:id="414"/>
      <w:r>
        <w:rPr>
          <w:rtl/>
        </w:rPr>
        <w:t>גדעון סער (הליכוד):</w:t>
      </w:r>
    </w:p>
    <w:p w14:paraId="765344D6" w14:textId="77777777" w:rsidR="00000000" w:rsidRDefault="00B6587A">
      <w:pPr>
        <w:pStyle w:val="a"/>
        <w:rPr>
          <w:rtl/>
        </w:rPr>
      </w:pPr>
    </w:p>
    <w:p w14:paraId="7384B42F" w14:textId="77777777" w:rsidR="00000000" w:rsidRDefault="00B6587A">
      <w:pPr>
        <w:pStyle w:val="a"/>
        <w:rPr>
          <w:rFonts w:hint="cs"/>
          <w:rtl/>
        </w:rPr>
      </w:pPr>
      <w:r>
        <w:rPr>
          <w:rFonts w:hint="cs"/>
          <w:rtl/>
        </w:rPr>
        <w:t xml:space="preserve">אומרים לכם התעשיינים: אנחנו צריכים לפטר אנשים. זה לא דחוף? מה דחוף? </w:t>
      </w:r>
    </w:p>
    <w:p w14:paraId="45016563" w14:textId="77777777" w:rsidR="00000000" w:rsidRDefault="00B6587A">
      <w:pPr>
        <w:pStyle w:val="a"/>
        <w:rPr>
          <w:rFonts w:hint="cs"/>
          <w:rtl/>
        </w:rPr>
      </w:pPr>
    </w:p>
    <w:p w14:paraId="619B599C" w14:textId="77777777" w:rsidR="00000000" w:rsidRDefault="00B6587A">
      <w:pPr>
        <w:pStyle w:val="ac"/>
        <w:rPr>
          <w:rtl/>
        </w:rPr>
      </w:pPr>
      <w:r>
        <w:rPr>
          <w:rFonts w:hint="eastAsia"/>
          <w:rtl/>
        </w:rPr>
        <w:t>עסאם</w:t>
      </w:r>
      <w:r>
        <w:rPr>
          <w:rtl/>
        </w:rPr>
        <w:t xml:space="preserve"> מח'ול (חד"ש-תע"ל):</w:t>
      </w:r>
    </w:p>
    <w:p w14:paraId="1FC99CED" w14:textId="77777777" w:rsidR="00000000" w:rsidRDefault="00B6587A">
      <w:pPr>
        <w:pStyle w:val="a"/>
        <w:rPr>
          <w:rFonts w:hint="cs"/>
          <w:rtl/>
        </w:rPr>
      </w:pPr>
    </w:p>
    <w:p w14:paraId="1495EF1E" w14:textId="77777777" w:rsidR="00000000" w:rsidRDefault="00B6587A">
      <w:pPr>
        <w:pStyle w:val="a"/>
        <w:rPr>
          <w:rFonts w:hint="cs"/>
          <w:rtl/>
        </w:rPr>
      </w:pPr>
      <w:r>
        <w:rPr>
          <w:rFonts w:hint="cs"/>
          <w:rtl/>
        </w:rPr>
        <w:t xml:space="preserve">זו דמגוגיה. </w:t>
      </w:r>
    </w:p>
    <w:p w14:paraId="5702FC28" w14:textId="77777777" w:rsidR="00000000" w:rsidRDefault="00B6587A">
      <w:pPr>
        <w:pStyle w:val="a"/>
        <w:rPr>
          <w:rFonts w:hint="cs"/>
          <w:rtl/>
        </w:rPr>
      </w:pPr>
    </w:p>
    <w:p w14:paraId="28907575" w14:textId="77777777" w:rsidR="00000000" w:rsidRDefault="00B6587A">
      <w:pPr>
        <w:pStyle w:val="ac"/>
        <w:rPr>
          <w:rtl/>
        </w:rPr>
      </w:pPr>
      <w:r>
        <w:rPr>
          <w:rFonts w:hint="eastAsia"/>
          <w:rtl/>
        </w:rPr>
        <w:t>משה</w:t>
      </w:r>
      <w:r>
        <w:rPr>
          <w:rtl/>
        </w:rPr>
        <w:t xml:space="preserve"> גפני (יהדות התורה):</w:t>
      </w:r>
    </w:p>
    <w:p w14:paraId="48F6C4B2" w14:textId="77777777" w:rsidR="00000000" w:rsidRDefault="00B6587A">
      <w:pPr>
        <w:pStyle w:val="a"/>
        <w:rPr>
          <w:rFonts w:hint="cs"/>
          <w:rtl/>
        </w:rPr>
      </w:pPr>
    </w:p>
    <w:p w14:paraId="3DE4CD89" w14:textId="77777777" w:rsidR="00000000" w:rsidRDefault="00B6587A">
      <w:pPr>
        <w:pStyle w:val="a"/>
        <w:rPr>
          <w:rFonts w:hint="cs"/>
          <w:rtl/>
        </w:rPr>
      </w:pPr>
      <w:r>
        <w:rPr>
          <w:rFonts w:hint="cs"/>
          <w:rtl/>
        </w:rPr>
        <w:t xml:space="preserve">תבטלו את הכנסת. </w:t>
      </w:r>
    </w:p>
    <w:p w14:paraId="0DADD7B1" w14:textId="77777777" w:rsidR="00000000" w:rsidRDefault="00B6587A">
      <w:pPr>
        <w:pStyle w:val="a"/>
        <w:rPr>
          <w:rFonts w:hint="cs"/>
          <w:rtl/>
        </w:rPr>
      </w:pPr>
    </w:p>
    <w:p w14:paraId="61384963" w14:textId="77777777" w:rsidR="00000000" w:rsidRDefault="00B6587A">
      <w:pPr>
        <w:pStyle w:val="SpeakerCon"/>
        <w:rPr>
          <w:rtl/>
        </w:rPr>
      </w:pPr>
      <w:bookmarkStart w:id="415" w:name="FS000001027T09_10_2003_17_30_43C"/>
      <w:bookmarkEnd w:id="415"/>
      <w:r>
        <w:rPr>
          <w:rtl/>
        </w:rPr>
        <w:t>גדעון סער (הליכוד):</w:t>
      </w:r>
    </w:p>
    <w:p w14:paraId="47643B9F" w14:textId="77777777" w:rsidR="00000000" w:rsidRDefault="00B6587A">
      <w:pPr>
        <w:pStyle w:val="a"/>
        <w:rPr>
          <w:rtl/>
        </w:rPr>
      </w:pPr>
    </w:p>
    <w:p w14:paraId="6B5028BD" w14:textId="77777777" w:rsidR="00000000" w:rsidRDefault="00B6587A">
      <w:pPr>
        <w:pStyle w:val="a"/>
        <w:rPr>
          <w:rFonts w:hint="cs"/>
          <w:rtl/>
        </w:rPr>
      </w:pPr>
      <w:r>
        <w:rPr>
          <w:rFonts w:hint="cs"/>
          <w:rtl/>
        </w:rPr>
        <w:t>אומרים לנו עוד דבר, אדוני היושב-ראש, שזה אנטי-דמוק</w:t>
      </w:r>
      <w:r>
        <w:rPr>
          <w:rFonts w:hint="cs"/>
          <w:rtl/>
        </w:rPr>
        <w:t xml:space="preserve">רטי - שימו לב - שהכנסת מתכנסת לחוקק חוק. זה אנטי-דמוקרטי. מה דמוקרטי? שמיעוט בריוני ששולט כמונופול בכל נמלי הים של המדינה מחסל את כלכלת ישראל, זו הדמוקרטיה בתפארתה, נכון? זו הדמוקרטיה. </w:t>
      </w:r>
    </w:p>
    <w:p w14:paraId="7D37BCAA" w14:textId="77777777" w:rsidR="00000000" w:rsidRDefault="00B6587A">
      <w:pPr>
        <w:pStyle w:val="a"/>
        <w:rPr>
          <w:rFonts w:hint="cs"/>
          <w:rtl/>
        </w:rPr>
      </w:pPr>
    </w:p>
    <w:p w14:paraId="5E4DB613" w14:textId="77777777" w:rsidR="00000000" w:rsidRDefault="00B6587A">
      <w:pPr>
        <w:pStyle w:val="a"/>
        <w:rPr>
          <w:rFonts w:hint="cs"/>
          <w:rtl/>
        </w:rPr>
      </w:pPr>
      <w:r>
        <w:rPr>
          <w:rFonts w:hint="cs"/>
          <w:rtl/>
        </w:rPr>
        <w:t>אתם פשוט הידרדרתם מהנושא המדיני לתמיכה גלויה, בשולי האופוזיציה, אני מ</w:t>
      </w:r>
      <w:r>
        <w:rPr>
          <w:rFonts w:hint="cs"/>
          <w:rtl/>
        </w:rPr>
        <w:t>ודה - גם אם קוראים לזה אמפתיה - בסרבנות הפוליטית בצה"ל ועד תמיכה - גם אם תקראו לזה אמפתיה - בשביתות חסרות אחריות ומופקרות במשק, כי אתם לא יכולים לקבל את העובדה שנבחרה ממשלה, נבחרה כנסת, שבדעתה לעשות שינויים מבניים עמוקים במדינת ישראל. על אפכם ועל חמתכם.</w:t>
      </w:r>
    </w:p>
    <w:p w14:paraId="664EDB87" w14:textId="77777777" w:rsidR="00000000" w:rsidRDefault="00B6587A">
      <w:pPr>
        <w:pStyle w:val="a"/>
        <w:rPr>
          <w:rFonts w:hint="cs"/>
          <w:rtl/>
        </w:rPr>
      </w:pPr>
    </w:p>
    <w:p w14:paraId="7A48C812" w14:textId="77777777" w:rsidR="00000000" w:rsidRDefault="00B6587A">
      <w:pPr>
        <w:pStyle w:val="ac"/>
        <w:rPr>
          <w:rtl/>
        </w:rPr>
      </w:pPr>
      <w:r>
        <w:rPr>
          <w:rFonts w:hint="eastAsia"/>
          <w:rtl/>
        </w:rPr>
        <w:t>מ</w:t>
      </w:r>
      <w:r>
        <w:rPr>
          <w:rFonts w:hint="eastAsia"/>
          <w:rtl/>
        </w:rPr>
        <w:t>וחמד</w:t>
      </w:r>
      <w:r>
        <w:rPr>
          <w:rtl/>
        </w:rPr>
        <w:t xml:space="preserve"> ברכה (חד"ש-תע"ל):</w:t>
      </w:r>
    </w:p>
    <w:p w14:paraId="5530484F" w14:textId="77777777" w:rsidR="00000000" w:rsidRDefault="00B6587A">
      <w:pPr>
        <w:pStyle w:val="a"/>
        <w:rPr>
          <w:rFonts w:hint="cs"/>
          <w:rtl/>
        </w:rPr>
      </w:pPr>
    </w:p>
    <w:p w14:paraId="3852DC96" w14:textId="77777777" w:rsidR="00000000" w:rsidRDefault="00B6587A">
      <w:pPr>
        <w:pStyle w:val="a"/>
        <w:rPr>
          <w:rFonts w:hint="cs"/>
          <w:rtl/>
        </w:rPr>
      </w:pPr>
      <w:r>
        <w:rPr>
          <w:rFonts w:hint="cs"/>
          <w:rtl/>
        </w:rPr>
        <w:t>איפה אתה היית, כולם אויבים? מה זה?</w:t>
      </w:r>
    </w:p>
    <w:p w14:paraId="5DE530D2" w14:textId="77777777" w:rsidR="00000000" w:rsidRDefault="00B6587A">
      <w:pPr>
        <w:pStyle w:val="a"/>
        <w:rPr>
          <w:rFonts w:hint="cs"/>
          <w:rtl/>
        </w:rPr>
      </w:pPr>
    </w:p>
    <w:p w14:paraId="3C8EC952" w14:textId="77777777" w:rsidR="00000000" w:rsidRDefault="00B6587A">
      <w:pPr>
        <w:pStyle w:val="ac"/>
        <w:rPr>
          <w:rtl/>
        </w:rPr>
      </w:pPr>
      <w:r>
        <w:rPr>
          <w:rFonts w:hint="eastAsia"/>
          <w:rtl/>
        </w:rPr>
        <w:t>עסאם</w:t>
      </w:r>
      <w:r>
        <w:rPr>
          <w:rtl/>
        </w:rPr>
        <w:t xml:space="preserve"> מח'ול (חד"ש-תע"ל):</w:t>
      </w:r>
    </w:p>
    <w:p w14:paraId="4CCE313F" w14:textId="77777777" w:rsidR="00000000" w:rsidRDefault="00B6587A">
      <w:pPr>
        <w:pStyle w:val="a"/>
        <w:rPr>
          <w:rFonts w:hint="cs"/>
          <w:rtl/>
        </w:rPr>
      </w:pPr>
    </w:p>
    <w:p w14:paraId="1D440B4A" w14:textId="77777777" w:rsidR="00000000" w:rsidRDefault="00B6587A">
      <w:pPr>
        <w:pStyle w:val="a"/>
        <w:rPr>
          <w:rFonts w:hint="cs"/>
          <w:rtl/>
        </w:rPr>
      </w:pPr>
      <w:r>
        <w:rPr>
          <w:rFonts w:hint="cs"/>
          <w:rtl/>
        </w:rPr>
        <w:t xml:space="preserve">- - - </w:t>
      </w:r>
    </w:p>
    <w:p w14:paraId="5671E1B6" w14:textId="77777777" w:rsidR="00000000" w:rsidRDefault="00B6587A">
      <w:pPr>
        <w:pStyle w:val="a"/>
        <w:rPr>
          <w:rFonts w:hint="cs"/>
          <w:rtl/>
        </w:rPr>
      </w:pPr>
    </w:p>
    <w:p w14:paraId="69ECD610" w14:textId="77777777" w:rsidR="00000000" w:rsidRDefault="00B6587A">
      <w:pPr>
        <w:pStyle w:val="ad"/>
        <w:rPr>
          <w:rtl/>
        </w:rPr>
      </w:pPr>
      <w:r>
        <w:rPr>
          <w:rtl/>
        </w:rPr>
        <w:t>היו"ר ראובן ריבלין:</w:t>
      </w:r>
    </w:p>
    <w:p w14:paraId="3DDD0093" w14:textId="77777777" w:rsidR="00000000" w:rsidRDefault="00B6587A">
      <w:pPr>
        <w:pStyle w:val="a"/>
        <w:rPr>
          <w:rtl/>
        </w:rPr>
      </w:pPr>
    </w:p>
    <w:p w14:paraId="626BDC4B" w14:textId="77777777" w:rsidR="00000000" w:rsidRDefault="00B6587A">
      <w:pPr>
        <w:pStyle w:val="a"/>
        <w:rPr>
          <w:rFonts w:hint="cs"/>
          <w:rtl/>
        </w:rPr>
      </w:pPr>
      <w:r>
        <w:rPr>
          <w:rFonts w:hint="cs"/>
          <w:rtl/>
        </w:rPr>
        <w:t xml:space="preserve">חברי הכנסת ברכה ומח'ול,  הוא אומר מה שהוא חושב. אדוני באותו פאתוס אמר מה שהוא חושב. </w:t>
      </w:r>
    </w:p>
    <w:p w14:paraId="5EEF21BB" w14:textId="77777777" w:rsidR="00000000" w:rsidRDefault="00B6587A">
      <w:pPr>
        <w:pStyle w:val="a"/>
        <w:rPr>
          <w:rFonts w:hint="cs"/>
          <w:rtl/>
        </w:rPr>
      </w:pPr>
    </w:p>
    <w:p w14:paraId="16EDDFC6" w14:textId="77777777" w:rsidR="00000000" w:rsidRDefault="00B6587A">
      <w:pPr>
        <w:pStyle w:val="SpeakerCon"/>
        <w:rPr>
          <w:rtl/>
        </w:rPr>
      </w:pPr>
      <w:bookmarkStart w:id="416" w:name="FS000001027T09_10_2003_17_34_31C"/>
      <w:bookmarkEnd w:id="416"/>
      <w:r>
        <w:rPr>
          <w:rtl/>
        </w:rPr>
        <w:t>גדעון סער (הליכוד):</w:t>
      </w:r>
    </w:p>
    <w:p w14:paraId="3EAE646E" w14:textId="77777777" w:rsidR="00000000" w:rsidRDefault="00B6587A">
      <w:pPr>
        <w:pStyle w:val="a"/>
        <w:rPr>
          <w:rtl/>
        </w:rPr>
      </w:pPr>
    </w:p>
    <w:p w14:paraId="434F9DF6" w14:textId="77777777" w:rsidR="00000000" w:rsidRDefault="00B6587A">
      <w:pPr>
        <w:pStyle w:val="a"/>
        <w:rPr>
          <w:rFonts w:hint="cs"/>
          <w:rtl/>
        </w:rPr>
      </w:pPr>
      <w:r>
        <w:rPr>
          <w:rFonts w:hint="cs"/>
          <w:rtl/>
        </w:rPr>
        <w:t xml:space="preserve">עכשיו אני רוצה להגיד לכם עוד משהו: </w:t>
      </w:r>
      <w:r>
        <w:rPr>
          <w:rFonts w:hint="cs"/>
          <w:rtl/>
        </w:rPr>
        <w:t>כנסת ישראל וממשלת ישראל לא כפופות למרותו של מר עמיר פרץ, למרותה של ההסתדרות הכללית החדשה. אני יודע שזה מדהים אתכם, אבל הן לא כפופות.</w:t>
      </w:r>
    </w:p>
    <w:p w14:paraId="606BC394" w14:textId="77777777" w:rsidR="00000000" w:rsidRDefault="00B6587A">
      <w:pPr>
        <w:pStyle w:val="a"/>
        <w:rPr>
          <w:rFonts w:hint="cs"/>
          <w:rtl/>
        </w:rPr>
      </w:pPr>
    </w:p>
    <w:p w14:paraId="213ADD1C" w14:textId="77777777" w:rsidR="00000000" w:rsidRDefault="00B6587A">
      <w:pPr>
        <w:pStyle w:val="ac"/>
        <w:rPr>
          <w:rtl/>
        </w:rPr>
      </w:pPr>
      <w:r>
        <w:rPr>
          <w:rFonts w:hint="eastAsia"/>
          <w:rtl/>
        </w:rPr>
        <w:t>יצחק</w:t>
      </w:r>
      <w:r>
        <w:rPr>
          <w:rtl/>
        </w:rPr>
        <w:t xml:space="preserve"> כהן (ש"ס):</w:t>
      </w:r>
    </w:p>
    <w:p w14:paraId="6A413491" w14:textId="77777777" w:rsidR="00000000" w:rsidRDefault="00B6587A">
      <w:pPr>
        <w:pStyle w:val="a"/>
        <w:rPr>
          <w:rFonts w:hint="cs"/>
          <w:rtl/>
        </w:rPr>
      </w:pPr>
    </w:p>
    <w:p w14:paraId="628A7DC2" w14:textId="77777777" w:rsidR="00000000" w:rsidRDefault="00B6587A">
      <w:pPr>
        <w:pStyle w:val="a"/>
        <w:rPr>
          <w:rFonts w:hint="cs"/>
          <w:rtl/>
        </w:rPr>
      </w:pPr>
      <w:r>
        <w:rPr>
          <w:rFonts w:hint="cs"/>
          <w:rtl/>
        </w:rPr>
        <w:t xml:space="preserve">היא כפופה למרותו של טומי לפיד. </w:t>
      </w:r>
    </w:p>
    <w:p w14:paraId="76076892" w14:textId="77777777" w:rsidR="00000000" w:rsidRDefault="00B6587A">
      <w:pPr>
        <w:pStyle w:val="a"/>
        <w:rPr>
          <w:rFonts w:hint="cs"/>
          <w:rtl/>
        </w:rPr>
      </w:pPr>
    </w:p>
    <w:p w14:paraId="154394DD" w14:textId="77777777" w:rsidR="00000000" w:rsidRDefault="00B6587A">
      <w:pPr>
        <w:pStyle w:val="SpeakerCon"/>
        <w:rPr>
          <w:rtl/>
        </w:rPr>
      </w:pPr>
      <w:bookmarkStart w:id="417" w:name="FS000001027T09_10_2003_17_35_32C"/>
      <w:bookmarkEnd w:id="417"/>
      <w:r>
        <w:rPr>
          <w:rtl/>
        </w:rPr>
        <w:t>גדעון סער (הליכוד):</w:t>
      </w:r>
    </w:p>
    <w:p w14:paraId="5CB2A472" w14:textId="77777777" w:rsidR="00000000" w:rsidRDefault="00B6587A">
      <w:pPr>
        <w:pStyle w:val="a"/>
        <w:rPr>
          <w:rtl/>
        </w:rPr>
      </w:pPr>
    </w:p>
    <w:p w14:paraId="4C5B922A" w14:textId="77777777" w:rsidR="00000000" w:rsidRDefault="00B6587A">
      <w:pPr>
        <w:pStyle w:val="a"/>
        <w:rPr>
          <w:rFonts w:hint="cs"/>
          <w:rtl/>
        </w:rPr>
      </w:pPr>
      <w:r>
        <w:rPr>
          <w:rFonts w:hint="cs"/>
          <w:rtl/>
        </w:rPr>
        <w:t xml:space="preserve">אין בשום דמוקרטיה - - - </w:t>
      </w:r>
    </w:p>
    <w:p w14:paraId="70032C8C" w14:textId="77777777" w:rsidR="00000000" w:rsidRDefault="00B6587A">
      <w:pPr>
        <w:pStyle w:val="a"/>
        <w:rPr>
          <w:rFonts w:hint="cs"/>
          <w:rtl/>
        </w:rPr>
      </w:pPr>
    </w:p>
    <w:p w14:paraId="44D0E827" w14:textId="77777777" w:rsidR="00000000" w:rsidRDefault="00B6587A">
      <w:pPr>
        <w:pStyle w:val="ac"/>
        <w:rPr>
          <w:rtl/>
        </w:rPr>
      </w:pPr>
      <w:r>
        <w:rPr>
          <w:rFonts w:hint="eastAsia"/>
          <w:rtl/>
        </w:rPr>
        <w:t>זהבה</w:t>
      </w:r>
      <w:r>
        <w:rPr>
          <w:rtl/>
        </w:rPr>
        <w:t xml:space="preserve"> גלאון (מרצ):</w:t>
      </w:r>
    </w:p>
    <w:p w14:paraId="1D66EC39" w14:textId="77777777" w:rsidR="00000000" w:rsidRDefault="00B6587A">
      <w:pPr>
        <w:pStyle w:val="a"/>
        <w:rPr>
          <w:rFonts w:hint="cs"/>
          <w:rtl/>
        </w:rPr>
      </w:pPr>
    </w:p>
    <w:p w14:paraId="10810833" w14:textId="77777777" w:rsidR="00000000" w:rsidRDefault="00B6587A">
      <w:pPr>
        <w:pStyle w:val="a"/>
        <w:rPr>
          <w:rFonts w:hint="cs"/>
          <w:rtl/>
        </w:rPr>
      </w:pPr>
      <w:r>
        <w:rPr>
          <w:rFonts w:hint="cs"/>
          <w:rtl/>
        </w:rPr>
        <w:t xml:space="preserve">- - - </w:t>
      </w:r>
      <w:r>
        <w:rPr>
          <w:rFonts w:hint="cs"/>
          <w:rtl/>
        </w:rPr>
        <w:t xml:space="preserve"> רוב דמוקרטי, רוב דורסני יש לכם - - - </w:t>
      </w:r>
    </w:p>
    <w:p w14:paraId="41243690" w14:textId="77777777" w:rsidR="00000000" w:rsidRDefault="00B6587A">
      <w:pPr>
        <w:pStyle w:val="a"/>
        <w:rPr>
          <w:rFonts w:hint="cs"/>
          <w:rtl/>
        </w:rPr>
      </w:pPr>
    </w:p>
    <w:p w14:paraId="254E0855" w14:textId="77777777" w:rsidR="00000000" w:rsidRDefault="00B6587A">
      <w:pPr>
        <w:pStyle w:val="ad"/>
        <w:rPr>
          <w:rtl/>
        </w:rPr>
      </w:pPr>
      <w:r>
        <w:rPr>
          <w:rtl/>
        </w:rPr>
        <w:t>היו"ר ראובן ריבלין:</w:t>
      </w:r>
    </w:p>
    <w:p w14:paraId="3DA26C70" w14:textId="77777777" w:rsidR="00000000" w:rsidRDefault="00B6587A">
      <w:pPr>
        <w:pStyle w:val="a"/>
        <w:rPr>
          <w:rtl/>
        </w:rPr>
      </w:pPr>
    </w:p>
    <w:p w14:paraId="1B26CA13" w14:textId="77777777" w:rsidR="00000000" w:rsidRDefault="00B6587A">
      <w:pPr>
        <w:pStyle w:val="a"/>
        <w:rPr>
          <w:rFonts w:hint="cs"/>
          <w:rtl/>
        </w:rPr>
      </w:pPr>
      <w:r>
        <w:rPr>
          <w:rFonts w:hint="cs"/>
          <w:rtl/>
        </w:rPr>
        <w:t>חברי הכנסת מהאופוזיציה, יותר ממה שאתם רוצים להפריע, יש לי רושם שיושב-ראש הקואליציה מעוניין שתפריעו. אני לא אשתיק אתכם. אם אתם לא מבינים את חוקי המשחק, אלמד אתכם בדרך הקשה: כל זמן שתפריעו, השעון ל</w:t>
      </w:r>
      <w:r>
        <w:rPr>
          <w:rFonts w:hint="cs"/>
          <w:rtl/>
        </w:rPr>
        <w:t>א יופעל ואנחנו נמשיך לקיים את הדיון. האם גברתי, חברת הכנסת גלאון, מבינה את מה שאני אומר?</w:t>
      </w:r>
    </w:p>
    <w:p w14:paraId="3A22F605" w14:textId="77777777" w:rsidR="00000000" w:rsidRDefault="00B6587A">
      <w:pPr>
        <w:pStyle w:val="a"/>
        <w:ind w:firstLine="0"/>
        <w:rPr>
          <w:rFonts w:hint="cs"/>
          <w:rtl/>
        </w:rPr>
      </w:pPr>
    </w:p>
    <w:p w14:paraId="6A4503B7" w14:textId="77777777" w:rsidR="00000000" w:rsidRDefault="00B6587A">
      <w:pPr>
        <w:pStyle w:val="ac"/>
        <w:rPr>
          <w:rtl/>
        </w:rPr>
      </w:pPr>
      <w:r>
        <w:rPr>
          <w:rFonts w:hint="eastAsia"/>
          <w:rtl/>
        </w:rPr>
        <w:t>זהבה</w:t>
      </w:r>
      <w:r>
        <w:rPr>
          <w:rtl/>
        </w:rPr>
        <w:t xml:space="preserve"> גלאון (מרצ):</w:t>
      </w:r>
    </w:p>
    <w:p w14:paraId="74AC84E1" w14:textId="77777777" w:rsidR="00000000" w:rsidRDefault="00B6587A">
      <w:pPr>
        <w:pStyle w:val="a"/>
        <w:rPr>
          <w:rFonts w:hint="cs"/>
          <w:rtl/>
        </w:rPr>
      </w:pPr>
    </w:p>
    <w:p w14:paraId="1972A02E" w14:textId="77777777" w:rsidR="00000000" w:rsidRDefault="00B6587A">
      <w:pPr>
        <w:pStyle w:val="a"/>
        <w:rPr>
          <w:rFonts w:hint="cs"/>
          <w:rtl/>
        </w:rPr>
      </w:pPr>
      <w:r>
        <w:rPr>
          <w:rFonts w:hint="cs"/>
          <w:rtl/>
        </w:rPr>
        <w:t>שידבר.</w:t>
      </w:r>
    </w:p>
    <w:p w14:paraId="5D77C2AD" w14:textId="77777777" w:rsidR="00000000" w:rsidRDefault="00B6587A">
      <w:pPr>
        <w:pStyle w:val="a"/>
        <w:ind w:firstLine="0"/>
        <w:rPr>
          <w:rFonts w:hint="cs"/>
          <w:rtl/>
        </w:rPr>
      </w:pPr>
    </w:p>
    <w:p w14:paraId="56744901" w14:textId="77777777" w:rsidR="00000000" w:rsidRDefault="00B6587A">
      <w:pPr>
        <w:pStyle w:val="ad"/>
        <w:rPr>
          <w:rtl/>
        </w:rPr>
      </w:pPr>
      <w:r>
        <w:rPr>
          <w:rtl/>
        </w:rPr>
        <w:t>היו"ר ראובן ריבלין:</w:t>
      </w:r>
    </w:p>
    <w:p w14:paraId="46218341" w14:textId="77777777" w:rsidR="00000000" w:rsidRDefault="00B6587A">
      <w:pPr>
        <w:pStyle w:val="a"/>
        <w:rPr>
          <w:rtl/>
        </w:rPr>
      </w:pPr>
    </w:p>
    <w:p w14:paraId="0EB530EE" w14:textId="77777777" w:rsidR="00000000" w:rsidRDefault="00B6587A">
      <w:pPr>
        <w:pStyle w:val="a"/>
        <w:rPr>
          <w:rFonts w:hint="cs"/>
          <w:rtl/>
        </w:rPr>
      </w:pPr>
      <w:r>
        <w:rPr>
          <w:rFonts w:hint="cs"/>
          <w:rtl/>
        </w:rPr>
        <w:t>אומרים לפעמים שיותר ממה שהעגל רוצה לינוק,  רוצה הפרה להיניק. חבר הכנסת סער בהחלט ישמח לשמוע שאלות.</w:t>
      </w:r>
    </w:p>
    <w:p w14:paraId="5822C58B" w14:textId="77777777" w:rsidR="00000000" w:rsidRDefault="00B6587A">
      <w:pPr>
        <w:pStyle w:val="Speaker"/>
        <w:rPr>
          <w:rFonts w:hint="cs"/>
          <w:rtl/>
        </w:rPr>
      </w:pPr>
    </w:p>
    <w:p w14:paraId="49015058" w14:textId="77777777" w:rsidR="00000000" w:rsidRDefault="00B6587A">
      <w:pPr>
        <w:pStyle w:val="SpeakerCon"/>
        <w:rPr>
          <w:rFonts w:hint="cs"/>
          <w:rtl/>
        </w:rPr>
      </w:pPr>
      <w:r>
        <w:rPr>
          <w:rFonts w:hint="eastAsia"/>
          <w:rtl/>
        </w:rPr>
        <w:t>גדעון</w:t>
      </w:r>
      <w:r>
        <w:rPr>
          <w:rtl/>
        </w:rPr>
        <w:t xml:space="preserve"> סער (הליכוד)</w:t>
      </w:r>
      <w:r>
        <w:rPr>
          <w:rtl/>
        </w:rPr>
        <w:t>:</w:t>
      </w:r>
    </w:p>
    <w:p w14:paraId="52741A8E" w14:textId="77777777" w:rsidR="00000000" w:rsidRDefault="00B6587A">
      <w:pPr>
        <w:pStyle w:val="a"/>
        <w:rPr>
          <w:rFonts w:hint="cs"/>
          <w:rtl/>
        </w:rPr>
      </w:pPr>
    </w:p>
    <w:p w14:paraId="4B2BAA94" w14:textId="77777777" w:rsidR="00000000" w:rsidRDefault="00B6587A">
      <w:pPr>
        <w:pStyle w:val="a"/>
        <w:rPr>
          <w:rFonts w:hint="cs"/>
          <w:rtl/>
        </w:rPr>
      </w:pPr>
      <w:r>
        <w:rPr>
          <w:rFonts w:hint="cs"/>
          <w:rtl/>
        </w:rPr>
        <w:t>שר האוצר גם היום מודיע שהוא מוכן לחדול ממלאכת החקיקה ברגע שתיפסק השביתה, והשביתה נמשכת. בלגיטימציה הזאת שאתם נותנים, מי פה מצמיד אקדח לרקה? אנחנו צריכים להימנע מחקיקה בגלל שביתה פרועה כזאת? זה פשוט דבר שאין  לו קשר לעניין. אין פה שום פגיעה בזכויות עובדי</w:t>
      </w:r>
      <w:r>
        <w:rPr>
          <w:rFonts w:hint="cs"/>
          <w:rtl/>
        </w:rPr>
        <w:t>ם, יש פה עניין של שינוי מבני שהממשלה רשאית לעשות אותו, גם אם עומד מולה מונופול מאוד חזק, גם אם עומד מולה מונופול שיכול לגרום נזקים אדירים לכלכלה.</w:t>
      </w:r>
    </w:p>
    <w:p w14:paraId="653BC64E" w14:textId="77777777" w:rsidR="00000000" w:rsidRDefault="00B6587A">
      <w:pPr>
        <w:pStyle w:val="a"/>
        <w:rPr>
          <w:rFonts w:hint="cs"/>
          <w:rtl/>
        </w:rPr>
      </w:pPr>
    </w:p>
    <w:p w14:paraId="413396AC" w14:textId="77777777" w:rsidR="00000000" w:rsidRDefault="00B6587A">
      <w:pPr>
        <w:pStyle w:val="a"/>
        <w:rPr>
          <w:rFonts w:hint="cs"/>
          <w:rtl/>
        </w:rPr>
      </w:pPr>
      <w:r>
        <w:rPr>
          <w:rFonts w:hint="cs"/>
          <w:rtl/>
        </w:rPr>
        <w:t>אתם יכולים לבוא ולשכנע באמצעים המקובלים במשטר דמוקרטי, בכנסת במליאתה, בוועדותיה, אתם יכולים לגייס רוב לעמדותי</w:t>
      </w:r>
      <w:r>
        <w:rPr>
          <w:rFonts w:hint="cs"/>
          <w:rtl/>
        </w:rPr>
        <w:t>כם. אם אתם לא מסוגלים לעשות זאת, אתם צריכים לשכנע את הציבור, לזכות ברוב ופשוט להוביל מדיניות אחרת. זאת הדמוקרטיה כפי שמבין אותה כל אזרח במדינת ישראל.</w:t>
      </w:r>
    </w:p>
    <w:p w14:paraId="73281362" w14:textId="77777777" w:rsidR="00000000" w:rsidRDefault="00B6587A">
      <w:pPr>
        <w:pStyle w:val="a"/>
        <w:rPr>
          <w:rFonts w:hint="cs"/>
          <w:rtl/>
        </w:rPr>
      </w:pPr>
    </w:p>
    <w:p w14:paraId="637C7AB4" w14:textId="77777777" w:rsidR="00000000" w:rsidRDefault="00B6587A">
      <w:pPr>
        <w:pStyle w:val="a"/>
        <w:rPr>
          <w:rFonts w:hint="cs"/>
          <w:rtl/>
        </w:rPr>
      </w:pPr>
      <w:r>
        <w:rPr>
          <w:rFonts w:hint="cs"/>
          <w:rtl/>
        </w:rPr>
        <w:t>על כן, אדוני יושב-ראש הכנסת, מפאת חשיבותו של הנושא שעומד על סדר-היום - - -</w:t>
      </w:r>
    </w:p>
    <w:p w14:paraId="397C3F01" w14:textId="77777777" w:rsidR="00000000" w:rsidRDefault="00B6587A">
      <w:pPr>
        <w:pStyle w:val="a"/>
        <w:ind w:firstLine="0"/>
        <w:rPr>
          <w:rFonts w:hint="cs"/>
          <w:rtl/>
        </w:rPr>
      </w:pPr>
    </w:p>
    <w:p w14:paraId="6E89ED9D" w14:textId="77777777" w:rsidR="00000000" w:rsidRDefault="00B6587A">
      <w:pPr>
        <w:pStyle w:val="ad"/>
        <w:rPr>
          <w:rtl/>
        </w:rPr>
      </w:pPr>
      <w:r>
        <w:rPr>
          <w:rtl/>
        </w:rPr>
        <w:t>היו"ר ראובן ריבלין:</w:t>
      </w:r>
    </w:p>
    <w:p w14:paraId="3C6DA196" w14:textId="77777777" w:rsidR="00000000" w:rsidRDefault="00B6587A">
      <w:pPr>
        <w:pStyle w:val="a"/>
        <w:rPr>
          <w:rtl/>
        </w:rPr>
      </w:pPr>
    </w:p>
    <w:p w14:paraId="54DCD394" w14:textId="77777777" w:rsidR="00000000" w:rsidRDefault="00B6587A">
      <w:pPr>
        <w:pStyle w:val="a"/>
        <w:rPr>
          <w:rFonts w:hint="cs"/>
          <w:rtl/>
        </w:rPr>
      </w:pPr>
      <w:r>
        <w:rPr>
          <w:rFonts w:hint="cs"/>
          <w:rtl/>
        </w:rPr>
        <w:t>יש לך עו</w:t>
      </w:r>
      <w:r>
        <w:rPr>
          <w:rFonts w:hint="cs"/>
          <w:rtl/>
        </w:rPr>
        <w:t>ד שלוש דקות.</w:t>
      </w:r>
    </w:p>
    <w:p w14:paraId="36ADB7AC" w14:textId="77777777" w:rsidR="00000000" w:rsidRDefault="00B6587A">
      <w:pPr>
        <w:pStyle w:val="a"/>
        <w:ind w:firstLine="0"/>
        <w:rPr>
          <w:rFonts w:hint="cs"/>
          <w:rtl/>
        </w:rPr>
      </w:pPr>
    </w:p>
    <w:p w14:paraId="416C1255" w14:textId="77777777" w:rsidR="00000000" w:rsidRDefault="00B6587A">
      <w:pPr>
        <w:pStyle w:val="SpeakerCon"/>
        <w:rPr>
          <w:rtl/>
        </w:rPr>
      </w:pPr>
      <w:bookmarkStart w:id="418" w:name="FS000001027T09_10_2003_16_37_02C"/>
      <w:bookmarkEnd w:id="418"/>
      <w:r>
        <w:rPr>
          <w:rtl/>
        </w:rPr>
        <w:t>גדעון סער (הליכוד):</w:t>
      </w:r>
    </w:p>
    <w:p w14:paraId="6A082057" w14:textId="77777777" w:rsidR="00000000" w:rsidRDefault="00B6587A">
      <w:pPr>
        <w:pStyle w:val="a"/>
        <w:rPr>
          <w:rtl/>
        </w:rPr>
      </w:pPr>
    </w:p>
    <w:p w14:paraId="54CDA529" w14:textId="77777777" w:rsidR="00000000" w:rsidRDefault="00B6587A">
      <w:pPr>
        <w:pStyle w:val="a"/>
        <w:rPr>
          <w:rFonts w:hint="cs"/>
          <w:rtl/>
        </w:rPr>
      </w:pPr>
      <w:r>
        <w:rPr>
          <w:rFonts w:hint="cs"/>
          <w:rtl/>
        </w:rPr>
        <w:t>אני מודה לך.</w:t>
      </w:r>
    </w:p>
    <w:p w14:paraId="704603E3" w14:textId="77777777" w:rsidR="00000000" w:rsidRDefault="00B6587A">
      <w:pPr>
        <w:pStyle w:val="a"/>
        <w:ind w:firstLine="0"/>
        <w:rPr>
          <w:rFonts w:hint="cs"/>
          <w:rtl/>
        </w:rPr>
      </w:pPr>
    </w:p>
    <w:p w14:paraId="49100E2E" w14:textId="77777777" w:rsidR="00000000" w:rsidRDefault="00B6587A">
      <w:pPr>
        <w:pStyle w:val="ad"/>
        <w:rPr>
          <w:rtl/>
        </w:rPr>
      </w:pPr>
      <w:r>
        <w:rPr>
          <w:rtl/>
        </w:rPr>
        <w:t>היו"ר ראובן ריבלין:</w:t>
      </w:r>
    </w:p>
    <w:p w14:paraId="07FCD826" w14:textId="77777777" w:rsidR="00000000" w:rsidRDefault="00B6587A">
      <w:pPr>
        <w:pStyle w:val="a"/>
        <w:rPr>
          <w:rtl/>
        </w:rPr>
      </w:pPr>
    </w:p>
    <w:p w14:paraId="09FCF0B1" w14:textId="77777777" w:rsidR="00000000" w:rsidRDefault="00B6587A">
      <w:pPr>
        <w:pStyle w:val="a"/>
        <w:rPr>
          <w:rFonts w:hint="cs"/>
          <w:rtl/>
        </w:rPr>
      </w:pPr>
      <w:r>
        <w:rPr>
          <w:rFonts w:hint="cs"/>
          <w:rtl/>
        </w:rPr>
        <w:t>עצרתי את השעון.</w:t>
      </w:r>
    </w:p>
    <w:p w14:paraId="47AA6355" w14:textId="77777777" w:rsidR="00000000" w:rsidRDefault="00B6587A">
      <w:pPr>
        <w:pStyle w:val="a"/>
        <w:ind w:firstLine="0"/>
        <w:rPr>
          <w:rFonts w:hint="cs"/>
          <w:rtl/>
        </w:rPr>
      </w:pPr>
    </w:p>
    <w:p w14:paraId="6EB19416" w14:textId="77777777" w:rsidR="00000000" w:rsidRDefault="00B6587A">
      <w:pPr>
        <w:pStyle w:val="ac"/>
        <w:rPr>
          <w:rtl/>
        </w:rPr>
      </w:pPr>
      <w:r>
        <w:rPr>
          <w:rFonts w:hint="eastAsia"/>
          <w:rtl/>
        </w:rPr>
        <w:t>יעקב</w:t>
      </w:r>
      <w:r>
        <w:rPr>
          <w:rtl/>
        </w:rPr>
        <w:t xml:space="preserve"> ליצמן (יהדות התורה):</w:t>
      </w:r>
    </w:p>
    <w:p w14:paraId="2D8AF286" w14:textId="77777777" w:rsidR="00000000" w:rsidRDefault="00B6587A">
      <w:pPr>
        <w:pStyle w:val="a"/>
        <w:rPr>
          <w:rFonts w:hint="cs"/>
          <w:rtl/>
        </w:rPr>
      </w:pPr>
    </w:p>
    <w:p w14:paraId="4686D320" w14:textId="77777777" w:rsidR="00000000" w:rsidRDefault="00B6587A">
      <w:pPr>
        <w:pStyle w:val="a"/>
        <w:rPr>
          <w:rFonts w:hint="cs"/>
          <w:rtl/>
        </w:rPr>
      </w:pPr>
      <w:r>
        <w:rPr>
          <w:rFonts w:hint="cs"/>
          <w:rtl/>
        </w:rPr>
        <w:t>עצרת, כי אין לך רוב.</w:t>
      </w:r>
    </w:p>
    <w:p w14:paraId="3D5E414D" w14:textId="77777777" w:rsidR="00000000" w:rsidRDefault="00B6587A">
      <w:pPr>
        <w:pStyle w:val="a"/>
        <w:ind w:firstLine="0"/>
        <w:rPr>
          <w:rFonts w:hint="cs"/>
          <w:rtl/>
        </w:rPr>
      </w:pPr>
    </w:p>
    <w:p w14:paraId="63FBF62C" w14:textId="77777777" w:rsidR="00000000" w:rsidRDefault="00B6587A">
      <w:pPr>
        <w:pStyle w:val="ad"/>
        <w:rPr>
          <w:rtl/>
        </w:rPr>
      </w:pPr>
      <w:r>
        <w:rPr>
          <w:rtl/>
        </w:rPr>
        <w:t>היו"ר ראובן ריבלין:</w:t>
      </w:r>
    </w:p>
    <w:p w14:paraId="541FCF99" w14:textId="77777777" w:rsidR="00000000" w:rsidRDefault="00B6587A">
      <w:pPr>
        <w:pStyle w:val="a"/>
        <w:rPr>
          <w:rtl/>
        </w:rPr>
      </w:pPr>
    </w:p>
    <w:p w14:paraId="636C03B6" w14:textId="77777777" w:rsidR="00000000" w:rsidRDefault="00B6587A">
      <w:pPr>
        <w:pStyle w:val="a"/>
        <w:rPr>
          <w:rFonts w:hint="cs"/>
          <w:rtl/>
        </w:rPr>
      </w:pPr>
      <w:r>
        <w:rPr>
          <w:rFonts w:hint="cs"/>
          <w:rtl/>
        </w:rPr>
        <w:t>אתה שואל למה עצרתי? ניסיתי לרמוז לך שאתה מסייע לו. חבר הכנסת ליצמן, כל זמן שגם מתוך שלא לשמה אני עו</w:t>
      </w:r>
      <w:r>
        <w:rPr>
          <w:rFonts w:hint="cs"/>
          <w:rtl/>
        </w:rPr>
        <w:t>שה לשמה, ויש בכך שמירה על תקנון הכנסת - כך יהיה.</w:t>
      </w:r>
    </w:p>
    <w:p w14:paraId="41D742DF" w14:textId="77777777" w:rsidR="00000000" w:rsidRDefault="00B6587A">
      <w:pPr>
        <w:pStyle w:val="a"/>
        <w:ind w:firstLine="0"/>
        <w:rPr>
          <w:rFonts w:hint="cs"/>
          <w:rtl/>
        </w:rPr>
      </w:pPr>
    </w:p>
    <w:p w14:paraId="7A2D321C" w14:textId="77777777" w:rsidR="00000000" w:rsidRDefault="00B6587A">
      <w:pPr>
        <w:pStyle w:val="ac"/>
        <w:rPr>
          <w:rtl/>
        </w:rPr>
      </w:pPr>
      <w:r>
        <w:rPr>
          <w:rFonts w:hint="eastAsia"/>
          <w:rtl/>
        </w:rPr>
        <w:t>זהבה</w:t>
      </w:r>
      <w:r>
        <w:rPr>
          <w:rtl/>
        </w:rPr>
        <w:t xml:space="preserve"> גלאון (מרצ):</w:t>
      </w:r>
    </w:p>
    <w:p w14:paraId="32E858DB" w14:textId="77777777" w:rsidR="00000000" w:rsidRDefault="00B6587A">
      <w:pPr>
        <w:pStyle w:val="a"/>
        <w:rPr>
          <w:rFonts w:hint="cs"/>
          <w:rtl/>
        </w:rPr>
      </w:pPr>
    </w:p>
    <w:p w14:paraId="16A586A1" w14:textId="77777777" w:rsidR="00000000" w:rsidRDefault="00B6587A">
      <w:pPr>
        <w:pStyle w:val="a"/>
        <w:rPr>
          <w:rFonts w:hint="cs"/>
          <w:rtl/>
        </w:rPr>
      </w:pPr>
      <w:r>
        <w:rPr>
          <w:rFonts w:hint="cs"/>
          <w:rtl/>
        </w:rPr>
        <w:t>עד שכולם ישבו פה, אתם לא ממהרים. עד ששר האוצר ישב כאן.</w:t>
      </w:r>
    </w:p>
    <w:p w14:paraId="672A8363" w14:textId="77777777" w:rsidR="00000000" w:rsidRDefault="00B6587A">
      <w:pPr>
        <w:pStyle w:val="a"/>
        <w:ind w:firstLine="0"/>
        <w:rPr>
          <w:rFonts w:hint="cs"/>
          <w:rtl/>
        </w:rPr>
      </w:pPr>
    </w:p>
    <w:p w14:paraId="64FF4FF1" w14:textId="77777777" w:rsidR="00000000" w:rsidRDefault="00B6587A">
      <w:pPr>
        <w:pStyle w:val="ad"/>
        <w:rPr>
          <w:rtl/>
        </w:rPr>
      </w:pPr>
      <w:r>
        <w:rPr>
          <w:rtl/>
        </w:rPr>
        <w:t>היו"ר ראובן ריבלין:</w:t>
      </w:r>
    </w:p>
    <w:p w14:paraId="31AACEBB" w14:textId="77777777" w:rsidR="00000000" w:rsidRDefault="00B6587A">
      <w:pPr>
        <w:pStyle w:val="a"/>
        <w:rPr>
          <w:rtl/>
        </w:rPr>
      </w:pPr>
    </w:p>
    <w:p w14:paraId="00C9B148" w14:textId="77777777" w:rsidR="00000000" w:rsidRDefault="00B6587A">
      <w:pPr>
        <w:pStyle w:val="a"/>
        <w:rPr>
          <w:rFonts w:hint="cs"/>
          <w:rtl/>
        </w:rPr>
      </w:pPr>
      <w:r>
        <w:rPr>
          <w:rFonts w:hint="cs"/>
          <w:rtl/>
        </w:rPr>
        <w:t>אל תפריעו, הוא יסיים את דבריו והשעון יעבוד בדיוק. אין כאן שקיפות, חברת הכנסת גלאון, אבל לא היה משפט שחבר הכנסת</w:t>
      </w:r>
      <w:r>
        <w:rPr>
          <w:rFonts w:hint="cs"/>
          <w:rtl/>
        </w:rPr>
        <w:t xml:space="preserve"> אמר שלא עורר אצלך תגובה. יש בסער בהחלט אלמנטים של הסערה, אני מודה שהוא גורם גם לי לתגובות. חברת הכנסת גלאון, עצרתי את השעון. אני מבקש מכם לאפשר לו לדבר. הוא שמח מאוד כל פעם שאתם מפריעים לו.</w:t>
      </w:r>
    </w:p>
    <w:p w14:paraId="54A2C65C" w14:textId="77777777" w:rsidR="00000000" w:rsidRDefault="00B6587A">
      <w:pPr>
        <w:pStyle w:val="SpeakerCon"/>
        <w:rPr>
          <w:rFonts w:hint="cs"/>
          <w:rtl/>
        </w:rPr>
      </w:pPr>
      <w:bookmarkStart w:id="419" w:name="FS000001027T09_10_2003_16_37_18C"/>
      <w:bookmarkEnd w:id="419"/>
    </w:p>
    <w:p w14:paraId="03A0A1E6" w14:textId="77777777" w:rsidR="00000000" w:rsidRDefault="00B6587A">
      <w:pPr>
        <w:pStyle w:val="SpeakerCon"/>
        <w:rPr>
          <w:rtl/>
        </w:rPr>
      </w:pPr>
      <w:r>
        <w:rPr>
          <w:rtl/>
        </w:rPr>
        <w:t>גדעון סער (הליכוד):</w:t>
      </w:r>
    </w:p>
    <w:p w14:paraId="446FB7C4" w14:textId="77777777" w:rsidR="00000000" w:rsidRDefault="00B6587A">
      <w:pPr>
        <w:pStyle w:val="a"/>
        <w:rPr>
          <w:rtl/>
        </w:rPr>
      </w:pPr>
    </w:p>
    <w:p w14:paraId="0CE9B16C" w14:textId="77777777" w:rsidR="00000000" w:rsidRDefault="00B6587A">
      <w:pPr>
        <w:pStyle w:val="a"/>
        <w:rPr>
          <w:rFonts w:hint="cs"/>
          <w:rtl/>
        </w:rPr>
      </w:pPr>
      <w:r>
        <w:rPr>
          <w:rFonts w:hint="cs"/>
          <w:rtl/>
        </w:rPr>
        <w:t>מי מטיף מוסר בעניינים של כלכלת ישראל? התאחד</w:t>
      </w:r>
      <w:r>
        <w:rPr>
          <w:rFonts w:hint="cs"/>
          <w:rtl/>
        </w:rPr>
        <w:t>ות פושטי הרגל. מי זו התאחדות פושטי הרגל? מפלגת העבודה. 140 מיליון שקל דפיציט. כמה עובדים פיטרתם?</w:t>
      </w:r>
    </w:p>
    <w:p w14:paraId="7C484031" w14:textId="77777777" w:rsidR="00000000" w:rsidRDefault="00B6587A">
      <w:pPr>
        <w:pStyle w:val="a"/>
        <w:ind w:firstLine="0"/>
        <w:rPr>
          <w:rFonts w:hint="cs"/>
          <w:rtl/>
        </w:rPr>
      </w:pPr>
    </w:p>
    <w:p w14:paraId="7AD38E56" w14:textId="77777777" w:rsidR="00000000" w:rsidRDefault="00B6587A">
      <w:pPr>
        <w:pStyle w:val="ac"/>
        <w:rPr>
          <w:rtl/>
        </w:rPr>
      </w:pPr>
      <w:r>
        <w:rPr>
          <w:rFonts w:hint="eastAsia"/>
          <w:rtl/>
        </w:rPr>
        <w:t>יצחק</w:t>
      </w:r>
      <w:r>
        <w:rPr>
          <w:rtl/>
        </w:rPr>
        <w:t xml:space="preserve"> הרצוג (העבודה-מימד):</w:t>
      </w:r>
    </w:p>
    <w:p w14:paraId="210860DF" w14:textId="77777777" w:rsidR="00000000" w:rsidRDefault="00B6587A">
      <w:pPr>
        <w:pStyle w:val="a"/>
        <w:rPr>
          <w:rFonts w:hint="cs"/>
          <w:rtl/>
        </w:rPr>
      </w:pPr>
    </w:p>
    <w:p w14:paraId="59790694" w14:textId="77777777" w:rsidR="00000000" w:rsidRDefault="00B6587A">
      <w:pPr>
        <w:pStyle w:val="a"/>
        <w:rPr>
          <w:rFonts w:hint="cs"/>
          <w:rtl/>
        </w:rPr>
      </w:pPr>
      <w:r>
        <w:rPr>
          <w:rFonts w:hint="cs"/>
          <w:rtl/>
        </w:rPr>
        <w:t>אתם ממשלה פושטת יד.</w:t>
      </w:r>
    </w:p>
    <w:p w14:paraId="12FE451E" w14:textId="77777777" w:rsidR="00000000" w:rsidRDefault="00B6587A">
      <w:pPr>
        <w:pStyle w:val="a"/>
        <w:ind w:firstLine="0"/>
        <w:rPr>
          <w:rFonts w:hint="cs"/>
          <w:rtl/>
        </w:rPr>
      </w:pPr>
    </w:p>
    <w:p w14:paraId="3FAE5236" w14:textId="77777777" w:rsidR="00000000" w:rsidRDefault="00B6587A">
      <w:pPr>
        <w:pStyle w:val="SpeakerCon"/>
        <w:rPr>
          <w:rtl/>
        </w:rPr>
      </w:pPr>
      <w:bookmarkStart w:id="420" w:name="FS000001027T09_10_2003_16_41_38C"/>
      <w:bookmarkEnd w:id="420"/>
      <w:r>
        <w:rPr>
          <w:rtl/>
        </w:rPr>
        <w:t>גדעון סער (הליכוד):</w:t>
      </w:r>
    </w:p>
    <w:p w14:paraId="1D94B1F1" w14:textId="77777777" w:rsidR="00000000" w:rsidRDefault="00B6587A">
      <w:pPr>
        <w:pStyle w:val="a"/>
        <w:rPr>
          <w:rtl/>
        </w:rPr>
      </w:pPr>
    </w:p>
    <w:p w14:paraId="6C7B3999" w14:textId="77777777" w:rsidR="00000000" w:rsidRDefault="00B6587A">
      <w:pPr>
        <w:pStyle w:val="a"/>
        <w:rPr>
          <w:rFonts w:hint="cs"/>
          <w:rtl/>
        </w:rPr>
      </w:pPr>
      <w:r>
        <w:rPr>
          <w:rFonts w:hint="cs"/>
          <w:rtl/>
        </w:rPr>
        <w:t xml:space="preserve">מפלגה פושטת רגל שהתאחדה עם פושטי הרגל של ההסתדרות. הממשלה לא מתקרבת  מבחינה פרופורציונית </w:t>
      </w:r>
      <w:r>
        <w:rPr>
          <w:rFonts w:hint="cs"/>
          <w:rtl/>
        </w:rPr>
        <w:t>לפיטורים של עמיר פרץ בהסתדרות. שני פושטי הרגל האלה התאחדו להתאחדות פושטי הרגל בע"מ, והם ילמדו אותנו איך לנהל את כלכלת ישראל. אתם הבנתם? העניין הוא שלא רק אתם הבנתם, חבר הכנסת רמון.</w:t>
      </w:r>
    </w:p>
    <w:p w14:paraId="4E5D949F" w14:textId="77777777" w:rsidR="00000000" w:rsidRDefault="00B6587A">
      <w:pPr>
        <w:pStyle w:val="a"/>
        <w:ind w:firstLine="0"/>
        <w:rPr>
          <w:rFonts w:hint="cs"/>
          <w:rtl/>
        </w:rPr>
      </w:pPr>
    </w:p>
    <w:p w14:paraId="771B8348" w14:textId="77777777" w:rsidR="00000000" w:rsidRDefault="00B6587A">
      <w:pPr>
        <w:pStyle w:val="ac"/>
        <w:rPr>
          <w:rtl/>
        </w:rPr>
      </w:pPr>
      <w:r>
        <w:rPr>
          <w:rFonts w:hint="eastAsia"/>
          <w:rtl/>
        </w:rPr>
        <w:t>חיים</w:t>
      </w:r>
      <w:r>
        <w:rPr>
          <w:rtl/>
        </w:rPr>
        <w:t xml:space="preserve"> רמון (העבודה-מימד):</w:t>
      </w:r>
    </w:p>
    <w:p w14:paraId="75885418" w14:textId="77777777" w:rsidR="00000000" w:rsidRDefault="00B6587A">
      <w:pPr>
        <w:pStyle w:val="a"/>
        <w:rPr>
          <w:rFonts w:hint="cs"/>
          <w:rtl/>
        </w:rPr>
      </w:pPr>
    </w:p>
    <w:p w14:paraId="0A0F0F23" w14:textId="77777777" w:rsidR="00000000" w:rsidRDefault="00B6587A">
      <w:pPr>
        <w:pStyle w:val="a"/>
        <w:rPr>
          <w:rFonts w:hint="cs"/>
          <w:rtl/>
        </w:rPr>
      </w:pPr>
      <w:r>
        <w:rPr>
          <w:rFonts w:hint="cs"/>
          <w:rtl/>
        </w:rPr>
        <w:t>תשאל את ביבי מה דעתו על כלכלת ישראל.</w:t>
      </w:r>
    </w:p>
    <w:p w14:paraId="7EC47346" w14:textId="77777777" w:rsidR="00000000" w:rsidRDefault="00B6587A">
      <w:pPr>
        <w:pStyle w:val="a"/>
        <w:ind w:firstLine="0"/>
        <w:rPr>
          <w:rFonts w:hint="cs"/>
          <w:rtl/>
        </w:rPr>
      </w:pPr>
    </w:p>
    <w:p w14:paraId="51874229" w14:textId="77777777" w:rsidR="00000000" w:rsidRDefault="00B6587A">
      <w:pPr>
        <w:pStyle w:val="ad"/>
        <w:rPr>
          <w:rtl/>
        </w:rPr>
      </w:pPr>
      <w:r>
        <w:rPr>
          <w:rtl/>
        </w:rPr>
        <w:t>היו"ר ראוב</w:t>
      </w:r>
      <w:r>
        <w:rPr>
          <w:rtl/>
        </w:rPr>
        <w:t>ן ריבלין:</w:t>
      </w:r>
    </w:p>
    <w:p w14:paraId="4D01F0F1" w14:textId="77777777" w:rsidR="00000000" w:rsidRDefault="00B6587A">
      <w:pPr>
        <w:pStyle w:val="a"/>
        <w:rPr>
          <w:rtl/>
        </w:rPr>
      </w:pPr>
    </w:p>
    <w:p w14:paraId="5E85236B" w14:textId="77777777" w:rsidR="00000000" w:rsidRDefault="00B6587A">
      <w:pPr>
        <w:pStyle w:val="a"/>
        <w:rPr>
          <w:rFonts w:hint="cs"/>
          <w:rtl/>
        </w:rPr>
      </w:pPr>
      <w:r>
        <w:rPr>
          <w:rFonts w:hint="cs"/>
          <w:rtl/>
        </w:rPr>
        <w:t>חבר הכנסת רמון, עצרתי את השעון, אדוני יכול לשמוע את שאלותיהם.</w:t>
      </w:r>
    </w:p>
    <w:p w14:paraId="34AC9FDB" w14:textId="77777777" w:rsidR="00000000" w:rsidRDefault="00B6587A">
      <w:pPr>
        <w:pStyle w:val="a"/>
        <w:ind w:firstLine="0"/>
        <w:rPr>
          <w:rFonts w:hint="cs"/>
          <w:rtl/>
        </w:rPr>
      </w:pPr>
    </w:p>
    <w:p w14:paraId="5D7D622F" w14:textId="77777777" w:rsidR="00000000" w:rsidRDefault="00B6587A">
      <w:pPr>
        <w:pStyle w:val="ac"/>
        <w:rPr>
          <w:rtl/>
        </w:rPr>
      </w:pPr>
      <w:r>
        <w:rPr>
          <w:rFonts w:hint="eastAsia"/>
          <w:rtl/>
        </w:rPr>
        <w:t>חיים</w:t>
      </w:r>
      <w:r>
        <w:rPr>
          <w:rtl/>
        </w:rPr>
        <w:t xml:space="preserve"> רמון (העבודה-מימד):</w:t>
      </w:r>
    </w:p>
    <w:p w14:paraId="2E2C85CF" w14:textId="77777777" w:rsidR="00000000" w:rsidRDefault="00B6587A">
      <w:pPr>
        <w:pStyle w:val="a"/>
        <w:rPr>
          <w:rFonts w:hint="cs"/>
          <w:rtl/>
        </w:rPr>
      </w:pPr>
    </w:p>
    <w:p w14:paraId="7D161CC7" w14:textId="77777777" w:rsidR="00000000" w:rsidRDefault="00B6587A">
      <w:pPr>
        <w:pStyle w:val="a"/>
        <w:rPr>
          <w:rFonts w:hint="cs"/>
          <w:rtl/>
        </w:rPr>
      </w:pPr>
      <w:r>
        <w:rPr>
          <w:rFonts w:hint="cs"/>
          <w:rtl/>
        </w:rPr>
        <w:t>תשאל מה דעתם של שרון, סילבן וביבי על כלכלת ישראל.</w:t>
      </w:r>
    </w:p>
    <w:p w14:paraId="545B028A" w14:textId="77777777" w:rsidR="00000000" w:rsidRDefault="00B6587A">
      <w:pPr>
        <w:pStyle w:val="a"/>
        <w:ind w:firstLine="0"/>
        <w:rPr>
          <w:rFonts w:hint="cs"/>
          <w:rtl/>
        </w:rPr>
      </w:pPr>
    </w:p>
    <w:p w14:paraId="427D58E6" w14:textId="77777777" w:rsidR="00000000" w:rsidRDefault="00B6587A">
      <w:pPr>
        <w:pStyle w:val="ad"/>
        <w:rPr>
          <w:rtl/>
        </w:rPr>
      </w:pPr>
      <w:r>
        <w:rPr>
          <w:rtl/>
        </w:rPr>
        <w:t>היו"ר ראובן ריבלין:</w:t>
      </w:r>
    </w:p>
    <w:p w14:paraId="5DC8578E" w14:textId="77777777" w:rsidR="00000000" w:rsidRDefault="00B6587A">
      <w:pPr>
        <w:pStyle w:val="a"/>
        <w:rPr>
          <w:rtl/>
        </w:rPr>
      </w:pPr>
    </w:p>
    <w:p w14:paraId="69D3C0EB" w14:textId="77777777" w:rsidR="00000000" w:rsidRDefault="00B6587A">
      <w:pPr>
        <w:pStyle w:val="a"/>
        <w:rPr>
          <w:rFonts w:hint="cs"/>
          <w:rtl/>
        </w:rPr>
      </w:pPr>
      <w:r>
        <w:rPr>
          <w:rFonts w:hint="cs"/>
          <w:rtl/>
        </w:rPr>
        <w:t>חבר הכנסת רמון, דבריך לא נקלטים בפרוטוקול. בבקשה, אדוני רוצה לומר לו משהו?</w:t>
      </w:r>
    </w:p>
    <w:p w14:paraId="7B9CEB82" w14:textId="77777777" w:rsidR="00000000" w:rsidRDefault="00B6587A">
      <w:pPr>
        <w:pStyle w:val="a"/>
        <w:ind w:firstLine="0"/>
        <w:rPr>
          <w:rFonts w:hint="cs"/>
          <w:rtl/>
        </w:rPr>
      </w:pPr>
    </w:p>
    <w:p w14:paraId="4E03C8E5" w14:textId="77777777" w:rsidR="00000000" w:rsidRDefault="00B6587A">
      <w:pPr>
        <w:pStyle w:val="ac"/>
        <w:rPr>
          <w:rtl/>
        </w:rPr>
      </w:pPr>
      <w:r>
        <w:rPr>
          <w:rFonts w:hint="eastAsia"/>
          <w:rtl/>
        </w:rPr>
        <w:t>חיים</w:t>
      </w:r>
      <w:r>
        <w:rPr>
          <w:rtl/>
        </w:rPr>
        <w:t xml:space="preserve"> רמו</w:t>
      </w:r>
      <w:r>
        <w:rPr>
          <w:rtl/>
        </w:rPr>
        <w:t>ן (העבודה-מימד):</w:t>
      </w:r>
    </w:p>
    <w:p w14:paraId="023EDDF9" w14:textId="77777777" w:rsidR="00000000" w:rsidRDefault="00B6587A">
      <w:pPr>
        <w:pStyle w:val="a"/>
        <w:rPr>
          <w:rFonts w:hint="cs"/>
          <w:rtl/>
        </w:rPr>
      </w:pPr>
    </w:p>
    <w:p w14:paraId="40D658B2" w14:textId="77777777" w:rsidR="00000000" w:rsidRDefault="00B6587A">
      <w:pPr>
        <w:pStyle w:val="a"/>
        <w:rPr>
          <w:rFonts w:hint="cs"/>
          <w:rtl/>
        </w:rPr>
      </w:pPr>
      <w:r>
        <w:rPr>
          <w:rFonts w:hint="cs"/>
          <w:rtl/>
        </w:rPr>
        <w:t>אני מבקש תשובה מביבי, אני רוצה שביבי יסביר לגדעון מה היה בשנתיים האחרונות ואיזו פשיטת רגל היתה.</w:t>
      </w:r>
    </w:p>
    <w:p w14:paraId="7A158A31" w14:textId="77777777" w:rsidR="00000000" w:rsidRDefault="00B6587A">
      <w:pPr>
        <w:pStyle w:val="a"/>
        <w:ind w:firstLine="0"/>
        <w:rPr>
          <w:rFonts w:hint="cs"/>
          <w:rtl/>
        </w:rPr>
      </w:pPr>
    </w:p>
    <w:p w14:paraId="27636F5D" w14:textId="77777777" w:rsidR="00000000" w:rsidRDefault="00B6587A">
      <w:pPr>
        <w:pStyle w:val="ad"/>
        <w:rPr>
          <w:rtl/>
        </w:rPr>
      </w:pPr>
      <w:r>
        <w:rPr>
          <w:rtl/>
        </w:rPr>
        <w:t>היו"ר ראובן ריבלין:</w:t>
      </w:r>
    </w:p>
    <w:p w14:paraId="2CB41C7A" w14:textId="77777777" w:rsidR="00000000" w:rsidRDefault="00B6587A">
      <w:pPr>
        <w:pStyle w:val="a"/>
        <w:rPr>
          <w:rtl/>
        </w:rPr>
      </w:pPr>
    </w:p>
    <w:p w14:paraId="14B5380F" w14:textId="77777777" w:rsidR="00000000" w:rsidRDefault="00B6587A">
      <w:pPr>
        <w:pStyle w:val="a"/>
        <w:rPr>
          <w:rFonts w:hint="cs"/>
          <w:rtl/>
        </w:rPr>
      </w:pPr>
      <w:r>
        <w:rPr>
          <w:rFonts w:hint="cs"/>
          <w:rtl/>
        </w:rPr>
        <w:t>מה אתה רוצה, שרמון ידבר או אתה?</w:t>
      </w:r>
    </w:p>
    <w:p w14:paraId="073452B9" w14:textId="77777777" w:rsidR="00000000" w:rsidRDefault="00B6587A">
      <w:pPr>
        <w:pStyle w:val="a"/>
        <w:ind w:firstLine="0"/>
        <w:rPr>
          <w:rFonts w:hint="cs"/>
          <w:rtl/>
        </w:rPr>
      </w:pPr>
    </w:p>
    <w:p w14:paraId="7D562A51" w14:textId="77777777" w:rsidR="00000000" w:rsidRDefault="00B6587A">
      <w:pPr>
        <w:pStyle w:val="SpeakerCon"/>
        <w:rPr>
          <w:rtl/>
        </w:rPr>
      </w:pPr>
      <w:bookmarkStart w:id="421" w:name="FS000001027T09_10_2003_16_45_37C"/>
      <w:bookmarkEnd w:id="421"/>
      <w:r>
        <w:rPr>
          <w:rtl/>
        </w:rPr>
        <w:t>גדעון סער (הליכוד):</w:t>
      </w:r>
    </w:p>
    <w:p w14:paraId="6DA25E95" w14:textId="77777777" w:rsidR="00000000" w:rsidRDefault="00B6587A">
      <w:pPr>
        <w:pStyle w:val="a"/>
        <w:rPr>
          <w:rtl/>
        </w:rPr>
      </w:pPr>
    </w:p>
    <w:p w14:paraId="09136F65" w14:textId="77777777" w:rsidR="00000000" w:rsidRDefault="00B6587A">
      <w:pPr>
        <w:pStyle w:val="a"/>
        <w:rPr>
          <w:rFonts w:hint="cs"/>
          <w:rtl/>
        </w:rPr>
      </w:pPr>
      <w:r>
        <w:rPr>
          <w:rFonts w:hint="cs"/>
          <w:rtl/>
        </w:rPr>
        <w:t>אתה יודע מה קרה פה. בוא אסביר לך - אני רוצה להסביר לך, חבר הכנסת ר</w:t>
      </w:r>
      <w:r>
        <w:rPr>
          <w:rFonts w:hint="cs"/>
          <w:rtl/>
        </w:rPr>
        <w:t>מון.</w:t>
      </w:r>
    </w:p>
    <w:p w14:paraId="49A53382" w14:textId="77777777" w:rsidR="00000000" w:rsidRDefault="00B6587A">
      <w:pPr>
        <w:pStyle w:val="a"/>
        <w:ind w:firstLine="0"/>
        <w:rPr>
          <w:rFonts w:hint="cs"/>
          <w:rtl/>
        </w:rPr>
      </w:pPr>
    </w:p>
    <w:p w14:paraId="61B5D672" w14:textId="77777777" w:rsidR="00000000" w:rsidRDefault="00B6587A">
      <w:pPr>
        <w:pStyle w:val="ad"/>
        <w:rPr>
          <w:rtl/>
        </w:rPr>
      </w:pPr>
      <w:r>
        <w:rPr>
          <w:rtl/>
        </w:rPr>
        <w:t>היו"ר ראובן ריבלין:</w:t>
      </w:r>
    </w:p>
    <w:p w14:paraId="17F0B38D" w14:textId="77777777" w:rsidR="00000000" w:rsidRDefault="00B6587A">
      <w:pPr>
        <w:pStyle w:val="a"/>
        <w:rPr>
          <w:rtl/>
        </w:rPr>
      </w:pPr>
    </w:p>
    <w:p w14:paraId="0824DD6D" w14:textId="77777777" w:rsidR="00000000" w:rsidRDefault="00B6587A">
      <w:pPr>
        <w:pStyle w:val="a"/>
        <w:rPr>
          <w:rFonts w:hint="cs"/>
          <w:rtl/>
        </w:rPr>
      </w:pPr>
      <w:r>
        <w:rPr>
          <w:rFonts w:hint="cs"/>
          <w:rtl/>
        </w:rPr>
        <w:t>חבר הכנסת סער, אם אתה רוצה לענות לו, זה יהיה על חשבונך. הוא יכול לשאול על חשבוני.</w:t>
      </w:r>
    </w:p>
    <w:p w14:paraId="094F50BA" w14:textId="77777777" w:rsidR="00000000" w:rsidRDefault="00B6587A">
      <w:pPr>
        <w:pStyle w:val="a"/>
        <w:ind w:firstLine="0"/>
        <w:rPr>
          <w:rFonts w:hint="cs"/>
          <w:rtl/>
        </w:rPr>
      </w:pPr>
    </w:p>
    <w:p w14:paraId="42D8B6E7" w14:textId="77777777" w:rsidR="00000000" w:rsidRDefault="00B6587A">
      <w:pPr>
        <w:pStyle w:val="SpeakerCon"/>
        <w:rPr>
          <w:rtl/>
        </w:rPr>
      </w:pPr>
      <w:bookmarkStart w:id="422" w:name="FS000001027T09_10_2003_16_46_12C"/>
      <w:bookmarkEnd w:id="422"/>
      <w:r>
        <w:rPr>
          <w:rtl/>
        </w:rPr>
        <w:t>גדעון סער (הליכוד):</w:t>
      </w:r>
    </w:p>
    <w:p w14:paraId="0EED92C3" w14:textId="77777777" w:rsidR="00000000" w:rsidRDefault="00B6587A">
      <w:pPr>
        <w:pStyle w:val="a"/>
        <w:rPr>
          <w:rtl/>
        </w:rPr>
      </w:pPr>
    </w:p>
    <w:p w14:paraId="4B240A52" w14:textId="77777777" w:rsidR="00000000" w:rsidRDefault="00B6587A">
      <w:pPr>
        <w:pStyle w:val="a"/>
        <w:rPr>
          <w:rFonts w:hint="cs"/>
          <w:rtl/>
        </w:rPr>
      </w:pPr>
      <w:r>
        <w:rPr>
          <w:rFonts w:hint="cs"/>
          <w:rtl/>
        </w:rPr>
        <w:t>אני רוצה לדבר לא במסגרת התשובה. לא אענה לו.</w:t>
      </w:r>
    </w:p>
    <w:p w14:paraId="40ACD091" w14:textId="77777777" w:rsidR="00000000" w:rsidRDefault="00B6587A">
      <w:pPr>
        <w:pStyle w:val="ad"/>
        <w:rPr>
          <w:rFonts w:hint="cs"/>
          <w:rtl/>
        </w:rPr>
      </w:pPr>
    </w:p>
    <w:p w14:paraId="40CA3047" w14:textId="77777777" w:rsidR="00000000" w:rsidRDefault="00B6587A">
      <w:pPr>
        <w:pStyle w:val="ad"/>
        <w:rPr>
          <w:rtl/>
        </w:rPr>
      </w:pPr>
      <w:r>
        <w:rPr>
          <w:rtl/>
        </w:rPr>
        <w:t>היו"ר ראובן ריבלין:</w:t>
      </w:r>
    </w:p>
    <w:p w14:paraId="27AAF953" w14:textId="77777777" w:rsidR="00000000" w:rsidRDefault="00B6587A">
      <w:pPr>
        <w:pStyle w:val="a"/>
        <w:rPr>
          <w:rtl/>
        </w:rPr>
      </w:pPr>
    </w:p>
    <w:p w14:paraId="652B9D59" w14:textId="77777777" w:rsidR="00000000" w:rsidRDefault="00B6587A">
      <w:pPr>
        <w:pStyle w:val="a"/>
        <w:rPr>
          <w:rFonts w:hint="cs"/>
          <w:rtl/>
        </w:rPr>
      </w:pPr>
      <w:r>
        <w:rPr>
          <w:rFonts w:hint="cs"/>
          <w:rtl/>
        </w:rPr>
        <w:t xml:space="preserve">תודה רבה, אתה לא עונה לו. בסדר. חבר הכנסת רמון, אדוני סיים </w:t>
      </w:r>
      <w:r>
        <w:rPr>
          <w:rFonts w:hint="cs"/>
          <w:rtl/>
        </w:rPr>
        <w:t>את השאלה.</w:t>
      </w:r>
    </w:p>
    <w:p w14:paraId="55404203" w14:textId="77777777" w:rsidR="00000000" w:rsidRDefault="00B6587A">
      <w:pPr>
        <w:pStyle w:val="a"/>
        <w:ind w:firstLine="0"/>
        <w:rPr>
          <w:rFonts w:hint="cs"/>
          <w:rtl/>
        </w:rPr>
      </w:pPr>
    </w:p>
    <w:p w14:paraId="1D314F66" w14:textId="77777777" w:rsidR="00000000" w:rsidRDefault="00B6587A">
      <w:pPr>
        <w:pStyle w:val="ac"/>
        <w:rPr>
          <w:rtl/>
        </w:rPr>
      </w:pPr>
      <w:r>
        <w:rPr>
          <w:rFonts w:hint="eastAsia"/>
          <w:rtl/>
        </w:rPr>
        <w:t>חיים</w:t>
      </w:r>
      <w:r>
        <w:rPr>
          <w:rtl/>
        </w:rPr>
        <w:t xml:space="preserve"> רמון (העבודה-מימד):</w:t>
      </w:r>
    </w:p>
    <w:p w14:paraId="07BFBB86" w14:textId="77777777" w:rsidR="00000000" w:rsidRDefault="00B6587A">
      <w:pPr>
        <w:pStyle w:val="a"/>
        <w:rPr>
          <w:rFonts w:hint="cs"/>
          <w:rtl/>
        </w:rPr>
      </w:pPr>
    </w:p>
    <w:p w14:paraId="6189B162" w14:textId="77777777" w:rsidR="00000000" w:rsidRDefault="00B6587A">
      <w:pPr>
        <w:pStyle w:val="a"/>
        <w:rPr>
          <w:rFonts w:hint="cs"/>
          <w:rtl/>
        </w:rPr>
      </w:pPr>
      <w:r>
        <w:rPr>
          <w:rFonts w:hint="cs"/>
          <w:rtl/>
        </w:rPr>
        <w:t>לא שאלתי, אמרתי שביבי יסביר לגדעון מה היה בשנתיים האחרונות ואיזו פשיטת רגל היתה זו.</w:t>
      </w:r>
    </w:p>
    <w:p w14:paraId="7A66F528" w14:textId="77777777" w:rsidR="00000000" w:rsidRDefault="00B6587A">
      <w:pPr>
        <w:pStyle w:val="a"/>
        <w:ind w:firstLine="0"/>
        <w:rPr>
          <w:rFonts w:hint="cs"/>
          <w:rtl/>
        </w:rPr>
      </w:pPr>
    </w:p>
    <w:p w14:paraId="5AD809B3" w14:textId="77777777" w:rsidR="00000000" w:rsidRDefault="00B6587A">
      <w:pPr>
        <w:pStyle w:val="ad"/>
        <w:rPr>
          <w:rtl/>
        </w:rPr>
      </w:pPr>
      <w:r>
        <w:rPr>
          <w:rtl/>
        </w:rPr>
        <w:t>היו"ר ראובן ריבלין:</w:t>
      </w:r>
    </w:p>
    <w:p w14:paraId="2CF8EFC5" w14:textId="77777777" w:rsidR="00000000" w:rsidRDefault="00B6587A">
      <w:pPr>
        <w:pStyle w:val="a"/>
        <w:rPr>
          <w:rtl/>
        </w:rPr>
      </w:pPr>
    </w:p>
    <w:p w14:paraId="651326F1" w14:textId="77777777" w:rsidR="00000000" w:rsidRDefault="00B6587A">
      <w:pPr>
        <w:pStyle w:val="a"/>
        <w:rPr>
          <w:rFonts w:hint="cs"/>
          <w:rtl/>
        </w:rPr>
      </w:pPr>
      <w:r>
        <w:rPr>
          <w:rFonts w:hint="cs"/>
          <w:rtl/>
        </w:rPr>
        <w:t xml:space="preserve">הרי לא תעלה על דעתך שמילותיך יהיו כהוראה. אדוני מבין שזו לא הובאה לשר האוצר וליושב-ראש הקואליציה. זו רק הצעה. הם </w:t>
      </w:r>
      <w:r>
        <w:rPr>
          <w:rFonts w:hint="cs"/>
          <w:rtl/>
        </w:rPr>
        <w:t>שמעו את ההצעה שלך, הם  ישקלו אותה. שר האוצר עוד מעט יעלה וידבר,  הוא ישקול אותה. מרגע זה אני מפעיל את השעון.</w:t>
      </w:r>
    </w:p>
    <w:p w14:paraId="2AC9C53E" w14:textId="77777777" w:rsidR="00000000" w:rsidRDefault="00B6587A">
      <w:pPr>
        <w:pStyle w:val="a"/>
        <w:ind w:firstLine="0"/>
        <w:rPr>
          <w:rFonts w:hint="cs"/>
          <w:rtl/>
        </w:rPr>
      </w:pPr>
    </w:p>
    <w:p w14:paraId="19A09F43" w14:textId="77777777" w:rsidR="00000000" w:rsidRDefault="00B6587A">
      <w:pPr>
        <w:pStyle w:val="SpeakerCon"/>
        <w:rPr>
          <w:rtl/>
        </w:rPr>
      </w:pPr>
      <w:r>
        <w:rPr>
          <w:rtl/>
        </w:rPr>
        <w:t>גדעון סער (הליכוד):</w:t>
      </w:r>
    </w:p>
    <w:p w14:paraId="420A889C" w14:textId="77777777" w:rsidR="00000000" w:rsidRDefault="00B6587A">
      <w:pPr>
        <w:pStyle w:val="a"/>
        <w:rPr>
          <w:rtl/>
        </w:rPr>
      </w:pPr>
    </w:p>
    <w:p w14:paraId="29279626" w14:textId="77777777" w:rsidR="00000000" w:rsidRDefault="00B6587A">
      <w:pPr>
        <w:pStyle w:val="a"/>
        <w:rPr>
          <w:rFonts w:hint="cs"/>
          <w:rtl/>
        </w:rPr>
      </w:pPr>
      <w:r>
        <w:rPr>
          <w:rFonts w:hint="cs"/>
          <w:rtl/>
        </w:rPr>
        <w:t>נכון, חבר הכנסת רמון, שהתחזית של הלמ"ס ושל קרן המטבע הבין-לאומית היא שתהיה צמיחה, רק אחרי שאתם יצאתם מהממשלה.</w:t>
      </w:r>
    </w:p>
    <w:p w14:paraId="6EB80299" w14:textId="77777777" w:rsidR="00000000" w:rsidRDefault="00B6587A">
      <w:pPr>
        <w:pStyle w:val="a"/>
        <w:ind w:firstLine="0"/>
        <w:rPr>
          <w:rFonts w:hint="cs"/>
          <w:rtl/>
        </w:rPr>
      </w:pPr>
    </w:p>
    <w:p w14:paraId="24489CC6" w14:textId="77777777" w:rsidR="00000000" w:rsidRDefault="00B6587A">
      <w:pPr>
        <w:pStyle w:val="ac"/>
        <w:rPr>
          <w:rtl/>
        </w:rPr>
      </w:pPr>
      <w:r>
        <w:rPr>
          <w:rFonts w:hint="eastAsia"/>
          <w:rtl/>
        </w:rPr>
        <w:t>חיים</w:t>
      </w:r>
      <w:r>
        <w:rPr>
          <w:rtl/>
        </w:rPr>
        <w:t xml:space="preserve"> רמון (העב</w:t>
      </w:r>
      <w:r>
        <w:rPr>
          <w:rtl/>
        </w:rPr>
        <w:t>ודה-מימד):</w:t>
      </w:r>
    </w:p>
    <w:p w14:paraId="10B30EB5" w14:textId="77777777" w:rsidR="00000000" w:rsidRDefault="00B6587A">
      <w:pPr>
        <w:pStyle w:val="a"/>
        <w:rPr>
          <w:rFonts w:hint="cs"/>
          <w:rtl/>
        </w:rPr>
      </w:pPr>
    </w:p>
    <w:p w14:paraId="4047E0C3" w14:textId="77777777" w:rsidR="00000000" w:rsidRDefault="00B6587A">
      <w:pPr>
        <w:pStyle w:val="a"/>
        <w:rPr>
          <w:rFonts w:hint="cs"/>
          <w:rtl/>
        </w:rPr>
      </w:pPr>
      <w:r>
        <w:rPr>
          <w:rFonts w:hint="cs"/>
          <w:rtl/>
        </w:rPr>
        <w:t>מה היה בשנתיים האחרונות? שלום אשם.</w:t>
      </w:r>
    </w:p>
    <w:p w14:paraId="20867CB9" w14:textId="77777777" w:rsidR="00000000" w:rsidRDefault="00B6587A">
      <w:pPr>
        <w:pStyle w:val="a"/>
        <w:ind w:firstLine="0"/>
        <w:rPr>
          <w:rFonts w:hint="cs"/>
          <w:rtl/>
        </w:rPr>
      </w:pPr>
    </w:p>
    <w:p w14:paraId="626B7D8D" w14:textId="77777777" w:rsidR="00000000" w:rsidRDefault="00B6587A">
      <w:pPr>
        <w:pStyle w:val="SpeakerCon"/>
        <w:rPr>
          <w:rtl/>
        </w:rPr>
      </w:pPr>
      <w:bookmarkStart w:id="423" w:name="FS000001027T09_10_2003_16_49_37C"/>
      <w:bookmarkEnd w:id="423"/>
      <w:r>
        <w:rPr>
          <w:rtl/>
        </w:rPr>
        <w:t>גדעון סער (הליכוד):</w:t>
      </w:r>
    </w:p>
    <w:p w14:paraId="50BC7AD7" w14:textId="77777777" w:rsidR="00000000" w:rsidRDefault="00B6587A">
      <w:pPr>
        <w:pStyle w:val="a"/>
        <w:rPr>
          <w:rtl/>
        </w:rPr>
      </w:pPr>
    </w:p>
    <w:p w14:paraId="69C1642B" w14:textId="77777777" w:rsidR="00000000" w:rsidRDefault="00B6587A">
      <w:pPr>
        <w:pStyle w:val="a"/>
        <w:rPr>
          <w:rFonts w:hint="cs"/>
          <w:rtl/>
        </w:rPr>
      </w:pPr>
      <w:r>
        <w:rPr>
          <w:rFonts w:hint="cs"/>
          <w:rtl/>
        </w:rPr>
        <w:t>אגיד לך למה אתם אשמים, מסיבה פשוטה מאוד: אתם הבאתם ללבה של ארץ-ישראל כנופיות טרור, וכנופיות הטרור האלה בשנתיים, שלוש השנים השנים האחרונות פגעו בכלכלת ישראל פגיעה קטלנית ביותר. זו הסיבה למ</w:t>
      </w:r>
      <w:r>
        <w:rPr>
          <w:rFonts w:hint="cs"/>
          <w:rtl/>
        </w:rPr>
        <w:t>שבר הכלכלי. לכן אתם אשמים. אתם אשמים, אתם שהבאתם את ערפאת ואת הכנופיות שלו. אתם אשמים במשבר המדיני, במשבר הביטחוני, במשבר הכלכלי. אתם ורק אתם אשמים.</w:t>
      </w:r>
    </w:p>
    <w:p w14:paraId="3B2CAC33" w14:textId="77777777" w:rsidR="00000000" w:rsidRDefault="00B6587A">
      <w:pPr>
        <w:pStyle w:val="a"/>
        <w:ind w:firstLine="0"/>
        <w:rPr>
          <w:rFonts w:hint="cs"/>
          <w:rtl/>
        </w:rPr>
      </w:pPr>
    </w:p>
    <w:p w14:paraId="3BD6ED8E" w14:textId="77777777" w:rsidR="00000000" w:rsidRDefault="00B6587A">
      <w:pPr>
        <w:pStyle w:val="ac"/>
        <w:rPr>
          <w:rtl/>
        </w:rPr>
      </w:pPr>
      <w:r>
        <w:rPr>
          <w:rFonts w:hint="eastAsia"/>
          <w:rtl/>
        </w:rPr>
        <w:t>חיים</w:t>
      </w:r>
      <w:r>
        <w:rPr>
          <w:rtl/>
        </w:rPr>
        <w:t xml:space="preserve"> רמון (העבודה-מימד):</w:t>
      </w:r>
    </w:p>
    <w:p w14:paraId="3F642FEF" w14:textId="77777777" w:rsidR="00000000" w:rsidRDefault="00B6587A">
      <w:pPr>
        <w:pStyle w:val="a"/>
        <w:rPr>
          <w:rFonts w:hint="cs"/>
          <w:rtl/>
        </w:rPr>
      </w:pPr>
    </w:p>
    <w:p w14:paraId="018FCB61" w14:textId="77777777" w:rsidR="00000000" w:rsidRDefault="00B6587A">
      <w:pPr>
        <w:pStyle w:val="a"/>
        <w:rPr>
          <w:rFonts w:hint="cs"/>
          <w:rtl/>
        </w:rPr>
      </w:pPr>
      <w:r>
        <w:rPr>
          <w:rFonts w:hint="cs"/>
          <w:rtl/>
        </w:rPr>
        <w:t>- - -</w:t>
      </w:r>
    </w:p>
    <w:p w14:paraId="0479FCC4" w14:textId="77777777" w:rsidR="00000000" w:rsidRDefault="00B6587A">
      <w:pPr>
        <w:pStyle w:val="a"/>
        <w:ind w:firstLine="0"/>
        <w:rPr>
          <w:rFonts w:hint="cs"/>
          <w:rtl/>
        </w:rPr>
      </w:pPr>
    </w:p>
    <w:p w14:paraId="56E2AB58" w14:textId="77777777" w:rsidR="00000000" w:rsidRDefault="00B6587A">
      <w:pPr>
        <w:pStyle w:val="ac"/>
        <w:rPr>
          <w:rtl/>
        </w:rPr>
      </w:pPr>
      <w:r>
        <w:rPr>
          <w:rFonts w:hint="eastAsia"/>
          <w:rtl/>
        </w:rPr>
        <w:t>עסאם</w:t>
      </w:r>
      <w:r>
        <w:rPr>
          <w:rtl/>
        </w:rPr>
        <w:t xml:space="preserve"> מח'ול (חד"ש-תע"ל):</w:t>
      </w:r>
    </w:p>
    <w:p w14:paraId="50D42086" w14:textId="77777777" w:rsidR="00000000" w:rsidRDefault="00B6587A">
      <w:pPr>
        <w:pStyle w:val="a"/>
        <w:ind w:left="719" w:firstLine="0"/>
        <w:rPr>
          <w:rFonts w:hint="cs"/>
          <w:rtl/>
        </w:rPr>
      </w:pPr>
    </w:p>
    <w:p w14:paraId="74F08F31" w14:textId="77777777" w:rsidR="00000000" w:rsidRDefault="00B6587A">
      <w:pPr>
        <w:pStyle w:val="a"/>
        <w:ind w:left="719" w:firstLine="0"/>
        <w:rPr>
          <w:rFonts w:hint="cs"/>
          <w:rtl/>
        </w:rPr>
      </w:pPr>
      <w:r>
        <w:rPr>
          <w:rFonts w:hint="cs"/>
          <w:rtl/>
        </w:rPr>
        <w:t>- - -</w:t>
      </w:r>
    </w:p>
    <w:p w14:paraId="4BB234D3" w14:textId="77777777" w:rsidR="00000000" w:rsidRDefault="00B6587A">
      <w:pPr>
        <w:pStyle w:val="ad"/>
        <w:rPr>
          <w:rFonts w:hint="cs"/>
          <w:rtl/>
        </w:rPr>
      </w:pPr>
    </w:p>
    <w:p w14:paraId="0EA15D65" w14:textId="77777777" w:rsidR="00000000" w:rsidRDefault="00B6587A">
      <w:pPr>
        <w:pStyle w:val="ad"/>
        <w:rPr>
          <w:rtl/>
        </w:rPr>
      </w:pPr>
      <w:r>
        <w:rPr>
          <w:rtl/>
        </w:rPr>
        <w:t>היו"ר ראובן ריבלין:</w:t>
      </w:r>
    </w:p>
    <w:p w14:paraId="5F889DE4" w14:textId="77777777" w:rsidR="00000000" w:rsidRDefault="00B6587A">
      <w:pPr>
        <w:pStyle w:val="a"/>
        <w:rPr>
          <w:rtl/>
        </w:rPr>
      </w:pPr>
    </w:p>
    <w:p w14:paraId="171E287F" w14:textId="77777777" w:rsidR="00000000" w:rsidRDefault="00B6587A">
      <w:pPr>
        <w:pStyle w:val="a"/>
        <w:rPr>
          <w:rFonts w:hint="cs"/>
          <w:rtl/>
        </w:rPr>
      </w:pPr>
      <w:r>
        <w:rPr>
          <w:rFonts w:hint="cs"/>
          <w:rtl/>
        </w:rPr>
        <w:t>תודה לחבר הכנסת סער.</w:t>
      </w:r>
      <w:r>
        <w:rPr>
          <w:rFonts w:hint="cs"/>
          <w:rtl/>
        </w:rPr>
        <w:t xml:space="preserve"> תמתין. חבר הכנסת רמון, אדוני מילא את מכסת קריאות הביניים. חבר הכנסת מח'ול, גם אתה. </w:t>
      </w:r>
    </w:p>
    <w:p w14:paraId="7B043C7E" w14:textId="77777777" w:rsidR="00000000" w:rsidRDefault="00B6587A">
      <w:pPr>
        <w:pStyle w:val="a"/>
        <w:ind w:firstLine="0"/>
        <w:rPr>
          <w:rFonts w:hint="cs"/>
          <w:rtl/>
        </w:rPr>
      </w:pPr>
    </w:p>
    <w:p w14:paraId="6C919BFE" w14:textId="77777777" w:rsidR="00000000" w:rsidRDefault="00B6587A">
      <w:pPr>
        <w:pStyle w:val="ac"/>
        <w:rPr>
          <w:rtl/>
        </w:rPr>
      </w:pPr>
      <w:r>
        <w:rPr>
          <w:rFonts w:hint="eastAsia"/>
          <w:rtl/>
        </w:rPr>
        <w:t>אופיר</w:t>
      </w:r>
      <w:r>
        <w:rPr>
          <w:rtl/>
        </w:rPr>
        <w:t xml:space="preserve"> פינס-פז (העבודה-מימד):</w:t>
      </w:r>
    </w:p>
    <w:p w14:paraId="291A409B" w14:textId="77777777" w:rsidR="00000000" w:rsidRDefault="00B6587A">
      <w:pPr>
        <w:pStyle w:val="a"/>
        <w:rPr>
          <w:rFonts w:hint="cs"/>
          <w:rtl/>
        </w:rPr>
      </w:pPr>
    </w:p>
    <w:p w14:paraId="6F2D5259" w14:textId="77777777" w:rsidR="00000000" w:rsidRDefault="00B6587A">
      <w:pPr>
        <w:pStyle w:val="a"/>
        <w:rPr>
          <w:rFonts w:hint="cs"/>
          <w:rtl/>
        </w:rPr>
      </w:pPr>
      <w:r>
        <w:rPr>
          <w:rFonts w:hint="cs"/>
          <w:rtl/>
        </w:rPr>
        <w:t>- - -</w:t>
      </w:r>
    </w:p>
    <w:p w14:paraId="38BD0A95" w14:textId="77777777" w:rsidR="00000000" w:rsidRDefault="00B6587A">
      <w:pPr>
        <w:pStyle w:val="a"/>
        <w:ind w:firstLine="0"/>
        <w:rPr>
          <w:rFonts w:hint="cs"/>
          <w:rtl/>
        </w:rPr>
      </w:pPr>
    </w:p>
    <w:p w14:paraId="474BBF7C" w14:textId="77777777" w:rsidR="00000000" w:rsidRDefault="00B6587A">
      <w:pPr>
        <w:pStyle w:val="ad"/>
        <w:rPr>
          <w:rtl/>
        </w:rPr>
      </w:pPr>
      <w:r>
        <w:rPr>
          <w:rtl/>
        </w:rPr>
        <w:t>היו"ר ראובן ריבלין:</w:t>
      </w:r>
    </w:p>
    <w:p w14:paraId="3FFDCB38" w14:textId="77777777" w:rsidR="00000000" w:rsidRDefault="00B6587A">
      <w:pPr>
        <w:pStyle w:val="a"/>
        <w:rPr>
          <w:rtl/>
        </w:rPr>
      </w:pPr>
    </w:p>
    <w:p w14:paraId="0669EEA7" w14:textId="77777777" w:rsidR="00000000" w:rsidRDefault="00B6587A">
      <w:pPr>
        <w:pStyle w:val="a"/>
        <w:rPr>
          <w:rFonts w:hint="cs"/>
          <w:rtl/>
        </w:rPr>
      </w:pPr>
      <w:r>
        <w:rPr>
          <w:rFonts w:hint="cs"/>
          <w:rtl/>
        </w:rPr>
        <w:t>חבר הכנסת פז, אתה רוצה להצביע? אומר לך למה, חבר הכנסת פינס: אם חבריך לא יקראו קריאות ביניים - - - חבר הכנסת רמון</w:t>
      </w:r>
      <w:r>
        <w:rPr>
          <w:rFonts w:hint="cs"/>
          <w:rtl/>
        </w:rPr>
        <w:t xml:space="preserve"> דיבר יותר מחבר הכנסת סער בזמן שהוא דיבר. תבקש מחבריך איפוק, והוא יסיים לדבר. יש לו עוד שתי דקות ושלוש שניות. תודה רבה. בבקשה. היו לו שש דקות, כמו לבייגה.</w:t>
      </w:r>
    </w:p>
    <w:p w14:paraId="28F51ED6" w14:textId="77777777" w:rsidR="00000000" w:rsidRDefault="00B6587A">
      <w:pPr>
        <w:pStyle w:val="a"/>
        <w:ind w:firstLine="0"/>
        <w:rPr>
          <w:rFonts w:hint="cs"/>
          <w:rtl/>
        </w:rPr>
      </w:pPr>
    </w:p>
    <w:p w14:paraId="5EACCAFC" w14:textId="77777777" w:rsidR="00000000" w:rsidRDefault="00B6587A">
      <w:pPr>
        <w:pStyle w:val="SpeakerCon"/>
        <w:rPr>
          <w:rtl/>
        </w:rPr>
      </w:pPr>
      <w:bookmarkStart w:id="424" w:name="FS000001027T09_10_2003_16_53_34C"/>
      <w:bookmarkEnd w:id="424"/>
      <w:r>
        <w:rPr>
          <w:rtl/>
        </w:rPr>
        <w:t>גדעון סער (הליכוד):</w:t>
      </w:r>
    </w:p>
    <w:p w14:paraId="25F41E2F" w14:textId="77777777" w:rsidR="00000000" w:rsidRDefault="00B6587A">
      <w:pPr>
        <w:pStyle w:val="a"/>
        <w:rPr>
          <w:rtl/>
        </w:rPr>
      </w:pPr>
    </w:p>
    <w:p w14:paraId="2136B57C" w14:textId="77777777" w:rsidR="00000000" w:rsidRDefault="00B6587A">
      <w:pPr>
        <w:pStyle w:val="a"/>
        <w:rPr>
          <w:rFonts w:hint="cs"/>
          <w:rtl/>
        </w:rPr>
      </w:pPr>
      <w:r>
        <w:rPr>
          <w:rFonts w:hint="cs"/>
          <w:rtl/>
        </w:rPr>
        <w:t>מכיוון שאשמתכם במצב הביטחוני, המדיני והכלכלי החמור כל כך גלויה וברורה, אתם תוסי</w:t>
      </w:r>
      <w:r>
        <w:rPr>
          <w:rFonts w:hint="cs"/>
          <w:rtl/>
        </w:rPr>
        <w:t>פו לשרת; איני יכול לומר שתוסיפו לשרת את העם באופוזיציה, כפי שאמר מנחם בגין, זיכרונו לברכה, כי אתם אינכם משרתים את העם באופוזיציה, לצערי, אבל אתם תמשיכו לשרת באופוזיציה עוד שנים ארוכות.</w:t>
      </w:r>
    </w:p>
    <w:p w14:paraId="4ADD29AB" w14:textId="77777777" w:rsidR="00000000" w:rsidRDefault="00B6587A">
      <w:pPr>
        <w:pStyle w:val="a"/>
        <w:ind w:firstLine="0"/>
        <w:rPr>
          <w:rFonts w:hint="cs"/>
          <w:rtl/>
        </w:rPr>
      </w:pPr>
    </w:p>
    <w:p w14:paraId="219453DF" w14:textId="77777777" w:rsidR="00000000" w:rsidRDefault="00B6587A">
      <w:pPr>
        <w:pStyle w:val="ac"/>
        <w:rPr>
          <w:rtl/>
        </w:rPr>
      </w:pPr>
      <w:r>
        <w:rPr>
          <w:rFonts w:hint="eastAsia"/>
          <w:rtl/>
        </w:rPr>
        <w:t>מאיר</w:t>
      </w:r>
      <w:r>
        <w:rPr>
          <w:rtl/>
        </w:rPr>
        <w:t xml:space="preserve"> פרוש (יהדות התורה):</w:t>
      </w:r>
    </w:p>
    <w:p w14:paraId="5262682E" w14:textId="77777777" w:rsidR="00000000" w:rsidRDefault="00B6587A">
      <w:pPr>
        <w:pStyle w:val="a"/>
        <w:rPr>
          <w:rFonts w:hint="cs"/>
          <w:rtl/>
        </w:rPr>
      </w:pPr>
    </w:p>
    <w:p w14:paraId="24438235" w14:textId="77777777" w:rsidR="00000000" w:rsidRDefault="00B6587A">
      <w:pPr>
        <w:pStyle w:val="a"/>
        <w:rPr>
          <w:rFonts w:hint="cs"/>
          <w:rtl/>
        </w:rPr>
      </w:pPr>
      <w:r>
        <w:rPr>
          <w:rFonts w:hint="cs"/>
          <w:rtl/>
        </w:rPr>
        <w:t>מי אחראי למצב הזה? מי אחראי למשבר בציונות?</w:t>
      </w:r>
    </w:p>
    <w:p w14:paraId="4CE6E865" w14:textId="77777777" w:rsidR="00000000" w:rsidRDefault="00B6587A">
      <w:pPr>
        <w:pStyle w:val="ad"/>
        <w:rPr>
          <w:rFonts w:hint="cs"/>
          <w:rtl/>
        </w:rPr>
      </w:pPr>
    </w:p>
    <w:p w14:paraId="516E4CEC" w14:textId="77777777" w:rsidR="00000000" w:rsidRDefault="00B6587A">
      <w:pPr>
        <w:pStyle w:val="ad"/>
        <w:rPr>
          <w:rtl/>
        </w:rPr>
      </w:pPr>
      <w:r>
        <w:rPr>
          <w:rtl/>
        </w:rPr>
        <w:t>היו"ר ראובן ריבלין:</w:t>
      </w:r>
    </w:p>
    <w:p w14:paraId="0F89D899" w14:textId="77777777" w:rsidR="00000000" w:rsidRDefault="00B6587A">
      <w:pPr>
        <w:pStyle w:val="a"/>
        <w:rPr>
          <w:rtl/>
        </w:rPr>
      </w:pPr>
    </w:p>
    <w:p w14:paraId="36471769" w14:textId="77777777" w:rsidR="00000000" w:rsidRDefault="00B6587A">
      <w:pPr>
        <w:pStyle w:val="a"/>
        <w:rPr>
          <w:rFonts w:hint="cs"/>
          <w:rtl/>
        </w:rPr>
      </w:pPr>
      <w:r>
        <w:rPr>
          <w:rFonts w:hint="cs"/>
          <w:rtl/>
        </w:rPr>
        <w:t>תודה, חבר הכנסת פרוש, זה לא הזמן לשאלות.</w:t>
      </w:r>
    </w:p>
    <w:p w14:paraId="6059E8F7" w14:textId="77777777" w:rsidR="00000000" w:rsidRDefault="00B6587A">
      <w:pPr>
        <w:pStyle w:val="a"/>
        <w:ind w:firstLine="0"/>
        <w:rPr>
          <w:rFonts w:hint="cs"/>
          <w:rtl/>
        </w:rPr>
      </w:pPr>
    </w:p>
    <w:p w14:paraId="744B330E" w14:textId="77777777" w:rsidR="00000000" w:rsidRDefault="00B6587A">
      <w:pPr>
        <w:pStyle w:val="ac"/>
        <w:rPr>
          <w:rtl/>
        </w:rPr>
      </w:pPr>
      <w:r>
        <w:rPr>
          <w:rFonts w:hint="eastAsia"/>
          <w:rtl/>
        </w:rPr>
        <w:t>אופיר</w:t>
      </w:r>
      <w:r>
        <w:rPr>
          <w:rtl/>
        </w:rPr>
        <w:t xml:space="preserve"> פינס-פז (העבודה-מימד):</w:t>
      </w:r>
    </w:p>
    <w:p w14:paraId="03F28C70" w14:textId="77777777" w:rsidR="00000000" w:rsidRDefault="00B6587A">
      <w:pPr>
        <w:pStyle w:val="a"/>
        <w:rPr>
          <w:rFonts w:hint="cs"/>
          <w:rtl/>
        </w:rPr>
      </w:pPr>
    </w:p>
    <w:p w14:paraId="0B024AFB" w14:textId="77777777" w:rsidR="00000000" w:rsidRDefault="00B6587A">
      <w:pPr>
        <w:pStyle w:val="a"/>
        <w:rPr>
          <w:rFonts w:hint="cs"/>
          <w:rtl/>
        </w:rPr>
      </w:pPr>
      <w:r>
        <w:rPr>
          <w:rFonts w:hint="cs"/>
          <w:rtl/>
        </w:rPr>
        <w:t>- - -</w:t>
      </w:r>
    </w:p>
    <w:p w14:paraId="72032BB0" w14:textId="77777777" w:rsidR="00000000" w:rsidRDefault="00B6587A">
      <w:pPr>
        <w:pStyle w:val="a"/>
        <w:ind w:firstLine="0"/>
        <w:rPr>
          <w:rFonts w:hint="cs"/>
          <w:rtl/>
        </w:rPr>
      </w:pPr>
    </w:p>
    <w:p w14:paraId="7EAFFB17" w14:textId="77777777" w:rsidR="00000000" w:rsidRDefault="00B6587A">
      <w:pPr>
        <w:pStyle w:val="ad"/>
        <w:rPr>
          <w:rtl/>
        </w:rPr>
      </w:pPr>
      <w:r>
        <w:rPr>
          <w:rtl/>
        </w:rPr>
        <w:t>היו"ר ראובן ריבלין:</w:t>
      </w:r>
    </w:p>
    <w:p w14:paraId="4040A0CF" w14:textId="77777777" w:rsidR="00000000" w:rsidRDefault="00B6587A">
      <w:pPr>
        <w:pStyle w:val="a"/>
        <w:rPr>
          <w:rtl/>
        </w:rPr>
      </w:pPr>
    </w:p>
    <w:p w14:paraId="0A65FDFE" w14:textId="77777777" w:rsidR="00000000" w:rsidRDefault="00B6587A">
      <w:pPr>
        <w:pStyle w:val="a"/>
        <w:rPr>
          <w:rFonts w:hint="cs"/>
          <w:rtl/>
        </w:rPr>
      </w:pPr>
      <w:r>
        <w:rPr>
          <w:rFonts w:hint="cs"/>
          <w:rtl/>
        </w:rPr>
        <w:t>חבר הכנסת פינס, כל מה שאני יודע למדתי ממך, ואין אדם מתקנא במורו ובתלמידו.</w:t>
      </w:r>
    </w:p>
    <w:p w14:paraId="05CDB61E" w14:textId="77777777" w:rsidR="00000000" w:rsidRDefault="00B6587A">
      <w:pPr>
        <w:pStyle w:val="ac"/>
        <w:rPr>
          <w:rFonts w:hint="cs"/>
          <w:rtl/>
        </w:rPr>
      </w:pPr>
    </w:p>
    <w:p w14:paraId="3FD06342" w14:textId="77777777" w:rsidR="00000000" w:rsidRDefault="00B6587A">
      <w:pPr>
        <w:pStyle w:val="ac"/>
        <w:rPr>
          <w:rFonts w:hint="cs"/>
          <w:rtl/>
        </w:rPr>
      </w:pPr>
    </w:p>
    <w:p w14:paraId="387CA3F5" w14:textId="77777777" w:rsidR="00000000" w:rsidRDefault="00B6587A">
      <w:pPr>
        <w:pStyle w:val="ac"/>
        <w:rPr>
          <w:rtl/>
        </w:rPr>
      </w:pPr>
      <w:r>
        <w:rPr>
          <w:rFonts w:hint="eastAsia"/>
          <w:rtl/>
        </w:rPr>
        <w:t>זהבה</w:t>
      </w:r>
      <w:r>
        <w:rPr>
          <w:rtl/>
        </w:rPr>
        <w:t xml:space="preserve"> גלאון (מרצ):</w:t>
      </w:r>
    </w:p>
    <w:p w14:paraId="20AAC4B3" w14:textId="77777777" w:rsidR="00000000" w:rsidRDefault="00B6587A">
      <w:pPr>
        <w:pStyle w:val="a"/>
        <w:rPr>
          <w:rFonts w:hint="cs"/>
          <w:rtl/>
        </w:rPr>
      </w:pPr>
    </w:p>
    <w:p w14:paraId="5248C092" w14:textId="77777777" w:rsidR="00000000" w:rsidRDefault="00B6587A">
      <w:pPr>
        <w:pStyle w:val="a"/>
        <w:rPr>
          <w:rFonts w:hint="cs"/>
          <w:rtl/>
        </w:rPr>
      </w:pPr>
      <w:r>
        <w:rPr>
          <w:rFonts w:hint="cs"/>
          <w:rtl/>
        </w:rPr>
        <w:t xml:space="preserve">היושב-ראש מושך זמן כדי שראש הממשלה יגיע </w:t>
      </w:r>
      <w:r>
        <w:rPr>
          <w:rFonts w:hint="cs"/>
          <w:rtl/>
        </w:rPr>
        <w:t>לכאן. עכשיו אנחנו מבינים שחבר הכנסת סער משך זמן כדי שראש הממשלה ישיג כאן רוב.</w:t>
      </w:r>
    </w:p>
    <w:p w14:paraId="4C108E0F" w14:textId="77777777" w:rsidR="00000000" w:rsidRDefault="00B6587A">
      <w:pPr>
        <w:pStyle w:val="a"/>
        <w:ind w:firstLine="0"/>
        <w:rPr>
          <w:rFonts w:hint="cs"/>
          <w:rtl/>
        </w:rPr>
      </w:pPr>
    </w:p>
    <w:p w14:paraId="3226BA4E" w14:textId="77777777" w:rsidR="00000000" w:rsidRDefault="00B6587A">
      <w:pPr>
        <w:pStyle w:val="ad"/>
        <w:rPr>
          <w:rtl/>
        </w:rPr>
      </w:pPr>
      <w:r>
        <w:rPr>
          <w:rtl/>
        </w:rPr>
        <w:t>היו"ר ראובן ריבלין:</w:t>
      </w:r>
    </w:p>
    <w:p w14:paraId="12C6088C" w14:textId="77777777" w:rsidR="00000000" w:rsidRDefault="00B6587A">
      <w:pPr>
        <w:pStyle w:val="a"/>
        <w:rPr>
          <w:rtl/>
        </w:rPr>
      </w:pPr>
    </w:p>
    <w:p w14:paraId="52429DE7" w14:textId="77777777" w:rsidR="00000000" w:rsidRDefault="00B6587A">
      <w:pPr>
        <w:pStyle w:val="a"/>
        <w:rPr>
          <w:rFonts w:hint="cs"/>
          <w:rtl/>
        </w:rPr>
      </w:pPr>
      <w:r>
        <w:rPr>
          <w:rFonts w:hint="cs"/>
          <w:rtl/>
        </w:rPr>
        <w:t>חברת הכנסת גלאון, כמה רגעים לפני כן ביקשו ממני חברייך לבקש מחבר הכנסת סער לא להשתמש במלה "מסית", ואני רוצה לומר לך שרמזתי לך פעמים מספר. נדמה לי שראש הממשלה</w:t>
      </w:r>
      <w:r>
        <w:rPr>
          <w:rFonts w:hint="cs"/>
          <w:rtl/>
        </w:rPr>
        <w:t xml:space="preserve"> היה מגיע הרבה לפני כן אם לא היית מפריעה כל כך למר סער, כי אז היינו מצלצלים.</w:t>
      </w:r>
    </w:p>
    <w:p w14:paraId="60B085DA" w14:textId="77777777" w:rsidR="00000000" w:rsidRDefault="00B6587A">
      <w:pPr>
        <w:pStyle w:val="a"/>
        <w:rPr>
          <w:rFonts w:hint="cs"/>
          <w:rtl/>
        </w:rPr>
      </w:pPr>
    </w:p>
    <w:p w14:paraId="6F0BDB5A" w14:textId="77777777" w:rsidR="00000000" w:rsidRDefault="00B6587A">
      <w:pPr>
        <w:pStyle w:val="a"/>
        <w:rPr>
          <w:rFonts w:hint="cs"/>
          <w:rtl/>
        </w:rPr>
      </w:pPr>
      <w:r>
        <w:rPr>
          <w:rFonts w:hint="cs"/>
          <w:rtl/>
        </w:rPr>
        <w:t>חבר הכנסת סער, לרשותך דקה ו-37 שניות אחרונות.</w:t>
      </w:r>
    </w:p>
    <w:p w14:paraId="34EAFFC3" w14:textId="77777777" w:rsidR="00000000" w:rsidRDefault="00B6587A">
      <w:pPr>
        <w:pStyle w:val="a"/>
        <w:ind w:firstLine="0"/>
        <w:rPr>
          <w:rFonts w:hint="cs"/>
          <w:rtl/>
        </w:rPr>
      </w:pPr>
    </w:p>
    <w:p w14:paraId="36629D41" w14:textId="77777777" w:rsidR="00000000" w:rsidRDefault="00B6587A">
      <w:pPr>
        <w:pStyle w:val="SpeakerCon"/>
        <w:rPr>
          <w:rtl/>
        </w:rPr>
      </w:pPr>
      <w:bookmarkStart w:id="425" w:name="FS000001027T09_10_2003_16_58_08C"/>
      <w:bookmarkEnd w:id="425"/>
      <w:r>
        <w:rPr>
          <w:rtl/>
        </w:rPr>
        <w:t>גדעון סער (הליכוד):</w:t>
      </w:r>
    </w:p>
    <w:p w14:paraId="0037900C" w14:textId="77777777" w:rsidR="00000000" w:rsidRDefault="00B6587A">
      <w:pPr>
        <w:pStyle w:val="a"/>
        <w:rPr>
          <w:rtl/>
        </w:rPr>
      </w:pPr>
    </w:p>
    <w:p w14:paraId="6E9DD022" w14:textId="77777777" w:rsidR="00000000" w:rsidRDefault="00B6587A">
      <w:pPr>
        <w:pStyle w:val="a"/>
        <w:rPr>
          <w:rFonts w:hint="cs"/>
          <w:rtl/>
        </w:rPr>
      </w:pPr>
      <w:r>
        <w:rPr>
          <w:rFonts w:hint="cs"/>
          <w:rtl/>
        </w:rPr>
        <w:t>אתם ושותפכם לפרס נובל לשלום דרדרתם את ישראל לשפל מדיני, ביטחוני וכלכלי שלא היה כדוגמתו. אתם תוסיפו לשרת. אינכם</w:t>
      </w:r>
      <w:r>
        <w:rPr>
          <w:rFonts w:hint="cs"/>
          <w:rtl/>
        </w:rPr>
        <w:t xml:space="preserve"> משרתים את העם, אבל תוסיפו לשרת באופוזיציה עוד שנים ארוכות, עד שתלמדו להיות אופוזיציה אחראית.</w:t>
      </w:r>
    </w:p>
    <w:p w14:paraId="374695E6" w14:textId="77777777" w:rsidR="00000000" w:rsidRDefault="00B6587A">
      <w:pPr>
        <w:pStyle w:val="a"/>
        <w:ind w:firstLine="0"/>
        <w:rPr>
          <w:rFonts w:hint="cs"/>
          <w:rtl/>
        </w:rPr>
      </w:pPr>
    </w:p>
    <w:p w14:paraId="29F16FD9" w14:textId="77777777" w:rsidR="00000000" w:rsidRDefault="00B6587A">
      <w:pPr>
        <w:pStyle w:val="ac"/>
        <w:rPr>
          <w:rtl/>
        </w:rPr>
      </w:pPr>
      <w:r>
        <w:rPr>
          <w:rFonts w:hint="eastAsia"/>
          <w:rtl/>
        </w:rPr>
        <w:t>יצחק</w:t>
      </w:r>
      <w:r>
        <w:rPr>
          <w:rtl/>
        </w:rPr>
        <w:t xml:space="preserve"> כהן (ש"ס):</w:t>
      </w:r>
    </w:p>
    <w:p w14:paraId="2E5CA2C3" w14:textId="77777777" w:rsidR="00000000" w:rsidRDefault="00B6587A">
      <w:pPr>
        <w:pStyle w:val="a"/>
        <w:rPr>
          <w:rFonts w:hint="cs"/>
          <w:rtl/>
        </w:rPr>
      </w:pPr>
    </w:p>
    <w:p w14:paraId="32DCDEE5" w14:textId="77777777" w:rsidR="00000000" w:rsidRDefault="00B6587A">
      <w:pPr>
        <w:pStyle w:val="a"/>
        <w:rPr>
          <w:rFonts w:hint="cs"/>
          <w:rtl/>
        </w:rPr>
      </w:pPr>
      <w:r>
        <w:rPr>
          <w:rFonts w:hint="cs"/>
          <w:rtl/>
        </w:rPr>
        <w:t>- - -</w:t>
      </w:r>
    </w:p>
    <w:p w14:paraId="5E5FB8AD" w14:textId="77777777" w:rsidR="00000000" w:rsidRDefault="00B6587A">
      <w:pPr>
        <w:pStyle w:val="a"/>
        <w:ind w:firstLine="0"/>
        <w:rPr>
          <w:rFonts w:hint="cs"/>
          <w:rtl/>
        </w:rPr>
      </w:pPr>
    </w:p>
    <w:p w14:paraId="193CBB9D" w14:textId="77777777" w:rsidR="00000000" w:rsidRDefault="00B6587A">
      <w:pPr>
        <w:pStyle w:val="ad"/>
        <w:rPr>
          <w:rtl/>
        </w:rPr>
      </w:pPr>
      <w:r>
        <w:rPr>
          <w:rtl/>
        </w:rPr>
        <w:t>היו"ר ראובן ריבלין:</w:t>
      </w:r>
    </w:p>
    <w:p w14:paraId="49F625B0" w14:textId="77777777" w:rsidR="00000000" w:rsidRDefault="00B6587A">
      <w:pPr>
        <w:pStyle w:val="a"/>
        <w:rPr>
          <w:rtl/>
        </w:rPr>
      </w:pPr>
    </w:p>
    <w:p w14:paraId="0310BEDD" w14:textId="77777777" w:rsidR="00000000" w:rsidRDefault="00B6587A">
      <w:pPr>
        <w:pStyle w:val="a"/>
        <w:rPr>
          <w:rFonts w:hint="cs"/>
          <w:rtl/>
        </w:rPr>
      </w:pPr>
      <w:r>
        <w:rPr>
          <w:rFonts w:hint="cs"/>
          <w:rtl/>
        </w:rPr>
        <w:t>חבר הכנסת יצחק כהן, אנא ממך.</w:t>
      </w:r>
    </w:p>
    <w:p w14:paraId="3476C34E" w14:textId="77777777" w:rsidR="00000000" w:rsidRDefault="00B6587A">
      <w:pPr>
        <w:pStyle w:val="a"/>
        <w:ind w:firstLine="0"/>
        <w:rPr>
          <w:rFonts w:hint="cs"/>
          <w:rtl/>
        </w:rPr>
      </w:pPr>
    </w:p>
    <w:p w14:paraId="4B2F68D2" w14:textId="77777777" w:rsidR="00000000" w:rsidRDefault="00B6587A">
      <w:pPr>
        <w:pStyle w:val="ac"/>
        <w:rPr>
          <w:rtl/>
        </w:rPr>
      </w:pPr>
      <w:r>
        <w:rPr>
          <w:rFonts w:hint="eastAsia"/>
          <w:rtl/>
        </w:rPr>
        <w:t>חיים</w:t>
      </w:r>
      <w:r>
        <w:rPr>
          <w:rtl/>
        </w:rPr>
        <w:t xml:space="preserve"> רמון (העבודה-מימד):</w:t>
      </w:r>
    </w:p>
    <w:p w14:paraId="74D516D4" w14:textId="77777777" w:rsidR="00000000" w:rsidRDefault="00B6587A">
      <w:pPr>
        <w:pStyle w:val="a"/>
        <w:rPr>
          <w:rFonts w:hint="cs"/>
          <w:rtl/>
        </w:rPr>
      </w:pPr>
    </w:p>
    <w:p w14:paraId="2DD9BB5A" w14:textId="77777777" w:rsidR="00000000" w:rsidRDefault="00B6587A">
      <w:pPr>
        <w:pStyle w:val="a"/>
        <w:rPr>
          <w:rFonts w:hint="cs"/>
          <w:rtl/>
        </w:rPr>
      </w:pPr>
      <w:r>
        <w:rPr>
          <w:rFonts w:hint="cs"/>
          <w:rtl/>
        </w:rPr>
        <w:t>- - - אתם נמצאים בשלטון, ואתם אומרים את זה.</w:t>
      </w:r>
    </w:p>
    <w:p w14:paraId="14F53ABF" w14:textId="77777777" w:rsidR="00000000" w:rsidRDefault="00B6587A">
      <w:pPr>
        <w:pStyle w:val="a"/>
        <w:ind w:firstLine="0"/>
        <w:rPr>
          <w:rFonts w:hint="cs"/>
          <w:rtl/>
        </w:rPr>
      </w:pPr>
    </w:p>
    <w:p w14:paraId="1EDB7D11" w14:textId="77777777" w:rsidR="00000000" w:rsidRDefault="00B6587A">
      <w:pPr>
        <w:pStyle w:val="ad"/>
        <w:rPr>
          <w:rtl/>
        </w:rPr>
      </w:pPr>
      <w:r>
        <w:rPr>
          <w:rtl/>
        </w:rPr>
        <w:t>היו"ר ראובן ריב</w:t>
      </w:r>
      <w:r>
        <w:rPr>
          <w:rtl/>
        </w:rPr>
        <w:t>לין:</w:t>
      </w:r>
    </w:p>
    <w:p w14:paraId="6559BA2F" w14:textId="77777777" w:rsidR="00000000" w:rsidRDefault="00B6587A">
      <w:pPr>
        <w:pStyle w:val="a"/>
        <w:rPr>
          <w:rtl/>
        </w:rPr>
      </w:pPr>
    </w:p>
    <w:p w14:paraId="3E488214" w14:textId="77777777" w:rsidR="00000000" w:rsidRDefault="00B6587A">
      <w:pPr>
        <w:pStyle w:val="a"/>
        <w:rPr>
          <w:rFonts w:hint="cs"/>
          <w:rtl/>
        </w:rPr>
      </w:pPr>
      <w:r>
        <w:rPr>
          <w:rFonts w:hint="cs"/>
          <w:rtl/>
        </w:rPr>
        <w:t>חבר הכנסת רמון, מילאת את מכסת קריאות הביניים.</w:t>
      </w:r>
    </w:p>
    <w:p w14:paraId="7EB30D68" w14:textId="77777777" w:rsidR="00000000" w:rsidRDefault="00B6587A">
      <w:pPr>
        <w:pStyle w:val="a"/>
        <w:ind w:firstLine="0"/>
        <w:rPr>
          <w:rFonts w:hint="cs"/>
          <w:rtl/>
        </w:rPr>
      </w:pPr>
    </w:p>
    <w:p w14:paraId="36164E4F" w14:textId="77777777" w:rsidR="00000000" w:rsidRDefault="00B6587A">
      <w:pPr>
        <w:pStyle w:val="SpeakerCon"/>
        <w:rPr>
          <w:rtl/>
        </w:rPr>
      </w:pPr>
      <w:bookmarkStart w:id="426" w:name="FS000001027T09_10_2003_17_00_44C"/>
      <w:bookmarkEnd w:id="426"/>
      <w:r>
        <w:rPr>
          <w:rtl/>
        </w:rPr>
        <w:t>גדעון סער (הליכוד):</w:t>
      </w:r>
    </w:p>
    <w:p w14:paraId="10C70C89" w14:textId="77777777" w:rsidR="00000000" w:rsidRDefault="00B6587A">
      <w:pPr>
        <w:pStyle w:val="a"/>
        <w:rPr>
          <w:rtl/>
        </w:rPr>
      </w:pPr>
    </w:p>
    <w:p w14:paraId="3F38A375" w14:textId="77777777" w:rsidR="00000000" w:rsidRDefault="00B6587A">
      <w:pPr>
        <w:pStyle w:val="a"/>
        <w:rPr>
          <w:rFonts w:hint="cs"/>
          <w:rtl/>
        </w:rPr>
      </w:pPr>
      <w:r>
        <w:rPr>
          <w:rFonts w:hint="cs"/>
          <w:rtl/>
        </w:rPr>
        <w:t>עד שתלמדו, ואם לא תלמדו להיות אופוזיציה אחראית, גם לא תזכו אי-פעם להגיע לשלטון.</w:t>
      </w:r>
    </w:p>
    <w:p w14:paraId="7AE3A87A" w14:textId="77777777" w:rsidR="00000000" w:rsidRDefault="00B6587A">
      <w:pPr>
        <w:pStyle w:val="a"/>
        <w:rPr>
          <w:rFonts w:hint="cs"/>
          <w:rtl/>
        </w:rPr>
      </w:pPr>
    </w:p>
    <w:p w14:paraId="0AC33C85" w14:textId="77777777" w:rsidR="00000000" w:rsidRDefault="00B6587A">
      <w:pPr>
        <w:pStyle w:val="a"/>
        <w:rPr>
          <w:rFonts w:hint="cs"/>
          <w:rtl/>
        </w:rPr>
      </w:pPr>
      <w:r>
        <w:rPr>
          <w:rFonts w:hint="cs"/>
          <w:rtl/>
        </w:rPr>
        <w:t>אני רוצה להודיע לכנסת, על-פי סעיף 36 לתקנון - אמסור לך את המכתב - שראש הממשלה מבקש לראות בהצבעה שתתקי</w:t>
      </w:r>
      <w:r>
        <w:rPr>
          <w:rFonts w:hint="cs"/>
          <w:rtl/>
        </w:rPr>
        <w:t>ים כאן הערב בקריאה ראשונה הצבעת אמון.</w:t>
      </w:r>
    </w:p>
    <w:p w14:paraId="7EF578E1" w14:textId="77777777" w:rsidR="00000000" w:rsidRDefault="00B6587A">
      <w:pPr>
        <w:pStyle w:val="a"/>
        <w:ind w:firstLine="0"/>
        <w:rPr>
          <w:rFonts w:hint="cs"/>
          <w:rtl/>
        </w:rPr>
      </w:pPr>
    </w:p>
    <w:p w14:paraId="2A2B4348" w14:textId="77777777" w:rsidR="00000000" w:rsidRDefault="00B6587A">
      <w:pPr>
        <w:pStyle w:val="ac"/>
        <w:rPr>
          <w:rtl/>
        </w:rPr>
      </w:pPr>
      <w:r>
        <w:rPr>
          <w:rFonts w:hint="eastAsia"/>
          <w:rtl/>
        </w:rPr>
        <w:t>אבשלום</w:t>
      </w:r>
      <w:r>
        <w:rPr>
          <w:rtl/>
        </w:rPr>
        <w:t xml:space="preserve"> וילן (מרצ):</w:t>
      </w:r>
    </w:p>
    <w:p w14:paraId="58C0D83A" w14:textId="77777777" w:rsidR="00000000" w:rsidRDefault="00B6587A">
      <w:pPr>
        <w:pStyle w:val="a"/>
        <w:rPr>
          <w:rFonts w:hint="cs"/>
          <w:rtl/>
        </w:rPr>
      </w:pPr>
    </w:p>
    <w:p w14:paraId="79341650" w14:textId="77777777" w:rsidR="00000000" w:rsidRDefault="00B6587A">
      <w:pPr>
        <w:pStyle w:val="a"/>
        <w:rPr>
          <w:rFonts w:hint="cs"/>
          <w:rtl/>
        </w:rPr>
      </w:pPr>
      <w:r>
        <w:rPr>
          <w:rFonts w:hint="cs"/>
          <w:rtl/>
        </w:rPr>
        <w:t>הם מפחדים.</w:t>
      </w:r>
    </w:p>
    <w:p w14:paraId="5E48F4D2" w14:textId="77777777" w:rsidR="00000000" w:rsidRDefault="00B6587A">
      <w:pPr>
        <w:pStyle w:val="a"/>
        <w:ind w:firstLine="0"/>
        <w:rPr>
          <w:rFonts w:hint="cs"/>
          <w:rtl/>
        </w:rPr>
      </w:pPr>
    </w:p>
    <w:p w14:paraId="2FE4FC93" w14:textId="77777777" w:rsidR="00000000" w:rsidRDefault="00B6587A">
      <w:pPr>
        <w:pStyle w:val="ad"/>
        <w:rPr>
          <w:rtl/>
        </w:rPr>
      </w:pPr>
      <w:r>
        <w:rPr>
          <w:rFonts w:hint="eastAsia"/>
          <w:rtl/>
        </w:rPr>
        <w:t>היו</w:t>
      </w:r>
      <w:r>
        <w:rPr>
          <w:rtl/>
        </w:rPr>
        <w:t>"ר ראובן ריבלין:</w:t>
      </w:r>
    </w:p>
    <w:p w14:paraId="7EBA5689" w14:textId="77777777" w:rsidR="00000000" w:rsidRDefault="00B6587A">
      <w:pPr>
        <w:pStyle w:val="a"/>
        <w:rPr>
          <w:rFonts w:hint="cs"/>
          <w:rtl/>
        </w:rPr>
      </w:pPr>
    </w:p>
    <w:p w14:paraId="4D96BC61" w14:textId="77777777" w:rsidR="00000000" w:rsidRDefault="00B6587A">
      <w:pPr>
        <w:pStyle w:val="a"/>
        <w:rPr>
          <w:rFonts w:hint="cs"/>
          <w:rtl/>
        </w:rPr>
      </w:pPr>
      <w:r>
        <w:rPr>
          <w:rFonts w:hint="cs"/>
          <w:rtl/>
        </w:rPr>
        <w:t>רבותי חברי הכנסת, יסכמו את הדיון שר התחבורה ושר האוצר. ראשון הדוברים - שר התחבורה; המסכם - שר האוצר.</w:t>
      </w:r>
    </w:p>
    <w:p w14:paraId="2AC5C3C2" w14:textId="77777777" w:rsidR="00000000" w:rsidRDefault="00B6587A">
      <w:pPr>
        <w:pStyle w:val="a"/>
        <w:ind w:firstLine="0"/>
        <w:rPr>
          <w:rFonts w:hint="cs"/>
          <w:rtl/>
        </w:rPr>
      </w:pPr>
    </w:p>
    <w:p w14:paraId="7FF3C03D" w14:textId="77777777" w:rsidR="00000000" w:rsidRDefault="00B6587A">
      <w:pPr>
        <w:pStyle w:val="ac"/>
        <w:rPr>
          <w:rtl/>
        </w:rPr>
      </w:pPr>
      <w:r>
        <w:rPr>
          <w:rFonts w:hint="eastAsia"/>
          <w:rtl/>
        </w:rPr>
        <w:t>מאיר</w:t>
      </w:r>
      <w:r>
        <w:rPr>
          <w:rtl/>
        </w:rPr>
        <w:t xml:space="preserve"> פרוש (יהדות התורה):</w:t>
      </w:r>
    </w:p>
    <w:p w14:paraId="4522F166" w14:textId="77777777" w:rsidR="00000000" w:rsidRDefault="00B6587A">
      <w:pPr>
        <w:pStyle w:val="a"/>
        <w:rPr>
          <w:rFonts w:hint="cs"/>
          <w:rtl/>
        </w:rPr>
      </w:pPr>
    </w:p>
    <w:p w14:paraId="6893BF07" w14:textId="77777777" w:rsidR="00000000" w:rsidRDefault="00B6587A">
      <w:pPr>
        <w:pStyle w:val="a"/>
        <w:rPr>
          <w:rFonts w:hint="cs"/>
          <w:rtl/>
        </w:rPr>
      </w:pPr>
      <w:r>
        <w:rPr>
          <w:rFonts w:hint="cs"/>
          <w:rtl/>
        </w:rPr>
        <w:t>איפה המפד"ל? איפה אולמרט?</w:t>
      </w:r>
    </w:p>
    <w:p w14:paraId="07145BBE" w14:textId="77777777" w:rsidR="00000000" w:rsidRDefault="00B6587A">
      <w:pPr>
        <w:pStyle w:val="a"/>
        <w:ind w:firstLine="0"/>
        <w:rPr>
          <w:rFonts w:hint="cs"/>
          <w:rtl/>
        </w:rPr>
      </w:pPr>
    </w:p>
    <w:p w14:paraId="33104697" w14:textId="77777777" w:rsidR="00000000" w:rsidRDefault="00B6587A">
      <w:pPr>
        <w:pStyle w:val="ad"/>
        <w:rPr>
          <w:rtl/>
        </w:rPr>
      </w:pPr>
      <w:r>
        <w:rPr>
          <w:rtl/>
        </w:rPr>
        <w:t>היו"ר ראו</w:t>
      </w:r>
      <w:r>
        <w:rPr>
          <w:rtl/>
        </w:rPr>
        <w:t>בן ריבלין:</w:t>
      </w:r>
    </w:p>
    <w:p w14:paraId="1270DC09" w14:textId="77777777" w:rsidR="00000000" w:rsidRDefault="00B6587A">
      <w:pPr>
        <w:pStyle w:val="a"/>
        <w:rPr>
          <w:rtl/>
        </w:rPr>
      </w:pPr>
    </w:p>
    <w:p w14:paraId="0EB5FC32" w14:textId="77777777" w:rsidR="00000000" w:rsidRDefault="00B6587A">
      <w:pPr>
        <w:pStyle w:val="a"/>
        <w:rPr>
          <w:rFonts w:hint="cs"/>
          <w:rtl/>
        </w:rPr>
      </w:pPr>
      <w:r>
        <w:rPr>
          <w:rFonts w:hint="cs"/>
          <w:rtl/>
        </w:rPr>
        <w:t>חבר הכנסת פרוש, אולמרט בארץ, הוא יהיה פה.</w:t>
      </w:r>
    </w:p>
    <w:p w14:paraId="7698C31B" w14:textId="77777777" w:rsidR="00000000" w:rsidRDefault="00B6587A">
      <w:pPr>
        <w:pStyle w:val="a"/>
        <w:ind w:firstLine="0"/>
        <w:rPr>
          <w:rFonts w:hint="cs"/>
          <w:rtl/>
        </w:rPr>
      </w:pPr>
    </w:p>
    <w:p w14:paraId="5D81E4CF" w14:textId="77777777" w:rsidR="00000000" w:rsidRDefault="00B6587A">
      <w:pPr>
        <w:pStyle w:val="ac"/>
        <w:rPr>
          <w:rtl/>
        </w:rPr>
      </w:pPr>
      <w:r>
        <w:rPr>
          <w:rFonts w:hint="eastAsia"/>
          <w:rtl/>
        </w:rPr>
        <w:t>יצחק</w:t>
      </w:r>
      <w:r>
        <w:rPr>
          <w:rtl/>
        </w:rPr>
        <w:t xml:space="preserve"> כהן (ש"ס):</w:t>
      </w:r>
    </w:p>
    <w:p w14:paraId="5B33B8BB" w14:textId="77777777" w:rsidR="00000000" w:rsidRDefault="00B6587A">
      <w:pPr>
        <w:pStyle w:val="a"/>
        <w:rPr>
          <w:rFonts w:hint="cs"/>
          <w:rtl/>
        </w:rPr>
      </w:pPr>
    </w:p>
    <w:p w14:paraId="6A42CE79" w14:textId="77777777" w:rsidR="00000000" w:rsidRDefault="00B6587A">
      <w:pPr>
        <w:pStyle w:val="a"/>
        <w:rPr>
          <w:rFonts w:hint="cs"/>
          <w:rtl/>
        </w:rPr>
      </w:pPr>
      <w:r>
        <w:rPr>
          <w:rFonts w:hint="cs"/>
          <w:rtl/>
        </w:rPr>
        <w:t>עד שלא אראה אותו, אני לא מאמין.</w:t>
      </w:r>
    </w:p>
    <w:p w14:paraId="1FF7F16B" w14:textId="77777777" w:rsidR="00000000" w:rsidRDefault="00B6587A">
      <w:pPr>
        <w:pStyle w:val="a"/>
        <w:ind w:firstLine="0"/>
        <w:rPr>
          <w:rFonts w:hint="cs"/>
          <w:rtl/>
        </w:rPr>
      </w:pPr>
    </w:p>
    <w:p w14:paraId="05F55A36" w14:textId="77777777" w:rsidR="00000000" w:rsidRDefault="00B6587A">
      <w:pPr>
        <w:pStyle w:val="ad"/>
        <w:rPr>
          <w:rtl/>
        </w:rPr>
      </w:pPr>
      <w:r>
        <w:rPr>
          <w:rtl/>
        </w:rPr>
        <w:t>היו"ר ראובן ריבלין:</w:t>
      </w:r>
    </w:p>
    <w:p w14:paraId="30926FE8" w14:textId="77777777" w:rsidR="00000000" w:rsidRDefault="00B6587A">
      <w:pPr>
        <w:pStyle w:val="a"/>
        <w:rPr>
          <w:rtl/>
        </w:rPr>
      </w:pPr>
    </w:p>
    <w:p w14:paraId="7CDBEA26" w14:textId="77777777" w:rsidR="00000000" w:rsidRDefault="00B6587A">
      <w:pPr>
        <w:pStyle w:val="a"/>
        <w:ind w:firstLine="0"/>
        <w:rPr>
          <w:rFonts w:hint="cs"/>
          <w:rtl/>
        </w:rPr>
      </w:pPr>
      <w:r>
        <w:rPr>
          <w:rFonts w:hint="cs"/>
          <w:rtl/>
        </w:rPr>
        <w:tab/>
        <w:t>יהיה, יהיה, חבר הכנסת כהן. רבותי חברי הכנסת, הואיל וכרגע השרים לא מוגבלים בזמן, לא אאפשר קריאות ביניים. אני רוצה שהם יסיימו על מנ</w:t>
      </w:r>
      <w:r>
        <w:rPr>
          <w:rFonts w:hint="cs"/>
          <w:rtl/>
        </w:rPr>
        <w:t>ת שנוכל כולנו לגשת להצבעה. אדוני שר התחבורה, בבקשה.</w:t>
      </w:r>
    </w:p>
    <w:p w14:paraId="1BB2AFF7" w14:textId="77777777" w:rsidR="00000000" w:rsidRDefault="00B6587A">
      <w:pPr>
        <w:pStyle w:val="a"/>
        <w:ind w:firstLine="0"/>
        <w:rPr>
          <w:rFonts w:hint="cs"/>
          <w:rtl/>
        </w:rPr>
      </w:pPr>
    </w:p>
    <w:p w14:paraId="31154975" w14:textId="77777777" w:rsidR="00000000" w:rsidRDefault="00B6587A">
      <w:pPr>
        <w:pStyle w:val="Speaker"/>
        <w:rPr>
          <w:rtl/>
        </w:rPr>
      </w:pPr>
      <w:bookmarkStart w:id="427" w:name="FS000000427T09_10_2003_16_42_53"/>
      <w:bookmarkEnd w:id="427"/>
      <w:r>
        <w:rPr>
          <w:rFonts w:hint="eastAsia"/>
          <w:rtl/>
        </w:rPr>
        <w:t>שר</w:t>
      </w:r>
      <w:r>
        <w:rPr>
          <w:rtl/>
        </w:rPr>
        <w:t xml:space="preserve"> התחבורה אביגדור ליברמן:</w:t>
      </w:r>
    </w:p>
    <w:p w14:paraId="18AFE639" w14:textId="77777777" w:rsidR="00000000" w:rsidRDefault="00B6587A">
      <w:pPr>
        <w:pStyle w:val="a"/>
        <w:rPr>
          <w:rFonts w:hint="cs"/>
          <w:rtl/>
        </w:rPr>
      </w:pPr>
    </w:p>
    <w:p w14:paraId="2F1FCE95" w14:textId="77777777" w:rsidR="00000000" w:rsidRDefault="00B6587A">
      <w:pPr>
        <w:pStyle w:val="a"/>
        <w:rPr>
          <w:rFonts w:hint="cs"/>
          <w:rtl/>
        </w:rPr>
      </w:pPr>
      <w:r>
        <w:rPr>
          <w:rFonts w:hint="cs"/>
          <w:rtl/>
        </w:rPr>
        <w:t xml:space="preserve">אדוני היושב-ראש, אדוני ראש הממשלה, שרים, כנסת נכבדה, אשתדל לקצר ככל האפשר ורק לענות בכמה הערות, בעיקר לאנשי הקואליציה, שהעירו כל מיני הערות. אני לא רואה את כולם, אבל קודם כול </w:t>
      </w:r>
      <w:r>
        <w:rPr>
          <w:rFonts w:hint="cs"/>
          <w:rtl/>
        </w:rPr>
        <w:t xml:space="preserve">בנושא הראשון </w:t>
      </w:r>
      <w:r>
        <w:rPr>
          <w:rtl/>
        </w:rPr>
        <w:t>–</w:t>
      </w:r>
      <w:r>
        <w:rPr>
          <w:rFonts w:hint="cs"/>
          <w:rtl/>
        </w:rPr>
        <w:t xml:space="preserve"> הדרך. אני חושב שאנחנו מיצינו את הדרך הטובה והארוכה והסובלנית לא להגיע להצבעה. </w:t>
      </w:r>
    </w:p>
    <w:p w14:paraId="7244F49B" w14:textId="77777777" w:rsidR="00000000" w:rsidRDefault="00B6587A">
      <w:pPr>
        <w:pStyle w:val="a"/>
        <w:rPr>
          <w:rFonts w:hint="cs"/>
          <w:rtl/>
        </w:rPr>
      </w:pPr>
    </w:p>
    <w:p w14:paraId="5A68CD47" w14:textId="77777777" w:rsidR="00000000" w:rsidRDefault="00B6587A">
      <w:pPr>
        <w:pStyle w:val="a"/>
        <w:rPr>
          <w:rFonts w:hint="cs"/>
          <w:rtl/>
        </w:rPr>
      </w:pPr>
      <w:r>
        <w:rPr>
          <w:rFonts w:hint="cs"/>
          <w:rtl/>
        </w:rPr>
        <w:t>אני אישית ביקרתי פעמיים בנמל חיפה, פעמיים בנמל אשדוד.</w:t>
      </w:r>
    </w:p>
    <w:p w14:paraId="0197F716" w14:textId="77777777" w:rsidR="00000000" w:rsidRDefault="00B6587A">
      <w:pPr>
        <w:pStyle w:val="a"/>
        <w:rPr>
          <w:rFonts w:hint="cs"/>
          <w:rtl/>
        </w:rPr>
      </w:pPr>
    </w:p>
    <w:p w14:paraId="3DEEB5BF" w14:textId="77777777" w:rsidR="00000000" w:rsidRDefault="00B6587A">
      <w:pPr>
        <w:pStyle w:val="ac"/>
        <w:rPr>
          <w:rtl/>
        </w:rPr>
      </w:pPr>
      <w:r>
        <w:rPr>
          <w:rFonts w:hint="eastAsia"/>
          <w:rtl/>
        </w:rPr>
        <w:t>זהבה</w:t>
      </w:r>
      <w:r>
        <w:rPr>
          <w:rtl/>
        </w:rPr>
        <w:t xml:space="preserve"> גלאון (מרצ):</w:t>
      </w:r>
    </w:p>
    <w:p w14:paraId="09BF476B" w14:textId="77777777" w:rsidR="00000000" w:rsidRDefault="00B6587A">
      <w:pPr>
        <w:pStyle w:val="a"/>
        <w:rPr>
          <w:rFonts w:hint="cs"/>
          <w:rtl/>
        </w:rPr>
      </w:pPr>
    </w:p>
    <w:p w14:paraId="0A238973" w14:textId="77777777" w:rsidR="00000000" w:rsidRDefault="00B6587A">
      <w:pPr>
        <w:pStyle w:val="a"/>
        <w:rPr>
          <w:rFonts w:hint="cs"/>
          <w:rtl/>
        </w:rPr>
      </w:pPr>
      <w:r>
        <w:rPr>
          <w:rFonts w:hint="cs"/>
          <w:rtl/>
        </w:rPr>
        <w:t>- - -</w:t>
      </w:r>
    </w:p>
    <w:p w14:paraId="105CAF63" w14:textId="77777777" w:rsidR="00000000" w:rsidRDefault="00B6587A">
      <w:pPr>
        <w:pStyle w:val="a"/>
        <w:rPr>
          <w:rFonts w:hint="cs"/>
          <w:rtl/>
        </w:rPr>
      </w:pPr>
    </w:p>
    <w:p w14:paraId="4EC11BB1" w14:textId="77777777" w:rsidR="00000000" w:rsidRDefault="00B6587A">
      <w:pPr>
        <w:pStyle w:val="SpeakerCon"/>
        <w:rPr>
          <w:rtl/>
        </w:rPr>
      </w:pPr>
      <w:bookmarkStart w:id="428" w:name="FS000000427T09_10_2003_16_45_04C"/>
      <w:bookmarkEnd w:id="428"/>
      <w:r>
        <w:rPr>
          <w:rtl/>
        </w:rPr>
        <w:t>שר התחבורה אביגדור ליברמן:</w:t>
      </w:r>
    </w:p>
    <w:p w14:paraId="61502E04" w14:textId="77777777" w:rsidR="00000000" w:rsidRDefault="00B6587A">
      <w:pPr>
        <w:pStyle w:val="a"/>
        <w:rPr>
          <w:rtl/>
        </w:rPr>
      </w:pPr>
    </w:p>
    <w:p w14:paraId="5C022BB0" w14:textId="77777777" w:rsidR="00000000" w:rsidRDefault="00B6587A">
      <w:pPr>
        <w:pStyle w:val="a"/>
        <w:rPr>
          <w:rFonts w:hint="cs"/>
          <w:rtl/>
        </w:rPr>
      </w:pPr>
      <w:r>
        <w:rPr>
          <w:rFonts w:hint="cs"/>
          <w:rtl/>
        </w:rPr>
        <w:t>נסעתי לנמל אילת. ישבתי לילה שלם עם עמיר פרץ ועם כל ה</w:t>
      </w:r>
      <w:r>
        <w:rPr>
          <w:rFonts w:hint="cs"/>
          <w:rtl/>
        </w:rPr>
        <w:t xml:space="preserve">וועדים. </w:t>
      </w:r>
    </w:p>
    <w:p w14:paraId="5A52EFC7" w14:textId="77777777" w:rsidR="00000000" w:rsidRDefault="00B6587A">
      <w:pPr>
        <w:pStyle w:val="a"/>
        <w:rPr>
          <w:rFonts w:hint="cs"/>
          <w:rtl/>
        </w:rPr>
      </w:pPr>
    </w:p>
    <w:p w14:paraId="3AC59443" w14:textId="77777777" w:rsidR="00000000" w:rsidRDefault="00B6587A">
      <w:pPr>
        <w:pStyle w:val="ac"/>
        <w:rPr>
          <w:rtl/>
        </w:rPr>
      </w:pPr>
      <w:r>
        <w:rPr>
          <w:rFonts w:hint="eastAsia"/>
          <w:rtl/>
        </w:rPr>
        <w:t>מוחמד</w:t>
      </w:r>
      <w:r>
        <w:rPr>
          <w:rtl/>
        </w:rPr>
        <w:t xml:space="preserve"> ברכה (חד"ש-תע"ל):</w:t>
      </w:r>
    </w:p>
    <w:p w14:paraId="48D5A88E" w14:textId="77777777" w:rsidR="00000000" w:rsidRDefault="00B6587A">
      <w:pPr>
        <w:pStyle w:val="a"/>
        <w:rPr>
          <w:rFonts w:hint="cs"/>
          <w:rtl/>
        </w:rPr>
      </w:pPr>
    </w:p>
    <w:p w14:paraId="47B01DBC" w14:textId="77777777" w:rsidR="00000000" w:rsidRDefault="00B6587A">
      <w:pPr>
        <w:pStyle w:val="a"/>
        <w:rPr>
          <w:rFonts w:hint="cs"/>
          <w:rtl/>
        </w:rPr>
      </w:pPr>
      <w:r>
        <w:rPr>
          <w:rFonts w:hint="cs"/>
          <w:rtl/>
        </w:rPr>
        <w:t>וזה לא עזר?</w:t>
      </w:r>
    </w:p>
    <w:p w14:paraId="4A71A072" w14:textId="77777777" w:rsidR="00000000" w:rsidRDefault="00B6587A">
      <w:pPr>
        <w:pStyle w:val="a"/>
        <w:rPr>
          <w:rFonts w:hint="cs"/>
          <w:rtl/>
        </w:rPr>
      </w:pPr>
    </w:p>
    <w:p w14:paraId="04250584" w14:textId="77777777" w:rsidR="00000000" w:rsidRDefault="00B6587A">
      <w:pPr>
        <w:pStyle w:val="SpeakerCon"/>
        <w:rPr>
          <w:rtl/>
        </w:rPr>
      </w:pPr>
      <w:bookmarkStart w:id="429" w:name="FS000000427T09_10_2003_16_45_40C"/>
      <w:bookmarkEnd w:id="429"/>
      <w:r>
        <w:rPr>
          <w:rtl/>
        </w:rPr>
        <w:t>שר התחבורה אביגדור ליברמן:</w:t>
      </w:r>
    </w:p>
    <w:p w14:paraId="1B51531A" w14:textId="77777777" w:rsidR="00000000" w:rsidRDefault="00B6587A">
      <w:pPr>
        <w:pStyle w:val="a"/>
        <w:rPr>
          <w:rtl/>
        </w:rPr>
      </w:pPr>
    </w:p>
    <w:p w14:paraId="19EDBE20" w14:textId="77777777" w:rsidR="00000000" w:rsidRDefault="00B6587A">
      <w:pPr>
        <w:pStyle w:val="a"/>
        <w:rPr>
          <w:rFonts w:hint="cs"/>
          <w:rtl/>
        </w:rPr>
      </w:pPr>
      <w:r>
        <w:rPr>
          <w:rFonts w:hint="cs"/>
          <w:rtl/>
        </w:rPr>
        <w:t xml:space="preserve">האנשים שלי נסעו עשרות פעמים לעשרות מפגשים. ניסינו למצות באמת ולא להגיע לרגע הזה. עשרות ישיבות. </w:t>
      </w:r>
    </w:p>
    <w:p w14:paraId="50A39582" w14:textId="77777777" w:rsidR="00000000" w:rsidRDefault="00B6587A">
      <w:pPr>
        <w:pStyle w:val="a"/>
        <w:rPr>
          <w:rFonts w:hint="cs"/>
          <w:rtl/>
        </w:rPr>
      </w:pPr>
    </w:p>
    <w:p w14:paraId="2EAB8BCC" w14:textId="77777777" w:rsidR="00000000" w:rsidRDefault="00B6587A">
      <w:pPr>
        <w:pStyle w:val="ac"/>
        <w:rPr>
          <w:rtl/>
        </w:rPr>
      </w:pPr>
      <w:r>
        <w:rPr>
          <w:rFonts w:hint="eastAsia"/>
          <w:rtl/>
        </w:rPr>
        <w:t>מוחמד</w:t>
      </w:r>
      <w:r>
        <w:rPr>
          <w:rtl/>
        </w:rPr>
        <w:t xml:space="preserve"> ברכה (חד"ש-תע"ל):</w:t>
      </w:r>
    </w:p>
    <w:p w14:paraId="061ED659" w14:textId="77777777" w:rsidR="00000000" w:rsidRDefault="00B6587A">
      <w:pPr>
        <w:pStyle w:val="a"/>
        <w:rPr>
          <w:rFonts w:hint="cs"/>
          <w:rtl/>
        </w:rPr>
      </w:pPr>
    </w:p>
    <w:p w14:paraId="6811C183" w14:textId="77777777" w:rsidR="00000000" w:rsidRDefault="00B6587A">
      <w:pPr>
        <w:pStyle w:val="a"/>
        <w:rPr>
          <w:rFonts w:hint="cs"/>
          <w:rtl/>
        </w:rPr>
      </w:pPr>
      <w:r>
        <w:rPr>
          <w:rFonts w:hint="cs"/>
          <w:rtl/>
        </w:rPr>
        <w:t>אם זה לא עזר - - -</w:t>
      </w:r>
    </w:p>
    <w:p w14:paraId="0C39ACBD" w14:textId="77777777" w:rsidR="00000000" w:rsidRDefault="00B6587A">
      <w:pPr>
        <w:pStyle w:val="a"/>
        <w:rPr>
          <w:rFonts w:hint="cs"/>
          <w:rtl/>
        </w:rPr>
      </w:pPr>
    </w:p>
    <w:p w14:paraId="1BA48297" w14:textId="77777777" w:rsidR="00000000" w:rsidRDefault="00B6587A">
      <w:pPr>
        <w:pStyle w:val="ac"/>
        <w:rPr>
          <w:rtl/>
        </w:rPr>
      </w:pPr>
      <w:r>
        <w:rPr>
          <w:rFonts w:hint="eastAsia"/>
          <w:rtl/>
        </w:rPr>
        <w:t>קריאות</w:t>
      </w:r>
      <w:r>
        <w:rPr>
          <w:rtl/>
        </w:rPr>
        <w:t>:</w:t>
      </w:r>
    </w:p>
    <w:p w14:paraId="1132899D" w14:textId="77777777" w:rsidR="00000000" w:rsidRDefault="00B6587A">
      <w:pPr>
        <w:pStyle w:val="a"/>
        <w:rPr>
          <w:rFonts w:hint="cs"/>
          <w:rtl/>
        </w:rPr>
      </w:pPr>
    </w:p>
    <w:p w14:paraId="5AD60CB2" w14:textId="77777777" w:rsidR="00000000" w:rsidRDefault="00B6587A">
      <w:pPr>
        <w:pStyle w:val="a"/>
        <w:rPr>
          <w:rFonts w:hint="cs"/>
          <w:rtl/>
        </w:rPr>
      </w:pPr>
      <w:r>
        <w:rPr>
          <w:rFonts w:hint="cs"/>
          <w:rtl/>
        </w:rPr>
        <w:t>- - -</w:t>
      </w:r>
    </w:p>
    <w:p w14:paraId="60B1FF80" w14:textId="77777777" w:rsidR="00000000" w:rsidRDefault="00B6587A">
      <w:pPr>
        <w:pStyle w:val="ad"/>
        <w:rPr>
          <w:rFonts w:hint="cs"/>
          <w:rtl/>
        </w:rPr>
      </w:pPr>
    </w:p>
    <w:p w14:paraId="27A3AE7D" w14:textId="77777777" w:rsidR="00000000" w:rsidRDefault="00B6587A">
      <w:pPr>
        <w:pStyle w:val="ad"/>
        <w:rPr>
          <w:rtl/>
        </w:rPr>
      </w:pPr>
      <w:r>
        <w:rPr>
          <w:rtl/>
        </w:rPr>
        <w:t>היו"ר ראובן ריבלין:</w:t>
      </w:r>
    </w:p>
    <w:p w14:paraId="4D69B4D8" w14:textId="77777777" w:rsidR="00000000" w:rsidRDefault="00B6587A">
      <w:pPr>
        <w:pStyle w:val="a"/>
        <w:rPr>
          <w:rtl/>
        </w:rPr>
      </w:pPr>
    </w:p>
    <w:p w14:paraId="6B4BAE97" w14:textId="77777777" w:rsidR="00000000" w:rsidRDefault="00B6587A">
      <w:pPr>
        <w:pStyle w:val="a"/>
        <w:rPr>
          <w:rFonts w:hint="cs"/>
          <w:rtl/>
        </w:rPr>
      </w:pPr>
      <w:r>
        <w:rPr>
          <w:rFonts w:hint="cs"/>
          <w:rtl/>
        </w:rPr>
        <w:t>ח</w:t>
      </w:r>
      <w:r>
        <w:rPr>
          <w:rFonts w:hint="cs"/>
          <w:rtl/>
        </w:rPr>
        <w:t xml:space="preserve">בר הכנסת ברכה. חבר הכנסת מח'ול. </w:t>
      </w:r>
    </w:p>
    <w:p w14:paraId="5175B4D1" w14:textId="77777777" w:rsidR="00000000" w:rsidRDefault="00B6587A">
      <w:pPr>
        <w:pStyle w:val="a"/>
        <w:rPr>
          <w:rFonts w:hint="cs"/>
          <w:rtl/>
        </w:rPr>
      </w:pPr>
    </w:p>
    <w:p w14:paraId="2BA68760" w14:textId="77777777" w:rsidR="00000000" w:rsidRDefault="00B6587A">
      <w:pPr>
        <w:pStyle w:val="SpeakerCon"/>
        <w:rPr>
          <w:rtl/>
        </w:rPr>
      </w:pPr>
      <w:bookmarkStart w:id="430" w:name="FS000000427T09_10_2003_16_48_08C"/>
      <w:bookmarkEnd w:id="430"/>
      <w:r>
        <w:rPr>
          <w:rtl/>
        </w:rPr>
        <w:t>שר התחבורה אביגדור ליברמן:</w:t>
      </w:r>
    </w:p>
    <w:p w14:paraId="2EA4325C" w14:textId="77777777" w:rsidR="00000000" w:rsidRDefault="00B6587A">
      <w:pPr>
        <w:pStyle w:val="a"/>
        <w:rPr>
          <w:rtl/>
        </w:rPr>
      </w:pPr>
    </w:p>
    <w:p w14:paraId="6C2CCE02" w14:textId="77777777" w:rsidR="00000000" w:rsidRDefault="00B6587A">
      <w:pPr>
        <w:pStyle w:val="a"/>
        <w:rPr>
          <w:rFonts w:hint="cs"/>
          <w:rtl/>
        </w:rPr>
      </w:pPr>
      <w:r>
        <w:rPr>
          <w:rFonts w:hint="cs"/>
          <w:rtl/>
        </w:rPr>
        <w:t>ואני אומר לכם דבר נוסף: לו באמת היו רוצים להגיע להסכמה, היינו מגיעים להסכמה, כמו שהגיעו אתי להסכמה לפני כמה חודשים בנושא הרכבת ובנושא "אל על".</w:t>
      </w:r>
    </w:p>
    <w:p w14:paraId="0DE813B9" w14:textId="77777777" w:rsidR="00000000" w:rsidRDefault="00B6587A">
      <w:pPr>
        <w:pStyle w:val="a"/>
        <w:rPr>
          <w:rFonts w:hint="cs"/>
          <w:rtl/>
        </w:rPr>
      </w:pPr>
    </w:p>
    <w:p w14:paraId="1B495063" w14:textId="77777777" w:rsidR="00000000" w:rsidRDefault="00B6587A">
      <w:pPr>
        <w:pStyle w:val="ac"/>
        <w:rPr>
          <w:rtl/>
        </w:rPr>
      </w:pPr>
      <w:r>
        <w:rPr>
          <w:rFonts w:hint="eastAsia"/>
          <w:rtl/>
        </w:rPr>
        <w:t>אחמד</w:t>
      </w:r>
      <w:r>
        <w:rPr>
          <w:rtl/>
        </w:rPr>
        <w:t xml:space="preserve"> טיבי (חד"ש-תע"ל):</w:t>
      </w:r>
    </w:p>
    <w:p w14:paraId="669DB7EF" w14:textId="77777777" w:rsidR="00000000" w:rsidRDefault="00B6587A">
      <w:pPr>
        <w:pStyle w:val="a"/>
        <w:rPr>
          <w:rFonts w:hint="cs"/>
          <w:rtl/>
        </w:rPr>
      </w:pPr>
    </w:p>
    <w:p w14:paraId="4BA64116" w14:textId="77777777" w:rsidR="00000000" w:rsidRDefault="00B6587A">
      <w:pPr>
        <w:pStyle w:val="a"/>
        <w:rPr>
          <w:rFonts w:hint="cs"/>
          <w:rtl/>
        </w:rPr>
      </w:pPr>
      <w:r>
        <w:rPr>
          <w:rFonts w:hint="cs"/>
          <w:rtl/>
        </w:rPr>
        <w:t>- - -</w:t>
      </w:r>
    </w:p>
    <w:p w14:paraId="441BCD19" w14:textId="77777777" w:rsidR="00000000" w:rsidRDefault="00B6587A">
      <w:pPr>
        <w:pStyle w:val="a"/>
        <w:rPr>
          <w:rFonts w:hint="cs"/>
          <w:rtl/>
        </w:rPr>
      </w:pPr>
    </w:p>
    <w:p w14:paraId="79980554" w14:textId="77777777" w:rsidR="00000000" w:rsidRDefault="00B6587A">
      <w:pPr>
        <w:pStyle w:val="SpeakerCon"/>
        <w:rPr>
          <w:rtl/>
        </w:rPr>
      </w:pPr>
      <w:bookmarkStart w:id="431" w:name="FS000000427T09_10_2003_16_48_57C"/>
      <w:bookmarkEnd w:id="431"/>
      <w:r>
        <w:rPr>
          <w:rtl/>
        </w:rPr>
        <w:t xml:space="preserve">שר התחבורה אביגדור </w:t>
      </w:r>
      <w:r>
        <w:rPr>
          <w:rtl/>
        </w:rPr>
        <w:t>ליברמן:</w:t>
      </w:r>
    </w:p>
    <w:p w14:paraId="58117222" w14:textId="77777777" w:rsidR="00000000" w:rsidRDefault="00B6587A">
      <w:pPr>
        <w:pStyle w:val="a"/>
        <w:rPr>
          <w:rtl/>
        </w:rPr>
      </w:pPr>
    </w:p>
    <w:p w14:paraId="30545DB1" w14:textId="77777777" w:rsidR="00000000" w:rsidRDefault="00B6587A">
      <w:pPr>
        <w:pStyle w:val="a"/>
        <w:rPr>
          <w:rFonts w:hint="cs"/>
          <w:rtl/>
        </w:rPr>
      </w:pPr>
      <w:r>
        <w:rPr>
          <w:rFonts w:hint="cs"/>
          <w:rtl/>
        </w:rPr>
        <w:t>ותשאלו היום את העובדים אם הם מרוצים או לא מרוצים מאותו שינוי מבני שעשינו ברכבת.</w:t>
      </w:r>
    </w:p>
    <w:p w14:paraId="2F9B12E3" w14:textId="77777777" w:rsidR="00000000" w:rsidRDefault="00B6587A">
      <w:pPr>
        <w:pStyle w:val="a"/>
        <w:rPr>
          <w:rFonts w:hint="cs"/>
          <w:rtl/>
        </w:rPr>
      </w:pPr>
    </w:p>
    <w:p w14:paraId="6B306228" w14:textId="77777777" w:rsidR="00000000" w:rsidRDefault="00B6587A">
      <w:pPr>
        <w:pStyle w:val="ac"/>
        <w:rPr>
          <w:rtl/>
        </w:rPr>
      </w:pPr>
      <w:r>
        <w:rPr>
          <w:rFonts w:hint="eastAsia"/>
          <w:rtl/>
        </w:rPr>
        <w:t>קריאות</w:t>
      </w:r>
      <w:r>
        <w:rPr>
          <w:rtl/>
        </w:rPr>
        <w:t>:</w:t>
      </w:r>
    </w:p>
    <w:p w14:paraId="3A32949D" w14:textId="77777777" w:rsidR="00000000" w:rsidRDefault="00B6587A">
      <w:pPr>
        <w:pStyle w:val="a"/>
        <w:rPr>
          <w:rFonts w:hint="cs"/>
          <w:rtl/>
        </w:rPr>
      </w:pPr>
    </w:p>
    <w:p w14:paraId="417C1D15" w14:textId="77777777" w:rsidR="00000000" w:rsidRDefault="00B6587A">
      <w:pPr>
        <w:pStyle w:val="a"/>
        <w:rPr>
          <w:rFonts w:hint="cs"/>
          <w:rtl/>
        </w:rPr>
      </w:pPr>
      <w:r>
        <w:rPr>
          <w:rFonts w:hint="cs"/>
          <w:rtl/>
        </w:rPr>
        <w:t>- - -</w:t>
      </w:r>
    </w:p>
    <w:p w14:paraId="5174847F" w14:textId="77777777" w:rsidR="00000000" w:rsidRDefault="00B6587A">
      <w:pPr>
        <w:pStyle w:val="a"/>
        <w:rPr>
          <w:rFonts w:hint="cs"/>
          <w:rtl/>
        </w:rPr>
      </w:pPr>
    </w:p>
    <w:p w14:paraId="7E0BDC1E" w14:textId="77777777" w:rsidR="00000000" w:rsidRDefault="00B6587A">
      <w:pPr>
        <w:pStyle w:val="SpeakerCon"/>
        <w:rPr>
          <w:rtl/>
        </w:rPr>
      </w:pPr>
      <w:bookmarkStart w:id="432" w:name="FS000000427T09_10_2003_16_50_06C"/>
      <w:bookmarkEnd w:id="432"/>
      <w:r>
        <w:rPr>
          <w:rtl/>
        </w:rPr>
        <w:t>שר התחבורה אביגדור ליברמן:</w:t>
      </w:r>
    </w:p>
    <w:p w14:paraId="28085EE4" w14:textId="77777777" w:rsidR="00000000" w:rsidRDefault="00B6587A">
      <w:pPr>
        <w:pStyle w:val="a"/>
        <w:rPr>
          <w:rtl/>
        </w:rPr>
      </w:pPr>
    </w:p>
    <w:p w14:paraId="642D0B32" w14:textId="77777777" w:rsidR="00000000" w:rsidRDefault="00B6587A">
      <w:pPr>
        <w:pStyle w:val="a"/>
        <w:rPr>
          <w:rFonts w:hint="cs"/>
          <w:rtl/>
        </w:rPr>
      </w:pPr>
      <w:r>
        <w:rPr>
          <w:rFonts w:hint="cs"/>
          <w:rtl/>
        </w:rPr>
        <w:t xml:space="preserve">לכן, מדובר פה במהלך שהוא מהלך כוחני מצד העובדים. העובדים רגילים שהם יודעים להכניע ממשלה אחרי ממשלה. לא הממשלה הזאת. </w:t>
      </w:r>
    </w:p>
    <w:p w14:paraId="2F136A1C" w14:textId="77777777" w:rsidR="00000000" w:rsidRDefault="00B6587A">
      <w:pPr>
        <w:pStyle w:val="a"/>
        <w:rPr>
          <w:rFonts w:hint="cs"/>
          <w:rtl/>
        </w:rPr>
      </w:pPr>
    </w:p>
    <w:p w14:paraId="16DA920F" w14:textId="77777777" w:rsidR="00000000" w:rsidRDefault="00B6587A">
      <w:pPr>
        <w:pStyle w:val="a"/>
        <w:rPr>
          <w:rFonts w:hint="cs"/>
          <w:rtl/>
        </w:rPr>
      </w:pPr>
      <w:r>
        <w:rPr>
          <w:rFonts w:hint="cs"/>
          <w:rtl/>
        </w:rPr>
        <w:t>הדבר</w:t>
      </w:r>
      <w:r>
        <w:rPr>
          <w:rFonts w:hint="cs"/>
          <w:rtl/>
        </w:rPr>
        <w:t xml:space="preserve"> השני, וגם פה חשוב לציין - - -</w:t>
      </w:r>
    </w:p>
    <w:p w14:paraId="5A2213C7" w14:textId="77777777" w:rsidR="00000000" w:rsidRDefault="00B6587A">
      <w:pPr>
        <w:pStyle w:val="a"/>
        <w:rPr>
          <w:rFonts w:hint="cs"/>
          <w:rtl/>
        </w:rPr>
      </w:pPr>
    </w:p>
    <w:p w14:paraId="685D9A53" w14:textId="77777777" w:rsidR="00000000" w:rsidRDefault="00B6587A">
      <w:pPr>
        <w:pStyle w:val="ac"/>
        <w:rPr>
          <w:rtl/>
        </w:rPr>
      </w:pPr>
      <w:r>
        <w:rPr>
          <w:rFonts w:hint="eastAsia"/>
          <w:rtl/>
        </w:rPr>
        <w:t>דוד</w:t>
      </w:r>
      <w:r>
        <w:rPr>
          <w:rtl/>
        </w:rPr>
        <w:t xml:space="preserve"> אזולאי (ש"ס):</w:t>
      </w:r>
    </w:p>
    <w:p w14:paraId="69F6449B" w14:textId="77777777" w:rsidR="00000000" w:rsidRDefault="00B6587A">
      <w:pPr>
        <w:pStyle w:val="a"/>
        <w:rPr>
          <w:rFonts w:hint="cs"/>
          <w:rtl/>
        </w:rPr>
      </w:pPr>
    </w:p>
    <w:p w14:paraId="27B2E213" w14:textId="77777777" w:rsidR="00000000" w:rsidRDefault="00B6587A">
      <w:pPr>
        <w:pStyle w:val="a"/>
        <w:rPr>
          <w:rFonts w:hint="cs"/>
          <w:rtl/>
        </w:rPr>
      </w:pPr>
      <w:r>
        <w:rPr>
          <w:rFonts w:hint="cs"/>
          <w:rtl/>
        </w:rPr>
        <w:t>אתם מפקירים את הציבור - - -</w:t>
      </w:r>
    </w:p>
    <w:p w14:paraId="1497BEBC" w14:textId="77777777" w:rsidR="00000000" w:rsidRDefault="00B6587A">
      <w:pPr>
        <w:pStyle w:val="a"/>
        <w:rPr>
          <w:rFonts w:hint="cs"/>
          <w:rtl/>
        </w:rPr>
      </w:pPr>
    </w:p>
    <w:p w14:paraId="1C7CDEE2" w14:textId="77777777" w:rsidR="00000000" w:rsidRDefault="00B6587A">
      <w:pPr>
        <w:pStyle w:val="ac"/>
        <w:rPr>
          <w:rtl/>
        </w:rPr>
      </w:pPr>
      <w:r>
        <w:rPr>
          <w:rFonts w:hint="eastAsia"/>
          <w:rtl/>
        </w:rPr>
        <w:t>זהבה</w:t>
      </w:r>
      <w:r>
        <w:rPr>
          <w:rtl/>
        </w:rPr>
        <w:t xml:space="preserve"> גלאון (מרצ):</w:t>
      </w:r>
    </w:p>
    <w:p w14:paraId="7D7F3A7F" w14:textId="77777777" w:rsidR="00000000" w:rsidRDefault="00B6587A">
      <w:pPr>
        <w:pStyle w:val="a"/>
        <w:rPr>
          <w:rFonts w:hint="cs"/>
          <w:rtl/>
        </w:rPr>
      </w:pPr>
    </w:p>
    <w:p w14:paraId="14F41566" w14:textId="77777777" w:rsidR="00000000" w:rsidRDefault="00B6587A">
      <w:pPr>
        <w:pStyle w:val="a"/>
        <w:rPr>
          <w:rFonts w:hint="cs"/>
          <w:rtl/>
        </w:rPr>
      </w:pPr>
      <w:r>
        <w:rPr>
          <w:rFonts w:hint="cs"/>
          <w:rtl/>
        </w:rPr>
        <w:t>- - -</w:t>
      </w:r>
    </w:p>
    <w:p w14:paraId="72E595E3" w14:textId="77777777" w:rsidR="00000000" w:rsidRDefault="00B6587A">
      <w:pPr>
        <w:pStyle w:val="a"/>
        <w:rPr>
          <w:rFonts w:hint="cs"/>
          <w:rtl/>
        </w:rPr>
      </w:pPr>
    </w:p>
    <w:p w14:paraId="6CB40944" w14:textId="77777777" w:rsidR="00000000" w:rsidRDefault="00B6587A">
      <w:pPr>
        <w:pStyle w:val="ad"/>
        <w:rPr>
          <w:rtl/>
        </w:rPr>
      </w:pPr>
      <w:r>
        <w:rPr>
          <w:rtl/>
        </w:rPr>
        <w:t>היו"ר ראובן ריבלין:</w:t>
      </w:r>
    </w:p>
    <w:p w14:paraId="51D473CF" w14:textId="77777777" w:rsidR="00000000" w:rsidRDefault="00B6587A">
      <w:pPr>
        <w:pStyle w:val="a"/>
        <w:rPr>
          <w:rtl/>
        </w:rPr>
      </w:pPr>
    </w:p>
    <w:p w14:paraId="5E6B9AA6" w14:textId="77777777" w:rsidR="00000000" w:rsidRDefault="00B6587A">
      <w:pPr>
        <w:pStyle w:val="a"/>
        <w:rPr>
          <w:rFonts w:hint="cs"/>
          <w:rtl/>
        </w:rPr>
      </w:pPr>
      <w:r>
        <w:rPr>
          <w:rFonts w:hint="cs"/>
          <w:rtl/>
        </w:rPr>
        <w:t>חברת הכנסת גלאון, גברתי, גם היא מילאה את מכסת קריאות הביניים היום. הנה, חבר הכנסת רן כהן, היום היית שקט, אתה יכול לקרוא.</w:t>
      </w:r>
    </w:p>
    <w:p w14:paraId="6118B2F6" w14:textId="77777777" w:rsidR="00000000" w:rsidRDefault="00B6587A">
      <w:pPr>
        <w:pStyle w:val="a"/>
        <w:rPr>
          <w:rFonts w:hint="cs"/>
          <w:rtl/>
        </w:rPr>
      </w:pPr>
    </w:p>
    <w:p w14:paraId="0B966D59" w14:textId="77777777" w:rsidR="00000000" w:rsidRDefault="00B6587A">
      <w:pPr>
        <w:pStyle w:val="SpeakerCon"/>
        <w:rPr>
          <w:rtl/>
        </w:rPr>
      </w:pPr>
      <w:bookmarkStart w:id="433" w:name="FS000000427T09_10_2003_16_53_55C"/>
      <w:bookmarkEnd w:id="433"/>
      <w:r>
        <w:rPr>
          <w:rtl/>
        </w:rPr>
        <w:t>שר התחב</w:t>
      </w:r>
      <w:r>
        <w:rPr>
          <w:rtl/>
        </w:rPr>
        <w:t>ורה אביגדור ליברמן:</w:t>
      </w:r>
    </w:p>
    <w:p w14:paraId="24EDAAFA" w14:textId="77777777" w:rsidR="00000000" w:rsidRDefault="00B6587A">
      <w:pPr>
        <w:pStyle w:val="a"/>
        <w:rPr>
          <w:rtl/>
        </w:rPr>
      </w:pPr>
    </w:p>
    <w:p w14:paraId="4CC502C6" w14:textId="77777777" w:rsidR="00000000" w:rsidRDefault="00B6587A">
      <w:pPr>
        <w:pStyle w:val="a"/>
        <w:rPr>
          <w:rFonts w:hint="cs"/>
          <w:rtl/>
        </w:rPr>
      </w:pPr>
      <w:r>
        <w:rPr>
          <w:rFonts w:hint="cs"/>
          <w:rtl/>
        </w:rPr>
        <w:t xml:space="preserve">אמר חבר הכנסת פינס: מה כבר מצאתם להביא? בזה תצילו את כלכלת ישראל? אתם לא יודעים להבדיל בין טפל לעיקר? הנמלים הם לב לבה של כלכלת ישראל. 80% מהיצוא והיבוא עוברים את נמלי הים. לצערי, אנחנו לא יכולים להיעזר בשכנים שלנו לייצא ביבשה; באוויר </w:t>
      </w:r>
      <w:r>
        <w:rPr>
          <w:rFonts w:hint="cs"/>
          <w:rtl/>
        </w:rPr>
        <w:t>אנחנו מטיסים מעט מאוד מטענים. מעל 80% של היבוא והיצוא תלויים ברשות הנמלים. לכן, המונופול האימתני הזה, שמחזיק כוח כה רב, לא יכול לנצל את זה לרעה. אי-אפשר לנצל את זה לרעה.</w:t>
      </w:r>
    </w:p>
    <w:p w14:paraId="3D084A7C" w14:textId="77777777" w:rsidR="00000000" w:rsidRDefault="00B6587A">
      <w:pPr>
        <w:pStyle w:val="a"/>
        <w:rPr>
          <w:rFonts w:hint="cs"/>
          <w:rtl/>
        </w:rPr>
      </w:pPr>
    </w:p>
    <w:p w14:paraId="021E47C0" w14:textId="77777777" w:rsidR="00000000" w:rsidRDefault="00B6587A">
      <w:pPr>
        <w:pStyle w:val="ac"/>
        <w:rPr>
          <w:rtl/>
        </w:rPr>
      </w:pPr>
      <w:r>
        <w:rPr>
          <w:rFonts w:hint="eastAsia"/>
          <w:rtl/>
        </w:rPr>
        <w:t>עסאם</w:t>
      </w:r>
      <w:r>
        <w:rPr>
          <w:rtl/>
        </w:rPr>
        <w:t xml:space="preserve"> מח'ול (חד"ש-תע"ל):</w:t>
      </w:r>
    </w:p>
    <w:p w14:paraId="5EB335EA" w14:textId="77777777" w:rsidR="00000000" w:rsidRDefault="00B6587A">
      <w:pPr>
        <w:pStyle w:val="a"/>
        <w:rPr>
          <w:rFonts w:hint="cs"/>
          <w:rtl/>
        </w:rPr>
      </w:pPr>
    </w:p>
    <w:p w14:paraId="1C282F73" w14:textId="77777777" w:rsidR="00000000" w:rsidRDefault="00B6587A">
      <w:pPr>
        <w:pStyle w:val="a"/>
        <w:rPr>
          <w:rFonts w:hint="cs"/>
          <w:rtl/>
        </w:rPr>
      </w:pPr>
      <w:r>
        <w:rPr>
          <w:rFonts w:hint="cs"/>
          <w:rtl/>
        </w:rPr>
        <w:t>- - -</w:t>
      </w:r>
    </w:p>
    <w:p w14:paraId="4CB1064C" w14:textId="77777777" w:rsidR="00000000" w:rsidRDefault="00B6587A">
      <w:pPr>
        <w:pStyle w:val="a"/>
        <w:rPr>
          <w:rFonts w:hint="cs"/>
          <w:rtl/>
        </w:rPr>
      </w:pPr>
    </w:p>
    <w:p w14:paraId="3E4B824D" w14:textId="77777777" w:rsidR="00000000" w:rsidRDefault="00B6587A">
      <w:pPr>
        <w:pStyle w:val="ac"/>
        <w:rPr>
          <w:rtl/>
        </w:rPr>
      </w:pPr>
      <w:r>
        <w:rPr>
          <w:rFonts w:hint="eastAsia"/>
          <w:rtl/>
        </w:rPr>
        <w:t>רן</w:t>
      </w:r>
      <w:r>
        <w:rPr>
          <w:rtl/>
        </w:rPr>
        <w:t xml:space="preserve"> כהן (מרצ):</w:t>
      </w:r>
    </w:p>
    <w:p w14:paraId="71D2A501" w14:textId="77777777" w:rsidR="00000000" w:rsidRDefault="00B6587A">
      <w:pPr>
        <w:pStyle w:val="a"/>
        <w:rPr>
          <w:rFonts w:hint="cs"/>
          <w:rtl/>
        </w:rPr>
      </w:pPr>
    </w:p>
    <w:p w14:paraId="3910F9D2" w14:textId="77777777" w:rsidR="00000000" w:rsidRDefault="00B6587A">
      <w:pPr>
        <w:pStyle w:val="a"/>
        <w:rPr>
          <w:rFonts w:hint="cs"/>
          <w:rtl/>
        </w:rPr>
      </w:pPr>
      <w:r>
        <w:rPr>
          <w:rFonts w:hint="cs"/>
          <w:rtl/>
        </w:rPr>
        <w:t>- - -</w:t>
      </w:r>
    </w:p>
    <w:p w14:paraId="5B4CBAD7" w14:textId="77777777" w:rsidR="00000000" w:rsidRDefault="00B6587A">
      <w:pPr>
        <w:pStyle w:val="a"/>
        <w:rPr>
          <w:rFonts w:hint="cs"/>
          <w:rtl/>
        </w:rPr>
      </w:pPr>
    </w:p>
    <w:p w14:paraId="29A8A3DF" w14:textId="77777777" w:rsidR="00000000" w:rsidRDefault="00B6587A">
      <w:pPr>
        <w:pStyle w:val="SpeakerCon"/>
        <w:rPr>
          <w:rtl/>
        </w:rPr>
      </w:pPr>
      <w:bookmarkStart w:id="434" w:name="FS000000427T09_10_2003_16_57_02C"/>
      <w:bookmarkEnd w:id="434"/>
      <w:r>
        <w:rPr>
          <w:rtl/>
        </w:rPr>
        <w:t>שר התחבורה אביגדור ליברמן:</w:t>
      </w:r>
    </w:p>
    <w:p w14:paraId="45A36CB7" w14:textId="77777777" w:rsidR="00000000" w:rsidRDefault="00B6587A">
      <w:pPr>
        <w:pStyle w:val="a"/>
        <w:rPr>
          <w:rtl/>
        </w:rPr>
      </w:pPr>
    </w:p>
    <w:p w14:paraId="298E85FE" w14:textId="77777777" w:rsidR="00000000" w:rsidRDefault="00B6587A">
      <w:pPr>
        <w:pStyle w:val="a"/>
        <w:rPr>
          <w:rFonts w:hint="cs"/>
          <w:rtl/>
        </w:rPr>
      </w:pPr>
      <w:r>
        <w:rPr>
          <w:rFonts w:hint="cs"/>
          <w:rtl/>
        </w:rPr>
        <w:t>והמ</w:t>
      </w:r>
      <w:r>
        <w:rPr>
          <w:rFonts w:hint="cs"/>
          <w:rtl/>
        </w:rPr>
        <w:t xml:space="preserve">שאלה האחרונה - אנחנו כל הזמן נכונים. אמרנו, בלי תנאים מוקדמים -  לא כמו שחיים אמר, לא 2001, 2003 </w:t>
      </w:r>
      <w:r>
        <w:rPr>
          <w:rtl/>
        </w:rPr>
        <w:t>–</w:t>
      </w:r>
      <w:r>
        <w:rPr>
          <w:rFonts w:hint="cs"/>
          <w:rtl/>
        </w:rPr>
        <w:t xml:space="preserve"> בלי שום מלים אנחנו מוכנים לשבת ולדבר. </w:t>
      </w:r>
    </w:p>
    <w:p w14:paraId="5BB72F1F" w14:textId="77777777" w:rsidR="00000000" w:rsidRDefault="00B6587A">
      <w:pPr>
        <w:pStyle w:val="a"/>
        <w:rPr>
          <w:rFonts w:hint="cs"/>
          <w:rtl/>
        </w:rPr>
      </w:pPr>
    </w:p>
    <w:p w14:paraId="1D97ADE7" w14:textId="77777777" w:rsidR="00000000" w:rsidRDefault="00B6587A">
      <w:pPr>
        <w:pStyle w:val="ac"/>
        <w:rPr>
          <w:rtl/>
        </w:rPr>
      </w:pPr>
      <w:r>
        <w:rPr>
          <w:rFonts w:hint="eastAsia"/>
          <w:rtl/>
        </w:rPr>
        <w:t>קריאות</w:t>
      </w:r>
      <w:r>
        <w:rPr>
          <w:rtl/>
        </w:rPr>
        <w:t>:</w:t>
      </w:r>
    </w:p>
    <w:p w14:paraId="5EF73123" w14:textId="77777777" w:rsidR="00000000" w:rsidRDefault="00B6587A">
      <w:pPr>
        <w:pStyle w:val="a"/>
        <w:rPr>
          <w:rFonts w:hint="cs"/>
          <w:rtl/>
        </w:rPr>
      </w:pPr>
    </w:p>
    <w:p w14:paraId="4C24EAB9" w14:textId="77777777" w:rsidR="00000000" w:rsidRDefault="00B6587A">
      <w:pPr>
        <w:pStyle w:val="a"/>
        <w:rPr>
          <w:rFonts w:hint="cs"/>
          <w:rtl/>
        </w:rPr>
      </w:pPr>
      <w:r>
        <w:rPr>
          <w:rFonts w:hint="cs"/>
          <w:rtl/>
        </w:rPr>
        <w:t>- - -</w:t>
      </w:r>
    </w:p>
    <w:p w14:paraId="3F4DA156" w14:textId="77777777" w:rsidR="00000000" w:rsidRDefault="00B6587A">
      <w:pPr>
        <w:pStyle w:val="a"/>
        <w:rPr>
          <w:rFonts w:hint="cs"/>
          <w:rtl/>
        </w:rPr>
      </w:pPr>
    </w:p>
    <w:p w14:paraId="203329D3" w14:textId="77777777" w:rsidR="00000000" w:rsidRDefault="00B6587A">
      <w:pPr>
        <w:pStyle w:val="SpeakerCon"/>
        <w:rPr>
          <w:rtl/>
        </w:rPr>
      </w:pPr>
      <w:bookmarkStart w:id="435" w:name="FS000000427T09_10_2003_16_59_18C"/>
      <w:bookmarkEnd w:id="435"/>
      <w:r>
        <w:rPr>
          <w:rtl/>
        </w:rPr>
        <w:t>שר התחבורה אביגדור ליברמן:</w:t>
      </w:r>
    </w:p>
    <w:p w14:paraId="65D8455D" w14:textId="77777777" w:rsidR="00000000" w:rsidRDefault="00B6587A">
      <w:pPr>
        <w:pStyle w:val="a"/>
        <w:rPr>
          <w:rtl/>
        </w:rPr>
      </w:pPr>
    </w:p>
    <w:p w14:paraId="34E9E617" w14:textId="77777777" w:rsidR="00000000" w:rsidRDefault="00B6587A">
      <w:pPr>
        <w:pStyle w:val="a"/>
        <w:rPr>
          <w:rFonts w:hint="cs"/>
          <w:rtl/>
        </w:rPr>
      </w:pPr>
      <w:r>
        <w:rPr>
          <w:rFonts w:hint="cs"/>
          <w:rtl/>
        </w:rPr>
        <w:t>דבר אחרון - וגם פה מטעים את הציבור: לא היה שום הסכם. היתה החלטת ממשלה, שד</w:t>
      </w:r>
      <w:r>
        <w:rPr>
          <w:rFonts w:hint="cs"/>
          <w:rtl/>
        </w:rPr>
        <w:t>יברה על פרק זמן מוגדר.</w:t>
      </w:r>
    </w:p>
    <w:p w14:paraId="0C2CCA03" w14:textId="77777777" w:rsidR="00000000" w:rsidRDefault="00B6587A">
      <w:pPr>
        <w:pStyle w:val="a"/>
        <w:rPr>
          <w:rFonts w:hint="cs"/>
          <w:rtl/>
        </w:rPr>
      </w:pPr>
    </w:p>
    <w:p w14:paraId="2D4E9DC6" w14:textId="77777777" w:rsidR="00000000" w:rsidRDefault="00B6587A">
      <w:pPr>
        <w:pStyle w:val="ac"/>
        <w:rPr>
          <w:rtl/>
        </w:rPr>
      </w:pPr>
      <w:r>
        <w:rPr>
          <w:rFonts w:hint="eastAsia"/>
          <w:rtl/>
        </w:rPr>
        <w:t>מוחמד</w:t>
      </w:r>
      <w:r>
        <w:rPr>
          <w:rtl/>
        </w:rPr>
        <w:t xml:space="preserve"> ברכה (חד"ש-תע"ל):</w:t>
      </w:r>
    </w:p>
    <w:p w14:paraId="3C076FC0" w14:textId="77777777" w:rsidR="00000000" w:rsidRDefault="00B6587A">
      <w:pPr>
        <w:pStyle w:val="a"/>
        <w:rPr>
          <w:rFonts w:hint="cs"/>
          <w:rtl/>
        </w:rPr>
      </w:pPr>
    </w:p>
    <w:p w14:paraId="0456E2C8" w14:textId="77777777" w:rsidR="00000000" w:rsidRDefault="00B6587A">
      <w:pPr>
        <w:pStyle w:val="a"/>
        <w:rPr>
          <w:rFonts w:hint="cs"/>
          <w:rtl/>
        </w:rPr>
      </w:pPr>
      <w:r>
        <w:rPr>
          <w:rFonts w:hint="cs"/>
          <w:rtl/>
        </w:rPr>
        <w:t>- - -</w:t>
      </w:r>
    </w:p>
    <w:p w14:paraId="1446D7D1" w14:textId="77777777" w:rsidR="00000000" w:rsidRDefault="00B6587A">
      <w:pPr>
        <w:pStyle w:val="a"/>
        <w:rPr>
          <w:rFonts w:hint="cs"/>
          <w:rtl/>
        </w:rPr>
      </w:pPr>
    </w:p>
    <w:p w14:paraId="7CD23980" w14:textId="77777777" w:rsidR="00000000" w:rsidRDefault="00B6587A">
      <w:pPr>
        <w:pStyle w:val="SpeakerCon"/>
        <w:rPr>
          <w:rtl/>
        </w:rPr>
      </w:pPr>
      <w:bookmarkStart w:id="436" w:name="FS000000427T09_10_2003_16_59_50C"/>
      <w:bookmarkEnd w:id="436"/>
      <w:r>
        <w:rPr>
          <w:rFonts w:hint="cs"/>
          <w:rtl/>
        </w:rPr>
        <w:t>שר</w:t>
      </w:r>
      <w:r>
        <w:rPr>
          <w:rtl/>
        </w:rPr>
        <w:t xml:space="preserve"> התחבורה אביגדור ליברמן:</w:t>
      </w:r>
    </w:p>
    <w:p w14:paraId="27F4D5C4" w14:textId="77777777" w:rsidR="00000000" w:rsidRDefault="00B6587A">
      <w:pPr>
        <w:pStyle w:val="a"/>
        <w:rPr>
          <w:rtl/>
        </w:rPr>
      </w:pPr>
    </w:p>
    <w:p w14:paraId="76B99A30" w14:textId="77777777" w:rsidR="00000000" w:rsidRDefault="00B6587A">
      <w:pPr>
        <w:pStyle w:val="a"/>
        <w:rPr>
          <w:rFonts w:hint="cs"/>
          <w:rtl/>
        </w:rPr>
      </w:pPr>
      <w:r>
        <w:rPr>
          <w:rFonts w:hint="cs"/>
          <w:rtl/>
        </w:rPr>
        <w:t xml:space="preserve">ומבחינת פרק זמן מוגדר </w:t>
      </w:r>
      <w:r>
        <w:rPr>
          <w:rtl/>
        </w:rPr>
        <w:t>–</w:t>
      </w:r>
      <w:r>
        <w:rPr>
          <w:rFonts w:hint="cs"/>
          <w:rtl/>
        </w:rPr>
        <w:t xml:space="preserve"> ואז לקחו כמודל את רפא"ל </w:t>
      </w:r>
      <w:r>
        <w:rPr>
          <w:rtl/>
        </w:rPr>
        <w:t>–</w:t>
      </w:r>
      <w:r>
        <w:rPr>
          <w:rFonts w:hint="cs"/>
          <w:rtl/>
        </w:rPr>
        <w:t xml:space="preserve"> דיברו על חצי שנה מקסימום. מאז עברו יותר משנתיים, וההחלטה לא בוצעה. ולכן, אי-אפשר לבוא היום בטענות. </w:t>
      </w:r>
    </w:p>
    <w:p w14:paraId="495D2969" w14:textId="77777777" w:rsidR="00000000" w:rsidRDefault="00B6587A">
      <w:pPr>
        <w:pStyle w:val="a"/>
        <w:rPr>
          <w:rFonts w:hint="cs"/>
          <w:rtl/>
        </w:rPr>
      </w:pPr>
    </w:p>
    <w:p w14:paraId="160A724B" w14:textId="77777777" w:rsidR="00000000" w:rsidRDefault="00B6587A">
      <w:pPr>
        <w:pStyle w:val="ac"/>
        <w:rPr>
          <w:rtl/>
        </w:rPr>
      </w:pPr>
      <w:r>
        <w:rPr>
          <w:rFonts w:hint="eastAsia"/>
          <w:rtl/>
        </w:rPr>
        <w:t>קריאה</w:t>
      </w:r>
      <w:r>
        <w:rPr>
          <w:rtl/>
        </w:rPr>
        <w:t>:</w:t>
      </w:r>
    </w:p>
    <w:p w14:paraId="29CF7639" w14:textId="77777777" w:rsidR="00000000" w:rsidRDefault="00B6587A">
      <w:pPr>
        <w:pStyle w:val="a"/>
        <w:rPr>
          <w:rFonts w:hint="cs"/>
          <w:rtl/>
        </w:rPr>
      </w:pPr>
    </w:p>
    <w:p w14:paraId="16F72D6B" w14:textId="77777777" w:rsidR="00000000" w:rsidRDefault="00B6587A">
      <w:pPr>
        <w:pStyle w:val="a"/>
        <w:rPr>
          <w:rFonts w:hint="cs"/>
          <w:rtl/>
        </w:rPr>
      </w:pPr>
      <w:r>
        <w:rPr>
          <w:rFonts w:hint="cs"/>
          <w:rtl/>
        </w:rPr>
        <w:t>למה לא בוצעה?</w:t>
      </w:r>
      <w:r>
        <w:rPr>
          <w:rFonts w:hint="cs"/>
          <w:rtl/>
        </w:rPr>
        <w:t xml:space="preserve"> </w:t>
      </w:r>
    </w:p>
    <w:p w14:paraId="23962B01" w14:textId="77777777" w:rsidR="00000000" w:rsidRDefault="00B6587A">
      <w:pPr>
        <w:pStyle w:val="a"/>
        <w:rPr>
          <w:rFonts w:hint="cs"/>
          <w:rtl/>
        </w:rPr>
      </w:pPr>
    </w:p>
    <w:p w14:paraId="52FC83A1" w14:textId="77777777" w:rsidR="00000000" w:rsidRDefault="00B6587A">
      <w:pPr>
        <w:pStyle w:val="SpeakerCon"/>
        <w:rPr>
          <w:rtl/>
        </w:rPr>
      </w:pPr>
      <w:bookmarkStart w:id="437" w:name="FS000000427T09_10_2003_17_03_37C"/>
      <w:bookmarkEnd w:id="437"/>
      <w:r>
        <w:rPr>
          <w:rtl/>
        </w:rPr>
        <w:t>שר התחבורה אביגדור ליברמן:</w:t>
      </w:r>
    </w:p>
    <w:p w14:paraId="3C528F28" w14:textId="77777777" w:rsidR="00000000" w:rsidRDefault="00B6587A">
      <w:pPr>
        <w:pStyle w:val="a"/>
        <w:rPr>
          <w:rtl/>
        </w:rPr>
      </w:pPr>
    </w:p>
    <w:p w14:paraId="464AB8F0" w14:textId="77777777" w:rsidR="00000000" w:rsidRDefault="00B6587A">
      <w:pPr>
        <w:pStyle w:val="a"/>
        <w:ind w:firstLine="0"/>
        <w:rPr>
          <w:rFonts w:hint="cs"/>
          <w:rtl/>
        </w:rPr>
      </w:pPr>
      <w:r>
        <w:rPr>
          <w:rFonts w:hint="cs"/>
          <w:rtl/>
        </w:rPr>
        <w:tab/>
        <w:t>בשאלה זו תפנה לעובדים. תפנה לוועדי העובדים.</w:t>
      </w:r>
    </w:p>
    <w:p w14:paraId="3BA5AD00" w14:textId="77777777" w:rsidR="00000000" w:rsidRDefault="00B6587A">
      <w:pPr>
        <w:pStyle w:val="a"/>
        <w:ind w:firstLine="0"/>
        <w:rPr>
          <w:rFonts w:hint="cs"/>
          <w:rtl/>
        </w:rPr>
      </w:pPr>
    </w:p>
    <w:p w14:paraId="5DEA9C5C" w14:textId="77777777" w:rsidR="00000000" w:rsidRDefault="00B6587A">
      <w:pPr>
        <w:pStyle w:val="ac"/>
        <w:rPr>
          <w:rtl/>
        </w:rPr>
      </w:pPr>
      <w:r>
        <w:rPr>
          <w:rFonts w:hint="eastAsia"/>
          <w:rtl/>
        </w:rPr>
        <w:t>קריאות</w:t>
      </w:r>
      <w:r>
        <w:rPr>
          <w:rtl/>
        </w:rPr>
        <w:t>:</w:t>
      </w:r>
    </w:p>
    <w:p w14:paraId="0C7D5A94" w14:textId="77777777" w:rsidR="00000000" w:rsidRDefault="00B6587A">
      <w:pPr>
        <w:pStyle w:val="a"/>
        <w:rPr>
          <w:rFonts w:hint="cs"/>
          <w:rtl/>
        </w:rPr>
      </w:pPr>
    </w:p>
    <w:p w14:paraId="40089B7C" w14:textId="77777777" w:rsidR="00000000" w:rsidRDefault="00B6587A">
      <w:pPr>
        <w:pStyle w:val="a"/>
        <w:rPr>
          <w:rFonts w:hint="cs"/>
          <w:rtl/>
        </w:rPr>
      </w:pPr>
      <w:r>
        <w:rPr>
          <w:rFonts w:hint="cs"/>
          <w:rtl/>
        </w:rPr>
        <w:t>- - -</w:t>
      </w:r>
    </w:p>
    <w:p w14:paraId="2541B4F9" w14:textId="77777777" w:rsidR="00000000" w:rsidRDefault="00B6587A">
      <w:pPr>
        <w:pStyle w:val="a"/>
        <w:rPr>
          <w:rFonts w:hint="cs"/>
          <w:rtl/>
        </w:rPr>
      </w:pPr>
    </w:p>
    <w:p w14:paraId="64C86E86" w14:textId="77777777" w:rsidR="00000000" w:rsidRDefault="00B6587A">
      <w:pPr>
        <w:pStyle w:val="SpeakerCon"/>
        <w:rPr>
          <w:rtl/>
        </w:rPr>
      </w:pPr>
      <w:bookmarkStart w:id="438" w:name="FS000000427T09_10_2003_17_04_43C"/>
      <w:bookmarkEnd w:id="438"/>
      <w:r>
        <w:rPr>
          <w:rtl/>
        </w:rPr>
        <w:t>שר התחבורה אביגדור ליברמן:</w:t>
      </w:r>
    </w:p>
    <w:p w14:paraId="7845021D" w14:textId="77777777" w:rsidR="00000000" w:rsidRDefault="00B6587A">
      <w:pPr>
        <w:pStyle w:val="a"/>
        <w:rPr>
          <w:rtl/>
        </w:rPr>
      </w:pPr>
    </w:p>
    <w:p w14:paraId="0A6F00E8" w14:textId="77777777" w:rsidR="00000000" w:rsidRDefault="00B6587A">
      <w:pPr>
        <w:pStyle w:val="a"/>
        <w:rPr>
          <w:rFonts w:hint="cs"/>
          <w:rtl/>
        </w:rPr>
      </w:pPr>
      <w:r>
        <w:rPr>
          <w:rFonts w:hint="cs"/>
          <w:rtl/>
        </w:rPr>
        <w:t xml:space="preserve">לכן, הממשלה באה פה בידיים נקיות. </w:t>
      </w:r>
    </w:p>
    <w:p w14:paraId="5F828D2F" w14:textId="77777777" w:rsidR="00000000" w:rsidRDefault="00B6587A">
      <w:pPr>
        <w:pStyle w:val="a"/>
        <w:rPr>
          <w:rFonts w:hint="cs"/>
          <w:rtl/>
        </w:rPr>
      </w:pPr>
    </w:p>
    <w:p w14:paraId="2E6F3A2A" w14:textId="77777777" w:rsidR="00000000" w:rsidRDefault="00B6587A">
      <w:pPr>
        <w:pStyle w:val="a"/>
        <w:rPr>
          <w:rFonts w:hint="cs"/>
          <w:rtl/>
        </w:rPr>
      </w:pPr>
      <w:r>
        <w:rPr>
          <w:rFonts w:hint="cs"/>
          <w:rtl/>
        </w:rPr>
        <w:t>אני רוצה להודות לראש הממשלה ולשר האוצר, שנתנו  את הגיבוי, בעיתוי כה קשה וכה מורכב, ללכת פה למהלך שהו</w:t>
      </w:r>
      <w:r>
        <w:rPr>
          <w:rFonts w:hint="cs"/>
          <w:rtl/>
        </w:rPr>
        <w:t>א הכי חשוב היום למדינת ישראל.</w:t>
      </w:r>
    </w:p>
    <w:p w14:paraId="7C171AEC" w14:textId="77777777" w:rsidR="00000000" w:rsidRDefault="00B6587A">
      <w:pPr>
        <w:pStyle w:val="a"/>
        <w:rPr>
          <w:rFonts w:hint="cs"/>
          <w:rtl/>
        </w:rPr>
      </w:pPr>
    </w:p>
    <w:p w14:paraId="1D70BC62" w14:textId="77777777" w:rsidR="00000000" w:rsidRDefault="00B6587A">
      <w:pPr>
        <w:pStyle w:val="a"/>
        <w:rPr>
          <w:rFonts w:hint="cs"/>
          <w:rtl/>
        </w:rPr>
      </w:pPr>
      <w:r>
        <w:rPr>
          <w:rFonts w:hint="cs"/>
          <w:rtl/>
        </w:rPr>
        <w:t>אני גם רוצה לבקש שהצעת החוק תעבור לוועדת הכספים לדיון לקראת קריאה שנייה וקריאה שלישית. תודה.</w:t>
      </w:r>
    </w:p>
    <w:p w14:paraId="08F7BDC4" w14:textId="77777777" w:rsidR="00000000" w:rsidRDefault="00B6587A">
      <w:pPr>
        <w:pStyle w:val="a"/>
        <w:rPr>
          <w:rFonts w:hint="cs"/>
          <w:rtl/>
        </w:rPr>
      </w:pPr>
    </w:p>
    <w:p w14:paraId="2337CA97" w14:textId="77777777" w:rsidR="00000000" w:rsidRDefault="00B6587A">
      <w:pPr>
        <w:pStyle w:val="ad"/>
        <w:rPr>
          <w:rtl/>
        </w:rPr>
      </w:pPr>
      <w:r>
        <w:rPr>
          <w:rtl/>
        </w:rPr>
        <w:t>היו"ר ראובן ריבלין:</w:t>
      </w:r>
    </w:p>
    <w:p w14:paraId="2E63DA26" w14:textId="77777777" w:rsidR="00000000" w:rsidRDefault="00B6587A">
      <w:pPr>
        <w:pStyle w:val="a"/>
        <w:rPr>
          <w:rtl/>
        </w:rPr>
      </w:pPr>
    </w:p>
    <w:p w14:paraId="47B4AEBC" w14:textId="77777777" w:rsidR="00000000" w:rsidRDefault="00B6587A">
      <w:pPr>
        <w:pStyle w:val="a"/>
        <w:rPr>
          <w:rFonts w:hint="cs"/>
          <w:rtl/>
        </w:rPr>
      </w:pPr>
      <w:r>
        <w:rPr>
          <w:rFonts w:hint="cs"/>
          <w:rtl/>
        </w:rPr>
        <w:t xml:space="preserve">תודה רבה. חבר הכנסת רן כהן, האם ממשלה לא יכולה לחזור בה מהחלטתה? אני פשוט שואל להשכלתי? </w:t>
      </w:r>
    </w:p>
    <w:p w14:paraId="79A02E59" w14:textId="77777777" w:rsidR="00000000" w:rsidRDefault="00B6587A">
      <w:pPr>
        <w:pStyle w:val="a"/>
        <w:rPr>
          <w:rFonts w:hint="cs"/>
          <w:rtl/>
        </w:rPr>
      </w:pPr>
    </w:p>
    <w:p w14:paraId="111EF430" w14:textId="77777777" w:rsidR="00000000" w:rsidRDefault="00B6587A">
      <w:pPr>
        <w:pStyle w:val="ac"/>
        <w:rPr>
          <w:rtl/>
        </w:rPr>
      </w:pPr>
      <w:r>
        <w:rPr>
          <w:rFonts w:hint="eastAsia"/>
          <w:rtl/>
        </w:rPr>
        <w:t>רן</w:t>
      </w:r>
      <w:r>
        <w:rPr>
          <w:rtl/>
        </w:rPr>
        <w:t xml:space="preserve"> כהן (מרצ):</w:t>
      </w:r>
    </w:p>
    <w:p w14:paraId="6B8A7F9F" w14:textId="77777777" w:rsidR="00000000" w:rsidRDefault="00B6587A">
      <w:pPr>
        <w:pStyle w:val="a"/>
        <w:rPr>
          <w:rFonts w:hint="cs"/>
          <w:rtl/>
        </w:rPr>
      </w:pPr>
    </w:p>
    <w:p w14:paraId="3B4EDAB7" w14:textId="77777777" w:rsidR="00000000" w:rsidRDefault="00B6587A">
      <w:pPr>
        <w:pStyle w:val="a"/>
        <w:rPr>
          <w:rFonts w:hint="cs"/>
          <w:rtl/>
        </w:rPr>
      </w:pPr>
      <w:r>
        <w:rPr>
          <w:rFonts w:hint="cs"/>
          <w:rtl/>
        </w:rPr>
        <w:t>לא. ל</w:t>
      </w:r>
      <w:r>
        <w:rPr>
          <w:rFonts w:hint="cs"/>
          <w:rtl/>
        </w:rPr>
        <w:t>דעתי, ממשלה שיש לה החלטה והעובדים מוכנים לדבר - - -</w:t>
      </w:r>
    </w:p>
    <w:p w14:paraId="5B29844F" w14:textId="77777777" w:rsidR="00000000" w:rsidRDefault="00B6587A">
      <w:pPr>
        <w:pStyle w:val="a"/>
        <w:rPr>
          <w:rFonts w:hint="cs"/>
          <w:rtl/>
        </w:rPr>
      </w:pPr>
    </w:p>
    <w:p w14:paraId="62C59EC4" w14:textId="77777777" w:rsidR="00000000" w:rsidRDefault="00B6587A">
      <w:pPr>
        <w:pStyle w:val="ad"/>
        <w:rPr>
          <w:rtl/>
        </w:rPr>
      </w:pPr>
      <w:r>
        <w:rPr>
          <w:rtl/>
        </w:rPr>
        <w:t>היו"ר ראובן ריבלין:</w:t>
      </w:r>
    </w:p>
    <w:p w14:paraId="5268BDC3" w14:textId="77777777" w:rsidR="00000000" w:rsidRDefault="00B6587A">
      <w:pPr>
        <w:pStyle w:val="a"/>
        <w:rPr>
          <w:rtl/>
        </w:rPr>
      </w:pPr>
    </w:p>
    <w:p w14:paraId="1744C5A6" w14:textId="77777777" w:rsidR="00000000" w:rsidRDefault="00B6587A">
      <w:pPr>
        <w:pStyle w:val="a"/>
        <w:rPr>
          <w:rFonts w:hint="cs"/>
          <w:rtl/>
        </w:rPr>
      </w:pPr>
      <w:r>
        <w:rPr>
          <w:rFonts w:hint="cs"/>
          <w:rtl/>
        </w:rPr>
        <w:t xml:space="preserve">זה עניין אחר. אבל הרי החלטת ממשלה, מעצם טיבה, קיימת כל עוד הממשלה לא שינתה את ההחלטה. </w:t>
      </w:r>
    </w:p>
    <w:p w14:paraId="445F22AF" w14:textId="77777777" w:rsidR="00000000" w:rsidRDefault="00B6587A">
      <w:pPr>
        <w:pStyle w:val="a"/>
        <w:rPr>
          <w:rFonts w:hint="cs"/>
          <w:rtl/>
        </w:rPr>
      </w:pPr>
    </w:p>
    <w:p w14:paraId="10C261F4" w14:textId="77777777" w:rsidR="00000000" w:rsidRDefault="00B6587A">
      <w:pPr>
        <w:pStyle w:val="ac"/>
        <w:rPr>
          <w:rtl/>
        </w:rPr>
      </w:pPr>
      <w:r>
        <w:rPr>
          <w:rFonts w:hint="eastAsia"/>
          <w:rtl/>
        </w:rPr>
        <w:t>יעקב</w:t>
      </w:r>
      <w:r>
        <w:rPr>
          <w:rtl/>
        </w:rPr>
        <w:t xml:space="preserve"> ליצמן (יהדות התורה):</w:t>
      </w:r>
    </w:p>
    <w:p w14:paraId="0C3480F8" w14:textId="77777777" w:rsidR="00000000" w:rsidRDefault="00B6587A">
      <w:pPr>
        <w:pStyle w:val="a"/>
        <w:rPr>
          <w:rFonts w:hint="cs"/>
          <w:rtl/>
        </w:rPr>
      </w:pPr>
    </w:p>
    <w:p w14:paraId="55446DD4" w14:textId="77777777" w:rsidR="00000000" w:rsidRDefault="00B6587A">
      <w:pPr>
        <w:pStyle w:val="a"/>
        <w:rPr>
          <w:rFonts w:hint="cs"/>
          <w:rtl/>
        </w:rPr>
      </w:pPr>
      <w:r>
        <w:rPr>
          <w:rFonts w:hint="cs"/>
          <w:rtl/>
        </w:rPr>
        <w:t>הצעה לסדר.</w:t>
      </w:r>
    </w:p>
    <w:p w14:paraId="3D363FA6" w14:textId="77777777" w:rsidR="00000000" w:rsidRDefault="00B6587A">
      <w:pPr>
        <w:pStyle w:val="a"/>
        <w:rPr>
          <w:rFonts w:hint="cs"/>
          <w:rtl/>
        </w:rPr>
      </w:pPr>
    </w:p>
    <w:p w14:paraId="653490C7" w14:textId="77777777" w:rsidR="00000000" w:rsidRDefault="00B6587A">
      <w:pPr>
        <w:pStyle w:val="ad"/>
        <w:rPr>
          <w:rtl/>
        </w:rPr>
      </w:pPr>
      <w:r>
        <w:rPr>
          <w:rtl/>
        </w:rPr>
        <w:t>היו"ר ראובן ריבלין:</w:t>
      </w:r>
    </w:p>
    <w:p w14:paraId="2CA31B74" w14:textId="77777777" w:rsidR="00000000" w:rsidRDefault="00B6587A">
      <w:pPr>
        <w:pStyle w:val="a"/>
        <w:rPr>
          <w:rtl/>
        </w:rPr>
      </w:pPr>
    </w:p>
    <w:p w14:paraId="0860FFF8" w14:textId="77777777" w:rsidR="00000000" w:rsidRDefault="00B6587A">
      <w:pPr>
        <w:pStyle w:val="a"/>
        <w:rPr>
          <w:rFonts w:hint="cs"/>
          <w:rtl/>
        </w:rPr>
      </w:pPr>
      <w:r>
        <w:rPr>
          <w:rFonts w:hint="cs"/>
          <w:rtl/>
        </w:rPr>
        <w:t xml:space="preserve">הצעה לסדר? נא לרשום לי אותה בכתב, </w:t>
      </w:r>
      <w:r>
        <w:rPr>
          <w:rFonts w:hint="cs"/>
          <w:rtl/>
        </w:rPr>
        <w:t>ואז אני אחליט אם אתן לך.</w:t>
      </w:r>
    </w:p>
    <w:p w14:paraId="0C4883DF" w14:textId="77777777" w:rsidR="00000000" w:rsidRDefault="00B6587A">
      <w:pPr>
        <w:pStyle w:val="a"/>
        <w:rPr>
          <w:rFonts w:hint="cs"/>
          <w:rtl/>
        </w:rPr>
      </w:pPr>
    </w:p>
    <w:p w14:paraId="54F7AD05" w14:textId="77777777" w:rsidR="00000000" w:rsidRDefault="00B6587A">
      <w:pPr>
        <w:pStyle w:val="a"/>
        <w:rPr>
          <w:rFonts w:hint="cs"/>
          <w:rtl/>
        </w:rPr>
      </w:pPr>
      <w:r>
        <w:rPr>
          <w:rFonts w:hint="cs"/>
          <w:rtl/>
        </w:rPr>
        <w:t xml:space="preserve">רבותי חברי הכנסת, אחרון הדוברים והמסכם, שר האוצר. לאחר מכן אנחנו עוברים מייד להצבעה. </w:t>
      </w:r>
    </w:p>
    <w:p w14:paraId="3CB57CB2" w14:textId="77777777" w:rsidR="00000000" w:rsidRDefault="00B6587A">
      <w:pPr>
        <w:pStyle w:val="a"/>
        <w:rPr>
          <w:rFonts w:hint="cs"/>
          <w:rtl/>
        </w:rPr>
      </w:pPr>
    </w:p>
    <w:p w14:paraId="197D9760" w14:textId="77777777" w:rsidR="00000000" w:rsidRDefault="00B6587A">
      <w:pPr>
        <w:pStyle w:val="a"/>
        <w:rPr>
          <w:rFonts w:hint="cs"/>
          <w:rtl/>
        </w:rPr>
      </w:pPr>
      <w:r>
        <w:rPr>
          <w:rFonts w:hint="cs"/>
          <w:rtl/>
        </w:rPr>
        <w:t xml:space="preserve">הואיל ונתבקשתי על-ידי 20 חברי הכנסת לקיים הצבעה אישית, תתקיים הצבעה אישית. </w:t>
      </w:r>
    </w:p>
    <w:p w14:paraId="02250822" w14:textId="77777777" w:rsidR="00000000" w:rsidRDefault="00B6587A">
      <w:pPr>
        <w:pStyle w:val="a"/>
        <w:rPr>
          <w:rFonts w:hint="cs"/>
          <w:rtl/>
        </w:rPr>
      </w:pPr>
    </w:p>
    <w:p w14:paraId="61B5B40D" w14:textId="77777777" w:rsidR="00000000" w:rsidRDefault="00B6587A">
      <w:pPr>
        <w:pStyle w:val="a"/>
        <w:rPr>
          <w:rFonts w:hint="cs"/>
          <w:rtl/>
        </w:rPr>
      </w:pPr>
      <w:r>
        <w:rPr>
          <w:rFonts w:hint="cs"/>
          <w:rtl/>
        </w:rPr>
        <w:t>דבר נוסף, הייתי מבקש לשאול את כבוד ראש הממשלה: אדוני ראש הממשלה, ב</w:t>
      </w:r>
      <w:r>
        <w:rPr>
          <w:rFonts w:hint="cs"/>
          <w:rtl/>
        </w:rPr>
        <w:t>התאם לסעיף 36(א), אדוני צריך לבקש הצבעת אמון. אומנם אדוני כתב לי מכתב, אבל הפרשנות עוד לא ברורה, אם אדוני צריך לומר לי את זה ישירות או לומר לי בכתב. אדוני נמצא פה, אז אנחנו פטורים. האם אדוני מבקש לראות בכך הצבעת אמון בממשלה?</w:t>
      </w:r>
    </w:p>
    <w:p w14:paraId="12C93D4E" w14:textId="77777777" w:rsidR="00000000" w:rsidRDefault="00B6587A">
      <w:pPr>
        <w:pStyle w:val="a"/>
        <w:rPr>
          <w:rFonts w:hint="cs"/>
          <w:rtl/>
        </w:rPr>
      </w:pPr>
    </w:p>
    <w:p w14:paraId="4D419700" w14:textId="77777777" w:rsidR="00000000" w:rsidRDefault="00B6587A">
      <w:pPr>
        <w:pStyle w:val="ac"/>
        <w:rPr>
          <w:rtl/>
        </w:rPr>
      </w:pPr>
      <w:r>
        <w:rPr>
          <w:rFonts w:hint="eastAsia"/>
          <w:rtl/>
        </w:rPr>
        <w:t>ראש</w:t>
      </w:r>
      <w:r>
        <w:rPr>
          <w:rtl/>
        </w:rPr>
        <w:t xml:space="preserve"> הממשלה אריאל שרון:</w:t>
      </w:r>
    </w:p>
    <w:p w14:paraId="684AC7A5" w14:textId="77777777" w:rsidR="00000000" w:rsidRDefault="00B6587A">
      <w:pPr>
        <w:pStyle w:val="a"/>
        <w:rPr>
          <w:rFonts w:hint="cs"/>
          <w:rtl/>
        </w:rPr>
      </w:pPr>
    </w:p>
    <w:p w14:paraId="17D9ED52" w14:textId="77777777" w:rsidR="00000000" w:rsidRDefault="00B6587A">
      <w:pPr>
        <w:pStyle w:val="a"/>
        <w:rPr>
          <w:rFonts w:hint="cs"/>
          <w:rtl/>
        </w:rPr>
      </w:pPr>
      <w:r>
        <w:rPr>
          <w:rFonts w:hint="cs"/>
          <w:rtl/>
        </w:rPr>
        <w:t xml:space="preserve">כן. </w:t>
      </w:r>
    </w:p>
    <w:p w14:paraId="1E72173E" w14:textId="77777777" w:rsidR="00000000" w:rsidRDefault="00B6587A">
      <w:pPr>
        <w:pStyle w:val="a"/>
        <w:rPr>
          <w:rFonts w:hint="cs"/>
          <w:rtl/>
        </w:rPr>
      </w:pPr>
    </w:p>
    <w:p w14:paraId="19F25EB2" w14:textId="77777777" w:rsidR="00000000" w:rsidRDefault="00B6587A">
      <w:pPr>
        <w:pStyle w:val="ad"/>
        <w:rPr>
          <w:rtl/>
        </w:rPr>
      </w:pPr>
      <w:r>
        <w:rPr>
          <w:rtl/>
        </w:rPr>
        <w:t>היו"ר ראובן ריבלין:</w:t>
      </w:r>
    </w:p>
    <w:p w14:paraId="02279CD9" w14:textId="77777777" w:rsidR="00000000" w:rsidRDefault="00B6587A">
      <w:pPr>
        <w:pStyle w:val="a"/>
        <w:rPr>
          <w:rtl/>
        </w:rPr>
      </w:pPr>
    </w:p>
    <w:p w14:paraId="44B8DD90" w14:textId="77777777" w:rsidR="00000000" w:rsidRDefault="00B6587A">
      <w:pPr>
        <w:pStyle w:val="a"/>
        <w:rPr>
          <w:rFonts w:hint="cs"/>
          <w:rtl/>
        </w:rPr>
      </w:pPr>
      <w:r>
        <w:rPr>
          <w:rFonts w:hint="cs"/>
          <w:rtl/>
        </w:rPr>
        <w:t xml:space="preserve">אני מאוד מודה לאדוני. ההצבעה תהיה הצבעת אמון. </w:t>
      </w:r>
    </w:p>
    <w:p w14:paraId="0318C804" w14:textId="77777777" w:rsidR="00000000" w:rsidRDefault="00B6587A">
      <w:pPr>
        <w:pStyle w:val="a"/>
        <w:rPr>
          <w:rFonts w:hint="cs"/>
          <w:rtl/>
        </w:rPr>
      </w:pPr>
    </w:p>
    <w:p w14:paraId="68BDFEBE" w14:textId="77777777" w:rsidR="00000000" w:rsidRDefault="00B6587A">
      <w:pPr>
        <w:pStyle w:val="ac"/>
        <w:rPr>
          <w:rtl/>
        </w:rPr>
      </w:pPr>
      <w:r>
        <w:rPr>
          <w:rFonts w:hint="eastAsia"/>
          <w:rtl/>
        </w:rPr>
        <w:t>יעקב</w:t>
      </w:r>
      <w:r>
        <w:rPr>
          <w:rtl/>
        </w:rPr>
        <w:t xml:space="preserve"> ליצמן (יהדות התורה):</w:t>
      </w:r>
    </w:p>
    <w:p w14:paraId="5BE2AF31" w14:textId="77777777" w:rsidR="00000000" w:rsidRDefault="00B6587A">
      <w:pPr>
        <w:pStyle w:val="a"/>
        <w:rPr>
          <w:rFonts w:hint="cs"/>
          <w:rtl/>
        </w:rPr>
      </w:pPr>
    </w:p>
    <w:p w14:paraId="2267D86C" w14:textId="77777777" w:rsidR="00000000" w:rsidRDefault="00B6587A">
      <w:pPr>
        <w:pStyle w:val="a"/>
        <w:rPr>
          <w:rFonts w:hint="cs"/>
          <w:rtl/>
        </w:rPr>
      </w:pPr>
      <w:r>
        <w:rPr>
          <w:rFonts w:hint="cs"/>
          <w:rtl/>
        </w:rPr>
        <w:t xml:space="preserve">האם אפשר להצביע בפגרה אמון או אי-אמון? </w:t>
      </w:r>
    </w:p>
    <w:p w14:paraId="04E6771D" w14:textId="77777777" w:rsidR="00000000" w:rsidRDefault="00B6587A">
      <w:pPr>
        <w:pStyle w:val="a"/>
        <w:rPr>
          <w:rFonts w:hint="cs"/>
          <w:rtl/>
        </w:rPr>
      </w:pPr>
    </w:p>
    <w:p w14:paraId="187438C7" w14:textId="77777777" w:rsidR="00000000" w:rsidRDefault="00B6587A">
      <w:pPr>
        <w:pStyle w:val="ad"/>
        <w:rPr>
          <w:rtl/>
        </w:rPr>
      </w:pPr>
      <w:r>
        <w:rPr>
          <w:rtl/>
        </w:rPr>
        <w:t>היו"ר ראובן ריבלין:</w:t>
      </w:r>
    </w:p>
    <w:p w14:paraId="3DB2E856" w14:textId="77777777" w:rsidR="00000000" w:rsidRDefault="00B6587A">
      <w:pPr>
        <w:pStyle w:val="a"/>
        <w:rPr>
          <w:rtl/>
        </w:rPr>
      </w:pPr>
    </w:p>
    <w:p w14:paraId="1387EE02" w14:textId="77777777" w:rsidR="00000000" w:rsidRDefault="00B6587A">
      <w:pPr>
        <w:pStyle w:val="a"/>
        <w:rPr>
          <w:rFonts w:hint="cs"/>
          <w:rtl/>
        </w:rPr>
      </w:pPr>
      <w:r>
        <w:rPr>
          <w:rFonts w:hint="cs"/>
          <w:rtl/>
        </w:rPr>
        <w:t xml:space="preserve">אמון תמיד אפשר. אי-אמון </w:t>
      </w:r>
      <w:r>
        <w:rPr>
          <w:rtl/>
        </w:rPr>
        <w:t>–</w:t>
      </w:r>
      <w:r>
        <w:rPr>
          <w:rFonts w:hint="cs"/>
          <w:rtl/>
        </w:rPr>
        <w:t xml:space="preserve"> זה עניין אחר. אתה יכול לבקש לראות את זה כאי-אמון, ואז זה עובר לאחרי הפגר</w:t>
      </w:r>
      <w:r>
        <w:rPr>
          <w:rFonts w:hint="cs"/>
          <w:rtl/>
        </w:rPr>
        <w:t xml:space="preserve">ה, אבל אם מבקשים הצבעת אמון, מצביעים במקום. </w:t>
      </w:r>
    </w:p>
    <w:p w14:paraId="60C27022" w14:textId="77777777" w:rsidR="00000000" w:rsidRDefault="00B6587A">
      <w:pPr>
        <w:pStyle w:val="a"/>
        <w:rPr>
          <w:rFonts w:hint="cs"/>
          <w:rtl/>
        </w:rPr>
      </w:pPr>
    </w:p>
    <w:p w14:paraId="1E54A50A" w14:textId="77777777" w:rsidR="00000000" w:rsidRDefault="00B6587A">
      <w:pPr>
        <w:pStyle w:val="ac"/>
        <w:rPr>
          <w:rtl/>
        </w:rPr>
      </w:pPr>
      <w:r>
        <w:rPr>
          <w:rFonts w:hint="eastAsia"/>
          <w:rtl/>
        </w:rPr>
        <w:t>מוחמד</w:t>
      </w:r>
      <w:r>
        <w:rPr>
          <w:rtl/>
        </w:rPr>
        <w:t xml:space="preserve"> ברכה (חד"ש-תע"ל):</w:t>
      </w:r>
    </w:p>
    <w:p w14:paraId="304C3E8F" w14:textId="77777777" w:rsidR="00000000" w:rsidRDefault="00B6587A">
      <w:pPr>
        <w:pStyle w:val="a"/>
        <w:rPr>
          <w:rFonts w:hint="cs"/>
          <w:rtl/>
        </w:rPr>
      </w:pPr>
    </w:p>
    <w:p w14:paraId="7808CA30" w14:textId="77777777" w:rsidR="00000000" w:rsidRDefault="00B6587A">
      <w:pPr>
        <w:pStyle w:val="a"/>
        <w:rPr>
          <w:rFonts w:hint="cs"/>
          <w:rtl/>
        </w:rPr>
      </w:pPr>
      <w:r>
        <w:rPr>
          <w:rFonts w:hint="cs"/>
          <w:rtl/>
        </w:rPr>
        <w:t>אין הצבעות אמון בפגרה, אדוני.</w:t>
      </w:r>
    </w:p>
    <w:p w14:paraId="04419644" w14:textId="77777777" w:rsidR="00000000" w:rsidRDefault="00B6587A">
      <w:pPr>
        <w:pStyle w:val="a"/>
        <w:rPr>
          <w:rFonts w:hint="cs"/>
          <w:rtl/>
        </w:rPr>
      </w:pPr>
    </w:p>
    <w:p w14:paraId="632E67DF" w14:textId="77777777" w:rsidR="00000000" w:rsidRDefault="00B6587A">
      <w:pPr>
        <w:pStyle w:val="ad"/>
        <w:rPr>
          <w:rtl/>
        </w:rPr>
      </w:pPr>
      <w:r>
        <w:rPr>
          <w:rtl/>
        </w:rPr>
        <w:t>היו"ר ראובן ריבלין:</w:t>
      </w:r>
    </w:p>
    <w:p w14:paraId="0653C68F" w14:textId="77777777" w:rsidR="00000000" w:rsidRDefault="00B6587A">
      <w:pPr>
        <w:pStyle w:val="a"/>
        <w:rPr>
          <w:rtl/>
        </w:rPr>
      </w:pPr>
    </w:p>
    <w:p w14:paraId="56F508AE" w14:textId="77777777" w:rsidR="00000000" w:rsidRDefault="00B6587A">
      <w:pPr>
        <w:pStyle w:val="a"/>
        <w:rPr>
          <w:rFonts w:hint="cs"/>
          <w:rtl/>
        </w:rPr>
      </w:pPr>
      <w:r>
        <w:rPr>
          <w:rFonts w:hint="cs"/>
          <w:rtl/>
        </w:rPr>
        <w:t>לא, אין הצבעות אי-אמון.</w:t>
      </w:r>
    </w:p>
    <w:p w14:paraId="115AE5E9" w14:textId="77777777" w:rsidR="00000000" w:rsidRDefault="00B6587A">
      <w:pPr>
        <w:pStyle w:val="a"/>
        <w:rPr>
          <w:rtl/>
        </w:rPr>
      </w:pPr>
    </w:p>
    <w:p w14:paraId="6732E84B" w14:textId="77777777" w:rsidR="00000000" w:rsidRDefault="00B6587A">
      <w:pPr>
        <w:pStyle w:val="a"/>
        <w:rPr>
          <w:rFonts w:hint="cs"/>
          <w:rtl/>
        </w:rPr>
      </w:pPr>
    </w:p>
    <w:p w14:paraId="27067E7B" w14:textId="77777777" w:rsidR="00000000" w:rsidRDefault="00B6587A">
      <w:pPr>
        <w:pStyle w:val="ac"/>
        <w:rPr>
          <w:rtl/>
        </w:rPr>
      </w:pPr>
      <w:r>
        <w:rPr>
          <w:rFonts w:hint="eastAsia"/>
          <w:rtl/>
        </w:rPr>
        <w:t>רן</w:t>
      </w:r>
      <w:r>
        <w:rPr>
          <w:rtl/>
        </w:rPr>
        <w:t xml:space="preserve"> כהן (מרצ):</w:t>
      </w:r>
    </w:p>
    <w:p w14:paraId="3F2F0A7A" w14:textId="77777777" w:rsidR="00000000" w:rsidRDefault="00B6587A">
      <w:pPr>
        <w:pStyle w:val="a"/>
        <w:rPr>
          <w:rFonts w:hint="cs"/>
          <w:rtl/>
        </w:rPr>
      </w:pPr>
    </w:p>
    <w:p w14:paraId="0AB1C357" w14:textId="77777777" w:rsidR="00000000" w:rsidRDefault="00B6587A">
      <w:pPr>
        <w:pStyle w:val="a"/>
        <w:rPr>
          <w:rFonts w:hint="cs"/>
          <w:rtl/>
        </w:rPr>
      </w:pPr>
      <w:r>
        <w:rPr>
          <w:rFonts w:hint="cs"/>
          <w:rtl/>
        </w:rPr>
        <w:t>תמשיכו, תמשיכו - - -</w:t>
      </w:r>
    </w:p>
    <w:p w14:paraId="609F8BFD" w14:textId="77777777" w:rsidR="00000000" w:rsidRDefault="00B6587A">
      <w:pPr>
        <w:pStyle w:val="a"/>
        <w:rPr>
          <w:rFonts w:hint="cs"/>
          <w:rtl/>
        </w:rPr>
      </w:pPr>
    </w:p>
    <w:p w14:paraId="63CA4944" w14:textId="77777777" w:rsidR="00000000" w:rsidRDefault="00B6587A">
      <w:pPr>
        <w:pStyle w:val="ac"/>
        <w:rPr>
          <w:rtl/>
        </w:rPr>
      </w:pPr>
      <w:r>
        <w:rPr>
          <w:rFonts w:hint="eastAsia"/>
          <w:rtl/>
        </w:rPr>
        <w:t>יעקב</w:t>
      </w:r>
      <w:r>
        <w:rPr>
          <w:rtl/>
        </w:rPr>
        <w:t xml:space="preserve"> ליצמן (יהדות התורה):</w:t>
      </w:r>
    </w:p>
    <w:p w14:paraId="6269A62B" w14:textId="77777777" w:rsidR="00000000" w:rsidRDefault="00B6587A">
      <w:pPr>
        <w:pStyle w:val="a"/>
        <w:rPr>
          <w:rFonts w:hint="cs"/>
          <w:rtl/>
        </w:rPr>
      </w:pPr>
    </w:p>
    <w:p w14:paraId="0A18B21D" w14:textId="77777777" w:rsidR="00000000" w:rsidRDefault="00B6587A">
      <w:pPr>
        <w:pStyle w:val="a"/>
        <w:rPr>
          <w:rFonts w:hint="cs"/>
          <w:rtl/>
        </w:rPr>
      </w:pPr>
      <w:r>
        <w:rPr>
          <w:rFonts w:hint="cs"/>
          <w:rtl/>
        </w:rPr>
        <w:t xml:space="preserve">בפגרה אין - - - </w:t>
      </w:r>
    </w:p>
    <w:p w14:paraId="7075CAFD" w14:textId="77777777" w:rsidR="00000000" w:rsidRDefault="00B6587A">
      <w:pPr>
        <w:pStyle w:val="a"/>
        <w:rPr>
          <w:rFonts w:hint="cs"/>
          <w:rtl/>
        </w:rPr>
      </w:pPr>
    </w:p>
    <w:p w14:paraId="71F93E8C" w14:textId="77777777" w:rsidR="00000000" w:rsidRDefault="00B6587A">
      <w:pPr>
        <w:pStyle w:val="ac"/>
        <w:rPr>
          <w:rtl/>
        </w:rPr>
      </w:pPr>
      <w:r>
        <w:rPr>
          <w:rFonts w:hint="eastAsia"/>
          <w:rtl/>
        </w:rPr>
        <w:t>מוחמד</w:t>
      </w:r>
      <w:r>
        <w:rPr>
          <w:rtl/>
        </w:rPr>
        <w:t xml:space="preserve"> ברכה (חד"ש-תע"ל):</w:t>
      </w:r>
    </w:p>
    <w:p w14:paraId="01E17DC5" w14:textId="77777777" w:rsidR="00000000" w:rsidRDefault="00B6587A">
      <w:pPr>
        <w:pStyle w:val="a"/>
        <w:rPr>
          <w:rFonts w:hint="cs"/>
          <w:rtl/>
        </w:rPr>
      </w:pPr>
    </w:p>
    <w:p w14:paraId="42A29A40" w14:textId="77777777" w:rsidR="00000000" w:rsidRDefault="00B6587A">
      <w:pPr>
        <w:pStyle w:val="a"/>
        <w:rPr>
          <w:rFonts w:hint="cs"/>
          <w:rtl/>
        </w:rPr>
      </w:pPr>
      <w:r>
        <w:rPr>
          <w:rFonts w:hint="cs"/>
          <w:rtl/>
        </w:rPr>
        <w:t xml:space="preserve">- - - </w:t>
      </w:r>
    </w:p>
    <w:p w14:paraId="73045F1E" w14:textId="77777777" w:rsidR="00000000" w:rsidRDefault="00B6587A">
      <w:pPr>
        <w:pStyle w:val="a"/>
        <w:rPr>
          <w:rFonts w:hint="cs"/>
          <w:rtl/>
        </w:rPr>
      </w:pPr>
    </w:p>
    <w:p w14:paraId="09C1F8E3" w14:textId="77777777" w:rsidR="00000000" w:rsidRDefault="00B6587A">
      <w:pPr>
        <w:pStyle w:val="ad"/>
        <w:rPr>
          <w:rtl/>
        </w:rPr>
      </w:pPr>
      <w:r>
        <w:rPr>
          <w:rtl/>
        </w:rPr>
        <w:t>היו"ר ראובן ריבלין:</w:t>
      </w:r>
    </w:p>
    <w:p w14:paraId="7175E106" w14:textId="77777777" w:rsidR="00000000" w:rsidRDefault="00B6587A">
      <w:pPr>
        <w:pStyle w:val="a"/>
        <w:rPr>
          <w:rtl/>
        </w:rPr>
      </w:pPr>
    </w:p>
    <w:p w14:paraId="524684BC" w14:textId="77777777" w:rsidR="00000000" w:rsidRDefault="00B6587A">
      <w:pPr>
        <w:pStyle w:val="a"/>
        <w:rPr>
          <w:rFonts w:hint="cs"/>
          <w:rtl/>
        </w:rPr>
      </w:pPr>
      <w:r>
        <w:rPr>
          <w:rFonts w:hint="cs"/>
          <w:rtl/>
        </w:rPr>
        <w:t>הבנתי, אני אתן תשובה. נא לשבת, שמעתי את השאלה.</w:t>
      </w:r>
    </w:p>
    <w:p w14:paraId="765F0D51" w14:textId="77777777" w:rsidR="00000000" w:rsidRDefault="00B6587A">
      <w:pPr>
        <w:pStyle w:val="a"/>
        <w:rPr>
          <w:rFonts w:hint="cs"/>
          <w:rtl/>
        </w:rPr>
      </w:pPr>
    </w:p>
    <w:p w14:paraId="378EC148" w14:textId="77777777" w:rsidR="00000000" w:rsidRDefault="00B6587A">
      <w:pPr>
        <w:pStyle w:val="ac"/>
        <w:rPr>
          <w:rtl/>
        </w:rPr>
      </w:pPr>
      <w:r>
        <w:rPr>
          <w:rFonts w:hint="eastAsia"/>
          <w:rtl/>
        </w:rPr>
        <w:t>מוחמד</w:t>
      </w:r>
      <w:r>
        <w:rPr>
          <w:rtl/>
        </w:rPr>
        <w:t xml:space="preserve"> ברכה (חד"ש-תע"ל):</w:t>
      </w:r>
    </w:p>
    <w:p w14:paraId="7A99AD83" w14:textId="77777777" w:rsidR="00000000" w:rsidRDefault="00B6587A">
      <w:pPr>
        <w:pStyle w:val="a"/>
        <w:rPr>
          <w:rFonts w:hint="cs"/>
          <w:rtl/>
        </w:rPr>
      </w:pPr>
    </w:p>
    <w:p w14:paraId="74A269EE" w14:textId="77777777" w:rsidR="00000000" w:rsidRDefault="00B6587A">
      <w:pPr>
        <w:pStyle w:val="a"/>
        <w:rPr>
          <w:rFonts w:hint="cs"/>
          <w:rtl/>
        </w:rPr>
      </w:pPr>
      <w:r>
        <w:rPr>
          <w:rFonts w:hint="cs"/>
          <w:rtl/>
        </w:rPr>
        <w:t>- - -</w:t>
      </w:r>
    </w:p>
    <w:p w14:paraId="15C6CCAB" w14:textId="77777777" w:rsidR="00000000" w:rsidRDefault="00B6587A">
      <w:pPr>
        <w:pStyle w:val="a"/>
        <w:rPr>
          <w:rFonts w:hint="cs"/>
          <w:rtl/>
        </w:rPr>
      </w:pPr>
    </w:p>
    <w:p w14:paraId="06A683AE" w14:textId="77777777" w:rsidR="00000000" w:rsidRDefault="00B6587A">
      <w:pPr>
        <w:pStyle w:val="ad"/>
        <w:rPr>
          <w:rtl/>
        </w:rPr>
      </w:pPr>
      <w:r>
        <w:rPr>
          <w:rtl/>
        </w:rPr>
        <w:t>היו"ר ראובן ריבלין:</w:t>
      </w:r>
    </w:p>
    <w:p w14:paraId="3D166F98" w14:textId="77777777" w:rsidR="00000000" w:rsidRDefault="00B6587A">
      <w:pPr>
        <w:pStyle w:val="a"/>
        <w:rPr>
          <w:rtl/>
        </w:rPr>
      </w:pPr>
    </w:p>
    <w:p w14:paraId="20C3FBB4" w14:textId="77777777" w:rsidR="00000000" w:rsidRDefault="00B6587A">
      <w:pPr>
        <w:pStyle w:val="a"/>
        <w:rPr>
          <w:rFonts w:hint="cs"/>
          <w:rtl/>
        </w:rPr>
      </w:pPr>
      <w:r>
        <w:rPr>
          <w:rFonts w:hint="cs"/>
          <w:rtl/>
        </w:rPr>
        <w:t>חבר הכנסת ברכה, הבנתי את שאלתך. שמעתי, אני שוקל. שמעתי, שמעתי. אני מודה לך על הערתך. מייד אחליט על זה. בינתיים כבוד שר האוצר י</w:t>
      </w:r>
      <w:r>
        <w:rPr>
          <w:rFonts w:hint="cs"/>
          <w:rtl/>
        </w:rPr>
        <w:t xml:space="preserve">עלה ויבוא ויסכם את הדיון לפני ההצבעה. </w:t>
      </w:r>
    </w:p>
    <w:p w14:paraId="199BE7EF" w14:textId="77777777" w:rsidR="00000000" w:rsidRDefault="00B6587A">
      <w:pPr>
        <w:pStyle w:val="a"/>
        <w:rPr>
          <w:rFonts w:hint="cs"/>
          <w:rtl/>
        </w:rPr>
      </w:pPr>
    </w:p>
    <w:p w14:paraId="0D1D7081" w14:textId="77777777" w:rsidR="00000000" w:rsidRDefault="00B6587A">
      <w:pPr>
        <w:pStyle w:val="a"/>
        <w:rPr>
          <w:rFonts w:hint="cs"/>
          <w:rtl/>
        </w:rPr>
      </w:pPr>
      <w:r>
        <w:rPr>
          <w:rFonts w:hint="cs"/>
          <w:rtl/>
        </w:rPr>
        <w:t xml:space="preserve">רבותי חברי הכנסת, עד ששר האוצר עולה, אני רוצה לומר שייתכן מאוד שהערותיהם של חבר הכנסת ברכה וחבר הכנסת ליצמן נכונות ואנחנו לא יכולים לקיים הצבעת אמון, ותתקיים הצבעה רגילה בקריאה ראשונה. ייתכן, אני רק מברר זאת. ייתכן </w:t>
      </w:r>
      <w:r>
        <w:rPr>
          <w:rtl/>
        </w:rPr>
        <w:t>–</w:t>
      </w:r>
      <w:r>
        <w:rPr>
          <w:rFonts w:hint="cs"/>
          <w:rtl/>
        </w:rPr>
        <w:t xml:space="preserve"> מכל מלמדי השכלתי. אם אני טועה, אני מודה. אתה רואה, חבר הכנסת כהן? פשוט מאוד. חבר הכנסת יצחק כהן. </w:t>
      </w:r>
    </w:p>
    <w:p w14:paraId="3D71AC93" w14:textId="77777777" w:rsidR="00000000" w:rsidRDefault="00B6587A">
      <w:pPr>
        <w:pStyle w:val="a"/>
        <w:rPr>
          <w:rFonts w:hint="cs"/>
          <w:rtl/>
        </w:rPr>
      </w:pPr>
    </w:p>
    <w:p w14:paraId="4CF66795" w14:textId="77777777" w:rsidR="00000000" w:rsidRDefault="00B6587A">
      <w:pPr>
        <w:pStyle w:val="ac"/>
        <w:rPr>
          <w:rtl/>
        </w:rPr>
      </w:pPr>
      <w:r>
        <w:rPr>
          <w:rFonts w:hint="eastAsia"/>
          <w:rtl/>
        </w:rPr>
        <w:t>קריאה</w:t>
      </w:r>
      <w:r>
        <w:rPr>
          <w:rtl/>
        </w:rPr>
        <w:t>:</w:t>
      </w:r>
    </w:p>
    <w:p w14:paraId="23F0935A" w14:textId="77777777" w:rsidR="00000000" w:rsidRDefault="00B6587A">
      <w:pPr>
        <w:pStyle w:val="a"/>
        <w:rPr>
          <w:rFonts w:hint="cs"/>
          <w:rtl/>
        </w:rPr>
      </w:pPr>
    </w:p>
    <w:p w14:paraId="5F519D77" w14:textId="77777777" w:rsidR="00000000" w:rsidRDefault="00B6587A">
      <w:pPr>
        <w:pStyle w:val="a"/>
        <w:rPr>
          <w:rFonts w:hint="cs"/>
          <w:rtl/>
        </w:rPr>
      </w:pPr>
      <w:r>
        <w:rPr>
          <w:rFonts w:hint="cs"/>
          <w:rtl/>
        </w:rPr>
        <w:t>- - -</w:t>
      </w:r>
    </w:p>
    <w:p w14:paraId="5912B9CB" w14:textId="77777777" w:rsidR="00000000" w:rsidRDefault="00B6587A">
      <w:pPr>
        <w:pStyle w:val="a"/>
        <w:rPr>
          <w:rFonts w:hint="cs"/>
          <w:rtl/>
        </w:rPr>
      </w:pPr>
    </w:p>
    <w:p w14:paraId="3E6E793D" w14:textId="77777777" w:rsidR="00000000" w:rsidRDefault="00B6587A">
      <w:pPr>
        <w:pStyle w:val="ad"/>
        <w:rPr>
          <w:rtl/>
        </w:rPr>
      </w:pPr>
      <w:r>
        <w:rPr>
          <w:rtl/>
        </w:rPr>
        <w:t>היו"ר ראובן ריבלין:</w:t>
      </w:r>
    </w:p>
    <w:p w14:paraId="2F2DE07E" w14:textId="77777777" w:rsidR="00000000" w:rsidRDefault="00B6587A">
      <w:pPr>
        <w:pStyle w:val="a"/>
        <w:rPr>
          <w:rtl/>
        </w:rPr>
      </w:pPr>
    </w:p>
    <w:p w14:paraId="0E0A189E" w14:textId="77777777" w:rsidR="00000000" w:rsidRDefault="00B6587A">
      <w:pPr>
        <w:pStyle w:val="a"/>
        <w:rPr>
          <w:rFonts w:hint="cs"/>
          <w:rtl/>
        </w:rPr>
      </w:pPr>
      <w:r>
        <w:rPr>
          <w:rFonts w:hint="cs"/>
          <w:rtl/>
        </w:rPr>
        <w:t>לא, אין צורך. נא לשבת.</w:t>
      </w:r>
    </w:p>
    <w:p w14:paraId="345F2CE2" w14:textId="77777777" w:rsidR="00000000" w:rsidRDefault="00B6587A">
      <w:pPr>
        <w:pStyle w:val="a"/>
        <w:rPr>
          <w:rFonts w:hint="cs"/>
          <w:rtl/>
        </w:rPr>
      </w:pPr>
    </w:p>
    <w:p w14:paraId="42499884" w14:textId="77777777" w:rsidR="00000000" w:rsidRDefault="00B6587A">
      <w:pPr>
        <w:pStyle w:val="ac"/>
        <w:rPr>
          <w:rtl/>
        </w:rPr>
      </w:pPr>
      <w:r>
        <w:rPr>
          <w:rFonts w:hint="eastAsia"/>
          <w:rtl/>
        </w:rPr>
        <w:t>קריאה</w:t>
      </w:r>
      <w:r>
        <w:rPr>
          <w:rtl/>
        </w:rPr>
        <w:t>:</w:t>
      </w:r>
    </w:p>
    <w:p w14:paraId="1C6CE58F" w14:textId="77777777" w:rsidR="00000000" w:rsidRDefault="00B6587A">
      <w:pPr>
        <w:pStyle w:val="a"/>
        <w:rPr>
          <w:rFonts w:hint="cs"/>
          <w:rtl/>
        </w:rPr>
      </w:pPr>
    </w:p>
    <w:p w14:paraId="18AF5E1E" w14:textId="77777777" w:rsidR="00000000" w:rsidRDefault="00B6587A">
      <w:pPr>
        <w:pStyle w:val="a"/>
        <w:rPr>
          <w:rFonts w:hint="cs"/>
          <w:rtl/>
        </w:rPr>
      </w:pPr>
      <w:r>
        <w:rPr>
          <w:rFonts w:hint="cs"/>
          <w:rtl/>
        </w:rPr>
        <w:t>אני יכול - - -</w:t>
      </w:r>
    </w:p>
    <w:p w14:paraId="1ABA5D19" w14:textId="77777777" w:rsidR="00000000" w:rsidRDefault="00B6587A">
      <w:pPr>
        <w:pStyle w:val="a"/>
        <w:rPr>
          <w:rFonts w:hint="cs"/>
          <w:rtl/>
        </w:rPr>
      </w:pPr>
    </w:p>
    <w:p w14:paraId="7A924465" w14:textId="77777777" w:rsidR="00000000" w:rsidRDefault="00B6587A">
      <w:pPr>
        <w:pStyle w:val="ad"/>
        <w:rPr>
          <w:rtl/>
        </w:rPr>
      </w:pPr>
      <w:r>
        <w:rPr>
          <w:rtl/>
        </w:rPr>
        <w:t>היו"ר ראובן ריבלין:</w:t>
      </w:r>
    </w:p>
    <w:p w14:paraId="5856DF5C" w14:textId="77777777" w:rsidR="00000000" w:rsidRDefault="00B6587A">
      <w:pPr>
        <w:pStyle w:val="a"/>
        <w:rPr>
          <w:rtl/>
        </w:rPr>
      </w:pPr>
    </w:p>
    <w:p w14:paraId="17C3B241" w14:textId="77777777" w:rsidR="00000000" w:rsidRDefault="00B6587A">
      <w:pPr>
        <w:pStyle w:val="a"/>
        <w:rPr>
          <w:rFonts w:hint="cs"/>
          <w:rtl/>
        </w:rPr>
      </w:pPr>
      <w:r>
        <w:rPr>
          <w:rFonts w:hint="cs"/>
          <w:rtl/>
        </w:rPr>
        <w:t xml:space="preserve">לא, לא, אתה לא יכול. אם אתה תבקש אי-אמון, אני אבקש </w:t>
      </w:r>
      <w:r>
        <w:rPr>
          <w:rFonts w:hint="cs"/>
          <w:rtl/>
        </w:rPr>
        <w:t>מייד אמון. נא להביא אלי את היועץ המשפטי.</w:t>
      </w:r>
    </w:p>
    <w:p w14:paraId="499A1552" w14:textId="77777777" w:rsidR="00000000" w:rsidRDefault="00B6587A">
      <w:pPr>
        <w:pStyle w:val="a"/>
        <w:rPr>
          <w:rFonts w:hint="cs"/>
          <w:rtl/>
        </w:rPr>
      </w:pPr>
    </w:p>
    <w:p w14:paraId="3730BCFC" w14:textId="77777777" w:rsidR="00000000" w:rsidRDefault="00B6587A">
      <w:pPr>
        <w:pStyle w:val="ac"/>
        <w:rPr>
          <w:rtl/>
        </w:rPr>
      </w:pPr>
      <w:r>
        <w:rPr>
          <w:rFonts w:hint="eastAsia"/>
          <w:rtl/>
        </w:rPr>
        <w:t>מוחמד</w:t>
      </w:r>
      <w:r>
        <w:rPr>
          <w:rtl/>
        </w:rPr>
        <w:t xml:space="preserve"> ברכה (חד"ש-תע"ל):</w:t>
      </w:r>
    </w:p>
    <w:p w14:paraId="63CEF359" w14:textId="77777777" w:rsidR="00000000" w:rsidRDefault="00B6587A">
      <w:pPr>
        <w:pStyle w:val="a"/>
        <w:rPr>
          <w:rFonts w:hint="cs"/>
          <w:rtl/>
        </w:rPr>
      </w:pPr>
    </w:p>
    <w:p w14:paraId="155A9B70" w14:textId="77777777" w:rsidR="00000000" w:rsidRDefault="00B6587A">
      <w:pPr>
        <w:pStyle w:val="a"/>
        <w:rPr>
          <w:rFonts w:hint="cs"/>
          <w:rtl/>
        </w:rPr>
      </w:pPr>
      <w:r>
        <w:rPr>
          <w:rFonts w:hint="cs"/>
          <w:rtl/>
        </w:rPr>
        <w:t>- - -</w:t>
      </w:r>
    </w:p>
    <w:p w14:paraId="5009E610" w14:textId="77777777" w:rsidR="00000000" w:rsidRDefault="00B6587A">
      <w:pPr>
        <w:pStyle w:val="a"/>
        <w:rPr>
          <w:rFonts w:hint="cs"/>
          <w:rtl/>
        </w:rPr>
      </w:pPr>
    </w:p>
    <w:p w14:paraId="26CBCD81" w14:textId="77777777" w:rsidR="00000000" w:rsidRDefault="00B6587A">
      <w:pPr>
        <w:pStyle w:val="ac"/>
        <w:rPr>
          <w:rtl/>
        </w:rPr>
      </w:pPr>
      <w:r>
        <w:rPr>
          <w:rFonts w:hint="eastAsia"/>
          <w:rtl/>
        </w:rPr>
        <w:t>רן</w:t>
      </w:r>
      <w:r>
        <w:rPr>
          <w:rtl/>
        </w:rPr>
        <w:t xml:space="preserve"> כהן (מרצ):</w:t>
      </w:r>
    </w:p>
    <w:p w14:paraId="73979198" w14:textId="77777777" w:rsidR="00000000" w:rsidRDefault="00B6587A">
      <w:pPr>
        <w:pStyle w:val="a"/>
        <w:rPr>
          <w:rFonts w:hint="cs"/>
          <w:rtl/>
        </w:rPr>
      </w:pPr>
    </w:p>
    <w:p w14:paraId="18B97C37" w14:textId="77777777" w:rsidR="00000000" w:rsidRDefault="00B6587A">
      <w:pPr>
        <w:pStyle w:val="a"/>
        <w:rPr>
          <w:rFonts w:hint="cs"/>
          <w:rtl/>
        </w:rPr>
      </w:pPr>
      <w:r>
        <w:rPr>
          <w:rFonts w:hint="cs"/>
          <w:rtl/>
        </w:rPr>
        <w:t>- - -</w:t>
      </w:r>
    </w:p>
    <w:p w14:paraId="1EDF1789" w14:textId="77777777" w:rsidR="00000000" w:rsidRDefault="00B6587A">
      <w:pPr>
        <w:pStyle w:val="a"/>
        <w:rPr>
          <w:rFonts w:hint="cs"/>
          <w:rtl/>
        </w:rPr>
      </w:pPr>
    </w:p>
    <w:p w14:paraId="6F96962B" w14:textId="77777777" w:rsidR="00000000" w:rsidRDefault="00B6587A">
      <w:pPr>
        <w:pStyle w:val="ad"/>
        <w:rPr>
          <w:rtl/>
        </w:rPr>
      </w:pPr>
      <w:r>
        <w:rPr>
          <w:rtl/>
        </w:rPr>
        <w:t>היו"ר ראובן ריבלין:</w:t>
      </w:r>
    </w:p>
    <w:p w14:paraId="7F0BE0AF" w14:textId="77777777" w:rsidR="00000000" w:rsidRDefault="00B6587A">
      <w:pPr>
        <w:pStyle w:val="a"/>
        <w:rPr>
          <w:rtl/>
        </w:rPr>
      </w:pPr>
    </w:p>
    <w:p w14:paraId="05B79D87" w14:textId="77777777" w:rsidR="00000000" w:rsidRDefault="00B6587A">
      <w:pPr>
        <w:pStyle w:val="a"/>
        <w:rPr>
          <w:rFonts w:hint="cs"/>
          <w:rtl/>
        </w:rPr>
      </w:pPr>
      <w:r>
        <w:rPr>
          <w:rFonts w:hint="cs"/>
          <w:rtl/>
        </w:rPr>
        <w:t>חבר הכנסת כהן, אני מבקש לא לנהל את הישיבה. חבר הכנסת גפני, יואיל אדוני לשבת. קשה לי לראות אותו עומד ואני יושב, שכן כך אדוני יותר גבוה ממני.</w:t>
      </w:r>
      <w:r>
        <w:rPr>
          <w:rFonts w:hint="cs"/>
          <w:rtl/>
        </w:rPr>
        <w:t xml:space="preserve"> </w:t>
      </w:r>
    </w:p>
    <w:p w14:paraId="7022F292" w14:textId="77777777" w:rsidR="00000000" w:rsidRDefault="00B6587A">
      <w:pPr>
        <w:pStyle w:val="a"/>
        <w:rPr>
          <w:rFonts w:hint="cs"/>
          <w:rtl/>
        </w:rPr>
      </w:pPr>
    </w:p>
    <w:p w14:paraId="07C0C387" w14:textId="77777777" w:rsidR="00000000" w:rsidRDefault="00B6587A">
      <w:pPr>
        <w:pStyle w:val="ac"/>
        <w:rPr>
          <w:rtl/>
        </w:rPr>
      </w:pPr>
      <w:r>
        <w:rPr>
          <w:rFonts w:hint="eastAsia"/>
          <w:rtl/>
        </w:rPr>
        <w:t>קריאה</w:t>
      </w:r>
      <w:r>
        <w:rPr>
          <w:rtl/>
        </w:rPr>
        <w:t>:</w:t>
      </w:r>
    </w:p>
    <w:p w14:paraId="0919C885" w14:textId="77777777" w:rsidR="00000000" w:rsidRDefault="00B6587A">
      <w:pPr>
        <w:pStyle w:val="a"/>
        <w:rPr>
          <w:rFonts w:hint="cs"/>
          <w:rtl/>
        </w:rPr>
      </w:pPr>
    </w:p>
    <w:p w14:paraId="3D2E4BD1" w14:textId="77777777" w:rsidR="00000000" w:rsidRDefault="00B6587A">
      <w:pPr>
        <w:pStyle w:val="a"/>
        <w:rPr>
          <w:rFonts w:hint="cs"/>
          <w:rtl/>
        </w:rPr>
      </w:pPr>
      <w:r>
        <w:rPr>
          <w:rFonts w:hint="cs"/>
          <w:rtl/>
        </w:rPr>
        <w:t>למה לא נתת לו לדבר?</w:t>
      </w:r>
    </w:p>
    <w:p w14:paraId="341F5EED" w14:textId="77777777" w:rsidR="00000000" w:rsidRDefault="00B6587A">
      <w:pPr>
        <w:pStyle w:val="a"/>
        <w:rPr>
          <w:rFonts w:hint="cs"/>
          <w:rtl/>
        </w:rPr>
      </w:pPr>
    </w:p>
    <w:p w14:paraId="3289874F" w14:textId="77777777" w:rsidR="00000000" w:rsidRDefault="00B6587A">
      <w:pPr>
        <w:pStyle w:val="ad"/>
        <w:rPr>
          <w:rtl/>
        </w:rPr>
      </w:pPr>
      <w:r>
        <w:rPr>
          <w:rtl/>
        </w:rPr>
        <w:t>היו"ר ראובן ריבלין:</w:t>
      </w:r>
    </w:p>
    <w:p w14:paraId="6118BA0A" w14:textId="77777777" w:rsidR="00000000" w:rsidRDefault="00B6587A">
      <w:pPr>
        <w:pStyle w:val="a"/>
        <w:rPr>
          <w:rtl/>
        </w:rPr>
      </w:pPr>
    </w:p>
    <w:p w14:paraId="0CA5F165" w14:textId="77777777" w:rsidR="00000000" w:rsidRDefault="00B6587A">
      <w:pPr>
        <w:pStyle w:val="a"/>
        <w:rPr>
          <w:rFonts w:hint="cs"/>
          <w:rtl/>
        </w:rPr>
      </w:pPr>
      <w:r>
        <w:rPr>
          <w:rFonts w:hint="cs"/>
          <w:rtl/>
        </w:rPr>
        <w:t xml:space="preserve">למה לא נתתי לו לדבר? כי הוא לא היה בזמן. </w:t>
      </w:r>
    </w:p>
    <w:p w14:paraId="552A6869" w14:textId="77777777" w:rsidR="00000000" w:rsidRDefault="00B6587A">
      <w:pPr>
        <w:pStyle w:val="a"/>
        <w:rPr>
          <w:rFonts w:hint="cs"/>
          <w:rtl/>
        </w:rPr>
      </w:pPr>
    </w:p>
    <w:p w14:paraId="56F4713D" w14:textId="77777777" w:rsidR="00000000" w:rsidRDefault="00B6587A">
      <w:pPr>
        <w:pStyle w:val="ac"/>
        <w:rPr>
          <w:rtl/>
        </w:rPr>
      </w:pPr>
      <w:r>
        <w:rPr>
          <w:rFonts w:hint="eastAsia"/>
          <w:rtl/>
        </w:rPr>
        <w:t>מוחמד</w:t>
      </w:r>
      <w:r>
        <w:rPr>
          <w:rtl/>
        </w:rPr>
        <w:t xml:space="preserve"> ברכה (חד"ש-תע"ל):</w:t>
      </w:r>
    </w:p>
    <w:p w14:paraId="7AA91CFB" w14:textId="77777777" w:rsidR="00000000" w:rsidRDefault="00B6587A">
      <w:pPr>
        <w:pStyle w:val="a"/>
        <w:rPr>
          <w:rFonts w:hint="cs"/>
          <w:rtl/>
        </w:rPr>
      </w:pPr>
    </w:p>
    <w:p w14:paraId="44C9B1A2" w14:textId="77777777" w:rsidR="00000000" w:rsidRDefault="00B6587A">
      <w:pPr>
        <w:pStyle w:val="a"/>
        <w:rPr>
          <w:rFonts w:hint="cs"/>
          <w:rtl/>
        </w:rPr>
      </w:pPr>
      <w:r>
        <w:rPr>
          <w:rFonts w:hint="cs"/>
          <w:rtl/>
        </w:rPr>
        <w:t xml:space="preserve">בהנחה שהאמון לא יתקבל, הממשלה תיפול? </w:t>
      </w:r>
    </w:p>
    <w:p w14:paraId="08B075C9" w14:textId="77777777" w:rsidR="00000000" w:rsidRDefault="00B6587A">
      <w:pPr>
        <w:pStyle w:val="a"/>
        <w:rPr>
          <w:rFonts w:hint="cs"/>
          <w:rtl/>
        </w:rPr>
      </w:pPr>
    </w:p>
    <w:p w14:paraId="74A36301" w14:textId="77777777" w:rsidR="00000000" w:rsidRDefault="00B6587A">
      <w:pPr>
        <w:pStyle w:val="ad"/>
        <w:rPr>
          <w:rtl/>
        </w:rPr>
      </w:pPr>
      <w:r>
        <w:rPr>
          <w:rtl/>
        </w:rPr>
        <w:t>היו"ר ראובן ריבלין:</w:t>
      </w:r>
    </w:p>
    <w:p w14:paraId="3B1A060A" w14:textId="77777777" w:rsidR="00000000" w:rsidRDefault="00B6587A">
      <w:pPr>
        <w:pStyle w:val="a"/>
        <w:rPr>
          <w:rtl/>
        </w:rPr>
      </w:pPr>
    </w:p>
    <w:p w14:paraId="70667E07" w14:textId="77777777" w:rsidR="00000000" w:rsidRDefault="00B6587A">
      <w:pPr>
        <w:pStyle w:val="a"/>
        <w:rPr>
          <w:rFonts w:hint="cs"/>
          <w:rtl/>
        </w:rPr>
      </w:pPr>
      <w:r>
        <w:rPr>
          <w:rFonts w:hint="cs"/>
          <w:rtl/>
        </w:rPr>
        <w:t>הממשלה לא תיפול, כי אתה צריך - - -</w:t>
      </w:r>
    </w:p>
    <w:p w14:paraId="26FDCEED" w14:textId="77777777" w:rsidR="00000000" w:rsidRDefault="00B6587A">
      <w:pPr>
        <w:pStyle w:val="a"/>
        <w:rPr>
          <w:rtl/>
        </w:rPr>
      </w:pPr>
    </w:p>
    <w:p w14:paraId="71F821A7" w14:textId="77777777" w:rsidR="00000000" w:rsidRDefault="00B6587A">
      <w:pPr>
        <w:pStyle w:val="a"/>
        <w:rPr>
          <w:rFonts w:hint="cs"/>
          <w:rtl/>
        </w:rPr>
      </w:pPr>
    </w:p>
    <w:p w14:paraId="572FEF6A" w14:textId="77777777" w:rsidR="00000000" w:rsidRDefault="00B6587A">
      <w:pPr>
        <w:pStyle w:val="ac"/>
        <w:rPr>
          <w:rtl/>
        </w:rPr>
      </w:pPr>
      <w:r>
        <w:rPr>
          <w:rFonts w:hint="eastAsia"/>
          <w:rtl/>
        </w:rPr>
        <w:t>מוחמד</w:t>
      </w:r>
      <w:r>
        <w:rPr>
          <w:rtl/>
        </w:rPr>
        <w:t xml:space="preserve"> ברכה (חד"ש-תע"ל):</w:t>
      </w:r>
    </w:p>
    <w:p w14:paraId="65009723" w14:textId="77777777" w:rsidR="00000000" w:rsidRDefault="00B6587A">
      <w:pPr>
        <w:pStyle w:val="a"/>
        <w:rPr>
          <w:rFonts w:hint="cs"/>
          <w:rtl/>
        </w:rPr>
      </w:pPr>
    </w:p>
    <w:p w14:paraId="62B30D8D" w14:textId="77777777" w:rsidR="00000000" w:rsidRDefault="00B6587A">
      <w:pPr>
        <w:pStyle w:val="a"/>
        <w:rPr>
          <w:rFonts w:hint="cs"/>
          <w:rtl/>
        </w:rPr>
      </w:pPr>
      <w:r>
        <w:rPr>
          <w:rFonts w:hint="cs"/>
          <w:rtl/>
        </w:rPr>
        <w:t>זה לא עובד בפ</w:t>
      </w:r>
      <w:r>
        <w:rPr>
          <w:rFonts w:hint="cs"/>
          <w:rtl/>
        </w:rPr>
        <w:t>גרה.</w:t>
      </w:r>
    </w:p>
    <w:p w14:paraId="0A1BD363" w14:textId="77777777" w:rsidR="00000000" w:rsidRDefault="00B6587A">
      <w:pPr>
        <w:pStyle w:val="a"/>
        <w:rPr>
          <w:rFonts w:hint="cs"/>
          <w:rtl/>
        </w:rPr>
      </w:pPr>
    </w:p>
    <w:p w14:paraId="6889256D" w14:textId="77777777" w:rsidR="00000000" w:rsidRDefault="00B6587A">
      <w:pPr>
        <w:pStyle w:val="ad"/>
        <w:rPr>
          <w:rtl/>
        </w:rPr>
      </w:pPr>
      <w:r>
        <w:rPr>
          <w:rtl/>
        </w:rPr>
        <w:t>היו"ר ראובן ריבלין:</w:t>
      </w:r>
    </w:p>
    <w:p w14:paraId="706DA3BB" w14:textId="77777777" w:rsidR="00000000" w:rsidRDefault="00B6587A">
      <w:pPr>
        <w:pStyle w:val="a"/>
        <w:rPr>
          <w:rtl/>
        </w:rPr>
      </w:pPr>
    </w:p>
    <w:p w14:paraId="392F34AB" w14:textId="77777777" w:rsidR="00000000" w:rsidRDefault="00B6587A">
      <w:pPr>
        <w:pStyle w:val="a"/>
        <w:rPr>
          <w:rFonts w:hint="cs"/>
          <w:rtl/>
        </w:rPr>
      </w:pPr>
      <w:r>
        <w:rPr>
          <w:rFonts w:hint="cs"/>
          <w:rtl/>
        </w:rPr>
        <w:t xml:space="preserve">אבל לאמון יש השלכות אחרות. אדוני יבדוק בחוק ויבין את ההשלכות האחרות. </w:t>
      </w:r>
    </w:p>
    <w:p w14:paraId="63046826" w14:textId="77777777" w:rsidR="00000000" w:rsidRDefault="00B6587A">
      <w:pPr>
        <w:pStyle w:val="a"/>
        <w:rPr>
          <w:rFonts w:hint="cs"/>
          <w:rtl/>
        </w:rPr>
      </w:pPr>
    </w:p>
    <w:p w14:paraId="3B1C6674" w14:textId="77777777" w:rsidR="00000000" w:rsidRDefault="00B6587A">
      <w:pPr>
        <w:pStyle w:val="ac"/>
        <w:rPr>
          <w:rtl/>
        </w:rPr>
      </w:pPr>
      <w:r>
        <w:rPr>
          <w:rFonts w:hint="eastAsia"/>
          <w:rtl/>
        </w:rPr>
        <w:t>מוחמד</w:t>
      </w:r>
      <w:r>
        <w:rPr>
          <w:rtl/>
        </w:rPr>
        <w:t xml:space="preserve"> ברכה (חד"ש-תע"ל):</w:t>
      </w:r>
    </w:p>
    <w:p w14:paraId="4B933227" w14:textId="77777777" w:rsidR="00000000" w:rsidRDefault="00B6587A">
      <w:pPr>
        <w:pStyle w:val="a"/>
        <w:rPr>
          <w:rFonts w:hint="cs"/>
          <w:rtl/>
        </w:rPr>
      </w:pPr>
    </w:p>
    <w:p w14:paraId="68F7DCFB" w14:textId="77777777" w:rsidR="00000000" w:rsidRDefault="00B6587A">
      <w:pPr>
        <w:pStyle w:val="a"/>
        <w:rPr>
          <w:rFonts w:hint="cs"/>
          <w:rtl/>
        </w:rPr>
      </w:pPr>
      <w:r>
        <w:rPr>
          <w:rFonts w:hint="cs"/>
          <w:rtl/>
        </w:rPr>
        <w:t xml:space="preserve">הצבעת אמון </w:t>
      </w:r>
      <w:r>
        <w:rPr>
          <w:rtl/>
        </w:rPr>
        <w:t>–</w:t>
      </w:r>
      <w:r>
        <w:rPr>
          <w:rFonts w:hint="cs"/>
          <w:rtl/>
        </w:rPr>
        <w:t xml:space="preserve"> זה שהממשלה תישאר על כנה או תיפול. </w:t>
      </w:r>
    </w:p>
    <w:p w14:paraId="07E568B9" w14:textId="77777777" w:rsidR="00000000" w:rsidRDefault="00B6587A">
      <w:pPr>
        <w:pStyle w:val="a"/>
        <w:rPr>
          <w:rFonts w:hint="cs"/>
          <w:rtl/>
        </w:rPr>
      </w:pPr>
    </w:p>
    <w:p w14:paraId="06EF2507" w14:textId="77777777" w:rsidR="00000000" w:rsidRDefault="00B6587A">
      <w:pPr>
        <w:pStyle w:val="ad"/>
        <w:rPr>
          <w:rtl/>
        </w:rPr>
      </w:pPr>
      <w:r>
        <w:rPr>
          <w:rtl/>
        </w:rPr>
        <w:t>היו"ר ראובן ריבלין:</w:t>
      </w:r>
    </w:p>
    <w:p w14:paraId="1F6C2A47" w14:textId="77777777" w:rsidR="00000000" w:rsidRDefault="00B6587A">
      <w:pPr>
        <w:pStyle w:val="a"/>
        <w:rPr>
          <w:rtl/>
        </w:rPr>
      </w:pPr>
    </w:p>
    <w:p w14:paraId="139EAA21" w14:textId="77777777" w:rsidR="00000000" w:rsidRDefault="00B6587A">
      <w:pPr>
        <w:pStyle w:val="a"/>
        <w:rPr>
          <w:rFonts w:hint="cs"/>
          <w:rtl/>
        </w:rPr>
      </w:pPr>
      <w:r>
        <w:rPr>
          <w:rFonts w:hint="cs"/>
          <w:rtl/>
        </w:rPr>
        <w:t xml:space="preserve">לא, לא, לאמון יש גם השלכות אחרות. הואיל והחוק שלנו קובע שהצבעת </w:t>
      </w:r>
      <w:r>
        <w:rPr>
          <w:rFonts w:hint="cs"/>
          <w:rtl/>
        </w:rPr>
        <w:t>אי-אמון צריכה להיות קונסטרוקטיבית, יש בעיה עם מה שאדוני שואל. יש בכלל הרבה לקונות בחוק שאנחנו העברנו יחד, כי עשינו זאת בחטף, כאשר המטרה העיקרית שראינו היתה קודם כול להסיר את הרעה, אבל יש באמת דברים שחברי ועדת החוקה, חוק ומשפט צריכים בהחלט לתת את דעתם עליהם</w:t>
      </w:r>
      <w:r>
        <w:rPr>
          <w:rFonts w:hint="cs"/>
          <w:rtl/>
        </w:rPr>
        <w:t xml:space="preserve"> על מנת לקיים דיון ולתקן דברים הכרחיים בחוק שנותר. בבקשה, אדוני שר האוצר. </w:t>
      </w:r>
    </w:p>
    <w:p w14:paraId="48F180A4" w14:textId="77777777" w:rsidR="00000000" w:rsidRDefault="00B6587A">
      <w:pPr>
        <w:pStyle w:val="a"/>
        <w:rPr>
          <w:rFonts w:hint="cs"/>
          <w:rtl/>
        </w:rPr>
      </w:pPr>
    </w:p>
    <w:p w14:paraId="73E0E672" w14:textId="77777777" w:rsidR="00000000" w:rsidRDefault="00B6587A">
      <w:pPr>
        <w:pStyle w:val="ac"/>
        <w:rPr>
          <w:rtl/>
        </w:rPr>
      </w:pPr>
      <w:r>
        <w:rPr>
          <w:rFonts w:hint="eastAsia"/>
          <w:rtl/>
        </w:rPr>
        <w:t>מוחמד</w:t>
      </w:r>
      <w:r>
        <w:rPr>
          <w:rtl/>
        </w:rPr>
        <w:t xml:space="preserve"> ברכה (חד"ש-תע"ל):</w:t>
      </w:r>
    </w:p>
    <w:p w14:paraId="15F59F93" w14:textId="77777777" w:rsidR="00000000" w:rsidRDefault="00B6587A">
      <w:pPr>
        <w:pStyle w:val="a"/>
        <w:rPr>
          <w:rFonts w:hint="cs"/>
          <w:rtl/>
        </w:rPr>
      </w:pPr>
    </w:p>
    <w:p w14:paraId="0AF77D22" w14:textId="77777777" w:rsidR="00000000" w:rsidRDefault="00B6587A">
      <w:pPr>
        <w:pStyle w:val="a"/>
        <w:rPr>
          <w:rFonts w:hint="cs"/>
          <w:rtl/>
        </w:rPr>
      </w:pPr>
      <w:r>
        <w:rPr>
          <w:rFonts w:hint="cs"/>
          <w:rtl/>
        </w:rPr>
        <w:t>אם הממשלה יכולה לבקש אמון, האופוזיציה יכולה לבקש אי-אמון.</w:t>
      </w:r>
    </w:p>
    <w:p w14:paraId="538833B4" w14:textId="77777777" w:rsidR="00000000" w:rsidRDefault="00B6587A">
      <w:pPr>
        <w:pStyle w:val="a"/>
        <w:rPr>
          <w:rFonts w:hint="cs"/>
          <w:rtl/>
        </w:rPr>
      </w:pPr>
    </w:p>
    <w:p w14:paraId="2B345CA1" w14:textId="77777777" w:rsidR="00000000" w:rsidRDefault="00B6587A">
      <w:pPr>
        <w:pStyle w:val="ad"/>
        <w:rPr>
          <w:rtl/>
        </w:rPr>
      </w:pPr>
      <w:r>
        <w:rPr>
          <w:rFonts w:hint="eastAsia"/>
          <w:rtl/>
        </w:rPr>
        <w:t>היו</w:t>
      </w:r>
      <w:r>
        <w:rPr>
          <w:rtl/>
        </w:rPr>
        <w:t>"ר ראובן ריבלין:</w:t>
      </w:r>
    </w:p>
    <w:p w14:paraId="12D256F8" w14:textId="77777777" w:rsidR="00000000" w:rsidRDefault="00B6587A">
      <w:pPr>
        <w:pStyle w:val="a"/>
        <w:rPr>
          <w:rFonts w:hint="cs"/>
          <w:rtl/>
        </w:rPr>
      </w:pPr>
    </w:p>
    <w:p w14:paraId="2A5F30B3" w14:textId="77777777" w:rsidR="00000000" w:rsidRDefault="00B6587A">
      <w:pPr>
        <w:pStyle w:val="a"/>
        <w:rPr>
          <w:rFonts w:hint="cs"/>
          <w:rtl/>
        </w:rPr>
      </w:pPr>
      <w:r>
        <w:rPr>
          <w:rFonts w:hint="cs"/>
          <w:rtl/>
        </w:rPr>
        <w:t>שמעתי אותך. קיבלתי את דעתך, וגם לזה אתה לא מסכים?  בבקשה.</w:t>
      </w:r>
    </w:p>
    <w:p w14:paraId="20DC1D3E" w14:textId="77777777" w:rsidR="00000000" w:rsidRDefault="00B6587A">
      <w:pPr>
        <w:pStyle w:val="a"/>
        <w:rPr>
          <w:rFonts w:hint="cs"/>
          <w:rtl/>
        </w:rPr>
      </w:pPr>
    </w:p>
    <w:p w14:paraId="375AA1AD" w14:textId="77777777" w:rsidR="00000000" w:rsidRDefault="00B6587A">
      <w:pPr>
        <w:pStyle w:val="ac"/>
        <w:rPr>
          <w:rtl/>
        </w:rPr>
      </w:pPr>
      <w:r>
        <w:rPr>
          <w:rFonts w:hint="eastAsia"/>
          <w:rtl/>
        </w:rPr>
        <w:t>מוחמד</w:t>
      </w:r>
      <w:r>
        <w:rPr>
          <w:rtl/>
        </w:rPr>
        <w:t xml:space="preserve"> ברכה (חד"ש</w:t>
      </w:r>
      <w:r>
        <w:rPr>
          <w:rtl/>
        </w:rPr>
        <w:t>-תע"ל):</w:t>
      </w:r>
    </w:p>
    <w:p w14:paraId="2AF92EA2" w14:textId="77777777" w:rsidR="00000000" w:rsidRDefault="00B6587A">
      <w:pPr>
        <w:pStyle w:val="a"/>
        <w:rPr>
          <w:rFonts w:hint="cs"/>
          <w:rtl/>
        </w:rPr>
      </w:pPr>
    </w:p>
    <w:p w14:paraId="347ECCF3" w14:textId="77777777" w:rsidR="00000000" w:rsidRDefault="00B6587A">
      <w:pPr>
        <w:pStyle w:val="a"/>
        <w:rPr>
          <w:rFonts w:hint="cs"/>
          <w:rtl/>
        </w:rPr>
      </w:pPr>
      <w:r>
        <w:rPr>
          <w:rFonts w:hint="cs"/>
          <w:rtl/>
        </w:rPr>
        <w:t xml:space="preserve">אבל אתה לא קיבלת את דעתי.  </w:t>
      </w:r>
    </w:p>
    <w:p w14:paraId="7F8966C8" w14:textId="77777777" w:rsidR="00000000" w:rsidRDefault="00B6587A">
      <w:pPr>
        <w:pStyle w:val="a"/>
        <w:rPr>
          <w:rFonts w:hint="cs"/>
          <w:rtl/>
        </w:rPr>
      </w:pPr>
    </w:p>
    <w:p w14:paraId="5539050F" w14:textId="77777777" w:rsidR="00000000" w:rsidRDefault="00B6587A">
      <w:pPr>
        <w:pStyle w:val="ad"/>
        <w:rPr>
          <w:rtl/>
        </w:rPr>
      </w:pPr>
      <w:r>
        <w:rPr>
          <w:rtl/>
        </w:rPr>
        <w:t>היו"ר ראובן ריבלין:</w:t>
      </w:r>
    </w:p>
    <w:p w14:paraId="0783FAC7" w14:textId="77777777" w:rsidR="00000000" w:rsidRDefault="00B6587A">
      <w:pPr>
        <w:pStyle w:val="a"/>
        <w:rPr>
          <w:rtl/>
        </w:rPr>
      </w:pPr>
    </w:p>
    <w:p w14:paraId="6D384E1A" w14:textId="77777777" w:rsidR="00000000" w:rsidRDefault="00B6587A">
      <w:pPr>
        <w:pStyle w:val="a"/>
        <w:rPr>
          <w:rFonts w:hint="cs"/>
          <w:rtl/>
        </w:rPr>
      </w:pPr>
      <w:r>
        <w:rPr>
          <w:rFonts w:hint="cs"/>
          <w:rtl/>
        </w:rPr>
        <w:t>אני בדרך לקבל אותה. בבקשה.</w:t>
      </w:r>
    </w:p>
    <w:p w14:paraId="241922EC" w14:textId="77777777" w:rsidR="00000000" w:rsidRDefault="00B6587A">
      <w:pPr>
        <w:pStyle w:val="a"/>
        <w:ind w:firstLine="0"/>
        <w:rPr>
          <w:rFonts w:hint="cs"/>
          <w:rtl/>
        </w:rPr>
      </w:pPr>
    </w:p>
    <w:p w14:paraId="735D8BBA" w14:textId="77777777" w:rsidR="00000000" w:rsidRDefault="00B6587A">
      <w:pPr>
        <w:pStyle w:val="Speaker"/>
        <w:rPr>
          <w:rtl/>
        </w:rPr>
      </w:pPr>
      <w:bookmarkStart w:id="439" w:name="FS000000965T09_10_2003_17_31_19"/>
      <w:bookmarkEnd w:id="439"/>
      <w:r>
        <w:rPr>
          <w:rFonts w:hint="eastAsia"/>
          <w:rtl/>
        </w:rPr>
        <w:t>שר</w:t>
      </w:r>
      <w:r>
        <w:rPr>
          <w:rtl/>
        </w:rPr>
        <w:t xml:space="preserve"> האוצר בנימין נתניהו:</w:t>
      </w:r>
    </w:p>
    <w:p w14:paraId="66C65029" w14:textId="77777777" w:rsidR="00000000" w:rsidRDefault="00B6587A">
      <w:pPr>
        <w:pStyle w:val="a"/>
        <w:rPr>
          <w:rFonts w:hint="cs"/>
          <w:rtl/>
        </w:rPr>
      </w:pPr>
    </w:p>
    <w:p w14:paraId="60FE1CD2" w14:textId="77777777" w:rsidR="00000000" w:rsidRDefault="00B6587A">
      <w:pPr>
        <w:pStyle w:val="a"/>
        <w:rPr>
          <w:rFonts w:hint="cs"/>
          <w:rtl/>
        </w:rPr>
      </w:pPr>
      <w:r>
        <w:rPr>
          <w:rFonts w:hint="cs"/>
          <w:rtl/>
        </w:rPr>
        <w:t>אדוני היושב-ראש, חברי הכנסת, אני מבקש להסביר לכם מדוע ההצבעה התעכבה. אני קורא: "הצדדים ייכנסו למשא-ומתן מיידי ורצוף על מנת להגיע להסכמה על השלכו</w:t>
      </w:r>
      <w:r>
        <w:rPr>
          <w:rFonts w:hint="cs"/>
          <w:rtl/>
        </w:rPr>
        <w:t>ת השינוי המבני בנמלים, תוך מאמץ לסיים את הדיון בפרק זמן של שבועות ספורים. הדיון יתקיים בהמשך ומתוך מודעות להחלטות מ-2001, וכמו כן ייסוב על הצעות הממשלה הנוכחית בנדון. כל שינוי כפוף לניסיון אמיתי להגיע להסכמות במהלך המשא-ומתן כאמור, וכל עוד הוא מתקיים בצורה</w:t>
      </w:r>
      <w:r>
        <w:rPr>
          <w:rFonts w:hint="cs"/>
          <w:rtl/>
        </w:rPr>
        <w:t xml:space="preserve"> רציפה והוגנת הצדדים יימנעו מצעדים חד-צדדיים. השביתה תיפסק לאלתר, והעובדים יחזרו לעבודה מלאה וסדירה" </w:t>
      </w:r>
      <w:r>
        <w:rPr>
          <w:rtl/>
        </w:rPr>
        <w:t>–</w:t>
      </w:r>
      <w:r>
        <w:rPr>
          <w:rFonts w:hint="cs"/>
          <w:rtl/>
        </w:rPr>
        <w:t xml:space="preserve"> סוף ציטוט. </w:t>
      </w:r>
    </w:p>
    <w:p w14:paraId="0FA47BA9" w14:textId="77777777" w:rsidR="00000000" w:rsidRDefault="00B6587A">
      <w:pPr>
        <w:pStyle w:val="a"/>
        <w:rPr>
          <w:rFonts w:hint="cs"/>
          <w:rtl/>
        </w:rPr>
      </w:pPr>
    </w:p>
    <w:p w14:paraId="3428ADEE" w14:textId="77777777" w:rsidR="00000000" w:rsidRDefault="00B6587A">
      <w:pPr>
        <w:pStyle w:val="a"/>
        <w:rPr>
          <w:rFonts w:hint="cs"/>
          <w:rtl/>
        </w:rPr>
      </w:pPr>
      <w:r>
        <w:rPr>
          <w:rFonts w:hint="cs"/>
          <w:rtl/>
        </w:rPr>
        <w:t xml:space="preserve">רבותי, גבירותי,  אני קורא לכם את אחת משלוש ההצעות לפשרה וכניסה למשא-ומתן, שהציע עודד טירה מהתאחדות התעשיינים, לממשלה ולהסתדרות. אנחנו היינו </w:t>
      </w:r>
      <w:r>
        <w:rPr>
          <w:rFonts w:hint="cs"/>
          <w:rtl/>
        </w:rPr>
        <w:t xml:space="preserve">מוכנים לקבל את כל שלוש ההצעות, לרבות זו שקראתי. היא מאזכרת את החלטות הממשלה מ-2001, וכמובן, ההחלטות הנוכחיות. היא אומרת שאנחנו נימנע מצעדים חד-צדדיים, כלומר, אנחנו לא נחוקק את מה שאנחנו עומדים לחוקק - - </w:t>
      </w:r>
    </w:p>
    <w:p w14:paraId="17A54B65" w14:textId="77777777" w:rsidR="00000000" w:rsidRDefault="00B6587A">
      <w:pPr>
        <w:pStyle w:val="a"/>
        <w:ind w:firstLine="0"/>
        <w:rPr>
          <w:rFonts w:hint="cs"/>
          <w:rtl/>
        </w:rPr>
      </w:pPr>
    </w:p>
    <w:p w14:paraId="3B4A238E" w14:textId="77777777" w:rsidR="00000000" w:rsidRDefault="00B6587A">
      <w:pPr>
        <w:pStyle w:val="ac"/>
        <w:rPr>
          <w:rtl/>
        </w:rPr>
      </w:pPr>
      <w:r>
        <w:rPr>
          <w:rtl/>
        </w:rPr>
        <w:t>מוחמד ברכה (חד"ש-תע"ל):</w:t>
      </w:r>
    </w:p>
    <w:p w14:paraId="2642CB77" w14:textId="77777777" w:rsidR="00000000" w:rsidRDefault="00B6587A">
      <w:pPr>
        <w:pStyle w:val="a"/>
        <w:rPr>
          <w:rtl/>
        </w:rPr>
      </w:pPr>
    </w:p>
    <w:p w14:paraId="6B8455A4" w14:textId="77777777" w:rsidR="00000000" w:rsidRDefault="00B6587A">
      <w:pPr>
        <w:pStyle w:val="a"/>
        <w:rPr>
          <w:rFonts w:hint="cs"/>
          <w:rtl/>
        </w:rPr>
      </w:pPr>
      <w:r>
        <w:rPr>
          <w:rFonts w:hint="cs"/>
          <w:rtl/>
        </w:rPr>
        <w:t>הכלי היחיד שיש בידי העובדי</w:t>
      </w:r>
      <w:r>
        <w:rPr>
          <w:rFonts w:hint="cs"/>
          <w:rtl/>
        </w:rPr>
        <w:t xml:space="preserve">ם זה השביתה. </w:t>
      </w:r>
    </w:p>
    <w:p w14:paraId="4ED6645F" w14:textId="77777777" w:rsidR="00000000" w:rsidRDefault="00B6587A">
      <w:pPr>
        <w:pStyle w:val="a"/>
        <w:rPr>
          <w:rFonts w:hint="cs"/>
          <w:rtl/>
        </w:rPr>
      </w:pPr>
    </w:p>
    <w:p w14:paraId="11D56AA7" w14:textId="77777777" w:rsidR="00000000" w:rsidRDefault="00B6587A">
      <w:pPr>
        <w:pStyle w:val="SpeakerCon"/>
        <w:rPr>
          <w:rtl/>
        </w:rPr>
      </w:pPr>
      <w:bookmarkStart w:id="440" w:name="FS000000965T09_10_2003_16_52_14"/>
      <w:bookmarkStart w:id="441" w:name="FS000000965T09_10_2003_16_52_19C"/>
      <w:bookmarkEnd w:id="440"/>
      <w:bookmarkEnd w:id="441"/>
      <w:r>
        <w:rPr>
          <w:rtl/>
        </w:rPr>
        <w:t>שר האוצר בנימין נתניהו:</w:t>
      </w:r>
    </w:p>
    <w:p w14:paraId="43694FDA" w14:textId="77777777" w:rsidR="00000000" w:rsidRDefault="00B6587A">
      <w:pPr>
        <w:pStyle w:val="a"/>
        <w:rPr>
          <w:rtl/>
        </w:rPr>
      </w:pPr>
    </w:p>
    <w:p w14:paraId="3A29271A" w14:textId="77777777" w:rsidR="00000000" w:rsidRDefault="00B6587A">
      <w:pPr>
        <w:pStyle w:val="a"/>
        <w:rPr>
          <w:rFonts w:hint="cs"/>
          <w:rtl/>
        </w:rPr>
      </w:pPr>
      <w:r>
        <w:rPr>
          <w:rFonts w:hint="cs"/>
          <w:rtl/>
        </w:rPr>
        <w:t xml:space="preserve">- - ואנחנו במקביל אומרים להם, כמובן, להפסיק את השביתה. </w:t>
      </w:r>
    </w:p>
    <w:p w14:paraId="57CDE02B" w14:textId="77777777" w:rsidR="00000000" w:rsidRDefault="00B6587A">
      <w:pPr>
        <w:pStyle w:val="a"/>
        <w:rPr>
          <w:rFonts w:hint="cs"/>
          <w:rtl/>
        </w:rPr>
      </w:pPr>
    </w:p>
    <w:p w14:paraId="101DB5A7" w14:textId="77777777" w:rsidR="00000000" w:rsidRDefault="00B6587A">
      <w:pPr>
        <w:pStyle w:val="ad"/>
        <w:rPr>
          <w:rtl/>
        </w:rPr>
      </w:pPr>
      <w:r>
        <w:rPr>
          <w:rtl/>
        </w:rPr>
        <w:t>היו"ר ראובן ריבלין:</w:t>
      </w:r>
    </w:p>
    <w:p w14:paraId="5ECE8DF3" w14:textId="77777777" w:rsidR="00000000" w:rsidRDefault="00B6587A">
      <w:pPr>
        <w:pStyle w:val="a"/>
        <w:rPr>
          <w:rtl/>
        </w:rPr>
      </w:pPr>
    </w:p>
    <w:p w14:paraId="35288BA7" w14:textId="77777777" w:rsidR="00000000" w:rsidRDefault="00B6587A">
      <w:pPr>
        <w:pStyle w:val="a"/>
        <w:rPr>
          <w:rFonts w:hint="cs"/>
          <w:rtl/>
        </w:rPr>
      </w:pPr>
      <w:r>
        <w:rPr>
          <w:rFonts w:hint="cs"/>
          <w:rtl/>
        </w:rPr>
        <w:t xml:space="preserve">חבר הכנסת ברכה, אדוני תרם תרומה רצינית מאוד לישיבה זאת, אבל תרומתו נסתיימה. אני מזהיר את אדוני. </w:t>
      </w:r>
    </w:p>
    <w:p w14:paraId="6F82607A" w14:textId="77777777" w:rsidR="00000000" w:rsidRDefault="00B6587A">
      <w:pPr>
        <w:pStyle w:val="a"/>
        <w:rPr>
          <w:rFonts w:hint="cs"/>
          <w:rtl/>
        </w:rPr>
      </w:pPr>
    </w:p>
    <w:p w14:paraId="77BC2E37" w14:textId="77777777" w:rsidR="00000000" w:rsidRDefault="00B6587A">
      <w:pPr>
        <w:pStyle w:val="ac"/>
        <w:rPr>
          <w:rtl/>
        </w:rPr>
      </w:pPr>
      <w:r>
        <w:rPr>
          <w:rFonts w:hint="eastAsia"/>
          <w:rtl/>
        </w:rPr>
        <w:t>מוחמד</w:t>
      </w:r>
      <w:r>
        <w:rPr>
          <w:rtl/>
        </w:rPr>
        <w:t xml:space="preserve"> ברכה (חד"ש-תע"ל):</w:t>
      </w:r>
    </w:p>
    <w:p w14:paraId="0945E49A" w14:textId="77777777" w:rsidR="00000000" w:rsidRDefault="00B6587A">
      <w:pPr>
        <w:pStyle w:val="a"/>
        <w:rPr>
          <w:rFonts w:hint="cs"/>
          <w:rtl/>
        </w:rPr>
      </w:pPr>
    </w:p>
    <w:p w14:paraId="595F9BB8" w14:textId="77777777" w:rsidR="00000000" w:rsidRDefault="00B6587A">
      <w:pPr>
        <w:pStyle w:val="a"/>
        <w:rPr>
          <w:rFonts w:hint="cs"/>
          <w:rtl/>
        </w:rPr>
      </w:pPr>
      <w:r>
        <w:rPr>
          <w:rFonts w:hint="cs"/>
          <w:rtl/>
        </w:rPr>
        <w:t xml:space="preserve">אני קורא קריאת </w:t>
      </w:r>
      <w:r>
        <w:rPr>
          <w:rFonts w:hint="cs"/>
          <w:rtl/>
        </w:rPr>
        <w:t xml:space="preserve">ביניים עניינית, לגיטימית. </w:t>
      </w:r>
    </w:p>
    <w:p w14:paraId="43E5CF64" w14:textId="77777777" w:rsidR="00000000" w:rsidRDefault="00B6587A">
      <w:pPr>
        <w:pStyle w:val="a"/>
        <w:rPr>
          <w:rFonts w:hint="cs"/>
          <w:rtl/>
        </w:rPr>
      </w:pPr>
    </w:p>
    <w:p w14:paraId="6251F83B" w14:textId="77777777" w:rsidR="00000000" w:rsidRDefault="00B6587A">
      <w:pPr>
        <w:pStyle w:val="ad"/>
        <w:rPr>
          <w:rtl/>
        </w:rPr>
      </w:pPr>
      <w:r>
        <w:rPr>
          <w:rtl/>
        </w:rPr>
        <w:t>היו"ר ראובן ריבלין:</w:t>
      </w:r>
    </w:p>
    <w:p w14:paraId="7DACE584" w14:textId="77777777" w:rsidR="00000000" w:rsidRDefault="00B6587A">
      <w:pPr>
        <w:pStyle w:val="a"/>
        <w:rPr>
          <w:rtl/>
        </w:rPr>
      </w:pPr>
    </w:p>
    <w:p w14:paraId="6CEE0358" w14:textId="77777777" w:rsidR="00000000" w:rsidRDefault="00B6587A">
      <w:pPr>
        <w:pStyle w:val="a"/>
        <w:rPr>
          <w:rFonts w:hint="cs"/>
          <w:rtl/>
        </w:rPr>
      </w:pPr>
      <w:r>
        <w:rPr>
          <w:rFonts w:hint="cs"/>
          <w:rtl/>
        </w:rPr>
        <w:t xml:space="preserve">בסדר גמור, אבל אדוני לא יכול לנאום. </w:t>
      </w:r>
    </w:p>
    <w:p w14:paraId="020333B2" w14:textId="77777777" w:rsidR="00000000" w:rsidRDefault="00B6587A">
      <w:pPr>
        <w:pStyle w:val="a"/>
        <w:rPr>
          <w:rFonts w:hint="cs"/>
          <w:rtl/>
        </w:rPr>
      </w:pPr>
    </w:p>
    <w:p w14:paraId="4FE2D65B" w14:textId="77777777" w:rsidR="00000000" w:rsidRDefault="00B6587A">
      <w:pPr>
        <w:pStyle w:val="ac"/>
        <w:rPr>
          <w:rtl/>
        </w:rPr>
      </w:pPr>
      <w:r>
        <w:rPr>
          <w:rFonts w:hint="eastAsia"/>
          <w:rtl/>
        </w:rPr>
        <w:t>אברהם</w:t>
      </w:r>
      <w:r>
        <w:rPr>
          <w:rtl/>
        </w:rPr>
        <w:t xml:space="preserve"> הירשזון (הליכוד):</w:t>
      </w:r>
    </w:p>
    <w:p w14:paraId="4C463EB9" w14:textId="77777777" w:rsidR="00000000" w:rsidRDefault="00B6587A">
      <w:pPr>
        <w:pStyle w:val="a"/>
        <w:rPr>
          <w:rFonts w:hint="cs"/>
          <w:rtl/>
        </w:rPr>
      </w:pPr>
    </w:p>
    <w:p w14:paraId="3DE10BA2" w14:textId="77777777" w:rsidR="00000000" w:rsidRDefault="00B6587A">
      <w:pPr>
        <w:pStyle w:val="a"/>
        <w:rPr>
          <w:rFonts w:hint="cs"/>
          <w:rtl/>
        </w:rPr>
      </w:pPr>
      <w:r>
        <w:rPr>
          <w:rFonts w:hint="cs"/>
          <w:rtl/>
        </w:rPr>
        <w:t>הוא אומר "צלפים", "יורים". מה אנחנו?</w:t>
      </w:r>
    </w:p>
    <w:p w14:paraId="7D882A2D" w14:textId="77777777" w:rsidR="00000000" w:rsidRDefault="00B6587A">
      <w:pPr>
        <w:pStyle w:val="a"/>
        <w:rPr>
          <w:rFonts w:hint="cs"/>
          <w:rtl/>
        </w:rPr>
      </w:pPr>
    </w:p>
    <w:p w14:paraId="6BC708DD" w14:textId="77777777" w:rsidR="00000000" w:rsidRDefault="00B6587A">
      <w:pPr>
        <w:pStyle w:val="ad"/>
        <w:rPr>
          <w:rtl/>
        </w:rPr>
      </w:pPr>
      <w:r>
        <w:rPr>
          <w:rtl/>
        </w:rPr>
        <w:t>היו"ר ראובן ריבלין:</w:t>
      </w:r>
    </w:p>
    <w:p w14:paraId="4DAC04B0" w14:textId="77777777" w:rsidR="00000000" w:rsidRDefault="00B6587A">
      <w:pPr>
        <w:pStyle w:val="a"/>
        <w:rPr>
          <w:rtl/>
        </w:rPr>
      </w:pPr>
    </w:p>
    <w:p w14:paraId="5B3CBE42" w14:textId="77777777" w:rsidR="00000000" w:rsidRDefault="00B6587A">
      <w:pPr>
        <w:pStyle w:val="a"/>
        <w:rPr>
          <w:rFonts w:hint="cs"/>
          <w:rtl/>
        </w:rPr>
      </w:pPr>
      <w:r>
        <w:rPr>
          <w:rFonts w:hint="cs"/>
          <w:rtl/>
        </w:rPr>
        <w:t>האם אמר זאת חבר הכנסת יצחק כהן?</w:t>
      </w:r>
    </w:p>
    <w:p w14:paraId="445BE083" w14:textId="77777777" w:rsidR="00000000" w:rsidRDefault="00B6587A">
      <w:pPr>
        <w:pStyle w:val="a"/>
        <w:rPr>
          <w:rFonts w:hint="cs"/>
          <w:rtl/>
        </w:rPr>
      </w:pPr>
    </w:p>
    <w:p w14:paraId="13C0E912" w14:textId="77777777" w:rsidR="00000000" w:rsidRDefault="00B6587A">
      <w:pPr>
        <w:pStyle w:val="ac"/>
        <w:rPr>
          <w:rtl/>
        </w:rPr>
      </w:pPr>
      <w:r>
        <w:rPr>
          <w:rFonts w:hint="eastAsia"/>
          <w:rtl/>
        </w:rPr>
        <w:t>יצחק</w:t>
      </w:r>
      <w:r>
        <w:rPr>
          <w:rtl/>
        </w:rPr>
        <w:t xml:space="preserve"> כהן (ש"ס):</w:t>
      </w:r>
    </w:p>
    <w:p w14:paraId="6ABA0518" w14:textId="77777777" w:rsidR="00000000" w:rsidRDefault="00B6587A">
      <w:pPr>
        <w:pStyle w:val="a"/>
        <w:rPr>
          <w:rFonts w:hint="cs"/>
          <w:rtl/>
        </w:rPr>
      </w:pPr>
    </w:p>
    <w:p w14:paraId="7D625457" w14:textId="77777777" w:rsidR="00000000" w:rsidRDefault="00B6587A">
      <w:pPr>
        <w:pStyle w:val="a"/>
        <w:rPr>
          <w:rFonts w:hint="cs"/>
          <w:rtl/>
        </w:rPr>
      </w:pPr>
      <w:r>
        <w:rPr>
          <w:rFonts w:hint="cs"/>
          <w:rtl/>
        </w:rPr>
        <w:t xml:space="preserve">אתה חושד בכשרים. </w:t>
      </w:r>
    </w:p>
    <w:p w14:paraId="404A79A7" w14:textId="77777777" w:rsidR="00000000" w:rsidRDefault="00B6587A">
      <w:pPr>
        <w:pStyle w:val="a"/>
        <w:rPr>
          <w:rFonts w:hint="cs"/>
          <w:rtl/>
        </w:rPr>
      </w:pPr>
    </w:p>
    <w:p w14:paraId="0429D2D0" w14:textId="77777777" w:rsidR="00000000" w:rsidRDefault="00B6587A">
      <w:pPr>
        <w:pStyle w:val="ad"/>
        <w:rPr>
          <w:rtl/>
        </w:rPr>
      </w:pPr>
      <w:r>
        <w:rPr>
          <w:rtl/>
        </w:rPr>
        <w:t>היו"ר ראובן ריבל</w:t>
      </w:r>
      <w:r>
        <w:rPr>
          <w:rtl/>
        </w:rPr>
        <w:t>ין:</w:t>
      </w:r>
    </w:p>
    <w:p w14:paraId="5389328E" w14:textId="77777777" w:rsidR="00000000" w:rsidRDefault="00B6587A">
      <w:pPr>
        <w:pStyle w:val="a"/>
        <w:rPr>
          <w:rtl/>
        </w:rPr>
      </w:pPr>
    </w:p>
    <w:p w14:paraId="516545E1" w14:textId="77777777" w:rsidR="00000000" w:rsidRDefault="00B6587A">
      <w:pPr>
        <w:pStyle w:val="a"/>
        <w:rPr>
          <w:rFonts w:hint="cs"/>
          <w:rtl/>
        </w:rPr>
      </w:pPr>
      <w:r>
        <w:rPr>
          <w:rFonts w:hint="cs"/>
          <w:rtl/>
        </w:rPr>
        <w:t xml:space="preserve">אני מתנצל בפניך, לא חשדתי. אדוני אולי לא הבין מה אמרתי. אמרתי שלא יכול להיות שאדם כמו יצחק כהן יאמר את זה. </w:t>
      </w:r>
    </w:p>
    <w:p w14:paraId="3536AFD7" w14:textId="77777777" w:rsidR="00000000" w:rsidRDefault="00B6587A">
      <w:pPr>
        <w:pStyle w:val="a"/>
        <w:rPr>
          <w:rFonts w:hint="cs"/>
          <w:rtl/>
        </w:rPr>
      </w:pPr>
    </w:p>
    <w:p w14:paraId="0E04A28D" w14:textId="77777777" w:rsidR="00000000" w:rsidRDefault="00B6587A">
      <w:pPr>
        <w:pStyle w:val="SpeakerCon"/>
        <w:rPr>
          <w:rtl/>
        </w:rPr>
      </w:pPr>
      <w:bookmarkStart w:id="442" w:name="FS000000965T09_10_2003_16_55_48C"/>
      <w:bookmarkEnd w:id="442"/>
    </w:p>
    <w:p w14:paraId="62DCADB9" w14:textId="77777777" w:rsidR="00000000" w:rsidRDefault="00B6587A">
      <w:pPr>
        <w:pStyle w:val="SpeakerCon"/>
        <w:rPr>
          <w:rtl/>
        </w:rPr>
      </w:pPr>
      <w:r>
        <w:rPr>
          <w:rtl/>
        </w:rPr>
        <w:t>שר האוצר בנימין נתניהו:</w:t>
      </w:r>
    </w:p>
    <w:p w14:paraId="47017C61" w14:textId="77777777" w:rsidR="00000000" w:rsidRDefault="00B6587A">
      <w:pPr>
        <w:pStyle w:val="a"/>
        <w:rPr>
          <w:rtl/>
        </w:rPr>
      </w:pPr>
    </w:p>
    <w:p w14:paraId="1F0D7DD7" w14:textId="77777777" w:rsidR="00000000" w:rsidRDefault="00B6587A">
      <w:pPr>
        <w:pStyle w:val="a"/>
        <w:rPr>
          <w:rFonts w:hint="cs"/>
          <w:rtl/>
        </w:rPr>
      </w:pPr>
      <w:r>
        <w:rPr>
          <w:rFonts w:hint="cs"/>
          <w:rtl/>
        </w:rPr>
        <w:t>במשך ימים אני שומע את הטענה, ושמעתי אותה גם היום, שהממשלה לא מוכנה להיכנס להידברות, לא מוכנה לעצור את החקיקה, ואם נע</w:t>
      </w:r>
      <w:r>
        <w:rPr>
          <w:rFonts w:hint="cs"/>
          <w:rtl/>
        </w:rPr>
        <w:t xml:space="preserve">צור את החקיקה וניכנס להידברות הם יעצרו את השביתה. אילו עוד הוכחות אתם צריכים? הנה הטקסט שעודד טירה נתן לנו. אנחנו הסכמנו להשהות את החקיקה הזאת עכשיו, והעובדים </w:t>
      </w:r>
      <w:r>
        <w:rPr>
          <w:rtl/>
        </w:rPr>
        <w:t>–</w:t>
      </w:r>
      <w:r>
        <w:rPr>
          <w:rFonts w:hint="cs"/>
          <w:rtl/>
        </w:rPr>
        <w:t xml:space="preserve"> או יותר נכון ההסתדרות, קומץ הוועדים הללו </w:t>
      </w:r>
      <w:r>
        <w:rPr>
          <w:rtl/>
        </w:rPr>
        <w:t>–</w:t>
      </w:r>
      <w:r>
        <w:rPr>
          <w:rFonts w:hint="cs"/>
          <w:rtl/>
        </w:rPr>
        <w:t xml:space="preserve"> אינם מוכנים להסיר את ידם ממנוף השביתה שחונק את המשק.</w:t>
      </w:r>
      <w:r>
        <w:rPr>
          <w:rFonts w:hint="cs"/>
          <w:rtl/>
        </w:rPr>
        <w:t xml:space="preserve"> </w:t>
      </w:r>
    </w:p>
    <w:p w14:paraId="63A16A75" w14:textId="77777777" w:rsidR="00000000" w:rsidRDefault="00B6587A">
      <w:pPr>
        <w:pStyle w:val="a"/>
        <w:rPr>
          <w:rFonts w:hint="cs"/>
          <w:rtl/>
        </w:rPr>
      </w:pPr>
    </w:p>
    <w:p w14:paraId="427E040A" w14:textId="77777777" w:rsidR="00000000" w:rsidRDefault="00B6587A">
      <w:pPr>
        <w:pStyle w:val="ac"/>
        <w:rPr>
          <w:rtl/>
        </w:rPr>
      </w:pPr>
      <w:r>
        <w:rPr>
          <w:rFonts w:hint="eastAsia"/>
          <w:rtl/>
        </w:rPr>
        <w:t>דוד</w:t>
      </w:r>
      <w:r>
        <w:rPr>
          <w:rtl/>
        </w:rPr>
        <w:t xml:space="preserve"> טל (עם אחד):</w:t>
      </w:r>
    </w:p>
    <w:p w14:paraId="776DBEEF" w14:textId="77777777" w:rsidR="00000000" w:rsidRDefault="00B6587A">
      <w:pPr>
        <w:pStyle w:val="a"/>
        <w:rPr>
          <w:rFonts w:hint="cs"/>
          <w:rtl/>
        </w:rPr>
      </w:pPr>
    </w:p>
    <w:p w14:paraId="4842C5B8" w14:textId="77777777" w:rsidR="00000000" w:rsidRDefault="00B6587A">
      <w:pPr>
        <w:pStyle w:val="a"/>
        <w:rPr>
          <w:rFonts w:hint="cs"/>
          <w:rtl/>
        </w:rPr>
      </w:pPr>
      <w:r>
        <w:rPr>
          <w:rFonts w:hint="cs"/>
          <w:rtl/>
        </w:rPr>
        <w:t xml:space="preserve">הם מוכנים על בסיס 2001. תנהג באחריות לאומית, תסתכל לציבור בעיניים ותאמר לו את זה. </w:t>
      </w:r>
    </w:p>
    <w:p w14:paraId="44A7F717" w14:textId="77777777" w:rsidR="00000000" w:rsidRDefault="00B6587A">
      <w:pPr>
        <w:pStyle w:val="a"/>
        <w:rPr>
          <w:rFonts w:hint="cs"/>
          <w:rtl/>
        </w:rPr>
      </w:pPr>
    </w:p>
    <w:p w14:paraId="7ABEFFA0" w14:textId="77777777" w:rsidR="00000000" w:rsidRDefault="00B6587A">
      <w:pPr>
        <w:pStyle w:val="ad"/>
        <w:rPr>
          <w:rtl/>
        </w:rPr>
      </w:pPr>
      <w:r>
        <w:rPr>
          <w:rtl/>
        </w:rPr>
        <w:t>היו"ר ראובן ריבלין:</w:t>
      </w:r>
    </w:p>
    <w:p w14:paraId="0C6187E7" w14:textId="77777777" w:rsidR="00000000" w:rsidRDefault="00B6587A">
      <w:pPr>
        <w:pStyle w:val="a"/>
        <w:rPr>
          <w:rtl/>
        </w:rPr>
      </w:pPr>
    </w:p>
    <w:p w14:paraId="14A75641" w14:textId="77777777" w:rsidR="00000000" w:rsidRDefault="00B6587A">
      <w:pPr>
        <w:pStyle w:val="a"/>
        <w:rPr>
          <w:rFonts w:hint="cs"/>
          <w:rtl/>
        </w:rPr>
      </w:pPr>
      <w:r>
        <w:rPr>
          <w:rFonts w:hint="cs"/>
          <w:rtl/>
        </w:rPr>
        <w:t xml:space="preserve">תדברו על זה בוועדה, כשהוא יבוא לפניכם. עכשיו הוא נואם. </w:t>
      </w:r>
    </w:p>
    <w:p w14:paraId="72A4AAF7" w14:textId="77777777" w:rsidR="00000000" w:rsidRDefault="00B6587A">
      <w:pPr>
        <w:pStyle w:val="a"/>
        <w:rPr>
          <w:rFonts w:hint="cs"/>
          <w:rtl/>
        </w:rPr>
      </w:pPr>
    </w:p>
    <w:p w14:paraId="323FBE24" w14:textId="77777777" w:rsidR="00000000" w:rsidRDefault="00B6587A">
      <w:pPr>
        <w:pStyle w:val="SpeakerCon"/>
        <w:rPr>
          <w:rtl/>
        </w:rPr>
      </w:pPr>
      <w:bookmarkStart w:id="443" w:name="FS000000965T09_10_2003_16_59_45C"/>
      <w:bookmarkEnd w:id="443"/>
      <w:r>
        <w:rPr>
          <w:rtl/>
        </w:rPr>
        <w:t>שר האוצר בנימין נתניהו:</w:t>
      </w:r>
    </w:p>
    <w:p w14:paraId="526E4105" w14:textId="77777777" w:rsidR="00000000" w:rsidRDefault="00B6587A">
      <w:pPr>
        <w:pStyle w:val="a"/>
        <w:rPr>
          <w:rtl/>
        </w:rPr>
      </w:pPr>
    </w:p>
    <w:p w14:paraId="6AC143C4" w14:textId="77777777" w:rsidR="00000000" w:rsidRDefault="00B6587A">
      <w:pPr>
        <w:pStyle w:val="a"/>
        <w:rPr>
          <w:rFonts w:hint="cs"/>
          <w:rtl/>
        </w:rPr>
      </w:pPr>
      <w:r>
        <w:rPr>
          <w:rFonts w:hint="cs"/>
          <w:rtl/>
        </w:rPr>
        <w:t>הטענה השנייה שמדברים עליה היא שאנחנו פוגעים בשכר</w:t>
      </w:r>
      <w:r>
        <w:rPr>
          <w:rFonts w:hint="cs"/>
          <w:rtl/>
        </w:rPr>
        <w:t xml:space="preserve"> ובזכויות של העובדים. אין שחר לטענה הזאת. אבל בעניין השכר אני קורא לכם טבלה נוספת. במקום הראשון - מנהל עבודה, שעלות שכרו 82,702 שקלים לחודש. במקום השני - מנהל עבודה, שעלות שכרו 80,511 שקלים לחודש. במקום השלישי - מנהל עבודה </w:t>
      </w:r>
      <w:r>
        <w:rPr>
          <w:rtl/>
        </w:rPr>
        <w:t>–</w:t>
      </w:r>
      <w:r>
        <w:rPr>
          <w:rFonts w:hint="cs"/>
          <w:rtl/>
        </w:rPr>
        <w:t xml:space="preserve"> מדובר בנמלים </w:t>
      </w:r>
      <w:r>
        <w:rPr>
          <w:rtl/>
        </w:rPr>
        <w:t>–</w:t>
      </w:r>
      <w:r>
        <w:rPr>
          <w:rFonts w:hint="cs"/>
          <w:rtl/>
        </w:rPr>
        <w:t xml:space="preserve"> עם עלות שכר של 7</w:t>
      </w:r>
      <w:r>
        <w:rPr>
          <w:rFonts w:hint="cs"/>
          <w:rtl/>
        </w:rPr>
        <w:t xml:space="preserve">5,827 שקלים לחודש. </w:t>
      </w:r>
    </w:p>
    <w:p w14:paraId="1351A613" w14:textId="77777777" w:rsidR="00000000" w:rsidRDefault="00B6587A">
      <w:pPr>
        <w:pStyle w:val="a"/>
        <w:rPr>
          <w:rFonts w:hint="cs"/>
          <w:rtl/>
        </w:rPr>
      </w:pPr>
    </w:p>
    <w:p w14:paraId="3E5CE1A6" w14:textId="77777777" w:rsidR="00000000" w:rsidRDefault="00B6587A">
      <w:pPr>
        <w:pStyle w:val="ac"/>
        <w:rPr>
          <w:rtl/>
        </w:rPr>
      </w:pPr>
      <w:r>
        <w:rPr>
          <w:rFonts w:hint="eastAsia"/>
          <w:rtl/>
        </w:rPr>
        <w:t>מוחמד</w:t>
      </w:r>
      <w:r>
        <w:rPr>
          <w:rtl/>
        </w:rPr>
        <w:t xml:space="preserve"> ברכה (חד"ש-תע"ל):</w:t>
      </w:r>
    </w:p>
    <w:p w14:paraId="0C49605E" w14:textId="77777777" w:rsidR="00000000" w:rsidRDefault="00B6587A">
      <w:pPr>
        <w:pStyle w:val="a"/>
        <w:rPr>
          <w:rFonts w:hint="cs"/>
          <w:rtl/>
        </w:rPr>
      </w:pPr>
    </w:p>
    <w:p w14:paraId="7602BF6D" w14:textId="77777777" w:rsidR="00000000" w:rsidRDefault="00B6587A">
      <w:pPr>
        <w:pStyle w:val="a"/>
        <w:rPr>
          <w:rFonts w:hint="cs"/>
          <w:rtl/>
        </w:rPr>
      </w:pPr>
      <w:r>
        <w:rPr>
          <w:rFonts w:hint="cs"/>
          <w:rtl/>
        </w:rPr>
        <w:t>מי נתן להם את המשכורות האלה?</w:t>
      </w:r>
    </w:p>
    <w:p w14:paraId="6276AB29" w14:textId="77777777" w:rsidR="00000000" w:rsidRDefault="00B6587A">
      <w:pPr>
        <w:pStyle w:val="a"/>
        <w:rPr>
          <w:rFonts w:hint="cs"/>
          <w:rtl/>
        </w:rPr>
      </w:pPr>
    </w:p>
    <w:p w14:paraId="7D9139C1" w14:textId="77777777" w:rsidR="00000000" w:rsidRDefault="00B6587A">
      <w:pPr>
        <w:pStyle w:val="ac"/>
        <w:rPr>
          <w:rtl/>
        </w:rPr>
      </w:pPr>
      <w:r>
        <w:rPr>
          <w:rFonts w:hint="eastAsia"/>
          <w:rtl/>
        </w:rPr>
        <w:t>עמיר</w:t>
      </w:r>
      <w:r>
        <w:rPr>
          <w:rtl/>
        </w:rPr>
        <w:t xml:space="preserve"> פרץ (עם אחד):</w:t>
      </w:r>
    </w:p>
    <w:p w14:paraId="4761969A" w14:textId="77777777" w:rsidR="00000000" w:rsidRDefault="00B6587A">
      <w:pPr>
        <w:pStyle w:val="a"/>
        <w:rPr>
          <w:rFonts w:hint="cs"/>
          <w:rtl/>
        </w:rPr>
      </w:pPr>
    </w:p>
    <w:p w14:paraId="05DB6498" w14:textId="77777777" w:rsidR="00000000" w:rsidRDefault="00B6587A">
      <w:pPr>
        <w:pStyle w:val="a"/>
        <w:rPr>
          <w:rFonts w:hint="cs"/>
          <w:rtl/>
        </w:rPr>
      </w:pPr>
      <w:r>
        <w:rPr>
          <w:rFonts w:hint="cs"/>
          <w:rtl/>
        </w:rPr>
        <w:t>מי מינה אותם?</w:t>
      </w:r>
    </w:p>
    <w:p w14:paraId="4CAEDC1B" w14:textId="77777777" w:rsidR="00000000" w:rsidRDefault="00B6587A">
      <w:pPr>
        <w:pStyle w:val="a"/>
        <w:rPr>
          <w:rFonts w:hint="cs"/>
          <w:rtl/>
        </w:rPr>
      </w:pPr>
    </w:p>
    <w:p w14:paraId="6B3EDD2F" w14:textId="77777777" w:rsidR="00000000" w:rsidRDefault="00B6587A">
      <w:pPr>
        <w:pStyle w:val="SpeakerCon"/>
        <w:rPr>
          <w:rtl/>
        </w:rPr>
      </w:pPr>
      <w:bookmarkStart w:id="444" w:name="FS000000965T09_10_2003_17_02_00C"/>
      <w:bookmarkEnd w:id="444"/>
      <w:r>
        <w:rPr>
          <w:rtl/>
        </w:rPr>
        <w:t>שר האוצר בנימין נתניהו:</w:t>
      </w:r>
    </w:p>
    <w:p w14:paraId="65B84B0F" w14:textId="77777777" w:rsidR="00000000" w:rsidRDefault="00B6587A">
      <w:pPr>
        <w:pStyle w:val="a"/>
        <w:rPr>
          <w:rtl/>
        </w:rPr>
      </w:pPr>
    </w:p>
    <w:p w14:paraId="6A24695F" w14:textId="77777777" w:rsidR="00000000" w:rsidRDefault="00B6587A">
      <w:pPr>
        <w:pStyle w:val="a"/>
        <w:rPr>
          <w:rFonts w:hint="cs"/>
          <w:rtl/>
        </w:rPr>
      </w:pPr>
      <w:r>
        <w:rPr>
          <w:rFonts w:hint="cs"/>
          <w:rtl/>
        </w:rPr>
        <w:t xml:space="preserve">במקום ה-14, ימאי </w:t>
      </w:r>
      <w:r>
        <w:rPr>
          <w:rtl/>
        </w:rPr>
        <w:t>–</w:t>
      </w:r>
      <w:r>
        <w:rPr>
          <w:rFonts w:hint="cs"/>
          <w:rtl/>
        </w:rPr>
        <w:t xml:space="preserve"> אני אומר לכם, כדאי להיות ימאים </w:t>
      </w:r>
      <w:r>
        <w:rPr>
          <w:rtl/>
        </w:rPr>
        <w:t>–</w:t>
      </w:r>
      <w:r>
        <w:rPr>
          <w:rFonts w:hint="cs"/>
          <w:rtl/>
        </w:rPr>
        <w:t xml:space="preserve"> שעלות שכרו 64,770 שקלים לחודש. במקום ה-30, פועל שעלות שכרו 61,803 שק</w:t>
      </w:r>
      <w:r>
        <w:rPr>
          <w:rFonts w:hint="cs"/>
          <w:rtl/>
        </w:rPr>
        <w:t xml:space="preserve">לים לחודש. במקום ה-300 פועל שעלות שכרו 42,123 שקלים לחודש. </w:t>
      </w:r>
    </w:p>
    <w:p w14:paraId="11EB4312" w14:textId="77777777" w:rsidR="00000000" w:rsidRDefault="00B6587A">
      <w:pPr>
        <w:pStyle w:val="a"/>
        <w:rPr>
          <w:rFonts w:hint="cs"/>
          <w:rtl/>
        </w:rPr>
      </w:pPr>
    </w:p>
    <w:p w14:paraId="0978D00D" w14:textId="77777777" w:rsidR="00000000" w:rsidRDefault="00B6587A">
      <w:pPr>
        <w:pStyle w:val="a"/>
        <w:rPr>
          <w:rFonts w:hint="cs"/>
          <w:rtl/>
        </w:rPr>
      </w:pPr>
      <w:r>
        <w:rPr>
          <w:rFonts w:hint="cs"/>
          <w:rtl/>
        </w:rPr>
        <w:t xml:space="preserve">כידוע לכם, 25 בכירים בנמלים </w:t>
      </w:r>
      <w:r>
        <w:rPr>
          <w:rtl/>
        </w:rPr>
        <w:t>–</w:t>
      </w:r>
      <w:r>
        <w:rPr>
          <w:rFonts w:hint="cs"/>
          <w:rtl/>
        </w:rPr>
        <w:t xml:space="preserve"> עלות שכרם היא 20 מיליון שקלים בשנה. זה לא מיליון שקלים לאדם, זה כמעט מיליון שקלים לאדם. ואילו 300 העובדים הראשונים </w:t>
      </w:r>
      <w:r>
        <w:rPr>
          <w:rtl/>
        </w:rPr>
        <w:t>–</w:t>
      </w:r>
      <w:r>
        <w:rPr>
          <w:rFonts w:hint="cs"/>
          <w:rtl/>
        </w:rPr>
        <w:t xml:space="preserve"> עלות שכרם היא 200 מיליון שקלים לשנה. זה לא מיליו</w:t>
      </w:r>
      <w:r>
        <w:rPr>
          <w:rFonts w:hint="cs"/>
          <w:rtl/>
        </w:rPr>
        <w:t xml:space="preserve">ן שקלים לשנה, זה שני-שלישים מיליון שקלים לשנה. </w:t>
      </w:r>
    </w:p>
    <w:p w14:paraId="7AD23346" w14:textId="77777777" w:rsidR="00000000" w:rsidRDefault="00B6587A">
      <w:pPr>
        <w:pStyle w:val="a"/>
        <w:rPr>
          <w:rFonts w:hint="cs"/>
          <w:rtl/>
        </w:rPr>
      </w:pPr>
    </w:p>
    <w:p w14:paraId="6D05F93E" w14:textId="77777777" w:rsidR="00000000" w:rsidRDefault="00B6587A">
      <w:pPr>
        <w:pStyle w:val="a"/>
        <w:rPr>
          <w:rFonts w:hint="cs"/>
          <w:rtl/>
        </w:rPr>
      </w:pPr>
      <w:r>
        <w:rPr>
          <w:rFonts w:hint="cs"/>
          <w:rtl/>
        </w:rPr>
        <w:t>אתם בוודאי חושבים שהסיבה שאנחנו מביאים את החוק הזה לשינויים מבניים היא השכר השערורייתי הזה. לא, זאת לא הסיבה. זה נכון שזה שכר שערורייתי. זה נכון שיש פה "וישמן ישורון ויבעט". אנשים שמשתכרים יותר מכל אדם בישרא</w:t>
      </w:r>
      <w:r>
        <w:rPr>
          <w:rFonts w:hint="cs"/>
          <w:rtl/>
        </w:rPr>
        <w:t xml:space="preserve">ל, הקבוצה העילית, שיאני השכר, באים וחונקים את המשק. איך אתם מעזים? איך אתם מעזים להרים יד על כלכלת ישראל? </w:t>
      </w:r>
    </w:p>
    <w:p w14:paraId="1937A042" w14:textId="77777777" w:rsidR="00000000" w:rsidRDefault="00B6587A">
      <w:pPr>
        <w:pStyle w:val="a"/>
        <w:rPr>
          <w:rFonts w:hint="cs"/>
          <w:rtl/>
        </w:rPr>
      </w:pPr>
    </w:p>
    <w:p w14:paraId="060BCAA3" w14:textId="77777777" w:rsidR="00000000" w:rsidRDefault="00B6587A">
      <w:pPr>
        <w:pStyle w:val="ac"/>
        <w:rPr>
          <w:rtl/>
        </w:rPr>
      </w:pPr>
      <w:r>
        <w:rPr>
          <w:rFonts w:hint="eastAsia"/>
          <w:rtl/>
        </w:rPr>
        <w:t>חיים</w:t>
      </w:r>
      <w:r>
        <w:rPr>
          <w:rtl/>
        </w:rPr>
        <w:t xml:space="preserve"> אורון (מרצ):</w:t>
      </w:r>
    </w:p>
    <w:p w14:paraId="0D698DB5" w14:textId="77777777" w:rsidR="00000000" w:rsidRDefault="00B6587A">
      <w:pPr>
        <w:pStyle w:val="a"/>
        <w:rPr>
          <w:rFonts w:hint="cs"/>
          <w:rtl/>
        </w:rPr>
      </w:pPr>
    </w:p>
    <w:p w14:paraId="256E1EF7" w14:textId="77777777" w:rsidR="00000000" w:rsidRDefault="00B6587A">
      <w:pPr>
        <w:pStyle w:val="a"/>
        <w:rPr>
          <w:rFonts w:hint="cs"/>
          <w:rtl/>
        </w:rPr>
      </w:pPr>
      <w:r>
        <w:rPr>
          <w:rFonts w:hint="cs"/>
          <w:rtl/>
        </w:rPr>
        <w:t>אלה ראשי הקבוצות במרכז שלך, מה אתה בא לפה?</w:t>
      </w:r>
    </w:p>
    <w:p w14:paraId="0CA6A4C7" w14:textId="77777777" w:rsidR="00000000" w:rsidRDefault="00B6587A">
      <w:pPr>
        <w:pStyle w:val="a"/>
        <w:rPr>
          <w:rFonts w:hint="cs"/>
          <w:rtl/>
        </w:rPr>
      </w:pPr>
    </w:p>
    <w:p w14:paraId="700C1EDC" w14:textId="77777777" w:rsidR="00000000" w:rsidRDefault="00B6587A">
      <w:pPr>
        <w:pStyle w:val="ac"/>
        <w:rPr>
          <w:rtl/>
        </w:rPr>
      </w:pPr>
      <w:r>
        <w:rPr>
          <w:rFonts w:hint="eastAsia"/>
          <w:rtl/>
        </w:rPr>
        <w:t>מוחמד</w:t>
      </w:r>
      <w:r>
        <w:rPr>
          <w:rtl/>
        </w:rPr>
        <w:t xml:space="preserve"> ברכה (חד"ש-תע"ל):</w:t>
      </w:r>
    </w:p>
    <w:p w14:paraId="1C08E372" w14:textId="77777777" w:rsidR="00000000" w:rsidRDefault="00B6587A">
      <w:pPr>
        <w:pStyle w:val="a"/>
        <w:rPr>
          <w:rFonts w:hint="cs"/>
          <w:rtl/>
        </w:rPr>
      </w:pPr>
    </w:p>
    <w:p w14:paraId="1C0A5A44" w14:textId="77777777" w:rsidR="00000000" w:rsidRDefault="00B6587A">
      <w:pPr>
        <w:pStyle w:val="a"/>
        <w:rPr>
          <w:rFonts w:hint="cs"/>
          <w:rtl/>
        </w:rPr>
      </w:pPr>
      <w:r>
        <w:rPr>
          <w:rFonts w:hint="cs"/>
          <w:rtl/>
        </w:rPr>
        <w:t xml:space="preserve">זאת לא הסיבה של הצעת החוק - - - </w:t>
      </w:r>
    </w:p>
    <w:p w14:paraId="5435B1FA" w14:textId="77777777" w:rsidR="00000000" w:rsidRDefault="00B6587A">
      <w:pPr>
        <w:pStyle w:val="a"/>
        <w:rPr>
          <w:rFonts w:hint="cs"/>
          <w:rtl/>
        </w:rPr>
      </w:pPr>
    </w:p>
    <w:p w14:paraId="2AF9A468" w14:textId="77777777" w:rsidR="00000000" w:rsidRDefault="00B6587A">
      <w:pPr>
        <w:pStyle w:val="ac"/>
        <w:rPr>
          <w:rtl/>
        </w:rPr>
      </w:pPr>
      <w:r>
        <w:rPr>
          <w:rFonts w:hint="eastAsia"/>
          <w:rtl/>
        </w:rPr>
        <w:t>דניאל</w:t>
      </w:r>
      <w:r>
        <w:rPr>
          <w:rtl/>
        </w:rPr>
        <w:t xml:space="preserve"> בנלולו (הליכוד):</w:t>
      </w:r>
    </w:p>
    <w:p w14:paraId="4624E26D" w14:textId="77777777" w:rsidR="00000000" w:rsidRDefault="00B6587A">
      <w:pPr>
        <w:pStyle w:val="a"/>
        <w:rPr>
          <w:rFonts w:hint="cs"/>
          <w:rtl/>
        </w:rPr>
      </w:pPr>
    </w:p>
    <w:p w14:paraId="100F55BA" w14:textId="77777777" w:rsidR="00000000" w:rsidRDefault="00B6587A">
      <w:pPr>
        <w:pStyle w:val="a"/>
        <w:rPr>
          <w:rFonts w:hint="cs"/>
          <w:rtl/>
        </w:rPr>
      </w:pPr>
      <w:r>
        <w:rPr>
          <w:rFonts w:hint="cs"/>
          <w:rtl/>
        </w:rPr>
        <w:t>אל</w:t>
      </w:r>
      <w:r>
        <w:rPr>
          <w:rFonts w:hint="cs"/>
          <w:rtl/>
        </w:rPr>
        <w:t xml:space="preserve">ה המינויים של השר הקודם, לא של השר הנוכחי. </w:t>
      </w:r>
    </w:p>
    <w:p w14:paraId="37588A27" w14:textId="77777777" w:rsidR="00000000" w:rsidRDefault="00B6587A">
      <w:pPr>
        <w:pStyle w:val="a"/>
        <w:rPr>
          <w:rFonts w:hint="cs"/>
          <w:rtl/>
        </w:rPr>
      </w:pPr>
    </w:p>
    <w:p w14:paraId="5AB8BBE1" w14:textId="77777777" w:rsidR="00000000" w:rsidRDefault="00B6587A">
      <w:pPr>
        <w:pStyle w:val="ac"/>
        <w:rPr>
          <w:rtl/>
        </w:rPr>
      </w:pPr>
      <w:r>
        <w:rPr>
          <w:rFonts w:hint="eastAsia"/>
          <w:rtl/>
        </w:rPr>
        <w:t>עסאם</w:t>
      </w:r>
      <w:r>
        <w:rPr>
          <w:rtl/>
        </w:rPr>
        <w:t xml:space="preserve"> מח'ול (חד"ש-תע"ל):</w:t>
      </w:r>
    </w:p>
    <w:p w14:paraId="7C0C8C0A" w14:textId="77777777" w:rsidR="00000000" w:rsidRDefault="00B6587A">
      <w:pPr>
        <w:pStyle w:val="a"/>
        <w:rPr>
          <w:rFonts w:hint="cs"/>
          <w:rtl/>
        </w:rPr>
      </w:pPr>
    </w:p>
    <w:p w14:paraId="08654BA8" w14:textId="77777777" w:rsidR="00000000" w:rsidRDefault="00B6587A">
      <w:pPr>
        <w:pStyle w:val="a"/>
        <w:rPr>
          <w:rFonts w:hint="cs"/>
          <w:rtl/>
        </w:rPr>
      </w:pPr>
      <w:r>
        <w:rPr>
          <w:rFonts w:hint="cs"/>
          <w:rtl/>
        </w:rPr>
        <w:t xml:space="preserve">תשאל את בעלי הפריימריס של הליכוד. תשאל את עמרי שרון. </w:t>
      </w:r>
    </w:p>
    <w:p w14:paraId="31140E6D" w14:textId="77777777" w:rsidR="00000000" w:rsidRDefault="00B6587A">
      <w:pPr>
        <w:pStyle w:val="a"/>
        <w:rPr>
          <w:rFonts w:hint="cs"/>
          <w:rtl/>
        </w:rPr>
      </w:pPr>
    </w:p>
    <w:p w14:paraId="697A2D62" w14:textId="77777777" w:rsidR="00000000" w:rsidRDefault="00B6587A">
      <w:pPr>
        <w:pStyle w:val="ad"/>
        <w:rPr>
          <w:rtl/>
        </w:rPr>
      </w:pPr>
      <w:r>
        <w:rPr>
          <w:rtl/>
        </w:rPr>
        <w:t>היו"ר ראובן ריבלין:</w:t>
      </w:r>
    </w:p>
    <w:p w14:paraId="0F2BF4E0" w14:textId="77777777" w:rsidR="00000000" w:rsidRDefault="00B6587A">
      <w:pPr>
        <w:pStyle w:val="a"/>
        <w:rPr>
          <w:rtl/>
        </w:rPr>
      </w:pPr>
    </w:p>
    <w:p w14:paraId="245DFAE9" w14:textId="77777777" w:rsidR="00000000" w:rsidRDefault="00B6587A">
      <w:pPr>
        <w:pStyle w:val="a"/>
        <w:rPr>
          <w:rFonts w:hint="cs"/>
          <w:rtl/>
        </w:rPr>
      </w:pPr>
      <w:r>
        <w:rPr>
          <w:rFonts w:hint="cs"/>
          <w:rtl/>
        </w:rPr>
        <w:t xml:space="preserve">חבר הכנסת בנלולו, אתה מאוד עוזר לשר. חבר הכנסת מח'ול, אני קורא אותך לסדר. </w:t>
      </w:r>
    </w:p>
    <w:p w14:paraId="446F85B3" w14:textId="77777777" w:rsidR="00000000" w:rsidRDefault="00B6587A">
      <w:pPr>
        <w:pStyle w:val="a"/>
        <w:rPr>
          <w:rFonts w:hint="cs"/>
          <w:rtl/>
        </w:rPr>
      </w:pPr>
    </w:p>
    <w:p w14:paraId="056901B1" w14:textId="77777777" w:rsidR="00000000" w:rsidRDefault="00B6587A">
      <w:pPr>
        <w:pStyle w:val="SpeakerCon"/>
        <w:rPr>
          <w:rtl/>
        </w:rPr>
      </w:pPr>
      <w:bookmarkStart w:id="445" w:name="FS000000965T09_10_2003_17_08_03C"/>
      <w:bookmarkEnd w:id="445"/>
      <w:r>
        <w:rPr>
          <w:rtl/>
        </w:rPr>
        <w:t>שר האוצר בנימין נתניהו:</w:t>
      </w:r>
    </w:p>
    <w:p w14:paraId="287298BA" w14:textId="77777777" w:rsidR="00000000" w:rsidRDefault="00B6587A">
      <w:pPr>
        <w:pStyle w:val="a"/>
        <w:rPr>
          <w:rtl/>
        </w:rPr>
      </w:pPr>
    </w:p>
    <w:p w14:paraId="4F59DE9A" w14:textId="77777777" w:rsidR="00000000" w:rsidRDefault="00B6587A">
      <w:pPr>
        <w:pStyle w:val="a"/>
        <w:rPr>
          <w:rFonts w:hint="cs"/>
          <w:rtl/>
        </w:rPr>
      </w:pPr>
      <w:r>
        <w:rPr>
          <w:rFonts w:hint="cs"/>
          <w:rtl/>
        </w:rPr>
        <w:t>זו סיבה מ</w:t>
      </w:r>
      <w:r>
        <w:rPr>
          <w:rFonts w:hint="cs"/>
          <w:rtl/>
        </w:rPr>
        <w:t xml:space="preserve">צוינת לבצע את השינויים המבניים, אבל היא לא הסיבה העיקרית, אפילו לא המשנית, כי העלות של מאות-מיליוני שקלים שהולכים כבזבוז בעלויות מיותרות היא משנית, היא זעירה, לעומת העלות האמיתית של המונופול הבריוני הזה שישנו שם. כי מה שהמשק משלם, מה שהיצואנים, שעודד טירה </w:t>
      </w:r>
      <w:r>
        <w:rPr>
          <w:rFonts w:hint="cs"/>
          <w:rtl/>
        </w:rPr>
        <w:t xml:space="preserve">הוא אחד ממייצגם כאן, משלמים, מה שהכלכלה הישראלית משלמת, מה שכל אזרח ואזרח בישראל משלם </w:t>
      </w:r>
      <w:r>
        <w:rPr>
          <w:rtl/>
        </w:rPr>
        <w:t>–</w:t>
      </w:r>
      <w:r>
        <w:rPr>
          <w:rFonts w:hint="cs"/>
          <w:rtl/>
        </w:rPr>
        <w:t xml:space="preserve"> הוא לאין ערוך יותר מכמה מאות-מיליוני שקלים, כי אין מוצר </w:t>
      </w:r>
      <w:r>
        <w:rPr>
          <w:rtl/>
        </w:rPr>
        <w:t>–</w:t>
      </w:r>
      <w:r>
        <w:rPr>
          <w:rFonts w:hint="cs"/>
          <w:rtl/>
        </w:rPr>
        <w:t xml:space="preserve"> מהמנורה הזאת ומהשולחן שלך, אדוני היושב-ראש, ומהנעליים שאתם נועלים </w:t>
      </w:r>
      <w:r>
        <w:rPr>
          <w:rtl/>
        </w:rPr>
        <w:t>–</w:t>
      </w:r>
      <w:r>
        <w:rPr>
          <w:rFonts w:hint="cs"/>
          <w:rtl/>
        </w:rPr>
        <w:t xml:space="preserve"> שלא עובר בדרך זאת או אחרת דרך הנמלים. כולנ</w:t>
      </w:r>
      <w:r>
        <w:rPr>
          <w:rFonts w:hint="cs"/>
          <w:rtl/>
        </w:rPr>
        <w:t xml:space="preserve">ו משלמים את המחיר. </w:t>
      </w:r>
    </w:p>
    <w:p w14:paraId="45BD9B47" w14:textId="77777777" w:rsidR="00000000" w:rsidRDefault="00B6587A">
      <w:pPr>
        <w:pStyle w:val="a"/>
        <w:rPr>
          <w:rFonts w:hint="cs"/>
          <w:rtl/>
        </w:rPr>
      </w:pPr>
    </w:p>
    <w:p w14:paraId="15FACAC3" w14:textId="77777777" w:rsidR="00000000" w:rsidRDefault="00B6587A">
      <w:pPr>
        <w:pStyle w:val="ac"/>
        <w:rPr>
          <w:rtl/>
        </w:rPr>
      </w:pPr>
      <w:r>
        <w:rPr>
          <w:rFonts w:hint="eastAsia"/>
          <w:rtl/>
        </w:rPr>
        <w:t>עסאם</w:t>
      </w:r>
      <w:r>
        <w:rPr>
          <w:rtl/>
        </w:rPr>
        <w:t xml:space="preserve"> מח'ול (חד"ש-תע"ל):</w:t>
      </w:r>
    </w:p>
    <w:p w14:paraId="514157C1" w14:textId="77777777" w:rsidR="00000000" w:rsidRDefault="00B6587A">
      <w:pPr>
        <w:pStyle w:val="a"/>
        <w:rPr>
          <w:rFonts w:hint="cs"/>
          <w:rtl/>
        </w:rPr>
      </w:pPr>
    </w:p>
    <w:p w14:paraId="52D07ACD" w14:textId="77777777" w:rsidR="00000000" w:rsidRDefault="00B6587A">
      <w:pPr>
        <w:pStyle w:val="a"/>
        <w:rPr>
          <w:rFonts w:hint="cs"/>
          <w:rtl/>
        </w:rPr>
      </w:pPr>
      <w:r>
        <w:rPr>
          <w:rFonts w:hint="cs"/>
          <w:rtl/>
        </w:rPr>
        <w:t xml:space="preserve">הם משלמים על הכיבוש - - - </w:t>
      </w:r>
    </w:p>
    <w:p w14:paraId="2303F5B2" w14:textId="77777777" w:rsidR="00000000" w:rsidRDefault="00B6587A">
      <w:pPr>
        <w:pStyle w:val="a"/>
        <w:rPr>
          <w:rFonts w:hint="cs"/>
          <w:rtl/>
        </w:rPr>
      </w:pPr>
    </w:p>
    <w:p w14:paraId="69F584BA" w14:textId="77777777" w:rsidR="00000000" w:rsidRDefault="00B6587A">
      <w:pPr>
        <w:pStyle w:val="ac"/>
        <w:rPr>
          <w:rtl/>
        </w:rPr>
      </w:pPr>
      <w:r>
        <w:rPr>
          <w:rFonts w:hint="eastAsia"/>
          <w:rtl/>
        </w:rPr>
        <w:t>רן</w:t>
      </w:r>
      <w:r>
        <w:rPr>
          <w:rtl/>
        </w:rPr>
        <w:t xml:space="preserve"> כהן (מרצ):</w:t>
      </w:r>
    </w:p>
    <w:p w14:paraId="0AF1D653" w14:textId="77777777" w:rsidR="00000000" w:rsidRDefault="00B6587A">
      <w:pPr>
        <w:pStyle w:val="a"/>
        <w:rPr>
          <w:rFonts w:hint="cs"/>
          <w:rtl/>
        </w:rPr>
      </w:pPr>
    </w:p>
    <w:p w14:paraId="7AB7E034" w14:textId="77777777" w:rsidR="00000000" w:rsidRDefault="00B6587A">
      <w:pPr>
        <w:pStyle w:val="a"/>
        <w:rPr>
          <w:rFonts w:hint="cs"/>
          <w:rtl/>
        </w:rPr>
      </w:pPr>
      <w:r>
        <w:rPr>
          <w:rFonts w:hint="cs"/>
          <w:rtl/>
        </w:rPr>
        <w:t xml:space="preserve">מיליארד שקל - - - </w:t>
      </w:r>
    </w:p>
    <w:p w14:paraId="7B21119D" w14:textId="77777777" w:rsidR="00000000" w:rsidRDefault="00B6587A">
      <w:pPr>
        <w:pStyle w:val="a"/>
        <w:rPr>
          <w:rFonts w:hint="cs"/>
          <w:rtl/>
        </w:rPr>
      </w:pPr>
    </w:p>
    <w:p w14:paraId="3EADB570" w14:textId="77777777" w:rsidR="00000000" w:rsidRDefault="00B6587A">
      <w:pPr>
        <w:pStyle w:val="ac"/>
        <w:rPr>
          <w:rtl/>
        </w:rPr>
      </w:pPr>
      <w:r>
        <w:rPr>
          <w:rFonts w:hint="eastAsia"/>
          <w:rtl/>
        </w:rPr>
        <w:t>אופיר</w:t>
      </w:r>
      <w:r>
        <w:rPr>
          <w:rtl/>
        </w:rPr>
        <w:t xml:space="preserve"> פינס-פז (העבודה-מימד):</w:t>
      </w:r>
    </w:p>
    <w:p w14:paraId="291657D7" w14:textId="77777777" w:rsidR="00000000" w:rsidRDefault="00B6587A">
      <w:pPr>
        <w:pStyle w:val="a"/>
        <w:rPr>
          <w:rFonts w:hint="cs"/>
          <w:rtl/>
        </w:rPr>
      </w:pPr>
    </w:p>
    <w:p w14:paraId="593497E3" w14:textId="77777777" w:rsidR="00000000" w:rsidRDefault="00B6587A">
      <w:pPr>
        <w:pStyle w:val="a"/>
        <w:rPr>
          <w:rFonts w:hint="cs"/>
          <w:rtl/>
        </w:rPr>
      </w:pPr>
      <w:r>
        <w:rPr>
          <w:rFonts w:hint="cs"/>
          <w:rtl/>
        </w:rPr>
        <w:t>מה אתה הולך לעשות עם זה שאתה נותן - - - מיליארדי שקלים?</w:t>
      </w:r>
    </w:p>
    <w:p w14:paraId="51B3D5ED" w14:textId="77777777" w:rsidR="00000000" w:rsidRDefault="00B6587A">
      <w:pPr>
        <w:pStyle w:val="a"/>
        <w:rPr>
          <w:rFonts w:hint="cs"/>
          <w:rtl/>
        </w:rPr>
      </w:pPr>
    </w:p>
    <w:p w14:paraId="7B22C59A" w14:textId="77777777" w:rsidR="00000000" w:rsidRDefault="00B6587A">
      <w:pPr>
        <w:pStyle w:val="ad"/>
        <w:rPr>
          <w:rtl/>
        </w:rPr>
      </w:pPr>
      <w:r>
        <w:rPr>
          <w:rtl/>
        </w:rPr>
        <w:t>היו"ר ראובן ריבלין:</w:t>
      </w:r>
    </w:p>
    <w:p w14:paraId="0003A35B" w14:textId="77777777" w:rsidR="00000000" w:rsidRDefault="00B6587A">
      <w:pPr>
        <w:pStyle w:val="a"/>
        <w:rPr>
          <w:rtl/>
        </w:rPr>
      </w:pPr>
    </w:p>
    <w:p w14:paraId="269E77A8" w14:textId="77777777" w:rsidR="00000000" w:rsidRDefault="00B6587A">
      <w:pPr>
        <w:pStyle w:val="a"/>
        <w:rPr>
          <w:rFonts w:hint="cs"/>
          <w:rtl/>
        </w:rPr>
      </w:pPr>
      <w:r>
        <w:rPr>
          <w:rFonts w:hint="cs"/>
          <w:rtl/>
        </w:rPr>
        <w:t>חבר הכנסת מח'ול, אני קורא אותך לסדר פעם</w:t>
      </w:r>
      <w:r>
        <w:rPr>
          <w:rFonts w:hint="cs"/>
          <w:rtl/>
        </w:rPr>
        <w:t xml:space="preserve"> שנייה. חבר הכנסת רן כהן, חבר הכנסת אופיר פינס, תודה רבה. </w:t>
      </w:r>
    </w:p>
    <w:p w14:paraId="28613835" w14:textId="77777777" w:rsidR="00000000" w:rsidRDefault="00B6587A">
      <w:pPr>
        <w:pStyle w:val="a"/>
        <w:rPr>
          <w:rFonts w:hint="cs"/>
          <w:rtl/>
        </w:rPr>
      </w:pPr>
    </w:p>
    <w:p w14:paraId="34B61831" w14:textId="77777777" w:rsidR="00000000" w:rsidRDefault="00B6587A">
      <w:pPr>
        <w:pStyle w:val="SpeakerCon"/>
        <w:rPr>
          <w:rtl/>
        </w:rPr>
      </w:pPr>
      <w:bookmarkStart w:id="446" w:name="FS000000965T09_10_2003_17_11_31C"/>
      <w:bookmarkEnd w:id="446"/>
      <w:r>
        <w:rPr>
          <w:rtl/>
        </w:rPr>
        <w:t>שר האוצר בנימין נתניהו:</w:t>
      </w:r>
    </w:p>
    <w:p w14:paraId="48CAE435" w14:textId="77777777" w:rsidR="00000000" w:rsidRDefault="00B6587A">
      <w:pPr>
        <w:pStyle w:val="a"/>
        <w:rPr>
          <w:rFonts w:hint="cs"/>
          <w:rtl/>
        </w:rPr>
      </w:pPr>
    </w:p>
    <w:p w14:paraId="2AA1A3A1" w14:textId="77777777" w:rsidR="00000000" w:rsidRDefault="00B6587A">
      <w:pPr>
        <w:pStyle w:val="a"/>
        <w:rPr>
          <w:rFonts w:hint="cs"/>
          <w:rtl/>
        </w:rPr>
      </w:pPr>
      <w:r>
        <w:rPr>
          <w:rFonts w:hint="cs"/>
          <w:rtl/>
        </w:rPr>
        <w:t>באנו לתקן את העיוות הזה, שפוגע בכלכלת ישראל. ובבואנו לתקן אותו, כיוון שאנחנו מסתכלים קודם כול על הבזבוז של המיליארדים בתל"ג, על המיליארדים בעלות נוספת של מוצרים, באחוזים נ</w:t>
      </w:r>
      <w:r>
        <w:rPr>
          <w:rFonts w:hint="cs"/>
          <w:rtl/>
        </w:rPr>
        <w:t>וספים שכל אזרח משלם, באלפי שקלים שהולכים לאיבוד בגלל חוסר היעילות הזאת, אמרנו שנעזוב את המשכורות השערורייתיות האלה. לא פגענו בהן, בניגוד למה שאומרים. אנחנו אפילו לא נוגעים בזכויות העובדים, הם יוכלו להמשיך לבוא לעבודה ב"יגואר", לא יקרה להם כלום. אפילו בזה ל</w:t>
      </w:r>
      <w:r>
        <w:rPr>
          <w:rFonts w:hint="cs"/>
          <w:rtl/>
        </w:rPr>
        <w:t xml:space="preserve">א פגענו. </w:t>
      </w:r>
      <w:bookmarkStart w:id="447" w:name="FS000000965T09_10_2003_17_16_34C"/>
      <w:bookmarkEnd w:id="447"/>
      <w:r>
        <w:rPr>
          <w:rFonts w:hint="cs"/>
          <w:rtl/>
        </w:rPr>
        <w:t xml:space="preserve">אמרנו שאנחנו לא פוגעים לא בעובדים, לא בשכר. אנחנו הולכים להשקיע מיליארדים בנמלים. אנחנו בסך הכול רוצים תחרות בנמלים. </w:t>
      </w:r>
    </w:p>
    <w:p w14:paraId="160F1588" w14:textId="77777777" w:rsidR="00000000" w:rsidRDefault="00B6587A">
      <w:pPr>
        <w:pStyle w:val="a"/>
        <w:rPr>
          <w:rFonts w:hint="cs"/>
          <w:rtl/>
        </w:rPr>
      </w:pPr>
    </w:p>
    <w:p w14:paraId="5BB9C52A" w14:textId="77777777" w:rsidR="00000000" w:rsidRDefault="00B6587A">
      <w:pPr>
        <w:pStyle w:val="ac"/>
        <w:rPr>
          <w:rtl/>
        </w:rPr>
      </w:pPr>
      <w:r>
        <w:rPr>
          <w:rFonts w:hint="eastAsia"/>
          <w:rtl/>
        </w:rPr>
        <w:t>מוחמד</w:t>
      </w:r>
      <w:r>
        <w:rPr>
          <w:rtl/>
        </w:rPr>
        <w:t xml:space="preserve"> ברכה (חד"ש-תע"ל):</w:t>
      </w:r>
    </w:p>
    <w:p w14:paraId="00CDD665" w14:textId="77777777" w:rsidR="00000000" w:rsidRDefault="00B6587A">
      <w:pPr>
        <w:pStyle w:val="a"/>
        <w:rPr>
          <w:rFonts w:hint="cs"/>
          <w:rtl/>
        </w:rPr>
      </w:pPr>
    </w:p>
    <w:p w14:paraId="73A69703" w14:textId="77777777" w:rsidR="00000000" w:rsidRDefault="00B6587A">
      <w:pPr>
        <w:pStyle w:val="a"/>
        <w:rPr>
          <w:rFonts w:hint="cs"/>
          <w:rtl/>
        </w:rPr>
      </w:pPr>
      <w:r>
        <w:rPr>
          <w:rFonts w:hint="cs"/>
          <w:rtl/>
        </w:rPr>
        <w:t>מה הקשר בינך לבין איש ה"יגואר"?</w:t>
      </w:r>
    </w:p>
    <w:p w14:paraId="58FC4261" w14:textId="77777777" w:rsidR="00000000" w:rsidRDefault="00B6587A">
      <w:pPr>
        <w:pStyle w:val="a"/>
        <w:rPr>
          <w:rFonts w:hint="cs"/>
          <w:rtl/>
        </w:rPr>
      </w:pPr>
    </w:p>
    <w:p w14:paraId="608B6505" w14:textId="77777777" w:rsidR="00000000" w:rsidRDefault="00B6587A">
      <w:pPr>
        <w:pStyle w:val="ac"/>
        <w:rPr>
          <w:rtl/>
        </w:rPr>
      </w:pPr>
      <w:r>
        <w:rPr>
          <w:rFonts w:hint="eastAsia"/>
          <w:rtl/>
        </w:rPr>
        <w:t>אחמד</w:t>
      </w:r>
      <w:r>
        <w:rPr>
          <w:rtl/>
        </w:rPr>
        <w:t xml:space="preserve"> טיבי (חד"ש-תע"ל):</w:t>
      </w:r>
    </w:p>
    <w:p w14:paraId="5EAF4C3A" w14:textId="77777777" w:rsidR="00000000" w:rsidRDefault="00B6587A">
      <w:pPr>
        <w:pStyle w:val="a"/>
        <w:rPr>
          <w:rFonts w:hint="cs"/>
          <w:rtl/>
        </w:rPr>
      </w:pPr>
    </w:p>
    <w:p w14:paraId="060C3DFE" w14:textId="77777777" w:rsidR="00000000" w:rsidRDefault="00B6587A">
      <w:pPr>
        <w:pStyle w:val="a"/>
        <w:rPr>
          <w:rFonts w:hint="cs"/>
          <w:rtl/>
        </w:rPr>
      </w:pPr>
      <w:r>
        <w:rPr>
          <w:rFonts w:hint="cs"/>
          <w:rtl/>
        </w:rPr>
        <w:t>מה קשור ה"יגואר" לפה? מי הוא איש ה"יגואר"?</w:t>
      </w:r>
    </w:p>
    <w:p w14:paraId="1EB2E27D" w14:textId="77777777" w:rsidR="00000000" w:rsidRDefault="00B6587A">
      <w:pPr>
        <w:pStyle w:val="a"/>
        <w:rPr>
          <w:rFonts w:hint="cs"/>
          <w:rtl/>
        </w:rPr>
      </w:pPr>
    </w:p>
    <w:p w14:paraId="4FA78524" w14:textId="77777777" w:rsidR="00000000" w:rsidRDefault="00B6587A">
      <w:pPr>
        <w:pStyle w:val="ad"/>
        <w:rPr>
          <w:rtl/>
        </w:rPr>
      </w:pPr>
      <w:r>
        <w:rPr>
          <w:rtl/>
        </w:rPr>
        <w:t>הי</w:t>
      </w:r>
      <w:r>
        <w:rPr>
          <w:rtl/>
        </w:rPr>
        <w:t>ו"ר ראובן ריבלין:</w:t>
      </w:r>
    </w:p>
    <w:p w14:paraId="68AB849A" w14:textId="77777777" w:rsidR="00000000" w:rsidRDefault="00B6587A">
      <w:pPr>
        <w:pStyle w:val="a"/>
        <w:rPr>
          <w:rtl/>
        </w:rPr>
      </w:pPr>
    </w:p>
    <w:p w14:paraId="170AEF93" w14:textId="77777777" w:rsidR="00000000" w:rsidRDefault="00B6587A">
      <w:pPr>
        <w:pStyle w:val="a"/>
        <w:rPr>
          <w:rFonts w:hint="cs"/>
          <w:rtl/>
        </w:rPr>
      </w:pPr>
      <w:r>
        <w:rPr>
          <w:rFonts w:hint="cs"/>
          <w:rtl/>
        </w:rPr>
        <w:t xml:space="preserve">חבר הכנסת ברכה, דיר באלכ. </w:t>
      </w:r>
    </w:p>
    <w:p w14:paraId="199595E6" w14:textId="77777777" w:rsidR="00000000" w:rsidRDefault="00B6587A">
      <w:pPr>
        <w:pStyle w:val="a"/>
        <w:rPr>
          <w:rFonts w:hint="cs"/>
          <w:rtl/>
        </w:rPr>
      </w:pPr>
    </w:p>
    <w:p w14:paraId="1AA45493" w14:textId="77777777" w:rsidR="00000000" w:rsidRDefault="00B6587A">
      <w:pPr>
        <w:pStyle w:val="ac"/>
        <w:rPr>
          <w:rtl/>
        </w:rPr>
      </w:pPr>
      <w:r>
        <w:rPr>
          <w:rFonts w:hint="eastAsia"/>
          <w:rtl/>
        </w:rPr>
        <w:t>אופיר</w:t>
      </w:r>
      <w:r>
        <w:rPr>
          <w:rtl/>
        </w:rPr>
        <w:t xml:space="preserve"> פינס-פז (העבודה-מימד):</w:t>
      </w:r>
    </w:p>
    <w:p w14:paraId="2D4D51D6" w14:textId="77777777" w:rsidR="00000000" w:rsidRDefault="00B6587A">
      <w:pPr>
        <w:pStyle w:val="a"/>
        <w:rPr>
          <w:rFonts w:hint="cs"/>
          <w:rtl/>
        </w:rPr>
      </w:pPr>
    </w:p>
    <w:p w14:paraId="0A494EB2" w14:textId="77777777" w:rsidR="00000000" w:rsidRDefault="00B6587A">
      <w:pPr>
        <w:pStyle w:val="a"/>
        <w:rPr>
          <w:rFonts w:hint="cs"/>
          <w:rtl/>
        </w:rPr>
      </w:pPr>
      <w:r>
        <w:rPr>
          <w:rFonts w:hint="cs"/>
          <w:rtl/>
        </w:rPr>
        <w:t xml:space="preserve">- - - </w:t>
      </w:r>
    </w:p>
    <w:p w14:paraId="395CAEDF" w14:textId="77777777" w:rsidR="00000000" w:rsidRDefault="00B6587A">
      <w:pPr>
        <w:pStyle w:val="a"/>
        <w:rPr>
          <w:rFonts w:hint="cs"/>
          <w:rtl/>
        </w:rPr>
      </w:pPr>
    </w:p>
    <w:p w14:paraId="33AD814C" w14:textId="77777777" w:rsidR="00000000" w:rsidRDefault="00B6587A">
      <w:pPr>
        <w:pStyle w:val="ad"/>
        <w:rPr>
          <w:rtl/>
        </w:rPr>
      </w:pPr>
      <w:r>
        <w:rPr>
          <w:rtl/>
        </w:rPr>
        <w:t>היו"ר ראובן ריבלין:</w:t>
      </w:r>
    </w:p>
    <w:p w14:paraId="224603BF" w14:textId="77777777" w:rsidR="00000000" w:rsidRDefault="00B6587A">
      <w:pPr>
        <w:pStyle w:val="a"/>
        <w:rPr>
          <w:rtl/>
        </w:rPr>
      </w:pPr>
    </w:p>
    <w:p w14:paraId="730A86A2" w14:textId="77777777" w:rsidR="00000000" w:rsidRDefault="00B6587A">
      <w:pPr>
        <w:pStyle w:val="a"/>
        <w:rPr>
          <w:rFonts w:hint="cs"/>
          <w:rtl/>
        </w:rPr>
      </w:pPr>
      <w:r>
        <w:rPr>
          <w:rFonts w:hint="cs"/>
          <w:rtl/>
        </w:rPr>
        <w:t>חבר הכנסת פינס, אדוני רק לפני כמה דקות התלונן על כך שההצבעה לא מתקיימת. רבותי, אתם לא תסתמו את הפה, לא לחבר הכנסת ולא לשר, והוא יאמר את כל מה שהוא אומ</w:t>
      </w:r>
      <w:r>
        <w:rPr>
          <w:rFonts w:hint="cs"/>
          <w:rtl/>
        </w:rPr>
        <w:t xml:space="preserve">ר. קיתונות שפכתם על ראשו של שר האוצר במשך הדיון. פה לא שאלות ותשובות ולא "עשרים מי יודע". שאלת, אם הוא ירצה הוא יענה. תגיש לו שאילתא בכתב. </w:t>
      </w:r>
    </w:p>
    <w:p w14:paraId="75DBE34B" w14:textId="77777777" w:rsidR="00000000" w:rsidRDefault="00B6587A">
      <w:pPr>
        <w:pStyle w:val="a"/>
        <w:rPr>
          <w:rFonts w:hint="cs"/>
          <w:rtl/>
        </w:rPr>
      </w:pPr>
    </w:p>
    <w:p w14:paraId="0FABAA90" w14:textId="77777777" w:rsidR="00000000" w:rsidRDefault="00B6587A">
      <w:pPr>
        <w:pStyle w:val="ac"/>
        <w:rPr>
          <w:rtl/>
        </w:rPr>
      </w:pPr>
      <w:r>
        <w:rPr>
          <w:rFonts w:hint="eastAsia"/>
          <w:rtl/>
        </w:rPr>
        <w:t>מוחמד</w:t>
      </w:r>
      <w:r>
        <w:rPr>
          <w:rtl/>
        </w:rPr>
        <w:t xml:space="preserve"> ברכה (חד"ש-תע"ל):</w:t>
      </w:r>
    </w:p>
    <w:p w14:paraId="47BB0298" w14:textId="77777777" w:rsidR="00000000" w:rsidRDefault="00B6587A">
      <w:pPr>
        <w:pStyle w:val="a"/>
        <w:rPr>
          <w:rFonts w:hint="cs"/>
          <w:rtl/>
        </w:rPr>
      </w:pPr>
    </w:p>
    <w:p w14:paraId="6C5F6878" w14:textId="77777777" w:rsidR="00000000" w:rsidRDefault="00B6587A">
      <w:pPr>
        <w:pStyle w:val="a"/>
        <w:rPr>
          <w:rFonts w:hint="cs"/>
          <w:rtl/>
        </w:rPr>
      </w:pPr>
      <w:r>
        <w:rPr>
          <w:rFonts w:hint="cs"/>
          <w:rtl/>
        </w:rPr>
        <w:t>מה הקשר שלך לאיש ה"יגואר"?</w:t>
      </w:r>
    </w:p>
    <w:p w14:paraId="2337A8F9" w14:textId="77777777" w:rsidR="00000000" w:rsidRDefault="00B6587A">
      <w:pPr>
        <w:pStyle w:val="a"/>
        <w:rPr>
          <w:rFonts w:hint="cs"/>
          <w:rtl/>
        </w:rPr>
      </w:pPr>
    </w:p>
    <w:p w14:paraId="295A2928" w14:textId="77777777" w:rsidR="00000000" w:rsidRDefault="00B6587A">
      <w:pPr>
        <w:pStyle w:val="ac"/>
        <w:rPr>
          <w:rtl/>
        </w:rPr>
      </w:pPr>
      <w:r>
        <w:rPr>
          <w:rFonts w:hint="eastAsia"/>
          <w:rtl/>
        </w:rPr>
        <w:t>אבשלום</w:t>
      </w:r>
      <w:r>
        <w:rPr>
          <w:rtl/>
        </w:rPr>
        <w:t xml:space="preserve"> וילן (מרצ):</w:t>
      </w:r>
    </w:p>
    <w:p w14:paraId="02E9AF10" w14:textId="77777777" w:rsidR="00000000" w:rsidRDefault="00B6587A">
      <w:pPr>
        <w:pStyle w:val="a"/>
        <w:rPr>
          <w:rFonts w:hint="cs"/>
          <w:rtl/>
        </w:rPr>
      </w:pPr>
    </w:p>
    <w:p w14:paraId="59EDAFE2" w14:textId="77777777" w:rsidR="00000000" w:rsidRDefault="00B6587A">
      <w:pPr>
        <w:pStyle w:val="a"/>
        <w:rPr>
          <w:rFonts w:hint="cs"/>
          <w:rtl/>
        </w:rPr>
      </w:pPr>
      <w:r>
        <w:rPr>
          <w:rFonts w:hint="cs"/>
          <w:rtl/>
        </w:rPr>
        <w:t>תגיד מי שייך למחנה שרון ומי שייך למחנה נתנ</w:t>
      </w:r>
      <w:r>
        <w:rPr>
          <w:rFonts w:hint="cs"/>
          <w:rtl/>
        </w:rPr>
        <w:t xml:space="preserve">יהו. </w:t>
      </w:r>
    </w:p>
    <w:p w14:paraId="0E815E5A" w14:textId="77777777" w:rsidR="00000000" w:rsidRDefault="00B6587A">
      <w:pPr>
        <w:pStyle w:val="a"/>
        <w:rPr>
          <w:rFonts w:hint="cs"/>
          <w:rtl/>
        </w:rPr>
      </w:pPr>
    </w:p>
    <w:p w14:paraId="140D66BC" w14:textId="77777777" w:rsidR="00000000" w:rsidRDefault="00B6587A">
      <w:pPr>
        <w:pStyle w:val="ad"/>
        <w:rPr>
          <w:rtl/>
        </w:rPr>
      </w:pPr>
      <w:r>
        <w:rPr>
          <w:rtl/>
        </w:rPr>
        <w:t>היו"ר ראובן ריבלין:</w:t>
      </w:r>
    </w:p>
    <w:p w14:paraId="612AEB13" w14:textId="77777777" w:rsidR="00000000" w:rsidRDefault="00B6587A">
      <w:pPr>
        <w:pStyle w:val="a"/>
        <w:rPr>
          <w:rtl/>
        </w:rPr>
      </w:pPr>
    </w:p>
    <w:p w14:paraId="46891B42" w14:textId="77777777" w:rsidR="00000000" w:rsidRDefault="00B6587A">
      <w:pPr>
        <w:pStyle w:val="a"/>
        <w:rPr>
          <w:rFonts w:hint="cs"/>
          <w:rtl/>
        </w:rPr>
      </w:pPr>
      <w:r>
        <w:rPr>
          <w:rFonts w:hint="cs"/>
          <w:rtl/>
        </w:rPr>
        <w:t xml:space="preserve">תודה רבה. רשמתי את השאלה לפני, היא חשובה מאוד. עכשיו אני מתחיל להוציא. </w:t>
      </w:r>
    </w:p>
    <w:p w14:paraId="14E78746" w14:textId="77777777" w:rsidR="00000000" w:rsidRDefault="00B6587A">
      <w:pPr>
        <w:pStyle w:val="a"/>
        <w:rPr>
          <w:rFonts w:hint="cs"/>
          <w:rtl/>
        </w:rPr>
      </w:pPr>
    </w:p>
    <w:p w14:paraId="113D492C" w14:textId="77777777" w:rsidR="00000000" w:rsidRDefault="00B6587A">
      <w:pPr>
        <w:pStyle w:val="SpeakerCon"/>
        <w:rPr>
          <w:rtl/>
        </w:rPr>
      </w:pPr>
      <w:bookmarkStart w:id="448" w:name="FS000000965T09_10_2003_17_21_20C"/>
      <w:bookmarkEnd w:id="448"/>
      <w:r>
        <w:rPr>
          <w:rtl/>
        </w:rPr>
        <w:t>שר האוצר בנימין נתניהו:</w:t>
      </w:r>
    </w:p>
    <w:p w14:paraId="772CCE0F" w14:textId="77777777" w:rsidR="00000000" w:rsidRDefault="00B6587A">
      <w:pPr>
        <w:pStyle w:val="a"/>
        <w:rPr>
          <w:rtl/>
        </w:rPr>
      </w:pPr>
    </w:p>
    <w:p w14:paraId="0CEA14AE" w14:textId="77777777" w:rsidR="00000000" w:rsidRDefault="00B6587A">
      <w:pPr>
        <w:pStyle w:val="a"/>
        <w:rPr>
          <w:rFonts w:hint="cs"/>
          <w:rtl/>
        </w:rPr>
      </w:pPr>
      <w:r>
        <w:rPr>
          <w:rFonts w:hint="cs"/>
          <w:rtl/>
        </w:rPr>
        <w:t>אני מורגל בהטחות ובהשמצות ובהכפשות, אבל אני חייב להגיד שהשיא הגיע היום במודעות שמדברות על דמוקרטיה. עם כל הכבוד לחברינו, הדמוקרטיה</w:t>
      </w:r>
      <w:r>
        <w:rPr>
          <w:rFonts w:hint="cs"/>
          <w:rtl/>
        </w:rPr>
        <w:t xml:space="preserve"> היא באחריות שלנו ל-6.5 מיליוני אזרחי מדינת ישראל, שנאנקים תחת העול של הבריונות הזאת בנמלים, ולא לקומץ אנשים, שיאני השכר במשק, שרק דואגים לעצמם, פוגעים בחבריהם העובדים, גורמים לפיטורים ולקריסת מפעלים. </w:t>
      </w:r>
    </w:p>
    <w:p w14:paraId="0B281B2D" w14:textId="77777777" w:rsidR="00000000" w:rsidRDefault="00B6587A">
      <w:pPr>
        <w:pStyle w:val="a"/>
        <w:rPr>
          <w:rFonts w:hint="cs"/>
          <w:rtl/>
        </w:rPr>
      </w:pPr>
    </w:p>
    <w:p w14:paraId="1CA73729" w14:textId="77777777" w:rsidR="00000000" w:rsidRDefault="00B6587A">
      <w:pPr>
        <w:pStyle w:val="a"/>
        <w:rPr>
          <w:rFonts w:hint="cs"/>
          <w:rtl/>
        </w:rPr>
      </w:pPr>
      <w:bookmarkStart w:id="449" w:name="FS000000965T09_10_2003_17_18_07C"/>
      <w:bookmarkEnd w:id="449"/>
      <w:r>
        <w:rPr>
          <w:rFonts w:hint="cs"/>
          <w:rtl/>
        </w:rPr>
        <w:t>הדמוקרטיה היא מה שהממשלה הנבחרת, שיש לה כל הסמכות, לא</w:t>
      </w:r>
      <w:r>
        <w:rPr>
          <w:rFonts w:hint="cs"/>
          <w:rtl/>
        </w:rPr>
        <w:t xml:space="preserve"> רק החוקית אלא גם המוסרית, אבל לא רק הסמכות אלא החובה לבצע את השינויים שייטיבו עם כלל אזרחי ישראל. אני יודע שחלק מכם אינו מרוצה מזה מסיבות פוליטיות, אבל אני חושב שכלל אזרחי ישראל, הרוב המכריע, יודעים שאנחנו עושים את הדבר הנכון.</w:t>
      </w:r>
    </w:p>
    <w:p w14:paraId="55FBE102" w14:textId="77777777" w:rsidR="00000000" w:rsidRDefault="00B6587A">
      <w:pPr>
        <w:pStyle w:val="a"/>
        <w:rPr>
          <w:rFonts w:hint="cs"/>
          <w:rtl/>
        </w:rPr>
      </w:pPr>
    </w:p>
    <w:p w14:paraId="3AF3DDA6" w14:textId="77777777" w:rsidR="00000000" w:rsidRDefault="00B6587A">
      <w:pPr>
        <w:pStyle w:val="a"/>
        <w:rPr>
          <w:rFonts w:hint="cs"/>
          <w:rtl/>
        </w:rPr>
      </w:pPr>
      <w:r>
        <w:rPr>
          <w:rFonts w:hint="cs"/>
          <w:rtl/>
        </w:rPr>
        <w:t>אני רוצה להודות לראש הממשלה</w:t>
      </w:r>
      <w:r>
        <w:rPr>
          <w:rFonts w:hint="cs"/>
          <w:rtl/>
        </w:rPr>
        <w:t>, לשרי הממשלה ולחברי הכנסת האחראיים פה, אלה שמצביעים אתנו. אני אפילו מעז לפנות לאחד או שניים באופוזיציה שיגלו אומץ-לב ואפילו יצאו מן האולם, כי לבקש מהם להרים את היד זה יותר מדי. אבל, אנחנו עושים את הדבר הנכון לדמוקרטיה הישראלית, לחברה הישראלית ולכלכלה הישר</w:t>
      </w:r>
      <w:r>
        <w:rPr>
          <w:rFonts w:hint="cs"/>
          <w:rtl/>
        </w:rPr>
        <w:t>אלית.</w:t>
      </w:r>
    </w:p>
    <w:p w14:paraId="388AED91" w14:textId="77777777" w:rsidR="00000000" w:rsidRDefault="00B6587A">
      <w:pPr>
        <w:pStyle w:val="a"/>
        <w:rPr>
          <w:rFonts w:hint="cs"/>
          <w:rtl/>
        </w:rPr>
      </w:pPr>
    </w:p>
    <w:p w14:paraId="44C8995C" w14:textId="77777777" w:rsidR="00000000" w:rsidRDefault="00B6587A">
      <w:pPr>
        <w:pStyle w:val="ac"/>
        <w:rPr>
          <w:rtl/>
        </w:rPr>
      </w:pPr>
      <w:r>
        <w:rPr>
          <w:rFonts w:hint="eastAsia"/>
          <w:rtl/>
        </w:rPr>
        <w:t>יעקב</w:t>
      </w:r>
      <w:r>
        <w:rPr>
          <w:rtl/>
        </w:rPr>
        <w:t xml:space="preserve"> מרגי (ש"ס):</w:t>
      </w:r>
    </w:p>
    <w:p w14:paraId="5EB03569" w14:textId="77777777" w:rsidR="00000000" w:rsidRDefault="00B6587A">
      <w:pPr>
        <w:pStyle w:val="a"/>
        <w:rPr>
          <w:rFonts w:hint="cs"/>
          <w:rtl/>
        </w:rPr>
      </w:pPr>
    </w:p>
    <w:p w14:paraId="28FDF8EE" w14:textId="77777777" w:rsidR="00000000" w:rsidRDefault="00B6587A">
      <w:pPr>
        <w:pStyle w:val="a"/>
        <w:rPr>
          <w:rFonts w:hint="cs"/>
          <w:rtl/>
        </w:rPr>
      </w:pPr>
      <w:r>
        <w:rPr>
          <w:rFonts w:hint="cs"/>
          <w:rtl/>
        </w:rPr>
        <w:t>הדרך. אבל הדרך.</w:t>
      </w:r>
    </w:p>
    <w:p w14:paraId="324378A3" w14:textId="77777777" w:rsidR="00000000" w:rsidRDefault="00B6587A">
      <w:pPr>
        <w:pStyle w:val="a"/>
        <w:rPr>
          <w:rFonts w:hint="cs"/>
          <w:rtl/>
        </w:rPr>
      </w:pPr>
    </w:p>
    <w:p w14:paraId="6177C534" w14:textId="77777777" w:rsidR="00000000" w:rsidRDefault="00B6587A">
      <w:pPr>
        <w:pStyle w:val="SpeakerCon"/>
        <w:rPr>
          <w:rtl/>
        </w:rPr>
      </w:pPr>
      <w:bookmarkStart w:id="450" w:name="FS000000965T09_10_2003_16_57_14C"/>
      <w:bookmarkEnd w:id="450"/>
      <w:r>
        <w:rPr>
          <w:rtl/>
        </w:rPr>
        <w:t>שר האוצר בנימין נתניהו:</w:t>
      </w:r>
    </w:p>
    <w:p w14:paraId="4AD53A60" w14:textId="77777777" w:rsidR="00000000" w:rsidRDefault="00B6587A">
      <w:pPr>
        <w:pStyle w:val="a"/>
        <w:rPr>
          <w:rFonts w:hint="cs"/>
          <w:rtl/>
        </w:rPr>
      </w:pPr>
    </w:p>
    <w:p w14:paraId="712D5096" w14:textId="77777777" w:rsidR="00000000" w:rsidRDefault="00B6587A">
      <w:pPr>
        <w:pStyle w:val="a"/>
        <w:rPr>
          <w:rFonts w:hint="cs"/>
          <w:rtl/>
        </w:rPr>
      </w:pPr>
      <w:r>
        <w:rPr>
          <w:rFonts w:hint="cs"/>
          <w:rtl/>
        </w:rPr>
        <w:t>הגיע הזמן לשים קץ לשערורייה בנמלים.</w:t>
      </w:r>
    </w:p>
    <w:p w14:paraId="727970EB" w14:textId="77777777" w:rsidR="00000000" w:rsidRDefault="00B6587A">
      <w:pPr>
        <w:pStyle w:val="a"/>
        <w:rPr>
          <w:rFonts w:hint="cs"/>
          <w:rtl/>
        </w:rPr>
      </w:pPr>
    </w:p>
    <w:p w14:paraId="37EDCCE6" w14:textId="77777777" w:rsidR="00000000" w:rsidRDefault="00B6587A">
      <w:pPr>
        <w:pStyle w:val="ad"/>
        <w:rPr>
          <w:rtl/>
        </w:rPr>
      </w:pPr>
      <w:r>
        <w:rPr>
          <w:rtl/>
        </w:rPr>
        <w:t>היו"ר ראובן ריבלין:</w:t>
      </w:r>
    </w:p>
    <w:p w14:paraId="38DA7231" w14:textId="77777777" w:rsidR="00000000" w:rsidRDefault="00B6587A">
      <w:pPr>
        <w:pStyle w:val="a"/>
        <w:rPr>
          <w:rtl/>
        </w:rPr>
      </w:pPr>
    </w:p>
    <w:p w14:paraId="2F5B8516" w14:textId="77777777" w:rsidR="00000000" w:rsidRDefault="00B6587A">
      <w:pPr>
        <w:pStyle w:val="a"/>
        <w:rPr>
          <w:rFonts w:hint="cs"/>
          <w:rtl/>
        </w:rPr>
      </w:pPr>
      <w:r>
        <w:rPr>
          <w:rFonts w:hint="cs"/>
          <w:rtl/>
        </w:rPr>
        <w:t>תודה לשר האוצר.</w:t>
      </w:r>
    </w:p>
    <w:p w14:paraId="650D7B2D" w14:textId="77777777" w:rsidR="00000000" w:rsidRDefault="00B6587A">
      <w:pPr>
        <w:pStyle w:val="a"/>
        <w:rPr>
          <w:rFonts w:hint="cs"/>
          <w:rtl/>
        </w:rPr>
      </w:pPr>
    </w:p>
    <w:p w14:paraId="513B538D" w14:textId="77777777" w:rsidR="00000000" w:rsidRDefault="00B6587A">
      <w:pPr>
        <w:pStyle w:val="ac"/>
        <w:rPr>
          <w:rtl/>
        </w:rPr>
      </w:pPr>
      <w:r>
        <w:rPr>
          <w:rFonts w:hint="eastAsia"/>
          <w:rtl/>
        </w:rPr>
        <w:t>עסאם</w:t>
      </w:r>
      <w:r>
        <w:rPr>
          <w:rtl/>
        </w:rPr>
        <w:t xml:space="preserve"> מח'ול (חד"ש-תע"ל):</w:t>
      </w:r>
    </w:p>
    <w:p w14:paraId="6C0118C5" w14:textId="77777777" w:rsidR="00000000" w:rsidRDefault="00B6587A">
      <w:pPr>
        <w:pStyle w:val="a"/>
        <w:rPr>
          <w:rFonts w:hint="cs"/>
          <w:rtl/>
        </w:rPr>
      </w:pPr>
    </w:p>
    <w:p w14:paraId="01202186" w14:textId="77777777" w:rsidR="00000000" w:rsidRDefault="00B6587A">
      <w:pPr>
        <w:pStyle w:val="a"/>
        <w:rPr>
          <w:rFonts w:hint="cs"/>
          <w:rtl/>
        </w:rPr>
      </w:pPr>
      <w:r>
        <w:rPr>
          <w:rFonts w:hint="cs"/>
          <w:rtl/>
        </w:rPr>
        <w:t>- - -</w:t>
      </w:r>
    </w:p>
    <w:p w14:paraId="48B2D125" w14:textId="77777777" w:rsidR="00000000" w:rsidRDefault="00B6587A">
      <w:pPr>
        <w:pStyle w:val="a"/>
        <w:rPr>
          <w:rFonts w:hint="cs"/>
          <w:rtl/>
        </w:rPr>
      </w:pPr>
    </w:p>
    <w:p w14:paraId="0F0E4C84" w14:textId="77777777" w:rsidR="00000000" w:rsidRDefault="00B6587A">
      <w:pPr>
        <w:pStyle w:val="ad"/>
        <w:rPr>
          <w:rtl/>
        </w:rPr>
      </w:pPr>
      <w:r>
        <w:rPr>
          <w:rtl/>
        </w:rPr>
        <w:t>היו"ר ראובן ריבלין:</w:t>
      </w:r>
    </w:p>
    <w:p w14:paraId="329A1B40" w14:textId="77777777" w:rsidR="00000000" w:rsidRDefault="00B6587A">
      <w:pPr>
        <w:pStyle w:val="a"/>
        <w:rPr>
          <w:rtl/>
        </w:rPr>
      </w:pPr>
    </w:p>
    <w:p w14:paraId="5D144209" w14:textId="77777777" w:rsidR="00000000" w:rsidRDefault="00B6587A">
      <w:pPr>
        <w:pStyle w:val="a"/>
        <w:rPr>
          <w:rFonts w:hint="cs"/>
          <w:rtl/>
        </w:rPr>
      </w:pPr>
      <w:r>
        <w:rPr>
          <w:rFonts w:hint="cs"/>
          <w:rtl/>
        </w:rPr>
        <w:t>האם אדוני שר האוצר רוצה להשיב לחבר הכנסת פרס?</w:t>
      </w:r>
    </w:p>
    <w:p w14:paraId="6D3640AA" w14:textId="77777777" w:rsidR="00000000" w:rsidRDefault="00B6587A">
      <w:pPr>
        <w:pStyle w:val="a"/>
        <w:rPr>
          <w:rFonts w:hint="cs"/>
          <w:rtl/>
        </w:rPr>
      </w:pPr>
    </w:p>
    <w:p w14:paraId="555B9B17" w14:textId="77777777" w:rsidR="00000000" w:rsidRDefault="00B6587A">
      <w:pPr>
        <w:pStyle w:val="ac"/>
        <w:rPr>
          <w:rtl/>
        </w:rPr>
      </w:pPr>
      <w:r>
        <w:rPr>
          <w:rFonts w:hint="eastAsia"/>
          <w:rtl/>
        </w:rPr>
        <w:t>קריאה</w:t>
      </w:r>
      <w:r>
        <w:rPr>
          <w:rtl/>
        </w:rPr>
        <w:t>:</w:t>
      </w:r>
    </w:p>
    <w:p w14:paraId="36599966" w14:textId="77777777" w:rsidR="00000000" w:rsidRDefault="00B6587A">
      <w:pPr>
        <w:pStyle w:val="a"/>
        <w:rPr>
          <w:rFonts w:hint="cs"/>
          <w:rtl/>
        </w:rPr>
      </w:pPr>
    </w:p>
    <w:p w14:paraId="265EA1F1" w14:textId="77777777" w:rsidR="00000000" w:rsidRDefault="00B6587A">
      <w:pPr>
        <w:pStyle w:val="a"/>
        <w:rPr>
          <w:rFonts w:hint="cs"/>
          <w:rtl/>
        </w:rPr>
      </w:pPr>
      <w:r>
        <w:rPr>
          <w:rFonts w:hint="cs"/>
          <w:rtl/>
        </w:rPr>
        <w:t>לא.</w:t>
      </w:r>
    </w:p>
    <w:p w14:paraId="177763C2" w14:textId="77777777" w:rsidR="00000000" w:rsidRDefault="00B6587A">
      <w:pPr>
        <w:pStyle w:val="a"/>
        <w:rPr>
          <w:rFonts w:hint="cs"/>
          <w:rtl/>
        </w:rPr>
      </w:pPr>
    </w:p>
    <w:p w14:paraId="5A3ACEB6" w14:textId="77777777" w:rsidR="00000000" w:rsidRDefault="00B6587A">
      <w:pPr>
        <w:pStyle w:val="ac"/>
        <w:rPr>
          <w:rtl/>
        </w:rPr>
      </w:pPr>
      <w:r>
        <w:rPr>
          <w:rFonts w:hint="eastAsia"/>
          <w:rtl/>
        </w:rPr>
        <w:t>א</w:t>
      </w:r>
      <w:r>
        <w:rPr>
          <w:rFonts w:hint="eastAsia"/>
          <w:rtl/>
        </w:rPr>
        <w:t>יוב</w:t>
      </w:r>
      <w:r>
        <w:rPr>
          <w:rtl/>
        </w:rPr>
        <w:t xml:space="preserve"> קרא (הליכוד):</w:t>
      </w:r>
    </w:p>
    <w:p w14:paraId="1D18EFAA" w14:textId="77777777" w:rsidR="00000000" w:rsidRDefault="00B6587A">
      <w:pPr>
        <w:pStyle w:val="a"/>
        <w:rPr>
          <w:rFonts w:hint="cs"/>
          <w:rtl/>
        </w:rPr>
      </w:pPr>
    </w:p>
    <w:p w14:paraId="60AF148A" w14:textId="77777777" w:rsidR="00000000" w:rsidRDefault="00B6587A">
      <w:pPr>
        <w:pStyle w:val="a"/>
        <w:rPr>
          <w:rFonts w:hint="cs"/>
          <w:rtl/>
        </w:rPr>
      </w:pPr>
      <w:r>
        <w:rPr>
          <w:rFonts w:hint="cs"/>
          <w:rtl/>
        </w:rPr>
        <w:t>- - -</w:t>
      </w:r>
    </w:p>
    <w:p w14:paraId="37B3CC6C" w14:textId="77777777" w:rsidR="00000000" w:rsidRDefault="00B6587A">
      <w:pPr>
        <w:pStyle w:val="ad"/>
        <w:rPr>
          <w:rFonts w:hint="cs"/>
          <w:rtl/>
        </w:rPr>
      </w:pPr>
    </w:p>
    <w:p w14:paraId="07B6205B" w14:textId="77777777" w:rsidR="00000000" w:rsidRDefault="00B6587A">
      <w:pPr>
        <w:pStyle w:val="ad"/>
        <w:rPr>
          <w:rtl/>
        </w:rPr>
      </w:pPr>
      <w:r>
        <w:rPr>
          <w:rFonts w:hint="eastAsia"/>
          <w:rtl/>
        </w:rPr>
        <w:t>היו</w:t>
      </w:r>
      <w:r>
        <w:rPr>
          <w:rtl/>
        </w:rPr>
        <w:t>"ר ראובן ריבלין:</w:t>
      </w:r>
    </w:p>
    <w:p w14:paraId="710403B8" w14:textId="77777777" w:rsidR="00000000" w:rsidRDefault="00B6587A">
      <w:pPr>
        <w:pStyle w:val="a"/>
        <w:rPr>
          <w:rFonts w:hint="cs"/>
          <w:rtl/>
        </w:rPr>
      </w:pPr>
    </w:p>
    <w:p w14:paraId="420FA0AE" w14:textId="77777777" w:rsidR="00000000" w:rsidRDefault="00B6587A">
      <w:pPr>
        <w:pStyle w:val="a"/>
        <w:rPr>
          <w:rFonts w:hint="cs"/>
          <w:rtl/>
        </w:rPr>
      </w:pPr>
      <w:r>
        <w:rPr>
          <w:rFonts w:hint="cs"/>
          <w:rtl/>
        </w:rPr>
        <w:t>אני שואל. הבטחתי לו. חבר הכנסת פרס, בבקשה.</w:t>
      </w:r>
    </w:p>
    <w:p w14:paraId="6C941058" w14:textId="77777777" w:rsidR="00000000" w:rsidRDefault="00B6587A">
      <w:pPr>
        <w:pStyle w:val="a"/>
        <w:rPr>
          <w:rFonts w:hint="cs"/>
          <w:rtl/>
        </w:rPr>
      </w:pPr>
    </w:p>
    <w:p w14:paraId="0743F7B5" w14:textId="77777777" w:rsidR="00000000" w:rsidRDefault="00B6587A">
      <w:pPr>
        <w:pStyle w:val="ac"/>
        <w:rPr>
          <w:rtl/>
        </w:rPr>
      </w:pPr>
      <w:r>
        <w:rPr>
          <w:rFonts w:hint="eastAsia"/>
          <w:rtl/>
        </w:rPr>
        <w:t>שמעון</w:t>
      </w:r>
      <w:r>
        <w:rPr>
          <w:rtl/>
        </w:rPr>
        <w:t xml:space="preserve"> פרס (העבודה-מימד):</w:t>
      </w:r>
    </w:p>
    <w:p w14:paraId="5582986B" w14:textId="77777777" w:rsidR="00000000" w:rsidRDefault="00B6587A">
      <w:pPr>
        <w:pStyle w:val="a"/>
        <w:rPr>
          <w:rFonts w:hint="cs"/>
          <w:rtl/>
        </w:rPr>
      </w:pPr>
    </w:p>
    <w:p w14:paraId="0E1E2D85" w14:textId="77777777" w:rsidR="00000000" w:rsidRDefault="00B6587A">
      <w:pPr>
        <w:pStyle w:val="a"/>
        <w:rPr>
          <w:rFonts w:hint="cs"/>
          <w:rtl/>
        </w:rPr>
      </w:pPr>
      <w:r>
        <w:rPr>
          <w:rFonts w:hint="cs"/>
          <w:rtl/>
        </w:rPr>
        <w:t>אני רוצה לשאול את שר האוצר: נדמה לי שהכנסת כאן היא קורבן לדבר קפקאי, מפני שמה שההסתדרות הציעה איננו שונה בהרבה ממה שאתם הצעתם. הדיון, אומרת</w:t>
      </w:r>
      <w:r>
        <w:rPr>
          <w:rFonts w:hint="cs"/>
          <w:rtl/>
        </w:rPr>
        <w:t xml:space="preserve"> ההסתדרות, יתקיים על יישום ההסכמות וההחלטות מ-2001 וכן ייסוב על הצעות הממשלה הנוכחית בנדון. </w:t>
      </w:r>
    </w:p>
    <w:p w14:paraId="36C50954" w14:textId="77777777" w:rsidR="00000000" w:rsidRDefault="00B6587A">
      <w:pPr>
        <w:pStyle w:val="a"/>
        <w:rPr>
          <w:rFonts w:hint="cs"/>
          <w:rtl/>
        </w:rPr>
      </w:pPr>
    </w:p>
    <w:p w14:paraId="4003B654" w14:textId="77777777" w:rsidR="00000000" w:rsidRDefault="00B6587A">
      <w:pPr>
        <w:pStyle w:val="ac"/>
        <w:rPr>
          <w:rtl/>
        </w:rPr>
      </w:pPr>
      <w:r>
        <w:rPr>
          <w:rtl/>
        </w:rPr>
        <w:t>רוני בר-און (הליכוד):</w:t>
      </w:r>
    </w:p>
    <w:p w14:paraId="6976940C" w14:textId="77777777" w:rsidR="00000000" w:rsidRDefault="00B6587A">
      <w:pPr>
        <w:pStyle w:val="a"/>
        <w:rPr>
          <w:rtl/>
        </w:rPr>
      </w:pPr>
    </w:p>
    <w:p w14:paraId="051A80E8" w14:textId="77777777" w:rsidR="00000000" w:rsidRDefault="00B6587A">
      <w:pPr>
        <w:pStyle w:val="a"/>
        <w:rPr>
          <w:rFonts w:hint="cs"/>
          <w:rtl/>
        </w:rPr>
      </w:pPr>
      <w:r>
        <w:rPr>
          <w:rFonts w:hint="cs"/>
          <w:rtl/>
        </w:rPr>
        <w:t>- - - מהיישום.</w:t>
      </w:r>
    </w:p>
    <w:p w14:paraId="64CFF103" w14:textId="77777777" w:rsidR="00000000" w:rsidRDefault="00B6587A">
      <w:pPr>
        <w:pStyle w:val="a"/>
        <w:rPr>
          <w:rFonts w:hint="cs"/>
          <w:rtl/>
        </w:rPr>
      </w:pPr>
    </w:p>
    <w:p w14:paraId="185DEACA" w14:textId="77777777" w:rsidR="00000000" w:rsidRDefault="00B6587A">
      <w:pPr>
        <w:pStyle w:val="ad"/>
        <w:rPr>
          <w:rtl/>
        </w:rPr>
      </w:pPr>
      <w:r>
        <w:rPr>
          <w:rtl/>
        </w:rPr>
        <w:t>היו"ר ראובן ריבלין:</w:t>
      </w:r>
    </w:p>
    <w:p w14:paraId="66051408" w14:textId="77777777" w:rsidR="00000000" w:rsidRDefault="00B6587A">
      <w:pPr>
        <w:pStyle w:val="a"/>
        <w:rPr>
          <w:rtl/>
        </w:rPr>
      </w:pPr>
    </w:p>
    <w:p w14:paraId="6BDE7023" w14:textId="77777777" w:rsidR="00000000" w:rsidRDefault="00B6587A">
      <w:pPr>
        <w:pStyle w:val="a"/>
        <w:rPr>
          <w:rFonts w:hint="cs"/>
          <w:rtl/>
        </w:rPr>
      </w:pPr>
      <w:r>
        <w:rPr>
          <w:rFonts w:hint="cs"/>
          <w:rtl/>
        </w:rPr>
        <w:t>רבותי, תנו לו לסיים את דבריו.</w:t>
      </w:r>
    </w:p>
    <w:p w14:paraId="4F80EADF" w14:textId="77777777" w:rsidR="00000000" w:rsidRDefault="00B6587A">
      <w:pPr>
        <w:pStyle w:val="a"/>
        <w:rPr>
          <w:rFonts w:hint="cs"/>
          <w:rtl/>
        </w:rPr>
      </w:pPr>
    </w:p>
    <w:p w14:paraId="1FBF461B" w14:textId="77777777" w:rsidR="00000000" w:rsidRDefault="00B6587A">
      <w:pPr>
        <w:pStyle w:val="ac"/>
        <w:rPr>
          <w:rtl/>
        </w:rPr>
      </w:pPr>
      <w:r>
        <w:rPr>
          <w:rFonts w:hint="eastAsia"/>
          <w:rtl/>
        </w:rPr>
        <w:t>שמעון</w:t>
      </w:r>
      <w:r>
        <w:rPr>
          <w:rtl/>
        </w:rPr>
        <w:t xml:space="preserve"> פרס (העבודה-מימד):</w:t>
      </w:r>
    </w:p>
    <w:p w14:paraId="07F12C2A" w14:textId="77777777" w:rsidR="00000000" w:rsidRDefault="00B6587A">
      <w:pPr>
        <w:pStyle w:val="a"/>
        <w:rPr>
          <w:rFonts w:hint="cs"/>
          <w:rtl/>
        </w:rPr>
      </w:pPr>
    </w:p>
    <w:p w14:paraId="4A37FD22" w14:textId="77777777" w:rsidR="00000000" w:rsidRDefault="00B6587A">
      <w:pPr>
        <w:pStyle w:val="a"/>
        <w:rPr>
          <w:rFonts w:hint="cs"/>
          <w:rtl/>
        </w:rPr>
      </w:pPr>
      <w:r>
        <w:rPr>
          <w:rFonts w:hint="cs"/>
          <w:rtl/>
        </w:rPr>
        <w:t>בשביל ניסוח מלים אנחנו נכנסים לכל העניינים הא</w:t>
      </w:r>
      <w:r>
        <w:rPr>
          <w:rFonts w:hint="cs"/>
          <w:rtl/>
        </w:rPr>
        <w:t>לה? אני פונה לשר האוצר ומבקש מתוך הגינות, שייתן חמש דקות מזמנו למזכיר ההסתדרות להסביר על מה זה. אנחנו כאן לא מבינים מה קורה.</w:t>
      </w:r>
    </w:p>
    <w:p w14:paraId="60F6CBD4" w14:textId="77777777" w:rsidR="00000000" w:rsidRDefault="00B6587A">
      <w:pPr>
        <w:pStyle w:val="a"/>
        <w:rPr>
          <w:rFonts w:hint="cs"/>
          <w:rtl/>
        </w:rPr>
      </w:pPr>
    </w:p>
    <w:p w14:paraId="76F672FB" w14:textId="77777777" w:rsidR="00000000" w:rsidRDefault="00B6587A">
      <w:pPr>
        <w:pStyle w:val="ad"/>
        <w:rPr>
          <w:rtl/>
        </w:rPr>
      </w:pPr>
      <w:r>
        <w:rPr>
          <w:rtl/>
        </w:rPr>
        <w:t>היו"ר ראובן ריבלין:</w:t>
      </w:r>
    </w:p>
    <w:p w14:paraId="67A607C2" w14:textId="77777777" w:rsidR="00000000" w:rsidRDefault="00B6587A">
      <w:pPr>
        <w:pStyle w:val="a"/>
        <w:rPr>
          <w:rtl/>
        </w:rPr>
      </w:pPr>
    </w:p>
    <w:p w14:paraId="678491FD" w14:textId="77777777" w:rsidR="00000000" w:rsidRDefault="00B6587A">
      <w:pPr>
        <w:pStyle w:val="a"/>
        <w:rPr>
          <w:rFonts w:hint="cs"/>
          <w:rtl/>
        </w:rPr>
      </w:pPr>
      <w:r>
        <w:rPr>
          <w:rFonts w:hint="cs"/>
          <w:rtl/>
        </w:rPr>
        <w:t>לא. תם הדיון.</w:t>
      </w:r>
    </w:p>
    <w:p w14:paraId="63E1820E" w14:textId="77777777" w:rsidR="00000000" w:rsidRDefault="00B6587A">
      <w:pPr>
        <w:pStyle w:val="a"/>
        <w:rPr>
          <w:rFonts w:hint="cs"/>
          <w:rtl/>
        </w:rPr>
      </w:pPr>
    </w:p>
    <w:p w14:paraId="5D47498C" w14:textId="77777777" w:rsidR="00000000" w:rsidRDefault="00B6587A">
      <w:pPr>
        <w:pStyle w:val="ac"/>
        <w:rPr>
          <w:rtl/>
        </w:rPr>
      </w:pPr>
      <w:r>
        <w:rPr>
          <w:rFonts w:hint="eastAsia"/>
          <w:rtl/>
        </w:rPr>
        <w:t>זאב</w:t>
      </w:r>
      <w:r>
        <w:rPr>
          <w:rtl/>
        </w:rPr>
        <w:t xml:space="preserve"> בוים (הליכוד):</w:t>
      </w:r>
    </w:p>
    <w:p w14:paraId="12DD605F" w14:textId="77777777" w:rsidR="00000000" w:rsidRDefault="00B6587A">
      <w:pPr>
        <w:pStyle w:val="a"/>
        <w:rPr>
          <w:rFonts w:hint="cs"/>
          <w:rtl/>
        </w:rPr>
      </w:pPr>
    </w:p>
    <w:p w14:paraId="51C6CE30" w14:textId="77777777" w:rsidR="00000000" w:rsidRDefault="00B6587A">
      <w:pPr>
        <w:pStyle w:val="a"/>
        <w:rPr>
          <w:rFonts w:hint="cs"/>
          <w:rtl/>
        </w:rPr>
      </w:pPr>
      <w:r>
        <w:rPr>
          <w:rFonts w:hint="cs"/>
          <w:rtl/>
        </w:rPr>
        <w:t>לא.</w:t>
      </w:r>
    </w:p>
    <w:p w14:paraId="52E0F1AF" w14:textId="77777777" w:rsidR="00000000" w:rsidRDefault="00B6587A">
      <w:pPr>
        <w:pStyle w:val="a"/>
        <w:rPr>
          <w:rFonts w:hint="cs"/>
          <w:rtl/>
        </w:rPr>
      </w:pPr>
    </w:p>
    <w:p w14:paraId="1AA4B625" w14:textId="77777777" w:rsidR="00000000" w:rsidRDefault="00B6587A">
      <w:pPr>
        <w:pStyle w:val="ac"/>
        <w:rPr>
          <w:rtl/>
        </w:rPr>
      </w:pPr>
      <w:r>
        <w:rPr>
          <w:rFonts w:hint="eastAsia"/>
          <w:rtl/>
        </w:rPr>
        <w:t>שמעון</w:t>
      </w:r>
      <w:r>
        <w:rPr>
          <w:rtl/>
        </w:rPr>
        <w:t xml:space="preserve"> פרס (העבודה-מימד):</w:t>
      </w:r>
    </w:p>
    <w:p w14:paraId="3BEC6EAD" w14:textId="77777777" w:rsidR="00000000" w:rsidRDefault="00B6587A">
      <w:pPr>
        <w:pStyle w:val="a"/>
        <w:rPr>
          <w:rFonts w:hint="cs"/>
          <w:rtl/>
        </w:rPr>
      </w:pPr>
    </w:p>
    <w:p w14:paraId="785EB664" w14:textId="77777777" w:rsidR="00000000" w:rsidRDefault="00B6587A">
      <w:pPr>
        <w:pStyle w:val="a"/>
        <w:rPr>
          <w:rFonts w:hint="cs"/>
          <w:rtl/>
        </w:rPr>
      </w:pPr>
      <w:r>
        <w:rPr>
          <w:rFonts w:hint="cs"/>
          <w:rtl/>
        </w:rPr>
        <w:t>למה לא? למה לא? אני מבקש משר האוצר שייתן מז</w:t>
      </w:r>
      <w:r>
        <w:rPr>
          <w:rFonts w:hint="cs"/>
          <w:rtl/>
        </w:rPr>
        <w:t>מנו חמש דקות למזכיר ההסתדרות.</w:t>
      </w:r>
    </w:p>
    <w:p w14:paraId="64880879" w14:textId="77777777" w:rsidR="00000000" w:rsidRDefault="00B6587A">
      <w:pPr>
        <w:pStyle w:val="a"/>
        <w:rPr>
          <w:rFonts w:hint="cs"/>
          <w:rtl/>
        </w:rPr>
      </w:pPr>
    </w:p>
    <w:p w14:paraId="51B9E465" w14:textId="77777777" w:rsidR="00000000" w:rsidRDefault="00B6587A">
      <w:pPr>
        <w:pStyle w:val="ac"/>
        <w:rPr>
          <w:rtl/>
        </w:rPr>
      </w:pPr>
      <w:r>
        <w:rPr>
          <w:rFonts w:hint="eastAsia"/>
          <w:rtl/>
        </w:rPr>
        <w:t>זאב</w:t>
      </w:r>
      <w:r>
        <w:rPr>
          <w:rtl/>
        </w:rPr>
        <w:t xml:space="preserve"> בוים (הליכוד):</w:t>
      </w:r>
    </w:p>
    <w:p w14:paraId="637BD9BF" w14:textId="77777777" w:rsidR="00000000" w:rsidRDefault="00B6587A">
      <w:pPr>
        <w:pStyle w:val="a"/>
        <w:rPr>
          <w:rFonts w:hint="cs"/>
          <w:rtl/>
        </w:rPr>
      </w:pPr>
    </w:p>
    <w:p w14:paraId="215D532C" w14:textId="77777777" w:rsidR="00000000" w:rsidRDefault="00B6587A">
      <w:pPr>
        <w:pStyle w:val="a"/>
        <w:rPr>
          <w:rFonts w:hint="cs"/>
          <w:rtl/>
        </w:rPr>
      </w:pPr>
      <w:r>
        <w:rPr>
          <w:rFonts w:hint="cs"/>
          <w:rtl/>
        </w:rPr>
        <w:t>הוא אמר את דברו. הוא לא יכול - - -</w:t>
      </w:r>
    </w:p>
    <w:p w14:paraId="144C9036" w14:textId="77777777" w:rsidR="00000000" w:rsidRDefault="00B6587A">
      <w:pPr>
        <w:pStyle w:val="a"/>
        <w:rPr>
          <w:rFonts w:hint="cs"/>
          <w:rtl/>
        </w:rPr>
      </w:pPr>
    </w:p>
    <w:p w14:paraId="58451732" w14:textId="77777777" w:rsidR="00000000" w:rsidRDefault="00B6587A">
      <w:pPr>
        <w:pStyle w:val="ad"/>
        <w:rPr>
          <w:rtl/>
        </w:rPr>
      </w:pPr>
      <w:r>
        <w:rPr>
          <w:rtl/>
        </w:rPr>
        <w:t>היו"ר ראובן ריבלין:</w:t>
      </w:r>
    </w:p>
    <w:p w14:paraId="6D97C01D" w14:textId="77777777" w:rsidR="00000000" w:rsidRDefault="00B6587A">
      <w:pPr>
        <w:pStyle w:val="a"/>
        <w:rPr>
          <w:rtl/>
        </w:rPr>
      </w:pPr>
    </w:p>
    <w:p w14:paraId="71B20867" w14:textId="77777777" w:rsidR="00000000" w:rsidRDefault="00B6587A">
      <w:pPr>
        <w:pStyle w:val="a"/>
        <w:rPr>
          <w:rFonts w:hint="cs"/>
          <w:rtl/>
        </w:rPr>
      </w:pPr>
      <w:r>
        <w:rPr>
          <w:rFonts w:hint="cs"/>
          <w:rtl/>
        </w:rPr>
        <w:t>רבותי חברי הכנסת, לא. אין צורך. תודה רבה. כבוד יושב-ראש האופוזיציה, נא לשבת. את נוהלי הדיון פה אני אקבע ולא הסכמה בין שרים ולא עם יושב-ראש האופוזיצי</w:t>
      </w:r>
      <w:r>
        <w:rPr>
          <w:rFonts w:hint="cs"/>
          <w:rtl/>
        </w:rPr>
        <w:t>ה. אדוני השר, נא להשיב, אם הוא רוצה.</w:t>
      </w:r>
    </w:p>
    <w:p w14:paraId="55F93899" w14:textId="77777777" w:rsidR="00000000" w:rsidRDefault="00B6587A">
      <w:pPr>
        <w:pStyle w:val="a"/>
        <w:rPr>
          <w:rFonts w:hint="cs"/>
          <w:rtl/>
        </w:rPr>
      </w:pPr>
    </w:p>
    <w:p w14:paraId="54FD360C" w14:textId="77777777" w:rsidR="00000000" w:rsidRDefault="00B6587A">
      <w:pPr>
        <w:pStyle w:val="ac"/>
        <w:rPr>
          <w:rtl/>
        </w:rPr>
      </w:pPr>
      <w:r>
        <w:rPr>
          <w:rFonts w:hint="eastAsia"/>
          <w:rtl/>
        </w:rPr>
        <w:t>רוני</w:t>
      </w:r>
      <w:r>
        <w:rPr>
          <w:rtl/>
        </w:rPr>
        <w:t xml:space="preserve"> בר-און (הליכוד):</w:t>
      </w:r>
    </w:p>
    <w:p w14:paraId="110F5CDA" w14:textId="77777777" w:rsidR="00000000" w:rsidRDefault="00B6587A">
      <w:pPr>
        <w:pStyle w:val="a"/>
        <w:rPr>
          <w:rFonts w:hint="cs"/>
          <w:rtl/>
        </w:rPr>
      </w:pPr>
    </w:p>
    <w:p w14:paraId="1569DFA7" w14:textId="77777777" w:rsidR="00000000" w:rsidRDefault="00B6587A">
      <w:pPr>
        <w:pStyle w:val="a"/>
        <w:rPr>
          <w:rFonts w:hint="cs"/>
          <w:rtl/>
        </w:rPr>
      </w:pPr>
      <w:r>
        <w:rPr>
          <w:rFonts w:hint="cs"/>
          <w:rtl/>
        </w:rPr>
        <w:t>יש הבדל קטן בין - - -</w:t>
      </w:r>
    </w:p>
    <w:p w14:paraId="19B5D5F3" w14:textId="77777777" w:rsidR="00000000" w:rsidRDefault="00B6587A">
      <w:pPr>
        <w:pStyle w:val="a"/>
        <w:rPr>
          <w:rFonts w:hint="cs"/>
          <w:rtl/>
        </w:rPr>
      </w:pPr>
    </w:p>
    <w:p w14:paraId="6FDD7B4E" w14:textId="77777777" w:rsidR="00000000" w:rsidRDefault="00B6587A">
      <w:pPr>
        <w:pStyle w:val="SpeakerCon"/>
        <w:rPr>
          <w:rtl/>
        </w:rPr>
      </w:pPr>
      <w:bookmarkStart w:id="451" w:name="FS000000965T09_10_2003_16_58_02C"/>
      <w:bookmarkEnd w:id="451"/>
      <w:r>
        <w:rPr>
          <w:rtl/>
        </w:rPr>
        <w:t>שר האוצר בנימין נתניהו:</w:t>
      </w:r>
    </w:p>
    <w:p w14:paraId="1ED049BD" w14:textId="77777777" w:rsidR="00000000" w:rsidRDefault="00B6587A">
      <w:pPr>
        <w:pStyle w:val="a"/>
        <w:rPr>
          <w:rtl/>
        </w:rPr>
      </w:pPr>
    </w:p>
    <w:p w14:paraId="37A98870" w14:textId="77777777" w:rsidR="00000000" w:rsidRDefault="00B6587A">
      <w:pPr>
        <w:pStyle w:val="a"/>
        <w:rPr>
          <w:rFonts w:hint="cs"/>
          <w:rtl/>
        </w:rPr>
      </w:pPr>
      <w:r>
        <w:rPr>
          <w:rFonts w:hint="cs"/>
          <w:rtl/>
        </w:rPr>
        <w:t>חבר הכנסת פרס בוודאי יודע להבחין בין המלה "יישום" למלה "דיון". כממשלה ריבונית, זכותנו, ואמרתי שגם חובתנו, להביא את השינויים המבניים הנדרשים. אכן הו</w:t>
      </w:r>
      <w:r>
        <w:rPr>
          <w:rFonts w:hint="cs"/>
          <w:rtl/>
        </w:rPr>
        <w:t>צעה בהחלטת ממשלה - הממשלה קיבלה החלטה - ב-2001 על שינוי מבני מסוים - -</w:t>
      </w:r>
    </w:p>
    <w:p w14:paraId="7DE4140A" w14:textId="77777777" w:rsidR="00000000" w:rsidRDefault="00B6587A">
      <w:pPr>
        <w:pStyle w:val="a"/>
        <w:rPr>
          <w:rFonts w:hint="cs"/>
          <w:rtl/>
        </w:rPr>
      </w:pPr>
    </w:p>
    <w:p w14:paraId="31E1BE4B" w14:textId="77777777" w:rsidR="00000000" w:rsidRDefault="00B6587A">
      <w:pPr>
        <w:pStyle w:val="ac"/>
        <w:rPr>
          <w:rtl/>
        </w:rPr>
      </w:pPr>
      <w:r>
        <w:rPr>
          <w:rFonts w:hint="eastAsia"/>
          <w:rtl/>
        </w:rPr>
        <w:t>יצחק</w:t>
      </w:r>
      <w:r>
        <w:rPr>
          <w:rtl/>
        </w:rPr>
        <w:t xml:space="preserve"> הרצוג (העבודה-מימד):</w:t>
      </w:r>
    </w:p>
    <w:p w14:paraId="3C4E040F" w14:textId="77777777" w:rsidR="00000000" w:rsidRDefault="00B6587A">
      <w:pPr>
        <w:pStyle w:val="a"/>
        <w:rPr>
          <w:rFonts w:hint="cs"/>
          <w:rtl/>
        </w:rPr>
      </w:pPr>
    </w:p>
    <w:p w14:paraId="17FE91DD" w14:textId="77777777" w:rsidR="00000000" w:rsidRDefault="00B6587A">
      <w:pPr>
        <w:pStyle w:val="a"/>
        <w:rPr>
          <w:rFonts w:hint="cs"/>
          <w:rtl/>
        </w:rPr>
      </w:pPr>
      <w:r>
        <w:rPr>
          <w:rFonts w:hint="cs"/>
          <w:rtl/>
        </w:rPr>
        <w:t>אתה רוצה - - -</w:t>
      </w:r>
    </w:p>
    <w:p w14:paraId="1C2E79AB" w14:textId="77777777" w:rsidR="00000000" w:rsidRDefault="00B6587A">
      <w:pPr>
        <w:pStyle w:val="a"/>
        <w:rPr>
          <w:rFonts w:hint="cs"/>
          <w:rtl/>
        </w:rPr>
      </w:pPr>
    </w:p>
    <w:p w14:paraId="3DFE594E" w14:textId="77777777" w:rsidR="00000000" w:rsidRDefault="00B6587A">
      <w:pPr>
        <w:pStyle w:val="SpeakerCon"/>
        <w:rPr>
          <w:rtl/>
        </w:rPr>
      </w:pPr>
      <w:bookmarkStart w:id="452" w:name="FS000000965T09_10_2003_17_11_48C"/>
      <w:bookmarkEnd w:id="452"/>
      <w:r>
        <w:rPr>
          <w:rtl/>
        </w:rPr>
        <w:t>שר האוצר בנימין נתניהו:</w:t>
      </w:r>
    </w:p>
    <w:p w14:paraId="61B4EA6A" w14:textId="77777777" w:rsidR="00000000" w:rsidRDefault="00B6587A">
      <w:pPr>
        <w:pStyle w:val="a"/>
        <w:rPr>
          <w:rtl/>
        </w:rPr>
      </w:pPr>
    </w:p>
    <w:p w14:paraId="7491BF9E" w14:textId="77777777" w:rsidR="00000000" w:rsidRDefault="00B6587A">
      <w:pPr>
        <w:pStyle w:val="a"/>
        <w:rPr>
          <w:rFonts w:hint="cs"/>
          <w:rtl/>
        </w:rPr>
      </w:pPr>
      <w:r>
        <w:rPr>
          <w:rFonts w:hint="cs"/>
          <w:rtl/>
        </w:rPr>
        <w:t>- - שדרך אגב חייב באותה הצעה כמובן דברים מסוימים מצד העובדים, שלא קוימו או לפחות לא קוימו ברובם הגדול. לכן, אף אחד ל</w:t>
      </w:r>
      <w:r>
        <w:rPr>
          <w:rFonts w:hint="cs"/>
          <w:rtl/>
        </w:rPr>
        <w:t>א יכול לחייב את הממשלה בהחלטה קודמת שלא קויימה אפילו על-ידי העובדים. לכן, זכותנו וחובתנו להביא את השינויים המבניים שאנחנו יודעים שיפתרו את בעיית הנמלים. אין שום מקום ושום בעיה - - -</w:t>
      </w:r>
    </w:p>
    <w:p w14:paraId="16710BCF" w14:textId="77777777" w:rsidR="00000000" w:rsidRDefault="00B6587A">
      <w:pPr>
        <w:pStyle w:val="a"/>
        <w:rPr>
          <w:rFonts w:hint="cs"/>
          <w:rtl/>
        </w:rPr>
      </w:pPr>
      <w:bookmarkStart w:id="453" w:name="FS000000965T09_10_2003_16_57_11"/>
      <w:bookmarkEnd w:id="453"/>
    </w:p>
    <w:p w14:paraId="09DEBDF9" w14:textId="77777777" w:rsidR="00000000" w:rsidRDefault="00B6587A">
      <w:pPr>
        <w:pStyle w:val="ac"/>
        <w:rPr>
          <w:rtl/>
        </w:rPr>
      </w:pPr>
      <w:r>
        <w:rPr>
          <w:rFonts w:hint="eastAsia"/>
          <w:rtl/>
        </w:rPr>
        <w:t>רוני</w:t>
      </w:r>
      <w:r>
        <w:rPr>
          <w:rtl/>
        </w:rPr>
        <w:t xml:space="preserve"> בר-און (הליכוד):</w:t>
      </w:r>
    </w:p>
    <w:p w14:paraId="412AAEA8" w14:textId="77777777" w:rsidR="00000000" w:rsidRDefault="00B6587A">
      <w:pPr>
        <w:pStyle w:val="a"/>
        <w:rPr>
          <w:rFonts w:hint="cs"/>
          <w:rtl/>
        </w:rPr>
      </w:pPr>
    </w:p>
    <w:p w14:paraId="1D7B3B86" w14:textId="77777777" w:rsidR="00000000" w:rsidRDefault="00B6587A">
      <w:pPr>
        <w:pStyle w:val="a"/>
        <w:rPr>
          <w:rFonts w:hint="cs"/>
          <w:rtl/>
        </w:rPr>
      </w:pPr>
      <w:r>
        <w:rPr>
          <w:rFonts w:hint="cs"/>
          <w:rtl/>
        </w:rPr>
        <w:t>אי-אפשר עכשיו לנהל משא-ומתן.</w:t>
      </w:r>
    </w:p>
    <w:p w14:paraId="1BA74B04" w14:textId="77777777" w:rsidR="00000000" w:rsidRDefault="00B6587A">
      <w:pPr>
        <w:pStyle w:val="a"/>
        <w:rPr>
          <w:rFonts w:hint="cs"/>
          <w:rtl/>
        </w:rPr>
      </w:pPr>
      <w:r>
        <w:rPr>
          <w:rFonts w:hint="cs"/>
          <w:rtl/>
        </w:rPr>
        <w:t xml:space="preserve"> </w:t>
      </w:r>
    </w:p>
    <w:p w14:paraId="7BF588EE" w14:textId="77777777" w:rsidR="00000000" w:rsidRDefault="00B6587A">
      <w:pPr>
        <w:pStyle w:val="ad"/>
        <w:rPr>
          <w:rtl/>
        </w:rPr>
      </w:pPr>
      <w:r>
        <w:rPr>
          <w:rtl/>
        </w:rPr>
        <w:t>היו"ר ראובן ריבלין:</w:t>
      </w:r>
    </w:p>
    <w:p w14:paraId="1593004F" w14:textId="77777777" w:rsidR="00000000" w:rsidRDefault="00B6587A">
      <w:pPr>
        <w:pStyle w:val="a"/>
        <w:rPr>
          <w:rtl/>
        </w:rPr>
      </w:pPr>
    </w:p>
    <w:p w14:paraId="437F9544" w14:textId="77777777" w:rsidR="00000000" w:rsidRDefault="00B6587A">
      <w:pPr>
        <w:pStyle w:val="a"/>
        <w:rPr>
          <w:rFonts w:hint="cs"/>
          <w:rtl/>
        </w:rPr>
      </w:pPr>
      <w:r>
        <w:rPr>
          <w:rFonts w:hint="cs"/>
          <w:rtl/>
        </w:rPr>
        <w:t>לא. יושב-ראש ועדת הכנסת.</w:t>
      </w:r>
    </w:p>
    <w:p w14:paraId="108E1EE2" w14:textId="77777777" w:rsidR="00000000" w:rsidRDefault="00B6587A">
      <w:pPr>
        <w:pStyle w:val="a"/>
        <w:rPr>
          <w:rtl/>
        </w:rPr>
      </w:pPr>
    </w:p>
    <w:p w14:paraId="37437B06" w14:textId="77777777" w:rsidR="00000000" w:rsidRDefault="00B6587A">
      <w:pPr>
        <w:pStyle w:val="a"/>
        <w:rPr>
          <w:rFonts w:hint="cs"/>
          <w:rtl/>
        </w:rPr>
      </w:pPr>
    </w:p>
    <w:p w14:paraId="32D3747D" w14:textId="77777777" w:rsidR="00000000" w:rsidRDefault="00B6587A">
      <w:pPr>
        <w:pStyle w:val="SpeakerCon"/>
        <w:rPr>
          <w:rtl/>
        </w:rPr>
      </w:pPr>
      <w:bookmarkStart w:id="454" w:name="FS000000965T09_10_2003_17_13_17C"/>
      <w:bookmarkEnd w:id="454"/>
      <w:r>
        <w:rPr>
          <w:rtl/>
        </w:rPr>
        <w:t>שר האוצר בנימין נתניהו:</w:t>
      </w:r>
    </w:p>
    <w:p w14:paraId="7528BB0B" w14:textId="77777777" w:rsidR="00000000" w:rsidRDefault="00B6587A">
      <w:pPr>
        <w:pStyle w:val="a"/>
        <w:rPr>
          <w:rtl/>
        </w:rPr>
      </w:pPr>
    </w:p>
    <w:p w14:paraId="369C9AD2" w14:textId="77777777" w:rsidR="00000000" w:rsidRDefault="00B6587A">
      <w:pPr>
        <w:pStyle w:val="a"/>
        <w:rPr>
          <w:rFonts w:hint="cs"/>
          <w:rtl/>
        </w:rPr>
      </w:pPr>
      <w:r>
        <w:rPr>
          <w:rFonts w:hint="cs"/>
          <w:rtl/>
        </w:rPr>
        <w:t>- - - להסתדרות לחתום על אחד מהנוסחים האלה. הסיבה לכך שהם לא רוצים היא, שהם לא מעוניינים להגן על העובדים.</w:t>
      </w:r>
    </w:p>
    <w:p w14:paraId="30EC2DA7" w14:textId="77777777" w:rsidR="00000000" w:rsidRDefault="00B6587A">
      <w:pPr>
        <w:pStyle w:val="a"/>
        <w:rPr>
          <w:rFonts w:hint="cs"/>
          <w:rtl/>
        </w:rPr>
      </w:pPr>
    </w:p>
    <w:p w14:paraId="6FA01E75" w14:textId="77777777" w:rsidR="00000000" w:rsidRDefault="00B6587A">
      <w:pPr>
        <w:pStyle w:val="ad"/>
        <w:rPr>
          <w:rtl/>
        </w:rPr>
      </w:pPr>
      <w:r>
        <w:rPr>
          <w:rtl/>
        </w:rPr>
        <w:t>היו"ר ראובן ריבלין:</w:t>
      </w:r>
    </w:p>
    <w:p w14:paraId="6CBD5095" w14:textId="77777777" w:rsidR="00000000" w:rsidRDefault="00B6587A">
      <w:pPr>
        <w:pStyle w:val="a"/>
        <w:rPr>
          <w:rtl/>
        </w:rPr>
      </w:pPr>
    </w:p>
    <w:p w14:paraId="35C95B7E" w14:textId="77777777" w:rsidR="00000000" w:rsidRDefault="00B6587A">
      <w:pPr>
        <w:pStyle w:val="a"/>
        <w:rPr>
          <w:rFonts w:hint="cs"/>
          <w:rtl/>
        </w:rPr>
      </w:pPr>
      <w:r>
        <w:rPr>
          <w:rFonts w:hint="cs"/>
          <w:rtl/>
        </w:rPr>
        <w:t>תודה רבה.</w:t>
      </w:r>
    </w:p>
    <w:p w14:paraId="08C7B1E4" w14:textId="77777777" w:rsidR="00000000" w:rsidRDefault="00B6587A">
      <w:pPr>
        <w:pStyle w:val="a"/>
        <w:rPr>
          <w:rFonts w:hint="cs"/>
          <w:rtl/>
        </w:rPr>
      </w:pPr>
    </w:p>
    <w:p w14:paraId="70002562" w14:textId="77777777" w:rsidR="00000000" w:rsidRDefault="00B6587A">
      <w:pPr>
        <w:pStyle w:val="SpeakerCon"/>
        <w:rPr>
          <w:rtl/>
        </w:rPr>
      </w:pPr>
      <w:bookmarkStart w:id="455" w:name="FS000000965T09_10_2003_17_14_27C"/>
      <w:bookmarkEnd w:id="455"/>
      <w:r>
        <w:rPr>
          <w:rtl/>
        </w:rPr>
        <w:t>שר האוצר בנימין נתניהו:</w:t>
      </w:r>
    </w:p>
    <w:p w14:paraId="50A70B39" w14:textId="77777777" w:rsidR="00000000" w:rsidRDefault="00B6587A">
      <w:pPr>
        <w:pStyle w:val="a"/>
        <w:rPr>
          <w:rtl/>
        </w:rPr>
      </w:pPr>
    </w:p>
    <w:p w14:paraId="336675D4" w14:textId="77777777" w:rsidR="00000000" w:rsidRDefault="00B6587A">
      <w:pPr>
        <w:pStyle w:val="a"/>
        <w:rPr>
          <w:rFonts w:hint="cs"/>
          <w:rtl/>
        </w:rPr>
      </w:pPr>
      <w:r>
        <w:rPr>
          <w:rFonts w:hint="cs"/>
          <w:rtl/>
        </w:rPr>
        <w:t>הם לא מעוניינים להגן על כלכלת ישראל. הם</w:t>
      </w:r>
      <w:r>
        <w:rPr>
          <w:rFonts w:hint="cs"/>
          <w:rtl/>
        </w:rPr>
        <w:t xml:space="preserve"> לא מעוניינים להגן על הדמוקרטיה. הם מעוניינים להגן על עצמם, על המשכורות המנופחות שלהם. זה ממש "וישמן ישורון ויבעט".</w:t>
      </w:r>
    </w:p>
    <w:p w14:paraId="7CC323F9" w14:textId="77777777" w:rsidR="00000000" w:rsidRDefault="00B6587A">
      <w:pPr>
        <w:pStyle w:val="a"/>
        <w:rPr>
          <w:rFonts w:hint="cs"/>
          <w:rtl/>
        </w:rPr>
      </w:pPr>
    </w:p>
    <w:p w14:paraId="6547FF1E" w14:textId="77777777" w:rsidR="00000000" w:rsidRDefault="00B6587A">
      <w:pPr>
        <w:pStyle w:val="ad"/>
        <w:rPr>
          <w:rtl/>
        </w:rPr>
      </w:pPr>
      <w:r>
        <w:rPr>
          <w:rtl/>
        </w:rPr>
        <w:t>היו"ר ראובן ריבלין:</w:t>
      </w:r>
    </w:p>
    <w:p w14:paraId="1612FEE3" w14:textId="77777777" w:rsidR="00000000" w:rsidRDefault="00B6587A">
      <w:pPr>
        <w:pStyle w:val="a"/>
        <w:rPr>
          <w:rtl/>
        </w:rPr>
      </w:pPr>
    </w:p>
    <w:p w14:paraId="71C90DE6" w14:textId="77777777" w:rsidR="00000000" w:rsidRDefault="00B6587A">
      <w:pPr>
        <w:pStyle w:val="a"/>
        <w:rPr>
          <w:rFonts w:hint="cs"/>
          <w:rtl/>
        </w:rPr>
      </w:pPr>
      <w:r>
        <w:rPr>
          <w:rFonts w:hint="cs"/>
          <w:rtl/>
        </w:rPr>
        <w:t>שבת לאחר פרשת האזינו, מותר לצטט את פרשת השבוע.</w:t>
      </w:r>
    </w:p>
    <w:p w14:paraId="49271CAD" w14:textId="77777777" w:rsidR="00000000" w:rsidRDefault="00B6587A">
      <w:pPr>
        <w:pStyle w:val="a"/>
        <w:rPr>
          <w:rFonts w:hint="cs"/>
          <w:rtl/>
        </w:rPr>
      </w:pPr>
    </w:p>
    <w:p w14:paraId="7C83F6E1" w14:textId="77777777" w:rsidR="00000000" w:rsidRDefault="00B6587A">
      <w:pPr>
        <w:pStyle w:val="a"/>
        <w:rPr>
          <w:rFonts w:hint="cs"/>
          <w:rtl/>
        </w:rPr>
      </w:pPr>
      <w:r>
        <w:rPr>
          <w:rFonts w:hint="cs"/>
          <w:rtl/>
        </w:rPr>
        <w:t>רבותי חברי הכנסת, תם הדיון, ואנחנו עוברים להצבעה.</w:t>
      </w:r>
    </w:p>
    <w:p w14:paraId="6DA3145D" w14:textId="77777777" w:rsidR="00000000" w:rsidRDefault="00B6587A">
      <w:pPr>
        <w:pStyle w:val="a"/>
        <w:rPr>
          <w:rFonts w:hint="cs"/>
          <w:rtl/>
        </w:rPr>
      </w:pPr>
    </w:p>
    <w:p w14:paraId="24513317" w14:textId="77777777" w:rsidR="00000000" w:rsidRDefault="00B6587A">
      <w:pPr>
        <w:pStyle w:val="a"/>
        <w:rPr>
          <w:rFonts w:hint="cs"/>
          <w:rtl/>
        </w:rPr>
      </w:pPr>
      <w:r>
        <w:rPr>
          <w:rFonts w:hint="cs"/>
          <w:rtl/>
        </w:rPr>
        <w:t>אשר לשאלת סגן היושב</w:t>
      </w:r>
      <w:r>
        <w:rPr>
          <w:rFonts w:hint="cs"/>
          <w:rtl/>
        </w:rPr>
        <w:t>-ראש מוחמד ברכה, יש תקדימים לכך שהיה אי-אמון ואמון לאחר בקשת אי-אמון. הואיל והדבר במחלוקת, ואני באמת לא יכול לקבל הכרעה, אני הולך לחומרה וקובע שההצבעה היא לא הצבעת אמון.</w:t>
      </w:r>
    </w:p>
    <w:p w14:paraId="5A21C435" w14:textId="77777777" w:rsidR="00000000" w:rsidRDefault="00B6587A">
      <w:pPr>
        <w:pStyle w:val="a"/>
        <w:rPr>
          <w:rFonts w:hint="cs"/>
          <w:rtl/>
        </w:rPr>
      </w:pPr>
    </w:p>
    <w:p w14:paraId="5C7110B3" w14:textId="77777777" w:rsidR="00000000" w:rsidRDefault="00B6587A">
      <w:pPr>
        <w:pStyle w:val="ac"/>
        <w:rPr>
          <w:rtl/>
        </w:rPr>
      </w:pPr>
      <w:r>
        <w:rPr>
          <w:rFonts w:hint="eastAsia"/>
          <w:rtl/>
        </w:rPr>
        <w:t>יעקב</w:t>
      </w:r>
      <w:r>
        <w:rPr>
          <w:rtl/>
        </w:rPr>
        <w:t xml:space="preserve"> מרגי (ש"ס):</w:t>
      </w:r>
    </w:p>
    <w:p w14:paraId="789A8EFF" w14:textId="77777777" w:rsidR="00000000" w:rsidRDefault="00B6587A">
      <w:pPr>
        <w:pStyle w:val="a"/>
        <w:rPr>
          <w:rFonts w:hint="cs"/>
          <w:rtl/>
        </w:rPr>
      </w:pPr>
    </w:p>
    <w:p w14:paraId="5C6CC306" w14:textId="77777777" w:rsidR="00000000" w:rsidRDefault="00B6587A">
      <w:pPr>
        <w:pStyle w:val="a"/>
        <w:rPr>
          <w:rFonts w:hint="cs"/>
          <w:rtl/>
        </w:rPr>
      </w:pPr>
      <w:r>
        <w:rPr>
          <w:rFonts w:hint="cs"/>
          <w:rtl/>
        </w:rPr>
        <w:t>יש פה השמצה אישית.</w:t>
      </w:r>
    </w:p>
    <w:p w14:paraId="538296B8" w14:textId="77777777" w:rsidR="00000000" w:rsidRDefault="00B6587A">
      <w:pPr>
        <w:pStyle w:val="a"/>
        <w:rPr>
          <w:rFonts w:hint="cs"/>
          <w:rtl/>
        </w:rPr>
      </w:pPr>
    </w:p>
    <w:p w14:paraId="53DCED01" w14:textId="77777777" w:rsidR="00000000" w:rsidRDefault="00B6587A">
      <w:pPr>
        <w:pStyle w:val="ac"/>
        <w:rPr>
          <w:rtl/>
        </w:rPr>
      </w:pPr>
      <w:r>
        <w:rPr>
          <w:rFonts w:hint="eastAsia"/>
          <w:rtl/>
        </w:rPr>
        <w:t>חיים</w:t>
      </w:r>
      <w:r>
        <w:rPr>
          <w:rtl/>
        </w:rPr>
        <w:t xml:space="preserve"> רמון (העבודה-מימד):</w:t>
      </w:r>
    </w:p>
    <w:p w14:paraId="5D7D293C" w14:textId="77777777" w:rsidR="00000000" w:rsidRDefault="00B6587A">
      <w:pPr>
        <w:pStyle w:val="a"/>
        <w:rPr>
          <w:rFonts w:hint="cs"/>
          <w:rtl/>
        </w:rPr>
      </w:pPr>
    </w:p>
    <w:p w14:paraId="25A3D5E3" w14:textId="77777777" w:rsidR="00000000" w:rsidRDefault="00B6587A">
      <w:pPr>
        <w:pStyle w:val="a"/>
        <w:rPr>
          <w:rFonts w:hint="cs"/>
          <w:rtl/>
        </w:rPr>
      </w:pPr>
      <w:r>
        <w:rPr>
          <w:rFonts w:hint="cs"/>
          <w:rtl/>
        </w:rPr>
        <w:t>- - -</w:t>
      </w:r>
    </w:p>
    <w:p w14:paraId="19513F4E" w14:textId="77777777" w:rsidR="00000000" w:rsidRDefault="00B6587A">
      <w:pPr>
        <w:pStyle w:val="a"/>
        <w:rPr>
          <w:rFonts w:hint="cs"/>
          <w:rtl/>
        </w:rPr>
      </w:pPr>
    </w:p>
    <w:p w14:paraId="5CF66502" w14:textId="77777777" w:rsidR="00000000" w:rsidRDefault="00B6587A">
      <w:pPr>
        <w:pStyle w:val="ad"/>
        <w:rPr>
          <w:rtl/>
        </w:rPr>
      </w:pPr>
      <w:r>
        <w:rPr>
          <w:rtl/>
        </w:rPr>
        <w:t>היו"ר ראובן רי</w:t>
      </w:r>
      <w:r>
        <w:rPr>
          <w:rtl/>
        </w:rPr>
        <w:t>בלין:</w:t>
      </w:r>
    </w:p>
    <w:p w14:paraId="738DD71D" w14:textId="77777777" w:rsidR="00000000" w:rsidRDefault="00B6587A">
      <w:pPr>
        <w:pStyle w:val="a"/>
        <w:rPr>
          <w:rtl/>
        </w:rPr>
      </w:pPr>
    </w:p>
    <w:p w14:paraId="23826820" w14:textId="77777777" w:rsidR="00000000" w:rsidRDefault="00B6587A">
      <w:pPr>
        <w:pStyle w:val="a"/>
        <w:rPr>
          <w:rFonts w:hint="cs"/>
          <w:rtl/>
        </w:rPr>
      </w:pPr>
      <w:r>
        <w:rPr>
          <w:rFonts w:hint="cs"/>
          <w:rtl/>
        </w:rPr>
        <w:t>חבר הכנסת מרגי, אולי אדוני לא שמע. אני עברתי להצבעה. חבר הכנסת רמון, אולי אדוני לא שמע. אמרתי: תם הדיון.</w:t>
      </w:r>
    </w:p>
    <w:p w14:paraId="5CE15F60" w14:textId="77777777" w:rsidR="00000000" w:rsidRDefault="00B6587A">
      <w:pPr>
        <w:pStyle w:val="a"/>
        <w:rPr>
          <w:rtl/>
        </w:rPr>
      </w:pPr>
    </w:p>
    <w:p w14:paraId="4D14D837" w14:textId="77777777" w:rsidR="00000000" w:rsidRDefault="00B6587A">
      <w:pPr>
        <w:pStyle w:val="a"/>
        <w:rPr>
          <w:rFonts w:hint="cs"/>
          <w:rtl/>
        </w:rPr>
      </w:pPr>
    </w:p>
    <w:p w14:paraId="33B796DD" w14:textId="77777777" w:rsidR="00000000" w:rsidRDefault="00B6587A">
      <w:pPr>
        <w:pStyle w:val="ac"/>
        <w:rPr>
          <w:rtl/>
        </w:rPr>
      </w:pPr>
      <w:r>
        <w:rPr>
          <w:rFonts w:hint="eastAsia"/>
          <w:rtl/>
        </w:rPr>
        <w:t>חיים</w:t>
      </w:r>
      <w:r>
        <w:rPr>
          <w:rtl/>
        </w:rPr>
        <w:t xml:space="preserve"> רמון (העבודה-מימד):</w:t>
      </w:r>
    </w:p>
    <w:p w14:paraId="252370CE" w14:textId="77777777" w:rsidR="00000000" w:rsidRDefault="00B6587A">
      <w:pPr>
        <w:pStyle w:val="a"/>
        <w:rPr>
          <w:rFonts w:hint="cs"/>
          <w:rtl/>
        </w:rPr>
      </w:pPr>
    </w:p>
    <w:p w14:paraId="5BAB647A" w14:textId="77777777" w:rsidR="00000000" w:rsidRDefault="00B6587A">
      <w:pPr>
        <w:pStyle w:val="a"/>
        <w:rPr>
          <w:rFonts w:hint="cs"/>
          <w:rtl/>
        </w:rPr>
      </w:pPr>
      <w:r>
        <w:rPr>
          <w:rFonts w:hint="cs"/>
          <w:rtl/>
        </w:rPr>
        <w:t>שר האוצר אמר על ראש ההסתדרות: "וישמן ישורון ויבעט".</w:t>
      </w:r>
    </w:p>
    <w:p w14:paraId="593A8DC3" w14:textId="77777777" w:rsidR="00000000" w:rsidRDefault="00B6587A">
      <w:pPr>
        <w:pStyle w:val="a"/>
        <w:rPr>
          <w:rFonts w:hint="cs"/>
          <w:rtl/>
        </w:rPr>
      </w:pPr>
    </w:p>
    <w:p w14:paraId="365D4BD4" w14:textId="77777777" w:rsidR="00000000" w:rsidRDefault="00B6587A">
      <w:pPr>
        <w:pStyle w:val="ad"/>
        <w:rPr>
          <w:rtl/>
        </w:rPr>
      </w:pPr>
      <w:r>
        <w:rPr>
          <w:rtl/>
        </w:rPr>
        <w:t>היו"ר ראובן ריבלין:</w:t>
      </w:r>
    </w:p>
    <w:p w14:paraId="3432E3A0" w14:textId="77777777" w:rsidR="00000000" w:rsidRDefault="00B6587A">
      <w:pPr>
        <w:pStyle w:val="a"/>
        <w:rPr>
          <w:rtl/>
        </w:rPr>
      </w:pPr>
    </w:p>
    <w:p w14:paraId="1F534246" w14:textId="77777777" w:rsidR="00000000" w:rsidRDefault="00B6587A">
      <w:pPr>
        <w:pStyle w:val="a"/>
        <w:rPr>
          <w:rFonts w:hint="cs"/>
          <w:rtl/>
        </w:rPr>
      </w:pPr>
      <w:r>
        <w:rPr>
          <w:rFonts w:hint="cs"/>
          <w:rtl/>
        </w:rPr>
        <w:t>שמעתי. יגיש אי-אמון על זה.</w:t>
      </w:r>
    </w:p>
    <w:p w14:paraId="58224667" w14:textId="77777777" w:rsidR="00000000" w:rsidRDefault="00B6587A">
      <w:pPr>
        <w:pStyle w:val="a"/>
        <w:rPr>
          <w:rFonts w:hint="cs"/>
          <w:rtl/>
        </w:rPr>
      </w:pPr>
    </w:p>
    <w:p w14:paraId="35F3C87E" w14:textId="77777777" w:rsidR="00000000" w:rsidRDefault="00B6587A">
      <w:pPr>
        <w:pStyle w:val="ac"/>
        <w:rPr>
          <w:rtl/>
        </w:rPr>
      </w:pPr>
      <w:r>
        <w:rPr>
          <w:rFonts w:hint="eastAsia"/>
          <w:rtl/>
        </w:rPr>
        <w:t>חיים</w:t>
      </w:r>
      <w:r>
        <w:rPr>
          <w:rtl/>
        </w:rPr>
        <w:t xml:space="preserve"> רמון (העב</w:t>
      </w:r>
      <w:r>
        <w:rPr>
          <w:rtl/>
        </w:rPr>
        <w:t>ודה-מימד):</w:t>
      </w:r>
    </w:p>
    <w:p w14:paraId="645F52E7" w14:textId="77777777" w:rsidR="00000000" w:rsidRDefault="00B6587A">
      <w:pPr>
        <w:pStyle w:val="a"/>
        <w:rPr>
          <w:rFonts w:hint="cs"/>
          <w:rtl/>
        </w:rPr>
      </w:pPr>
    </w:p>
    <w:p w14:paraId="37FC4C8C" w14:textId="77777777" w:rsidR="00000000" w:rsidRDefault="00B6587A">
      <w:pPr>
        <w:pStyle w:val="a"/>
        <w:rPr>
          <w:rFonts w:hint="cs"/>
          <w:rtl/>
        </w:rPr>
      </w:pPr>
      <w:r>
        <w:rPr>
          <w:rFonts w:hint="cs"/>
          <w:rtl/>
        </w:rPr>
        <w:t>- - -</w:t>
      </w:r>
    </w:p>
    <w:p w14:paraId="65116E86" w14:textId="77777777" w:rsidR="00000000" w:rsidRDefault="00B6587A">
      <w:pPr>
        <w:pStyle w:val="a"/>
        <w:rPr>
          <w:rFonts w:hint="cs"/>
          <w:rtl/>
        </w:rPr>
      </w:pPr>
    </w:p>
    <w:p w14:paraId="68C9F873" w14:textId="77777777" w:rsidR="00000000" w:rsidRDefault="00B6587A">
      <w:pPr>
        <w:pStyle w:val="ad"/>
        <w:rPr>
          <w:rtl/>
        </w:rPr>
      </w:pPr>
      <w:r>
        <w:rPr>
          <w:rtl/>
        </w:rPr>
        <w:t>היו"ר ראובן ריבלין:</w:t>
      </w:r>
    </w:p>
    <w:p w14:paraId="274D3197" w14:textId="77777777" w:rsidR="00000000" w:rsidRDefault="00B6587A">
      <w:pPr>
        <w:pStyle w:val="a"/>
        <w:rPr>
          <w:rtl/>
        </w:rPr>
      </w:pPr>
    </w:p>
    <w:p w14:paraId="57743137" w14:textId="77777777" w:rsidR="00000000" w:rsidRDefault="00B6587A">
      <w:pPr>
        <w:pStyle w:val="a"/>
        <w:rPr>
          <w:rFonts w:hint="cs"/>
          <w:rtl/>
        </w:rPr>
      </w:pPr>
      <w:r>
        <w:rPr>
          <w:rFonts w:hint="cs"/>
          <w:rtl/>
        </w:rPr>
        <w:t>לא, אין לו זכות. הוא לא דיבר עליו אישית.</w:t>
      </w:r>
    </w:p>
    <w:p w14:paraId="1F90F023" w14:textId="77777777" w:rsidR="00000000" w:rsidRDefault="00B6587A">
      <w:pPr>
        <w:pStyle w:val="a"/>
        <w:rPr>
          <w:rFonts w:hint="cs"/>
          <w:rtl/>
        </w:rPr>
      </w:pPr>
    </w:p>
    <w:p w14:paraId="16592A70" w14:textId="77777777" w:rsidR="00000000" w:rsidRDefault="00B6587A">
      <w:pPr>
        <w:pStyle w:val="ac"/>
        <w:rPr>
          <w:rtl/>
        </w:rPr>
      </w:pPr>
      <w:r>
        <w:rPr>
          <w:rFonts w:hint="eastAsia"/>
          <w:rtl/>
        </w:rPr>
        <w:t>קריאה</w:t>
      </w:r>
      <w:r>
        <w:rPr>
          <w:rtl/>
        </w:rPr>
        <w:t>:</w:t>
      </w:r>
    </w:p>
    <w:p w14:paraId="75BDB53E" w14:textId="77777777" w:rsidR="00000000" w:rsidRDefault="00B6587A">
      <w:pPr>
        <w:pStyle w:val="a"/>
        <w:rPr>
          <w:rFonts w:hint="cs"/>
          <w:rtl/>
        </w:rPr>
      </w:pPr>
    </w:p>
    <w:p w14:paraId="09DF1253" w14:textId="77777777" w:rsidR="00000000" w:rsidRDefault="00B6587A">
      <w:pPr>
        <w:pStyle w:val="a"/>
        <w:rPr>
          <w:rFonts w:hint="cs"/>
          <w:rtl/>
        </w:rPr>
      </w:pPr>
      <w:r>
        <w:rPr>
          <w:rFonts w:hint="cs"/>
          <w:rtl/>
        </w:rPr>
        <w:t>הודעה אישית.</w:t>
      </w:r>
    </w:p>
    <w:p w14:paraId="4DCEA4F0" w14:textId="77777777" w:rsidR="00000000" w:rsidRDefault="00B6587A">
      <w:pPr>
        <w:pStyle w:val="a"/>
        <w:rPr>
          <w:rFonts w:hint="cs"/>
          <w:rtl/>
        </w:rPr>
      </w:pPr>
    </w:p>
    <w:p w14:paraId="0B9A5A2A" w14:textId="77777777" w:rsidR="00000000" w:rsidRDefault="00B6587A">
      <w:pPr>
        <w:pStyle w:val="ad"/>
        <w:rPr>
          <w:rtl/>
        </w:rPr>
      </w:pPr>
      <w:r>
        <w:rPr>
          <w:rtl/>
        </w:rPr>
        <w:t>היו"ר ראובן ריבלין:</w:t>
      </w:r>
    </w:p>
    <w:p w14:paraId="3B81C1F8" w14:textId="77777777" w:rsidR="00000000" w:rsidRDefault="00B6587A">
      <w:pPr>
        <w:pStyle w:val="a"/>
        <w:rPr>
          <w:rtl/>
        </w:rPr>
      </w:pPr>
    </w:p>
    <w:p w14:paraId="7BFB1038" w14:textId="77777777" w:rsidR="00000000" w:rsidRDefault="00B6587A">
      <w:pPr>
        <w:pStyle w:val="a"/>
        <w:rPr>
          <w:rFonts w:hint="cs"/>
          <w:rtl/>
        </w:rPr>
      </w:pPr>
      <w:r>
        <w:rPr>
          <w:rFonts w:hint="cs"/>
          <w:rtl/>
        </w:rPr>
        <w:t>הודעה אישית - אחרי שנצביע. רבותי, תם הדיון. עוברים להצבעה. אני נוהג באמת בצורה הליברלית ביותר מפאת כבודה של הכנסת.</w:t>
      </w:r>
    </w:p>
    <w:p w14:paraId="69AA3F55" w14:textId="77777777" w:rsidR="00000000" w:rsidRDefault="00B6587A">
      <w:pPr>
        <w:pStyle w:val="a"/>
        <w:rPr>
          <w:rFonts w:hint="cs"/>
          <w:rtl/>
        </w:rPr>
      </w:pPr>
    </w:p>
    <w:p w14:paraId="434C9DFC" w14:textId="77777777" w:rsidR="00000000" w:rsidRDefault="00B6587A">
      <w:pPr>
        <w:pStyle w:val="ac"/>
        <w:rPr>
          <w:rtl/>
        </w:rPr>
      </w:pPr>
      <w:r>
        <w:rPr>
          <w:rFonts w:hint="eastAsia"/>
          <w:rtl/>
        </w:rPr>
        <w:t>שר</w:t>
      </w:r>
      <w:r>
        <w:rPr>
          <w:rtl/>
        </w:rPr>
        <w:t xml:space="preserve"> התעשייה, המס</w:t>
      </w:r>
      <w:r>
        <w:rPr>
          <w:rtl/>
        </w:rPr>
        <w:t>חר והתעסוקה אהוד אולמרט:</w:t>
      </w:r>
    </w:p>
    <w:p w14:paraId="6D559AEB" w14:textId="77777777" w:rsidR="00000000" w:rsidRDefault="00B6587A">
      <w:pPr>
        <w:pStyle w:val="a"/>
        <w:rPr>
          <w:rFonts w:hint="cs"/>
          <w:rtl/>
        </w:rPr>
      </w:pPr>
    </w:p>
    <w:p w14:paraId="0825296D" w14:textId="77777777" w:rsidR="00000000" w:rsidRDefault="00B6587A">
      <w:pPr>
        <w:pStyle w:val="a"/>
        <w:rPr>
          <w:rFonts w:hint="cs"/>
          <w:rtl/>
        </w:rPr>
      </w:pPr>
      <w:r>
        <w:rPr>
          <w:rFonts w:hint="cs"/>
          <w:rtl/>
        </w:rPr>
        <w:t>- - -</w:t>
      </w:r>
    </w:p>
    <w:p w14:paraId="14B2FE69" w14:textId="77777777" w:rsidR="00000000" w:rsidRDefault="00B6587A">
      <w:pPr>
        <w:pStyle w:val="a"/>
        <w:rPr>
          <w:rFonts w:hint="cs"/>
          <w:rtl/>
        </w:rPr>
      </w:pPr>
    </w:p>
    <w:p w14:paraId="31D6C462" w14:textId="77777777" w:rsidR="00000000" w:rsidRDefault="00B6587A">
      <w:pPr>
        <w:pStyle w:val="ad"/>
        <w:rPr>
          <w:rtl/>
        </w:rPr>
      </w:pPr>
      <w:r>
        <w:rPr>
          <w:rtl/>
        </w:rPr>
        <w:t>היו"ר ראובן ריבלין:</w:t>
      </w:r>
    </w:p>
    <w:p w14:paraId="1738ACF6" w14:textId="77777777" w:rsidR="00000000" w:rsidRDefault="00B6587A">
      <w:pPr>
        <w:pStyle w:val="a"/>
        <w:rPr>
          <w:rtl/>
        </w:rPr>
      </w:pPr>
    </w:p>
    <w:p w14:paraId="7450062C" w14:textId="77777777" w:rsidR="00000000" w:rsidRDefault="00B6587A">
      <w:pPr>
        <w:pStyle w:val="a"/>
        <w:rPr>
          <w:rFonts w:hint="cs"/>
          <w:rtl/>
        </w:rPr>
      </w:pPr>
      <w:r>
        <w:rPr>
          <w:rFonts w:hint="cs"/>
          <w:rtl/>
        </w:rPr>
        <w:t>רבותי חברי הכנסת, אתם לא עוזרים לי - כל מי שמבקשים כל כך.</w:t>
      </w:r>
    </w:p>
    <w:p w14:paraId="3D09B7A7" w14:textId="77777777" w:rsidR="00000000" w:rsidRDefault="00B6587A">
      <w:pPr>
        <w:pStyle w:val="a"/>
        <w:rPr>
          <w:rFonts w:hint="cs"/>
          <w:rtl/>
        </w:rPr>
      </w:pPr>
    </w:p>
    <w:p w14:paraId="38D74A46" w14:textId="77777777" w:rsidR="00000000" w:rsidRDefault="00B6587A">
      <w:pPr>
        <w:pStyle w:val="ac"/>
        <w:rPr>
          <w:rtl/>
        </w:rPr>
      </w:pPr>
      <w:r>
        <w:rPr>
          <w:rFonts w:hint="eastAsia"/>
          <w:rtl/>
        </w:rPr>
        <w:t>איוב</w:t>
      </w:r>
      <w:r>
        <w:rPr>
          <w:rtl/>
        </w:rPr>
        <w:t xml:space="preserve"> קרא (הליכוד):</w:t>
      </w:r>
    </w:p>
    <w:p w14:paraId="364939A5" w14:textId="77777777" w:rsidR="00000000" w:rsidRDefault="00B6587A">
      <w:pPr>
        <w:pStyle w:val="a"/>
        <w:rPr>
          <w:rFonts w:hint="cs"/>
          <w:rtl/>
        </w:rPr>
      </w:pPr>
    </w:p>
    <w:p w14:paraId="32353D18" w14:textId="77777777" w:rsidR="00000000" w:rsidRDefault="00B6587A">
      <w:pPr>
        <w:pStyle w:val="a"/>
        <w:rPr>
          <w:rFonts w:hint="cs"/>
          <w:rtl/>
        </w:rPr>
      </w:pPr>
      <w:r>
        <w:rPr>
          <w:rFonts w:hint="cs"/>
          <w:rtl/>
        </w:rPr>
        <w:t>מי זה "ישורון"? מי זה "ישורון"? מי זה "ישורון"?</w:t>
      </w:r>
    </w:p>
    <w:p w14:paraId="3F758681" w14:textId="77777777" w:rsidR="00000000" w:rsidRDefault="00B6587A">
      <w:pPr>
        <w:pStyle w:val="ad"/>
        <w:rPr>
          <w:rtl/>
        </w:rPr>
      </w:pPr>
    </w:p>
    <w:p w14:paraId="1AB5D2F7" w14:textId="77777777" w:rsidR="00000000" w:rsidRDefault="00B6587A">
      <w:pPr>
        <w:pStyle w:val="ad"/>
        <w:rPr>
          <w:rtl/>
        </w:rPr>
      </w:pPr>
      <w:r>
        <w:rPr>
          <w:rtl/>
        </w:rPr>
        <w:t>היו"ר ראובן ריבלין:</w:t>
      </w:r>
    </w:p>
    <w:p w14:paraId="4C6B07E0" w14:textId="77777777" w:rsidR="00000000" w:rsidRDefault="00B6587A">
      <w:pPr>
        <w:pStyle w:val="a"/>
        <w:rPr>
          <w:rFonts w:hint="cs"/>
          <w:rtl/>
        </w:rPr>
      </w:pPr>
    </w:p>
    <w:p w14:paraId="4119F46A" w14:textId="77777777" w:rsidR="00000000" w:rsidRDefault="00B6587A">
      <w:pPr>
        <w:pStyle w:val="a"/>
        <w:rPr>
          <w:rFonts w:hint="cs"/>
          <w:rtl/>
        </w:rPr>
      </w:pPr>
      <w:r>
        <w:rPr>
          <w:rFonts w:hint="cs"/>
          <w:rtl/>
        </w:rPr>
        <w:t xml:space="preserve">חבר הכנסת איוב קרא, חשוב מאוד שתאמר עכשיו את מה שאתה </w:t>
      </w:r>
      <w:r>
        <w:rPr>
          <w:rFonts w:hint="cs"/>
          <w:rtl/>
        </w:rPr>
        <w:t>אומר, אבל אני לא מרשה לך, וזה הכול. תודה רבה.</w:t>
      </w:r>
    </w:p>
    <w:p w14:paraId="1BC270C2" w14:textId="77777777" w:rsidR="00000000" w:rsidRDefault="00B6587A">
      <w:pPr>
        <w:pStyle w:val="a"/>
        <w:rPr>
          <w:rFonts w:hint="cs"/>
          <w:rtl/>
        </w:rPr>
      </w:pPr>
    </w:p>
    <w:p w14:paraId="0D6C8BAF" w14:textId="77777777" w:rsidR="00000000" w:rsidRDefault="00B6587A">
      <w:pPr>
        <w:pStyle w:val="a"/>
        <w:rPr>
          <w:rFonts w:hint="cs"/>
          <w:rtl/>
        </w:rPr>
      </w:pPr>
      <w:r>
        <w:rPr>
          <w:rFonts w:hint="cs"/>
          <w:rtl/>
        </w:rPr>
        <w:t>לכן, אני קובע שההצבעה איננה הצבעת אמון, אלא הצבעה על הצעת חוק רשות הספנות והנמלים, התשס"ד-2003.</w:t>
      </w:r>
    </w:p>
    <w:p w14:paraId="18377DD0" w14:textId="77777777" w:rsidR="00000000" w:rsidRDefault="00B6587A">
      <w:pPr>
        <w:pStyle w:val="a"/>
        <w:rPr>
          <w:rFonts w:hint="cs"/>
          <w:rtl/>
        </w:rPr>
      </w:pPr>
    </w:p>
    <w:p w14:paraId="23E241BF" w14:textId="77777777" w:rsidR="00000000" w:rsidRDefault="00B6587A">
      <w:pPr>
        <w:pStyle w:val="a"/>
        <w:rPr>
          <w:rFonts w:hint="cs"/>
          <w:rtl/>
        </w:rPr>
      </w:pPr>
      <w:r>
        <w:rPr>
          <w:rFonts w:hint="cs"/>
          <w:rtl/>
        </w:rPr>
        <w:t>אדוני, ברשותך, אני עובר להצבעה, אם אדוני מוותר על בקשתו. אני לא אומר שאדוני לא צודק. אני לא אומר שהבקשה היא לא ב</w:t>
      </w:r>
      <w:r>
        <w:rPr>
          <w:rFonts w:hint="cs"/>
          <w:rtl/>
        </w:rPr>
        <w:t>דין. אבל, הואיל ויש ספק, נקיים הצבעה על החוק עצמו.</w:t>
      </w:r>
    </w:p>
    <w:p w14:paraId="3A01042B" w14:textId="77777777" w:rsidR="00000000" w:rsidRDefault="00B6587A">
      <w:pPr>
        <w:pStyle w:val="a"/>
        <w:rPr>
          <w:rFonts w:hint="cs"/>
          <w:rtl/>
        </w:rPr>
      </w:pPr>
    </w:p>
    <w:p w14:paraId="5409BFE9" w14:textId="77777777" w:rsidR="00000000" w:rsidRDefault="00B6587A">
      <w:pPr>
        <w:pStyle w:val="a"/>
        <w:rPr>
          <w:rFonts w:hint="cs"/>
          <w:rtl/>
        </w:rPr>
      </w:pPr>
      <w:r>
        <w:rPr>
          <w:rFonts w:hint="cs"/>
          <w:rtl/>
        </w:rPr>
        <w:t>עוברים להצבעה אישית לפי בקשת 20 חברים. אדוני המזכיר, בבקשה להזכיר שמות.</w:t>
      </w:r>
    </w:p>
    <w:p w14:paraId="151422C4" w14:textId="77777777" w:rsidR="00000000" w:rsidRDefault="00B6587A">
      <w:pPr>
        <w:pStyle w:val="a"/>
        <w:rPr>
          <w:rFonts w:hint="cs"/>
          <w:rtl/>
        </w:rPr>
      </w:pPr>
    </w:p>
    <w:p w14:paraId="408679DE" w14:textId="77777777" w:rsidR="00000000" w:rsidRDefault="00B6587A">
      <w:pPr>
        <w:pStyle w:val="ac"/>
        <w:rPr>
          <w:rtl/>
        </w:rPr>
      </w:pPr>
      <w:r>
        <w:rPr>
          <w:rFonts w:hint="eastAsia"/>
          <w:rtl/>
        </w:rPr>
        <w:t>מאיר</w:t>
      </w:r>
      <w:r>
        <w:rPr>
          <w:rtl/>
        </w:rPr>
        <w:t xml:space="preserve"> פרוש (יהדות התורה):</w:t>
      </w:r>
    </w:p>
    <w:p w14:paraId="01FE0A20" w14:textId="77777777" w:rsidR="00000000" w:rsidRDefault="00B6587A">
      <w:pPr>
        <w:pStyle w:val="a"/>
        <w:rPr>
          <w:rFonts w:hint="cs"/>
          <w:rtl/>
        </w:rPr>
      </w:pPr>
    </w:p>
    <w:p w14:paraId="09D72440" w14:textId="77777777" w:rsidR="00000000" w:rsidRDefault="00B6587A">
      <w:pPr>
        <w:pStyle w:val="a"/>
        <w:rPr>
          <w:rFonts w:hint="cs"/>
          <w:rtl/>
        </w:rPr>
      </w:pPr>
      <w:r>
        <w:rPr>
          <w:rFonts w:hint="cs"/>
          <w:rtl/>
        </w:rPr>
        <w:t>אפשר לחכות למפד"ל?</w:t>
      </w:r>
    </w:p>
    <w:p w14:paraId="1D966EB1" w14:textId="77777777" w:rsidR="00000000" w:rsidRDefault="00B6587A">
      <w:pPr>
        <w:pStyle w:val="a"/>
        <w:rPr>
          <w:rFonts w:hint="cs"/>
          <w:rtl/>
        </w:rPr>
      </w:pPr>
    </w:p>
    <w:p w14:paraId="2F2132B1" w14:textId="77777777" w:rsidR="00000000" w:rsidRDefault="00B6587A">
      <w:pPr>
        <w:pStyle w:val="ad"/>
        <w:rPr>
          <w:rtl/>
        </w:rPr>
      </w:pPr>
      <w:r>
        <w:rPr>
          <w:rtl/>
        </w:rPr>
        <w:t>היו"ר ראובן ריבלין:</w:t>
      </w:r>
    </w:p>
    <w:p w14:paraId="27A275F3" w14:textId="77777777" w:rsidR="00000000" w:rsidRDefault="00B6587A">
      <w:pPr>
        <w:pStyle w:val="a"/>
        <w:rPr>
          <w:rtl/>
        </w:rPr>
      </w:pPr>
    </w:p>
    <w:p w14:paraId="1E93AB9B" w14:textId="77777777" w:rsidR="00000000" w:rsidRDefault="00B6587A">
      <w:pPr>
        <w:pStyle w:val="a"/>
        <w:rPr>
          <w:rFonts w:hint="cs"/>
          <w:rtl/>
        </w:rPr>
      </w:pPr>
      <w:r>
        <w:rPr>
          <w:rFonts w:hint="cs"/>
          <w:rtl/>
        </w:rPr>
        <w:t>לא. אדוני לא יודע: אם אדוני יפריע בזמן ההצבעה, הוא יצא מהאולם.</w:t>
      </w:r>
    </w:p>
    <w:p w14:paraId="222B1D9C" w14:textId="77777777" w:rsidR="00000000" w:rsidRDefault="00B6587A">
      <w:pPr>
        <w:pStyle w:val="a"/>
        <w:rPr>
          <w:rFonts w:hint="cs"/>
          <w:rtl/>
        </w:rPr>
      </w:pPr>
    </w:p>
    <w:p w14:paraId="6B1B9FA8" w14:textId="77777777" w:rsidR="00000000" w:rsidRDefault="00B6587A">
      <w:pPr>
        <w:pStyle w:val="ac"/>
        <w:rPr>
          <w:rtl/>
        </w:rPr>
      </w:pPr>
      <w:r>
        <w:rPr>
          <w:rFonts w:hint="eastAsia"/>
          <w:rtl/>
        </w:rPr>
        <w:t>מאיר</w:t>
      </w:r>
      <w:r>
        <w:rPr>
          <w:rtl/>
        </w:rPr>
        <w:t xml:space="preserve"> פרוש (יהדות התורה):</w:t>
      </w:r>
    </w:p>
    <w:p w14:paraId="1DC8D826" w14:textId="77777777" w:rsidR="00000000" w:rsidRDefault="00B6587A">
      <w:pPr>
        <w:pStyle w:val="a"/>
        <w:rPr>
          <w:rFonts w:hint="cs"/>
          <w:rtl/>
        </w:rPr>
      </w:pPr>
    </w:p>
    <w:p w14:paraId="3D18D916" w14:textId="77777777" w:rsidR="00000000" w:rsidRDefault="00B6587A">
      <w:pPr>
        <w:pStyle w:val="a"/>
        <w:rPr>
          <w:rFonts w:hint="cs"/>
          <w:rtl/>
        </w:rPr>
      </w:pPr>
      <w:r>
        <w:rPr>
          <w:rFonts w:hint="cs"/>
          <w:rtl/>
        </w:rPr>
        <w:t>אפשר לחכות למפד"ל?</w:t>
      </w:r>
    </w:p>
    <w:p w14:paraId="7D4CEC11" w14:textId="77777777" w:rsidR="00000000" w:rsidRDefault="00B6587A">
      <w:pPr>
        <w:pStyle w:val="a"/>
        <w:rPr>
          <w:rFonts w:hint="cs"/>
          <w:rtl/>
        </w:rPr>
      </w:pPr>
    </w:p>
    <w:p w14:paraId="0B094888" w14:textId="77777777" w:rsidR="00000000" w:rsidRDefault="00B6587A">
      <w:pPr>
        <w:pStyle w:val="ac"/>
        <w:rPr>
          <w:rtl/>
        </w:rPr>
      </w:pPr>
      <w:r>
        <w:rPr>
          <w:rFonts w:hint="eastAsia"/>
          <w:rtl/>
        </w:rPr>
        <w:t>חיים</w:t>
      </w:r>
      <w:r>
        <w:rPr>
          <w:rtl/>
        </w:rPr>
        <w:t xml:space="preserve"> רמון (העבודה-מימד):</w:t>
      </w:r>
    </w:p>
    <w:p w14:paraId="7E3042B9" w14:textId="77777777" w:rsidR="00000000" w:rsidRDefault="00B6587A">
      <w:pPr>
        <w:pStyle w:val="a"/>
        <w:rPr>
          <w:rFonts w:hint="cs"/>
          <w:rtl/>
        </w:rPr>
      </w:pPr>
    </w:p>
    <w:p w14:paraId="1C7CB1B0" w14:textId="77777777" w:rsidR="00000000" w:rsidRDefault="00B6587A">
      <w:pPr>
        <w:pStyle w:val="a"/>
        <w:rPr>
          <w:rFonts w:hint="cs"/>
          <w:rtl/>
        </w:rPr>
      </w:pPr>
      <w:r>
        <w:rPr>
          <w:rFonts w:hint="cs"/>
          <w:rtl/>
        </w:rPr>
        <w:t>הוא שאל שאלה טובה. המפד"ל בדרך.</w:t>
      </w:r>
    </w:p>
    <w:p w14:paraId="76B977CA" w14:textId="77777777" w:rsidR="00000000" w:rsidRDefault="00B6587A">
      <w:pPr>
        <w:pStyle w:val="a"/>
        <w:rPr>
          <w:rFonts w:hint="cs"/>
          <w:rtl/>
        </w:rPr>
      </w:pPr>
    </w:p>
    <w:p w14:paraId="44356BD4" w14:textId="77777777" w:rsidR="00000000" w:rsidRDefault="00B6587A">
      <w:pPr>
        <w:pStyle w:val="ad"/>
        <w:rPr>
          <w:rtl/>
        </w:rPr>
      </w:pPr>
      <w:r>
        <w:rPr>
          <w:rtl/>
        </w:rPr>
        <w:t>היו"ר ראובן ריבלין:</w:t>
      </w:r>
    </w:p>
    <w:p w14:paraId="50769023" w14:textId="77777777" w:rsidR="00000000" w:rsidRDefault="00B6587A">
      <w:pPr>
        <w:pStyle w:val="a"/>
        <w:rPr>
          <w:rtl/>
        </w:rPr>
      </w:pPr>
    </w:p>
    <w:p w14:paraId="6F846CAC" w14:textId="77777777" w:rsidR="00000000" w:rsidRDefault="00B6587A">
      <w:pPr>
        <w:pStyle w:val="a"/>
        <w:rPr>
          <w:rFonts w:hint="cs"/>
          <w:rtl/>
        </w:rPr>
      </w:pPr>
      <w:r>
        <w:rPr>
          <w:rFonts w:hint="cs"/>
          <w:rtl/>
        </w:rPr>
        <w:t>לא. אין שאלות. ישאל אדוני את העיתונאים, והם יענו לו.</w:t>
      </w:r>
    </w:p>
    <w:p w14:paraId="4649FA25" w14:textId="77777777" w:rsidR="00000000" w:rsidRDefault="00B6587A">
      <w:pPr>
        <w:pStyle w:val="a"/>
        <w:rPr>
          <w:rFonts w:hint="cs"/>
          <w:rtl/>
        </w:rPr>
      </w:pPr>
    </w:p>
    <w:p w14:paraId="1F0E3A6E" w14:textId="77777777" w:rsidR="00000000" w:rsidRDefault="00B6587A">
      <w:pPr>
        <w:pStyle w:val="ac"/>
        <w:rPr>
          <w:rtl/>
        </w:rPr>
      </w:pPr>
      <w:r>
        <w:rPr>
          <w:rFonts w:hint="eastAsia"/>
          <w:rtl/>
        </w:rPr>
        <w:t>מוחמד</w:t>
      </w:r>
      <w:r>
        <w:rPr>
          <w:rtl/>
        </w:rPr>
        <w:t xml:space="preserve"> ברכה (חד"ש-תע"ל):</w:t>
      </w:r>
    </w:p>
    <w:p w14:paraId="7FE45165" w14:textId="77777777" w:rsidR="00000000" w:rsidRDefault="00B6587A">
      <w:pPr>
        <w:pStyle w:val="a"/>
        <w:rPr>
          <w:rFonts w:hint="cs"/>
          <w:rtl/>
        </w:rPr>
      </w:pPr>
    </w:p>
    <w:p w14:paraId="75137BCF" w14:textId="77777777" w:rsidR="00000000" w:rsidRDefault="00B6587A">
      <w:pPr>
        <w:pStyle w:val="a"/>
        <w:rPr>
          <w:rFonts w:hint="cs"/>
          <w:rtl/>
        </w:rPr>
      </w:pPr>
      <w:r>
        <w:rPr>
          <w:rFonts w:hint="cs"/>
          <w:rtl/>
        </w:rPr>
        <w:t>אדוני היושב-ראש, היתה שאלה - - -</w:t>
      </w:r>
    </w:p>
    <w:p w14:paraId="0781B89A" w14:textId="77777777" w:rsidR="00000000" w:rsidRDefault="00B6587A">
      <w:pPr>
        <w:pStyle w:val="a"/>
        <w:rPr>
          <w:rtl/>
        </w:rPr>
      </w:pPr>
    </w:p>
    <w:p w14:paraId="16939DED" w14:textId="77777777" w:rsidR="00000000" w:rsidRDefault="00B6587A">
      <w:pPr>
        <w:pStyle w:val="a"/>
        <w:rPr>
          <w:rFonts w:hint="cs"/>
          <w:rtl/>
        </w:rPr>
      </w:pPr>
    </w:p>
    <w:p w14:paraId="381E467E" w14:textId="77777777" w:rsidR="00000000" w:rsidRDefault="00B6587A">
      <w:pPr>
        <w:pStyle w:val="ad"/>
        <w:rPr>
          <w:rtl/>
        </w:rPr>
      </w:pPr>
      <w:r>
        <w:rPr>
          <w:rtl/>
        </w:rPr>
        <w:t>היו"ר ראובן ריבל</w:t>
      </w:r>
      <w:r>
        <w:rPr>
          <w:rtl/>
        </w:rPr>
        <w:t>ין:</w:t>
      </w:r>
    </w:p>
    <w:p w14:paraId="7C832EDB" w14:textId="77777777" w:rsidR="00000000" w:rsidRDefault="00B6587A">
      <w:pPr>
        <w:pStyle w:val="a"/>
        <w:rPr>
          <w:rtl/>
        </w:rPr>
      </w:pPr>
    </w:p>
    <w:p w14:paraId="4FA974A7" w14:textId="77777777" w:rsidR="00000000" w:rsidRDefault="00B6587A">
      <w:pPr>
        <w:pStyle w:val="a"/>
        <w:rPr>
          <w:rFonts w:hint="cs"/>
          <w:rtl/>
        </w:rPr>
      </w:pPr>
      <w:r>
        <w:rPr>
          <w:rFonts w:hint="cs"/>
          <w:rtl/>
        </w:rPr>
        <w:t>העיתונאים שמעו את שאלתך. לא, אין יותר. נא לקרוא שמות. לא להפריע בהצבעה. אני אוציא.</w:t>
      </w:r>
    </w:p>
    <w:p w14:paraId="32ED167E" w14:textId="77777777" w:rsidR="00000000" w:rsidRDefault="00B6587A">
      <w:pPr>
        <w:pStyle w:val="a"/>
        <w:rPr>
          <w:rFonts w:hint="cs"/>
          <w:rtl/>
        </w:rPr>
      </w:pPr>
    </w:p>
    <w:p w14:paraId="4C84A1DC" w14:textId="77777777" w:rsidR="00000000" w:rsidRDefault="00B6587A">
      <w:pPr>
        <w:pStyle w:val="ac"/>
        <w:rPr>
          <w:rtl/>
        </w:rPr>
      </w:pPr>
      <w:r>
        <w:rPr>
          <w:rFonts w:hint="eastAsia"/>
          <w:rtl/>
        </w:rPr>
        <w:t>מאיר</w:t>
      </w:r>
      <w:r>
        <w:rPr>
          <w:rtl/>
        </w:rPr>
        <w:t xml:space="preserve"> פרוש (יהדות התורה):</w:t>
      </w:r>
    </w:p>
    <w:p w14:paraId="174256B5" w14:textId="77777777" w:rsidR="00000000" w:rsidRDefault="00B6587A">
      <w:pPr>
        <w:pStyle w:val="a"/>
        <w:rPr>
          <w:rFonts w:hint="cs"/>
          <w:rtl/>
        </w:rPr>
      </w:pPr>
    </w:p>
    <w:p w14:paraId="670512CD" w14:textId="77777777" w:rsidR="00000000" w:rsidRDefault="00B6587A">
      <w:pPr>
        <w:pStyle w:val="a"/>
        <w:rPr>
          <w:rFonts w:hint="cs"/>
          <w:rtl/>
        </w:rPr>
      </w:pPr>
      <w:r>
        <w:rPr>
          <w:rFonts w:hint="cs"/>
          <w:rtl/>
        </w:rPr>
        <w:t>אפשר לקרוא למפד"ל?</w:t>
      </w:r>
    </w:p>
    <w:p w14:paraId="48AF3364" w14:textId="77777777" w:rsidR="00000000" w:rsidRDefault="00B6587A">
      <w:pPr>
        <w:pStyle w:val="a"/>
        <w:rPr>
          <w:rFonts w:hint="cs"/>
          <w:rtl/>
        </w:rPr>
      </w:pPr>
    </w:p>
    <w:p w14:paraId="045352E8" w14:textId="77777777" w:rsidR="00000000" w:rsidRDefault="00B6587A">
      <w:pPr>
        <w:pStyle w:val="ac"/>
        <w:rPr>
          <w:rtl/>
        </w:rPr>
      </w:pPr>
      <w:r>
        <w:rPr>
          <w:rtl/>
        </w:rPr>
        <w:t>מזכיר הכנסת אריה האן:</w:t>
      </w:r>
    </w:p>
    <w:p w14:paraId="0BA03E04" w14:textId="77777777" w:rsidR="00000000" w:rsidRDefault="00B6587A">
      <w:pPr>
        <w:pStyle w:val="a"/>
        <w:ind w:firstLine="0"/>
        <w:rPr>
          <w:rFonts w:hint="cs"/>
          <w:rtl/>
        </w:rPr>
      </w:pPr>
      <w:r>
        <w:rPr>
          <w:rFonts w:hint="cs"/>
          <w:rtl/>
        </w:rPr>
        <w:t>(קורא בשמות חברי הכנסת)</w:t>
      </w:r>
    </w:p>
    <w:p w14:paraId="1D77C79E" w14:textId="77777777" w:rsidR="00000000" w:rsidRDefault="00B6587A">
      <w:pPr>
        <w:pStyle w:val="a"/>
        <w:rPr>
          <w:rFonts w:hint="cs"/>
          <w:rtl/>
        </w:rPr>
      </w:pPr>
    </w:p>
    <w:p w14:paraId="1731B9AA" w14:textId="77777777" w:rsidR="00000000" w:rsidRDefault="00B6587A">
      <w:pPr>
        <w:pStyle w:val="a"/>
        <w:rPr>
          <w:rFonts w:hint="cs"/>
          <w:rtl/>
        </w:rPr>
      </w:pPr>
      <w:r>
        <w:rPr>
          <w:rFonts w:hint="cs"/>
          <w:rtl/>
        </w:rPr>
        <w:t>קולט אביטל</w:t>
      </w:r>
      <w:r>
        <w:rPr>
          <w:rFonts w:hint="cs"/>
          <w:rtl/>
        </w:rPr>
        <w:tab/>
      </w:r>
      <w:r>
        <w:rPr>
          <w:rFonts w:hint="cs"/>
          <w:rtl/>
        </w:rPr>
        <w:tab/>
        <w:t>- אינה נוכחת</w:t>
      </w:r>
    </w:p>
    <w:p w14:paraId="69AC6A40" w14:textId="77777777" w:rsidR="00000000" w:rsidRDefault="00B6587A">
      <w:pPr>
        <w:pStyle w:val="a"/>
        <w:rPr>
          <w:rFonts w:hint="cs"/>
          <w:rtl/>
        </w:rPr>
      </w:pPr>
      <w:r>
        <w:rPr>
          <w:rFonts w:hint="cs"/>
          <w:rtl/>
        </w:rPr>
        <w:t>רוחמה אברהם</w:t>
      </w:r>
      <w:r>
        <w:rPr>
          <w:rFonts w:hint="cs"/>
          <w:rtl/>
        </w:rPr>
        <w:tab/>
      </w:r>
      <w:r>
        <w:rPr>
          <w:rFonts w:hint="cs"/>
          <w:rtl/>
        </w:rPr>
        <w:tab/>
        <w:t>- בעד</w:t>
      </w:r>
    </w:p>
    <w:p w14:paraId="1674FBA2" w14:textId="77777777" w:rsidR="00000000" w:rsidRDefault="00B6587A">
      <w:pPr>
        <w:pStyle w:val="a"/>
        <w:rPr>
          <w:rFonts w:hint="cs"/>
          <w:rtl/>
        </w:rPr>
      </w:pPr>
      <w:r>
        <w:rPr>
          <w:rFonts w:hint="cs"/>
          <w:rtl/>
        </w:rPr>
        <w:t>יולי-יואל אדלשטיין</w:t>
      </w:r>
      <w:r>
        <w:rPr>
          <w:rFonts w:hint="cs"/>
          <w:rtl/>
        </w:rPr>
        <w:tab/>
        <w:t>- בעד</w:t>
      </w:r>
    </w:p>
    <w:p w14:paraId="20E63C49" w14:textId="77777777" w:rsidR="00000000" w:rsidRDefault="00B6587A">
      <w:pPr>
        <w:pStyle w:val="a"/>
        <w:rPr>
          <w:rFonts w:hint="cs"/>
          <w:rtl/>
        </w:rPr>
      </w:pPr>
      <w:r>
        <w:rPr>
          <w:rFonts w:hint="cs"/>
          <w:rtl/>
        </w:rPr>
        <w:t xml:space="preserve">יעקב </w:t>
      </w:r>
      <w:r>
        <w:rPr>
          <w:rFonts w:hint="cs"/>
          <w:rtl/>
        </w:rPr>
        <w:t>אדרי</w:t>
      </w:r>
      <w:r>
        <w:rPr>
          <w:rFonts w:hint="cs"/>
          <w:rtl/>
        </w:rPr>
        <w:tab/>
      </w:r>
      <w:r>
        <w:rPr>
          <w:rFonts w:hint="cs"/>
          <w:rtl/>
        </w:rPr>
        <w:tab/>
        <w:t>- אינו נוכח</w:t>
      </w:r>
    </w:p>
    <w:p w14:paraId="3BA38C78" w14:textId="77777777" w:rsidR="00000000" w:rsidRDefault="00B6587A">
      <w:pPr>
        <w:pStyle w:val="a"/>
        <w:rPr>
          <w:rFonts w:hint="cs"/>
          <w:rtl/>
        </w:rPr>
      </w:pPr>
      <w:r>
        <w:rPr>
          <w:rFonts w:hint="cs"/>
          <w:rtl/>
        </w:rPr>
        <w:t>אהוד אולמרט</w:t>
      </w:r>
      <w:r>
        <w:rPr>
          <w:rFonts w:hint="cs"/>
          <w:rtl/>
        </w:rPr>
        <w:tab/>
      </w:r>
      <w:r>
        <w:rPr>
          <w:rFonts w:hint="cs"/>
          <w:rtl/>
        </w:rPr>
        <w:tab/>
        <w:t>- בעד</w:t>
      </w:r>
    </w:p>
    <w:p w14:paraId="0C50AA2B" w14:textId="77777777" w:rsidR="00000000" w:rsidRDefault="00B6587A">
      <w:pPr>
        <w:pStyle w:val="a"/>
        <w:rPr>
          <w:rFonts w:hint="cs"/>
          <w:rtl/>
        </w:rPr>
      </w:pPr>
      <w:r>
        <w:rPr>
          <w:rFonts w:hint="cs"/>
          <w:rtl/>
        </w:rPr>
        <w:t>חיים אורון</w:t>
      </w:r>
      <w:r>
        <w:rPr>
          <w:rFonts w:hint="cs"/>
          <w:rtl/>
        </w:rPr>
        <w:tab/>
      </w:r>
      <w:r>
        <w:rPr>
          <w:rFonts w:hint="cs"/>
          <w:rtl/>
        </w:rPr>
        <w:tab/>
        <w:t>- נגד</w:t>
      </w:r>
    </w:p>
    <w:p w14:paraId="0D9CED8B" w14:textId="77777777" w:rsidR="00000000" w:rsidRDefault="00B6587A">
      <w:pPr>
        <w:pStyle w:val="a"/>
        <w:rPr>
          <w:rFonts w:hint="cs"/>
          <w:rtl/>
        </w:rPr>
      </w:pPr>
      <w:r>
        <w:rPr>
          <w:rFonts w:hint="cs"/>
          <w:rtl/>
        </w:rPr>
        <w:t>זבולון אורלב</w:t>
      </w:r>
      <w:r>
        <w:rPr>
          <w:rFonts w:hint="cs"/>
          <w:rtl/>
        </w:rPr>
        <w:tab/>
      </w:r>
      <w:r>
        <w:rPr>
          <w:rFonts w:hint="cs"/>
          <w:rtl/>
        </w:rPr>
        <w:tab/>
        <w:t>- אינו נוכח</w:t>
      </w:r>
    </w:p>
    <w:p w14:paraId="5851B0A1" w14:textId="77777777" w:rsidR="00000000" w:rsidRDefault="00B6587A">
      <w:pPr>
        <w:pStyle w:val="a"/>
        <w:rPr>
          <w:rFonts w:hint="cs"/>
          <w:rtl/>
        </w:rPr>
      </w:pPr>
      <w:r>
        <w:rPr>
          <w:rFonts w:hint="cs"/>
          <w:rtl/>
        </w:rPr>
        <w:t>דוד אזולאי</w:t>
      </w:r>
      <w:r>
        <w:rPr>
          <w:rFonts w:hint="cs"/>
          <w:rtl/>
        </w:rPr>
        <w:tab/>
      </w:r>
      <w:r>
        <w:rPr>
          <w:rFonts w:hint="cs"/>
          <w:rtl/>
        </w:rPr>
        <w:tab/>
        <w:t>- נגד</w:t>
      </w:r>
    </w:p>
    <w:p w14:paraId="50F20719" w14:textId="77777777" w:rsidR="00000000" w:rsidRDefault="00B6587A">
      <w:pPr>
        <w:pStyle w:val="a"/>
        <w:rPr>
          <w:rFonts w:hint="cs"/>
          <w:rtl/>
        </w:rPr>
      </w:pPr>
      <w:r>
        <w:rPr>
          <w:rFonts w:hint="cs"/>
          <w:rtl/>
        </w:rPr>
        <w:t>ישראל אייכלר</w:t>
      </w:r>
      <w:r>
        <w:rPr>
          <w:rFonts w:hint="cs"/>
          <w:rtl/>
        </w:rPr>
        <w:tab/>
      </w:r>
      <w:r>
        <w:rPr>
          <w:rFonts w:hint="cs"/>
          <w:rtl/>
        </w:rPr>
        <w:tab/>
        <w:t>- נגד</w:t>
      </w:r>
    </w:p>
    <w:p w14:paraId="70073886" w14:textId="77777777" w:rsidR="00000000" w:rsidRDefault="00B6587A">
      <w:pPr>
        <w:pStyle w:val="a"/>
        <w:rPr>
          <w:rFonts w:hint="cs"/>
          <w:rtl/>
        </w:rPr>
      </w:pPr>
      <w:r>
        <w:rPr>
          <w:rFonts w:hint="cs"/>
          <w:rtl/>
        </w:rPr>
        <w:t>דליה איציק</w:t>
      </w:r>
      <w:r>
        <w:rPr>
          <w:rFonts w:hint="cs"/>
          <w:rtl/>
        </w:rPr>
        <w:tab/>
      </w:r>
      <w:r>
        <w:rPr>
          <w:rFonts w:hint="cs"/>
          <w:rtl/>
        </w:rPr>
        <w:tab/>
        <w:t>- אינה נוכחת</w:t>
      </w:r>
    </w:p>
    <w:p w14:paraId="601062D7" w14:textId="77777777" w:rsidR="00000000" w:rsidRDefault="00B6587A">
      <w:pPr>
        <w:pStyle w:val="a"/>
        <w:rPr>
          <w:rFonts w:hint="cs"/>
          <w:rtl/>
        </w:rPr>
      </w:pPr>
      <w:r>
        <w:rPr>
          <w:rFonts w:hint="cs"/>
          <w:rtl/>
        </w:rPr>
        <w:t>אפי איתם</w:t>
      </w:r>
      <w:r>
        <w:rPr>
          <w:rFonts w:hint="cs"/>
          <w:rtl/>
        </w:rPr>
        <w:tab/>
      </w:r>
      <w:r>
        <w:rPr>
          <w:rFonts w:hint="cs"/>
          <w:rtl/>
        </w:rPr>
        <w:tab/>
        <w:t>- אינו נוכח</w:t>
      </w:r>
    </w:p>
    <w:p w14:paraId="6FACBD2D" w14:textId="77777777" w:rsidR="00000000" w:rsidRDefault="00B6587A">
      <w:pPr>
        <w:pStyle w:val="a"/>
        <w:rPr>
          <w:rFonts w:hint="cs"/>
          <w:rtl/>
        </w:rPr>
      </w:pPr>
      <w:r>
        <w:rPr>
          <w:rFonts w:hint="cs"/>
          <w:rtl/>
        </w:rPr>
        <w:t>מיכאל איתן</w:t>
      </w:r>
      <w:r>
        <w:rPr>
          <w:rFonts w:hint="cs"/>
          <w:rtl/>
        </w:rPr>
        <w:tab/>
      </w:r>
      <w:r>
        <w:rPr>
          <w:rFonts w:hint="cs"/>
          <w:rtl/>
        </w:rPr>
        <w:tab/>
        <w:t>- בעד</w:t>
      </w:r>
    </w:p>
    <w:p w14:paraId="50E256D7" w14:textId="77777777" w:rsidR="00000000" w:rsidRDefault="00B6587A">
      <w:pPr>
        <w:pStyle w:val="a"/>
        <w:rPr>
          <w:rFonts w:hint="cs"/>
          <w:rtl/>
        </w:rPr>
      </w:pPr>
      <w:r>
        <w:rPr>
          <w:rFonts w:hint="cs"/>
          <w:rtl/>
        </w:rPr>
        <w:t>אריה אלדד</w:t>
      </w:r>
      <w:r>
        <w:rPr>
          <w:rFonts w:hint="cs"/>
          <w:rtl/>
        </w:rPr>
        <w:tab/>
      </w:r>
      <w:r>
        <w:rPr>
          <w:rFonts w:hint="cs"/>
          <w:rtl/>
        </w:rPr>
        <w:tab/>
        <w:t>- בעד</w:t>
      </w:r>
    </w:p>
    <w:p w14:paraId="162A5ABD" w14:textId="77777777" w:rsidR="00000000" w:rsidRDefault="00B6587A">
      <w:pPr>
        <w:pStyle w:val="a"/>
        <w:rPr>
          <w:rFonts w:hint="cs"/>
          <w:rtl/>
        </w:rPr>
      </w:pPr>
      <w:r>
        <w:rPr>
          <w:rFonts w:hint="cs"/>
          <w:rtl/>
        </w:rPr>
        <w:t>בנימין אלון</w:t>
      </w:r>
      <w:r>
        <w:rPr>
          <w:rFonts w:hint="cs"/>
          <w:rtl/>
        </w:rPr>
        <w:tab/>
      </w:r>
      <w:r>
        <w:rPr>
          <w:rFonts w:hint="cs"/>
          <w:rtl/>
        </w:rPr>
        <w:tab/>
        <w:t>- בעד</w:t>
      </w:r>
    </w:p>
    <w:p w14:paraId="71E7B5F6" w14:textId="77777777" w:rsidR="00000000" w:rsidRDefault="00B6587A">
      <w:pPr>
        <w:pStyle w:val="a"/>
        <w:rPr>
          <w:rFonts w:hint="cs"/>
          <w:rtl/>
        </w:rPr>
      </w:pPr>
      <w:r>
        <w:rPr>
          <w:rFonts w:hint="cs"/>
          <w:rtl/>
        </w:rPr>
        <w:t>טלב אלסאנע</w:t>
      </w:r>
      <w:r>
        <w:rPr>
          <w:rFonts w:hint="cs"/>
          <w:rtl/>
        </w:rPr>
        <w:tab/>
      </w:r>
      <w:r>
        <w:rPr>
          <w:rFonts w:hint="cs"/>
          <w:rtl/>
        </w:rPr>
        <w:tab/>
        <w:t>- אינו נוכח</w:t>
      </w:r>
    </w:p>
    <w:p w14:paraId="613C8C23" w14:textId="77777777" w:rsidR="00000000" w:rsidRDefault="00B6587A">
      <w:pPr>
        <w:pStyle w:val="a"/>
        <w:rPr>
          <w:rFonts w:hint="cs"/>
          <w:rtl/>
        </w:rPr>
      </w:pPr>
      <w:r>
        <w:rPr>
          <w:rFonts w:hint="cs"/>
          <w:rtl/>
        </w:rPr>
        <w:t>אלי אפללו</w:t>
      </w:r>
      <w:r>
        <w:rPr>
          <w:rFonts w:hint="cs"/>
          <w:rtl/>
        </w:rPr>
        <w:tab/>
      </w:r>
      <w:r>
        <w:rPr>
          <w:rFonts w:hint="cs"/>
          <w:rtl/>
        </w:rPr>
        <w:tab/>
        <w:t>-</w:t>
      </w:r>
      <w:r>
        <w:rPr>
          <w:rFonts w:hint="cs"/>
          <w:rtl/>
        </w:rPr>
        <w:t xml:space="preserve"> בעד</w:t>
      </w:r>
    </w:p>
    <w:p w14:paraId="6AD8F899" w14:textId="77777777" w:rsidR="00000000" w:rsidRDefault="00B6587A">
      <w:pPr>
        <w:pStyle w:val="a"/>
        <w:rPr>
          <w:rFonts w:hint="cs"/>
          <w:rtl/>
        </w:rPr>
      </w:pPr>
      <w:r>
        <w:rPr>
          <w:rFonts w:hint="cs"/>
          <w:rtl/>
        </w:rPr>
        <w:t>גלעד ארדן</w:t>
      </w:r>
      <w:r>
        <w:rPr>
          <w:rFonts w:hint="cs"/>
          <w:rtl/>
        </w:rPr>
        <w:tab/>
      </w:r>
      <w:r>
        <w:rPr>
          <w:rFonts w:hint="cs"/>
          <w:rtl/>
        </w:rPr>
        <w:tab/>
        <w:t>- בעד</w:t>
      </w:r>
    </w:p>
    <w:p w14:paraId="20C5F647" w14:textId="77777777" w:rsidR="00000000" w:rsidRDefault="00B6587A">
      <w:pPr>
        <w:pStyle w:val="a"/>
        <w:rPr>
          <w:rFonts w:hint="cs"/>
          <w:rtl/>
        </w:rPr>
      </w:pPr>
      <w:r>
        <w:rPr>
          <w:rFonts w:hint="cs"/>
          <w:rtl/>
        </w:rPr>
        <w:t>אורי יהודה אריאל</w:t>
      </w:r>
      <w:r>
        <w:rPr>
          <w:rFonts w:hint="cs"/>
          <w:rtl/>
        </w:rPr>
        <w:tab/>
      </w:r>
      <w:r>
        <w:rPr>
          <w:rFonts w:hint="cs"/>
          <w:rtl/>
        </w:rPr>
        <w:tab/>
        <w:t>- בעד</w:t>
      </w:r>
    </w:p>
    <w:p w14:paraId="6585BC76" w14:textId="77777777" w:rsidR="00000000" w:rsidRDefault="00B6587A">
      <w:pPr>
        <w:pStyle w:val="a"/>
        <w:rPr>
          <w:rFonts w:hint="cs"/>
          <w:rtl/>
        </w:rPr>
      </w:pPr>
      <w:r>
        <w:rPr>
          <w:rFonts w:hint="cs"/>
          <w:rtl/>
        </w:rPr>
        <w:t>זאב בוים</w:t>
      </w:r>
      <w:r>
        <w:rPr>
          <w:rFonts w:hint="cs"/>
          <w:rtl/>
        </w:rPr>
        <w:tab/>
      </w:r>
      <w:r>
        <w:rPr>
          <w:rFonts w:hint="cs"/>
          <w:rtl/>
        </w:rPr>
        <w:tab/>
        <w:t>- בעד</w:t>
      </w:r>
    </w:p>
    <w:p w14:paraId="569BDD52" w14:textId="77777777" w:rsidR="00000000" w:rsidRDefault="00B6587A">
      <w:pPr>
        <w:pStyle w:val="a"/>
        <w:rPr>
          <w:rFonts w:hint="cs"/>
          <w:rtl/>
        </w:rPr>
      </w:pPr>
      <w:r>
        <w:rPr>
          <w:rFonts w:hint="cs"/>
          <w:rtl/>
        </w:rPr>
        <w:t>אברהם בורג</w:t>
      </w:r>
      <w:r>
        <w:rPr>
          <w:rFonts w:hint="cs"/>
          <w:rtl/>
        </w:rPr>
        <w:tab/>
      </w:r>
      <w:r>
        <w:rPr>
          <w:rFonts w:hint="cs"/>
          <w:rtl/>
        </w:rPr>
        <w:tab/>
        <w:t>- נגד</w:t>
      </w:r>
    </w:p>
    <w:p w14:paraId="3486868E" w14:textId="77777777" w:rsidR="00000000" w:rsidRDefault="00B6587A">
      <w:pPr>
        <w:pStyle w:val="a"/>
        <w:rPr>
          <w:rFonts w:hint="cs"/>
          <w:rtl/>
        </w:rPr>
      </w:pPr>
      <w:r>
        <w:rPr>
          <w:rFonts w:hint="cs"/>
          <w:rtl/>
        </w:rPr>
        <w:t>נעמי בלומנטל</w:t>
      </w:r>
      <w:r>
        <w:rPr>
          <w:rFonts w:hint="cs"/>
          <w:rtl/>
        </w:rPr>
        <w:tab/>
      </w:r>
      <w:r>
        <w:rPr>
          <w:rFonts w:hint="cs"/>
          <w:rtl/>
        </w:rPr>
        <w:tab/>
        <w:t>- בעד</w:t>
      </w:r>
    </w:p>
    <w:p w14:paraId="27E4C16A" w14:textId="77777777" w:rsidR="00000000" w:rsidRDefault="00B6587A">
      <w:pPr>
        <w:pStyle w:val="a"/>
        <w:rPr>
          <w:rFonts w:hint="cs"/>
          <w:rtl/>
        </w:rPr>
      </w:pPr>
      <w:r>
        <w:rPr>
          <w:rFonts w:hint="cs"/>
          <w:rtl/>
        </w:rPr>
        <w:t>בנימין בן-אליעזר</w:t>
      </w:r>
      <w:r>
        <w:rPr>
          <w:rFonts w:hint="cs"/>
          <w:rtl/>
        </w:rPr>
        <w:tab/>
      </w:r>
      <w:r>
        <w:rPr>
          <w:rFonts w:hint="cs"/>
          <w:rtl/>
        </w:rPr>
        <w:tab/>
        <w:t>- נגד</w:t>
      </w:r>
    </w:p>
    <w:p w14:paraId="0DDCD275" w14:textId="77777777" w:rsidR="00000000" w:rsidRDefault="00B6587A">
      <w:pPr>
        <w:pStyle w:val="a"/>
        <w:rPr>
          <w:rFonts w:hint="cs"/>
          <w:rtl/>
        </w:rPr>
      </w:pPr>
      <w:r>
        <w:rPr>
          <w:rFonts w:hint="cs"/>
          <w:rtl/>
        </w:rPr>
        <w:t>אלי בן-מנחם</w:t>
      </w:r>
      <w:r>
        <w:rPr>
          <w:rFonts w:hint="cs"/>
          <w:rtl/>
        </w:rPr>
        <w:tab/>
      </w:r>
      <w:r>
        <w:rPr>
          <w:rFonts w:hint="cs"/>
          <w:rtl/>
        </w:rPr>
        <w:tab/>
        <w:t>- אינו נוכח</w:t>
      </w:r>
    </w:p>
    <w:p w14:paraId="6B8288E6" w14:textId="77777777" w:rsidR="00000000" w:rsidRDefault="00B6587A">
      <w:pPr>
        <w:pStyle w:val="a"/>
        <w:rPr>
          <w:rFonts w:hint="cs"/>
          <w:rtl/>
        </w:rPr>
      </w:pPr>
      <w:r>
        <w:rPr>
          <w:rFonts w:hint="cs"/>
          <w:rtl/>
        </w:rPr>
        <w:t>שלמה בניזרי</w:t>
      </w:r>
      <w:r>
        <w:rPr>
          <w:rFonts w:hint="cs"/>
          <w:rtl/>
        </w:rPr>
        <w:tab/>
      </w:r>
      <w:r>
        <w:rPr>
          <w:rFonts w:hint="cs"/>
          <w:rtl/>
        </w:rPr>
        <w:tab/>
        <w:t>- נגד</w:t>
      </w:r>
    </w:p>
    <w:p w14:paraId="09CADAD1" w14:textId="77777777" w:rsidR="00000000" w:rsidRDefault="00B6587A">
      <w:pPr>
        <w:pStyle w:val="a"/>
        <w:rPr>
          <w:rFonts w:hint="cs"/>
          <w:rtl/>
        </w:rPr>
      </w:pPr>
      <w:r>
        <w:rPr>
          <w:rFonts w:hint="cs"/>
          <w:rtl/>
        </w:rPr>
        <w:t>דניאל בנלולו</w:t>
      </w:r>
      <w:r>
        <w:rPr>
          <w:rFonts w:hint="cs"/>
          <w:rtl/>
        </w:rPr>
        <w:tab/>
      </w:r>
      <w:r>
        <w:rPr>
          <w:rFonts w:hint="cs"/>
          <w:rtl/>
        </w:rPr>
        <w:tab/>
        <w:t>- בעד</w:t>
      </w:r>
    </w:p>
    <w:p w14:paraId="46392FC2" w14:textId="77777777" w:rsidR="00000000" w:rsidRDefault="00B6587A">
      <w:pPr>
        <w:pStyle w:val="a"/>
        <w:rPr>
          <w:rFonts w:hint="cs"/>
          <w:rtl/>
        </w:rPr>
      </w:pPr>
      <w:r>
        <w:rPr>
          <w:rFonts w:hint="cs"/>
          <w:rtl/>
        </w:rPr>
        <w:t>רוני בר-און</w:t>
      </w:r>
      <w:r>
        <w:rPr>
          <w:rFonts w:hint="cs"/>
          <w:rtl/>
        </w:rPr>
        <w:tab/>
      </w:r>
      <w:r>
        <w:rPr>
          <w:rFonts w:hint="cs"/>
          <w:rtl/>
        </w:rPr>
        <w:tab/>
        <w:t>- בעד</w:t>
      </w:r>
    </w:p>
    <w:p w14:paraId="1AEA0949" w14:textId="77777777" w:rsidR="00000000" w:rsidRDefault="00B6587A">
      <w:pPr>
        <w:pStyle w:val="a"/>
        <w:rPr>
          <w:rFonts w:hint="cs"/>
          <w:rtl/>
        </w:rPr>
      </w:pPr>
      <w:r>
        <w:rPr>
          <w:rFonts w:hint="cs"/>
          <w:rtl/>
        </w:rPr>
        <w:t>רומן ברונפמן</w:t>
      </w:r>
      <w:r>
        <w:rPr>
          <w:rFonts w:hint="cs"/>
          <w:rtl/>
        </w:rPr>
        <w:tab/>
      </w:r>
      <w:r>
        <w:rPr>
          <w:rFonts w:hint="cs"/>
          <w:rtl/>
        </w:rPr>
        <w:tab/>
        <w:t>- אינו נוכח</w:t>
      </w:r>
    </w:p>
    <w:p w14:paraId="1F72E6E6" w14:textId="77777777" w:rsidR="00000000" w:rsidRDefault="00B6587A">
      <w:pPr>
        <w:pStyle w:val="a"/>
        <w:rPr>
          <w:rFonts w:hint="cs"/>
          <w:rtl/>
        </w:rPr>
      </w:pPr>
      <w:r>
        <w:rPr>
          <w:rFonts w:hint="cs"/>
          <w:rtl/>
        </w:rPr>
        <w:t>רוני בריזון</w:t>
      </w:r>
      <w:r>
        <w:rPr>
          <w:rFonts w:hint="cs"/>
          <w:rtl/>
        </w:rPr>
        <w:tab/>
      </w:r>
      <w:r>
        <w:rPr>
          <w:rFonts w:hint="cs"/>
          <w:rtl/>
        </w:rPr>
        <w:tab/>
        <w:t>- בעד</w:t>
      </w:r>
    </w:p>
    <w:p w14:paraId="1610D3EF" w14:textId="77777777" w:rsidR="00000000" w:rsidRDefault="00B6587A">
      <w:pPr>
        <w:pStyle w:val="a"/>
        <w:rPr>
          <w:rFonts w:hint="cs"/>
          <w:rtl/>
        </w:rPr>
      </w:pPr>
      <w:r>
        <w:rPr>
          <w:rFonts w:hint="cs"/>
          <w:rtl/>
        </w:rPr>
        <w:t>ויקט</w:t>
      </w:r>
      <w:r>
        <w:rPr>
          <w:rFonts w:hint="cs"/>
          <w:rtl/>
        </w:rPr>
        <w:t>ור בריילובסקי</w:t>
      </w:r>
      <w:r>
        <w:rPr>
          <w:rFonts w:hint="cs"/>
          <w:rtl/>
        </w:rPr>
        <w:tab/>
        <w:t>- בעד</w:t>
      </w:r>
    </w:p>
    <w:p w14:paraId="1E9F2B27" w14:textId="77777777" w:rsidR="00000000" w:rsidRDefault="00B6587A">
      <w:pPr>
        <w:pStyle w:val="a"/>
        <w:rPr>
          <w:rFonts w:hint="cs"/>
          <w:rtl/>
        </w:rPr>
      </w:pPr>
      <w:r>
        <w:rPr>
          <w:rFonts w:hint="cs"/>
          <w:rtl/>
        </w:rPr>
        <w:t>מוחמד ברכה</w:t>
      </w:r>
      <w:r>
        <w:rPr>
          <w:rFonts w:hint="cs"/>
          <w:rtl/>
        </w:rPr>
        <w:tab/>
      </w:r>
      <w:r>
        <w:rPr>
          <w:rFonts w:hint="cs"/>
          <w:rtl/>
        </w:rPr>
        <w:tab/>
        <w:t>- נגד</w:t>
      </w:r>
    </w:p>
    <w:p w14:paraId="5B473AE7" w14:textId="77777777" w:rsidR="00000000" w:rsidRDefault="00B6587A">
      <w:pPr>
        <w:pStyle w:val="a"/>
        <w:rPr>
          <w:rFonts w:hint="cs"/>
          <w:rtl/>
        </w:rPr>
      </w:pPr>
      <w:r>
        <w:rPr>
          <w:rFonts w:hint="cs"/>
          <w:rtl/>
        </w:rPr>
        <w:t>עזמי בשארה</w:t>
      </w:r>
      <w:r>
        <w:rPr>
          <w:rFonts w:hint="cs"/>
          <w:rtl/>
        </w:rPr>
        <w:tab/>
      </w:r>
      <w:r>
        <w:rPr>
          <w:rFonts w:hint="cs"/>
          <w:rtl/>
        </w:rPr>
        <w:tab/>
        <w:t xml:space="preserve">- </w:t>
      </w:r>
    </w:p>
    <w:p w14:paraId="56AB918C" w14:textId="77777777" w:rsidR="00000000" w:rsidRDefault="00B6587A">
      <w:pPr>
        <w:pStyle w:val="a"/>
        <w:rPr>
          <w:rFonts w:hint="cs"/>
          <w:rtl/>
        </w:rPr>
      </w:pPr>
    </w:p>
    <w:p w14:paraId="0EFB9BB4" w14:textId="77777777" w:rsidR="00000000" w:rsidRDefault="00B6587A">
      <w:pPr>
        <w:pStyle w:val="ad"/>
        <w:rPr>
          <w:rtl/>
        </w:rPr>
      </w:pPr>
      <w:r>
        <w:rPr>
          <w:rtl/>
        </w:rPr>
        <w:t>היו"ר ראובן ריבלין:</w:t>
      </w:r>
    </w:p>
    <w:p w14:paraId="6590F4D2" w14:textId="77777777" w:rsidR="00000000" w:rsidRDefault="00B6587A">
      <w:pPr>
        <w:pStyle w:val="a"/>
        <w:rPr>
          <w:rtl/>
        </w:rPr>
      </w:pPr>
    </w:p>
    <w:p w14:paraId="050D117B" w14:textId="77777777" w:rsidR="00000000" w:rsidRDefault="00B6587A">
      <w:pPr>
        <w:pStyle w:val="a"/>
        <w:rPr>
          <w:rFonts w:hint="cs"/>
          <w:rtl/>
        </w:rPr>
      </w:pPr>
      <w:r>
        <w:rPr>
          <w:rFonts w:hint="cs"/>
          <w:rtl/>
        </w:rPr>
        <w:t>חבר הכנסת הרצוג - לא רק בהצבעה, מדבר מעל המדרגות בפלאפון, כדי להראות לכולם שהוא מצפצף על תקנון הכנסת. זה פשוט לא ייתכן.</w:t>
      </w:r>
    </w:p>
    <w:p w14:paraId="61645274" w14:textId="77777777" w:rsidR="00000000" w:rsidRDefault="00B6587A">
      <w:pPr>
        <w:pStyle w:val="a"/>
        <w:rPr>
          <w:rFonts w:hint="cs"/>
          <w:rtl/>
        </w:rPr>
      </w:pPr>
    </w:p>
    <w:p w14:paraId="60BC23E0" w14:textId="77777777" w:rsidR="00000000" w:rsidRDefault="00B6587A">
      <w:pPr>
        <w:pStyle w:val="ac"/>
        <w:rPr>
          <w:rtl/>
        </w:rPr>
      </w:pPr>
      <w:r>
        <w:rPr>
          <w:rFonts w:hint="eastAsia"/>
          <w:rtl/>
        </w:rPr>
        <w:t>מזכיר</w:t>
      </w:r>
      <w:r>
        <w:rPr>
          <w:rtl/>
        </w:rPr>
        <w:t xml:space="preserve"> הכנסת אריה האן:</w:t>
      </w:r>
    </w:p>
    <w:p w14:paraId="2CB92C42" w14:textId="77777777" w:rsidR="00000000" w:rsidRDefault="00B6587A">
      <w:pPr>
        <w:pStyle w:val="a"/>
        <w:ind w:firstLine="0"/>
        <w:rPr>
          <w:rFonts w:hint="cs"/>
          <w:rtl/>
        </w:rPr>
      </w:pPr>
      <w:r>
        <w:rPr>
          <w:rFonts w:hint="cs"/>
          <w:rtl/>
        </w:rPr>
        <w:t>(קורא בשמות חברי הכנסת)</w:t>
      </w:r>
    </w:p>
    <w:p w14:paraId="56E39852" w14:textId="77777777" w:rsidR="00000000" w:rsidRDefault="00B6587A">
      <w:pPr>
        <w:pStyle w:val="a"/>
        <w:rPr>
          <w:rFonts w:hint="cs"/>
          <w:rtl/>
        </w:rPr>
      </w:pPr>
    </w:p>
    <w:p w14:paraId="74577267" w14:textId="77777777" w:rsidR="00000000" w:rsidRDefault="00B6587A">
      <w:pPr>
        <w:pStyle w:val="a"/>
        <w:rPr>
          <w:rFonts w:hint="cs"/>
          <w:rtl/>
        </w:rPr>
      </w:pPr>
      <w:r>
        <w:rPr>
          <w:rFonts w:hint="cs"/>
          <w:rtl/>
        </w:rPr>
        <w:t>עזמי בשארה</w:t>
      </w:r>
      <w:r>
        <w:rPr>
          <w:rFonts w:hint="cs"/>
          <w:rtl/>
        </w:rPr>
        <w:tab/>
      </w:r>
      <w:r>
        <w:rPr>
          <w:rFonts w:hint="cs"/>
          <w:rtl/>
        </w:rPr>
        <w:tab/>
        <w:t>-</w:t>
      </w:r>
      <w:r>
        <w:rPr>
          <w:rFonts w:hint="cs"/>
          <w:rtl/>
        </w:rPr>
        <w:t xml:space="preserve"> אינו נוכח</w:t>
      </w:r>
    </w:p>
    <w:p w14:paraId="59CCD9D8" w14:textId="77777777" w:rsidR="00000000" w:rsidRDefault="00B6587A">
      <w:pPr>
        <w:pStyle w:val="a"/>
        <w:rPr>
          <w:rFonts w:hint="cs"/>
          <w:rtl/>
        </w:rPr>
      </w:pPr>
      <w:r>
        <w:rPr>
          <w:rFonts w:hint="cs"/>
          <w:rtl/>
        </w:rPr>
        <w:t>ענבל גבריאלי</w:t>
      </w:r>
      <w:r>
        <w:rPr>
          <w:rFonts w:hint="cs"/>
          <w:rtl/>
        </w:rPr>
        <w:tab/>
      </w:r>
      <w:r>
        <w:rPr>
          <w:rFonts w:hint="cs"/>
          <w:rtl/>
        </w:rPr>
        <w:tab/>
        <w:t>- אינה נוכחת</w:t>
      </w:r>
    </w:p>
    <w:p w14:paraId="22CE1A33" w14:textId="77777777" w:rsidR="00000000" w:rsidRDefault="00B6587A">
      <w:pPr>
        <w:pStyle w:val="a"/>
        <w:rPr>
          <w:rFonts w:hint="cs"/>
          <w:rtl/>
        </w:rPr>
      </w:pPr>
      <w:r>
        <w:rPr>
          <w:rFonts w:hint="cs"/>
          <w:rtl/>
        </w:rPr>
        <w:t>מיכאל גורלובסקי</w:t>
      </w:r>
      <w:r>
        <w:rPr>
          <w:rFonts w:hint="cs"/>
          <w:rtl/>
        </w:rPr>
        <w:tab/>
      </w:r>
      <w:r>
        <w:rPr>
          <w:rFonts w:hint="cs"/>
          <w:rtl/>
        </w:rPr>
        <w:tab/>
        <w:t>- בעד</w:t>
      </w:r>
    </w:p>
    <w:p w14:paraId="57CFCB20" w14:textId="77777777" w:rsidR="00000000" w:rsidRDefault="00B6587A">
      <w:pPr>
        <w:pStyle w:val="a"/>
        <w:rPr>
          <w:rFonts w:hint="cs"/>
          <w:rtl/>
        </w:rPr>
      </w:pPr>
      <w:r>
        <w:rPr>
          <w:rFonts w:hint="cs"/>
          <w:rtl/>
        </w:rPr>
        <w:t>זהבה גלאון</w:t>
      </w:r>
      <w:r>
        <w:rPr>
          <w:rFonts w:hint="cs"/>
          <w:rtl/>
        </w:rPr>
        <w:tab/>
      </w:r>
      <w:r>
        <w:rPr>
          <w:rFonts w:hint="cs"/>
          <w:rtl/>
        </w:rPr>
        <w:tab/>
        <w:t>- נגד</w:t>
      </w:r>
    </w:p>
    <w:p w14:paraId="59B07818" w14:textId="77777777" w:rsidR="00000000" w:rsidRDefault="00B6587A">
      <w:pPr>
        <w:pStyle w:val="a"/>
        <w:rPr>
          <w:rFonts w:hint="cs"/>
          <w:rtl/>
        </w:rPr>
      </w:pPr>
      <w:r>
        <w:rPr>
          <w:rFonts w:hint="cs"/>
          <w:rtl/>
        </w:rPr>
        <w:t>גילה גמליאל</w:t>
      </w:r>
      <w:r>
        <w:rPr>
          <w:rFonts w:hint="cs"/>
          <w:rtl/>
        </w:rPr>
        <w:tab/>
      </w:r>
      <w:r>
        <w:rPr>
          <w:rFonts w:hint="cs"/>
          <w:rtl/>
        </w:rPr>
        <w:tab/>
        <w:t>- בעד</w:t>
      </w:r>
    </w:p>
    <w:p w14:paraId="61FC1904" w14:textId="77777777" w:rsidR="00000000" w:rsidRDefault="00B6587A">
      <w:pPr>
        <w:pStyle w:val="a"/>
        <w:rPr>
          <w:rFonts w:hint="cs"/>
          <w:rtl/>
        </w:rPr>
      </w:pPr>
      <w:r>
        <w:rPr>
          <w:rFonts w:hint="cs"/>
          <w:rtl/>
        </w:rPr>
        <w:t>משה גפני</w:t>
      </w:r>
      <w:r>
        <w:rPr>
          <w:rFonts w:hint="cs"/>
          <w:rtl/>
        </w:rPr>
        <w:tab/>
      </w:r>
      <w:r>
        <w:rPr>
          <w:rFonts w:hint="cs"/>
          <w:rtl/>
        </w:rPr>
        <w:tab/>
        <w:t>- נגד</w:t>
      </w:r>
    </w:p>
    <w:p w14:paraId="1F58A8AA" w14:textId="77777777" w:rsidR="00000000" w:rsidRDefault="00B6587A">
      <w:pPr>
        <w:pStyle w:val="a"/>
        <w:rPr>
          <w:rFonts w:hint="cs"/>
          <w:rtl/>
        </w:rPr>
      </w:pPr>
    </w:p>
    <w:p w14:paraId="274B3F0D" w14:textId="77777777" w:rsidR="00000000" w:rsidRDefault="00B6587A">
      <w:pPr>
        <w:pStyle w:val="ac"/>
        <w:rPr>
          <w:rtl/>
        </w:rPr>
      </w:pPr>
      <w:r>
        <w:rPr>
          <w:rFonts w:hint="eastAsia"/>
          <w:rtl/>
        </w:rPr>
        <w:t>משה</w:t>
      </w:r>
      <w:r>
        <w:rPr>
          <w:rtl/>
        </w:rPr>
        <w:t xml:space="preserve"> גפני (יהדות התורה):</w:t>
      </w:r>
    </w:p>
    <w:p w14:paraId="0CBE9F88" w14:textId="77777777" w:rsidR="00000000" w:rsidRDefault="00B6587A">
      <w:pPr>
        <w:pStyle w:val="a"/>
        <w:rPr>
          <w:rFonts w:hint="cs"/>
          <w:rtl/>
        </w:rPr>
      </w:pPr>
    </w:p>
    <w:p w14:paraId="07FAD4AA" w14:textId="77777777" w:rsidR="00000000" w:rsidRDefault="00B6587A">
      <w:pPr>
        <w:pStyle w:val="a"/>
        <w:rPr>
          <w:rFonts w:hint="cs"/>
          <w:rtl/>
        </w:rPr>
      </w:pPr>
      <w:r>
        <w:rPr>
          <w:rFonts w:hint="cs"/>
          <w:rtl/>
        </w:rPr>
        <w:t>נגד הממשלה הרעה הזאת.</w:t>
      </w:r>
    </w:p>
    <w:p w14:paraId="3CBD3056" w14:textId="77777777" w:rsidR="00000000" w:rsidRDefault="00B6587A">
      <w:pPr>
        <w:pStyle w:val="a"/>
        <w:rPr>
          <w:rFonts w:hint="cs"/>
          <w:rtl/>
        </w:rPr>
      </w:pPr>
    </w:p>
    <w:p w14:paraId="40F41E05" w14:textId="77777777" w:rsidR="00000000" w:rsidRDefault="00B6587A">
      <w:pPr>
        <w:pStyle w:val="ac"/>
        <w:rPr>
          <w:rtl/>
        </w:rPr>
      </w:pPr>
      <w:r>
        <w:rPr>
          <w:rFonts w:hint="eastAsia"/>
          <w:rtl/>
        </w:rPr>
        <w:t>מזכיר</w:t>
      </w:r>
      <w:r>
        <w:rPr>
          <w:rtl/>
        </w:rPr>
        <w:t xml:space="preserve"> הכנסת אריה האן:</w:t>
      </w:r>
    </w:p>
    <w:p w14:paraId="70308A4B" w14:textId="77777777" w:rsidR="00000000" w:rsidRDefault="00B6587A">
      <w:pPr>
        <w:pStyle w:val="a"/>
        <w:ind w:firstLine="0"/>
        <w:rPr>
          <w:rFonts w:hint="cs"/>
          <w:rtl/>
        </w:rPr>
      </w:pPr>
      <w:r>
        <w:rPr>
          <w:rFonts w:hint="cs"/>
          <w:rtl/>
        </w:rPr>
        <w:t>(קורא בשמות חברי הכנסת)</w:t>
      </w:r>
    </w:p>
    <w:p w14:paraId="11364F58" w14:textId="77777777" w:rsidR="00000000" w:rsidRDefault="00B6587A">
      <w:pPr>
        <w:pStyle w:val="a"/>
        <w:rPr>
          <w:rFonts w:hint="cs"/>
          <w:rtl/>
        </w:rPr>
      </w:pPr>
    </w:p>
    <w:p w14:paraId="6B8E8C40" w14:textId="77777777" w:rsidR="00000000" w:rsidRDefault="00B6587A">
      <w:pPr>
        <w:pStyle w:val="a"/>
        <w:rPr>
          <w:rFonts w:hint="cs"/>
          <w:rtl/>
        </w:rPr>
      </w:pPr>
      <w:r>
        <w:rPr>
          <w:rFonts w:hint="cs"/>
          <w:rtl/>
        </w:rPr>
        <w:t>עבד-אלמאלכ דהאמשה</w:t>
      </w:r>
      <w:r>
        <w:rPr>
          <w:rFonts w:hint="cs"/>
          <w:rtl/>
        </w:rPr>
        <w:tab/>
        <w:t>- נגד</w:t>
      </w:r>
    </w:p>
    <w:p w14:paraId="56A776AC" w14:textId="77777777" w:rsidR="00000000" w:rsidRDefault="00B6587A">
      <w:pPr>
        <w:pStyle w:val="a"/>
        <w:rPr>
          <w:rFonts w:hint="cs"/>
          <w:rtl/>
        </w:rPr>
      </w:pPr>
      <w:r>
        <w:rPr>
          <w:rFonts w:hint="cs"/>
          <w:rtl/>
        </w:rPr>
        <w:t>נסים דהן</w:t>
      </w:r>
      <w:r>
        <w:rPr>
          <w:rFonts w:hint="cs"/>
          <w:rtl/>
        </w:rPr>
        <w:tab/>
      </w:r>
      <w:r>
        <w:rPr>
          <w:rFonts w:hint="cs"/>
          <w:rtl/>
        </w:rPr>
        <w:tab/>
        <w:t>- אינו נוכח</w:t>
      </w:r>
    </w:p>
    <w:p w14:paraId="71809566" w14:textId="77777777" w:rsidR="00000000" w:rsidRDefault="00B6587A">
      <w:pPr>
        <w:pStyle w:val="a"/>
        <w:rPr>
          <w:rFonts w:hint="cs"/>
          <w:rtl/>
        </w:rPr>
      </w:pPr>
      <w:r>
        <w:rPr>
          <w:rFonts w:hint="cs"/>
          <w:rtl/>
        </w:rPr>
        <w:t>חמי דורון</w:t>
      </w:r>
      <w:r>
        <w:rPr>
          <w:rFonts w:hint="cs"/>
          <w:rtl/>
        </w:rPr>
        <w:tab/>
      </w:r>
      <w:r>
        <w:rPr>
          <w:rFonts w:hint="cs"/>
          <w:rtl/>
        </w:rPr>
        <w:tab/>
        <w:t>- אינו נוכח</w:t>
      </w:r>
    </w:p>
    <w:p w14:paraId="6CF05FFD" w14:textId="77777777" w:rsidR="00000000" w:rsidRDefault="00B6587A">
      <w:pPr>
        <w:pStyle w:val="a"/>
        <w:rPr>
          <w:rFonts w:hint="cs"/>
          <w:rtl/>
        </w:rPr>
      </w:pPr>
      <w:r>
        <w:rPr>
          <w:rFonts w:hint="cs"/>
          <w:rtl/>
        </w:rPr>
        <w:t>אברהם הירשזון</w:t>
      </w:r>
      <w:r>
        <w:rPr>
          <w:rFonts w:hint="cs"/>
          <w:rtl/>
        </w:rPr>
        <w:tab/>
      </w:r>
      <w:r>
        <w:rPr>
          <w:rFonts w:hint="cs"/>
          <w:rtl/>
        </w:rPr>
        <w:tab/>
        <w:t>- בעד</w:t>
      </w:r>
    </w:p>
    <w:p w14:paraId="5C9F6984" w14:textId="77777777" w:rsidR="00000000" w:rsidRDefault="00B6587A">
      <w:pPr>
        <w:pStyle w:val="a"/>
        <w:rPr>
          <w:rFonts w:hint="cs"/>
          <w:rtl/>
        </w:rPr>
      </w:pPr>
      <w:r>
        <w:rPr>
          <w:rFonts w:hint="cs"/>
          <w:rtl/>
        </w:rPr>
        <w:t>צחי הנגבי</w:t>
      </w:r>
      <w:r>
        <w:rPr>
          <w:rFonts w:hint="cs"/>
          <w:rtl/>
        </w:rPr>
        <w:tab/>
      </w:r>
      <w:r>
        <w:rPr>
          <w:rFonts w:hint="cs"/>
          <w:rtl/>
        </w:rPr>
        <w:tab/>
        <w:t>- בעד</w:t>
      </w:r>
    </w:p>
    <w:p w14:paraId="6A9FC97D" w14:textId="77777777" w:rsidR="00000000" w:rsidRDefault="00B6587A">
      <w:pPr>
        <w:pStyle w:val="a"/>
        <w:rPr>
          <w:rFonts w:hint="cs"/>
          <w:rtl/>
        </w:rPr>
      </w:pPr>
      <w:r>
        <w:rPr>
          <w:rFonts w:hint="cs"/>
          <w:rtl/>
        </w:rPr>
        <w:t>צבי הנדל</w:t>
      </w:r>
      <w:r>
        <w:rPr>
          <w:rFonts w:hint="cs"/>
          <w:rtl/>
        </w:rPr>
        <w:tab/>
      </w:r>
      <w:r>
        <w:rPr>
          <w:rFonts w:hint="cs"/>
          <w:rtl/>
        </w:rPr>
        <w:tab/>
        <w:t>- אינו נוכח</w:t>
      </w:r>
    </w:p>
    <w:p w14:paraId="0F01A6C4" w14:textId="77777777" w:rsidR="00000000" w:rsidRDefault="00B6587A">
      <w:pPr>
        <w:pStyle w:val="a"/>
        <w:rPr>
          <w:rFonts w:hint="cs"/>
          <w:rtl/>
        </w:rPr>
      </w:pPr>
      <w:r>
        <w:rPr>
          <w:rFonts w:hint="cs"/>
          <w:rtl/>
        </w:rPr>
        <w:t>יצחק הרצוג</w:t>
      </w:r>
      <w:r>
        <w:rPr>
          <w:rFonts w:hint="cs"/>
          <w:rtl/>
        </w:rPr>
        <w:tab/>
      </w:r>
      <w:r>
        <w:rPr>
          <w:rFonts w:hint="cs"/>
          <w:rtl/>
        </w:rPr>
        <w:tab/>
        <w:t>- נגד</w:t>
      </w:r>
    </w:p>
    <w:p w14:paraId="4D676553" w14:textId="77777777" w:rsidR="00000000" w:rsidRDefault="00B6587A">
      <w:pPr>
        <w:pStyle w:val="a"/>
        <w:rPr>
          <w:rFonts w:hint="cs"/>
          <w:rtl/>
        </w:rPr>
      </w:pPr>
      <w:r>
        <w:rPr>
          <w:rFonts w:hint="cs"/>
          <w:rtl/>
        </w:rPr>
        <w:t>מגלי והבה</w:t>
      </w:r>
      <w:r>
        <w:rPr>
          <w:rFonts w:hint="cs"/>
          <w:rtl/>
        </w:rPr>
        <w:tab/>
      </w:r>
      <w:r>
        <w:rPr>
          <w:rFonts w:hint="cs"/>
          <w:rtl/>
        </w:rPr>
        <w:tab/>
        <w:t>- בעד</w:t>
      </w:r>
    </w:p>
    <w:p w14:paraId="12A6FCDE" w14:textId="77777777" w:rsidR="00000000" w:rsidRDefault="00B6587A">
      <w:pPr>
        <w:pStyle w:val="a"/>
        <w:rPr>
          <w:rFonts w:hint="cs"/>
          <w:rtl/>
        </w:rPr>
      </w:pPr>
      <w:r>
        <w:rPr>
          <w:rFonts w:hint="cs"/>
          <w:rtl/>
        </w:rPr>
        <w:t>אבשלום וילן</w:t>
      </w:r>
      <w:r>
        <w:rPr>
          <w:rFonts w:hint="cs"/>
          <w:rtl/>
        </w:rPr>
        <w:tab/>
      </w:r>
      <w:r>
        <w:rPr>
          <w:rFonts w:hint="cs"/>
          <w:rtl/>
        </w:rPr>
        <w:tab/>
        <w:t>- נגד</w:t>
      </w:r>
    </w:p>
    <w:p w14:paraId="2B3F90B7" w14:textId="77777777" w:rsidR="00000000" w:rsidRDefault="00B6587A">
      <w:pPr>
        <w:pStyle w:val="a"/>
        <w:rPr>
          <w:rFonts w:hint="cs"/>
          <w:rtl/>
        </w:rPr>
      </w:pPr>
      <w:r>
        <w:rPr>
          <w:rFonts w:hint="cs"/>
          <w:rtl/>
        </w:rPr>
        <w:t>מתן וילנאי</w:t>
      </w:r>
      <w:r>
        <w:rPr>
          <w:rFonts w:hint="cs"/>
          <w:rtl/>
        </w:rPr>
        <w:tab/>
      </w:r>
      <w:r>
        <w:rPr>
          <w:rFonts w:hint="cs"/>
          <w:rtl/>
        </w:rPr>
        <w:tab/>
        <w:t>- נגד</w:t>
      </w:r>
    </w:p>
    <w:p w14:paraId="409F7B92" w14:textId="77777777" w:rsidR="00000000" w:rsidRDefault="00B6587A">
      <w:pPr>
        <w:pStyle w:val="a"/>
        <w:rPr>
          <w:rFonts w:hint="cs"/>
          <w:rtl/>
        </w:rPr>
      </w:pPr>
      <w:r>
        <w:rPr>
          <w:rFonts w:hint="cs"/>
          <w:rtl/>
        </w:rPr>
        <w:t>יצחק וקנין</w:t>
      </w:r>
      <w:r>
        <w:rPr>
          <w:rFonts w:hint="cs"/>
          <w:rtl/>
        </w:rPr>
        <w:tab/>
      </w:r>
      <w:r>
        <w:rPr>
          <w:rFonts w:hint="cs"/>
          <w:rtl/>
        </w:rPr>
        <w:tab/>
        <w:t>- אינו נוכח</w:t>
      </w:r>
    </w:p>
    <w:p w14:paraId="415467A1" w14:textId="77777777" w:rsidR="00000000" w:rsidRDefault="00B6587A">
      <w:pPr>
        <w:pStyle w:val="a"/>
        <w:rPr>
          <w:rFonts w:hint="cs"/>
          <w:rtl/>
        </w:rPr>
      </w:pPr>
      <w:r>
        <w:rPr>
          <w:rFonts w:hint="cs"/>
          <w:rtl/>
        </w:rPr>
        <w:t>נסים זאב</w:t>
      </w:r>
      <w:r>
        <w:rPr>
          <w:rFonts w:hint="cs"/>
          <w:rtl/>
        </w:rPr>
        <w:tab/>
      </w:r>
      <w:r>
        <w:rPr>
          <w:rFonts w:hint="cs"/>
          <w:rtl/>
        </w:rPr>
        <w:tab/>
        <w:t>- אינו נוכח</w:t>
      </w:r>
    </w:p>
    <w:p w14:paraId="5E18724A" w14:textId="77777777" w:rsidR="00000000" w:rsidRDefault="00B6587A">
      <w:pPr>
        <w:pStyle w:val="a"/>
        <w:rPr>
          <w:rFonts w:hint="cs"/>
          <w:rtl/>
        </w:rPr>
      </w:pPr>
      <w:r>
        <w:rPr>
          <w:rFonts w:hint="cs"/>
          <w:rtl/>
        </w:rPr>
        <w:t>ג'מאל זחאלקה</w:t>
      </w:r>
      <w:r>
        <w:rPr>
          <w:rFonts w:hint="cs"/>
          <w:rtl/>
        </w:rPr>
        <w:tab/>
      </w:r>
      <w:r>
        <w:rPr>
          <w:rFonts w:hint="cs"/>
          <w:rtl/>
        </w:rPr>
        <w:tab/>
        <w:t>- נגד</w:t>
      </w:r>
    </w:p>
    <w:p w14:paraId="6AE562D0" w14:textId="77777777" w:rsidR="00000000" w:rsidRDefault="00B6587A">
      <w:pPr>
        <w:pStyle w:val="a"/>
        <w:rPr>
          <w:rFonts w:hint="cs"/>
          <w:rtl/>
        </w:rPr>
      </w:pPr>
      <w:r>
        <w:rPr>
          <w:rFonts w:hint="cs"/>
          <w:rtl/>
        </w:rPr>
        <w:t>אליעזר זנדברג</w:t>
      </w:r>
      <w:r>
        <w:rPr>
          <w:rFonts w:hint="cs"/>
          <w:rtl/>
        </w:rPr>
        <w:tab/>
      </w:r>
      <w:r>
        <w:rPr>
          <w:rFonts w:hint="cs"/>
          <w:rtl/>
        </w:rPr>
        <w:tab/>
        <w:t>- אינו נוכח</w:t>
      </w:r>
    </w:p>
    <w:p w14:paraId="7D0CAEE9" w14:textId="77777777" w:rsidR="00000000" w:rsidRDefault="00B6587A">
      <w:pPr>
        <w:pStyle w:val="a"/>
        <w:rPr>
          <w:rFonts w:hint="cs"/>
          <w:rtl/>
        </w:rPr>
      </w:pPr>
      <w:r>
        <w:rPr>
          <w:rFonts w:hint="cs"/>
          <w:rtl/>
        </w:rPr>
        <w:t>יחיאל חז</w:t>
      </w:r>
      <w:r>
        <w:rPr>
          <w:rFonts w:hint="cs"/>
          <w:rtl/>
        </w:rPr>
        <w:t>ן</w:t>
      </w:r>
      <w:r>
        <w:rPr>
          <w:rFonts w:hint="cs"/>
          <w:rtl/>
        </w:rPr>
        <w:tab/>
      </w:r>
      <w:r>
        <w:rPr>
          <w:rFonts w:hint="cs"/>
          <w:rtl/>
        </w:rPr>
        <w:tab/>
        <w:t>- בעד</w:t>
      </w:r>
    </w:p>
    <w:p w14:paraId="6A9F0978" w14:textId="77777777" w:rsidR="00000000" w:rsidRDefault="00B6587A">
      <w:pPr>
        <w:pStyle w:val="a"/>
        <w:rPr>
          <w:rFonts w:hint="cs"/>
          <w:rtl/>
        </w:rPr>
      </w:pPr>
      <w:r>
        <w:rPr>
          <w:rFonts w:hint="cs"/>
          <w:rtl/>
        </w:rPr>
        <w:t>רשף חן</w:t>
      </w:r>
      <w:r>
        <w:rPr>
          <w:rFonts w:hint="cs"/>
          <w:rtl/>
        </w:rPr>
        <w:tab/>
      </w:r>
      <w:r>
        <w:rPr>
          <w:rFonts w:hint="cs"/>
          <w:rtl/>
        </w:rPr>
        <w:tab/>
      </w:r>
      <w:r>
        <w:rPr>
          <w:rFonts w:hint="cs"/>
          <w:rtl/>
        </w:rPr>
        <w:tab/>
        <w:t>- בעד</w:t>
      </w:r>
    </w:p>
    <w:p w14:paraId="723B1EED" w14:textId="77777777" w:rsidR="00000000" w:rsidRDefault="00B6587A">
      <w:pPr>
        <w:pStyle w:val="a"/>
        <w:rPr>
          <w:rFonts w:hint="cs"/>
          <w:rtl/>
        </w:rPr>
      </w:pPr>
      <w:r>
        <w:rPr>
          <w:rFonts w:hint="cs"/>
          <w:rtl/>
        </w:rPr>
        <w:t>ואסל טאהא</w:t>
      </w:r>
      <w:r>
        <w:rPr>
          <w:rFonts w:hint="cs"/>
          <w:rtl/>
        </w:rPr>
        <w:tab/>
      </w:r>
      <w:r>
        <w:rPr>
          <w:rFonts w:hint="cs"/>
          <w:rtl/>
        </w:rPr>
        <w:tab/>
        <w:t>- אינו נוכח</w:t>
      </w:r>
    </w:p>
    <w:p w14:paraId="611E5E3C" w14:textId="77777777" w:rsidR="00000000" w:rsidRDefault="00B6587A">
      <w:pPr>
        <w:pStyle w:val="a"/>
        <w:rPr>
          <w:rFonts w:hint="cs"/>
          <w:rtl/>
        </w:rPr>
      </w:pPr>
      <w:r>
        <w:rPr>
          <w:rFonts w:hint="cs"/>
          <w:rtl/>
        </w:rPr>
        <w:t>אחמד טיבי</w:t>
      </w:r>
      <w:r>
        <w:rPr>
          <w:rFonts w:hint="cs"/>
          <w:rtl/>
        </w:rPr>
        <w:tab/>
      </w:r>
      <w:r>
        <w:rPr>
          <w:rFonts w:hint="cs"/>
          <w:rtl/>
        </w:rPr>
        <w:tab/>
        <w:t>- נגד</w:t>
      </w:r>
    </w:p>
    <w:p w14:paraId="6512129D" w14:textId="77777777" w:rsidR="00000000" w:rsidRDefault="00B6587A">
      <w:pPr>
        <w:pStyle w:val="a"/>
        <w:rPr>
          <w:rFonts w:hint="cs"/>
          <w:rtl/>
        </w:rPr>
      </w:pPr>
      <w:r>
        <w:rPr>
          <w:rFonts w:hint="cs"/>
          <w:rtl/>
        </w:rPr>
        <w:t>דוד טל</w:t>
      </w:r>
      <w:r>
        <w:rPr>
          <w:rFonts w:hint="cs"/>
          <w:rtl/>
        </w:rPr>
        <w:tab/>
      </w:r>
      <w:r>
        <w:rPr>
          <w:rFonts w:hint="cs"/>
          <w:rtl/>
        </w:rPr>
        <w:tab/>
      </w:r>
      <w:r>
        <w:rPr>
          <w:rFonts w:hint="cs"/>
          <w:rtl/>
        </w:rPr>
        <w:tab/>
        <w:t>- נגד</w:t>
      </w:r>
    </w:p>
    <w:p w14:paraId="016103AE" w14:textId="77777777" w:rsidR="00000000" w:rsidRDefault="00B6587A">
      <w:pPr>
        <w:pStyle w:val="a"/>
        <w:rPr>
          <w:rFonts w:hint="cs"/>
          <w:rtl/>
        </w:rPr>
      </w:pPr>
      <w:r>
        <w:rPr>
          <w:rFonts w:hint="cs"/>
          <w:rtl/>
        </w:rPr>
        <w:t>יגאל יאסינוב</w:t>
      </w:r>
      <w:r>
        <w:rPr>
          <w:rFonts w:hint="cs"/>
          <w:rtl/>
        </w:rPr>
        <w:tab/>
      </w:r>
      <w:r>
        <w:rPr>
          <w:rFonts w:hint="cs"/>
          <w:rtl/>
        </w:rPr>
        <w:tab/>
        <w:t>- בעד</w:t>
      </w:r>
    </w:p>
    <w:p w14:paraId="01D6DA3E" w14:textId="77777777" w:rsidR="00000000" w:rsidRDefault="00B6587A">
      <w:pPr>
        <w:pStyle w:val="a"/>
        <w:rPr>
          <w:rFonts w:hint="cs"/>
          <w:rtl/>
        </w:rPr>
      </w:pPr>
      <w:r>
        <w:rPr>
          <w:rFonts w:hint="cs"/>
          <w:rtl/>
        </w:rPr>
        <w:t>שאול יהלום</w:t>
      </w:r>
      <w:r>
        <w:rPr>
          <w:rFonts w:hint="cs"/>
          <w:rtl/>
        </w:rPr>
        <w:tab/>
      </w:r>
      <w:r>
        <w:rPr>
          <w:rFonts w:hint="cs"/>
          <w:rtl/>
        </w:rPr>
        <w:tab/>
        <w:t>- אינו נוכח</w:t>
      </w:r>
    </w:p>
    <w:p w14:paraId="2A7F4090" w14:textId="77777777" w:rsidR="00000000" w:rsidRDefault="00B6587A">
      <w:pPr>
        <w:pStyle w:val="a"/>
        <w:rPr>
          <w:rFonts w:hint="cs"/>
          <w:rtl/>
        </w:rPr>
      </w:pPr>
      <w:r>
        <w:rPr>
          <w:rFonts w:hint="cs"/>
          <w:rtl/>
        </w:rPr>
        <w:t>אליהו ישי</w:t>
      </w:r>
      <w:r>
        <w:rPr>
          <w:rFonts w:hint="cs"/>
          <w:rtl/>
        </w:rPr>
        <w:tab/>
      </w:r>
      <w:r>
        <w:rPr>
          <w:rFonts w:hint="cs"/>
          <w:rtl/>
        </w:rPr>
        <w:tab/>
        <w:t>- נגד</w:t>
      </w:r>
    </w:p>
    <w:p w14:paraId="6EDC9096" w14:textId="77777777" w:rsidR="00000000" w:rsidRDefault="00B6587A">
      <w:pPr>
        <w:pStyle w:val="a"/>
        <w:rPr>
          <w:rFonts w:hint="cs"/>
          <w:rtl/>
        </w:rPr>
      </w:pPr>
      <w:r>
        <w:rPr>
          <w:rFonts w:hint="cs"/>
          <w:rtl/>
        </w:rPr>
        <w:t>אהוד יתום</w:t>
      </w:r>
      <w:r>
        <w:rPr>
          <w:rFonts w:hint="cs"/>
          <w:rtl/>
        </w:rPr>
        <w:tab/>
      </w:r>
      <w:r>
        <w:rPr>
          <w:rFonts w:hint="cs"/>
          <w:rtl/>
        </w:rPr>
        <w:tab/>
        <w:t>- בעד</w:t>
      </w:r>
    </w:p>
    <w:p w14:paraId="1EA3CBDC" w14:textId="77777777" w:rsidR="00000000" w:rsidRDefault="00B6587A">
      <w:pPr>
        <w:pStyle w:val="a"/>
        <w:rPr>
          <w:rFonts w:hint="cs"/>
          <w:rtl/>
        </w:rPr>
      </w:pPr>
      <w:r>
        <w:rPr>
          <w:rFonts w:hint="cs"/>
          <w:rtl/>
        </w:rPr>
        <w:t>דני יתום</w:t>
      </w:r>
      <w:r>
        <w:rPr>
          <w:rFonts w:hint="cs"/>
          <w:rtl/>
        </w:rPr>
        <w:tab/>
      </w:r>
      <w:r>
        <w:rPr>
          <w:rFonts w:hint="cs"/>
          <w:rtl/>
        </w:rPr>
        <w:tab/>
      </w:r>
      <w:r>
        <w:rPr>
          <w:rFonts w:hint="cs"/>
          <w:rtl/>
        </w:rPr>
        <w:tab/>
        <w:t>- אינו נוכח</w:t>
      </w:r>
    </w:p>
    <w:p w14:paraId="0CD06E72" w14:textId="77777777" w:rsidR="00000000" w:rsidRDefault="00B6587A">
      <w:pPr>
        <w:pStyle w:val="a"/>
        <w:rPr>
          <w:rFonts w:hint="cs"/>
          <w:rtl/>
        </w:rPr>
      </w:pPr>
      <w:r>
        <w:rPr>
          <w:rFonts w:hint="cs"/>
          <w:rtl/>
        </w:rPr>
        <w:t>איתן כבל</w:t>
      </w:r>
      <w:r>
        <w:rPr>
          <w:rFonts w:hint="cs"/>
          <w:rtl/>
        </w:rPr>
        <w:tab/>
      </w:r>
      <w:r>
        <w:rPr>
          <w:rFonts w:hint="cs"/>
          <w:rtl/>
        </w:rPr>
        <w:tab/>
        <w:t>- נגד</w:t>
      </w:r>
    </w:p>
    <w:p w14:paraId="3329D5BE" w14:textId="77777777" w:rsidR="00000000" w:rsidRDefault="00B6587A">
      <w:pPr>
        <w:pStyle w:val="a"/>
        <w:rPr>
          <w:rFonts w:hint="cs"/>
          <w:rtl/>
        </w:rPr>
      </w:pPr>
      <w:r>
        <w:rPr>
          <w:rFonts w:hint="cs"/>
          <w:rtl/>
        </w:rPr>
        <w:t>אילנה כהן</w:t>
      </w:r>
      <w:r>
        <w:rPr>
          <w:rFonts w:hint="cs"/>
          <w:rtl/>
        </w:rPr>
        <w:tab/>
      </w:r>
      <w:r>
        <w:rPr>
          <w:rFonts w:hint="cs"/>
          <w:rtl/>
        </w:rPr>
        <w:tab/>
        <w:t>- אינה נוכחת</w:t>
      </w:r>
    </w:p>
    <w:p w14:paraId="66F9BB0E" w14:textId="77777777" w:rsidR="00000000" w:rsidRDefault="00B6587A">
      <w:pPr>
        <w:pStyle w:val="a"/>
        <w:rPr>
          <w:rFonts w:hint="cs"/>
          <w:rtl/>
        </w:rPr>
      </w:pPr>
      <w:r>
        <w:rPr>
          <w:rFonts w:hint="cs"/>
          <w:rtl/>
        </w:rPr>
        <w:t>אליעזר כהן</w:t>
      </w:r>
      <w:r>
        <w:rPr>
          <w:rFonts w:hint="cs"/>
          <w:rtl/>
        </w:rPr>
        <w:tab/>
      </w:r>
      <w:r>
        <w:rPr>
          <w:rFonts w:hint="cs"/>
          <w:rtl/>
        </w:rPr>
        <w:tab/>
        <w:t>- בעד</w:t>
      </w:r>
    </w:p>
    <w:p w14:paraId="1589EA8B" w14:textId="77777777" w:rsidR="00000000" w:rsidRDefault="00B6587A">
      <w:pPr>
        <w:pStyle w:val="a"/>
        <w:rPr>
          <w:rFonts w:hint="cs"/>
          <w:rtl/>
        </w:rPr>
      </w:pPr>
      <w:r>
        <w:rPr>
          <w:rFonts w:hint="cs"/>
          <w:rtl/>
        </w:rPr>
        <w:t>אמנון כהן</w:t>
      </w:r>
      <w:r>
        <w:rPr>
          <w:rFonts w:hint="cs"/>
          <w:rtl/>
        </w:rPr>
        <w:tab/>
      </w:r>
      <w:r>
        <w:rPr>
          <w:rFonts w:hint="cs"/>
          <w:rtl/>
        </w:rPr>
        <w:tab/>
        <w:t xml:space="preserve">- אינו </w:t>
      </w:r>
      <w:r>
        <w:rPr>
          <w:rFonts w:hint="cs"/>
          <w:rtl/>
        </w:rPr>
        <w:t>נוכח</w:t>
      </w:r>
    </w:p>
    <w:p w14:paraId="66F7A3E5" w14:textId="77777777" w:rsidR="00000000" w:rsidRDefault="00B6587A">
      <w:pPr>
        <w:pStyle w:val="a"/>
        <w:rPr>
          <w:rFonts w:hint="cs"/>
          <w:rtl/>
        </w:rPr>
      </w:pPr>
      <w:r>
        <w:rPr>
          <w:rFonts w:hint="cs"/>
          <w:rtl/>
        </w:rPr>
        <w:t>יצחק כהן</w:t>
      </w:r>
      <w:r>
        <w:rPr>
          <w:rFonts w:hint="cs"/>
          <w:rtl/>
        </w:rPr>
        <w:tab/>
      </w:r>
      <w:r>
        <w:rPr>
          <w:rFonts w:hint="cs"/>
          <w:rtl/>
        </w:rPr>
        <w:tab/>
        <w:t>- נגד</w:t>
      </w:r>
    </w:p>
    <w:p w14:paraId="45577A62" w14:textId="77777777" w:rsidR="00000000" w:rsidRDefault="00B6587A">
      <w:pPr>
        <w:pStyle w:val="a"/>
        <w:rPr>
          <w:rFonts w:hint="cs"/>
          <w:rtl/>
        </w:rPr>
      </w:pPr>
      <w:r>
        <w:rPr>
          <w:rFonts w:hint="cs"/>
          <w:rtl/>
        </w:rPr>
        <w:t>רן כהן</w:t>
      </w:r>
      <w:r>
        <w:rPr>
          <w:rFonts w:hint="cs"/>
          <w:rtl/>
        </w:rPr>
        <w:tab/>
      </w:r>
      <w:r>
        <w:rPr>
          <w:rFonts w:hint="cs"/>
          <w:rtl/>
        </w:rPr>
        <w:tab/>
      </w:r>
      <w:r>
        <w:rPr>
          <w:rFonts w:hint="cs"/>
          <w:rtl/>
        </w:rPr>
        <w:tab/>
        <w:t>- נגד</w:t>
      </w:r>
    </w:p>
    <w:p w14:paraId="47FED48C" w14:textId="77777777" w:rsidR="00000000" w:rsidRDefault="00B6587A">
      <w:pPr>
        <w:pStyle w:val="a"/>
        <w:rPr>
          <w:rFonts w:hint="cs"/>
          <w:rtl/>
        </w:rPr>
      </w:pPr>
      <w:r>
        <w:rPr>
          <w:rFonts w:hint="cs"/>
          <w:rtl/>
        </w:rPr>
        <w:t>משה כחלון</w:t>
      </w:r>
      <w:r>
        <w:rPr>
          <w:rFonts w:hint="cs"/>
          <w:rtl/>
        </w:rPr>
        <w:tab/>
      </w:r>
      <w:r>
        <w:rPr>
          <w:rFonts w:hint="cs"/>
          <w:rtl/>
        </w:rPr>
        <w:tab/>
        <w:t>- בעד</w:t>
      </w:r>
    </w:p>
    <w:p w14:paraId="162CDBA0" w14:textId="77777777" w:rsidR="00000000" w:rsidRDefault="00B6587A">
      <w:pPr>
        <w:pStyle w:val="a"/>
        <w:rPr>
          <w:rFonts w:hint="cs"/>
          <w:rtl/>
        </w:rPr>
      </w:pPr>
      <w:r>
        <w:rPr>
          <w:rFonts w:hint="cs"/>
          <w:rtl/>
        </w:rPr>
        <w:t>חיים כץ</w:t>
      </w:r>
      <w:r>
        <w:rPr>
          <w:rFonts w:hint="cs"/>
          <w:rtl/>
        </w:rPr>
        <w:tab/>
      </w:r>
      <w:r>
        <w:rPr>
          <w:rFonts w:hint="cs"/>
          <w:rtl/>
        </w:rPr>
        <w:tab/>
      </w:r>
      <w:r>
        <w:rPr>
          <w:rFonts w:hint="cs"/>
          <w:rtl/>
        </w:rPr>
        <w:tab/>
        <w:t>- אינו נוכח</w:t>
      </w:r>
    </w:p>
    <w:p w14:paraId="51F237A8" w14:textId="77777777" w:rsidR="00000000" w:rsidRDefault="00B6587A">
      <w:pPr>
        <w:pStyle w:val="a"/>
        <w:rPr>
          <w:rFonts w:hint="cs"/>
          <w:rtl/>
        </w:rPr>
      </w:pPr>
      <w:r>
        <w:rPr>
          <w:rFonts w:hint="cs"/>
          <w:rtl/>
        </w:rPr>
        <w:t>ישראל כץ</w:t>
      </w:r>
      <w:r>
        <w:rPr>
          <w:rFonts w:hint="cs"/>
          <w:rtl/>
        </w:rPr>
        <w:tab/>
      </w:r>
      <w:r>
        <w:rPr>
          <w:rFonts w:hint="cs"/>
          <w:rtl/>
        </w:rPr>
        <w:tab/>
        <w:t>- בעד</w:t>
      </w:r>
    </w:p>
    <w:p w14:paraId="544DFA27" w14:textId="77777777" w:rsidR="00000000" w:rsidRDefault="00B6587A">
      <w:pPr>
        <w:pStyle w:val="a"/>
        <w:rPr>
          <w:rFonts w:hint="cs"/>
          <w:rtl/>
        </w:rPr>
      </w:pPr>
      <w:r>
        <w:rPr>
          <w:rFonts w:hint="cs"/>
          <w:rtl/>
        </w:rPr>
        <w:t>אתי לבני</w:t>
      </w:r>
      <w:r>
        <w:rPr>
          <w:rFonts w:hint="cs"/>
          <w:rtl/>
        </w:rPr>
        <w:tab/>
      </w:r>
      <w:r>
        <w:rPr>
          <w:rFonts w:hint="cs"/>
          <w:rtl/>
        </w:rPr>
        <w:tab/>
        <w:t>- בעד</w:t>
      </w:r>
    </w:p>
    <w:p w14:paraId="4E828701" w14:textId="77777777" w:rsidR="00000000" w:rsidRDefault="00B6587A">
      <w:pPr>
        <w:pStyle w:val="a"/>
        <w:rPr>
          <w:rFonts w:hint="cs"/>
          <w:rtl/>
        </w:rPr>
      </w:pPr>
      <w:r>
        <w:rPr>
          <w:rFonts w:hint="cs"/>
          <w:rtl/>
        </w:rPr>
        <w:t>ציפי לבני</w:t>
      </w:r>
      <w:r>
        <w:rPr>
          <w:rFonts w:hint="cs"/>
          <w:rtl/>
        </w:rPr>
        <w:tab/>
      </w:r>
      <w:r>
        <w:rPr>
          <w:rFonts w:hint="cs"/>
          <w:rtl/>
        </w:rPr>
        <w:tab/>
        <w:t>- בעד</w:t>
      </w:r>
    </w:p>
    <w:p w14:paraId="00820D3B" w14:textId="77777777" w:rsidR="00000000" w:rsidRDefault="00B6587A">
      <w:pPr>
        <w:pStyle w:val="a"/>
        <w:rPr>
          <w:rFonts w:hint="cs"/>
          <w:rtl/>
        </w:rPr>
      </w:pPr>
      <w:r>
        <w:rPr>
          <w:rFonts w:hint="cs"/>
          <w:rtl/>
        </w:rPr>
        <w:t>לימור לבנת</w:t>
      </w:r>
      <w:r>
        <w:rPr>
          <w:rFonts w:hint="cs"/>
          <w:rtl/>
        </w:rPr>
        <w:tab/>
      </w:r>
      <w:r>
        <w:rPr>
          <w:rFonts w:hint="cs"/>
          <w:rtl/>
        </w:rPr>
        <w:tab/>
        <w:t>- אינה נוכחת</w:t>
      </w:r>
    </w:p>
    <w:p w14:paraId="18423813" w14:textId="77777777" w:rsidR="00000000" w:rsidRDefault="00B6587A">
      <w:pPr>
        <w:pStyle w:val="a"/>
        <w:rPr>
          <w:rFonts w:hint="cs"/>
          <w:rtl/>
        </w:rPr>
      </w:pPr>
      <w:r>
        <w:rPr>
          <w:rFonts w:hint="cs"/>
          <w:rtl/>
        </w:rPr>
        <w:t>דוד לוי</w:t>
      </w:r>
      <w:r>
        <w:rPr>
          <w:rFonts w:hint="cs"/>
          <w:rtl/>
        </w:rPr>
        <w:tab/>
      </w:r>
      <w:r>
        <w:rPr>
          <w:rFonts w:hint="cs"/>
          <w:rtl/>
        </w:rPr>
        <w:tab/>
      </w:r>
      <w:r>
        <w:rPr>
          <w:rFonts w:hint="cs"/>
          <w:rtl/>
        </w:rPr>
        <w:tab/>
        <w:t>- אינו נוכח</w:t>
      </w:r>
    </w:p>
    <w:p w14:paraId="3F6DE7C0" w14:textId="77777777" w:rsidR="00000000" w:rsidRDefault="00B6587A">
      <w:pPr>
        <w:pStyle w:val="a"/>
        <w:rPr>
          <w:rFonts w:hint="cs"/>
          <w:rtl/>
        </w:rPr>
      </w:pPr>
      <w:r>
        <w:rPr>
          <w:rFonts w:hint="cs"/>
          <w:rtl/>
        </w:rPr>
        <w:t>יצחק לוי</w:t>
      </w:r>
      <w:r>
        <w:rPr>
          <w:rFonts w:hint="cs"/>
          <w:rtl/>
        </w:rPr>
        <w:tab/>
      </w:r>
      <w:r>
        <w:rPr>
          <w:rFonts w:hint="cs"/>
          <w:rtl/>
        </w:rPr>
        <w:tab/>
      </w:r>
      <w:r>
        <w:rPr>
          <w:rFonts w:hint="cs"/>
          <w:rtl/>
        </w:rPr>
        <w:tab/>
        <w:t>- אינו נוכח</w:t>
      </w:r>
    </w:p>
    <w:p w14:paraId="76609497" w14:textId="77777777" w:rsidR="00000000" w:rsidRDefault="00B6587A">
      <w:pPr>
        <w:pStyle w:val="a"/>
        <w:rPr>
          <w:rFonts w:hint="cs"/>
          <w:rtl/>
        </w:rPr>
      </w:pPr>
      <w:r>
        <w:rPr>
          <w:rFonts w:hint="cs"/>
          <w:rtl/>
        </w:rPr>
        <w:t>אילן ליבוביץ</w:t>
      </w:r>
      <w:r>
        <w:rPr>
          <w:rFonts w:hint="cs"/>
          <w:rtl/>
        </w:rPr>
        <w:tab/>
      </w:r>
      <w:r>
        <w:rPr>
          <w:rFonts w:hint="cs"/>
          <w:rtl/>
        </w:rPr>
        <w:tab/>
        <w:t>- בעד</w:t>
      </w:r>
    </w:p>
    <w:p w14:paraId="7231534C" w14:textId="77777777" w:rsidR="00000000" w:rsidRDefault="00B6587A">
      <w:pPr>
        <w:pStyle w:val="a"/>
        <w:rPr>
          <w:rFonts w:hint="cs"/>
          <w:rtl/>
        </w:rPr>
      </w:pPr>
      <w:r>
        <w:rPr>
          <w:rFonts w:hint="cs"/>
          <w:rtl/>
        </w:rPr>
        <w:t>יעקב ליצמן</w:t>
      </w:r>
      <w:r>
        <w:rPr>
          <w:rFonts w:hint="cs"/>
          <w:rtl/>
        </w:rPr>
        <w:tab/>
      </w:r>
      <w:r>
        <w:rPr>
          <w:rFonts w:hint="cs"/>
          <w:rtl/>
        </w:rPr>
        <w:tab/>
        <w:t>- נגד</w:t>
      </w:r>
    </w:p>
    <w:p w14:paraId="695580EB" w14:textId="77777777" w:rsidR="00000000" w:rsidRDefault="00B6587A">
      <w:pPr>
        <w:pStyle w:val="a"/>
        <w:rPr>
          <w:rFonts w:hint="cs"/>
          <w:rtl/>
        </w:rPr>
      </w:pPr>
      <w:r>
        <w:rPr>
          <w:rFonts w:hint="cs"/>
          <w:rtl/>
        </w:rPr>
        <w:t>עוזי לנדאו</w:t>
      </w:r>
      <w:r>
        <w:rPr>
          <w:rFonts w:hint="cs"/>
          <w:rtl/>
        </w:rPr>
        <w:tab/>
      </w:r>
      <w:r>
        <w:rPr>
          <w:rFonts w:hint="cs"/>
          <w:rtl/>
        </w:rPr>
        <w:tab/>
        <w:t>- בעד</w:t>
      </w:r>
    </w:p>
    <w:p w14:paraId="103FB062" w14:textId="77777777" w:rsidR="00000000" w:rsidRDefault="00B6587A">
      <w:pPr>
        <w:pStyle w:val="a"/>
        <w:rPr>
          <w:rFonts w:hint="cs"/>
          <w:rtl/>
        </w:rPr>
      </w:pPr>
      <w:r>
        <w:rPr>
          <w:rFonts w:hint="cs"/>
          <w:rtl/>
        </w:rPr>
        <w:t>יוסף ל</w:t>
      </w:r>
      <w:r>
        <w:rPr>
          <w:rFonts w:hint="cs"/>
          <w:rtl/>
        </w:rPr>
        <w:t>פיד</w:t>
      </w:r>
      <w:r>
        <w:rPr>
          <w:rFonts w:hint="cs"/>
          <w:rtl/>
        </w:rPr>
        <w:tab/>
      </w:r>
      <w:r>
        <w:rPr>
          <w:rFonts w:hint="cs"/>
          <w:rtl/>
        </w:rPr>
        <w:tab/>
        <w:t>- בעד</w:t>
      </w:r>
    </w:p>
    <w:p w14:paraId="765E607D" w14:textId="77777777" w:rsidR="00000000" w:rsidRDefault="00B6587A">
      <w:pPr>
        <w:pStyle w:val="a"/>
        <w:rPr>
          <w:rFonts w:hint="cs"/>
          <w:rtl/>
        </w:rPr>
      </w:pPr>
      <w:r>
        <w:rPr>
          <w:rFonts w:hint="cs"/>
          <w:rtl/>
        </w:rPr>
        <w:t>עסאם מח'ול</w:t>
      </w:r>
      <w:r>
        <w:rPr>
          <w:rFonts w:hint="cs"/>
          <w:rtl/>
        </w:rPr>
        <w:tab/>
      </w:r>
      <w:r>
        <w:rPr>
          <w:rFonts w:hint="cs"/>
          <w:rtl/>
        </w:rPr>
        <w:tab/>
        <w:t>- נגד</w:t>
      </w:r>
    </w:p>
    <w:p w14:paraId="1DA880CA" w14:textId="77777777" w:rsidR="00000000" w:rsidRDefault="00B6587A">
      <w:pPr>
        <w:pStyle w:val="a"/>
        <w:rPr>
          <w:rFonts w:hint="cs"/>
          <w:rtl/>
        </w:rPr>
      </w:pPr>
      <w:r>
        <w:rPr>
          <w:rFonts w:hint="cs"/>
          <w:rtl/>
        </w:rPr>
        <w:t>מיכאל מלכיאור</w:t>
      </w:r>
      <w:r>
        <w:rPr>
          <w:rFonts w:hint="cs"/>
          <w:rtl/>
        </w:rPr>
        <w:tab/>
      </w:r>
      <w:r>
        <w:rPr>
          <w:rFonts w:hint="cs"/>
          <w:rtl/>
        </w:rPr>
        <w:tab/>
        <w:t>- נגד</w:t>
      </w:r>
    </w:p>
    <w:p w14:paraId="64619614" w14:textId="77777777" w:rsidR="00000000" w:rsidRDefault="00B6587A">
      <w:pPr>
        <w:pStyle w:val="a"/>
        <w:rPr>
          <w:rFonts w:hint="cs"/>
          <w:rtl/>
        </w:rPr>
      </w:pPr>
      <w:r>
        <w:rPr>
          <w:rFonts w:hint="cs"/>
          <w:rtl/>
        </w:rPr>
        <w:t>עמרם מצנע</w:t>
      </w:r>
      <w:r>
        <w:rPr>
          <w:rFonts w:hint="cs"/>
          <w:rtl/>
        </w:rPr>
        <w:tab/>
      </w:r>
      <w:r>
        <w:rPr>
          <w:rFonts w:hint="cs"/>
          <w:rtl/>
        </w:rPr>
        <w:tab/>
        <w:t>- נגד</w:t>
      </w:r>
    </w:p>
    <w:p w14:paraId="0EC76F29" w14:textId="77777777" w:rsidR="00000000" w:rsidRDefault="00B6587A">
      <w:pPr>
        <w:pStyle w:val="a"/>
        <w:rPr>
          <w:rFonts w:hint="cs"/>
          <w:rtl/>
        </w:rPr>
      </w:pPr>
      <w:r>
        <w:rPr>
          <w:rFonts w:hint="cs"/>
          <w:rtl/>
        </w:rPr>
        <w:t>יעקב מרגי</w:t>
      </w:r>
      <w:r>
        <w:rPr>
          <w:rFonts w:hint="cs"/>
          <w:rtl/>
        </w:rPr>
        <w:tab/>
      </w:r>
      <w:r>
        <w:rPr>
          <w:rFonts w:hint="cs"/>
          <w:rtl/>
        </w:rPr>
        <w:tab/>
        <w:t>- נגד</w:t>
      </w:r>
    </w:p>
    <w:p w14:paraId="14002EF8" w14:textId="77777777" w:rsidR="00000000" w:rsidRDefault="00B6587A">
      <w:pPr>
        <w:pStyle w:val="a"/>
        <w:rPr>
          <w:rFonts w:hint="cs"/>
          <w:rtl/>
        </w:rPr>
      </w:pPr>
      <w:r>
        <w:rPr>
          <w:rFonts w:hint="cs"/>
          <w:rtl/>
        </w:rPr>
        <w:t>יהודית נאות</w:t>
      </w:r>
      <w:r>
        <w:rPr>
          <w:rFonts w:hint="cs"/>
          <w:rtl/>
        </w:rPr>
        <w:tab/>
      </w:r>
      <w:r>
        <w:rPr>
          <w:rFonts w:hint="cs"/>
          <w:rtl/>
        </w:rPr>
        <w:tab/>
        <w:t>- אינה נוכחת</w:t>
      </w:r>
    </w:p>
    <w:p w14:paraId="6616A6F9" w14:textId="77777777" w:rsidR="00000000" w:rsidRDefault="00B6587A">
      <w:pPr>
        <w:pStyle w:val="a"/>
        <w:rPr>
          <w:rFonts w:hint="cs"/>
          <w:rtl/>
        </w:rPr>
      </w:pPr>
      <w:r>
        <w:rPr>
          <w:rFonts w:hint="cs"/>
          <w:rtl/>
        </w:rPr>
        <w:t>משולם נהרי</w:t>
      </w:r>
      <w:r>
        <w:rPr>
          <w:rFonts w:hint="cs"/>
          <w:rtl/>
        </w:rPr>
        <w:tab/>
      </w:r>
      <w:r>
        <w:rPr>
          <w:rFonts w:hint="cs"/>
          <w:rtl/>
        </w:rPr>
        <w:tab/>
        <w:t>- נגד</w:t>
      </w:r>
    </w:p>
    <w:p w14:paraId="0E109838" w14:textId="77777777" w:rsidR="00000000" w:rsidRDefault="00B6587A">
      <w:pPr>
        <w:pStyle w:val="a"/>
        <w:rPr>
          <w:rFonts w:hint="cs"/>
          <w:rtl/>
        </w:rPr>
      </w:pPr>
      <w:r>
        <w:rPr>
          <w:rFonts w:hint="cs"/>
          <w:rtl/>
        </w:rPr>
        <w:t>מיכאל נודלמן</w:t>
      </w:r>
      <w:r>
        <w:rPr>
          <w:rFonts w:hint="cs"/>
          <w:rtl/>
        </w:rPr>
        <w:tab/>
      </w:r>
      <w:r>
        <w:rPr>
          <w:rFonts w:hint="cs"/>
          <w:rtl/>
        </w:rPr>
        <w:tab/>
        <w:t>- בעד</w:t>
      </w:r>
    </w:p>
    <w:p w14:paraId="2DAC5631" w14:textId="77777777" w:rsidR="00000000" w:rsidRDefault="00B6587A">
      <w:pPr>
        <w:pStyle w:val="a"/>
        <w:rPr>
          <w:rFonts w:hint="cs"/>
          <w:rtl/>
        </w:rPr>
      </w:pPr>
      <w:r>
        <w:rPr>
          <w:rFonts w:hint="cs"/>
          <w:rtl/>
        </w:rPr>
        <w:t>דני נוה</w:t>
      </w:r>
      <w:r>
        <w:rPr>
          <w:rFonts w:hint="cs"/>
          <w:rtl/>
        </w:rPr>
        <w:tab/>
      </w:r>
      <w:r>
        <w:rPr>
          <w:rFonts w:hint="cs"/>
          <w:rtl/>
        </w:rPr>
        <w:tab/>
      </w:r>
      <w:r>
        <w:rPr>
          <w:rFonts w:hint="cs"/>
          <w:rtl/>
        </w:rPr>
        <w:tab/>
        <w:t>- בעד</w:t>
      </w:r>
    </w:p>
    <w:p w14:paraId="477351F8" w14:textId="77777777" w:rsidR="00000000" w:rsidRDefault="00B6587A">
      <w:pPr>
        <w:pStyle w:val="a"/>
        <w:rPr>
          <w:rFonts w:hint="cs"/>
          <w:rtl/>
        </w:rPr>
      </w:pPr>
      <w:r>
        <w:rPr>
          <w:rFonts w:hint="cs"/>
          <w:rtl/>
        </w:rPr>
        <w:t>אורית נוקד</w:t>
      </w:r>
      <w:r>
        <w:rPr>
          <w:rFonts w:hint="cs"/>
          <w:rtl/>
        </w:rPr>
        <w:tab/>
      </w:r>
      <w:r>
        <w:rPr>
          <w:rFonts w:hint="cs"/>
          <w:rtl/>
        </w:rPr>
        <w:tab/>
        <w:t>- אינה נוכחת</w:t>
      </w:r>
    </w:p>
    <w:p w14:paraId="2E1C6B77" w14:textId="77777777" w:rsidR="00000000" w:rsidRDefault="00B6587A">
      <w:pPr>
        <w:pStyle w:val="a"/>
        <w:rPr>
          <w:rFonts w:hint="cs"/>
          <w:rtl/>
        </w:rPr>
      </w:pPr>
      <w:r>
        <w:rPr>
          <w:rFonts w:hint="cs"/>
          <w:rtl/>
        </w:rPr>
        <w:t>לאה נס</w:t>
      </w:r>
      <w:r>
        <w:rPr>
          <w:rFonts w:hint="cs"/>
          <w:rtl/>
        </w:rPr>
        <w:tab/>
      </w:r>
      <w:r>
        <w:rPr>
          <w:rFonts w:hint="cs"/>
          <w:rtl/>
        </w:rPr>
        <w:tab/>
      </w:r>
      <w:r>
        <w:rPr>
          <w:rFonts w:hint="cs"/>
          <w:rtl/>
        </w:rPr>
        <w:tab/>
        <w:t>- בעד</w:t>
      </w:r>
    </w:p>
    <w:p w14:paraId="13537BF1" w14:textId="77777777" w:rsidR="00000000" w:rsidRDefault="00B6587A">
      <w:pPr>
        <w:pStyle w:val="a"/>
        <w:rPr>
          <w:rFonts w:hint="cs"/>
          <w:rtl/>
        </w:rPr>
      </w:pPr>
      <w:r>
        <w:rPr>
          <w:rFonts w:hint="cs"/>
          <w:rtl/>
        </w:rPr>
        <w:t>בנימין נתניהו</w:t>
      </w:r>
      <w:r>
        <w:rPr>
          <w:rFonts w:hint="cs"/>
          <w:rtl/>
        </w:rPr>
        <w:tab/>
      </w:r>
      <w:r>
        <w:rPr>
          <w:rFonts w:hint="cs"/>
          <w:rtl/>
        </w:rPr>
        <w:tab/>
        <w:t>- בעד</w:t>
      </w:r>
    </w:p>
    <w:p w14:paraId="04C67983" w14:textId="77777777" w:rsidR="00000000" w:rsidRDefault="00B6587A">
      <w:pPr>
        <w:pStyle w:val="a"/>
        <w:rPr>
          <w:rFonts w:hint="cs"/>
          <w:rtl/>
        </w:rPr>
      </w:pPr>
      <w:r>
        <w:rPr>
          <w:rFonts w:hint="cs"/>
          <w:rtl/>
        </w:rPr>
        <w:t xml:space="preserve">מרינה סולודקין </w:t>
      </w:r>
      <w:r>
        <w:rPr>
          <w:rFonts w:hint="cs"/>
          <w:rtl/>
        </w:rPr>
        <w:tab/>
      </w:r>
      <w:r>
        <w:rPr>
          <w:rFonts w:hint="cs"/>
          <w:rtl/>
        </w:rPr>
        <w:tab/>
        <w:t>-  אינה נוכחת</w:t>
      </w:r>
    </w:p>
    <w:p w14:paraId="4D304977" w14:textId="77777777" w:rsidR="00000000" w:rsidRDefault="00B6587A">
      <w:pPr>
        <w:pStyle w:val="a"/>
        <w:rPr>
          <w:rFonts w:hint="cs"/>
          <w:rtl/>
        </w:rPr>
      </w:pPr>
      <w:r>
        <w:rPr>
          <w:rFonts w:hint="cs"/>
          <w:rtl/>
        </w:rPr>
        <w:t>ניסן סלומינסקי</w:t>
      </w:r>
      <w:r>
        <w:rPr>
          <w:rFonts w:hint="cs"/>
          <w:rtl/>
        </w:rPr>
        <w:tab/>
      </w:r>
      <w:r>
        <w:rPr>
          <w:rFonts w:hint="cs"/>
          <w:rtl/>
        </w:rPr>
        <w:tab/>
        <w:t>-  אינו נוכח</w:t>
      </w:r>
    </w:p>
    <w:p w14:paraId="507F40E2" w14:textId="77777777" w:rsidR="00000000" w:rsidRDefault="00B6587A">
      <w:pPr>
        <w:pStyle w:val="a"/>
        <w:rPr>
          <w:rFonts w:hint="cs"/>
          <w:rtl/>
        </w:rPr>
      </w:pPr>
    </w:p>
    <w:p w14:paraId="3CE8F219" w14:textId="77777777" w:rsidR="00000000" w:rsidRDefault="00B6587A">
      <w:pPr>
        <w:pStyle w:val="ac"/>
        <w:rPr>
          <w:rtl/>
        </w:rPr>
      </w:pPr>
      <w:r>
        <w:rPr>
          <w:rFonts w:hint="eastAsia"/>
          <w:rtl/>
        </w:rPr>
        <w:t>משה</w:t>
      </w:r>
      <w:r>
        <w:rPr>
          <w:rtl/>
        </w:rPr>
        <w:t xml:space="preserve"> גפני (יהדות התורה):</w:t>
      </w:r>
    </w:p>
    <w:p w14:paraId="4F9C744F" w14:textId="77777777" w:rsidR="00000000" w:rsidRDefault="00B6587A">
      <w:pPr>
        <w:pStyle w:val="a"/>
        <w:rPr>
          <w:rFonts w:hint="cs"/>
          <w:rtl/>
        </w:rPr>
      </w:pPr>
    </w:p>
    <w:p w14:paraId="4026E2A0" w14:textId="77777777" w:rsidR="00000000" w:rsidRDefault="00B6587A">
      <w:pPr>
        <w:pStyle w:val="a"/>
        <w:rPr>
          <w:rFonts w:hint="cs"/>
          <w:rtl/>
        </w:rPr>
      </w:pPr>
      <w:r>
        <w:rPr>
          <w:rFonts w:hint="cs"/>
          <w:rtl/>
        </w:rPr>
        <w:t>מה, הם פרשו מהקואליציה?</w:t>
      </w:r>
    </w:p>
    <w:p w14:paraId="2ED0EB7E" w14:textId="77777777" w:rsidR="00000000" w:rsidRDefault="00B6587A">
      <w:pPr>
        <w:pStyle w:val="a"/>
        <w:rPr>
          <w:rFonts w:hint="cs"/>
          <w:rtl/>
        </w:rPr>
      </w:pPr>
    </w:p>
    <w:p w14:paraId="1FE712AC" w14:textId="77777777" w:rsidR="00000000" w:rsidRDefault="00B6587A">
      <w:pPr>
        <w:pStyle w:val="Speaker"/>
        <w:rPr>
          <w:rtl/>
        </w:rPr>
      </w:pPr>
      <w:bookmarkStart w:id="456" w:name="FS000000713T09_10_2003_17_10_23C"/>
      <w:bookmarkStart w:id="457" w:name="FS000000661T09_10_2003_17_10_37"/>
      <w:bookmarkEnd w:id="456"/>
      <w:bookmarkEnd w:id="457"/>
      <w:r>
        <w:rPr>
          <w:rtl/>
        </w:rPr>
        <w:t>מזכיר הכנסת אריה האן:</w:t>
      </w:r>
    </w:p>
    <w:p w14:paraId="7EC41869" w14:textId="77777777" w:rsidR="00000000" w:rsidRDefault="00B6587A">
      <w:pPr>
        <w:pStyle w:val="a"/>
        <w:ind w:firstLine="0"/>
        <w:rPr>
          <w:rFonts w:hint="cs"/>
          <w:rtl/>
        </w:rPr>
      </w:pPr>
      <w:r>
        <w:rPr>
          <w:rFonts w:hint="cs"/>
          <w:rtl/>
        </w:rPr>
        <w:t>(קורא בשמות חברי הכנסת)</w:t>
      </w:r>
    </w:p>
    <w:p w14:paraId="43E982BC" w14:textId="77777777" w:rsidR="00000000" w:rsidRDefault="00B6587A">
      <w:pPr>
        <w:pStyle w:val="a"/>
        <w:rPr>
          <w:rFonts w:hint="cs"/>
          <w:rtl/>
        </w:rPr>
      </w:pPr>
    </w:p>
    <w:p w14:paraId="7049333F" w14:textId="77777777" w:rsidR="00000000" w:rsidRDefault="00B6587A">
      <w:pPr>
        <w:pStyle w:val="a"/>
        <w:rPr>
          <w:rFonts w:hint="cs"/>
          <w:rtl/>
        </w:rPr>
      </w:pPr>
      <w:r>
        <w:rPr>
          <w:rFonts w:hint="cs"/>
          <w:rtl/>
        </w:rPr>
        <w:t>אפרים סנה</w:t>
      </w:r>
      <w:r>
        <w:rPr>
          <w:rFonts w:hint="cs"/>
          <w:rtl/>
        </w:rPr>
        <w:tab/>
      </w:r>
      <w:r>
        <w:rPr>
          <w:rFonts w:hint="cs"/>
          <w:rtl/>
        </w:rPr>
        <w:tab/>
        <w:t>-  נגד</w:t>
      </w:r>
    </w:p>
    <w:p w14:paraId="433FE6A2" w14:textId="77777777" w:rsidR="00000000" w:rsidRDefault="00B6587A">
      <w:pPr>
        <w:pStyle w:val="a"/>
        <w:rPr>
          <w:rFonts w:hint="cs"/>
          <w:rtl/>
        </w:rPr>
      </w:pPr>
      <w:r>
        <w:rPr>
          <w:rFonts w:hint="cs"/>
          <w:rtl/>
        </w:rPr>
        <w:t>גדעון סער</w:t>
      </w:r>
      <w:r>
        <w:rPr>
          <w:rFonts w:hint="cs"/>
          <w:rtl/>
        </w:rPr>
        <w:tab/>
      </w:r>
      <w:r>
        <w:rPr>
          <w:rFonts w:hint="cs"/>
          <w:rtl/>
        </w:rPr>
        <w:tab/>
        <w:t>-  בעד</w:t>
      </w:r>
    </w:p>
    <w:p w14:paraId="057F9A50" w14:textId="77777777" w:rsidR="00000000" w:rsidRDefault="00B6587A">
      <w:pPr>
        <w:pStyle w:val="a"/>
        <w:rPr>
          <w:rFonts w:hint="cs"/>
          <w:rtl/>
        </w:rPr>
      </w:pPr>
      <w:r>
        <w:rPr>
          <w:rFonts w:hint="cs"/>
          <w:rtl/>
        </w:rPr>
        <w:t>גדעון עזרא</w:t>
      </w:r>
      <w:r>
        <w:rPr>
          <w:rFonts w:hint="cs"/>
          <w:rtl/>
        </w:rPr>
        <w:tab/>
      </w:r>
      <w:r>
        <w:rPr>
          <w:rFonts w:hint="cs"/>
          <w:rtl/>
        </w:rPr>
        <w:tab/>
        <w:t>-  אינו נוכח</w:t>
      </w:r>
    </w:p>
    <w:p w14:paraId="0B4FB127" w14:textId="77777777" w:rsidR="00000000" w:rsidRDefault="00B6587A">
      <w:pPr>
        <w:pStyle w:val="a"/>
        <w:rPr>
          <w:rFonts w:hint="cs"/>
          <w:rtl/>
        </w:rPr>
      </w:pPr>
      <w:r>
        <w:rPr>
          <w:rFonts w:hint="cs"/>
          <w:rtl/>
        </w:rPr>
        <w:t>מל פולישוק-בלוך</w:t>
      </w:r>
      <w:r>
        <w:rPr>
          <w:rFonts w:hint="cs"/>
          <w:rtl/>
        </w:rPr>
        <w:tab/>
      </w:r>
      <w:r>
        <w:rPr>
          <w:rFonts w:hint="cs"/>
          <w:rtl/>
        </w:rPr>
        <w:tab/>
        <w:t>-  בעד</w:t>
      </w:r>
    </w:p>
    <w:p w14:paraId="0B4BE097" w14:textId="77777777" w:rsidR="00000000" w:rsidRDefault="00B6587A">
      <w:pPr>
        <w:pStyle w:val="a"/>
        <w:rPr>
          <w:rFonts w:hint="cs"/>
          <w:rtl/>
        </w:rPr>
      </w:pPr>
      <w:r>
        <w:rPr>
          <w:rFonts w:hint="cs"/>
          <w:rtl/>
        </w:rPr>
        <w:t>אברהם פורז</w:t>
      </w:r>
      <w:r>
        <w:rPr>
          <w:rFonts w:hint="cs"/>
          <w:rtl/>
        </w:rPr>
        <w:tab/>
      </w:r>
      <w:r>
        <w:rPr>
          <w:rFonts w:hint="cs"/>
          <w:rtl/>
        </w:rPr>
        <w:tab/>
        <w:t>-  בעד</w:t>
      </w:r>
    </w:p>
    <w:p w14:paraId="78F3B5E7" w14:textId="77777777" w:rsidR="00000000" w:rsidRDefault="00B6587A">
      <w:pPr>
        <w:pStyle w:val="a"/>
        <w:rPr>
          <w:rFonts w:hint="cs"/>
          <w:rtl/>
        </w:rPr>
      </w:pPr>
      <w:r>
        <w:rPr>
          <w:rFonts w:hint="cs"/>
          <w:rtl/>
        </w:rPr>
        <w:t>אופיר פינס-פז</w:t>
      </w:r>
      <w:r>
        <w:rPr>
          <w:rFonts w:hint="cs"/>
          <w:rtl/>
        </w:rPr>
        <w:tab/>
      </w:r>
      <w:r>
        <w:rPr>
          <w:rFonts w:hint="cs"/>
          <w:rtl/>
        </w:rPr>
        <w:tab/>
        <w:t>-  נגד</w:t>
      </w:r>
    </w:p>
    <w:p w14:paraId="38964FD6" w14:textId="77777777" w:rsidR="00000000" w:rsidRDefault="00B6587A">
      <w:pPr>
        <w:pStyle w:val="a"/>
        <w:rPr>
          <w:rFonts w:hint="cs"/>
          <w:rtl/>
        </w:rPr>
      </w:pPr>
      <w:r>
        <w:rPr>
          <w:rFonts w:hint="cs"/>
          <w:rtl/>
        </w:rPr>
        <w:t>גיל</w:t>
      </w:r>
      <w:r>
        <w:rPr>
          <w:rFonts w:hint="cs"/>
          <w:rtl/>
        </w:rPr>
        <w:t>ה פינקלשטיין</w:t>
      </w:r>
      <w:r>
        <w:rPr>
          <w:rFonts w:hint="cs"/>
          <w:rtl/>
        </w:rPr>
        <w:tab/>
      </w:r>
      <w:r>
        <w:rPr>
          <w:rFonts w:hint="cs"/>
          <w:rtl/>
        </w:rPr>
        <w:tab/>
        <w:t>-  אינה נוכחת</w:t>
      </w:r>
    </w:p>
    <w:p w14:paraId="79819463" w14:textId="77777777" w:rsidR="00000000" w:rsidRDefault="00B6587A">
      <w:pPr>
        <w:pStyle w:val="a"/>
        <w:rPr>
          <w:rFonts w:hint="cs"/>
          <w:rtl/>
        </w:rPr>
      </w:pPr>
      <w:r>
        <w:rPr>
          <w:rFonts w:hint="cs"/>
          <w:rtl/>
        </w:rPr>
        <w:t>מאיר פרוש</w:t>
      </w:r>
      <w:r>
        <w:rPr>
          <w:rFonts w:hint="cs"/>
          <w:rtl/>
        </w:rPr>
        <w:tab/>
      </w:r>
      <w:r>
        <w:rPr>
          <w:rFonts w:hint="cs"/>
          <w:rtl/>
        </w:rPr>
        <w:tab/>
        <w:t>-  נגד</w:t>
      </w:r>
    </w:p>
    <w:p w14:paraId="7B269D63" w14:textId="77777777" w:rsidR="00000000" w:rsidRDefault="00B6587A">
      <w:pPr>
        <w:pStyle w:val="a"/>
        <w:rPr>
          <w:rFonts w:hint="cs"/>
          <w:rtl/>
        </w:rPr>
      </w:pPr>
      <w:r>
        <w:rPr>
          <w:rFonts w:hint="cs"/>
          <w:rtl/>
        </w:rPr>
        <w:t>יוסף פריצקי</w:t>
      </w:r>
      <w:r>
        <w:rPr>
          <w:rFonts w:hint="cs"/>
          <w:rtl/>
        </w:rPr>
        <w:tab/>
      </w:r>
      <w:r>
        <w:rPr>
          <w:rFonts w:hint="cs"/>
          <w:rtl/>
        </w:rPr>
        <w:tab/>
        <w:t>- אינו נוכח</w:t>
      </w:r>
    </w:p>
    <w:p w14:paraId="1370CFE3" w14:textId="77777777" w:rsidR="00000000" w:rsidRDefault="00B6587A">
      <w:pPr>
        <w:pStyle w:val="a"/>
        <w:rPr>
          <w:rFonts w:hint="cs"/>
          <w:rtl/>
        </w:rPr>
      </w:pPr>
      <w:r>
        <w:rPr>
          <w:rFonts w:hint="cs"/>
          <w:rtl/>
        </w:rPr>
        <w:t>שמעון פרס</w:t>
      </w:r>
      <w:r>
        <w:rPr>
          <w:rFonts w:hint="cs"/>
          <w:rtl/>
        </w:rPr>
        <w:tab/>
      </w:r>
      <w:r>
        <w:rPr>
          <w:rFonts w:hint="cs"/>
          <w:rtl/>
        </w:rPr>
        <w:tab/>
        <w:t>-  נגד</w:t>
      </w:r>
    </w:p>
    <w:p w14:paraId="69E3E0C0" w14:textId="77777777" w:rsidR="00000000" w:rsidRDefault="00B6587A">
      <w:pPr>
        <w:pStyle w:val="a"/>
        <w:rPr>
          <w:rFonts w:hint="cs"/>
          <w:rtl/>
        </w:rPr>
      </w:pPr>
      <w:r>
        <w:rPr>
          <w:rFonts w:hint="cs"/>
          <w:rtl/>
        </w:rPr>
        <w:t>יאיר פרץ</w:t>
      </w:r>
      <w:r>
        <w:rPr>
          <w:rFonts w:hint="cs"/>
          <w:rtl/>
        </w:rPr>
        <w:tab/>
      </w:r>
      <w:r>
        <w:rPr>
          <w:rFonts w:hint="cs"/>
          <w:rtl/>
        </w:rPr>
        <w:tab/>
        <w:t>-  נגד</w:t>
      </w:r>
    </w:p>
    <w:p w14:paraId="663202CF" w14:textId="77777777" w:rsidR="00000000" w:rsidRDefault="00B6587A">
      <w:pPr>
        <w:pStyle w:val="a"/>
        <w:rPr>
          <w:rFonts w:hint="cs"/>
          <w:rtl/>
        </w:rPr>
      </w:pPr>
      <w:r>
        <w:rPr>
          <w:rFonts w:hint="cs"/>
          <w:rtl/>
        </w:rPr>
        <w:t>עמיר פרץ</w:t>
      </w:r>
      <w:r>
        <w:rPr>
          <w:rFonts w:hint="cs"/>
          <w:rtl/>
        </w:rPr>
        <w:tab/>
      </w:r>
      <w:r>
        <w:rPr>
          <w:rFonts w:hint="cs"/>
          <w:rtl/>
        </w:rPr>
        <w:tab/>
        <w:t>- נגד</w:t>
      </w:r>
    </w:p>
    <w:p w14:paraId="27A2AFF8" w14:textId="77777777" w:rsidR="00000000" w:rsidRDefault="00B6587A">
      <w:pPr>
        <w:pStyle w:val="a"/>
        <w:rPr>
          <w:rFonts w:hint="cs"/>
          <w:rtl/>
        </w:rPr>
      </w:pPr>
      <w:r>
        <w:rPr>
          <w:rFonts w:hint="cs"/>
          <w:rtl/>
        </w:rPr>
        <w:t>איוב קרא</w:t>
      </w:r>
      <w:r>
        <w:rPr>
          <w:rFonts w:hint="cs"/>
          <w:rtl/>
        </w:rPr>
        <w:tab/>
      </w:r>
      <w:r>
        <w:rPr>
          <w:rFonts w:hint="cs"/>
          <w:rtl/>
        </w:rPr>
        <w:tab/>
        <w:t>- בעד</w:t>
      </w:r>
    </w:p>
    <w:p w14:paraId="27457EBC" w14:textId="77777777" w:rsidR="00000000" w:rsidRDefault="00B6587A">
      <w:pPr>
        <w:pStyle w:val="a"/>
        <w:rPr>
          <w:rFonts w:hint="cs"/>
          <w:rtl/>
        </w:rPr>
      </w:pPr>
      <w:r>
        <w:rPr>
          <w:rFonts w:hint="cs"/>
          <w:rtl/>
        </w:rPr>
        <w:t>אברהם רביץ</w:t>
      </w:r>
      <w:r>
        <w:rPr>
          <w:rFonts w:hint="cs"/>
          <w:rtl/>
        </w:rPr>
        <w:tab/>
      </w:r>
      <w:r>
        <w:rPr>
          <w:rFonts w:hint="cs"/>
          <w:rtl/>
        </w:rPr>
        <w:tab/>
        <w:t>- אינו נוכח</w:t>
      </w:r>
    </w:p>
    <w:p w14:paraId="301BAA45" w14:textId="77777777" w:rsidR="00000000" w:rsidRDefault="00B6587A">
      <w:pPr>
        <w:pStyle w:val="a"/>
        <w:rPr>
          <w:rFonts w:hint="cs"/>
          <w:rtl/>
        </w:rPr>
      </w:pPr>
      <w:r>
        <w:rPr>
          <w:rFonts w:hint="cs"/>
          <w:rtl/>
        </w:rPr>
        <w:t>ראובן ריבלין</w:t>
      </w:r>
      <w:r>
        <w:rPr>
          <w:rFonts w:hint="cs"/>
          <w:rtl/>
        </w:rPr>
        <w:tab/>
      </w:r>
      <w:r>
        <w:rPr>
          <w:rFonts w:hint="cs"/>
          <w:rtl/>
        </w:rPr>
        <w:tab/>
        <w:t>- בעד</w:t>
      </w:r>
    </w:p>
    <w:p w14:paraId="305FE6D8" w14:textId="77777777" w:rsidR="00000000" w:rsidRDefault="00B6587A">
      <w:pPr>
        <w:pStyle w:val="a"/>
        <w:rPr>
          <w:rFonts w:hint="cs"/>
          <w:rtl/>
        </w:rPr>
      </w:pPr>
      <w:r>
        <w:rPr>
          <w:rFonts w:hint="cs"/>
          <w:rtl/>
        </w:rPr>
        <w:t>חיים רמון</w:t>
      </w:r>
      <w:r>
        <w:rPr>
          <w:rFonts w:hint="cs"/>
          <w:rtl/>
        </w:rPr>
        <w:tab/>
      </w:r>
      <w:r>
        <w:rPr>
          <w:rFonts w:hint="cs"/>
          <w:rtl/>
        </w:rPr>
        <w:tab/>
        <w:t>- נגד</w:t>
      </w:r>
    </w:p>
    <w:p w14:paraId="6A27B4C6" w14:textId="77777777" w:rsidR="00000000" w:rsidRDefault="00B6587A">
      <w:pPr>
        <w:pStyle w:val="a"/>
        <w:rPr>
          <w:rFonts w:hint="cs"/>
          <w:rtl/>
        </w:rPr>
      </w:pPr>
      <w:r>
        <w:rPr>
          <w:rFonts w:hint="cs"/>
          <w:rtl/>
        </w:rPr>
        <w:t>אהוד רצאבי</w:t>
      </w:r>
      <w:r>
        <w:rPr>
          <w:rFonts w:hint="cs"/>
          <w:rtl/>
        </w:rPr>
        <w:tab/>
      </w:r>
      <w:r>
        <w:rPr>
          <w:rFonts w:hint="cs"/>
          <w:rtl/>
        </w:rPr>
        <w:tab/>
        <w:t>-  בעד</w:t>
      </w:r>
    </w:p>
    <w:p w14:paraId="104EF4A3" w14:textId="77777777" w:rsidR="00000000" w:rsidRDefault="00B6587A">
      <w:pPr>
        <w:pStyle w:val="a"/>
        <w:ind w:firstLine="0"/>
        <w:rPr>
          <w:rFonts w:hint="cs"/>
          <w:rtl/>
        </w:rPr>
      </w:pPr>
      <w:r>
        <w:rPr>
          <w:rFonts w:hint="cs"/>
          <w:rtl/>
        </w:rPr>
        <w:tab/>
        <w:t>מיכאל רצון</w:t>
      </w:r>
      <w:r>
        <w:rPr>
          <w:rFonts w:hint="cs"/>
          <w:rtl/>
        </w:rPr>
        <w:tab/>
      </w:r>
      <w:r>
        <w:rPr>
          <w:rFonts w:hint="cs"/>
          <w:rtl/>
        </w:rPr>
        <w:tab/>
        <w:t>-  בעד</w:t>
      </w:r>
    </w:p>
    <w:p w14:paraId="400BC97C" w14:textId="77777777" w:rsidR="00000000" w:rsidRDefault="00B6587A">
      <w:pPr>
        <w:pStyle w:val="a"/>
        <w:ind w:firstLine="0"/>
        <w:rPr>
          <w:rFonts w:hint="cs"/>
          <w:rtl/>
        </w:rPr>
      </w:pPr>
      <w:r>
        <w:rPr>
          <w:rFonts w:hint="cs"/>
          <w:rtl/>
        </w:rPr>
        <w:tab/>
        <w:t>אברהם בייגה שוחט</w:t>
      </w:r>
      <w:r>
        <w:rPr>
          <w:rFonts w:hint="cs"/>
          <w:rtl/>
        </w:rPr>
        <w:tab/>
      </w:r>
      <w:r>
        <w:rPr>
          <w:rFonts w:hint="cs"/>
          <w:rtl/>
        </w:rPr>
        <w:t>-  נגד</w:t>
      </w:r>
    </w:p>
    <w:p w14:paraId="1F3D83B3" w14:textId="77777777" w:rsidR="00000000" w:rsidRDefault="00B6587A">
      <w:pPr>
        <w:pStyle w:val="a"/>
        <w:ind w:firstLine="0"/>
        <w:rPr>
          <w:rFonts w:hint="cs"/>
          <w:rtl/>
        </w:rPr>
      </w:pPr>
      <w:r>
        <w:rPr>
          <w:rFonts w:hint="cs"/>
          <w:rtl/>
        </w:rPr>
        <w:tab/>
        <w:t>יובל שטייניץ</w:t>
      </w:r>
      <w:r>
        <w:rPr>
          <w:rFonts w:hint="cs"/>
          <w:rtl/>
        </w:rPr>
        <w:tab/>
      </w:r>
      <w:r>
        <w:rPr>
          <w:rFonts w:hint="cs"/>
          <w:rtl/>
        </w:rPr>
        <w:tab/>
        <w:t>- בעד</w:t>
      </w:r>
    </w:p>
    <w:p w14:paraId="15F221DA" w14:textId="77777777" w:rsidR="00000000" w:rsidRDefault="00B6587A">
      <w:pPr>
        <w:pStyle w:val="a"/>
        <w:ind w:firstLine="0"/>
        <w:rPr>
          <w:rFonts w:hint="cs"/>
          <w:rtl/>
        </w:rPr>
      </w:pPr>
      <w:r>
        <w:rPr>
          <w:rFonts w:hint="cs"/>
          <w:rtl/>
        </w:rPr>
        <w:tab/>
        <w:t>מאיר שטרית</w:t>
      </w:r>
      <w:r>
        <w:rPr>
          <w:rFonts w:hint="cs"/>
          <w:rtl/>
        </w:rPr>
        <w:tab/>
      </w:r>
      <w:r>
        <w:rPr>
          <w:rFonts w:hint="cs"/>
          <w:rtl/>
        </w:rPr>
        <w:tab/>
        <w:t>-  בעד</w:t>
      </w:r>
    </w:p>
    <w:p w14:paraId="0509680A" w14:textId="77777777" w:rsidR="00000000" w:rsidRDefault="00B6587A">
      <w:pPr>
        <w:pStyle w:val="a"/>
        <w:ind w:firstLine="0"/>
        <w:rPr>
          <w:rFonts w:hint="cs"/>
          <w:rtl/>
        </w:rPr>
      </w:pPr>
      <w:r>
        <w:rPr>
          <w:rFonts w:hint="cs"/>
          <w:rtl/>
        </w:rPr>
        <w:tab/>
        <w:t>יורי שטרן</w:t>
      </w:r>
      <w:r>
        <w:rPr>
          <w:rFonts w:hint="cs"/>
          <w:rtl/>
        </w:rPr>
        <w:tab/>
      </w:r>
      <w:r>
        <w:rPr>
          <w:rFonts w:hint="cs"/>
          <w:rtl/>
        </w:rPr>
        <w:tab/>
        <w:t>-  בעד</w:t>
      </w:r>
    </w:p>
    <w:p w14:paraId="54E8F1D1" w14:textId="77777777" w:rsidR="00000000" w:rsidRDefault="00B6587A">
      <w:pPr>
        <w:pStyle w:val="a"/>
        <w:ind w:firstLine="0"/>
        <w:rPr>
          <w:rFonts w:hint="cs"/>
          <w:rtl/>
        </w:rPr>
      </w:pPr>
      <w:r>
        <w:rPr>
          <w:rFonts w:hint="cs"/>
          <w:rtl/>
        </w:rPr>
        <w:tab/>
        <w:t>אילן שלגי</w:t>
      </w:r>
      <w:r>
        <w:rPr>
          <w:rFonts w:hint="cs"/>
          <w:rtl/>
        </w:rPr>
        <w:tab/>
      </w:r>
      <w:r>
        <w:rPr>
          <w:rFonts w:hint="cs"/>
          <w:rtl/>
        </w:rPr>
        <w:tab/>
        <w:t>-  אינו נוכח</w:t>
      </w:r>
    </w:p>
    <w:p w14:paraId="0791C2E2" w14:textId="77777777" w:rsidR="00000000" w:rsidRDefault="00B6587A">
      <w:pPr>
        <w:pStyle w:val="a"/>
        <w:ind w:firstLine="0"/>
        <w:rPr>
          <w:rFonts w:hint="cs"/>
          <w:rtl/>
        </w:rPr>
      </w:pPr>
      <w:r>
        <w:rPr>
          <w:rFonts w:hint="cs"/>
          <w:rtl/>
        </w:rPr>
        <w:tab/>
        <w:t>סילבן שלום</w:t>
      </w:r>
      <w:r>
        <w:rPr>
          <w:rFonts w:hint="cs"/>
          <w:rtl/>
        </w:rPr>
        <w:tab/>
      </w:r>
      <w:r>
        <w:rPr>
          <w:rFonts w:hint="cs"/>
          <w:rtl/>
        </w:rPr>
        <w:tab/>
        <w:t>-  בעד</w:t>
      </w:r>
    </w:p>
    <w:p w14:paraId="7DEE176A" w14:textId="77777777" w:rsidR="00000000" w:rsidRDefault="00B6587A">
      <w:pPr>
        <w:pStyle w:val="a"/>
        <w:ind w:firstLine="0"/>
        <w:rPr>
          <w:rFonts w:hint="cs"/>
          <w:rtl/>
        </w:rPr>
      </w:pPr>
      <w:r>
        <w:rPr>
          <w:rFonts w:hint="cs"/>
          <w:rtl/>
        </w:rPr>
        <w:tab/>
        <w:t>שלום שמחון</w:t>
      </w:r>
      <w:r>
        <w:rPr>
          <w:rFonts w:hint="cs"/>
          <w:rtl/>
        </w:rPr>
        <w:tab/>
      </w:r>
      <w:r>
        <w:rPr>
          <w:rFonts w:hint="cs"/>
          <w:rtl/>
        </w:rPr>
        <w:tab/>
        <w:t>-  נגד</w:t>
      </w:r>
    </w:p>
    <w:p w14:paraId="32052A01" w14:textId="77777777" w:rsidR="00000000" w:rsidRDefault="00B6587A">
      <w:pPr>
        <w:pStyle w:val="a"/>
        <w:ind w:firstLine="0"/>
        <w:rPr>
          <w:rFonts w:hint="cs"/>
          <w:rtl/>
        </w:rPr>
      </w:pPr>
      <w:r>
        <w:rPr>
          <w:rFonts w:hint="cs"/>
          <w:rtl/>
        </w:rPr>
        <w:tab/>
        <w:t>אריאל שרון</w:t>
      </w:r>
      <w:r>
        <w:rPr>
          <w:rFonts w:hint="cs"/>
          <w:rtl/>
        </w:rPr>
        <w:tab/>
      </w:r>
      <w:r>
        <w:rPr>
          <w:rFonts w:hint="cs"/>
          <w:rtl/>
        </w:rPr>
        <w:tab/>
        <w:t>-  בעד</w:t>
      </w:r>
    </w:p>
    <w:p w14:paraId="0B2942CE" w14:textId="77777777" w:rsidR="00000000" w:rsidRDefault="00B6587A">
      <w:pPr>
        <w:pStyle w:val="a"/>
        <w:ind w:firstLine="0"/>
        <w:rPr>
          <w:rFonts w:hint="cs"/>
          <w:rtl/>
        </w:rPr>
      </w:pPr>
      <w:r>
        <w:rPr>
          <w:rFonts w:hint="cs"/>
          <w:rtl/>
        </w:rPr>
        <w:tab/>
        <w:t>עמרי שרון</w:t>
      </w:r>
      <w:r>
        <w:rPr>
          <w:rFonts w:hint="cs"/>
          <w:rtl/>
        </w:rPr>
        <w:tab/>
      </w:r>
      <w:r>
        <w:rPr>
          <w:rFonts w:hint="cs"/>
          <w:rtl/>
        </w:rPr>
        <w:tab/>
        <w:t>-  בעד</w:t>
      </w:r>
    </w:p>
    <w:p w14:paraId="48F49587" w14:textId="77777777" w:rsidR="00000000" w:rsidRDefault="00B6587A">
      <w:pPr>
        <w:pStyle w:val="a"/>
        <w:ind w:firstLine="0"/>
        <w:rPr>
          <w:rFonts w:hint="cs"/>
          <w:rtl/>
        </w:rPr>
      </w:pPr>
      <w:r>
        <w:rPr>
          <w:rFonts w:hint="cs"/>
          <w:rtl/>
        </w:rPr>
        <w:tab/>
        <w:t>יוסי שריד</w:t>
      </w:r>
      <w:r>
        <w:rPr>
          <w:rFonts w:hint="cs"/>
          <w:rtl/>
        </w:rPr>
        <w:tab/>
      </w:r>
      <w:r>
        <w:rPr>
          <w:rFonts w:hint="cs"/>
          <w:rtl/>
        </w:rPr>
        <w:tab/>
        <w:t>-  נגד</w:t>
      </w:r>
    </w:p>
    <w:p w14:paraId="6A193AD3" w14:textId="77777777" w:rsidR="00000000" w:rsidRDefault="00B6587A">
      <w:pPr>
        <w:pStyle w:val="a"/>
        <w:ind w:firstLine="0"/>
        <w:rPr>
          <w:rFonts w:hint="cs"/>
          <w:rtl/>
        </w:rPr>
      </w:pPr>
      <w:r>
        <w:rPr>
          <w:rFonts w:hint="cs"/>
          <w:rtl/>
        </w:rPr>
        <w:tab/>
        <w:t xml:space="preserve">יולי תמיר </w:t>
      </w:r>
      <w:r>
        <w:rPr>
          <w:rFonts w:hint="cs"/>
          <w:rtl/>
        </w:rPr>
        <w:tab/>
      </w:r>
      <w:r>
        <w:rPr>
          <w:rFonts w:hint="cs"/>
          <w:rtl/>
        </w:rPr>
        <w:tab/>
        <w:t>-  אינה נוכחת</w:t>
      </w:r>
    </w:p>
    <w:p w14:paraId="64F2A83C" w14:textId="77777777" w:rsidR="00000000" w:rsidRDefault="00B6587A">
      <w:pPr>
        <w:pStyle w:val="a"/>
        <w:ind w:firstLine="0"/>
        <w:rPr>
          <w:rFonts w:hint="cs"/>
          <w:rtl/>
        </w:rPr>
      </w:pPr>
      <w:r>
        <w:rPr>
          <w:rFonts w:hint="cs"/>
          <w:rtl/>
        </w:rPr>
        <w:tab/>
      </w:r>
    </w:p>
    <w:p w14:paraId="4C2D021A" w14:textId="77777777" w:rsidR="00000000" w:rsidRDefault="00B6587A">
      <w:pPr>
        <w:pStyle w:val="ad"/>
        <w:rPr>
          <w:rtl/>
        </w:rPr>
      </w:pPr>
      <w:r>
        <w:rPr>
          <w:rtl/>
        </w:rPr>
        <w:t>היו"ר</w:t>
      </w:r>
      <w:r>
        <w:rPr>
          <w:rFonts w:hint="cs"/>
          <w:rtl/>
        </w:rPr>
        <w:t xml:space="preserve"> ראובן ריבלין</w:t>
      </w:r>
      <w:r>
        <w:rPr>
          <w:rtl/>
        </w:rPr>
        <w:t>:</w:t>
      </w:r>
    </w:p>
    <w:p w14:paraId="75B68665" w14:textId="77777777" w:rsidR="00000000" w:rsidRDefault="00B6587A">
      <w:pPr>
        <w:pStyle w:val="a"/>
        <w:rPr>
          <w:rtl/>
        </w:rPr>
      </w:pPr>
    </w:p>
    <w:p w14:paraId="764EC08E" w14:textId="77777777" w:rsidR="00000000" w:rsidRDefault="00B6587A">
      <w:pPr>
        <w:pStyle w:val="a"/>
        <w:rPr>
          <w:rFonts w:hint="cs"/>
          <w:rtl/>
        </w:rPr>
      </w:pPr>
      <w:r>
        <w:rPr>
          <w:rFonts w:hint="cs"/>
          <w:rtl/>
        </w:rPr>
        <w:t>נקרא בשמות אלה ש</w:t>
      </w:r>
      <w:r>
        <w:rPr>
          <w:rFonts w:hint="cs"/>
          <w:rtl/>
        </w:rPr>
        <w:t xml:space="preserve">לא נכחו בפעם השנייה. </w:t>
      </w:r>
    </w:p>
    <w:p w14:paraId="463E0F22" w14:textId="77777777" w:rsidR="00000000" w:rsidRDefault="00B6587A">
      <w:pPr>
        <w:pStyle w:val="a"/>
        <w:rPr>
          <w:rFonts w:hint="cs"/>
          <w:rtl/>
        </w:rPr>
      </w:pPr>
    </w:p>
    <w:p w14:paraId="55D75574" w14:textId="77777777" w:rsidR="00000000" w:rsidRDefault="00B6587A">
      <w:pPr>
        <w:pStyle w:val="ac"/>
        <w:rPr>
          <w:rtl/>
        </w:rPr>
      </w:pPr>
      <w:bookmarkStart w:id="458" w:name="FS000000661T09_10_2003_17_15_09"/>
      <w:bookmarkEnd w:id="458"/>
      <w:r>
        <w:rPr>
          <w:rFonts w:hint="eastAsia"/>
          <w:rtl/>
        </w:rPr>
        <w:t>מזכיר</w:t>
      </w:r>
      <w:r>
        <w:rPr>
          <w:rtl/>
        </w:rPr>
        <w:t xml:space="preserve"> הכנסת אריה האן:</w:t>
      </w:r>
    </w:p>
    <w:p w14:paraId="40F635A2" w14:textId="77777777" w:rsidR="00000000" w:rsidRDefault="00B6587A">
      <w:pPr>
        <w:pStyle w:val="a"/>
        <w:ind w:firstLine="0"/>
        <w:rPr>
          <w:rFonts w:hint="cs"/>
          <w:rtl/>
        </w:rPr>
      </w:pPr>
      <w:r>
        <w:rPr>
          <w:rFonts w:hint="cs"/>
          <w:rtl/>
        </w:rPr>
        <w:t>(קורא בשמות חברי הכנסת)</w:t>
      </w:r>
    </w:p>
    <w:p w14:paraId="4074504F" w14:textId="77777777" w:rsidR="00000000" w:rsidRDefault="00B6587A">
      <w:pPr>
        <w:pStyle w:val="a"/>
        <w:rPr>
          <w:rFonts w:hint="cs"/>
          <w:rtl/>
        </w:rPr>
      </w:pPr>
    </w:p>
    <w:p w14:paraId="4939B2FA" w14:textId="77777777" w:rsidR="00000000" w:rsidRDefault="00B6587A">
      <w:pPr>
        <w:pStyle w:val="a"/>
        <w:rPr>
          <w:rFonts w:hint="cs"/>
          <w:rtl/>
        </w:rPr>
      </w:pPr>
      <w:r>
        <w:rPr>
          <w:rFonts w:hint="cs"/>
          <w:rtl/>
        </w:rPr>
        <w:t>קולט אביטל</w:t>
      </w:r>
      <w:r>
        <w:rPr>
          <w:rFonts w:hint="cs"/>
          <w:rtl/>
        </w:rPr>
        <w:tab/>
      </w:r>
      <w:r>
        <w:rPr>
          <w:rFonts w:hint="cs"/>
          <w:rtl/>
        </w:rPr>
        <w:tab/>
        <w:t>-  אינה נוכחת</w:t>
      </w:r>
    </w:p>
    <w:p w14:paraId="4593F736" w14:textId="77777777" w:rsidR="00000000" w:rsidRDefault="00B6587A">
      <w:pPr>
        <w:pStyle w:val="a"/>
        <w:rPr>
          <w:rFonts w:hint="cs"/>
          <w:rtl/>
        </w:rPr>
      </w:pPr>
      <w:r>
        <w:rPr>
          <w:rFonts w:hint="cs"/>
          <w:rtl/>
        </w:rPr>
        <w:t>יעקב אדרי</w:t>
      </w:r>
      <w:r>
        <w:rPr>
          <w:rFonts w:hint="cs"/>
          <w:rtl/>
        </w:rPr>
        <w:tab/>
      </w:r>
      <w:r>
        <w:rPr>
          <w:rFonts w:hint="cs"/>
          <w:rtl/>
        </w:rPr>
        <w:tab/>
        <w:t>-  אינו נוכח</w:t>
      </w:r>
    </w:p>
    <w:p w14:paraId="587FBD04" w14:textId="77777777" w:rsidR="00000000" w:rsidRDefault="00B6587A">
      <w:pPr>
        <w:pStyle w:val="a"/>
        <w:rPr>
          <w:rFonts w:hint="cs"/>
          <w:rtl/>
        </w:rPr>
      </w:pPr>
      <w:r>
        <w:rPr>
          <w:rFonts w:hint="cs"/>
          <w:rtl/>
        </w:rPr>
        <w:t>זבולון אורלב</w:t>
      </w:r>
      <w:r>
        <w:rPr>
          <w:rFonts w:hint="cs"/>
          <w:rtl/>
        </w:rPr>
        <w:tab/>
      </w:r>
      <w:r>
        <w:rPr>
          <w:rFonts w:hint="cs"/>
          <w:rtl/>
        </w:rPr>
        <w:tab/>
        <w:t>-  אינו נוכח</w:t>
      </w:r>
    </w:p>
    <w:p w14:paraId="37831998" w14:textId="77777777" w:rsidR="00000000" w:rsidRDefault="00B6587A">
      <w:pPr>
        <w:pStyle w:val="a"/>
        <w:rPr>
          <w:rFonts w:hint="cs"/>
          <w:rtl/>
        </w:rPr>
      </w:pPr>
      <w:r>
        <w:rPr>
          <w:rFonts w:hint="cs"/>
          <w:rtl/>
        </w:rPr>
        <w:t>דליה איציק</w:t>
      </w:r>
      <w:r>
        <w:rPr>
          <w:rFonts w:hint="cs"/>
          <w:rtl/>
        </w:rPr>
        <w:tab/>
      </w:r>
      <w:r>
        <w:rPr>
          <w:rFonts w:hint="cs"/>
          <w:rtl/>
        </w:rPr>
        <w:tab/>
        <w:t>- אינה נוכחת</w:t>
      </w:r>
    </w:p>
    <w:p w14:paraId="3B79BF93" w14:textId="77777777" w:rsidR="00000000" w:rsidRDefault="00B6587A">
      <w:pPr>
        <w:pStyle w:val="a"/>
        <w:rPr>
          <w:rFonts w:hint="cs"/>
          <w:rtl/>
        </w:rPr>
      </w:pPr>
      <w:r>
        <w:rPr>
          <w:rFonts w:hint="cs"/>
          <w:rtl/>
        </w:rPr>
        <w:t>אפי איתם</w:t>
      </w:r>
      <w:r>
        <w:rPr>
          <w:rFonts w:hint="cs"/>
          <w:rtl/>
        </w:rPr>
        <w:tab/>
      </w:r>
      <w:r>
        <w:rPr>
          <w:rFonts w:hint="cs"/>
          <w:rtl/>
        </w:rPr>
        <w:tab/>
        <w:t>- אינו נוכח</w:t>
      </w:r>
    </w:p>
    <w:p w14:paraId="48B73EB2" w14:textId="77777777" w:rsidR="00000000" w:rsidRDefault="00B6587A">
      <w:pPr>
        <w:pStyle w:val="a"/>
        <w:rPr>
          <w:rFonts w:hint="cs"/>
          <w:rtl/>
        </w:rPr>
      </w:pPr>
    </w:p>
    <w:p w14:paraId="38ED19C4" w14:textId="77777777" w:rsidR="00000000" w:rsidRDefault="00B6587A">
      <w:pPr>
        <w:pStyle w:val="ac"/>
        <w:rPr>
          <w:rtl/>
        </w:rPr>
      </w:pPr>
      <w:r>
        <w:rPr>
          <w:rFonts w:hint="eastAsia"/>
          <w:rtl/>
        </w:rPr>
        <w:t>משה</w:t>
      </w:r>
      <w:r>
        <w:rPr>
          <w:rtl/>
        </w:rPr>
        <w:t xml:space="preserve"> גפני (יהדות התורה):</w:t>
      </w:r>
    </w:p>
    <w:p w14:paraId="7B024BA4" w14:textId="77777777" w:rsidR="00000000" w:rsidRDefault="00B6587A">
      <w:pPr>
        <w:pStyle w:val="a"/>
        <w:rPr>
          <w:rFonts w:hint="cs"/>
          <w:rtl/>
        </w:rPr>
      </w:pPr>
    </w:p>
    <w:p w14:paraId="221CD1CF" w14:textId="77777777" w:rsidR="00000000" w:rsidRDefault="00B6587A">
      <w:pPr>
        <w:pStyle w:val="a"/>
        <w:rPr>
          <w:rFonts w:hint="cs"/>
          <w:rtl/>
        </w:rPr>
      </w:pPr>
      <w:r>
        <w:rPr>
          <w:rFonts w:hint="cs"/>
          <w:rtl/>
        </w:rPr>
        <w:t xml:space="preserve">דלג על המפד"ל. </w:t>
      </w:r>
    </w:p>
    <w:p w14:paraId="46A9B629" w14:textId="77777777" w:rsidR="00000000" w:rsidRDefault="00B6587A">
      <w:pPr>
        <w:pStyle w:val="a"/>
        <w:rPr>
          <w:rFonts w:hint="cs"/>
          <w:rtl/>
        </w:rPr>
      </w:pPr>
    </w:p>
    <w:p w14:paraId="77BE1311" w14:textId="77777777" w:rsidR="00000000" w:rsidRDefault="00B6587A">
      <w:pPr>
        <w:pStyle w:val="ad"/>
        <w:rPr>
          <w:rtl/>
        </w:rPr>
      </w:pPr>
      <w:r>
        <w:rPr>
          <w:rFonts w:hint="eastAsia"/>
          <w:rtl/>
        </w:rPr>
        <w:t>היו</w:t>
      </w:r>
      <w:r>
        <w:rPr>
          <w:rtl/>
        </w:rPr>
        <w:t>"ר</w:t>
      </w:r>
      <w:r>
        <w:rPr>
          <w:rFonts w:hint="cs"/>
          <w:rtl/>
        </w:rPr>
        <w:t xml:space="preserve"> ראובן ריבלין</w:t>
      </w:r>
      <w:r>
        <w:rPr>
          <w:rtl/>
        </w:rPr>
        <w:t>:</w:t>
      </w:r>
    </w:p>
    <w:p w14:paraId="51EE5AA7" w14:textId="77777777" w:rsidR="00000000" w:rsidRDefault="00B6587A">
      <w:pPr>
        <w:pStyle w:val="a"/>
        <w:rPr>
          <w:rFonts w:hint="cs"/>
          <w:rtl/>
        </w:rPr>
      </w:pPr>
    </w:p>
    <w:p w14:paraId="40188CAA" w14:textId="77777777" w:rsidR="00000000" w:rsidRDefault="00B6587A">
      <w:pPr>
        <w:pStyle w:val="a"/>
        <w:rPr>
          <w:rFonts w:hint="cs"/>
          <w:rtl/>
        </w:rPr>
      </w:pPr>
      <w:r>
        <w:rPr>
          <w:rFonts w:hint="cs"/>
          <w:rtl/>
        </w:rPr>
        <w:t xml:space="preserve">חבר הכנסת גפני, אדוני יעיר לי, לא יעיר למזכיר. אני לא אדלג על חברי המפד"ל, אני אקרא בשמותיהם כל פעם מחדש. נא לא להפריע בזמן ההצבעה. אדוני המזכיר ימשיך. </w:t>
      </w:r>
    </w:p>
    <w:p w14:paraId="08D920FD" w14:textId="77777777" w:rsidR="00000000" w:rsidRDefault="00B6587A">
      <w:pPr>
        <w:pStyle w:val="a"/>
        <w:rPr>
          <w:rFonts w:hint="cs"/>
          <w:rtl/>
        </w:rPr>
      </w:pPr>
    </w:p>
    <w:p w14:paraId="0CD34B7A" w14:textId="77777777" w:rsidR="00000000" w:rsidRDefault="00B6587A">
      <w:pPr>
        <w:pStyle w:val="ac"/>
        <w:rPr>
          <w:rtl/>
        </w:rPr>
      </w:pPr>
      <w:r>
        <w:rPr>
          <w:rFonts w:hint="eastAsia"/>
          <w:rtl/>
        </w:rPr>
        <w:t>משה</w:t>
      </w:r>
      <w:r>
        <w:rPr>
          <w:rtl/>
        </w:rPr>
        <w:t xml:space="preserve"> גפני (יהדות התורה):</w:t>
      </w:r>
    </w:p>
    <w:p w14:paraId="21033853" w14:textId="77777777" w:rsidR="00000000" w:rsidRDefault="00B6587A">
      <w:pPr>
        <w:pStyle w:val="a"/>
        <w:rPr>
          <w:rFonts w:hint="cs"/>
          <w:rtl/>
        </w:rPr>
      </w:pPr>
    </w:p>
    <w:p w14:paraId="13949A0D" w14:textId="77777777" w:rsidR="00000000" w:rsidRDefault="00B6587A">
      <w:pPr>
        <w:pStyle w:val="a"/>
        <w:rPr>
          <w:rFonts w:hint="cs"/>
          <w:rtl/>
        </w:rPr>
      </w:pPr>
      <w:r>
        <w:rPr>
          <w:rFonts w:hint="cs"/>
          <w:rtl/>
        </w:rPr>
        <w:t xml:space="preserve">הם לא פה, אני רק רוצה לדעת שהם לא פרשו. </w:t>
      </w:r>
    </w:p>
    <w:p w14:paraId="46E6ACA7" w14:textId="77777777" w:rsidR="00000000" w:rsidRDefault="00B6587A">
      <w:pPr>
        <w:pStyle w:val="a"/>
        <w:rPr>
          <w:rFonts w:hint="cs"/>
          <w:rtl/>
        </w:rPr>
      </w:pPr>
    </w:p>
    <w:p w14:paraId="1A7A6AE5" w14:textId="77777777" w:rsidR="00000000" w:rsidRDefault="00B6587A">
      <w:pPr>
        <w:pStyle w:val="ac"/>
        <w:rPr>
          <w:rtl/>
        </w:rPr>
      </w:pPr>
      <w:bookmarkStart w:id="459" w:name="FS000000661T09_10_2003_17_17_34C"/>
      <w:bookmarkEnd w:id="459"/>
      <w:r>
        <w:rPr>
          <w:rtl/>
        </w:rPr>
        <w:t>מזכיר הכנסת אריה האן:</w:t>
      </w:r>
    </w:p>
    <w:p w14:paraId="6563A011" w14:textId="77777777" w:rsidR="00000000" w:rsidRDefault="00B6587A">
      <w:pPr>
        <w:pStyle w:val="a"/>
        <w:ind w:firstLine="0"/>
        <w:rPr>
          <w:rFonts w:hint="cs"/>
          <w:rtl/>
        </w:rPr>
      </w:pPr>
      <w:r>
        <w:rPr>
          <w:rFonts w:hint="cs"/>
          <w:rtl/>
        </w:rPr>
        <w:t>(קורא בשמות</w:t>
      </w:r>
      <w:r>
        <w:rPr>
          <w:rFonts w:hint="cs"/>
          <w:rtl/>
        </w:rPr>
        <w:t xml:space="preserve"> חברי הכנסת)</w:t>
      </w:r>
    </w:p>
    <w:p w14:paraId="3A0093F4" w14:textId="77777777" w:rsidR="00000000" w:rsidRDefault="00B6587A">
      <w:pPr>
        <w:pStyle w:val="a"/>
        <w:rPr>
          <w:rFonts w:hint="cs"/>
          <w:rtl/>
        </w:rPr>
      </w:pPr>
    </w:p>
    <w:p w14:paraId="4338C112" w14:textId="77777777" w:rsidR="00000000" w:rsidRDefault="00B6587A">
      <w:pPr>
        <w:pStyle w:val="a"/>
        <w:rPr>
          <w:rFonts w:hint="cs"/>
          <w:rtl/>
        </w:rPr>
      </w:pPr>
      <w:r>
        <w:rPr>
          <w:rFonts w:hint="cs"/>
          <w:rtl/>
        </w:rPr>
        <w:t>טלב אלסאנע</w:t>
      </w:r>
      <w:r>
        <w:rPr>
          <w:rFonts w:hint="cs"/>
          <w:rtl/>
        </w:rPr>
        <w:tab/>
      </w:r>
      <w:r>
        <w:rPr>
          <w:rFonts w:hint="cs"/>
          <w:rtl/>
        </w:rPr>
        <w:tab/>
        <w:t>-  אינו נוכח</w:t>
      </w:r>
    </w:p>
    <w:p w14:paraId="7353A9AD" w14:textId="77777777" w:rsidR="00000000" w:rsidRDefault="00B6587A">
      <w:pPr>
        <w:pStyle w:val="a"/>
        <w:rPr>
          <w:rFonts w:hint="cs"/>
          <w:rtl/>
        </w:rPr>
      </w:pPr>
      <w:r>
        <w:rPr>
          <w:rFonts w:hint="cs"/>
          <w:rtl/>
        </w:rPr>
        <w:t>אלי בן-מנחם</w:t>
      </w:r>
      <w:r>
        <w:rPr>
          <w:rFonts w:hint="cs"/>
          <w:rtl/>
        </w:rPr>
        <w:tab/>
      </w:r>
      <w:r>
        <w:rPr>
          <w:rFonts w:hint="cs"/>
          <w:rtl/>
        </w:rPr>
        <w:tab/>
        <w:t>-  אינו נוכח</w:t>
      </w:r>
    </w:p>
    <w:p w14:paraId="6BA13F64" w14:textId="77777777" w:rsidR="00000000" w:rsidRDefault="00B6587A">
      <w:pPr>
        <w:pStyle w:val="a"/>
        <w:rPr>
          <w:rFonts w:hint="cs"/>
          <w:rtl/>
        </w:rPr>
      </w:pPr>
      <w:r>
        <w:rPr>
          <w:rFonts w:hint="cs"/>
          <w:rtl/>
        </w:rPr>
        <w:t>רומן ברונפמן</w:t>
      </w:r>
      <w:r>
        <w:rPr>
          <w:rFonts w:hint="cs"/>
          <w:rtl/>
        </w:rPr>
        <w:tab/>
      </w:r>
      <w:r>
        <w:rPr>
          <w:rFonts w:hint="cs"/>
          <w:rtl/>
        </w:rPr>
        <w:tab/>
        <w:t>- אינו נוכח</w:t>
      </w:r>
    </w:p>
    <w:p w14:paraId="2409CEC0" w14:textId="77777777" w:rsidR="00000000" w:rsidRDefault="00B6587A">
      <w:pPr>
        <w:pStyle w:val="a"/>
        <w:rPr>
          <w:rFonts w:hint="cs"/>
          <w:rtl/>
        </w:rPr>
      </w:pPr>
      <w:r>
        <w:rPr>
          <w:rFonts w:hint="cs"/>
          <w:rtl/>
        </w:rPr>
        <w:t>עזמי בשארה</w:t>
      </w:r>
      <w:r>
        <w:rPr>
          <w:rFonts w:hint="cs"/>
          <w:rtl/>
        </w:rPr>
        <w:tab/>
      </w:r>
      <w:r>
        <w:rPr>
          <w:rFonts w:hint="cs"/>
          <w:rtl/>
        </w:rPr>
        <w:tab/>
        <w:t>-  אינו נוכח</w:t>
      </w:r>
    </w:p>
    <w:p w14:paraId="274D5320" w14:textId="77777777" w:rsidR="00000000" w:rsidRDefault="00B6587A">
      <w:pPr>
        <w:pStyle w:val="a"/>
        <w:rPr>
          <w:rFonts w:hint="cs"/>
          <w:rtl/>
        </w:rPr>
      </w:pPr>
      <w:r>
        <w:rPr>
          <w:rFonts w:hint="cs"/>
          <w:rtl/>
        </w:rPr>
        <w:t>ענבל גבריאלי</w:t>
      </w:r>
      <w:r>
        <w:rPr>
          <w:rFonts w:hint="cs"/>
          <w:rtl/>
        </w:rPr>
        <w:tab/>
      </w:r>
      <w:r>
        <w:rPr>
          <w:rFonts w:hint="cs"/>
          <w:rtl/>
        </w:rPr>
        <w:tab/>
        <w:t>-  אינה נוכחת</w:t>
      </w:r>
    </w:p>
    <w:p w14:paraId="5C7AAF04" w14:textId="77777777" w:rsidR="00000000" w:rsidRDefault="00B6587A">
      <w:pPr>
        <w:pStyle w:val="a"/>
        <w:rPr>
          <w:rFonts w:hint="cs"/>
          <w:rtl/>
        </w:rPr>
      </w:pPr>
      <w:r>
        <w:rPr>
          <w:rFonts w:hint="cs"/>
          <w:rtl/>
        </w:rPr>
        <w:t>נסים דהן</w:t>
      </w:r>
      <w:r>
        <w:rPr>
          <w:rFonts w:hint="cs"/>
          <w:rtl/>
        </w:rPr>
        <w:tab/>
      </w:r>
      <w:r>
        <w:rPr>
          <w:rFonts w:hint="cs"/>
          <w:rtl/>
        </w:rPr>
        <w:tab/>
        <w:t>-  אינו נוכח</w:t>
      </w:r>
    </w:p>
    <w:p w14:paraId="699915BA" w14:textId="77777777" w:rsidR="00000000" w:rsidRDefault="00B6587A">
      <w:pPr>
        <w:pStyle w:val="a"/>
        <w:rPr>
          <w:rFonts w:hint="cs"/>
          <w:rtl/>
        </w:rPr>
      </w:pPr>
      <w:r>
        <w:rPr>
          <w:rFonts w:hint="cs"/>
          <w:rtl/>
        </w:rPr>
        <w:t>חמי דורון</w:t>
      </w:r>
      <w:r>
        <w:rPr>
          <w:rFonts w:hint="cs"/>
          <w:rtl/>
        </w:rPr>
        <w:tab/>
      </w:r>
      <w:r>
        <w:rPr>
          <w:rFonts w:hint="cs"/>
          <w:rtl/>
        </w:rPr>
        <w:tab/>
        <w:t>-  אינו נוכח</w:t>
      </w:r>
    </w:p>
    <w:p w14:paraId="30E36247" w14:textId="77777777" w:rsidR="00000000" w:rsidRDefault="00B6587A">
      <w:pPr>
        <w:pStyle w:val="a"/>
        <w:rPr>
          <w:rFonts w:hint="cs"/>
          <w:rtl/>
        </w:rPr>
      </w:pPr>
      <w:r>
        <w:rPr>
          <w:rFonts w:hint="cs"/>
          <w:rtl/>
        </w:rPr>
        <w:t>צבי הנדל</w:t>
      </w:r>
      <w:r>
        <w:rPr>
          <w:rFonts w:hint="cs"/>
          <w:rtl/>
        </w:rPr>
        <w:tab/>
      </w:r>
      <w:r>
        <w:rPr>
          <w:rFonts w:hint="cs"/>
          <w:rtl/>
        </w:rPr>
        <w:tab/>
        <w:t>-  אינו נוכח</w:t>
      </w:r>
    </w:p>
    <w:p w14:paraId="1E3E123D" w14:textId="77777777" w:rsidR="00000000" w:rsidRDefault="00B6587A">
      <w:pPr>
        <w:pStyle w:val="a"/>
        <w:rPr>
          <w:rFonts w:hint="cs"/>
          <w:rtl/>
        </w:rPr>
      </w:pPr>
      <w:r>
        <w:rPr>
          <w:rFonts w:hint="cs"/>
          <w:rtl/>
        </w:rPr>
        <w:t>יצחק וקנין</w:t>
      </w:r>
      <w:r>
        <w:rPr>
          <w:rFonts w:hint="cs"/>
          <w:rtl/>
        </w:rPr>
        <w:tab/>
      </w:r>
      <w:r>
        <w:rPr>
          <w:rFonts w:hint="cs"/>
          <w:rtl/>
        </w:rPr>
        <w:tab/>
        <w:t>-  אינו נוכח</w:t>
      </w:r>
    </w:p>
    <w:p w14:paraId="4E4E7CD6" w14:textId="77777777" w:rsidR="00000000" w:rsidRDefault="00B6587A">
      <w:pPr>
        <w:pStyle w:val="a"/>
        <w:rPr>
          <w:rFonts w:hint="cs"/>
          <w:rtl/>
        </w:rPr>
      </w:pPr>
      <w:r>
        <w:rPr>
          <w:rFonts w:hint="cs"/>
          <w:rtl/>
        </w:rPr>
        <w:t>נסים זאב</w:t>
      </w:r>
      <w:r>
        <w:rPr>
          <w:rFonts w:hint="cs"/>
          <w:rtl/>
        </w:rPr>
        <w:tab/>
      </w:r>
      <w:r>
        <w:rPr>
          <w:rFonts w:hint="cs"/>
          <w:rtl/>
        </w:rPr>
        <w:tab/>
        <w:t>-  אינו</w:t>
      </w:r>
      <w:r>
        <w:rPr>
          <w:rFonts w:hint="cs"/>
          <w:rtl/>
        </w:rPr>
        <w:t xml:space="preserve"> נוכח</w:t>
      </w:r>
    </w:p>
    <w:p w14:paraId="3417ECF1" w14:textId="77777777" w:rsidR="00000000" w:rsidRDefault="00B6587A">
      <w:pPr>
        <w:pStyle w:val="a"/>
        <w:rPr>
          <w:rFonts w:hint="cs"/>
          <w:rtl/>
        </w:rPr>
      </w:pPr>
      <w:r>
        <w:rPr>
          <w:rFonts w:hint="cs"/>
          <w:rtl/>
        </w:rPr>
        <w:t>אליעזר זנדברג</w:t>
      </w:r>
      <w:r>
        <w:rPr>
          <w:rFonts w:hint="cs"/>
          <w:rtl/>
        </w:rPr>
        <w:tab/>
      </w:r>
      <w:r>
        <w:rPr>
          <w:rFonts w:hint="cs"/>
          <w:rtl/>
        </w:rPr>
        <w:tab/>
        <w:t>-  אינו נוכח</w:t>
      </w:r>
    </w:p>
    <w:p w14:paraId="14E9B32B" w14:textId="77777777" w:rsidR="00000000" w:rsidRDefault="00B6587A">
      <w:pPr>
        <w:pStyle w:val="a"/>
        <w:rPr>
          <w:rFonts w:hint="cs"/>
          <w:rtl/>
        </w:rPr>
      </w:pPr>
      <w:r>
        <w:rPr>
          <w:rFonts w:hint="cs"/>
          <w:rtl/>
        </w:rPr>
        <w:t>ואסל טאהא</w:t>
      </w:r>
      <w:r>
        <w:rPr>
          <w:rFonts w:hint="cs"/>
          <w:rtl/>
        </w:rPr>
        <w:tab/>
      </w:r>
      <w:r>
        <w:rPr>
          <w:rFonts w:hint="cs"/>
          <w:rtl/>
        </w:rPr>
        <w:tab/>
        <w:t>-  אינו נוכח</w:t>
      </w:r>
    </w:p>
    <w:p w14:paraId="648B3563" w14:textId="77777777" w:rsidR="00000000" w:rsidRDefault="00B6587A">
      <w:pPr>
        <w:pStyle w:val="a"/>
        <w:rPr>
          <w:rFonts w:hint="cs"/>
          <w:rtl/>
        </w:rPr>
      </w:pPr>
      <w:r>
        <w:rPr>
          <w:rFonts w:hint="cs"/>
          <w:rtl/>
        </w:rPr>
        <w:t>שאול יהלום</w:t>
      </w:r>
      <w:r>
        <w:rPr>
          <w:rFonts w:hint="cs"/>
          <w:rtl/>
        </w:rPr>
        <w:tab/>
      </w:r>
      <w:r>
        <w:rPr>
          <w:rFonts w:hint="cs"/>
          <w:rtl/>
        </w:rPr>
        <w:tab/>
        <w:t>- אינו נוכח</w:t>
      </w:r>
    </w:p>
    <w:p w14:paraId="4B8BFCB8" w14:textId="77777777" w:rsidR="00000000" w:rsidRDefault="00B6587A">
      <w:pPr>
        <w:pStyle w:val="a"/>
        <w:rPr>
          <w:rFonts w:hint="cs"/>
          <w:rtl/>
        </w:rPr>
      </w:pPr>
      <w:r>
        <w:rPr>
          <w:rFonts w:hint="cs"/>
          <w:rtl/>
        </w:rPr>
        <w:t>דני יתום</w:t>
      </w:r>
      <w:r>
        <w:rPr>
          <w:rFonts w:hint="cs"/>
          <w:rtl/>
        </w:rPr>
        <w:tab/>
      </w:r>
      <w:r>
        <w:rPr>
          <w:rFonts w:hint="cs"/>
          <w:rtl/>
        </w:rPr>
        <w:tab/>
      </w:r>
      <w:r>
        <w:rPr>
          <w:rFonts w:hint="cs"/>
          <w:rtl/>
        </w:rPr>
        <w:tab/>
        <w:t>- אינו נוכח</w:t>
      </w:r>
    </w:p>
    <w:p w14:paraId="546AEBF2" w14:textId="77777777" w:rsidR="00000000" w:rsidRDefault="00B6587A">
      <w:pPr>
        <w:pStyle w:val="a"/>
        <w:rPr>
          <w:rFonts w:hint="cs"/>
          <w:rtl/>
        </w:rPr>
      </w:pPr>
      <w:r>
        <w:rPr>
          <w:rFonts w:hint="cs"/>
          <w:rtl/>
        </w:rPr>
        <w:t>אילנה כהן</w:t>
      </w:r>
      <w:r>
        <w:rPr>
          <w:rFonts w:hint="cs"/>
          <w:rtl/>
        </w:rPr>
        <w:tab/>
      </w:r>
      <w:r>
        <w:rPr>
          <w:rFonts w:hint="cs"/>
          <w:rtl/>
        </w:rPr>
        <w:tab/>
        <w:t>-  אינה נוכחת</w:t>
      </w:r>
    </w:p>
    <w:p w14:paraId="24EA793C" w14:textId="77777777" w:rsidR="00000000" w:rsidRDefault="00B6587A">
      <w:pPr>
        <w:pStyle w:val="a"/>
        <w:rPr>
          <w:rFonts w:hint="cs"/>
          <w:rtl/>
        </w:rPr>
      </w:pPr>
      <w:r>
        <w:rPr>
          <w:rFonts w:hint="cs"/>
          <w:rtl/>
        </w:rPr>
        <w:t>אמנון כהן</w:t>
      </w:r>
      <w:r>
        <w:rPr>
          <w:rFonts w:hint="cs"/>
          <w:rtl/>
        </w:rPr>
        <w:tab/>
      </w:r>
      <w:r>
        <w:rPr>
          <w:rFonts w:hint="cs"/>
          <w:rtl/>
        </w:rPr>
        <w:tab/>
        <w:t>-  אינו נוכח</w:t>
      </w:r>
    </w:p>
    <w:p w14:paraId="5239AFDD" w14:textId="77777777" w:rsidR="00000000" w:rsidRDefault="00B6587A">
      <w:pPr>
        <w:pStyle w:val="a"/>
        <w:rPr>
          <w:rFonts w:hint="cs"/>
          <w:rtl/>
        </w:rPr>
      </w:pPr>
      <w:r>
        <w:rPr>
          <w:rFonts w:hint="cs"/>
          <w:rtl/>
        </w:rPr>
        <w:t>חיים כץ</w:t>
      </w:r>
      <w:r>
        <w:rPr>
          <w:rFonts w:hint="cs"/>
          <w:rtl/>
        </w:rPr>
        <w:tab/>
      </w:r>
      <w:r>
        <w:rPr>
          <w:rFonts w:hint="cs"/>
          <w:rtl/>
        </w:rPr>
        <w:tab/>
      </w:r>
      <w:r>
        <w:rPr>
          <w:rFonts w:hint="cs"/>
          <w:rtl/>
        </w:rPr>
        <w:tab/>
        <w:t>-  אינו נוכח</w:t>
      </w:r>
    </w:p>
    <w:p w14:paraId="0A1C8C8D" w14:textId="77777777" w:rsidR="00000000" w:rsidRDefault="00B6587A">
      <w:pPr>
        <w:pStyle w:val="a"/>
        <w:rPr>
          <w:rFonts w:hint="cs"/>
          <w:rtl/>
        </w:rPr>
      </w:pPr>
      <w:r>
        <w:rPr>
          <w:rFonts w:hint="cs"/>
          <w:rtl/>
        </w:rPr>
        <w:t>לימור לבנת</w:t>
      </w:r>
      <w:r>
        <w:rPr>
          <w:rFonts w:hint="cs"/>
          <w:rtl/>
        </w:rPr>
        <w:tab/>
      </w:r>
      <w:r>
        <w:rPr>
          <w:rFonts w:hint="cs"/>
          <w:rtl/>
        </w:rPr>
        <w:tab/>
        <w:t>-  אינה נוכחת</w:t>
      </w:r>
    </w:p>
    <w:p w14:paraId="0448B9D8" w14:textId="77777777" w:rsidR="00000000" w:rsidRDefault="00B6587A">
      <w:pPr>
        <w:pStyle w:val="a"/>
        <w:rPr>
          <w:rFonts w:hint="cs"/>
          <w:rtl/>
        </w:rPr>
      </w:pPr>
      <w:r>
        <w:rPr>
          <w:rFonts w:hint="cs"/>
          <w:rtl/>
        </w:rPr>
        <w:t>דוד לוי</w:t>
      </w:r>
      <w:r>
        <w:rPr>
          <w:rFonts w:hint="cs"/>
          <w:rtl/>
        </w:rPr>
        <w:tab/>
      </w:r>
      <w:r>
        <w:rPr>
          <w:rFonts w:hint="cs"/>
          <w:rtl/>
        </w:rPr>
        <w:tab/>
      </w:r>
      <w:r>
        <w:rPr>
          <w:rFonts w:hint="cs"/>
          <w:rtl/>
        </w:rPr>
        <w:tab/>
        <w:t>-  אינו נוכח</w:t>
      </w:r>
    </w:p>
    <w:p w14:paraId="750E44EB" w14:textId="77777777" w:rsidR="00000000" w:rsidRDefault="00B6587A">
      <w:pPr>
        <w:pStyle w:val="a"/>
        <w:rPr>
          <w:rFonts w:hint="cs"/>
          <w:rtl/>
        </w:rPr>
      </w:pPr>
      <w:r>
        <w:rPr>
          <w:rFonts w:hint="cs"/>
          <w:rtl/>
        </w:rPr>
        <w:t>יצחק לוי</w:t>
      </w:r>
      <w:r>
        <w:rPr>
          <w:rFonts w:hint="cs"/>
          <w:rtl/>
        </w:rPr>
        <w:tab/>
      </w:r>
      <w:r>
        <w:rPr>
          <w:rFonts w:hint="cs"/>
          <w:rtl/>
        </w:rPr>
        <w:tab/>
      </w:r>
      <w:r>
        <w:rPr>
          <w:rFonts w:hint="cs"/>
          <w:rtl/>
        </w:rPr>
        <w:tab/>
        <w:t>-  אינו נוכח</w:t>
      </w:r>
    </w:p>
    <w:p w14:paraId="3F76E714" w14:textId="77777777" w:rsidR="00000000" w:rsidRDefault="00B6587A">
      <w:pPr>
        <w:pStyle w:val="a"/>
        <w:rPr>
          <w:rFonts w:hint="cs"/>
          <w:rtl/>
        </w:rPr>
      </w:pPr>
      <w:r>
        <w:rPr>
          <w:rFonts w:hint="cs"/>
          <w:rtl/>
        </w:rPr>
        <w:t>יהודית</w:t>
      </w:r>
      <w:r>
        <w:rPr>
          <w:rFonts w:hint="cs"/>
          <w:rtl/>
        </w:rPr>
        <w:t xml:space="preserve"> נאות</w:t>
      </w:r>
      <w:r>
        <w:rPr>
          <w:rFonts w:hint="cs"/>
          <w:rtl/>
        </w:rPr>
        <w:tab/>
      </w:r>
      <w:r>
        <w:rPr>
          <w:rFonts w:hint="cs"/>
          <w:rtl/>
        </w:rPr>
        <w:tab/>
        <w:t>- אינה נוכחת</w:t>
      </w:r>
    </w:p>
    <w:p w14:paraId="4F8BBFE8" w14:textId="77777777" w:rsidR="00000000" w:rsidRDefault="00B6587A">
      <w:pPr>
        <w:pStyle w:val="a"/>
        <w:rPr>
          <w:rFonts w:hint="cs"/>
          <w:rtl/>
        </w:rPr>
      </w:pPr>
      <w:r>
        <w:rPr>
          <w:rFonts w:hint="cs"/>
          <w:rtl/>
        </w:rPr>
        <w:t>אורית נוקד</w:t>
      </w:r>
      <w:r>
        <w:rPr>
          <w:rFonts w:hint="cs"/>
          <w:rtl/>
        </w:rPr>
        <w:tab/>
      </w:r>
      <w:r>
        <w:rPr>
          <w:rFonts w:hint="cs"/>
          <w:rtl/>
        </w:rPr>
        <w:tab/>
        <w:t>-  אינה נוכחת</w:t>
      </w:r>
    </w:p>
    <w:p w14:paraId="3F4E18B9" w14:textId="77777777" w:rsidR="00000000" w:rsidRDefault="00B6587A">
      <w:pPr>
        <w:pStyle w:val="a"/>
        <w:rPr>
          <w:rFonts w:hint="cs"/>
          <w:rtl/>
        </w:rPr>
      </w:pPr>
      <w:r>
        <w:rPr>
          <w:rFonts w:hint="cs"/>
          <w:rtl/>
        </w:rPr>
        <w:t>מרינה סולודקין</w:t>
      </w:r>
      <w:r>
        <w:rPr>
          <w:rFonts w:hint="cs"/>
          <w:rtl/>
        </w:rPr>
        <w:tab/>
      </w:r>
      <w:r>
        <w:rPr>
          <w:rFonts w:hint="cs"/>
          <w:rtl/>
        </w:rPr>
        <w:tab/>
        <w:t>-  אינה נוכחת</w:t>
      </w:r>
    </w:p>
    <w:p w14:paraId="32174B32" w14:textId="77777777" w:rsidR="00000000" w:rsidRDefault="00B6587A">
      <w:pPr>
        <w:pStyle w:val="a"/>
        <w:rPr>
          <w:rFonts w:hint="cs"/>
          <w:rtl/>
        </w:rPr>
      </w:pPr>
      <w:r>
        <w:rPr>
          <w:rFonts w:hint="cs"/>
          <w:rtl/>
        </w:rPr>
        <w:t>ניסן סלומינסקי</w:t>
      </w:r>
      <w:r>
        <w:rPr>
          <w:rFonts w:hint="cs"/>
          <w:rtl/>
        </w:rPr>
        <w:tab/>
      </w:r>
      <w:r>
        <w:rPr>
          <w:rFonts w:hint="cs"/>
          <w:rtl/>
        </w:rPr>
        <w:tab/>
        <w:t>- אינו נוכח</w:t>
      </w:r>
    </w:p>
    <w:p w14:paraId="42AC9CC6" w14:textId="77777777" w:rsidR="00000000" w:rsidRDefault="00B6587A">
      <w:pPr>
        <w:pStyle w:val="a"/>
        <w:rPr>
          <w:rFonts w:hint="cs"/>
          <w:rtl/>
        </w:rPr>
      </w:pPr>
      <w:r>
        <w:rPr>
          <w:rFonts w:hint="cs"/>
          <w:rtl/>
        </w:rPr>
        <w:t>גדעון עזרא</w:t>
      </w:r>
      <w:r>
        <w:rPr>
          <w:rFonts w:hint="cs"/>
          <w:rtl/>
        </w:rPr>
        <w:tab/>
      </w:r>
      <w:r>
        <w:rPr>
          <w:rFonts w:hint="cs"/>
          <w:rtl/>
        </w:rPr>
        <w:tab/>
        <w:t>-  אינו נוכח</w:t>
      </w:r>
    </w:p>
    <w:p w14:paraId="73072913" w14:textId="77777777" w:rsidR="00000000" w:rsidRDefault="00B6587A">
      <w:pPr>
        <w:pStyle w:val="a"/>
        <w:rPr>
          <w:rFonts w:hint="cs"/>
          <w:rtl/>
        </w:rPr>
      </w:pPr>
      <w:r>
        <w:rPr>
          <w:rFonts w:hint="cs"/>
          <w:rtl/>
        </w:rPr>
        <w:t>גילה פינקלשטיין</w:t>
      </w:r>
      <w:r>
        <w:rPr>
          <w:rFonts w:hint="cs"/>
          <w:rtl/>
        </w:rPr>
        <w:tab/>
      </w:r>
      <w:r>
        <w:rPr>
          <w:rFonts w:hint="cs"/>
          <w:rtl/>
        </w:rPr>
        <w:tab/>
        <w:t>- אינה נוכחת</w:t>
      </w:r>
    </w:p>
    <w:p w14:paraId="74BFB33D" w14:textId="77777777" w:rsidR="00000000" w:rsidRDefault="00B6587A">
      <w:pPr>
        <w:pStyle w:val="a"/>
        <w:rPr>
          <w:rFonts w:hint="cs"/>
          <w:rtl/>
        </w:rPr>
      </w:pPr>
      <w:r>
        <w:rPr>
          <w:rFonts w:hint="cs"/>
          <w:rtl/>
        </w:rPr>
        <w:t>יוסף פריצקי</w:t>
      </w:r>
      <w:r>
        <w:rPr>
          <w:rFonts w:hint="cs"/>
          <w:rtl/>
        </w:rPr>
        <w:tab/>
      </w:r>
      <w:r>
        <w:rPr>
          <w:rFonts w:hint="cs"/>
          <w:rtl/>
        </w:rPr>
        <w:tab/>
        <w:t>- אינו נוכח</w:t>
      </w:r>
    </w:p>
    <w:p w14:paraId="794C1661" w14:textId="77777777" w:rsidR="00000000" w:rsidRDefault="00B6587A">
      <w:pPr>
        <w:pStyle w:val="a"/>
        <w:rPr>
          <w:rFonts w:hint="cs"/>
          <w:rtl/>
        </w:rPr>
      </w:pPr>
      <w:r>
        <w:rPr>
          <w:rFonts w:hint="cs"/>
          <w:rtl/>
        </w:rPr>
        <w:t>אברהם רביץ</w:t>
      </w:r>
      <w:r>
        <w:rPr>
          <w:rFonts w:hint="cs"/>
          <w:rtl/>
        </w:rPr>
        <w:tab/>
      </w:r>
      <w:r>
        <w:rPr>
          <w:rFonts w:hint="cs"/>
          <w:rtl/>
        </w:rPr>
        <w:tab/>
        <w:t>-  אינו נוכח</w:t>
      </w:r>
    </w:p>
    <w:p w14:paraId="770384BD" w14:textId="77777777" w:rsidR="00000000" w:rsidRDefault="00B6587A">
      <w:pPr>
        <w:pStyle w:val="a"/>
        <w:rPr>
          <w:rFonts w:hint="cs"/>
          <w:rtl/>
        </w:rPr>
      </w:pPr>
      <w:r>
        <w:rPr>
          <w:rFonts w:hint="cs"/>
          <w:rtl/>
        </w:rPr>
        <w:t>אילן שלגי</w:t>
      </w:r>
      <w:r>
        <w:rPr>
          <w:rFonts w:hint="cs"/>
          <w:rtl/>
        </w:rPr>
        <w:tab/>
      </w:r>
      <w:r>
        <w:rPr>
          <w:rFonts w:hint="cs"/>
          <w:rtl/>
        </w:rPr>
        <w:tab/>
        <w:t>-  אינו נוכח</w:t>
      </w:r>
    </w:p>
    <w:p w14:paraId="5D085074" w14:textId="77777777" w:rsidR="00000000" w:rsidRDefault="00B6587A">
      <w:pPr>
        <w:pStyle w:val="a"/>
        <w:rPr>
          <w:rFonts w:hint="cs"/>
          <w:rtl/>
        </w:rPr>
      </w:pPr>
      <w:r>
        <w:rPr>
          <w:rFonts w:hint="cs"/>
          <w:rtl/>
        </w:rPr>
        <w:t>יולי תמיר</w:t>
      </w:r>
      <w:r>
        <w:rPr>
          <w:rFonts w:hint="cs"/>
          <w:rtl/>
        </w:rPr>
        <w:tab/>
      </w:r>
      <w:r>
        <w:rPr>
          <w:rFonts w:hint="cs"/>
          <w:rtl/>
        </w:rPr>
        <w:tab/>
        <w:t>-  אינה נוכח</w:t>
      </w:r>
      <w:r>
        <w:rPr>
          <w:rFonts w:hint="cs"/>
          <w:rtl/>
        </w:rPr>
        <w:t>ת</w:t>
      </w:r>
    </w:p>
    <w:p w14:paraId="23034D7B" w14:textId="77777777" w:rsidR="00000000" w:rsidRDefault="00B6587A">
      <w:pPr>
        <w:pStyle w:val="a"/>
        <w:rPr>
          <w:rFonts w:hint="cs"/>
          <w:rtl/>
        </w:rPr>
      </w:pPr>
    </w:p>
    <w:p w14:paraId="50C02B45" w14:textId="77777777" w:rsidR="00000000" w:rsidRDefault="00B6587A">
      <w:pPr>
        <w:pStyle w:val="ad"/>
        <w:rPr>
          <w:rtl/>
        </w:rPr>
      </w:pPr>
      <w:r>
        <w:rPr>
          <w:rtl/>
        </w:rPr>
        <w:t>היו"ר ראובן ריבלין:</w:t>
      </w:r>
    </w:p>
    <w:p w14:paraId="7748C9C2" w14:textId="77777777" w:rsidR="00000000" w:rsidRDefault="00B6587A">
      <w:pPr>
        <w:pStyle w:val="a"/>
        <w:rPr>
          <w:rtl/>
        </w:rPr>
      </w:pPr>
    </w:p>
    <w:p w14:paraId="3E71138F" w14:textId="77777777" w:rsidR="00000000" w:rsidRDefault="00B6587A">
      <w:pPr>
        <w:pStyle w:val="a"/>
        <w:rPr>
          <w:rFonts w:hint="cs"/>
          <w:rtl/>
        </w:rPr>
      </w:pPr>
      <w:r>
        <w:rPr>
          <w:rFonts w:hint="cs"/>
          <w:rtl/>
        </w:rPr>
        <w:t>האם יש מישהו באולם ששמו לא נקרא והוא לא הצביע?</w:t>
      </w:r>
    </w:p>
    <w:p w14:paraId="13082700" w14:textId="77777777" w:rsidR="00000000" w:rsidRDefault="00B6587A">
      <w:pPr>
        <w:pStyle w:val="a"/>
        <w:rPr>
          <w:rFonts w:hint="cs"/>
          <w:rtl/>
        </w:rPr>
      </w:pPr>
    </w:p>
    <w:p w14:paraId="3ACCDA81" w14:textId="77777777" w:rsidR="00000000" w:rsidRDefault="00B6587A">
      <w:pPr>
        <w:pStyle w:val="ac"/>
        <w:rPr>
          <w:rtl/>
        </w:rPr>
      </w:pPr>
      <w:r>
        <w:rPr>
          <w:rFonts w:hint="eastAsia"/>
          <w:rtl/>
        </w:rPr>
        <w:t>משה</w:t>
      </w:r>
      <w:r>
        <w:rPr>
          <w:rtl/>
        </w:rPr>
        <w:t xml:space="preserve"> גפני (יהדות התורה):</w:t>
      </w:r>
    </w:p>
    <w:p w14:paraId="5FE766D8" w14:textId="77777777" w:rsidR="00000000" w:rsidRDefault="00B6587A">
      <w:pPr>
        <w:pStyle w:val="a"/>
        <w:rPr>
          <w:rFonts w:hint="cs"/>
          <w:rtl/>
        </w:rPr>
      </w:pPr>
    </w:p>
    <w:p w14:paraId="4B616075" w14:textId="77777777" w:rsidR="00000000" w:rsidRDefault="00B6587A">
      <w:pPr>
        <w:pStyle w:val="a"/>
        <w:rPr>
          <w:rFonts w:hint="cs"/>
          <w:rtl/>
        </w:rPr>
      </w:pPr>
      <w:r>
        <w:rPr>
          <w:rFonts w:hint="cs"/>
          <w:rtl/>
        </w:rPr>
        <w:t>המפד"ל.</w:t>
      </w:r>
    </w:p>
    <w:p w14:paraId="71BE493C" w14:textId="77777777" w:rsidR="00000000" w:rsidRDefault="00B6587A">
      <w:pPr>
        <w:pStyle w:val="a"/>
        <w:rPr>
          <w:rFonts w:hint="cs"/>
          <w:rtl/>
        </w:rPr>
      </w:pPr>
    </w:p>
    <w:p w14:paraId="2C0C6FBF" w14:textId="77777777" w:rsidR="00000000" w:rsidRDefault="00B6587A">
      <w:pPr>
        <w:pStyle w:val="ad"/>
        <w:rPr>
          <w:rtl/>
        </w:rPr>
      </w:pPr>
      <w:r>
        <w:rPr>
          <w:rtl/>
        </w:rPr>
        <w:t>היו"ר ראובן ריבלין:</w:t>
      </w:r>
    </w:p>
    <w:p w14:paraId="7427AA0E" w14:textId="77777777" w:rsidR="00000000" w:rsidRDefault="00B6587A">
      <w:pPr>
        <w:pStyle w:val="a"/>
        <w:rPr>
          <w:rtl/>
        </w:rPr>
      </w:pPr>
    </w:p>
    <w:p w14:paraId="30B3D9B7" w14:textId="77777777" w:rsidR="00000000" w:rsidRDefault="00B6587A">
      <w:pPr>
        <w:pStyle w:val="a"/>
        <w:rPr>
          <w:rFonts w:hint="cs"/>
          <w:rtl/>
        </w:rPr>
      </w:pPr>
      <w:r>
        <w:rPr>
          <w:rFonts w:hint="cs"/>
          <w:rtl/>
        </w:rPr>
        <w:t xml:space="preserve">חברי המפד"ל לא באולם, חבר הכנסת גפני. לעומת זאת, יש מי שנמצא באולם, אני מתפלא שאתה לא שואל מדוע הוא לא נמצא. </w:t>
      </w:r>
    </w:p>
    <w:p w14:paraId="7EB41A6B" w14:textId="77777777" w:rsidR="00000000" w:rsidRDefault="00B6587A">
      <w:pPr>
        <w:pStyle w:val="a"/>
        <w:rPr>
          <w:rFonts w:hint="cs"/>
          <w:rtl/>
        </w:rPr>
      </w:pPr>
    </w:p>
    <w:p w14:paraId="5E666C03" w14:textId="77777777" w:rsidR="00000000" w:rsidRDefault="00B6587A">
      <w:pPr>
        <w:pStyle w:val="a"/>
        <w:rPr>
          <w:rFonts w:hint="cs"/>
          <w:rtl/>
        </w:rPr>
      </w:pPr>
      <w:r>
        <w:rPr>
          <w:rFonts w:hint="cs"/>
          <w:rtl/>
        </w:rPr>
        <w:t>ובכן, רבותי חברי ה</w:t>
      </w:r>
      <w:r>
        <w:rPr>
          <w:rFonts w:hint="cs"/>
          <w:rtl/>
        </w:rPr>
        <w:t xml:space="preserve">כנסת, תמה ההצבעה. מייד אודיע לכם על תוצאותיה. לאחר ההכרזה על התוצאות אנחנו נמשיך בסדר-היום, על-פי ההצעות לסדר-היום שהוגשו על-ידי 75 חברי כנסת. חבר הכנסת אלי ישי יהיה ראשון הדוברים בהצעות לסדר-היום, זאת אומרת ההצעה שרשומה האחת לפני האחרונה תהיה ראשונה. </w:t>
      </w:r>
    </w:p>
    <w:p w14:paraId="1A4A93B9" w14:textId="77777777" w:rsidR="00000000" w:rsidRDefault="00B6587A">
      <w:pPr>
        <w:pStyle w:val="a"/>
        <w:rPr>
          <w:rFonts w:hint="cs"/>
          <w:rtl/>
        </w:rPr>
      </w:pPr>
    </w:p>
    <w:p w14:paraId="3A11D183" w14:textId="77777777" w:rsidR="00000000" w:rsidRDefault="00B6587A">
      <w:pPr>
        <w:pStyle w:val="a"/>
        <w:rPr>
          <w:rFonts w:hint="cs"/>
          <w:rtl/>
        </w:rPr>
      </w:pPr>
      <w:r>
        <w:rPr>
          <w:rFonts w:hint="cs"/>
          <w:rtl/>
        </w:rPr>
        <w:t>וב</w:t>
      </w:r>
      <w:r>
        <w:rPr>
          <w:rFonts w:hint="cs"/>
          <w:rtl/>
        </w:rPr>
        <w:t xml:space="preserve">כן, רבותי, בעד - 49, נגד </w:t>
      </w:r>
      <w:r>
        <w:rPr>
          <w:rtl/>
        </w:rPr>
        <w:t>–</w:t>
      </w:r>
      <w:r>
        <w:rPr>
          <w:rFonts w:hint="cs"/>
          <w:rtl/>
        </w:rPr>
        <w:t xml:space="preserve"> 36. הצעת חוק רשות הספנות והנמלים, התשס"ד-2003, עברה בקריאה ראשונה. </w:t>
      </w:r>
    </w:p>
    <w:p w14:paraId="589F55FF" w14:textId="77777777" w:rsidR="00000000" w:rsidRDefault="00B6587A">
      <w:pPr>
        <w:pStyle w:val="a"/>
        <w:rPr>
          <w:rFonts w:hint="cs"/>
          <w:rtl/>
        </w:rPr>
      </w:pPr>
    </w:p>
    <w:p w14:paraId="73B2F572" w14:textId="77777777" w:rsidR="00000000" w:rsidRDefault="00B6587A">
      <w:pPr>
        <w:pStyle w:val="ac"/>
        <w:rPr>
          <w:rtl/>
        </w:rPr>
      </w:pPr>
      <w:r>
        <w:rPr>
          <w:rFonts w:hint="eastAsia"/>
          <w:rtl/>
        </w:rPr>
        <w:t>אברהם</w:t>
      </w:r>
      <w:r>
        <w:rPr>
          <w:rtl/>
        </w:rPr>
        <w:t xml:space="preserve"> בורג (העבודה-מימד):</w:t>
      </w:r>
    </w:p>
    <w:p w14:paraId="337F0024" w14:textId="77777777" w:rsidR="00000000" w:rsidRDefault="00B6587A">
      <w:pPr>
        <w:pStyle w:val="a"/>
        <w:rPr>
          <w:rFonts w:hint="cs"/>
          <w:rtl/>
        </w:rPr>
      </w:pPr>
    </w:p>
    <w:p w14:paraId="2A3523F2" w14:textId="77777777" w:rsidR="00000000" w:rsidRDefault="00B6587A">
      <w:pPr>
        <w:pStyle w:val="a"/>
        <w:rPr>
          <w:rFonts w:hint="cs"/>
          <w:rtl/>
        </w:rPr>
      </w:pPr>
      <w:r>
        <w:rPr>
          <w:rFonts w:hint="cs"/>
          <w:rtl/>
        </w:rPr>
        <w:t>לוועדת הכנסת.</w:t>
      </w:r>
    </w:p>
    <w:p w14:paraId="53B0BD99" w14:textId="77777777" w:rsidR="00000000" w:rsidRDefault="00B6587A">
      <w:pPr>
        <w:pStyle w:val="a"/>
        <w:rPr>
          <w:rFonts w:hint="cs"/>
          <w:rtl/>
        </w:rPr>
      </w:pPr>
    </w:p>
    <w:p w14:paraId="3E6689BF" w14:textId="77777777" w:rsidR="00000000" w:rsidRDefault="00B6587A">
      <w:pPr>
        <w:pStyle w:val="ad"/>
        <w:rPr>
          <w:rtl/>
        </w:rPr>
      </w:pPr>
      <w:r>
        <w:rPr>
          <w:rtl/>
        </w:rPr>
        <w:t>היו"ר ראובן ריבלין:</w:t>
      </w:r>
    </w:p>
    <w:p w14:paraId="7EBF4531" w14:textId="77777777" w:rsidR="00000000" w:rsidRDefault="00B6587A">
      <w:pPr>
        <w:pStyle w:val="a"/>
        <w:rPr>
          <w:rtl/>
        </w:rPr>
      </w:pPr>
    </w:p>
    <w:p w14:paraId="0ACE5CB8" w14:textId="77777777" w:rsidR="00000000" w:rsidRDefault="00B6587A">
      <w:pPr>
        <w:pStyle w:val="a"/>
        <w:rPr>
          <w:rFonts w:hint="cs"/>
          <w:rtl/>
        </w:rPr>
      </w:pPr>
      <w:r>
        <w:rPr>
          <w:rFonts w:hint="cs"/>
          <w:rtl/>
        </w:rPr>
        <w:t>אני מעביר אותה לדיון בוועדת הכנסת.</w:t>
      </w:r>
    </w:p>
    <w:p w14:paraId="29C7B252" w14:textId="77777777" w:rsidR="00000000" w:rsidRDefault="00B6587A">
      <w:pPr>
        <w:pStyle w:val="a"/>
        <w:rPr>
          <w:rFonts w:hint="cs"/>
          <w:rtl/>
        </w:rPr>
      </w:pPr>
    </w:p>
    <w:p w14:paraId="6D10C575" w14:textId="77777777" w:rsidR="00000000" w:rsidRDefault="00B6587A">
      <w:pPr>
        <w:pStyle w:val="ac"/>
        <w:rPr>
          <w:rtl/>
        </w:rPr>
      </w:pPr>
      <w:r>
        <w:rPr>
          <w:rFonts w:hint="eastAsia"/>
          <w:rtl/>
        </w:rPr>
        <w:t>דניאל</w:t>
      </w:r>
      <w:r>
        <w:rPr>
          <w:rtl/>
        </w:rPr>
        <w:t xml:space="preserve"> בנלולו (הליכוד):</w:t>
      </w:r>
    </w:p>
    <w:p w14:paraId="37741942" w14:textId="77777777" w:rsidR="00000000" w:rsidRDefault="00B6587A">
      <w:pPr>
        <w:pStyle w:val="a"/>
        <w:rPr>
          <w:rFonts w:hint="cs"/>
          <w:rtl/>
        </w:rPr>
      </w:pPr>
    </w:p>
    <w:p w14:paraId="7BF9C746" w14:textId="77777777" w:rsidR="00000000" w:rsidRDefault="00B6587A">
      <w:pPr>
        <w:pStyle w:val="a"/>
        <w:rPr>
          <w:rFonts w:hint="cs"/>
          <w:rtl/>
        </w:rPr>
      </w:pPr>
      <w:r>
        <w:rPr>
          <w:rFonts w:hint="cs"/>
          <w:rtl/>
        </w:rPr>
        <w:t xml:space="preserve">אני מציע ועדת הכספים. </w:t>
      </w:r>
    </w:p>
    <w:p w14:paraId="385EC184" w14:textId="77777777" w:rsidR="00000000" w:rsidRDefault="00B6587A">
      <w:pPr>
        <w:pStyle w:val="a"/>
        <w:rPr>
          <w:rFonts w:hint="cs"/>
          <w:rtl/>
        </w:rPr>
      </w:pPr>
    </w:p>
    <w:p w14:paraId="2632ACD0" w14:textId="77777777" w:rsidR="00000000" w:rsidRDefault="00B6587A">
      <w:pPr>
        <w:pStyle w:val="ac"/>
        <w:rPr>
          <w:rtl/>
        </w:rPr>
      </w:pPr>
      <w:r>
        <w:rPr>
          <w:rFonts w:hint="eastAsia"/>
          <w:rtl/>
        </w:rPr>
        <w:t>חיים</w:t>
      </w:r>
      <w:r>
        <w:rPr>
          <w:rtl/>
        </w:rPr>
        <w:t xml:space="preserve"> רמון (הע</w:t>
      </w:r>
      <w:r>
        <w:rPr>
          <w:rtl/>
        </w:rPr>
        <w:t>בודה-מימד):</w:t>
      </w:r>
    </w:p>
    <w:p w14:paraId="011C6276" w14:textId="77777777" w:rsidR="00000000" w:rsidRDefault="00B6587A">
      <w:pPr>
        <w:pStyle w:val="a"/>
        <w:rPr>
          <w:rFonts w:hint="cs"/>
          <w:rtl/>
        </w:rPr>
      </w:pPr>
    </w:p>
    <w:p w14:paraId="38F9F381" w14:textId="77777777" w:rsidR="00000000" w:rsidRDefault="00B6587A">
      <w:pPr>
        <w:pStyle w:val="a"/>
        <w:rPr>
          <w:rFonts w:hint="cs"/>
          <w:rtl/>
        </w:rPr>
      </w:pPr>
      <w:r>
        <w:rPr>
          <w:rFonts w:hint="cs"/>
          <w:rtl/>
        </w:rPr>
        <w:t xml:space="preserve">ועדת הכלכלה. </w:t>
      </w:r>
    </w:p>
    <w:p w14:paraId="67FF5CE6" w14:textId="77777777" w:rsidR="00000000" w:rsidRDefault="00B6587A">
      <w:pPr>
        <w:pStyle w:val="a"/>
        <w:rPr>
          <w:rFonts w:hint="cs"/>
          <w:rtl/>
        </w:rPr>
      </w:pPr>
    </w:p>
    <w:p w14:paraId="4A9BE255" w14:textId="77777777" w:rsidR="00000000" w:rsidRDefault="00B6587A">
      <w:pPr>
        <w:pStyle w:val="ad"/>
        <w:rPr>
          <w:rtl/>
        </w:rPr>
      </w:pPr>
      <w:r>
        <w:rPr>
          <w:rtl/>
        </w:rPr>
        <w:t>היו"ר ראובן ריבלין:</w:t>
      </w:r>
    </w:p>
    <w:p w14:paraId="5946BD9B" w14:textId="77777777" w:rsidR="00000000" w:rsidRDefault="00B6587A">
      <w:pPr>
        <w:pStyle w:val="a"/>
        <w:rPr>
          <w:rtl/>
        </w:rPr>
      </w:pPr>
    </w:p>
    <w:p w14:paraId="09E4BE46" w14:textId="77777777" w:rsidR="00000000" w:rsidRDefault="00B6587A">
      <w:pPr>
        <w:pStyle w:val="a"/>
        <w:rPr>
          <w:rFonts w:hint="cs"/>
          <w:rtl/>
        </w:rPr>
      </w:pPr>
      <w:r>
        <w:rPr>
          <w:rFonts w:hint="cs"/>
          <w:rtl/>
        </w:rPr>
        <w:t>חבר הכנסת בנלולו, אתה מציע ועדת הכספים, ולעומת זאת מציע חבר הכנסת רמון ועדת הכלכלה.</w:t>
      </w:r>
    </w:p>
    <w:p w14:paraId="27644A8A" w14:textId="77777777" w:rsidR="00000000" w:rsidRDefault="00B6587A">
      <w:pPr>
        <w:pStyle w:val="a"/>
        <w:rPr>
          <w:rFonts w:hint="cs"/>
          <w:rtl/>
        </w:rPr>
      </w:pPr>
    </w:p>
    <w:p w14:paraId="4D8C5212" w14:textId="77777777" w:rsidR="00000000" w:rsidRDefault="00B6587A">
      <w:pPr>
        <w:pStyle w:val="ac"/>
        <w:rPr>
          <w:rtl/>
        </w:rPr>
      </w:pPr>
      <w:r>
        <w:rPr>
          <w:rFonts w:hint="eastAsia"/>
          <w:rtl/>
        </w:rPr>
        <w:t>משה</w:t>
      </w:r>
      <w:r>
        <w:rPr>
          <w:rtl/>
        </w:rPr>
        <w:t xml:space="preserve"> גפני (יהדות התורה):</w:t>
      </w:r>
    </w:p>
    <w:p w14:paraId="1B355063" w14:textId="77777777" w:rsidR="00000000" w:rsidRDefault="00B6587A">
      <w:pPr>
        <w:pStyle w:val="a"/>
        <w:rPr>
          <w:rFonts w:hint="cs"/>
          <w:rtl/>
        </w:rPr>
      </w:pPr>
    </w:p>
    <w:p w14:paraId="6759A341" w14:textId="77777777" w:rsidR="00000000" w:rsidRDefault="00B6587A">
      <w:pPr>
        <w:pStyle w:val="a"/>
        <w:rPr>
          <w:rFonts w:hint="cs"/>
          <w:rtl/>
        </w:rPr>
      </w:pPr>
      <w:r>
        <w:rPr>
          <w:rFonts w:hint="cs"/>
          <w:rtl/>
        </w:rPr>
        <w:t>הוועדה לפניות הציבור.</w:t>
      </w:r>
    </w:p>
    <w:p w14:paraId="74D8E4C7" w14:textId="77777777" w:rsidR="00000000" w:rsidRDefault="00B6587A">
      <w:pPr>
        <w:pStyle w:val="a"/>
        <w:rPr>
          <w:rFonts w:hint="cs"/>
          <w:rtl/>
        </w:rPr>
      </w:pPr>
    </w:p>
    <w:p w14:paraId="3FCDA346" w14:textId="77777777" w:rsidR="00000000" w:rsidRDefault="00B6587A">
      <w:pPr>
        <w:pStyle w:val="ad"/>
        <w:rPr>
          <w:rtl/>
        </w:rPr>
      </w:pPr>
      <w:r>
        <w:rPr>
          <w:rtl/>
        </w:rPr>
        <w:t>היו"ר ראובן ריבלין:</w:t>
      </w:r>
    </w:p>
    <w:p w14:paraId="4EFD8D5E" w14:textId="77777777" w:rsidR="00000000" w:rsidRDefault="00B6587A">
      <w:pPr>
        <w:pStyle w:val="a"/>
        <w:rPr>
          <w:rtl/>
        </w:rPr>
      </w:pPr>
    </w:p>
    <w:p w14:paraId="7025404A" w14:textId="77777777" w:rsidR="00000000" w:rsidRDefault="00B6587A">
      <w:pPr>
        <w:pStyle w:val="a"/>
        <w:rPr>
          <w:rFonts w:hint="cs"/>
          <w:rtl/>
        </w:rPr>
      </w:pPr>
      <w:r>
        <w:rPr>
          <w:rFonts w:hint="cs"/>
          <w:rtl/>
        </w:rPr>
        <w:t>חבר הכנסת גפני מבקש בדן יחיד להעביר לוועדה לפניות הצי</w:t>
      </w:r>
      <w:r>
        <w:rPr>
          <w:rFonts w:hint="cs"/>
          <w:rtl/>
        </w:rPr>
        <w:t>בור. לכן, ועדת הכנסת היא שתקבע לאיזו ועדה יועבר העניין. אני מאוד מודה לחברי הכנסת על השתתפותם בדיון זה.</w:t>
      </w:r>
    </w:p>
    <w:p w14:paraId="60203B5C" w14:textId="77777777" w:rsidR="00000000" w:rsidRDefault="00B6587A">
      <w:pPr>
        <w:pStyle w:val="a"/>
        <w:rPr>
          <w:rFonts w:hint="cs"/>
          <w:rtl/>
        </w:rPr>
      </w:pPr>
    </w:p>
    <w:p w14:paraId="4F922897" w14:textId="77777777" w:rsidR="00000000" w:rsidRDefault="00B6587A">
      <w:pPr>
        <w:pStyle w:val="a"/>
        <w:rPr>
          <w:rFonts w:hint="cs"/>
          <w:rtl/>
        </w:rPr>
      </w:pPr>
    </w:p>
    <w:p w14:paraId="352BFF79" w14:textId="77777777" w:rsidR="00000000" w:rsidRDefault="00B6587A">
      <w:pPr>
        <w:pStyle w:val="Subject"/>
        <w:rPr>
          <w:rtl/>
        </w:rPr>
      </w:pPr>
    </w:p>
    <w:p w14:paraId="73F49DE5" w14:textId="77777777" w:rsidR="00000000" w:rsidRDefault="00B6587A">
      <w:pPr>
        <w:pStyle w:val="Subject"/>
        <w:rPr>
          <w:rFonts w:hint="cs"/>
          <w:rtl/>
        </w:rPr>
      </w:pPr>
      <w:r>
        <w:rPr>
          <w:rFonts w:hint="cs"/>
          <w:rtl/>
        </w:rPr>
        <w:t>החלטת הממשלה להעביר את בתי-הדין הרבניים למשרד המשפטים</w:t>
      </w:r>
    </w:p>
    <w:p w14:paraId="0A5A4B56" w14:textId="77777777" w:rsidR="00000000" w:rsidRDefault="00B6587A">
      <w:pPr>
        <w:pStyle w:val="a"/>
        <w:rPr>
          <w:rFonts w:hint="cs"/>
          <w:rtl/>
        </w:rPr>
      </w:pPr>
    </w:p>
    <w:p w14:paraId="4508E082" w14:textId="77777777" w:rsidR="00000000" w:rsidRDefault="00B6587A">
      <w:pPr>
        <w:pStyle w:val="ad"/>
        <w:rPr>
          <w:rtl/>
        </w:rPr>
      </w:pPr>
      <w:r>
        <w:rPr>
          <w:rtl/>
        </w:rPr>
        <w:t>היו"ר ראובן ריבלין:</w:t>
      </w:r>
    </w:p>
    <w:p w14:paraId="0099B2E6" w14:textId="77777777" w:rsidR="00000000" w:rsidRDefault="00B6587A">
      <w:pPr>
        <w:pStyle w:val="a"/>
        <w:rPr>
          <w:rtl/>
        </w:rPr>
      </w:pPr>
    </w:p>
    <w:p w14:paraId="2370C29A" w14:textId="77777777" w:rsidR="00000000" w:rsidRDefault="00B6587A">
      <w:pPr>
        <w:pStyle w:val="a"/>
        <w:rPr>
          <w:rFonts w:hint="cs"/>
          <w:rtl/>
        </w:rPr>
      </w:pPr>
      <w:r>
        <w:rPr>
          <w:rFonts w:hint="cs"/>
          <w:rtl/>
        </w:rPr>
        <w:t xml:space="preserve">אני עובר לדיון בהצעה לסדר-היום, הצעתו של חבר הכנסת אלי ישי: החלטת הממשלה </w:t>
      </w:r>
      <w:r>
        <w:rPr>
          <w:rFonts w:hint="cs"/>
          <w:rtl/>
        </w:rPr>
        <w:t>להעביר את בתי-הדין הרבניים למשרד המשפטים. חבר הכנסת אלי ישי יעלה ויבוא.  חבר הכנסת ישי, בבקשה. ישיב השר מאיר שטרית.</w:t>
      </w:r>
    </w:p>
    <w:p w14:paraId="37E64565" w14:textId="77777777" w:rsidR="00000000" w:rsidRDefault="00B6587A">
      <w:pPr>
        <w:pStyle w:val="a"/>
        <w:rPr>
          <w:rFonts w:hint="cs"/>
          <w:rtl/>
        </w:rPr>
      </w:pPr>
    </w:p>
    <w:p w14:paraId="1801028E" w14:textId="77777777" w:rsidR="00000000" w:rsidRDefault="00B6587A">
      <w:pPr>
        <w:pStyle w:val="ac"/>
        <w:rPr>
          <w:rtl/>
        </w:rPr>
      </w:pPr>
      <w:r>
        <w:rPr>
          <w:rFonts w:hint="eastAsia"/>
          <w:rtl/>
        </w:rPr>
        <w:t>דוד</w:t>
      </w:r>
      <w:r>
        <w:rPr>
          <w:rtl/>
        </w:rPr>
        <w:t xml:space="preserve"> טל (עם אחד):</w:t>
      </w:r>
    </w:p>
    <w:p w14:paraId="79CBCF0F" w14:textId="77777777" w:rsidR="00000000" w:rsidRDefault="00B6587A">
      <w:pPr>
        <w:pStyle w:val="a"/>
        <w:rPr>
          <w:rFonts w:hint="cs"/>
          <w:rtl/>
        </w:rPr>
      </w:pPr>
    </w:p>
    <w:p w14:paraId="1AD36B9C" w14:textId="77777777" w:rsidR="00000000" w:rsidRDefault="00B6587A">
      <w:pPr>
        <w:pStyle w:val="a"/>
        <w:rPr>
          <w:rFonts w:hint="cs"/>
          <w:rtl/>
        </w:rPr>
      </w:pPr>
      <w:r>
        <w:rPr>
          <w:rFonts w:hint="cs"/>
          <w:rtl/>
        </w:rPr>
        <w:t>למה לא שר המשפטים, אדוני היושב-ראש?</w:t>
      </w:r>
    </w:p>
    <w:p w14:paraId="3BD40E92" w14:textId="77777777" w:rsidR="00000000" w:rsidRDefault="00B6587A">
      <w:pPr>
        <w:pStyle w:val="a"/>
        <w:rPr>
          <w:rFonts w:hint="cs"/>
          <w:rtl/>
        </w:rPr>
      </w:pPr>
    </w:p>
    <w:p w14:paraId="513FDB24" w14:textId="77777777" w:rsidR="00000000" w:rsidRDefault="00B6587A">
      <w:pPr>
        <w:pStyle w:val="ad"/>
        <w:rPr>
          <w:rtl/>
        </w:rPr>
      </w:pPr>
      <w:r>
        <w:rPr>
          <w:rtl/>
        </w:rPr>
        <w:t>היו"ר ראובן ריבלין:</w:t>
      </w:r>
    </w:p>
    <w:p w14:paraId="19C6E7B2" w14:textId="77777777" w:rsidR="00000000" w:rsidRDefault="00B6587A">
      <w:pPr>
        <w:pStyle w:val="a"/>
        <w:rPr>
          <w:rtl/>
        </w:rPr>
      </w:pPr>
    </w:p>
    <w:p w14:paraId="7EB3558D" w14:textId="77777777" w:rsidR="00000000" w:rsidRDefault="00B6587A">
      <w:pPr>
        <w:pStyle w:val="a"/>
        <w:rPr>
          <w:rFonts w:hint="cs"/>
          <w:rtl/>
        </w:rPr>
      </w:pPr>
      <w:r>
        <w:rPr>
          <w:rFonts w:hint="cs"/>
          <w:rtl/>
        </w:rPr>
        <w:t>אני מאוד מצטער, שר המשפטים ישיב על החלטת שר המשפטים בנוגע לבתי-</w:t>
      </w:r>
      <w:r>
        <w:rPr>
          <w:rFonts w:hint="cs"/>
          <w:rtl/>
        </w:rPr>
        <w:t xml:space="preserve">הדין לעבודה. </w:t>
      </w:r>
    </w:p>
    <w:p w14:paraId="40E603C6" w14:textId="77777777" w:rsidR="00000000" w:rsidRDefault="00B6587A">
      <w:pPr>
        <w:pStyle w:val="a"/>
        <w:rPr>
          <w:rFonts w:hint="cs"/>
          <w:rtl/>
        </w:rPr>
      </w:pPr>
    </w:p>
    <w:p w14:paraId="532B9F04" w14:textId="77777777" w:rsidR="00000000" w:rsidRDefault="00B6587A">
      <w:pPr>
        <w:pStyle w:val="ac"/>
        <w:rPr>
          <w:rtl/>
        </w:rPr>
      </w:pPr>
      <w:r>
        <w:rPr>
          <w:rFonts w:hint="eastAsia"/>
          <w:rtl/>
        </w:rPr>
        <w:t>דוד</w:t>
      </w:r>
      <w:r>
        <w:rPr>
          <w:rtl/>
        </w:rPr>
        <w:t xml:space="preserve"> טל (עם אחד):</w:t>
      </w:r>
    </w:p>
    <w:p w14:paraId="4B803F5C" w14:textId="77777777" w:rsidR="00000000" w:rsidRDefault="00B6587A">
      <w:pPr>
        <w:pStyle w:val="a"/>
        <w:rPr>
          <w:rFonts w:hint="cs"/>
          <w:rtl/>
        </w:rPr>
      </w:pPr>
    </w:p>
    <w:p w14:paraId="120B7D46" w14:textId="77777777" w:rsidR="00000000" w:rsidRDefault="00B6587A">
      <w:pPr>
        <w:pStyle w:val="a"/>
        <w:rPr>
          <w:rFonts w:hint="cs"/>
          <w:rtl/>
        </w:rPr>
      </w:pPr>
      <w:r>
        <w:rPr>
          <w:rFonts w:hint="cs"/>
          <w:rtl/>
        </w:rPr>
        <w:t>בתי-דין רבניים - - -</w:t>
      </w:r>
    </w:p>
    <w:p w14:paraId="5DD19987" w14:textId="77777777" w:rsidR="00000000" w:rsidRDefault="00B6587A">
      <w:pPr>
        <w:pStyle w:val="a"/>
        <w:rPr>
          <w:rFonts w:hint="cs"/>
          <w:rtl/>
        </w:rPr>
      </w:pPr>
    </w:p>
    <w:p w14:paraId="4CFBCB99" w14:textId="77777777" w:rsidR="00000000" w:rsidRDefault="00B6587A">
      <w:pPr>
        <w:pStyle w:val="ad"/>
        <w:rPr>
          <w:rtl/>
        </w:rPr>
      </w:pPr>
      <w:r>
        <w:rPr>
          <w:rtl/>
        </w:rPr>
        <w:t>היו"ר ראובן ריבלין:</w:t>
      </w:r>
    </w:p>
    <w:p w14:paraId="72BE9A93" w14:textId="77777777" w:rsidR="00000000" w:rsidRDefault="00B6587A">
      <w:pPr>
        <w:pStyle w:val="a"/>
        <w:rPr>
          <w:rtl/>
        </w:rPr>
      </w:pPr>
    </w:p>
    <w:p w14:paraId="153CEC1F" w14:textId="77777777" w:rsidR="00000000" w:rsidRDefault="00B6587A">
      <w:pPr>
        <w:pStyle w:val="a"/>
        <w:rPr>
          <w:rFonts w:hint="cs"/>
          <w:rtl/>
        </w:rPr>
      </w:pPr>
      <w:r>
        <w:rPr>
          <w:rFonts w:hint="cs"/>
          <w:rtl/>
        </w:rPr>
        <w:t xml:space="preserve">הממשלה החליטה שהשר שטרית יענה. </w:t>
      </w:r>
    </w:p>
    <w:p w14:paraId="5D3B1855" w14:textId="77777777" w:rsidR="00000000" w:rsidRDefault="00B6587A">
      <w:pPr>
        <w:pStyle w:val="a"/>
        <w:rPr>
          <w:rFonts w:hint="cs"/>
          <w:rtl/>
        </w:rPr>
      </w:pPr>
    </w:p>
    <w:p w14:paraId="3F216220" w14:textId="77777777" w:rsidR="00000000" w:rsidRDefault="00B6587A">
      <w:pPr>
        <w:pStyle w:val="ac"/>
        <w:rPr>
          <w:rtl/>
        </w:rPr>
      </w:pPr>
      <w:r>
        <w:rPr>
          <w:rFonts w:hint="eastAsia"/>
          <w:rtl/>
        </w:rPr>
        <w:t>משה</w:t>
      </w:r>
      <w:r>
        <w:rPr>
          <w:rtl/>
        </w:rPr>
        <w:t xml:space="preserve"> גפני (יהדות התורה):</w:t>
      </w:r>
    </w:p>
    <w:p w14:paraId="7EBE3904" w14:textId="77777777" w:rsidR="00000000" w:rsidRDefault="00B6587A">
      <w:pPr>
        <w:pStyle w:val="a"/>
        <w:ind w:firstLine="0"/>
        <w:rPr>
          <w:rFonts w:hint="cs"/>
          <w:rtl/>
        </w:rPr>
      </w:pPr>
    </w:p>
    <w:p w14:paraId="629E5506" w14:textId="77777777" w:rsidR="00000000" w:rsidRDefault="00B6587A">
      <w:pPr>
        <w:pStyle w:val="a"/>
        <w:rPr>
          <w:rFonts w:hint="cs"/>
          <w:rtl/>
        </w:rPr>
      </w:pPr>
      <w:r>
        <w:rPr>
          <w:rFonts w:hint="cs"/>
          <w:rtl/>
        </w:rPr>
        <w:t>הוא צודק, למה לא שר המשפטים?</w:t>
      </w:r>
    </w:p>
    <w:p w14:paraId="6F30A9B5" w14:textId="77777777" w:rsidR="00000000" w:rsidRDefault="00B6587A">
      <w:pPr>
        <w:pStyle w:val="a"/>
        <w:rPr>
          <w:rFonts w:hint="cs"/>
          <w:rtl/>
        </w:rPr>
      </w:pPr>
    </w:p>
    <w:p w14:paraId="38EB7F7D" w14:textId="77777777" w:rsidR="00000000" w:rsidRDefault="00B6587A">
      <w:pPr>
        <w:pStyle w:val="ad"/>
        <w:rPr>
          <w:rtl/>
        </w:rPr>
      </w:pPr>
      <w:r>
        <w:rPr>
          <w:rtl/>
        </w:rPr>
        <w:t>היו"ר ראובן ריבלין:</w:t>
      </w:r>
    </w:p>
    <w:p w14:paraId="3D86A644" w14:textId="77777777" w:rsidR="00000000" w:rsidRDefault="00B6587A">
      <w:pPr>
        <w:pStyle w:val="a"/>
        <w:rPr>
          <w:rtl/>
        </w:rPr>
      </w:pPr>
    </w:p>
    <w:p w14:paraId="71A55FF5" w14:textId="77777777" w:rsidR="00000000" w:rsidRDefault="00B6587A">
      <w:pPr>
        <w:pStyle w:val="a"/>
        <w:rPr>
          <w:rFonts w:hint="cs"/>
          <w:rtl/>
        </w:rPr>
      </w:pPr>
      <w:r>
        <w:rPr>
          <w:rFonts w:hint="cs"/>
          <w:rtl/>
        </w:rPr>
        <w:t xml:space="preserve">השאלה היא שאלה יפה, הממשלה היא קובעת איך היא תענה, הבנתם? </w:t>
      </w:r>
    </w:p>
    <w:p w14:paraId="705F315D" w14:textId="77777777" w:rsidR="00000000" w:rsidRDefault="00B6587A">
      <w:pPr>
        <w:pStyle w:val="a"/>
        <w:rPr>
          <w:rFonts w:hint="cs"/>
          <w:rtl/>
        </w:rPr>
      </w:pPr>
    </w:p>
    <w:p w14:paraId="0EF5A444" w14:textId="77777777" w:rsidR="00000000" w:rsidRDefault="00B6587A">
      <w:pPr>
        <w:pStyle w:val="ac"/>
        <w:rPr>
          <w:rtl/>
        </w:rPr>
      </w:pPr>
      <w:r>
        <w:rPr>
          <w:rFonts w:hint="eastAsia"/>
          <w:rtl/>
        </w:rPr>
        <w:t>משה</w:t>
      </w:r>
      <w:r>
        <w:rPr>
          <w:rtl/>
        </w:rPr>
        <w:t xml:space="preserve"> גפני (י</w:t>
      </w:r>
      <w:r>
        <w:rPr>
          <w:rtl/>
        </w:rPr>
        <w:t>הדות התורה):</w:t>
      </w:r>
    </w:p>
    <w:p w14:paraId="00AB7257" w14:textId="77777777" w:rsidR="00000000" w:rsidRDefault="00B6587A">
      <w:pPr>
        <w:pStyle w:val="a"/>
        <w:rPr>
          <w:rFonts w:hint="cs"/>
          <w:rtl/>
        </w:rPr>
      </w:pPr>
    </w:p>
    <w:p w14:paraId="4C4E1878" w14:textId="77777777" w:rsidR="00000000" w:rsidRDefault="00B6587A">
      <w:pPr>
        <w:pStyle w:val="a"/>
        <w:rPr>
          <w:rFonts w:hint="cs"/>
          <w:rtl/>
        </w:rPr>
      </w:pPr>
      <w:r>
        <w:rPr>
          <w:rFonts w:hint="cs"/>
          <w:rtl/>
        </w:rPr>
        <w:t xml:space="preserve">הממשלה לא יודעת מה היא קובעת. </w:t>
      </w:r>
    </w:p>
    <w:p w14:paraId="6B0D9B85" w14:textId="77777777" w:rsidR="00000000" w:rsidRDefault="00B6587A">
      <w:pPr>
        <w:pStyle w:val="a"/>
        <w:rPr>
          <w:rFonts w:hint="cs"/>
          <w:rtl/>
        </w:rPr>
      </w:pPr>
    </w:p>
    <w:p w14:paraId="04142027" w14:textId="77777777" w:rsidR="00000000" w:rsidRDefault="00B6587A">
      <w:pPr>
        <w:pStyle w:val="ad"/>
        <w:rPr>
          <w:rtl/>
        </w:rPr>
      </w:pPr>
      <w:r>
        <w:rPr>
          <w:rtl/>
        </w:rPr>
        <w:t>היו"ר ראובן ריבלין:</w:t>
      </w:r>
    </w:p>
    <w:p w14:paraId="13221BC3" w14:textId="77777777" w:rsidR="00000000" w:rsidRDefault="00B6587A">
      <w:pPr>
        <w:pStyle w:val="a"/>
        <w:rPr>
          <w:rtl/>
        </w:rPr>
      </w:pPr>
    </w:p>
    <w:p w14:paraId="1E8FC608" w14:textId="77777777" w:rsidR="00000000" w:rsidRDefault="00B6587A">
      <w:pPr>
        <w:pStyle w:val="a"/>
        <w:rPr>
          <w:rFonts w:hint="cs"/>
          <w:rtl/>
        </w:rPr>
      </w:pPr>
      <w:r>
        <w:rPr>
          <w:rFonts w:hint="cs"/>
          <w:rtl/>
        </w:rPr>
        <w:t>יפה, אז אדוני יבקש אי-אמון, ונראה אם היא נופלת. לרשות אדוני עשר דקות.</w:t>
      </w:r>
    </w:p>
    <w:p w14:paraId="0CACF19C" w14:textId="77777777" w:rsidR="00000000" w:rsidRDefault="00B6587A">
      <w:pPr>
        <w:pStyle w:val="a"/>
        <w:rPr>
          <w:rFonts w:hint="cs"/>
          <w:rtl/>
        </w:rPr>
      </w:pPr>
    </w:p>
    <w:p w14:paraId="61BD92D6" w14:textId="77777777" w:rsidR="00000000" w:rsidRDefault="00B6587A">
      <w:pPr>
        <w:pStyle w:val="Speaker"/>
        <w:rPr>
          <w:rtl/>
        </w:rPr>
      </w:pPr>
      <w:bookmarkStart w:id="460" w:name="FS000000494T09_10_2003_17_38_23"/>
      <w:bookmarkEnd w:id="460"/>
      <w:r>
        <w:rPr>
          <w:rFonts w:hint="eastAsia"/>
          <w:rtl/>
        </w:rPr>
        <w:t>אליהו</w:t>
      </w:r>
      <w:r>
        <w:rPr>
          <w:rtl/>
        </w:rPr>
        <w:t xml:space="preserve"> ישי (ש"ס):</w:t>
      </w:r>
    </w:p>
    <w:p w14:paraId="40B6F92E" w14:textId="77777777" w:rsidR="00000000" w:rsidRDefault="00B6587A">
      <w:pPr>
        <w:pStyle w:val="a"/>
        <w:rPr>
          <w:rFonts w:hint="cs"/>
          <w:rtl/>
        </w:rPr>
      </w:pPr>
    </w:p>
    <w:p w14:paraId="46822098" w14:textId="77777777" w:rsidR="00000000" w:rsidRDefault="00B6587A">
      <w:pPr>
        <w:pStyle w:val="a"/>
        <w:rPr>
          <w:rFonts w:hint="cs"/>
          <w:rtl/>
        </w:rPr>
      </w:pPr>
      <w:r>
        <w:rPr>
          <w:rFonts w:hint="cs"/>
          <w:rtl/>
        </w:rPr>
        <w:t xml:space="preserve">אדוני היושב-ראש, חברי חברי הכנסת, אנחנו עדים ורואים, שכמעט אין תחום בחיינו שהממשלה לא רק שהיא נכשלת </w:t>
      </w:r>
      <w:r>
        <w:rPr>
          <w:rFonts w:hint="cs"/>
          <w:rtl/>
        </w:rPr>
        <w:t>בו, אלא פועלת הפוך מההיגיון, לצערי הרב, פעם אחר פעם. זה כבר לא סוד היום, שהממשלה ושרי הממשלה הפכו לגרורה אחרי החלטות וקפריזות של שינוי ושל העומד בראשה. אני כבר לא מדבר על ההבטחה לילה לפני כן. ראש הממשלה יושב עם הרבנים הראשיים לישראל, רבנים ראשיים לישראל, ו</w:t>
      </w:r>
      <w:r>
        <w:rPr>
          <w:rFonts w:hint="cs"/>
          <w:rtl/>
        </w:rPr>
        <w:t xml:space="preserve">הם מסבירים לו את המצוקה, את הבעיה, את חומרת הדבר. </w:t>
      </w:r>
    </w:p>
    <w:p w14:paraId="09293A9E" w14:textId="77777777" w:rsidR="00000000" w:rsidRDefault="00B6587A">
      <w:pPr>
        <w:pStyle w:val="a"/>
        <w:rPr>
          <w:rFonts w:hint="cs"/>
          <w:rtl/>
        </w:rPr>
      </w:pPr>
    </w:p>
    <w:p w14:paraId="0DBA793F" w14:textId="77777777" w:rsidR="00000000" w:rsidRDefault="00B6587A">
      <w:pPr>
        <w:pStyle w:val="ac"/>
        <w:rPr>
          <w:rtl/>
        </w:rPr>
      </w:pPr>
      <w:r>
        <w:rPr>
          <w:rFonts w:hint="eastAsia"/>
          <w:rtl/>
        </w:rPr>
        <w:t>רשף</w:t>
      </w:r>
      <w:r>
        <w:rPr>
          <w:rtl/>
        </w:rPr>
        <w:t xml:space="preserve"> חן (שינוי):</w:t>
      </w:r>
    </w:p>
    <w:p w14:paraId="45CA220E" w14:textId="77777777" w:rsidR="00000000" w:rsidRDefault="00B6587A">
      <w:pPr>
        <w:pStyle w:val="a"/>
        <w:rPr>
          <w:rFonts w:hint="cs"/>
          <w:rtl/>
        </w:rPr>
      </w:pPr>
    </w:p>
    <w:p w14:paraId="76894774" w14:textId="77777777" w:rsidR="00000000" w:rsidRDefault="00B6587A">
      <w:pPr>
        <w:pStyle w:val="a"/>
        <w:rPr>
          <w:rFonts w:hint="cs"/>
          <w:rtl/>
        </w:rPr>
      </w:pPr>
      <w:r>
        <w:rPr>
          <w:rFonts w:hint="cs"/>
          <w:rtl/>
        </w:rPr>
        <w:t xml:space="preserve">מה הבעיה? </w:t>
      </w:r>
    </w:p>
    <w:p w14:paraId="0B871B37" w14:textId="77777777" w:rsidR="00000000" w:rsidRDefault="00B6587A">
      <w:pPr>
        <w:pStyle w:val="a"/>
        <w:rPr>
          <w:rFonts w:hint="cs"/>
          <w:rtl/>
        </w:rPr>
      </w:pPr>
    </w:p>
    <w:p w14:paraId="592BBA03" w14:textId="77777777" w:rsidR="00000000" w:rsidRDefault="00B6587A">
      <w:pPr>
        <w:pStyle w:val="SpeakerCon"/>
        <w:rPr>
          <w:rtl/>
        </w:rPr>
      </w:pPr>
      <w:bookmarkStart w:id="461" w:name="FS000000494T09_10_2003_17_40_30C"/>
      <w:bookmarkEnd w:id="461"/>
      <w:r>
        <w:rPr>
          <w:rtl/>
        </w:rPr>
        <w:t>אליהו ישי (ש"ס):</w:t>
      </w:r>
    </w:p>
    <w:p w14:paraId="7D8BE54B" w14:textId="77777777" w:rsidR="00000000" w:rsidRDefault="00B6587A">
      <w:pPr>
        <w:pStyle w:val="a"/>
        <w:rPr>
          <w:rtl/>
        </w:rPr>
      </w:pPr>
    </w:p>
    <w:p w14:paraId="7AE87723" w14:textId="77777777" w:rsidR="00000000" w:rsidRDefault="00B6587A">
      <w:pPr>
        <w:pStyle w:val="a"/>
        <w:rPr>
          <w:rFonts w:hint="cs"/>
          <w:rtl/>
        </w:rPr>
      </w:pPr>
      <w:r>
        <w:rPr>
          <w:rFonts w:hint="cs"/>
          <w:rtl/>
        </w:rPr>
        <w:t>אני כבר אסביר לך מה הבעיה. הרי זה לא סוד שאחד מהדגלים שאתם רצים אתם זה פירוק משרד הדתות. ראו מה קורה. ראש הממשלה, שרי הממשלה, וגם המפד"ל, אגב, נכנעו. עבור המ</w:t>
      </w:r>
      <w:r>
        <w:rPr>
          <w:rFonts w:hint="cs"/>
          <w:rtl/>
        </w:rPr>
        <w:t>פד"ל - העיקר להיות בממשלה. כבר שמענו את ההתבטאויות של אתמול, כשהוא מתלונן  על המפלגה שהוא חבר בה ועל העומד בראשה, שזה חומייניזם חילוני. סוף-סוף מתחילים לתקוף, אבל ההתקפות שלהם מזכירות לי ילד שרוצח את אבא שלו ומבקש את רחמי בית-המשפט על יתום. זה בדיוק אותו ד</w:t>
      </w:r>
      <w:r>
        <w:rPr>
          <w:rFonts w:hint="cs"/>
          <w:rtl/>
        </w:rPr>
        <w:t xml:space="preserve">בר. </w:t>
      </w:r>
    </w:p>
    <w:p w14:paraId="432F7486" w14:textId="77777777" w:rsidR="00000000" w:rsidRDefault="00B6587A">
      <w:pPr>
        <w:pStyle w:val="a"/>
        <w:rPr>
          <w:rFonts w:hint="cs"/>
          <w:rtl/>
        </w:rPr>
      </w:pPr>
    </w:p>
    <w:p w14:paraId="0E96076F" w14:textId="77777777" w:rsidR="00000000" w:rsidRDefault="00B6587A">
      <w:pPr>
        <w:pStyle w:val="a"/>
        <w:rPr>
          <w:rFonts w:hint="cs"/>
          <w:rtl/>
        </w:rPr>
      </w:pPr>
      <w:r>
        <w:rPr>
          <w:rFonts w:hint="cs"/>
          <w:rtl/>
        </w:rPr>
        <w:t>המפד"ל עושה צחוק מעצמה. מזמן אין לה קווים אדומים. העובדה שחברי המפד"ל לא נמצאים פה היום, זאת בושה אדירה עבור הציבור שלהם, שלא האמין שעד כדי כך יצליחו לגלגל אותם ולצחוק מהם ולתעתע בהם. אבל אני כן האמנתי, כי אני אמרתי שמפלגה שאין לה קווים אדומים, שווית</w:t>
      </w:r>
      <w:r>
        <w:rPr>
          <w:rFonts w:hint="cs"/>
          <w:rtl/>
        </w:rPr>
        <w:t xml:space="preserve">רה על היהדות, על משרד הדתות, על מקוואות טהרה, על בתי-כנסיות, על בתי-דין, על שכבות חלשות, על מפת הדרכים, זאת בעצם מפלגה שמעניין אותה רק הכיסא. </w:t>
      </w:r>
    </w:p>
    <w:p w14:paraId="2CA7DD21" w14:textId="77777777" w:rsidR="00000000" w:rsidRDefault="00B6587A">
      <w:pPr>
        <w:pStyle w:val="a"/>
        <w:rPr>
          <w:rFonts w:hint="cs"/>
          <w:rtl/>
        </w:rPr>
      </w:pPr>
    </w:p>
    <w:p w14:paraId="3EDB107B" w14:textId="77777777" w:rsidR="00000000" w:rsidRDefault="00B6587A">
      <w:pPr>
        <w:pStyle w:val="a"/>
        <w:rPr>
          <w:rFonts w:hint="cs"/>
          <w:rtl/>
        </w:rPr>
      </w:pPr>
      <w:r>
        <w:rPr>
          <w:rFonts w:hint="cs"/>
          <w:rtl/>
        </w:rPr>
        <w:t>אני מודה, אתם בינתיים מנהלים אותם איך שאתם רוצים, אתם עושים מהם צחוק. הליכוד צוחק מהם לא פחות. אם הם יפרשו או לא</w:t>
      </w:r>
      <w:r>
        <w:rPr>
          <w:rFonts w:hint="cs"/>
          <w:rtl/>
        </w:rPr>
        <w:t xml:space="preserve"> יפרשו, זה לא מעניין אותו. אם המפד"ל היתה יודעת מה כוחה ובאמת היתה פורשת, לדעתי היא היתה משיגה מה שהיא רוצה. </w:t>
      </w:r>
    </w:p>
    <w:p w14:paraId="7514222F" w14:textId="77777777" w:rsidR="00000000" w:rsidRDefault="00B6587A">
      <w:pPr>
        <w:pStyle w:val="a"/>
        <w:rPr>
          <w:rFonts w:hint="cs"/>
          <w:rtl/>
        </w:rPr>
      </w:pPr>
    </w:p>
    <w:p w14:paraId="20706DAC" w14:textId="77777777" w:rsidR="00000000" w:rsidRDefault="00B6587A">
      <w:pPr>
        <w:pStyle w:val="a"/>
        <w:rPr>
          <w:rFonts w:hint="cs"/>
          <w:rtl/>
        </w:rPr>
      </w:pPr>
      <w:r>
        <w:rPr>
          <w:rFonts w:hint="cs"/>
          <w:rtl/>
        </w:rPr>
        <w:t>אבל יש להם הרבה מה ללמוד מטומי לפיד, לצערי הרב, ואני מודה בזה. כשטומי לפיד קם באותו בוקר וראה שראש הממשלה ויתר לרבנים הראשיים, הוא מייד קם ואמר ש</w:t>
      </w:r>
      <w:r>
        <w:rPr>
          <w:rFonts w:hint="cs"/>
          <w:rtl/>
        </w:rPr>
        <w:t xml:space="preserve">צריך לזמן את המזכירות של שינוי כדי לפרוש מהקואליציה. על מה הוא פורש מהקואליציה? הוא קיבל את תיק המשפטים, את תיק הפנים, את תיק איכות הסביבה, את תיק התשתיות, את תיק המדע, מה לא? הוא לא יפרוש מהקואליציה. </w:t>
      </w:r>
    </w:p>
    <w:p w14:paraId="142C180F" w14:textId="77777777" w:rsidR="00000000" w:rsidRDefault="00B6587A">
      <w:pPr>
        <w:pStyle w:val="a"/>
        <w:rPr>
          <w:rFonts w:hint="cs"/>
          <w:rtl/>
        </w:rPr>
      </w:pPr>
    </w:p>
    <w:p w14:paraId="7AA3B03E" w14:textId="77777777" w:rsidR="00000000" w:rsidRDefault="00B6587A">
      <w:pPr>
        <w:pStyle w:val="a"/>
        <w:rPr>
          <w:rFonts w:hint="cs"/>
          <w:rtl/>
        </w:rPr>
      </w:pPr>
      <w:r>
        <w:rPr>
          <w:rFonts w:hint="cs"/>
          <w:rtl/>
        </w:rPr>
        <w:t>לא רק זה, רוב תאוותו בידו. אין אדם נפטר מהעולם וחצי ת</w:t>
      </w:r>
      <w:r>
        <w:rPr>
          <w:rFonts w:hint="cs"/>
          <w:rtl/>
        </w:rPr>
        <w:t xml:space="preserve">אוותו בידו. טומי לפיד עם משרד הדתות קיבל את רוב תאוותו בידו. הוא פירק את משרד הדתות, העביר את המקומות הקדושים למשרד התיירות והעביר את תלמידי הישיבות למשרד החינוך. הוא העביר את המועצות הדתיות לפורז, שרוצה לסגור בתי-כנסיות, לא לאשר בתי-כנסיות ולא לשחרר סולר </w:t>
      </w:r>
      <w:r>
        <w:rPr>
          <w:rFonts w:hint="cs"/>
          <w:rtl/>
        </w:rPr>
        <w:t xml:space="preserve">למקוואות טהרה, ועוקר לגמרי את התורה ואת היהדות. </w:t>
      </w:r>
    </w:p>
    <w:p w14:paraId="74AD2E96" w14:textId="77777777" w:rsidR="00000000" w:rsidRDefault="00B6587A">
      <w:pPr>
        <w:pStyle w:val="a"/>
        <w:rPr>
          <w:rFonts w:hint="cs"/>
          <w:rtl/>
        </w:rPr>
      </w:pPr>
    </w:p>
    <w:p w14:paraId="32E11845" w14:textId="77777777" w:rsidR="00000000" w:rsidRDefault="00B6587A">
      <w:pPr>
        <w:pStyle w:val="a"/>
        <w:rPr>
          <w:rFonts w:hint="cs"/>
          <w:rtl/>
        </w:rPr>
      </w:pPr>
      <w:r>
        <w:rPr>
          <w:rFonts w:hint="cs"/>
          <w:rtl/>
        </w:rPr>
        <w:t>היום חברי המפד"ל יושבים בממשלה, כשהם בעצם מפקירים את תורת ישראל בידי לפיד הרשע, ללא שום רחם, ללא שום אכפתיות, ללא אפילו התרגשות מסוימת. יש איזו הצגה היום בחוץ שהם פורשים מהקואליציה. היום גם חברי המפד"ל לא ה</w:t>
      </w:r>
      <w:r>
        <w:rPr>
          <w:rFonts w:hint="cs"/>
          <w:rtl/>
        </w:rPr>
        <w:t xml:space="preserve">יו פה. תשאלו, מה קרה? מה באמת קרה, איך הם יכולים להסתובב פה? מה הם יגידו לציבור שלהם? הרי הם קיבלו החלטה לפרוש מהקואליציה. </w:t>
      </w:r>
    </w:p>
    <w:p w14:paraId="006CD893" w14:textId="77777777" w:rsidR="00000000" w:rsidRDefault="00B6587A">
      <w:pPr>
        <w:pStyle w:val="a"/>
        <w:rPr>
          <w:rFonts w:hint="cs"/>
          <w:rtl/>
        </w:rPr>
      </w:pPr>
    </w:p>
    <w:p w14:paraId="6ABD3A25" w14:textId="77777777" w:rsidR="00000000" w:rsidRDefault="00B6587A">
      <w:pPr>
        <w:pStyle w:val="a"/>
        <w:rPr>
          <w:rFonts w:hint="cs"/>
          <w:rtl/>
        </w:rPr>
      </w:pPr>
      <w:r>
        <w:rPr>
          <w:rFonts w:hint="cs"/>
          <w:rtl/>
        </w:rPr>
        <w:t>אני יכול להרגיע אתכם. לצערי הרב, בינתיים הם לא יפרשו והם יוותרו על הכול ויהיו להם קווים אדומים והם נשארים בממשלה. תהיו רגועים. למפל</w:t>
      </w:r>
      <w:r>
        <w:rPr>
          <w:rFonts w:hint="cs"/>
          <w:rtl/>
        </w:rPr>
        <w:t xml:space="preserve">גת העבודה אין שום סיכוי להיכנס כרגע לקואליציה, כולם מעריכים שיש משבר דמיוני. </w:t>
      </w:r>
    </w:p>
    <w:p w14:paraId="786C86DD" w14:textId="77777777" w:rsidR="00000000" w:rsidRDefault="00B6587A">
      <w:pPr>
        <w:pStyle w:val="a"/>
        <w:rPr>
          <w:rFonts w:hint="cs"/>
          <w:rtl/>
        </w:rPr>
      </w:pPr>
    </w:p>
    <w:p w14:paraId="767EC764" w14:textId="77777777" w:rsidR="00000000" w:rsidRDefault="00B6587A">
      <w:pPr>
        <w:pStyle w:val="a"/>
        <w:rPr>
          <w:rFonts w:hint="cs"/>
          <w:rtl/>
        </w:rPr>
      </w:pPr>
      <w:r>
        <w:rPr>
          <w:rFonts w:hint="cs"/>
          <w:rtl/>
        </w:rPr>
        <w:t>אבל הדבר החמור באמת שציפיתי גם מחברי הכנסת של הליכוד וגם משרי הליכוד: יש פה הרבה שרים בליכוד והשר שטרית עומד לענות לי. גם במרוקו, גם בעירק וגם אצל האייטולות באירן לא מתערבים בנו</w:t>
      </w:r>
      <w:r>
        <w:rPr>
          <w:rFonts w:hint="cs"/>
          <w:rtl/>
        </w:rPr>
        <w:t>שא של דיינים ורבנים. תאמין לי. לא מתערבים לנו בזה. מה הטמטום, מה הקפריזה, מה השיגעון, מה השנאה, מה הרדיפה להפריד את הרבנים הראשיים, שהרב הראשי לישראל הראשון לציון הרב עמר, שהוא נשיא בית-הדין הגדול, להפריד אותו מבתי-הדין. מה הטמטום הזה? אלא מה? טומי לפיד רו</w:t>
      </w:r>
      <w:r>
        <w:rPr>
          <w:rFonts w:hint="cs"/>
          <w:rtl/>
        </w:rPr>
        <w:t>צה להתערב; רוצה למנות רבנים רפורמים, רוצה להתקין תקנות, רוצה להתערב במינוי דיינים. הוא הרי יושב-ראש מתוקף תפקידו והוא עומד בראש הוועדה למינוי דיינים.</w:t>
      </w:r>
    </w:p>
    <w:p w14:paraId="78B431F3" w14:textId="77777777" w:rsidR="00000000" w:rsidRDefault="00B6587A">
      <w:pPr>
        <w:pStyle w:val="a"/>
        <w:ind w:firstLine="0"/>
        <w:rPr>
          <w:rFonts w:hint="cs"/>
          <w:rtl/>
        </w:rPr>
      </w:pPr>
    </w:p>
    <w:p w14:paraId="33ED2366" w14:textId="77777777" w:rsidR="00000000" w:rsidRDefault="00B6587A">
      <w:pPr>
        <w:pStyle w:val="ac"/>
        <w:rPr>
          <w:rtl/>
        </w:rPr>
      </w:pPr>
      <w:r>
        <w:rPr>
          <w:rFonts w:hint="eastAsia"/>
          <w:rtl/>
        </w:rPr>
        <w:t>רשף</w:t>
      </w:r>
      <w:r>
        <w:rPr>
          <w:rtl/>
        </w:rPr>
        <w:t xml:space="preserve"> חן (שינוי):</w:t>
      </w:r>
    </w:p>
    <w:p w14:paraId="2B73DE17" w14:textId="77777777" w:rsidR="00000000" w:rsidRDefault="00B6587A">
      <w:pPr>
        <w:pStyle w:val="a"/>
        <w:rPr>
          <w:rFonts w:hint="cs"/>
          <w:rtl/>
        </w:rPr>
      </w:pPr>
    </w:p>
    <w:p w14:paraId="171BF0A0" w14:textId="77777777" w:rsidR="00000000" w:rsidRDefault="00B6587A">
      <w:pPr>
        <w:pStyle w:val="a"/>
        <w:rPr>
          <w:rFonts w:hint="cs"/>
          <w:rtl/>
        </w:rPr>
      </w:pPr>
      <w:r>
        <w:rPr>
          <w:rFonts w:hint="cs"/>
          <w:rtl/>
        </w:rPr>
        <w:t>מה שמוכיח לך ששום דבר לא השתנה.</w:t>
      </w:r>
    </w:p>
    <w:p w14:paraId="25EADC8E" w14:textId="77777777" w:rsidR="00000000" w:rsidRDefault="00B6587A">
      <w:pPr>
        <w:pStyle w:val="a"/>
        <w:ind w:firstLine="0"/>
        <w:rPr>
          <w:rFonts w:hint="cs"/>
          <w:rtl/>
        </w:rPr>
      </w:pPr>
    </w:p>
    <w:p w14:paraId="3E1BF06E" w14:textId="77777777" w:rsidR="00000000" w:rsidRDefault="00B6587A">
      <w:pPr>
        <w:pStyle w:val="SpeakerCon"/>
        <w:rPr>
          <w:rtl/>
        </w:rPr>
      </w:pPr>
      <w:bookmarkStart w:id="462" w:name="FS000000494T09_10_2003_17_42_30"/>
      <w:bookmarkEnd w:id="462"/>
      <w:r>
        <w:rPr>
          <w:rFonts w:hint="eastAsia"/>
          <w:rtl/>
        </w:rPr>
        <w:t>אליהו</w:t>
      </w:r>
      <w:r>
        <w:rPr>
          <w:rtl/>
        </w:rPr>
        <w:t xml:space="preserve"> ישי (ש"ס):</w:t>
      </w:r>
    </w:p>
    <w:p w14:paraId="50E37251" w14:textId="77777777" w:rsidR="00000000" w:rsidRDefault="00B6587A">
      <w:pPr>
        <w:pStyle w:val="a"/>
        <w:rPr>
          <w:rFonts w:hint="cs"/>
          <w:rtl/>
        </w:rPr>
      </w:pPr>
    </w:p>
    <w:p w14:paraId="40A57CC5" w14:textId="77777777" w:rsidR="00000000" w:rsidRDefault="00B6587A">
      <w:pPr>
        <w:pStyle w:val="a"/>
        <w:rPr>
          <w:rFonts w:hint="cs"/>
          <w:rtl/>
        </w:rPr>
      </w:pPr>
      <w:r>
        <w:rPr>
          <w:rFonts w:hint="cs"/>
          <w:rtl/>
        </w:rPr>
        <w:t>מה שמוכיח לך שבעצם טומי לפיד בשקט, בצ</w:t>
      </w:r>
      <w:r>
        <w:rPr>
          <w:rFonts w:hint="cs"/>
          <w:rtl/>
        </w:rPr>
        <w:t>ורה ערמומית, חותר למה שהוא רוצה לחתור. מנסה להרדים את המפד"ל, אם כי הם התקוממו בימים האחרונים, כהצגה.</w:t>
      </w:r>
    </w:p>
    <w:p w14:paraId="27B06843" w14:textId="77777777" w:rsidR="00000000" w:rsidRDefault="00B6587A">
      <w:pPr>
        <w:pStyle w:val="a"/>
        <w:ind w:firstLine="0"/>
        <w:rPr>
          <w:rFonts w:hint="cs"/>
          <w:rtl/>
        </w:rPr>
      </w:pPr>
    </w:p>
    <w:p w14:paraId="359C8BE3" w14:textId="77777777" w:rsidR="00000000" w:rsidRDefault="00B6587A">
      <w:pPr>
        <w:pStyle w:val="ac"/>
        <w:rPr>
          <w:rtl/>
        </w:rPr>
      </w:pPr>
      <w:r>
        <w:rPr>
          <w:rtl/>
        </w:rPr>
        <w:t>רשף חן (שינוי):</w:t>
      </w:r>
    </w:p>
    <w:p w14:paraId="51AF4A1F" w14:textId="77777777" w:rsidR="00000000" w:rsidRDefault="00B6587A">
      <w:pPr>
        <w:pStyle w:val="a"/>
        <w:rPr>
          <w:rtl/>
        </w:rPr>
      </w:pPr>
    </w:p>
    <w:p w14:paraId="4CBB6C1D" w14:textId="77777777" w:rsidR="00000000" w:rsidRDefault="00B6587A">
      <w:pPr>
        <w:pStyle w:val="a"/>
        <w:rPr>
          <w:rFonts w:hint="cs"/>
          <w:rtl/>
        </w:rPr>
      </w:pPr>
      <w:r>
        <w:rPr>
          <w:rFonts w:hint="cs"/>
          <w:rtl/>
        </w:rPr>
        <w:t>- - -</w:t>
      </w:r>
    </w:p>
    <w:p w14:paraId="4D2F811B" w14:textId="77777777" w:rsidR="00000000" w:rsidRDefault="00B6587A">
      <w:pPr>
        <w:pStyle w:val="a"/>
        <w:ind w:firstLine="0"/>
        <w:rPr>
          <w:rFonts w:hint="cs"/>
          <w:rtl/>
        </w:rPr>
      </w:pPr>
    </w:p>
    <w:p w14:paraId="3278CA37" w14:textId="77777777" w:rsidR="00000000" w:rsidRDefault="00B6587A">
      <w:pPr>
        <w:pStyle w:val="ac"/>
        <w:rPr>
          <w:rtl/>
        </w:rPr>
      </w:pPr>
      <w:r>
        <w:rPr>
          <w:rtl/>
        </w:rPr>
        <w:t>רוני בריזון (שינוי):</w:t>
      </w:r>
    </w:p>
    <w:p w14:paraId="5EF27EEA" w14:textId="77777777" w:rsidR="00000000" w:rsidRDefault="00B6587A">
      <w:pPr>
        <w:pStyle w:val="a"/>
        <w:rPr>
          <w:rtl/>
        </w:rPr>
      </w:pPr>
    </w:p>
    <w:p w14:paraId="17FBB62B" w14:textId="77777777" w:rsidR="00000000" w:rsidRDefault="00B6587A">
      <w:pPr>
        <w:pStyle w:val="a"/>
        <w:rPr>
          <w:rFonts w:hint="cs"/>
          <w:rtl/>
        </w:rPr>
      </w:pPr>
      <w:r>
        <w:rPr>
          <w:rFonts w:hint="cs"/>
          <w:rtl/>
        </w:rPr>
        <w:t>- - -</w:t>
      </w:r>
    </w:p>
    <w:p w14:paraId="2E885D53" w14:textId="77777777" w:rsidR="00000000" w:rsidRDefault="00B6587A">
      <w:pPr>
        <w:pStyle w:val="a"/>
        <w:ind w:firstLine="0"/>
        <w:rPr>
          <w:rFonts w:hint="cs"/>
          <w:rtl/>
        </w:rPr>
      </w:pPr>
    </w:p>
    <w:p w14:paraId="4070FA7D" w14:textId="77777777" w:rsidR="00000000" w:rsidRDefault="00B6587A">
      <w:pPr>
        <w:pStyle w:val="SpeakerCon"/>
        <w:rPr>
          <w:rtl/>
        </w:rPr>
      </w:pPr>
      <w:bookmarkStart w:id="463" w:name="FS000000494T09_10_2003_17_45_00C"/>
      <w:bookmarkEnd w:id="463"/>
      <w:r>
        <w:rPr>
          <w:rtl/>
        </w:rPr>
        <w:t>אליהו ישי (ש"ס):</w:t>
      </w:r>
    </w:p>
    <w:p w14:paraId="4946763C" w14:textId="77777777" w:rsidR="00000000" w:rsidRDefault="00B6587A">
      <w:pPr>
        <w:pStyle w:val="a"/>
        <w:rPr>
          <w:rtl/>
        </w:rPr>
      </w:pPr>
    </w:p>
    <w:p w14:paraId="2F32BA0F" w14:textId="77777777" w:rsidR="00000000" w:rsidRDefault="00B6587A">
      <w:pPr>
        <w:pStyle w:val="a"/>
        <w:rPr>
          <w:rFonts w:hint="cs"/>
          <w:rtl/>
        </w:rPr>
      </w:pPr>
      <w:r>
        <w:rPr>
          <w:rFonts w:hint="cs"/>
          <w:rtl/>
        </w:rPr>
        <w:t>מצוין. הנהלת בתי-הדין - - -</w:t>
      </w:r>
    </w:p>
    <w:p w14:paraId="48189842" w14:textId="77777777" w:rsidR="00000000" w:rsidRDefault="00B6587A">
      <w:pPr>
        <w:pStyle w:val="a"/>
        <w:ind w:firstLine="0"/>
        <w:rPr>
          <w:rFonts w:hint="cs"/>
          <w:rtl/>
        </w:rPr>
      </w:pPr>
    </w:p>
    <w:p w14:paraId="7295E867" w14:textId="77777777" w:rsidR="00000000" w:rsidRDefault="00B6587A">
      <w:pPr>
        <w:pStyle w:val="ac"/>
        <w:rPr>
          <w:rtl/>
        </w:rPr>
      </w:pPr>
      <w:r>
        <w:rPr>
          <w:rFonts w:hint="eastAsia"/>
          <w:rtl/>
        </w:rPr>
        <w:t>משה</w:t>
      </w:r>
      <w:r>
        <w:rPr>
          <w:rtl/>
        </w:rPr>
        <w:t xml:space="preserve"> גפני (יהדות התורה):</w:t>
      </w:r>
    </w:p>
    <w:p w14:paraId="7C019BBE" w14:textId="77777777" w:rsidR="00000000" w:rsidRDefault="00B6587A">
      <w:pPr>
        <w:pStyle w:val="a"/>
        <w:rPr>
          <w:rFonts w:hint="cs"/>
          <w:rtl/>
        </w:rPr>
      </w:pPr>
    </w:p>
    <w:p w14:paraId="64C0D09E" w14:textId="77777777" w:rsidR="00000000" w:rsidRDefault="00B6587A">
      <w:pPr>
        <w:pStyle w:val="a"/>
        <w:rPr>
          <w:rFonts w:hint="cs"/>
          <w:rtl/>
        </w:rPr>
      </w:pPr>
      <w:r>
        <w:rPr>
          <w:rFonts w:hint="cs"/>
          <w:rtl/>
        </w:rPr>
        <w:t xml:space="preserve"> - - -</w:t>
      </w:r>
    </w:p>
    <w:p w14:paraId="54101C55" w14:textId="77777777" w:rsidR="00000000" w:rsidRDefault="00B6587A">
      <w:pPr>
        <w:pStyle w:val="a"/>
        <w:ind w:firstLine="0"/>
        <w:rPr>
          <w:rFonts w:hint="cs"/>
          <w:rtl/>
        </w:rPr>
      </w:pPr>
    </w:p>
    <w:p w14:paraId="091BC80B" w14:textId="77777777" w:rsidR="00000000" w:rsidRDefault="00B6587A">
      <w:pPr>
        <w:pStyle w:val="SpeakerCon"/>
        <w:rPr>
          <w:rtl/>
        </w:rPr>
      </w:pPr>
      <w:bookmarkStart w:id="464" w:name="FS000000494T09_10_2003_17_45_18C"/>
      <w:bookmarkEnd w:id="464"/>
    </w:p>
    <w:p w14:paraId="09D5F556" w14:textId="77777777" w:rsidR="00000000" w:rsidRDefault="00B6587A">
      <w:pPr>
        <w:pStyle w:val="SpeakerCon"/>
        <w:rPr>
          <w:rtl/>
        </w:rPr>
      </w:pPr>
      <w:r>
        <w:rPr>
          <w:rtl/>
        </w:rPr>
        <w:t>אליהו ישי (ש"ס):</w:t>
      </w:r>
    </w:p>
    <w:p w14:paraId="7031A594" w14:textId="77777777" w:rsidR="00000000" w:rsidRDefault="00B6587A">
      <w:pPr>
        <w:pStyle w:val="a"/>
        <w:rPr>
          <w:rtl/>
        </w:rPr>
      </w:pPr>
    </w:p>
    <w:p w14:paraId="3BAA0797" w14:textId="77777777" w:rsidR="00000000" w:rsidRDefault="00B6587A">
      <w:pPr>
        <w:pStyle w:val="a"/>
        <w:rPr>
          <w:rFonts w:hint="cs"/>
          <w:rtl/>
        </w:rPr>
      </w:pPr>
      <w:r>
        <w:rPr>
          <w:rFonts w:hint="cs"/>
          <w:rtl/>
        </w:rPr>
        <w:t>א</w:t>
      </w:r>
      <w:r>
        <w:rPr>
          <w:rFonts w:hint="cs"/>
          <w:rtl/>
        </w:rPr>
        <w:t xml:space="preserve">ני מודיע לך שההעברה של בתי-הדין למשרד המשפטים, אפילו יהיה עכשיו שר אחר שר המשפטים </w:t>
      </w:r>
      <w:r>
        <w:rPr>
          <w:rtl/>
        </w:rPr>
        <w:t>–</w:t>
      </w:r>
      <w:r>
        <w:rPr>
          <w:rFonts w:hint="cs"/>
          <w:rtl/>
        </w:rPr>
        <w:t xml:space="preserve"> בית-הדין צריך להיות כפוף לרבנים הראשיים לישראל, באחד המשרדים שהשר שעומד בראשם לא ינסה לעקור מהשורש את הסמכויות של בתי-הדין הרבניים. למה התשובה פשוטה? כי משרד המשפטים רוצים </w:t>
      </w:r>
      <w:r>
        <w:rPr>
          <w:rFonts w:hint="cs"/>
          <w:rtl/>
        </w:rPr>
        <w:t>לעקור את הסמכויות לבתי-דין למשפחה, שיהיו אחרים - - -</w:t>
      </w:r>
    </w:p>
    <w:p w14:paraId="04F20A32" w14:textId="77777777" w:rsidR="00000000" w:rsidRDefault="00B6587A">
      <w:pPr>
        <w:pStyle w:val="a"/>
        <w:ind w:firstLine="0"/>
        <w:rPr>
          <w:rFonts w:hint="cs"/>
          <w:rtl/>
        </w:rPr>
      </w:pPr>
    </w:p>
    <w:p w14:paraId="547DC793" w14:textId="77777777" w:rsidR="00000000" w:rsidRDefault="00B6587A">
      <w:pPr>
        <w:pStyle w:val="ac"/>
        <w:rPr>
          <w:rtl/>
        </w:rPr>
      </w:pPr>
      <w:r>
        <w:rPr>
          <w:rFonts w:hint="eastAsia"/>
          <w:rtl/>
        </w:rPr>
        <w:t>רשף</w:t>
      </w:r>
      <w:r>
        <w:rPr>
          <w:rtl/>
        </w:rPr>
        <w:t xml:space="preserve"> חן (שינוי):</w:t>
      </w:r>
    </w:p>
    <w:p w14:paraId="785E4111" w14:textId="77777777" w:rsidR="00000000" w:rsidRDefault="00B6587A">
      <w:pPr>
        <w:pStyle w:val="a"/>
        <w:rPr>
          <w:rFonts w:hint="cs"/>
          <w:rtl/>
        </w:rPr>
      </w:pPr>
    </w:p>
    <w:p w14:paraId="52F3343E" w14:textId="77777777" w:rsidR="00000000" w:rsidRDefault="00B6587A">
      <w:pPr>
        <w:pStyle w:val="a"/>
        <w:rPr>
          <w:rFonts w:hint="cs"/>
          <w:rtl/>
        </w:rPr>
      </w:pPr>
      <w:r>
        <w:rPr>
          <w:rFonts w:hint="cs"/>
          <w:rtl/>
        </w:rPr>
        <w:t>שופט בית-משפט שלום כפוף לשר המשפטים?</w:t>
      </w:r>
    </w:p>
    <w:p w14:paraId="57280D28" w14:textId="77777777" w:rsidR="00000000" w:rsidRDefault="00B6587A">
      <w:pPr>
        <w:pStyle w:val="a"/>
        <w:ind w:firstLine="0"/>
        <w:rPr>
          <w:rFonts w:hint="cs"/>
          <w:rtl/>
        </w:rPr>
      </w:pPr>
    </w:p>
    <w:p w14:paraId="368DA12E" w14:textId="77777777" w:rsidR="00000000" w:rsidRDefault="00B6587A">
      <w:pPr>
        <w:pStyle w:val="ac"/>
        <w:rPr>
          <w:rtl/>
        </w:rPr>
      </w:pPr>
      <w:r>
        <w:rPr>
          <w:rFonts w:hint="eastAsia"/>
          <w:rtl/>
        </w:rPr>
        <w:t>משה</w:t>
      </w:r>
      <w:r>
        <w:rPr>
          <w:rtl/>
        </w:rPr>
        <w:t xml:space="preserve"> גפני (יהדות התורה):</w:t>
      </w:r>
    </w:p>
    <w:p w14:paraId="726D3FE5" w14:textId="77777777" w:rsidR="00000000" w:rsidRDefault="00B6587A">
      <w:pPr>
        <w:pStyle w:val="a"/>
        <w:rPr>
          <w:rFonts w:hint="cs"/>
          <w:rtl/>
        </w:rPr>
      </w:pPr>
    </w:p>
    <w:p w14:paraId="64391A64" w14:textId="77777777" w:rsidR="00000000" w:rsidRDefault="00B6587A">
      <w:pPr>
        <w:pStyle w:val="a"/>
        <w:rPr>
          <w:rFonts w:hint="cs"/>
          <w:rtl/>
        </w:rPr>
      </w:pPr>
      <w:r>
        <w:rPr>
          <w:rFonts w:hint="cs"/>
          <w:rtl/>
        </w:rPr>
        <w:t>אתם אמרתם שאתם רוצים לבטל את בתי-הדין הרבניים. אני לא הבנתי את זה. מה אתה משווה את זה לבית-משפט שלום?</w:t>
      </w:r>
    </w:p>
    <w:p w14:paraId="7DB6653C" w14:textId="77777777" w:rsidR="00000000" w:rsidRDefault="00B6587A">
      <w:pPr>
        <w:pStyle w:val="a"/>
        <w:ind w:firstLine="0"/>
        <w:rPr>
          <w:rFonts w:hint="cs"/>
          <w:rtl/>
        </w:rPr>
      </w:pPr>
    </w:p>
    <w:p w14:paraId="5956B91D" w14:textId="77777777" w:rsidR="00000000" w:rsidRDefault="00B6587A">
      <w:pPr>
        <w:pStyle w:val="SpeakerCon"/>
        <w:rPr>
          <w:rtl/>
        </w:rPr>
      </w:pPr>
      <w:bookmarkStart w:id="465" w:name="FS000000494T09_10_2003_17_47_25C"/>
      <w:bookmarkEnd w:id="465"/>
      <w:r>
        <w:rPr>
          <w:rtl/>
        </w:rPr>
        <w:t>אליהו ישי (ש"ס):</w:t>
      </w:r>
    </w:p>
    <w:p w14:paraId="6F08735C" w14:textId="77777777" w:rsidR="00000000" w:rsidRDefault="00B6587A">
      <w:pPr>
        <w:pStyle w:val="a"/>
        <w:rPr>
          <w:rtl/>
        </w:rPr>
      </w:pPr>
    </w:p>
    <w:p w14:paraId="323E8ADB" w14:textId="77777777" w:rsidR="00000000" w:rsidRDefault="00B6587A">
      <w:pPr>
        <w:pStyle w:val="a"/>
        <w:rPr>
          <w:rFonts w:hint="cs"/>
          <w:rtl/>
        </w:rPr>
      </w:pPr>
      <w:r>
        <w:rPr>
          <w:rFonts w:hint="cs"/>
          <w:rtl/>
        </w:rPr>
        <w:t>א</w:t>
      </w:r>
      <w:r>
        <w:rPr>
          <w:rFonts w:hint="cs"/>
          <w:rtl/>
        </w:rPr>
        <w:t>תם אמרתם את זה. אדרבה, אתם לא רוצים? קום ותכחיש שאתם לא רוצים. קומו ותכריזו שאתם לא נוגעים בעצמאות של בתי-הדין.</w:t>
      </w:r>
    </w:p>
    <w:p w14:paraId="2461C5E8" w14:textId="77777777" w:rsidR="00000000" w:rsidRDefault="00B6587A">
      <w:pPr>
        <w:pStyle w:val="a"/>
        <w:ind w:firstLine="0"/>
        <w:rPr>
          <w:rFonts w:hint="cs"/>
          <w:rtl/>
        </w:rPr>
      </w:pPr>
    </w:p>
    <w:p w14:paraId="55F220A8" w14:textId="77777777" w:rsidR="00000000" w:rsidRDefault="00B6587A">
      <w:pPr>
        <w:pStyle w:val="ac"/>
        <w:rPr>
          <w:rtl/>
        </w:rPr>
      </w:pPr>
      <w:r>
        <w:rPr>
          <w:rFonts w:hint="eastAsia"/>
          <w:rtl/>
        </w:rPr>
        <w:t>זאב</w:t>
      </w:r>
      <w:r>
        <w:rPr>
          <w:rtl/>
        </w:rPr>
        <w:t xml:space="preserve"> בוים (הליכוד):</w:t>
      </w:r>
    </w:p>
    <w:p w14:paraId="44DBC2E5" w14:textId="77777777" w:rsidR="00000000" w:rsidRDefault="00B6587A">
      <w:pPr>
        <w:pStyle w:val="a"/>
        <w:rPr>
          <w:rFonts w:hint="cs"/>
          <w:rtl/>
        </w:rPr>
      </w:pPr>
    </w:p>
    <w:p w14:paraId="3DD09A51" w14:textId="77777777" w:rsidR="00000000" w:rsidRDefault="00B6587A">
      <w:pPr>
        <w:pStyle w:val="a"/>
        <w:rPr>
          <w:rFonts w:hint="cs"/>
          <w:rtl/>
        </w:rPr>
      </w:pPr>
      <w:r>
        <w:rPr>
          <w:rFonts w:hint="cs"/>
          <w:rtl/>
        </w:rPr>
        <w:t>תגיד את זה בקול רם.</w:t>
      </w:r>
    </w:p>
    <w:p w14:paraId="06BCE813" w14:textId="77777777" w:rsidR="00000000" w:rsidRDefault="00B6587A">
      <w:pPr>
        <w:pStyle w:val="a"/>
        <w:ind w:firstLine="0"/>
        <w:rPr>
          <w:rFonts w:hint="cs"/>
          <w:rtl/>
        </w:rPr>
      </w:pPr>
    </w:p>
    <w:p w14:paraId="181FE1CB" w14:textId="77777777" w:rsidR="00000000" w:rsidRDefault="00B6587A">
      <w:pPr>
        <w:pStyle w:val="ac"/>
        <w:rPr>
          <w:rtl/>
        </w:rPr>
      </w:pPr>
      <w:r>
        <w:rPr>
          <w:rFonts w:hint="eastAsia"/>
          <w:rtl/>
        </w:rPr>
        <w:t>יצחק</w:t>
      </w:r>
      <w:r>
        <w:rPr>
          <w:rtl/>
        </w:rPr>
        <w:t xml:space="preserve"> כהן (ש"ס):</w:t>
      </w:r>
    </w:p>
    <w:p w14:paraId="1A25E7C3" w14:textId="77777777" w:rsidR="00000000" w:rsidRDefault="00B6587A">
      <w:pPr>
        <w:pStyle w:val="a"/>
        <w:rPr>
          <w:rFonts w:hint="cs"/>
          <w:rtl/>
        </w:rPr>
      </w:pPr>
    </w:p>
    <w:p w14:paraId="3B38F477" w14:textId="77777777" w:rsidR="00000000" w:rsidRDefault="00B6587A">
      <w:pPr>
        <w:pStyle w:val="a"/>
        <w:rPr>
          <w:rFonts w:hint="cs"/>
          <w:rtl/>
        </w:rPr>
      </w:pPr>
      <w:r>
        <w:rPr>
          <w:rFonts w:hint="cs"/>
          <w:rtl/>
        </w:rPr>
        <w:t>אתם עוד תבכו על זה. זה לא מצחיק. אתם תלכו לבחירות מהר מאוד, אתה והליכוד.</w:t>
      </w:r>
    </w:p>
    <w:p w14:paraId="13073DCB" w14:textId="77777777" w:rsidR="00000000" w:rsidRDefault="00B6587A">
      <w:pPr>
        <w:pStyle w:val="a"/>
        <w:ind w:firstLine="0"/>
        <w:rPr>
          <w:rFonts w:hint="cs"/>
          <w:rtl/>
        </w:rPr>
      </w:pPr>
    </w:p>
    <w:p w14:paraId="17DA4FF1" w14:textId="77777777" w:rsidR="00000000" w:rsidRDefault="00B6587A">
      <w:pPr>
        <w:pStyle w:val="ac"/>
        <w:rPr>
          <w:rtl/>
        </w:rPr>
      </w:pPr>
      <w:r>
        <w:rPr>
          <w:rFonts w:hint="eastAsia"/>
          <w:rtl/>
        </w:rPr>
        <w:t>משה</w:t>
      </w:r>
      <w:r>
        <w:rPr>
          <w:rtl/>
        </w:rPr>
        <w:t xml:space="preserve"> גפני (י</w:t>
      </w:r>
      <w:r>
        <w:rPr>
          <w:rtl/>
        </w:rPr>
        <w:t>הדות התורה):</w:t>
      </w:r>
    </w:p>
    <w:p w14:paraId="2D39970F" w14:textId="77777777" w:rsidR="00000000" w:rsidRDefault="00B6587A">
      <w:pPr>
        <w:pStyle w:val="a"/>
        <w:rPr>
          <w:rFonts w:hint="cs"/>
          <w:rtl/>
        </w:rPr>
      </w:pPr>
    </w:p>
    <w:p w14:paraId="1564F15E" w14:textId="77777777" w:rsidR="00000000" w:rsidRDefault="00B6587A">
      <w:pPr>
        <w:pStyle w:val="a"/>
        <w:rPr>
          <w:rFonts w:hint="cs"/>
          <w:rtl/>
        </w:rPr>
      </w:pPr>
      <w:r>
        <w:rPr>
          <w:rFonts w:hint="cs"/>
          <w:rtl/>
        </w:rPr>
        <w:t xml:space="preserve"> - - -</w:t>
      </w:r>
    </w:p>
    <w:p w14:paraId="5C8C7199" w14:textId="77777777" w:rsidR="00000000" w:rsidRDefault="00B6587A">
      <w:pPr>
        <w:pStyle w:val="a"/>
        <w:ind w:firstLine="0"/>
        <w:rPr>
          <w:rFonts w:hint="cs"/>
          <w:rtl/>
        </w:rPr>
      </w:pPr>
    </w:p>
    <w:p w14:paraId="12EEDB3E" w14:textId="77777777" w:rsidR="00000000" w:rsidRDefault="00B6587A">
      <w:pPr>
        <w:pStyle w:val="ac"/>
        <w:rPr>
          <w:rtl/>
        </w:rPr>
      </w:pPr>
      <w:r>
        <w:rPr>
          <w:rFonts w:hint="eastAsia"/>
          <w:rtl/>
        </w:rPr>
        <w:t>משולם</w:t>
      </w:r>
      <w:r>
        <w:rPr>
          <w:rtl/>
        </w:rPr>
        <w:t xml:space="preserve"> נהרי (ש"ס):</w:t>
      </w:r>
    </w:p>
    <w:p w14:paraId="705D9923" w14:textId="77777777" w:rsidR="00000000" w:rsidRDefault="00B6587A">
      <w:pPr>
        <w:pStyle w:val="a"/>
        <w:rPr>
          <w:rFonts w:hint="cs"/>
          <w:rtl/>
        </w:rPr>
      </w:pPr>
    </w:p>
    <w:p w14:paraId="51C8B5B8" w14:textId="77777777" w:rsidR="00000000" w:rsidRDefault="00B6587A">
      <w:pPr>
        <w:pStyle w:val="a"/>
        <w:rPr>
          <w:rFonts w:hint="cs"/>
          <w:rtl/>
        </w:rPr>
      </w:pPr>
      <w:r>
        <w:rPr>
          <w:rFonts w:hint="cs"/>
          <w:rtl/>
        </w:rPr>
        <w:t>הפכו את שינוי לגוי של שבת.</w:t>
      </w:r>
    </w:p>
    <w:p w14:paraId="1BF0442A" w14:textId="77777777" w:rsidR="00000000" w:rsidRDefault="00B6587A">
      <w:pPr>
        <w:pStyle w:val="a"/>
        <w:ind w:firstLine="0"/>
        <w:rPr>
          <w:rFonts w:hint="cs"/>
          <w:rtl/>
        </w:rPr>
      </w:pPr>
    </w:p>
    <w:p w14:paraId="6B73BD72" w14:textId="77777777" w:rsidR="00000000" w:rsidRDefault="00B6587A">
      <w:pPr>
        <w:pStyle w:val="ac"/>
        <w:rPr>
          <w:rtl/>
        </w:rPr>
      </w:pPr>
      <w:r>
        <w:rPr>
          <w:rFonts w:hint="eastAsia"/>
          <w:rtl/>
        </w:rPr>
        <w:t>רוני</w:t>
      </w:r>
      <w:r>
        <w:rPr>
          <w:rtl/>
        </w:rPr>
        <w:t xml:space="preserve"> בריזון (שינוי):</w:t>
      </w:r>
    </w:p>
    <w:p w14:paraId="5237B579" w14:textId="77777777" w:rsidR="00000000" w:rsidRDefault="00B6587A">
      <w:pPr>
        <w:pStyle w:val="a"/>
        <w:rPr>
          <w:rFonts w:hint="cs"/>
          <w:rtl/>
        </w:rPr>
      </w:pPr>
    </w:p>
    <w:p w14:paraId="3E39D4EC" w14:textId="77777777" w:rsidR="00000000" w:rsidRDefault="00B6587A">
      <w:pPr>
        <w:pStyle w:val="a"/>
        <w:rPr>
          <w:rFonts w:hint="cs"/>
          <w:rtl/>
        </w:rPr>
      </w:pPr>
      <w:r>
        <w:rPr>
          <w:rFonts w:hint="cs"/>
          <w:rtl/>
        </w:rPr>
        <w:t xml:space="preserve"> - - -</w:t>
      </w:r>
    </w:p>
    <w:p w14:paraId="4BAA4623" w14:textId="77777777" w:rsidR="00000000" w:rsidRDefault="00B6587A">
      <w:pPr>
        <w:pStyle w:val="a"/>
        <w:ind w:firstLine="0"/>
        <w:rPr>
          <w:rFonts w:hint="cs"/>
          <w:rtl/>
        </w:rPr>
      </w:pPr>
    </w:p>
    <w:p w14:paraId="5E5195D6" w14:textId="77777777" w:rsidR="00000000" w:rsidRDefault="00B6587A">
      <w:pPr>
        <w:pStyle w:val="ad"/>
        <w:rPr>
          <w:rFonts w:hint="cs"/>
          <w:rtl/>
        </w:rPr>
      </w:pPr>
      <w:r>
        <w:rPr>
          <w:rFonts w:hint="cs"/>
          <w:rtl/>
        </w:rPr>
        <w:t>היו"ר אתי לבני:</w:t>
      </w:r>
    </w:p>
    <w:p w14:paraId="7AEE2CDF" w14:textId="77777777" w:rsidR="00000000" w:rsidRDefault="00B6587A">
      <w:pPr>
        <w:pStyle w:val="a"/>
        <w:rPr>
          <w:rFonts w:hint="cs"/>
          <w:rtl/>
        </w:rPr>
      </w:pPr>
    </w:p>
    <w:p w14:paraId="1E3C6A10" w14:textId="77777777" w:rsidR="00000000" w:rsidRDefault="00B6587A">
      <w:pPr>
        <w:pStyle w:val="a"/>
        <w:rPr>
          <w:rFonts w:hint="cs"/>
          <w:rtl/>
        </w:rPr>
      </w:pPr>
      <w:r>
        <w:rPr>
          <w:rFonts w:hint="cs"/>
          <w:rtl/>
        </w:rPr>
        <w:t>אתם לוקחים את זמנו של חבר הכנסת ישי. אנא, חברי הכנסת רשף, גפני, בבקשה. תמשיך, חבר הכנסת ישי.</w:t>
      </w:r>
    </w:p>
    <w:p w14:paraId="0EBDB5D1" w14:textId="77777777" w:rsidR="00000000" w:rsidRDefault="00B6587A">
      <w:pPr>
        <w:pStyle w:val="a"/>
        <w:rPr>
          <w:rFonts w:hint="cs"/>
          <w:rtl/>
        </w:rPr>
      </w:pPr>
    </w:p>
    <w:p w14:paraId="1EF4C9C7" w14:textId="77777777" w:rsidR="00000000" w:rsidRDefault="00B6587A">
      <w:pPr>
        <w:pStyle w:val="SpeakerCon"/>
        <w:rPr>
          <w:rtl/>
        </w:rPr>
      </w:pPr>
      <w:bookmarkStart w:id="466" w:name="FS000000494T09_10_2003_17_50_17C"/>
      <w:bookmarkEnd w:id="466"/>
      <w:r>
        <w:rPr>
          <w:rtl/>
        </w:rPr>
        <w:t>אליהו ישי (ש"ס):</w:t>
      </w:r>
    </w:p>
    <w:p w14:paraId="2FED8945" w14:textId="77777777" w:rsidR="00000000" w:rsidRDefault="00B6587A">
      <w:pPr>
        <w:pStyle w:val="a"/>
        <w:rPr>
          <w:rtl/>
        </w:rPr>
      </w:pPr>
    </w:p>
    <w:p w14:paraId="46B7FBD3" w14:textId="77777777" w:rsidR="00000000" w:rsidRDefault="00B6587A">
      <w:pPr>
        <w:pStyle w:val="a"/>
        <w:rPr>
          <w:rFonts w:hint="cs"/>
          <w:rtl/>
        </w:rPr>
      </w:pPr>
      <w:r>
        <w:rPr>
          <w:rFonts w:hint="cs"/>
          <w:rtl/>
        </w:rPr>
        <w:t>אני אומר לכם את האמת, הפלא ה</w:t>
      </w:r>
      <w:r>
        <w:rPr>
          <w:rFonts w:hint="cs"/>
          <w:rtl/>
        </w:rPr>
        <w:t>גדול, אני מתפלא - - -</w:t>
      </w:r>
    </w:p>
    <w:p w14:paraId="1B44ACBD" w14:textId="77777777" w:rsidR="00000000" w:rsidRDefault="00B6587A">
      <w:pPr>
        <w:pStyle w:val="a"/>
        <w:ind w:firstLine="0"/>
        <w:rPr>
          <w:rFonts w:hint="cs"/>
          <w:rtl/>
        </w:rPr>
      </w:pPr>
    </w:p>
    <w:p w14:paraId="34A39565" w14:textId="77777777" w:rsidR="00000000" w:rsidRDefault="00B6587A">
      <w:pPr>
        <w:pStyle w:val="ac"/>
        <w:rPr>
          <w:rtl/>
        </w:rPr>
      </w:pPr>
      <w:r>
        <w:rPr>
          <w:rFonts w:hint="eastAsia"/>
          <w:rtl/>
        </w:rPr>
        <w:t>שר</w:t>
      </w:r>
      <w:r>
        <w:rPr>
          <w:rtl/>
        </w:rPr>
        <w:t xml:space="preserve"> המשפטים יוסף לפיד:</w:t>
      </w:r>
    </w:p>
    <w:p w14:paraId="02A70927" w14:textId="77777777" w:rsidR="00000000" w:rsidRDefault="00B6587A">
      <w:pPr>
        <w:pStyle w:val="a"/>
        <w:rPr>
          <w:rFonts w:hint="cs"/>
          <w:rtl/>
        </w:rPr>
      </w:pPr>
    </w:p>
    <w:p w14:paraId="5D16DF41" w14:textId="77777777" w:rsidR="00000000" w:rsidRDefault="00B6587A">
      <w:pPr>
        <w:pStyle w:val="a"/>
        <w:rPr>
          <w:rFonts w:hint="cs"/>
          <w:rtl/>
        </w:rPr>
      </w:pPr>
      <w:r>
        <w:rPr>
          <w:rFonts w:hint="cs"/>
          <w:rtl/>
        </w:rPr>
        <w:t>זה שאני מוציא אותם מדעתם גורם לי הנאה.</w:t>
      </w:r>
    </w:p>
    <w:p w14:paraId="517FA265" w14:textId="77777777" w:rsidR="00000000" w:rsidRDefault="00B6587A">
      <w:pPr>
        <w:pStyle w:val="a"/>
        <w:ind w:firstLine="0"/>
        <w:rPr>
          <w:rFonts w:hint="cs"/>
          <w:rtl/>
        </w:rPr>
      </w:pPr>
    </w:p>
    <w:p w14:paraId="2885EF1C" w14:textId="77777777" w:rsidR="00000000" w:rsidRDefault="00B6587A">
      <w:pPr>
        <w:pStyle w:val="SpeakerCon"/>
        <w:rPr>
          <w:rtl/>
        </w:rPr>
      </w:pPr>
      <w:bookmarkStart w:id="467" w:name="FS000000494T09_10_2003_17_50_48C"/>
      <w:bookmarkEnd w:id="467"/>
      <w:r>
        <w:rPr>
          <w:rtl/>
        </w:rPr>
        <w:t>אליהו ישי (ש"ס):</w:t>
      </w:r>
    </w:p>
    <w:p w14:paraId="3532C6A9" w14:textId="77777777" w:rsidR="00000000" w:rsidRDefault="00B6587A">
      <w:pPr>
        <w:pStyle w:val="a"/>
        <w:rPr>
          <w:rtl/>
        </w:rPr>
      </w:pPr>
    </w:p>
    <w:p w14:paraId="77FC11CA" w14:textId="77777777" w:rsidR="00000000" w:rsidRDefault="00B6587A">
      <w:pPr>
        <w:pStyle w:val="a"/>
        <w:rPr>
          <w:rFonts w:hint="cs"/>
          <w:rtl/>
        </w:rPr>
      </w:pPr>
      <w:r>
        <w:rPr>
          <w:rFonts w:hint="cs"/>
          <w:rtl/>
        </w:rPr>
        <w:t>האמת היא שהוא אמר דבר שאנחנו יודעים אותו. טוב שעם ישראל שומע. זה גורם לו הנאה. השנאה שלו ליהדות, לדת, למסורת, לציבור המזרחי מעבירה אותו לגמרי על דעתו. ה</w:t>
      </w:r>
      <w:r>
        <w:rPr>
          <w:rFonts w:hint="cs"/>
          <w:rtl/>
        </w:rPr>
        <w:t>וא עוד נהנה מכל הדבר הזה.</w:t>
      </w:r>
    </w:p>
    <w:p w14:paraId="1C436EC4" w14:textId="77777777" w:rsidR="00000000" w:rsidRDefault="00B6587A">
      <w:pPr>
        <w:pStyle w:val="a"/>
        <w:ind w:firstLine="0"/>
        <w:rPr>
          <w:rFonts w:hint="cs"/>
          <w:rtl/>
        </w:rPr>
      </w:pPr>
    </w:p>
    <w:p w14:paraId="61FD1CC2" w14:textId="77777777" w:rsidR="00000000" w:rsidRDefault="00B6587A">
      <w:pPr>
        <w:pStyle w:val="ac"/>
        <w:rPr>
          <w:rtl/>
        </w:rPr>
      </w:pPr>
      <w:r>
        <w:rPr>
          <w:rFonts w:hint="eastAsia"/>
          <w:rtl/>
        </w:rPr>
        <w:t>דוד</w:t>
      </w:r>
      <w:r>
        <w:rPr>
          <w:rtl/>
        </w:rPr>
        <w:t xml:space="preserve"> אזולאי (ש"ס):</w:t>
      </w:r>
    </w:p>
    <w:p w14:paraId="46452A39" w14:textId="77777777" w:rsidR="00000000" w:rsidRDefault="00B6587A">
      <w:pPr>
        <w:pStyle w:val="a"/>
        <w:rPr>
          <w:rFonts w:hint="cs"/>
          <w:rtl/>
        </w:rPr>
      </w:pPr>
    </w:p>
    <w:p w14:paraId="6671AE30" w14:textId="77777777" w:rsidR="00000000" w:rsidRDefault="00B6587A">
      <w:pPr>
        <w:pStyle w:val="a"/>
        <w:rPr>
          <w:rFonts w:hint="cs"/>
          <w:rtl/>
        </w:rPr>
      </w:pPr>
      <w:r>
        <w:rPr>
          <w:rFonts w:hint="cs"/>
          <w:rtl/>
        </w:rPr>
        <w:t>לפיד, למה אתה לא מדבר על שנאתך לדתיים כלפי הציבור? תגיד את זה ברמקול, פחדן.</w:t>
      </w:r>
    </w:p>
    <w:p w14:paraId="32344D57" w14:textId="77777777" w:rsidR="00000000" w:rsidRDefault="00B6587A">
      <w:pPr>
        <w:pStyle w:val="a"/>
        <w:ind w:firstLine="0"/>
        <w:rPr>
          <w:rFonts w:hint="cs"/>
          <w:rtl/>
        </w:rPr>
      </w:pPr>
    </w:p>
    <w:p w14:paraId="1B87DDA5" w14:textId="77777777" w:rsidR="00000000" w:rsidRDefault="00B6587A">
      <w:pPr>
        <w:pStyle w:val="SpeakerCon"/>
        <w:rPr>
          <w:rtl/>
        </w:rPr>
      </w:pPr>
      <w:bookmarkStart w:id="468" w:name="FS000000494T09_10_2003_17_51_52C"/>
      <w:bookmarkEnd w:id="468"/>
      <w:r>
        <w:rPr>
          <w:rtl/>
        </w:rPr>
        <w:t>אליהו ישי (ש"ס):</w:t>
      </w:r>
    </w:p>
    <w:p w14:paraId="464ED104" w14:textId="77777777" w:rsidR="00000000" w:rsidRDefault="00B6587A">
      <w:pPr>
        <w:pStyle w:val="a"/>
        <w:rPr>
          <w:rtl/>
        </w:rPr>
      </w:pPr>
    </w:p>
    <w:p w14:paraId="58B56AA2" w14:textId="77777777" w:rsidR="00000000" w:rsidRDefault="00B6587A">
      <w:pPr>
        <w:pStyle w:val="a"/>
        <w:rPr>
          <w:rFonts w:hint="cs"/>
          <w:rtl/>
        </w:rPr>
      </w:pPr>
      <w:r>
        <w:rPr>
          <w:rFonts w:hint="cs"/>
          <w:rtl/>
        </w:rPr>
        <w:t>אני אגיד לך מה הוא לא אומר ברמקול והוא רוצה: חוץ מלהוציא צווי גירוש לציבור הדתי המסורתי והספרדי המזרחי, הכול הוא מו</w:t>
      </w:r>
      <w:r>
        <w:rPr>
          <w:rFonts w:hint="cs"/>
          <w:rtl/>
        </w:rPr>
        <w:t>כן לעשות. הוא רק מחכה להגיד לנו: תארזו את המזוודות. בכל תחומי החיים, בצורה אכזרית. רוע לב, אטימות, רשעות שאין כדוגמתה. יושב טומי לפיד, עושה הסכם קואליציוני עם המפד"ל לפגוע בקצבאות ילדים. יושבת פה ממשלה שמרעיבה את ילדי ישראל, והוא נהנה מזה. הוא אומר שהוא נה</w:t>
      </w:r>
      <w:r>
        <w:rPr>
          <w:rFonts w:hint="cs"/>
          <w:rtl/>
        </w:rPr>
        <w:t>נה מזה. לפגוע ביהדות, לפגוע בדת, בתהליך המדיני. תראו את הצביעות, תראו את החגיגה, תראו את הזיגזג. שום דבר. הכול מותר לו. הוא נהנה מהדבר הזה. בתי-דין לעבודה? לבטל אותם. מחר הוא לא יבטל את בתי-הדין הרבניים? הרי זו הדעה שלך וזה גם במצע שלכם.</w:t>
      </w:r>
    </w:p>
    <w:p w14:paraId="42C89D12" w14:textId="77777777" w:rsidR="00000000" w:rsidRDefault="00B6587A">
      <w:pPr>
        <w:pStyle w:val="a"/>
        <w:ind w:firstLine="0"/>
        <w:rPr>
          <w:rFonts w:hint="cs"/>
          <w:rtl/>
        </w:rPr>
      </w:pPr>
    </w:p>
    <w:p w14:paraId="253E9BAD" w14:textId="77777777" w:rsidR="00000000" w:rsidRDefault="00B6587A">
      <w:pPr>
        <w:pStyle w:val="ac"/>
        <w:rPr>
          <w:rtl/>
        </w:rPr>
      </w:pPr>
      <w:r>
        <w:rPr>
          <w:rtl/>
        </w:rPr>
        <w:t>רשף חן (שינוי):</w:t>
      </w:r>
    </w:p>
    <w:p w14:paraId="6DE6F10B" w14:textId="77777777" w:rsidR="00000000" w:rsidRDefault="00B6587A">
      <w:pPr>
        <w:pStyle w:val="a"/>
        <w:rPr>
          <w:rtl/>
        </w:rPr>
      </w:pPr>
    </w:p>
    <w:p w14:paraId="4FBA31D9" w14:textId="77777777" w:rsidR="00000000" w:rsidRDefault="00B6587A">
      <w:pPr>
        <w:pStyle w:val="a"/>
        <w:rPr>
          <w:rFonts w:hint="cs"/>
          <w:rtl/>
        </w:rPr>
      </w:pPr>
      <w:r>
        <w:rPr>
          <w:rFonts w:hint="cs"/>
          <w:rtl/>
        </w:rPr>
        <w:t>זה לא במצע.</w:t>
      </w:r>
    </w:p>
    <w:p w14:paraId="35173F9A" w14:textId="77777777" w:rsidR="00000000" w:rsidRDefault="00B6587A">
      <w:pPr>
        <w:pStyle w:val="SpeakerCon"/>
        <w:rPr>
          <w:rtl/>
        </w:rPr>
      </w:pPr>
      <w:bookmarkStart w:id="469" w:name="FS000000494T09_10_2003_17_54_56C"/>
      <w:bookmarkEnd w:id="469"/>
    </w:p>
    <w:p w14:paraId="57EFD4C1" w14:textId="77777777" w:rsidR="00000000" w:rsidRDefault="00B6587A">
      <w:pPr>
        <w:pStyle w:val="SpeakerCon"/>
        <w:rPr>
          <w:rtl/>
        </w:rPr>
      </w:pPr>
      <w:r>
        <w:rPr>
          <w:rtl/>
        </w:rPr>
        <w:t>אליהו ישי (ש"ס):</w:t>
      </w:r>
    </w:p>
    <w:p w14:paraId="26C1D9D7" w14:textId="77777777" w:rsidR="00000000" w:rsidRDefault="00B6587A">
      <w:pPr>
        <w:pStyle w:val="a"/>
        <w:rPr>
          <w:rtl/>
        </w:rPr>
      </w:pPr>
    </w:p>
    <w:p w14:paraId="75CECBE4" w14:textId="77777777" w:rsidR="00000000" w:rsidRDefault="00B6587A">
      <w:pPr>
        <w:pStyle w:val="a"/>
        <w:rPr>
          <w:rFonts w:hint="cs"/>
          <w:rtl/>
        </w:rPr>
      </w:pPr>
      <w:r>
        <w:rPr>
          <w:rFonts w:hint="cs"/>
          <w:rtl/>
        </w:rPr>
        <w:t>זה כן במצע שלכם. דיברתם על זה לא פעם.</w:t>
      </w:r>
    </w:p>
    <w:p w14:paraId="1970F246" w14:textId="77777777" w:rsidR="00000000" w:rsidRDefault="00B6587A">
      <w:pPr>
        <w:pStyle w:val="a"/>
        <w:ind w:firstLine="0"/>
        <w:rPr>
          <w:rFonts w:hint="cs"/>
          <w:rtl/>
        </w:rPr>
      </w:pPr>
    </w:p>
    <w:p w14:paraId="1D0B386E" w14:textId="77777777" w:rsidR="00000000" w:rsidRDefault="00B6587A">
      <w:pPr>
        <w:pStyle w:val="ac"/>
        <w:rPr>
          <w:rtl/>
        </w:rPr>
      </w:pPr>
      <w:r>
        <w:rPr>
          <w:rFonts w:hint="eastAsia"/>
          <w:rtl/>
        </w:rPr>
        <w:t>משה</w:t>
      </w:r>
      <w:r>
        <w:rPr>
          <w:rtl/>
        </w:rPr>
        <w:t xml:space="preserve"> גפני (יהדות התורה):</w:t>
      </w:r>
    </w:p>
    <w:p w14:paraId="528094FF" w14:textId="77777777" w:rsidR="00000000" w:rsidRDefault="00B6587A">
      <w:pPr>
        <w:pStyle w:val="a"/>
        <w:rPr>
          <w:rFonts w:hint="cs"/>
          <w:rtl/>
        </w:rPr>
      </w:pPr>
    </w:p>
    <w:p w14:paraId="29E0EDF4" w14:textId="77777777" w:rsidR="00000000" w:rsidRDefault="00B6587A">
      <w:pPr>
        <w:pStyle w:val="a"/>
        <w:rPr>
          <w:rFonts w:hint="cs"/>
          <w:rtl/>
        </w:rPr>
      </w:pPr>
      <w:r>
        <w:rPr>
          <w:rFonts w:hint="cs"/>
          <w:rtl/>
        </w:rPr>
        <w:t>הם לא יודעים מה שהם כתבו.</w:t>
      </w:r>
    </w:p>
    <w:p w14:paraId="35157206" w14:textId="77777777" w:rsidR="00000000" w:rsidRDefault="00B6587A">
      <w:pPr>
        <w:pStyle w:val="a"/>
        <w:ind w:firstLine="0"/>
        <w:rPr>
          <w:rFonts w:hint="cs"/>
          <w:rtl/>
        </w:rPr>
      </w:pPr>
    </w:p>
    <w:p w14:paraId="12C4157E" w14:textId="77777777" w:rsidR="00000000" w:rsidRDefault="00B6587A">
      <w:pPr>
        <w:pStyle w:val="SpeakerCon"/>
        <w:rPr>
          <w:rtl/>
        </w:rPr>
      </w:pPr>
      <w:bookmarkStart w:id="470" w:name="FS000000494T09_10_2003_17_55_23C"/>
      <w:bookmarkEnd w:id="470"/>
      <w:r>
        <w:rPr>
          <w:rtl/>
        </w:rPr>
        <w:t>אליהו ישי (ש"ס):</w:t>
      </w:r>
    </w:p>
    <w:p w14:paraId="077936ED" w14:textId="77777777" w:rsidR="00000000" w:rsidRDefault="00B6587A">
      <w:pPr>
        <w:pStyle w:val="a"/>
        <w:rPr>
          <w:rtl/>
        </w:rPr>
      </w:pPr>
    </w:p>
    <w:p w14:paraId="503CE5C2" w14:textId="77777777" w:rsidR="00000000" w:rsidRDefault="00B6587A">
      <w:pPr>
        <w:pStyle w:val="a"/>
        <w:rPr>
          <w:rFonts w:hint="cs"/>
          <w:rtl/>
        </w:rPr>
      </w:pPr>
      <w:r>
        <w:rPr>
          <w:rFonts w:hint="cs"/>
          <w:rtl/>
        </w:rPr>
        <w:t>זו עוד בעיה. אתה יודע למה הם רוצים לבטל את בתי-הדין לעבודה? מי שבא לבתי-הדין לעבודה זה המסכנים והאומללים. הוא רוצה ל</w:t>
      </w:r>
      <w:r>
        <w:rPr>
          <w:rFonts w:hint="cs"/>
          <w:rtl/>
        </w:rPr>
        <w:t>דכא את המסכנים והאומללים.</w:t>
      </w:r>
    </w:p>
    <w:p w14:paraId="4B471E24" w14:textId="77777777" w:rsidR="00000000" w:rsidRDefault="00B6587A">
      <w:pPr>
        <w:pStyle w:val="a"/>
        <w:ind w:firstLine="0"/>
        <w:rPr>
          <w:rFonts w:hint="cs"/>
          <w:rtl/>
        </w:rPr>
      </w:pPr>
    </w:p>
    <w:p w14:paraId="025C1CAE" w14:textId="77777777" w:rsidR="00000000" w:rsidRDefault="00B6587A">
      <w:pPr>
        <w:pStyle w:val="ac"/>
        <w:rPr>
          <w:rtl/>
        </w:rPr>
      </w:pPr>
      <w:r>
        <w:rPr>
          <w:rFonts w:hint="eastAsia"/>
          <w:rtl/>
        </w:rPr>
        <w:t>משולם</w:t>
      </w:r>
      <w:r>
        <w:rPr>
          <w:rtl/>
        </w:rPr>
        <w:t xml:space="preserve"> נהרי (ש"ס):</w:t>
      </w:r>
    </w:p>
    <w:p w14:paraId="22C4EB45" w14:textId="77777777" w:rsidR="00000000" w:rsidRDefault="00B6587A">
      <w:pPr>
        <w:pStyle w:val="a"/>
        <w:rPr>
          <w:rFonts w:hint="cs"/>
          <w:rtl/>
        </w:rPr>
      </w:pPr>
    </w:p>
    <w:p w14:paraId="77828869" w14:textId="77777777" w:rsidR="00000000" w:rsidRDefault="00B6587A">
      <w:pPr>
        <w:pStyle w:val="a"/>
        <w:rPr>
          <w:rFonts w:hint="cs"/>
          <w:rtl/>
        </w:rPr>
      </w:pPr>
      <w:r>
        <w:rPr>
          <w:rFonts w:hint="cs"/>
          <w:rtl/>
        </w:rPr>
        <w:t>- - -</w:t>
      </w:r>
    </w:p>
    <w:p w14:paraId="65B82CE3" w14:textId="77777777" w:rsidR="00000000" w:rsidRDefault="00B6587A">
      <w:pPr>
        <w:pStyle w:val="a"/>
        <w:ind w:firstLine="0"/>
        <w:rPr>
          <w:rFonts w:hint="cs"/>
          <w:rtl/>
        </w:rPr>
      </w:pPr>
    </w:p>
    <w:p w14:paraId="659EED55" w14:textId="77777777" w:rsidR="00000000" w:rsidRDefault="00B6587A">
      <w:pPr>
        <w:pStyle w:val="SpeakerCon"/>
        <w:rPr>
          <w:rtl/>
        </w:rPr>
      </w:pPr>
      <w:bookmarkStart w:id="471" w:name="FS000000494T09_10_2003_17_56_12C"/>
      <w:bookmarkEnd w:id="471"/>
      <w:r>
        <w:rPr>
          <w:rtl/>
        </w:rPr>
        <w:t>אליהו ישי (ש"ס):</w:t>
      </w:r>
    </w:p>
    <w:p w14:paraId="1D03D329" w14:textId="77777777" w:rsidR="00000000" w:rsidRDefault="00B6587A">
      <w:pPr>
        <w:pStyle w:val="a"/>
        <w:rPr>
          <w:rtl/>
        </w:rPr>
      </w:pPr>
    </w:p>
    <w:p w14:paraId="36C89A58" w14:textId="77777777" w:rsidR="00000000" w:rsidRDefault="00B6587A">
      <w:pPr>
        <w:pStyle w:val="a"/>
        <w:rPr>
          <w:rFonts w:hint="cs"/>
          <w:rtl/>
        </w:rPr>
      </w:pPr>
      <w:r>
        <w:rPr>
          <w:rFonts w:hint="cs"/>
          <w:rtl/>
        </w:rPr>
        <w:t>גזענות שאין כדוגמתה. בחיוך ובהנאה.</w:t>
      </w:r>
    </w:p>
    <w:p w14:paraId="48D602A0" w14:textId="77777777" w:rsidR="00000000" w:rsidRDefault="00B6587A">
      <w:pPr>
        <w:pStyle w:val="a"/>
        <w:ind w:firstLine="0"/>
        <w:rPr>
          <w:rFonts w:hint="cs"/>
          <w:rtl/>
        </w:rPr>
      </w:pPr>
    </w:p>
    <w:p w14:paraId="552F9A1A" w14:textId="77777777" w:rsidR="00000000" w:rsidRDefault="00B6587A">
      <w:pPr>
        <w:pStyle w:val="ac"/>
        <w:rPr>
          <w:rtl/>
        </w:rPr>
      </w:pPr>
      <w:r>
        <w:rPr>
          <w:rFonts w:hint="eastAsia"/>
          <w:rtl/>
        </w:rPr>
        <w:t>רשף</w:t>
      </w:r>
      <w:r>
        <w:rPr>
          <w:rtl/>
        </w:rPr>
        <w:t xml:space="preserve"> חן (שינוי):</w:t>
      </w:r>
    </w:p>
    <w:p w14:paraId="1E37B974" w14:textId="77777777" w:rsidR="00000000" w:rsidRDefault="00B6587A">
      <w:pPr>
        <w:pStyle w:val="a"/>
        <w:rPr>
          <w:rFonts w:hint="cs"/>
          <w:rtl/>
        </w:rPr>
      </w:pPr>
    </w:p>
    <w:p w14:paraId="5AD26118" w14:textId="77777777" w:rsidR="00000000" w:rsidRDefault="00B6587A">
      <w:pPr>
        <w:pStyle w:val="a"/>
        <w:rPr>
          <w:rFonts w:hint="cs"/>
          <w:rtl/>
        </w:rPr>
      </w:pPr>
      <w:r>
        <w:rPr>
          <w:rFonts w:hint="cs"/>
          <w:rtl/>
        </w:rPr>
        <w:t>- - -</w:t>
      </w:r>
    </w:p>
    <w:p w14:paraId="53E3BA46" w14:textId="77777777" w:rsidR="00000000" w:rsidRDefault="00B6587A">
      <w:pPr>
        <w:pStyle w:val="a"/>
        <w:ind w:firstLine="0"/>
        <w:rPr>
          <w:rFonts w:hint="cs"/>
          <w:rtl/>
        </w:rPr>
      </w:pPr>
    </w:p>
    <w:p w14:paraId="626DE020" w14:textId="77777777" w:rsidR="00000000" w:rsidRDefault="00B6587A">
      <w:pPr>
        <w:pStyle w:val="SpeakerCon"/>
        <w:rPr>
          <w:rtl/>
        </w:rPr>
      </w:pPr>
      <w:bookmarkStart w:id="472" w:name="FS000000494T09_10_2003_17_56_32C"/>
      <w:bookmarkEnd w:id="472"/>
      <w:r>
        <w:rPr>
          <w:rtl/>
        </w:rPr>
        <w:t>אליהו ישי (ש"ס):</w:t>
      </w:r>
    </w:p>
    <w:p w14:paraId="2C3C1D84" w14:textId="77777777" w:rsidR="00000000" w:rsidRDefault="00B6587A">
      <w:pPr>
        <w:pStyle w:val="a"/>
        <w:rPr>
          <w:rtl/>
        </w:rPr>
      </w:pPr>
    </w:p>
    <w:p w14:paraId="19452E64" w14:textId="77777777" w:rsidR="00000000" w:rsidRDefault="00B6587A">
      <w:pPr>
        <w:pStyle w:val="a"/>
        <w:rPr>
          <w:rFonts w:hint="cs"/>
          <w:rtl/>
        </w:rPr>
      </w:pPr>
      <w:r>
        <w:rPr>
          <w:rFonts w:hint="cs"/>
          <w:rtl/>
        </w:rPr>
        <w:t xml:space="preserve">יש מציאות שאנשים שונאים את העניים ואת המסכנים ומתאכזרים אליהם. זה שינוי, מה לעשות? זה שינוי. תשים לב לשנאה </w:t>
      </w:r>
      <w:r>
        <w:rPr>
          <w:rFonts w:hint="cs"/>
          <w:rtl/>
        </w:rPr>
        <w:t>של ספרדים ומזרחיים - ש"ס לא, אגודה כן. לאורך כל הדרך. חטפתם הרבה רעש ציבורי. לא נוח לך.</w:t>
      </w:r>
    </w:p>
    <w:p w14:paraId="0E117937" w14:textId="77777777" w:rsidR="00000000" w:rsidRDefault="00B6587A">
      <w:pPr>
        <w:pStyle w:val="a"/>
        <w:ind w:firstLine="0"/>
        <w:rPr>
          <w:rFonts w:hint="cs"/>
          <w:rtl/>
        </w:rPr>
      </w:pPr>
    </w:p>
    <w:p w14:paraId="4F63E003" w14:textId="77777777" w:rsidR="00000000" w:rsidRDefault="00B6587A">
      <w:pPr>
        <w:pStyle w:val="ac"/>
        <w:rPr>
          <w:rtl/>
        </w:rPr>
      </w:pPr>
      <w:r>
        <w:rPr>
          <w:rFonts w:hint="eastAsia"/>
          <w:rtl/>
        </w:rPr>
        <w:t>רשף</w:t>
      </w:r>
      <w:r>
        <w:rPr>
          <w:rtl/>
        </w:rPr>
        <w:t xml:space="preserve"> חן (שינוי):</w:t>
      </w:r>
    </w:p>
    <w:p w14:paraId="4595B34C" w14:textId="77777777" w:rsidR="00000000" w:rsidRDefault="00B6587A">
      <w:pPr>
        <w:pStyle w:val="a"/>
        <w:rPr>
          <w:rFonts w:hint="cs"/>
          <w:rtl/>
        </w:rPr>
      </w:pPr>
    </w:p>
    <w:p w14:paraId="1B0C4D25" w14:textId="77777777" w:rsidR="00000000" w:rsidRDefault="00B6587A">
      <w:pPr>
        <w:pStyle w:val="a"/>
        <w:rPr>
          <w:rFonts w:hint="cs"/>
          <w:rtl/>
        </w:rPr>
      </w:pPr>
      <w:r>
        <w:rPr>
          <w:rFonts w:hint="cs"/>
          <w:rtl/>
        </w:rPr>
        <w:t>איך אתה מגדיר גזענות?</w:t>
      </w:r>
    </w:p>
    <w:p w14:paraId="41F83273" w14:textId="77777777" w:rsidR="00000000" w:rsidRDefault="00B6587A">
      <w:pPr>
        <w:pStyle w:val="a"/>
        <w:ind w:firstLine="0"/>
        <w:rPr>
          <w:rFonts w:hint="cs"/>
          <w:rtl/>
        </w:rPr>
      </w:pPr>
    </w:p>
    <w:p w14:paraId="69B42D7B" w14:textId="77777777" w:rsidR="00000000" w:rsidRDefault="00B6587A">
      <w:pPr>
        <w:pStyle w:val="SpeakerCon"/>
        <w:rPr>
          <w:rtl/>
        </w:rPr>
      </w:pPr>
      <w:bookmarkStart w:id="473" w:name="FS000000494T09_10_2003_17_57_25C"/>
      <w:bookmarkEnd w:id="473"/>
      <w:r>
        <w:rPr>
          <w:rtl/>
        </w:rPr>
        <w:t>אליהו ישי (ש"ס):</w:t>
      </w:r>
    </w:p>
    <w:p w14:paraId="4041C15E" w14:textId="77777777" w:rsidR="00000000" w:rsidRDefault="00B6587A">
      <w:pPr>
        <w:pStyle w:val="a"/>
        <w:rPr>
          <w:rtl/>
        </w:rPr>
      </w:pPr>
    </w:p>
    <w:p w14:paraId="35A40C64" w14:textId="77777777" w:rsidR="00000000" w:rsidRDefault="00B6587A">
      <w:pPr>
        <w:pStyle w:val="a"/>
        <w:rPr>
          <w:rFonts w:hint="cs"/>
          <w:rtl/>
        </w:rPr>
      </w:pPr>
      <w:r>
        <w:rPr>
          <w:rFonts w:hint="cs"/>
          <w:rtl/>
        </w:rPr>
        <w:t>אני מסכים אתך שהשילוב ספרדי, דתי וימני הוא שילוב קטלני. מה אני יכול לעשות? אני מבין אותך. אתם בטח לא רוצים לע</w:t>
      </w:r>
      <w:r>
        <w:rPr>
          <w:rFonts w:hint="cs"/>
          <w:rtl/>
        </w:rPr>
        <w:t>שות מה שלה-פן עשה בצרפת, בשביל לא לחטוף מכה. אתה לא יכול לעשות מה שלה-פן עשה, ויש לכם בעיה.</w:t>
      </w:r>
    </w:p>
    <w:p w14:paraId="717C189D" w14:textId="77777777" w:rsidR="00000000" w:rsidRDefault="00B6587A">
      <w:pPr>
        <w:pStyle w:val="a"/>
        <w:rPr>
          <w:rFonts w:hint="cs"/>
          <w:rtl/>
        </w:rPr>
      </w:pPr>
    </w:p>
    <w:p w14:paraId="40C93965" w14:textId="77777777" w:rsidR="00000000" w:rsidRDefault="00B6587A">
      <w:pPr>
        <w:pStyle w:val="ac"/>
        <w:rPr>
          <w:rtl/>
        </w:rPr>
      </w:pPr>
      <w:r>
        <w:rPr>
          <w:rFonts w:hint="eastAsia"/>
          <w:rtl/>
        </w:rPr>
        <w:t>רשף</w:t>
      </w:r>
      <w:r>
        <w:rPr>
          <w:rtl/>
        </w:rPr>
        <w:t xml:space="preserve"> חן (שינוי):</w:t>
      </w:r>
    </w:p>
    <w:p w14:paraId="02ABA300" w14:textId="77777777" w:rsidR="00000000" w:rsidRDefault="00B6587A">
      <w:pPr>
        <w:pStyle w:val="a"/>
        <w:rPr>
          <w:rFonts w:hint="cs"/>
          <w:rtl/>
        </w:rPr>
      </w:pPr>
    </w:p>
    <w:p w14:paraId="0D98D92C" w14:textId="77777777" w:rsidR="00000000" w:rsidRDefault="00B6587A">
      <w:pPr>
        <w:pStyle w:val="a"/>
        <w:rPr>
          <w:rFonts w:hint="cs"/>
          <w:rtl/>
        </w:rPr>
      </w:pPr>
      <w:r>
        <w:rPr>
          <w:rFonts w:hint="cs"/>
          <w:rtl/>
        </w:rPr>
        <w:t>היחיד ששונא אשכנזי או ספרדי זה אתה. הפוסל במומו פוסל  - - -</w:t>
      </w:r>
    </w:p>
    <w:p w14:paraId="3BD019DF" w14:textId="77777777" w:rsidR="00000000" w:rsidRDefault="00B6587A">
      <w:pPr>
        <w:pStyle w:val="a"/>
        <w:ind w:firstLine="0"/>
        <w:rPr>
          <w:rFonts w:hint="cs"/>
          <w:rtl/>
        </w:rPr>
      </w:pPr>
    </w:p>
    <w:p w14:paraId="397D42EC" w14:textId="77777777" w:rsidR="00000000" w:rsidRDefault="00B6587A">
      <w:pPr>
        <w:pStyle w:val="SpeakerCon"/>
        <w:rPr>
          <w:rtl/>
        </w:rPr>
      </w:pPr>
      <w:bookmarkStart w:id="474" w:name="FS000000494T09_10_2003_17_58_24C"/>
      <w:bookmarkEnd w:id="474"/>
      <w:r>
        <w:rPr>
          <w:rtl/>
        </w:rPr>
        <w:t>אליהו ישי (ש"ס):</w:t>
      </w:r>
    </w:p>
    <w:p w14:paraId="157D3972" w14:textId="77777777" w:rsidR="00000000" w:rsidRDefault="00B6587A">
      <w:pPr>
        <w:pStyle w:val="a"/>
        <w:rPr>
          <w:rtl/>
        </w:rPr>
      </w:pPr>
    </w:p>
    <w:p w14:paraId="00117880" w14:textId="77777777" w:rsidR="00000000" w:rsidRDefault="00B6587A">
      <w:pPr>
        <w:pStyle w:val="a"/>
        <w:rPr>
          <w:rFonts w:hint="cs"/>
          <w:rtl/>
        </w:rPr>
      </w:pPr>
      <w:r>
        <w:rPr>
          <w:rFonts w:hint="cs"/>
          <w:rtl/>
        </w:rPr>
        <w:t>יש לכם בעיה. אתם לא אומרים את מה שהוא אמר, אבל אתם עושים את מה שהוא</w:t>
      </w:r>
      <w:r>
        <w:rPr>
          <w:rFonts w:hint="cs"/>
          <w:rtl/>
        </w:rPr>
        <w:t xml:space="preserve"> עושה. יש לכם שנאה לציבור המזרחי - - </w:t>
      </w:r>
    </w:p>
    <w:p w14:paraId="39486ED0" w14:textId="77777777" w:rsidR="00000000" w:rsidRDefault="00B6587A">
      <w:pPr>
        <w:pStyle w:val="a"/>
        <w:ind w:firstLine="0"/>
        <w:rPr>
          <w:rFonts w:hint="cs"/>
          <w:rtl/>
        </w:rPr>
      </w:pPr>
    </w:p>
    <w:p w14:paraId="2ACFF0C4" w14:textId="77777777" w:rsidR="00000000" w:rsidRDefault="00B6587A">
      <w:pPr>
        <w:pStyle w:val="ad"/>
        <w:rPr>
          <w:rFonts w:hint="cs"/>
          <w:rtl/>
        </w:rPr>
      </w:pPr>
      <w:r>
        <w:rPr>
          <w:rFonts w:hint="cs"/>
          <w:rtl/>
        </w:rPr>
        <w:t>היו"ר אתי לבני:</w:t>
      </w:r>
    </w:p>
    <w:p w14:paraId="06545018" w14:textId="77777777" w:rsidR="00000000" w:rsidRDefault="00B6587A">
      <w:pPr>
        <w:pStyle w:val="a"/>
        <w:rPr>
          <w:rFonts w:hint="cs"/>
          <w:rtl/>
        </w:rPr>
      </w:pPr>
    </w:p>
    <w:p w14:paraId="6B9167BB" w14:textId="77777777" w:rsidR="00000000" w:rsidRDefault="00B6587A">
      <w:pPr>
        <w:pStyle w:val="a"/>
        <w:rPr>
          <w:rFonts w:hint="cs"/>
          <w:rtl/>
        </w:rPr>
      </w:pPr>
      <w:r>
        <w:rPr>
          <w:rFonts w:hint="cs"/>
          <w:rtl/>
        </w:rPr>
        <w:t>חבר הכנסת, עוד חצי דקה.</w:t>
      </w:r>
    </w:p>
    <w:p w14:paraId="444567EB" w14:textId="77777777" w:rsidR="00000000" w:rsidRDefault="00B6587A">
      <w:pPr>
        <w:pStyle w:val="a"/>
        <w:ind w:firstLine="0"/>
        <w:rPr>
          <w:rFonts w:hint="cs"/>
          <w:rtl/>
        </w:rPr>
      </w:pPr>
    </w:p>
    <w:p w14:paraId="35B08D4B" w14:textId="77777777" w:rsidR="00000000" w:rsidRDefault="00B6587A">
      <w:pPr>
        <w:pStyle w:val="ac"/>
        <w:rPr>
          <w:rtl/>
        </w:rPr>
      </w:pPr>
      <w:r>
        <w:rPr>
          <w:rFonts w:hint="eastAsia"/>
          <w:rtl/>
        </w:rPr>
        <w:t>רשף</w:t>
      </w:r>
      <w:r>
        <w:rPr>
          <w:rtl/>
        </w:rPr>
        <w:t xml:space="preserve"> חן (שינוי):</w:t>
      </w:r>
    </w:p>
    <w:p w14:paraId="512957CD" w14:textId="77777777" w:rsidR="00000000" w:rsidRDefault="00B6587A">
      <w:pPr>
        <w:pStyle w:val="a"/>
        <w:rPr>
          <w:rFonts w:hint="cs"/>
          <w:rtl/>
        </w:rPr>
      </w:pPr>
    </w:p>
    <w:p w14:paraId="3A1A4058" w14:textId="77777777" w:rsidR="00000000" w:rsidRDefault="00B6587A">
      <w:pPr>
        <w:pStyle w:val="a"/>
        <w:rPr>
          <w:rFonts w:hint="cs"/>
          <w:rtl/>
        </w:rPr>
      </w:pPr>
      <w:r>
        <w:rPr>
          <w:rFonts w:hint="cs"/>
          <w:rtl/>
        </w:rPr>
        <w:t>מי שמעז להעלות דבר כזה על דעתו - - -</w:t>
      </w:r>
    </w:p>
    <w:p w14:paraId="1C2346E3" w14:textId="77777777" w:rsidR="00000000" w:rsidRDefault="00B6587A">
      <w:pPr>
        <w:pStyle w:val="SpeakerCon"/>
        <w:rPr>
          <w:rFonts w:hint="cs"/>
          <w:rtl/>
        </w:rPr>
      </w:pPr>
      <w:bookmarkStart w:id="475" w:name="FS000000494T09_10_2003_17_59_30C"/>
      <w:bookmarkEnd w:id="475"/>
    </w:p>
    <w:p w14:paraId="106340EB" w14:textId="77777777" w:rsidR="00000000" w:rsidRDefault="00B6587A">
      <w:pPr>
        <w:pStyle w:val="SpeakerCon"/>
        <w:rPr>
          <w:rtl/>
        </w:rPr>
      </w:pPr>
      <w:r>
        <w:rPr>
          <w:rtl/>
        </w:rPr>
        <w:t>אליהו ישי (ש"ס):</w:t>
      </w:r>
    </w:p>
    <w:p w14:paraId="4ABE31AA" w14:textId="77777777" w:rsidR="00000000" w:rsidRDefault="00B6587A">
      <w:pPr>
        <w:pStyle w:val="a"/>
        <w:rPr>
          <w:rtl/>
        </w:rPr>
      </w:pPr>
    </w:p>
    <w:p w14:paraId="7D842CBB" w14:textId="77777777" w:rsidR="00000000" w:rsidRDefault="00B6587A">
      <w:pPr>
        <w:pStyle w:val="a"/>
        <w:rPr>
          <w:rFonts w:hint="cs"/>
          <w:rtl/>
        </w:rPr>
      </w:pPr>
      <w:r>
        <w:rPr>
          <w:rFonts w:hint="cs"/>
          <w:rtl/>
        </w:rPr>
        <w:t>-  - פשוט שנאה תהומית. עם ישראל צריך לדעת את הדבר הזה, והוא ידע לאט לאט. זה לא סוד. אני מקבל כל כך הרב</w:t>
      </w:r>
      <w:r>
        <w:rPr>
          <w:rFonts w:hint="cs"/>
          <w:rtl/>
        </w:rPr>
        <w:t xml:space="preserve">ה אי-מיילים, גם של מצביעי שינוי, שלא האמינו לאן תדרדרו את הממשלה הזאת ואת המדינה ואת העם. לא האמינו שזה מה שתעשו. שיקרתם לעם, שיקרתם לציבור. אתם פועלים בכוח הזרוע, בצורה אכזרית וברוע לב; עושים מה שאתם רוצים. יש לכם מזל שלמפד"ל אין עמוד שדרה. אין להם קווים </w:t>
      </w:r>
      <w:r>
        <w:rPr>
          <w:rFonts w:hint="cs"/>
          <w:rtl/>
        </w:rPr>
        <w:t>אדומים. אתם עושים מה שאתם רוצים. הליכוד - - -</w:t>
      </w:r>
    </w:p>
    <w:p w14:paraId="52B50A4D" w14:textId="77777777" w:rsidR="00000000" w:rsidRDefault="00B6587A">
      <w:pPr>
        <w:pStyle w:val="a"/>
        <w:ind w:firstLine="0"/>
        <w:rPr>
          <w:rFonts w:hint="cs"/>
          <w:rtl/>
        </w:rPr>
      </w:pPr>
    </w:p>
    <w:p w14:paraId="06591C4B" w14:textId="77777777" w:rsidR="00000000" w:rsidRDefault="00B6587A">
      <w:pPr>
        <w:pStyle w:val="ad"/>
        <w:rPr>
          <w:rFonts w:hint="cs"/>
          <w:rtl/>
        </w:rPr>
      </w:pPr>
      <w:r>
        <w:rPr>
          <w:rFonts w:hint="cs"/>
          <w:rtl/>
        </w:rPr>
        <w:t>היו"ר אתי לבני:</w:t>
      </w:r>
    </w:p>
    <w:p w14:paraId="239F2770" w14:textId="77777777" w:rsidR="00000000" w:rsidRDefault="00B6587A">
      <w:pPr>
        <w:pStyle w:val="a"/>
        <w:rPr>
          <w:rFonts w:hint="cs"/>
          <w:rtl/>
        </w:rPr>
      </w:pPr>
    </w:p>
    <w:p w14:paraId="2BB8C463" w14:textId="77777777" w:rsidR="00000000" w:rsidRDefault="00B6587A">
      <w:pPr>
        <w:pStyle w:val="a"/>
        <w:rPr>
          <w:rFonts w:hint="cs"/>
          <w:rtl/>
        </w:rPr>
      </w:pPr>
      <w:r>
        <w:rPr>
          <w:rFonts w:hint="cs"/>
          <w:rtl/>
        </w:rPr>
        <w:t>תודה רבה, חבר הכנסת ישי.</w:t>
      </w:r>
    </w:p>
    <w:p w14:paraId="6A52D57E" w14:textId="77777777" w:rsidR="00000000" w:rsidRDefault="00B6587A">
      <w:pPr>
        <w:pStyle w:val="a"/>
        <w:ind w:firstLine="0"/>
        <w:rPr>
          <w:rFonts w:hint="cs"/>
          <w:rtl/>
        </w:rPr>
      </w:pPr>
    </w:p>
    <w:p w14:paraId="06D52036" w14:textId="77777777" w:rsidR="00000000" w:rsidRDefault="00B6587A">
      <w:pPr>
        <w:pStyle w:val="SpeakerCon"/>
        <w:rPr>
          <w:rtl/>
        </w:rPr>
      </w:pPr>
      <w:bookmarkStart w:id="476" w:name="FS000000494T09_10_2003_18_01_01C"/>
      <w:bookmarkEnd w:id="476"/>
      <w:r>
        <w:rPr>
          <w:rtl/>
        </w:rPr>
        <w:t>אליהו ישי (ש"ס):</w:t>
      </w:r>
    </w:p>
    <w:p w14:paraId="39417E80" w14:textId="77777777" w:rsidR="00000000" w:rsidRDefault="00B6587A">
      <w:pPr>
        <w:pStyle w:val="a"/>
        <w:rPr>
          <w:rtl/>
        </w:rPr>
      </w:pPr>
    </w:p>
    <w:p w14:paraId="209EC7E6" w14:textId="77777777" w:rsidR="00000000" w:rsidRDefault="00B6587A">
      <w:pPr>
        <w:pStyle w:val="a"/>
        <w:rPr>
          <w:rFonts w:hint="cs"/>
          <w:rtl/>
        </w:rPr>
      </w:pPr>
      <w:r>
        <w:rPr>
          <w:rFonts w:hint="cs"/>
          <w:rtl/>
        </w:rPr>
        <w:t>אני כבר מסיים. הליכוד מאוד חושש. נוח לו בממשלה הזאת שאין קביעות. מה שמעניין את הממשלה זה לשרוד, לשמור על הכיסא. האמריקנים מנהלים את המדינה, וזה בסדר</w:t>
      </w:r>
      <w:r>
        <w:rPr>
          <w:rFonts w:hint="cs"/>
          <w:rtl/>
        </w:rPr>
        <w:t xml:space="preserve"> גמור. פעם הם לטובת האמריקנים, פעם לטובת הגדר ופעם נגד הגדר. פעם בעד הדתיים, פעם נגד הדתיים. פעם בעד החלשים, פעם נגד החלשים. מה שמעניין את הממשלה הנוכחית, זה הכיסא. תראה את טומי לפיד יושב ומחייך, מאושר, הוא שר היום. השעה משחקת לו.</w:t>
      </w:r>
    </w:p>
    <w:p w14:paraId="06677C67" w14:textId="77777777" w:rsidR="00000000" w:rsidRDefault="00B6587A">
      <w:pPr>
        <w:pStyle w:val="a"/>
        <w:ind w:firstLine="0"/>
        <w:rPr>
          <w:rFonts w:hint="cs"/>
          <w:rtl/>
        </w:rPr>
      </w:pPr>
    </w:p>
    <w:p w14:paraId="4B1C3796" w14:textId="77777777" w:rsidR="00000000" w:rsidRDefault="00B6587A">
      <w:pPr>
        <w:pStyle w:val="ac"/>
        <w:rPr>
          <w:rtl/>
        </w:rPr>
      </w:pPr>
    </w:p>
    <w:p w14:paraId="148D49DD" w14:textId="77777777" w:rsidR="00000000" w:rsidRDefault="00B6587A">
      <w:pPr>
        <w:pStyle w:val="ac"/>
        <w:rPr>
          <w:rtl/>
        </w:rPr>
      </w:pPr>
      <w:r>
        <w:rPr>
          <w:rFonts w:hint="eastAsia"/>
          <w:rtl/>
        </w:rPr>
        <w:t>משה</w:t>
      </w:r>
      <w:r>
        <w:rPr>
          <w:rtl/>
        </w:rPr>
        <w:t xml:space="preserve"> גפני (יהדות התורה):</w:t>
      </w:r>
    </w:p>
    <w:p w14:paraId="0B576AFF" w14:textId="77777777" w:rsidR="00000000" w:rsidRDefault="00B6587A">
      <w:pPr>
        <w:pStyle w:val="a"/>
        <w:rPr>
          <w:rFonts w:hint="cs"/>
          <w:rtl/>
        </w:rPr>
      </w:pPr>
    </w:p>
    <w:p w14:paraId="33B06598" w14:textId="77777777" w:rsidR="00000000" w:rsidRDefault="00B6587A">
      <w:pPr>
        <w:pStyle w:val="a"/>
        <w:rPr>
          <w:rFonts w:hint="cs"/>
          <w:rtl/>
        </w:rPr>
      </w:pPr>
      <w:r>
        <w:rPr>
          <w:rFonts w:hint="cs"/>
          <w:rtl/>
        </w:rPr>
        <w:t>חבר הכנסת ישי, אל תתרגש מהצחוק שלו, כי צוחק מי שצוחק אחרון, וזה הולך להיות מהר.</w:t>
      </w:r>
    </w:p>
    <w:p w14:paraId="11365176" w14:textId="77777777" w:rsidR="00000000" w:rsidRDefault="00B6587A">
      <w:pPr>
        <w:pStyle w:val="a"/>
        <w:ind w:firstLine="0"/>
        <w:rPr>
          <w:rFonts w:hint="cs"/>
          <w:rtl/>
        </w:rPr>
      </w:pPr>
    </w:p>
    <w:p w14:paraId="6BDFDC27" w14:textId="77777777" w:rsidR="00000000" w:rsidRDefault="00B6587A">
      <w:pPr>
        <w:pStyle w:val="SpeakerCon"/>
        <w:rPr>
          <w:rtl/>
        </w:rPr>
      </w:pPr>
      <w:bookmarkStart w:id="477" w:name="FS000000494T09_10_2003_18_03_09C"/>
      <w:bookmarkEnd w:id="477"/>
      <w:r>
        <w:rPr>
          <w:rtl/>
        </w:rPr>
        <w:t>אליהו ישי (ש"ס):</w:t>
      </w:r>
    </w:p>
    <w:p w14:paraId="060DBE88" w14:textId="77777777" w:rsidR="00000000" w:rsidRDefault="00B6587A">
      <w:pPr>
        <w:pStyle w:val="a"/>
        <w:rPr>
          <w:rtl/>
        </w:rPr>
      </w:pPr>
    </w:p>
    <w:p w14:paraId="58530C58" w14:textId="77777777" w:rsidR="00000000" w:rsidRDefault="00B6587A">
      <w:pPr>
        <w:pStyle w:val="a"/>
        <w:rPr>
          <w:rFonts w:hint="cs"/>
          <w:rtl/>
        </w:rPr>
      </w:pPr>
      <w:r>
        <w:rPr>
          <w:rFonts w:hint="cs"/>
          <w:rtl/>
        </w:rPr>
        <w:t xml:space="preserve">אני משוכנע, הרב גפני, שהציבור מאס. ציבור המצביעים של שינוי מאס בדרך, בבריוניות, בכוח, בכוח הזרוע, באכזריות, בשנאה, בגישה שלהם. מה לעשות? אנחנו רואים את זה </w:t>
      </w:r>
      <w:r>
        <w:rPr>
          <w:rFonts w:hint="cs"/>
          <w:rtl/>
        </w:rPr>
        <w:t>בכל מקום, ברוך השם. אבל צריך להבין דבר אחד: שיש פה עוד מפלגות כמו המפד"ל, כמו האיחוד הלאומי - -</w:t>
      </w:r>
    </w:p>
    <w:p w14:paraId="050D7ADE" w14:textId="77777777" w:rsidR="00000000" w:rsidRDefault="00B6587A">
      <w:pPr>
        <w:pStyle w:val="a"/>
        <w:ind w:firstLine="0"/>
        <w:rPr>
          <w:rFonts w:hint="cs"/>
          <w:rtl/>
        </w:rPr>
      </w:pPr>
    </w:p>
    <w:p w14:paraId="712F4387" w14:textId="77777777" w:rsidR="00000000" w:rsidRDefault="00B6587A">
      <w:pPr>
        <w:pStyle w:val="ad"/>
        <w:rPr>
          <w:rFonts w:hint="cs"/>
          <w:rtl/>
        </w:rPr>
      </w:pPr>
      <w:r>
        <w:rPr>
          <w:rFonts w:hint="cs"/>
          <w:rtl/>
        </w:rPr>
        <w:t>היו"ר אתי לבני:</w:t>
      </w:r>
    </w:p>
    <w:p w14:paraId="3D3E8AAE" w14:textId="77777777" w:rsidR="00000000" w:rsidRDefault="00B6587A">
      <w:pPr>
        <w:pStyle w:val="a"/>
        <w:rPr>
          <w:rFonts w:hint="cs"/>
          <w:rtl/>
        </w:rPr>
      </w:pPr>
    </w:p>
    <w:p w14:paraId="235AF9C6" w14:textId="77777777" w:rsidR="00000000" w:rsidRDefault="00B6587A">
      <w:pPr>
        <w:pStyle w:val="a"/>
        <w:rPr>
          <w:rFonts w:hint="cs"/>
          <w:rtl/>
        </w:rPr>
      </w:pPr>
      <w:r>
        <w:rPr>
          <w:rFonts w:hint="cs"/>
          <w:rtl/>
        </w:rPr>
        <w:t>חבר הכנסת ישי, אנא.</w:t>
      </w:r>
    </w:p>
    <w:p w14:paraId="742CDC1F" w14:textId="77777777" w:rsidR="00000000" w:rsidRDefault="00B6587A">
      <w:pPr>
        <w:pStyle w:val="a"/>
        <w:ind w:firstLine="0"/>
        <w:rPr>
          <w:rFonts w:hint="cs"/>
          <w:rtl/>
        </w:rPr>
      </w:pPr>
    </w:p>
    <w:p w14:paraId="78057E21" w14:textId="77777777" w:rsidR="00000000" w:rsidRDefault="00B6587A">
      <w:pPr>
        <w:pStyle w:val="SpeakerCon"/>
        <w:rPr>
          <w:rtl/>
        </w:rPr>
      </w:pPr>
      <w:bookmarkStart w:id="478" w:name="FS000000494T09_10_2003_18_04_31C"/>
      <w:bookmarkEnd w:id="478"/>
      <w:r>
        <w:rPr>
          <w:rtl/>
        </w:rPr>
        <w:t>אליהו ישי (ש"ס):</w:t>
      </w:r>
    </w:p>
    <w:p w14:paraId="05C4B559" w14:textId="77777777" w:rsidR="00000000" w:rsidRDefault="00B6587A">
      <w:pPr>
        <w:pStyle w:val="a"/>
        <w:rPr>
          <w:rtl/>
        </w:rPr>
      </w:pPr>
    </w:p>
    <w:p w14:paraId="666DC676" w14:textId="77777777" w:rsidR="00000000" w:rsidRDefault="00B6587A">
      <w:pPr>
        <w:pStyle w:val="a"/>
        <w:rPr>
          <w:rFonts w:hint="cs"/>
          <w:rtl/>
        </w:rPr>
      </w:pPr>
      <w:r>
        <w:rPr>
          <w:rFonts w:hint="cs"/>
          <w:rtl/>
        </w:rPr>
        <w:t>- - כמו הליכוד, שבעצם הופכים להיות גרורה של שנאה תהומית של שינוי, והמצער ביותר הוא, שבינתיים עושים מה ש</w:t>
      </w:r>
      <w:r>
        <w:rPr>
          <w:rFonts w:hint="cs"/>
          <w:rtl/>
        </w:rPr>
        <w:t>שינוי רוצים ולוקחים את היהדות ואת התורה, פוגעים בציבור המזרחי, פוגעים בחלשים באין מפריע. אני מאמין שהממשלה איבדה את חינה בעיני העם, וכמו שאומר חבר הכנסת גפני, זה עניין של זמן. אני רק מתפלל, כמו שאתה אומר ביום כיפור ואני מקווה שגם אתה כיוונת, "כי תעביר ממשל</w:t>
      </w:r>
      <w:r>
        <w:rPr>
          <w:rFonts w:hint="cs"/>
          <w:rtl/>
        </w:rPr>
        <w:t>ת זדון מן הארץ".</w:t>
      </w:r>
    </w:p>
    <w:p w14:paraId="1C638060" w14:textId="77777777" w:rsidR="00000000" w:rsidRDefault="00B6587A">
      <w:pPr>
        <w:pStyle w:val="a"/>
        <w:ind w:firstLine="0"/>
        <w:rPr>
          <w:rFonts w:hint="cs"/>
          <w:rtl/>
        </w:rPr>
      </w:pPr>
    </w:p>
    <w:p w14:paraId="30409EBE" w14:textId="77777777" w:rsidR="00000000" w:rsidRDefault="00B6587A">
      <w:pPr>
        <w:pStyle w:val="ac"/>
        <w:rPr>
          <w:rtl/>
        </w:rPr>
      </w:pPr>
      <w:r>
        <w:rPr>
          <w:rFonts w:hint="eastAsia"/>
          <w:rtl/>
        </w:rPr>
        <w:t>דוד</w:t>
      </w:r>
      <w:r>
        <w:rPr>
          <w:rtl/>
        </w:rPr>
        <w:t xml:space="preserve"> אזולאי (ש"ס):</w:t>
      </w:r>
    </w:p>
    <w:p w14:paraId="3A16BDE2" w14:textId="77777777" w:rsidR="00000000" w:rsidRDefault="00B6587A">
      <w:pPr>
        <w:pStyle w:val="a"/>
        <w:rPr>
          <w:rFonts w:hint="cs"/>
          <w:rtl/>
        </w:rPr>
      </w:pPr>
    </w:p>
    <w:p w14:paraId="157F5F4C" w14:textId="77777777" w:rsidR="00000000" w:rsidRDefault="00B6587A">
      <w:pPr>
        <w:pStyle w:val="a"/>
        <w:rPr>
          <w:rFonts w:hint="cs"/>
          <w:rtl/>
        </w:rPr>
      </w:pPr>
      <w:r>
        <w:rPr>
          <w:rFonts w:hint="cs"/>
          <w:rtl/>
        </w:rPr>
        <w:t>ממשלת שרון מן הארץ.</w:t>
      </w:r>
    </w:p>
    <w:p w14:paraId="52779211" w14:textId="77777777" w:rsidR="00000000" w:rsidRDefault="00B6587A">
      <w:pPr>
        <w:pStyle w:val="a"/>
        <w:ind w:firstLine="0"/>
        <w:rPr>
          <w:rFonts w:hint="cs"/>
          <w:rtl/>
        </w:rPr>
      </w:pPr>
    </w:p>
    <w:p w14:paraId="502B7D80" w14:textId="77777777" w:rsidR="00000000" w:rsidRDefault="00B6587A">
      <w:pPr>
        <w:pStyle w:val="SpeakerCon"/>
        <w:rPr>
          <w:rtl/>
        </w:rPr>
      </w:pPr>
      <w:bookmarkStart w:id="479" w:name="FS000000494T09_10_2003_18_06_02C"/>
      <w:bookmarkEnd w:id="479"/>
      <w:r>
        <w:rPr>
          <w:rFonts w:hint="eastAsia"/>
          <w:rtl/>
        </w:rPr>
        <w:t>אליהו</w:t>
      </w:r>
      <w:r>
        <w:rPr>
          <w:rtl/>
        </w:rPr>
        <w:t xml:space="preserve"> ישי (ש"ס):</w:t>
      </w:r>
    </w:p>
    <w:p w14:paraId="2F7A83D9" w14:textId="77777777" w:rsidR="00000000" w:rsidRDefault="00B6587A">
      <w:pPr>
        <w:pStyle w:val="a"/>
        <w:rPr>
          <w:rFonts w:hint="cs"/>
          <w:rtl/>
        </w:rPr>
      </w:pPr>
    </w:p>
    <w:p w14:paraId="0A20E856" w14:textId="77777777" w:rsidR="00000000" w:rsidRDefault="00B6587A">
      <w:pPr>
        <w:pStyle w:val="a"/>
        <w:rPr>
          <w:rFonts w:hint="cs"/>
          <w:rtl/>
        </w:rPr>
      </w:pPr>
      <w:r>
        <w:rPr>
          <w:rFonts w:hint="cs"/>
          <w:rtl/>
        </w:rPr>
        <w:t>כי תעביר ממשלת זדון ושרון מן הארץ. אני מאוד מקווה שזה יהיה עניין של זמן, כמה שיותר קצר, בעזרת השם. תודה.</w:t>
      </w:r>
    </w:p>
    <w:p w14:paraId="2B7DF02E" w14:textId="77777777" w:rsidR="00000000" w:rsidRDefault="00B6587A">
      <w:pPr>
        <w:pStyle w:val="a"/>
        <w:ind w:firstLine="0"/>
        <w:rPr>
          <w:rFonts w:hint="cs"/>
          <w:rtl/>
        </w:rPr>
      </w:pPr>
    </w:p>
    <w:p w14:paraId="1973CC63" w14:textId="77777777" w:rsidR="00000000" w:rsidRDefault="00B6587A">
      <w:pPr>
        <w:pStyle w:val="ad"/>
        <w:rPr>
          <w:rFonts w:hint="cs"/>
          <w:rtl/>
        </w:rPr>
      </w:pPr>
      <w:r>
        <w:rPr>
          <w:rFonts w:hint="cs"/>
          <w:rtl/>
        </w:rPr>
        <w:t>היו"ר אתי לבני:</w:t>
      </w:r>
    </w:p>
    <w:p w14:paraId="0A74A3DF" w14:textId="77777777" w:rsidR="00000000" w:rsidRDefault="00B6587A">
      <w:pPr>
        <w:pStyle w:val="a"/>
        <w:rPr>
          <w:rFonts w:hint="cs"/>
          <w:rtl/>
        </w:rPr>
      </w:pPr>
    </w:p>
    <w:p w14:paraId="37BF5470" w14:textId="77777777" w:rsidR="00000000" w:rsidRDefault="00B6587A">
      <w:pPr>
        <w:pStyle w:val="ad"/>
        <w:rPr>
          <w:rFonts w:hint="cs"/>
          <w:rtl/>
        </w:rPr>
      </w:pPr>
    </w:p>
    <w:p w14:paraId="42172FE5" w14:textId="77777777" w:rsidR="00000000" w:rsidRDefault="00B6587A">
      <w:pPr>
        <w:pStyle w:val="a"/>
        <w:rPr>
          <w:rFonts w:hint="cs"/>
          <w:rtl/>
        </w:rPr>
      </w:pPr>
      <w:r>
        <w:rPr>
          <w:rFonts w:hint="cs"/>
          <w:rtl/>
        </w:rPr>
        <w:t>משיב השר מאיר שטרית.</w:t>
      </w:r>
    </w:p>
    <w:p w14:paraId="0E952A8D" w14:textId="77777777" w:rsidR="00000000" w:rsidRDefault="00B6587A">
      <w:pPr>
        <w:pStyle w:val="a"/>
        <w:ind w:firstLine="0"/>
        <w:rPr>
          <w:rFonts w:hint="cs"/>
          <w:rtl/>
        </w:rPr>
      </w:pPr>
    </w:p>
    <w:p w14:paraId="0B8E2C35" w14:textId="77777777" w:rsidR="00000000" w:rsidRDefault="00B6587A">
      <w:pPr>
        <w:pStyle w:val="ac"/>
        <w:rPr>
          <w:rtl/>
        </w:rPr>
      </w:pPr>
      <w:r>
        <w:rPr>
          <w:rFonts w:hint="eastAsia"/>
          <w:rtl/>
        </w:rPr>
        <w:t>דוד</w:t>
      </w:r>
      <w:r>
        <w:rPr>
          <w:rtl/>
        </w:rPr>
        <w:t xml:space="preserve"> אזולאי (ש"ס):</w:t>
      </w:r>
    </w:p>
    <w:p w14:paraId="68429D95" w14:textId="77777777" w:rsidR="00000000" w:rsidRDefault="00B6587A">
      <w:pPr>
        <w:pStyle w:val="a"/>
        <w:rPr>
          <w:rFonts w:hint="cs"/>
          <w:rtl/>
        </w:rPr>
      </w:pPr>
    </w:p>
    <w:p w14:paraId="5EA43D09" w14:textId="77777777" w:rsidR="00000000" w:rsidRDefault="00B6587A">
      <w:pPr>
        <w:pStyle w:val="a"/>
        <w:ind w:left="719" w:firstLine="0"/>
        <w:rPr>
          <w:rFonts w:hint="cs"/>
          <w:rtl/>
        </w:rPr>
      </w:pPr>
      <w:r>
        <w:rPr>
          <w:rFonts w:hint="cs"/>
          <w:rtl/>
        </w:rPr>
        <w:t>- - - למה אתה נ</w:t>
      </w:r>
      <w:r>
        <w:rPr>
          <w:rFonts w:hint="cs"/>
          <w:rtl/>
        </w:rPr>
        <w:t>ותן לו, השר שטרית? למה אתה הופך להיות שק החבטות?</w:t>
      </w:r>
    </w:p>
    <w:p w14:paraId="5DC66F4A" w14:textId="77777777" w:rsidR="00000000" w:rsidRDefault="00B6587A">
      <w:pPr>
        <w:pStyle w:val="a"/>
        <w:ind w:left="719" w:firstLine="0"/>
        <w:rPr>
          <w:rFonts w:hint="cs"/>
          <w:rtl/>
        </w:rPr>
      </w:pPr>
    </w:p>
    <w:p w14:paraId="20A84EBD" w14:textId="77777777" w:rsidR="00000000" w:rsidRDefault="00B6587A">
      <w:pPr>
        <w:pStyle w:val="Speaker"/>
        <w:rPr>
          <w:rtl/>
        </w:rPr>
      </w:pPr>
      <w:bookmarkStart w:id="480" w:name="FS000000478T09_10_2003_18_07_48"/>
      <w:bookmarkEnd w:id="480"/>
      <w:r>
        <w:rPr>
          <w:rFonts w:hint="eastAsia"/>
          <w:rtl/>
        </w:rPr>
        <w:t>השר</w:t>
      </w:r>
      <w:r>
        <w:rPr>
          <w:rtl/>
        </w:rPr>
        <w:t xml:space="preserve"> מאיר שטרית:</w:t>
      </w:r>
    </w:p>
    <w:p w14:paraId="73E16EDD" w14:textId="77777777" w:rsidR="00000000" w:rsidRDefault="00B6587A">
      <w:pPr>
        <w:pStyle w:val="a"/>
        <w:rPr>
          <w:rFonts w:hint="cs"/>
          <w:rtl/>
        </w:rPr>
      </w:pPr>
    </w:p>
    <w:p w14:paraId="2A671C0F" w14:textId="77777777" w:rsidR="00000000" w:rsidRDefault="00B6587A">
      <w:pPr>
        <w:pStyle w:val="a"/>
        <w:rPr>
          <w:rFonts w:hint="cs"/>
          <w:rtl/>
        </w:rPr>
      </w:pPr>
      <w:r>
        <w:rPr>
          <w:rFonts w:hint="cs"/>
          <w:rtl/>
        </w:rPr>
        <w:t>למה שק חבטות, אני רוצה להבין?</w:t>
      </w:r>
    </w:p>
    <w:p w14:paraId="50AC2405" w14:textId="77777777" w:rsidR="00000000" w:rsidRDefault="00B6587A">
      <w:pPr>
        <w:pStyle w:val="a"/>
        <w:ind w:firstLine="0"/>
        <w:rPr>
          <w:rFonts w:hint="cs"/>
          <w:rtl/>
        </w:rPr>
      </w:pPr>
    </w:p>
    <w:p w14:paraId="76EEB2F9" w14:textId="77777777" w:rsidR="00000000" w:rsidRDefault="00B6587A">
      <w:pPr>
        <w:pStyle w:val="ac"/>
        <w:rPr>
          <w:rtl/>
        </w:rPr>
      </w:pPr>
      <w:r>
        <w:rPr>
          <w:rFonts w:hint="eastAsia"/>
          <w:rtl/>
        </w:rPr>
        <w:t>דוד</w:t>
      </w:r>
      <w:r>
        <w:rPr>
          <w:rtl/>
        </w:rPr>
        <w:t xml:space="preserve"> אזולאי (ש"ס):</w:t>
      </w:r>
    </w:p>
    <w:p w14:paraId="3E54EE85" w14:textId="77777777" w:rsidR="00000000" w:rsidRDefault="00B6587A">
      <w:pPr>
        <w:pStyle w:val="a"/>
        <w:rPr>
          <w:rFonts w:hint="cs"/>
          <w:rtl/>
        </w:rPr>
      </w:pPr>
    </w:p>
    <w:p w14:paraId="5B4F4C17" w14:textId="77777777" w:rsidR="00000000" w:rsidRDefault="00B6587A">
      <w:pPr>
        <w:pStyle w:val="a"/>
        <w:rPr>
          <w:rFonts w:hint="cs"/>
          <w:rtl/>
        </w:rPr>
      </w:pPr>
      <w:r>
        <w:rPr>
          <w:rFonts w:hint="cs"/>
          <w:rtl/>
        </w:rPr>
        <w:t>למה, למה אתה מקל על אלה ששונאים את הדת? למה?</w:t>
      </w:r>
    </w:p>
    <w:p w14:paraId="0C26FE27" w14:textId="77777777" w:rsidR="00000000" w:rsidRDefault="00B6587A">
      <w:pPr>
        <w:pStyle w:val="a"/>
        <w:ind w:firstLine="0"/>
        <w:rPr>
          <w:rFonts w:hint="cs"/>
          <w:rtl/>
        </w:rPr>
      </w:pPr>
    </w:p>
    <w:p w14:paraId="4EF0D1F1" w14:textId="77777777" w:rsidR="00000000" w:rsidRDefault="00B6587A">
      <w:pPr>
        <w:pStyle w:val="SpeakerCon"/>
        <w:rPr>
          <w:rtl/>
        </w:rPr>
      </w:pPr>
      <w:bookmarkStart w:id="481" w:name="FS000000478T09_10_2003_18_09_25C"/>
      <w:bookmarkEnd w:id="481"/>
      <w:r>
        <w:rPr>
          <w:rtl/>
        </w:rPr>
        <w:t>השר מאיר שטרית:</w:t>
      </w:r>
    </w:p>
    <w:p w14:paraId="07B2F81A" w14:textId="77777777" w:rsidR="00000000" w:rsidRDefault="00B6587A">
      <w:pPr>
        <w:pStyle w:val="a"/>
        <w:rPr>
          <w:rtl/>
        </w:rPr>
      </w:pPr>
    </w:p>
    <w:p w14:paraId="77E49FFC" w14:textId="77777777" w:rsidR="00000000" w:rsidRDefault="00B6587A">
      <w:pPr>
        <w:pStyle w:val="a"/>
        <w:rPr>
          <w:rFonts w:hint="cs"/>
          <w:rtl/>
        </w:rPr>
      </w:pPr>
      <w:r>
        <w:rPr>
          <w:rFonts w:hint="cs"/>
          <w:rtl/>
        </w:rPr>
        <w:t xml:space="preserve">ידידי, למה שק חבטות? אני עונה בשמו של ראש הממשלה. הממשלה קובעת מי השר שישיב </w:t>
      </w:r>
      <w:r>
        <w:rPr>
          <w:rFonts w:hint="cs"/>
          <w:rtl/>
        </w:rPr>
        <w:t>- - -</w:t>
      </w:r>
    </w:p>
    <w:p w14:paraId="18DA7CA3" w14:textId="77777777" w:rsidR="00000000" w:rsidRDefault="00B6587A">
      <w:pPr>
        <w:pStyle w:val="a"/>
        <w:ind w:firstLine="0"/>
        <w:rPr>
          <w:rFonts w:hint="cs"/>
          <w:rtl/>
        </w:rPr>
      </w:pPr>
    </w:p>
    <w:p w14:paraId="10EC36E2" w14:textId="77777777" w:rsidR="00000000" w:rsidRDefault="00B6587A">
      <w:pPr>
        <w:pStyle w:val="ac"/>
        <w:rPr>
          <w:rtl/>
        </w:rPr>
      </w:pPr>
      <w:r>
        <w:rPr>
          <w:rFonts w:hint="eastAsia"/>
          <w:rtl/>
        </w:rPr>
        <w:t>דוד</w:t>
      </w:r>
      <w:r>
        <w:rPr>
          <w:rtl/>
        </w:rPr>
        <w:t xml:space="preserve"> אזולאי (ש"ס):</w:t>
      </w:r>
    </w:p>
    <w:p w14:paraId="51024262" w14:textId="77777777" w:rsidR="00000000" w:rsidRDefault="00B6587A">
      <w:pPr>
        <w:pStyle w:val="a"/>
        <w:rPr>
          <w:rFonts w:hint="cs"/>
          <w:rtl/>
        </w:rPr>
      </w:pPr>
    </w:p>
    <w:p w14:paraId="5EB991FA" w14:textId="77777777" w:rsidR="00000000" w:rsidRDefault="00B6587A">
      <w:pPr>
        <w:pStyle w:val="a"/>
        <w:rPr>
          <w:rFonts w:hint="cs"/>
          <w:rtl/>
        </w:rPr>
      </w:pPr>
      <w:r>
        <w:rPr>
          <w:rFonts w:hint="cs"/>
          <w:rtl/>
        </w:rPr>
        <w:t>כמה הוא שונא את החלשים והמסכנים.</w:t>
      </w:r>
    </w:p>
    <w:p w14:paraId="1021FEA3" w14:textId="77777777" w:rsidR="00000000" w:rsidRDefault="00B6587A">
      <w:pPr>
        <w:pStyle w:val="a"/>
        <w:ind w:firstLine="0"/>
        <w:rPr>
          <w:rFonts w:hint="cs"/>
          <w:rtl/>
        </w:rPr>
      </w:pPr>
    </w:p>
    <w:p w14:paraId="03326C64" w14:textId="77777777" w:rsidR="00000000" w:rsidRDefault="00B6587A">
      <w:pPr>
        <w:pStyle w:val="SpeakerCon"/>
        <w:rPr>
          <w:rtl/>
        </w:rPr>
      </w:pPr>
      <w:bookmarkStart w:id="482" w:name="FS000000478T09_10_2003_18_10_08C"/>
      <w:bookmarkEnd w:id="482"/>
      <w:r>
        <w:rPr>
          <w:rtl/>
        </w:rPr>
        <w:t>השר מאיר שטרית:</w:t>
      </w:r>
    </w:p>
    <w:p w14:paraId="4074DC25" w14:textId="77777777" w:rsidR="00000000" w:rsidRDefault="00B6587A">
      <w:pPr>
        <w:pStyle w:val="a"/>
        <w:rPr>
          <w:rtl/>
        </w:rPr>
      </w:pPr>
    </w:p>
    <w:p w14:paraId="5E2E4A8A" w14:textId="77777777" w:rsidR="00000000" w:rsidRDefault="00B6587A">
      <w:pPr>
        <w:pStyle w:val="a"/>
        <w:rPr>
          <w:rFonts w:hint="cs"/>
          <w:rtl/>
        </w:rPr>
      </w:pPr>
      <w:r>
        <w:rPr>
          <w:rFonts w:hint="cs"/>
          <w:rtl/>
        </w:rPr>
        <w:t>יהיו לך הרבה הזדמנויות. חבר הכנסת אזולאי, יש לו הצעה נוספת עוד מעט והוא יכול לדבר בה ותוכל לשאול אותו מה שתרצה.</w:t>
      </w:r>
    </w:p>
    <w:p w14:paraId="30EE6B79" w14:textId="77777777" w:rsidR="00000000" w:rsidRDefault="00B6587A">
      <w:pPr>
        <w:pStyle w:val="a"/>
        <w:ind w:firstLine="0"/>
        <w:rPr>
          <w:rFonts w:hint="cs"/>
          <w:rtl/>
        </w:rPr>
      </w:pPr>
    </w:p>
    <w:p w14:paraId="459DC48B" w14:textId="77777777" w:rsidR="00000000" w:rsidRDefault="00B6587A">
      <w:pPr>
        <w:pStyle w:val="ac"/>
        <w:rPr>
          <w:rtl/>
        </w:rPr>
      </w:pPr>
      <w:r>
        <w:rPr>
          <w:rFonts w:hint="eastAsia"/>
          <w:rtl/>
        </w:rPr>
        <w:t>משולם</w:t>
      </w:r>
      <w:r>
        <w:rPr>
          <w:rtl/>
        </w:rPr>
        <w:t xml:space="preserve"> נהרי (ש"ס):</w:t>
      </w:r>
    </w:p>
    <w:p w14:paraId="5089DC31" w14:textId="77777777" w:rsidR="00000000" w:rsidRDefault="00B6587A">
      <w:pPr>
        <w:pStyle w:val="a"/>
        <w:rPr>
          <w:rFonts w:hint="cs"/>
          <w:rtl/>
        </w:rPr>
      </w:pPr>
    </w:p>
    <w:p w14:paraId="53D11985" w14:textId="77777777" w:rsidR="00000000" w:rsidRDefault="00B6587A">
      <w:pPr>
        <w:pStyle w:val="a"/>
        <w:rPr>
          <w:rFonts w:hint="cs"/>
          <w:rtl/>
        </w:rPr>
      </w:pPr>
      <w:r>
        <w:rPr>
          <w:rFonts w:hint="cs"/>
          <w:rtl/>
        </w:rPr>
        <w:t>למה לא ניצלת את ההזדמנות כשהיית שר המשפטים?</w:t>
      </w:r>
    </w:p>
    <w:p w14:paraId="17CCD55E" w14:textId="77777777" w:rsidR="00000000" w:rsidRDefault="00B6587A">
      <w:pPr>
        <w:pStyle w:val="a"/>
        <w:ind w:firstLine="0"/>
        <w:rPr>
          <w:rFonts w:hint="cs"/>
          <w:rtl/>
        </w:rPr>
      </w:pPr>
    </w:p>
    <w:p w14:paraId="282226A8" w14:textId="77777777" w:rsidR="00000000" w:rsidRDefault="00B6587A">
      <w:pPr>
        <w:pStyle w:val="SpeakerCon"/>
        <w:rPr>
          <w:rtl/>
        </w:rPr>
      </w:pPr>
      <w:bookmarkStart w:id="483" w:name="FS000000478T09_10_2003_18_11_35C"/>
      <w:bookmarkEnd w:id="483"/>
      <w:r>
        <w:rPr>
          <w:rtl/>
        </w:rPr>
        <w:t>הש</w:t>
      </w:r>
      <w:r>
        <w:rPr>
          <w:rtl/>
        </w:rPr>
        <w:t>ר מאיר שטרית:</w:t>
      </w:r>
    </w:p>
    <w:p w14:paraId="4131B4A7" w14:textId="77777777" w:rsidR="00000000" w:rsidRDefault="00B6587A">
      <w:pPr>
        <w:pStyle w:val="a"/>
        <w:rPr>
          <w:rtl/>
        </w:rPr>
      </w:pPr>
    </w:p>
    <w:p w14:paraId="2AEC384C" w14:textId="77777777" w:rsidR="00000000" w:rsidRDefault="00B6587A">
      <w:pPr>
        <w:pStyle w:val="a"/>
        <w:rPr>
          <w:rFonts w:hint="cs"/>
          <w:rtl/>
        </w:rPr>
      </w:pPr>
      <w:r>
        <w:rPr>
          <w:rFonts w:hint="cs"/>
          <w:rtl/>
        </w:rPr>
        <w:t>אתם לא הסכמתם.</w:t>
      </w:r>
    </w:p>
    <w:p w14:paraId="433875FB" w14:textId="77777777" w:rsidR="00000000" w:rsidRDefault="00B6587A">
      <w:pPr>
        <w:pStyle w:val="a"/>
        <w:ind w:firstLine="0"/>
        <w:rPr>
          <w:rFonts w:hint="cs"/>
          <w:rtl/>
        </w:rPr>
      </w:pPr>
    </w:p>
    <w:p w14:paraId="6812E4C4" w14:textId="77777777" w:rsidR="00000000" w:rsidRDefault="00B6587A">
      <w:pPr>
        <w:pStyle w:val="ac"/>
        <w:rPr>
          <w:rtl/>
        </w:rPr>
      </w:pPr>
      <w:r>
        <w:rPr>
          <w:rFonts w:hint="eastAsia"/>
          <w:rtl/>
        </w:rPr>
        <w:t>משה</w:t>
      </w:r>
      <w:r>
        <w:rPr>
          <w:rtl/>
        </w:rPr>
        <w:t xml:space="preserve"> גפני (יהדות התורה):</w:t>
      </w:r>
    </w:p>
    <w:p w14:paraId="37DF1117" w14:textId="77777777" w:rsidR="00000000" w:rsidRDefault="00B6587A">
      <w:pPr>
        <w:pStyle w:val="a"/>
        <w:rPr>
          <w:rFonts w:hint="cs"/>
          <w:rtl/>
        </w:rPr>
      </w:pPr>
    </w:p>
    <w:p w14:paraId="039F69B0" w14:textId="77777777" w:rsidR="00000000" w:rsidRDefault="00B6587A">
      <w:pPr>
        <w:pStyle w:val="a"/>
        <w:rPr>
          <w:rFonts w:hint="cs"/>
          <w:rtl/>
        </w:rPr>
      </w:pPr>
      <w:r>
        <w:rPr>
          <w:rFonts w:hint="cs"/>
          <w:rtl/>
        </w:rPr>
        <w:t>השר שטרית, טעינו בכמה דברים לגביך.</w:t>
      </w:r>
    </w:p>
    <w:p w14:paraId="15A63F9C" w14:textId="77777777" w:rsidR="00000000" w:rsidRDefault="00B6587A">
      <w:pPr>
        <w:pStyle w:val="a"/>
        <w:ind w:firstLine="0"/>
        <w:rPr>
          <w:rFonts w:hint="cs"/>
          <w:rtl/>
        </w:rPr>
      </w:pPr>
    </w:p>
    <w:p w14:paraId="25E2FFC4" w14:textId="77777777" w:rsidR="00000000" w:rsidRDefault="00B6587A">
      <w:pPr>
        <w:pStyle w:val="SpeakerCon"/>
        <w:rPr>
          <w:rtl/>
        </w:rPr>
      </w:pPr>
      <w:bookmarkStart w:id="484" w:name="FS000000478T09_10_2003_18_11_53C"/>
      <w:bookmarkEnd w:id="484"/>
      <w:r>
        <w:rPr>
          <w:rtl/>
        </w:rPr>
        <w:t>השר מאיר שטרית:</w:t>
      </w:r>
    </w:p>
    <w:p w14:paraId="107ACF9B" w14:textId="77777777" w:rsidR="00000000" w:rsidRDefault="00B6587A">
      <w:pPr>
        <w:pStyle w:val="a"/>
        <w:rPr>
          <w:rtl/>
        </w:rPr>
      </w:pPr>
    </w:p>
    <w:p w14:paraId="527B3923" w14:textId="77777777" w:rsidR="00000000" w:rsidRDefault="00B6587A">
      <w:pPr>
        <w:pStyle w:val="a"/>
        <w:rPr>
          <w:rFonts w:hint="cs"/>
          <w:rtl/>
        </w:rPr>
      </w:pPr>
      <w:r>
        <w:rPr>
          <w:rFonts w:hint="cs"/>
          <w:rtl/>
        </w:rPr>
        <w:t xml:space="preserve">מודה ועוזב ירוחם. אגב, אם הייתם עושים את זה אז, אולי זה היה נגמר כבר אז. </w:t>
      </w:r>
    </w:p>
    <w:p w14:paraId="5C4BC6A9" w14:textId="77777777" w:rsidR="00000000" w:rsidRDefault="00B6587A">
      <w:pPr>
        <w:pStyle w:val="a"/>
        <w:rPr>
          <w:rFonts w:hint="cs"/>
          <w:rtl/>
        </w:rPr>
      </w:pPr>
    </w:p>
    <w:p w14:paraId="62111E27" w14:textId="77777777" w:rsidR="00000000" w:rsidRDefault="00B6587A">
      <w:pPr>
        <w:pStyle w:val="a"/>
        <w:rPr>
          <w:rFonts w:hint="cs"/>
          <w:rtl/>
        </w:rPr>
      </w:pPr>
      <w:r>
        <w:rPr>
          <w:rFonts w:hint="cs"/>
          <w:rtl/>
        </w:rPr>
        <w:t xml:space="preserve">רבותי, אני רוצה להוריד את הטונים. רבותי, אני באמת רוצה להוריד את הטונים </w:t>
      </w:r>
      <w:r>
        <w:rPr>
          <w:rFonts w:hint="cs"/>
          <w:rtl/>
        </w:rPr>
        <w:t>בוויכוח הזה. אני באמת מבין את הרגישות של ההפרדה בין הרבנים הראשיים לבין בתי-הדין הרבניים. אני אומר לכם, אין לנו שום כוונה להפריד בין השניים. אני ישבתי עם הרב הראשי אתמול, וגם ראש הממשלה, ואני מכיר את הרב הראשי ומכיר את כל הדקויות של העניין.</w:t>
      </w:r>
    </w:p>
    <w:p w14:paraId="45BEB96D" w14:textId="77777777" w:rsidR="00000000" w:rsidRDefault="00B6587A">
      <w:pPr>
        <w:pStyle w:val="a"/>
        <w:ind w:firstLine="0"/>
        <w:rPr>
          <w:rFonts w:hint="cs"/>
          <w:rtl/>
        </w:rPr>
      </w:pPr>
    </w:p>
    <w:p w14:paraId="40DC5CB8" w14:textId="77777777" w:rsidR="00000000" w:rsidRDefault="00B6587A">
      <w:pPr>
        <w:pStyle w:val="ac"/>
        <w:rPr>
          <w:rtl/>
        </w:rPr>
      </w:pPr>
      <w:r>
        <w:rPr>
          <w:rFonts w:hint="eastAsia"/>
          <w:rtl/>
        </w:rPr>
        <w:t>משולם</w:t>
      </w:r>
      <w:r>
        <w:rPr>
          <w:rtl/>
        </w:rPr>
        <w:t xml:space="preserve"> נהרי (ש"</w:t>
      </w:r>
      <w:r>
        <w:rPr>
          <w:rtl/>
        </w:rPr>
        <w:t>ס):</w:t>
      </w:r>
    </w:p>
    <w:p w14:paraId="60DDDBAE" w14:textId="77777777" w:rsidR="00000000" w:rsidRDefault="00B6587A">
      <w:pPr>
        <w:pStyle w:val="a"/>
        <w:rPr>
          <w:rFonts w:hint="cs"/>
          <w:rtl/>
        </w:rPr>
      </w:pPr>
    </w:p>
    <w:p w14:paraId="3A417E13" w14:textId="77777777" w:rsidR="00000000" w:rsidRDefault="00B6587A">
      <w:pPr>
        <w:pStyle w:val="a"/>
        <w:rPr>
          <w:rFonts w:hint="cs"/>
          <w:rtl/>
        </w:rPr>
      </w:pPr>
      <w:r>
        <w:rPr>
          <w:rFonts w:hint="cs"/>
          <w:rtl/>
        </w:rPr>
        <w:t>הדרך לגיהינום רצופה כוונות טובות.</w:t>
      </w:r>
    </w:p>
    <w:p w14:paraId="7D8E6CE6" w14:textId="77777777" w:rsidR="00000000" w:rsidRDefault="00B6587A">
      <w:pPr>
        <w:pStyle w:val="a"/>
        <w:ind w:firstLine="0"/>
        <w:rPr>
          <w:rFonts w:hint="cs"/>
          <w:rtl/>
        </w:rPr>
      </w:pPr>
    </w:p>
    <w:p w14:paraId="5BF4B721" w14:textId="77777777" w:rsidR="00000000" w:rsidRDefault="00B6587A">
      <w:pPr>
        <w:pStyle w:val="SpeakerCon"/>
        <w:rPr>
          <w:rtl/>
        </w:rPr>
      </w:pPr>
      <w:bookmarkStart w:id="485" w:name="FS000000478T09_10_2003_18_13_28C"/>
      <w:bookmarkEnd w:id="485"/>
      <w:r>
        <w:rPr>
          <w:rtl/>
        </w:rPr>
        <w:t>השר מאיר שטרית:</w:t>
      </w:r>
    </w:p>
    <w:p w14:paraId="56224554" w14:textId="77777777" w:rsidR="00000000" w:rsidRDefault="00B6587A">
      <w:pPr>
        <w:pStyle w:val="a"/>
        <w:rPr>
          <w:rtl/>
        </w:rPr>
      </w:pPr>
    </w:p>
    <w:p w14:paraId="7BCA8745" w14:textId="77777777" w:rsidR="00000000" w:rsidRDefault="00B6587A">
      <w:pPr>
        <w:pStyle w:val="a"/>
        <w:rPr>
          <w:rFonts w:hint="cs"/>
          <w:rtl/>
        </w:rPr>
      </w:pPr>
      <w:r>
        <w:rPr>
          <w:rFonts w:hint="cs"/>
          <w:rtl/>
        </w:rPr>
        <w:t>אין שום כוונה להפריד בין השניים. אבל, נוצר פה מצב בעייתי מבחינת לוח הזמנים. אני רוצה לציין ולומר שעדיין לא קורה שום דבר - לפני שהחוק יעבור בכנסת. הווי אומר, כל השינויים אם יקרו, כשיקרו, לא ייכנסו לתו</w:t>
      </w:r>
      <w:r>
        <w:rPr>
          <w:rFonts w:hint="cs"/>
          <w:rtl/>
        </w:rPr>
        <w:t xml:space="preserve">קף אלא עד 1 בינואר 2004. רק אז יעבור חוק ההסדרים וכל החוקים הללו יעברו בכנסת עד לסוף השנה הזאת. </w:t>
      </w:r>
    </w:p>
    <w:p w14:paraId="23B46784" w14:textId="77777777" w:rsidR="00000000" w:rsidRDefault="00B6587A">
      <w:pPr>
        <w:pStyle w:val="a"/>
        <w:ind w:firstLine="0"/>
        <w:rPr>
          <w:rFonts w:hint="cs"/>
          <w:rtl/>
        </w:rPr>
      </w:pPr>
    </w:p>
    <w:p w14:paraId="5AF3F9C2" w14:textId="77777777" w:rsidR="00000000" w:rsidRDefault="00B6587A">
      <w:pPr>
        <w:pStyle w:val="ac"/>
        <w:rPr>
          <w:rtl/>
        </w:rPr>
      </w:pPr>
      <w:r>
        <w:rPr>
          <w:rFonts w:hint="eastAsia"/>
          <w:rtl/>
        </w:rPr>
        <w:t>משה</w:t>
      </w:r>
      <w:r>
        <w:rPr>
          <w:rtl/>
        </w:rPr>
        <w:t xml:space="preserve"> גפני (יהדות התורה):</w:t>
      </w:r>
    </w:p>
    <w:p w14:paraId="5CC17A44" w14:textId="77777777" w:rsidR="00000000" w:rsidRDefault="00B6587A">
      <w:pPr>
        <w:pStyle w:val="a"/>
        <w:rPr>
          <w:rFonts w:hint="cs"/>
          <w:rtl/>
        </w:rPr>
      </w:pPr>
    </w:p>
    <w:p w14:paraId="057C6709" w14:textId="77777777" w:rsidR="00000000" w:rsidRDefault="00B6587A">
      <w:pPr>
        <w:pStyle w:val="a"/>
        <w:rPr>
          <w:rFonts w:hint="cs"/>
          <w:rtl/>
        </w:rPr>
      </w:pPr>
      <w:r>
        <w:rPr>
          <w:rFonts w:hint="cs"/>
          <w:rtl/>
        </w:rPr>
        <w:t>לא הבנתי. הצעת החוק הזאת הולכת עם חוק ההסדרים?</w:t>
      </w:r>
    </w:p>
    <w:p w14:paraId="10898011" w14:textId="77777777" w:rsidR="00000000" w:rsidRDefault="00B6587A">
      <w:pPr>
        <w:pStyle w:val="a"/>
        <w:ind w:firstLine="0"/>
        <w:rPr>
          <w:rFonts w:hint="cs"/>
          <w:rtl/>
        </w:rPr>
      </w:pPr>
      <w:r>
        <w:rPr>
          <w:rFonts w:hint="cs"/>
          <w:rtl/>
        </w:rPr>
        <w:t xml:space="preserve"> </w:t>
      </w:r>
    </w:p>
    <w:p w14:paraId="0602BDB5" w14:textId="77777777" w:rsidR="00000000" w:rsidRDefault="00B6587A">
      <w:pPr>
        <w:pStyle w:val="SpeakerCon"/>
        <w:rPr>
          <w:rtl/>
        </w:rPr>
      </w:pPr>
      <w:bookmarkStart w:id="486" w:name="FS000000478T09_10_2003_18_15_13C"/>
      <w:bookmarkEnd w:id="486"/>
      <w:r>
        <w:rPr>
          <w:rtl/>
        </w:rPr>
        <w:t>השר מאיר שטרית:</w:t>
      </w:r>
    </w:p>
    <w:p w14:paraId="32347EB4" w14:textId="77777777" w:rsidR="00000000" w:rsidRDefault="00B6587A">
      <w:pPr>
        <w:pStyle w:val="a"/>
        <w:rPr>
          <w:rtl/>
        </w:rPr>
      </w:pPr>
    </w:p>
    <w:p w14:paraId="22ED90D7" w14:textId="77777777" w:rsidR="00000000" w:rsidRDefault="00B6587A">
      <w:pPr>
        <w:pStyle w:val="a"/>
        <w:rPr>
          <w:rFonts w:hint="cs"/>
          <w:rtl/>
        </w:rPr>
      </w:pPr>
      <w:r>
        <w:rPr>
          <w:rFonts w:hint="cs"/>
          <w:rtl/>
        </w:rPr>
        <w:t>או בחוק ההסדרים או בנפרד. כך או כך, זה לא ייגמר. התוקף שלהם, התחולה</w:t>
      </w:r>
      <w:r>
        <w:rPr>
          <w:rFonts w:hint="cs"/>
          <w:rtl/>
        </w:rPr>
        <w:t>.</w:t>
      </w:r>
    </w:p>
    <w:p w14:paraId="0EDA4C98" w14:textId="77777777" w:rsidR="00000000" w:rsidRDefault="00B6587A">
      <w:pPr>
        <w:pStyle w:val="a"/>
        <w:ind w:firstLine="0"/>
        <w:rPr>
          <w:rFonts w:hint="cs"/>
          <w:rtl/>
        </w:rPr>
      </w:pPr>
    </w:p>
    <w:p w14:paraId="67B91771" w14:textId="77777777" w:rsidR="00000000" w:rsidRDefault="00B6587A">
      <w:pPr>
        <w:pStyle w:val="ac"/>
        <w:rPr>
          <w:rtl/>
        </w:rPr>
      </w:pPr>
      <w:r>
        <w:rPr>
          <w:rFonts w:hint="eastAsia"/>
          <w:rtl/>
        </w:rPr>
        <w:t>משה</w:t>
      </w:r>
      <w:r>
        <w:rPr>
          <w:rtl/>
        </w:rPr>
        <w:t xml:space="preserve"> גפני (יהדות התורה):</w:t>
      </w:r>
    </w:p>
    <w:p w14:paraId="42C53B0B" w14:textId="77777777" w:rsidR="00000000" w:rsidRDefault="00B6587A">
      <w:pPr>
        <w:pStyle w:val="a"/>
        <w:rPr>
          <w:rFonts w:hint="cs"/>
          <w:rtl/>
        </w:rPr>
      </w:pPr>
    </w:p>
    <w:p w14:paraId="2376EB8A" w14:textId="77777777" w:rsidR="00000000" w:rsidRDefault="00B6587A">
      <w:pPr>
        <w:pStyle w:val="a"/>
        <w:rPr>
          <w:rFonts w:hint="cs"/>
          <w:rtl/>
        </w:rPr>
      </w:pPr>
      <w:r>
        <w:rPr>
          <w:rFonts w:hint="cs"/>
          <w:rtl/>
        </w:rPr>
        <w:t>את זה אני יודע, זה ברור.</w:t>
      </w:r>
    </w:p>
    <w:p w14:paraId="2436DF1B" w14:textId="77777777" w:rsidR="00000000" w:rsidRDefault="00B6587A">
      <w:pPr>
        <w:pStyle w:val="a"/>
        <w:ind w:firstLine="0"/>
        <w:rPr>
          <w:rFonts w:hint="cs"/>
          <w:rtl/>
        </w:rPr>
      </w:pPr>
    </w:p>
    <w:p w14:paraId="6819DDB5" w14:textId="77777777" w:rsidR="00000000" w:rsidRDefault="00B6587A">
      <w:pPr>
        <w:pStyle w:val="ac"/>
        <w:rPr>
          <w:rtl/>
        </w:rPr>
      </w:pPr>
      <w:r>
        <w:rPr>
          <w:rFonts w:hint="eastAsia"/>
          <w:rtl/>
        </w:rPr>
        <w:t>רוני</w:t>
      </w:r>
      <w:r>
        <w:rPr>
          <w:rtl/>
        </w:rPr>
        <w:t xml:space="preserve"> בריזון (שינוי):</w:t>
      </w:r>
    </w:p>
    <w:p w14:paraId="435B4CDC" w14:textId="77777777" w:rsidR="00000000" w:rsidRDefault="00B6587A">
      <w:pPr>
        <w:pStyle w:val="a"/>
        <w:rPr>
          <w:rFonts w:hint="cs"/>
          <w:rtl/>
        </w:rPr>
      </w:pPr>
    </w:p>
    <w:p w14:paraId="20A0612D" w14:textId="77777777" w:rsidR="00000000" w:rsidRDefault="00B6587A">
      <w:pPr>
        <w:pStyle w:val="a"/>
        <w:rPr>
          <w:rFonts w:hint="cs"/>
          <w:rtl/>
        </w:rPr>
      </w:pPr>
      <w:r>
        <w:rPr>
          <w:rFonts w:hint="cs"/>
          <w:rtl/>
        </w:rPr>
        <w:t>אני מוכן לסכן  - - -</w:t>
      </w:r>
    </w:p>
    <w:p w14:paraId="43BCB93D" w14:textId="77777777" w:rsidR="00000000" w:rsidRDefault="00B6587A">
      <w:pPr>
        <w:pStyle w:val="a"/>
        <w:ind w:firstLine="0"/>
        <w:rPr>
          <w:rFonts w:hint="cs"/>
          <w:rtl/>
        </w:rPr>
      </w:pPr>
    </w:p>
    <w:p w14:paraId="3A1B3459" w14:textId="77777777" w:rsidR="00000000" w:rsidRDefault="00B6587A">
      <w:pPr>
        <w:pStyle w:val="ac"/>
        <w:rPr>
          <w:rtl/>
        </w:rPr>
      </w:pPr>
      <w:r>
        <w:rPr>
          <w:rFonts w:hint="eastAsia"/>
          <w:rtl/>
        </w:rPr>
        <w:t>משה</w:t>
      </w:r>
      <w:r>
        <w:rPr>
          <w:rtl/>
        </w:rPr>
        <w:t xml:space="preserve"> גפני (יהדות התורה):</w:t>
      </w:r>
    </w:p>
    <w:p w14:paraId="40B41658" w14:textId="77777777" w:rsidR="00000000" w:rsidRDefault="00B6587A">
      <w:pPr>
        <w:pStyle w:val="a"/>
        <w:rPr>
          <w:rFonts w:hint="cs"/>
          <w:rtl/>
        </w:rPr>
      </w:pPr>
    </w:p>
    <w:p w14:paraId="57CA09E8" w14:textId="77777777" w:rsidR="00000000" w:rsidRDefault="00B6587A">
      <w:pPr>
        <w:pStyle w:val="a"/>
        <w:rPr>
          <w:rFonts w:hint="cs"/>
          <w:rtl/>
        </w:rPr>
      </w:pPr>
      <w:r>
        <w:rPr>
          <w:rFonts w:hint="cs"/>
          <w:rtl/>
        </w:rPr>
        <w:t>זה לא הולך לעבור פה.</w:t>
      </w:r>
    </w:p>
    <w:p w14:paraId="7CEADE3F" w14:textId="77777777" w:rsidR="00000000" w:rsidRDefault="00B6587A">
      <w:pPr>
        <w:pStyle w:val="a"/>
        <w:ind w:firstLine="0"/>
        <w:rPr>
          <w:rFonts w:hint="cs"/>
          <w:rtl/>
        </w:rPr>
      </w:pPr>
    </w:p>
    <w:p w14:paraId="595D1657" w14:textId="77777777" w:rsidR="00000000" w:rsidRDefault="00B6587A">
      <w:pPr>
        <w:pStyle w:val="SpeakerCon"/>
        <w:rPr>
          <w:rtl/>
        </w:rPr>
      </w:pPr>
      <w:bookmarkStart w:id="487" w:name="FS000000478T09_10_2003_18_16_09C"/>
      <w:bookmarkEnd w:id="487"/>
    </w:p>
    <w:p w14:paraId="632EE065" w14:textId="77777777" w:rsidR="00000000" w:rsidRDefault="00B6587A">
      <w:pPr>
        <w:pStyle w:val="SpeakerCon"/>
        <w:rPr>
          <w:rtl/>
        </w:rPr>
      </w:pPr>
      <w:r>
        <w:rPr>
          <w:rtl/>
        </w:rPr>
        <w:t>השר מאיר שטרית:</w:t>
      </w:r>
    </w:p>
    <w:p w14:paraId="186365E6" w14:textId="77777777" w:rsidR="00000000" w:rsidRDefault="00B6587A">
      <w:pPr>
        <w:pStyle w:val="a"/>
        <w:rPr>
          <w:rtl/>
        </w:rPr>
      </w:pPr>
    </w:p>
    <w:p w14:paraId="3848EEEA" w14:textId="77777777" w:rsidR="00000000" w:rsidRDefault="00B6587A">
      <w:pPr>
        <w:pStyle w:val="a"/>
        <w:rPr>
          <w:rFonts w:hint="cs"/>
          <w:rtl/>
        </w:rPr>
      </w:pPr>
      <w:r>
        <w:rPr>
          <w:rFonts w:hint="cs"/>
          <w:rtl/>
        </w:rPr>
        <w:t>חבר הכנסת בריזון, חבר הכנסת גפני, תנו לי להסביר ברוח נעימה ובדעה צלולה. אין טעם, אתה הרי לא ר</w:t>
      </w:r>
      <w:r>
        <w:rPr>
          <w:rFonts w:hint="cs"/>
          <w:rtl/>
        </w:rPr>
        <w:t xml:space="preserve">ב אתי, נכון? אז קודם אני מנסה להרגיע את הרוחות, כי המחלוקת הזאת מיותרת. לא יעבור ולא יקרה שום דבר לפני שהחוק הזה יעבור בכנסת. החוקים האלה טרם הוכנו. צריך להכין אותם, הם צריכים לעבור ועדת שרים לחקיקה ולאחר מכן לבוא לאישור הכנסת. גם התחולה של התוקף שלהם היא </w:t>
      </w:r>
      <w:r>
        <w:rPr>
          <w:rFonts w:hint="cs"/>
          <w:rtl/>
        </w:rPr>
        <w:t xml:space="preserve">ב-1 בינואר 2004. יש מספיק זמן. שלושה חודשים. עם כל הדיונים, עם כל הרבנים. </w:t>
      </w:r>
    </w:p>
    <w:p w14:paraId="61024FFC" w14:textId="77777777" w:rsidR="00000000" w:rsidRDefault="00B6587A">
      <w:pPr>
        <w:pStyle w:val="a"/>
        <w:rPr>
          <w:rFonts w:hint="cs"/>
          <w:rtl/>
        </w:rPr>
      </w:pPr>
    </w:p>
    <w:p w14:paraId="30C3739A" w14:textId="77777777" w:rsidR="00000000" w:rsidRDefault="00B6587A">
      <w:pPr>
        <w:pStyle w:val="a"/>
        <w:rPr>
          <w:rFonts w:hint="cs"/>
          <w:rtl/>
        </w:rPr>
      </w:pPr>
      <w:r>
        <w:rPr>
          <w:rFonts w:hint="cs"/>
          <w:rtl/>
        </w:rPr>
        <w:t>כי מה הרבנים אומרים? הרב הראשי אמר לי, והוא אמר את זה פומבית אתמול, שאין לו התנגדות כלשהי להעברת בתי-הדין הרבניים למשרד המשפטים. האמת היא, שהכתובת הנכונה עבורם היא משרד המשפטים. אי</w:t>
      </w:r>
      <w:r>
        <w:rPr>
          <w:rFonts w:hint="cs"/>
          <w:rtl/>
        </w:rPr>
        <w:t>-אפשר להעביר אותם למשרד השיכון או למשרד הרווחה. הכתובת לבתי-הדין כולם היא במשרד המשפטים. תסכים אתי שזה אנוס.</w:t>
      </w:r>
    </w:p>
    <w:p w14:paraId="5536BADA" w14:textId="77777777" w:rsidR="00000000" w:rsidRDefault="00B6587A">
      <w:pPr>
        <w:pStyle w:val="a"/>
        <w:ind w:firstLine="0"/>
        <w:rPr>
          <w:rFonts w:hint="cs"/>
          <w:rtl/>
        </w:rPr>
      </w:pPr>
    </w:p>
    <w:p w14:paraId="2FAB2A38" w14:textId="77777777" w:rsidR="00000000" w:rsidRDefault="00B6587A">
      <w:pPr>
        <w:pStyle w:val="ac"/>
        <w:rPr>
          <w:rtl/>
        </w:rPr>
      </w:pPr>
      <w:r>
        <w:rPr>
          <w:rFonts w:hint="eastAsia"/>
          <w:rtl/>
        </w:rPr>
        <w:t>משה</w:t>
      </w:r>
      <w:r>
        <w:rPr>
          <w:rtl/>
        </w:rPr>
        <w:t xml:space="preserve"> גפני (יהדות התורה):</w:t>
      </w:r>
    </w:p>
    <w:p w14:paraId="547F64D5" w14:textId="77777777" w:rsidR="00000000" w:rsidRDefault="00B6587A">
      <w:pPr>
        <w:pStyle w:val="a"/>
        <w:rPr>
          <w:rFonts w:hint="cs"/>
          <w:rtl/>
        </w:rPr>
      </w:pPr>
    </w:p>
    <w:p w14:paraId="364C2BF3" w14:textId="77777777" w:rsidR="00000000" w:rsidRDefault="00B6587A">
      <w:pPr>
        <w:pStyle w:val="a"/>
        <w:rPr>
          <w:rFonts w:hint="cs"/>
          <w:rtl/>
        </w:rPr>
      </w:pPr>
      <w:r>
        <w:rPr>
          <w:rFonts w:hint="cs"/>
          <w:rtl/>
        </w:rPr>
        <w:t>אבל הם יכולים להיות יחידת סמך.</w:t>
      </w:r>
    </w:p>
    <w:p w14:paraId="233EEAB0" w14:textId="77777777" w:rsidR="00000000" w:rsidRDefault="00B6587A">
      <w:pPr>
        <w:pStyle w:val="a"/>
        <w:ind w:firstLine="0"/>
        <w:rPr>
          <w:rFonts w:hint="cs"/>
          <w:rtl/>
        </w:rPr>
      </w:pPr>
    </w:p>
    <w:p w14:paraId="3FBE1A82" w14:textId="77777777" w:rsidR="00000000" w:rsidRDefault="00B6587A">
      <w:pPr>
        <w:pStyle w:val="SpeakerCon"/>
        <w:rPr>
          <w:rtl/>
        </w:rPr>
      </w:pPr>
      <w:bookmarkStart w:id="488" w:name="FS000000478T09_10_2003_18_18_43C"/>
      <w:bookmarkEnd w:id="488"/>
      <w:r>
        <w:rPr>
          <w:rtl/>
        </w:rPr>
        <w:t>השר מאיר שטרית:</w:t>
      </w:r>
    </w:p>
    <w:p w14:paraId="7B0BCC62" w14:textId="77777777" w:rsidR="00000000" w:rsidRDefault="00B6587A">
      <w:pPr>
        <w:pStyle w:val="a"/>
        <w:rPr>
          <w:rtl/>
        </w:rPr>
      </w:pPr>
    </w:p>
    <w:p w14:paraId="0EACBFAB" w14:textId="77777777" w:rsidR="00000000" w:rsidRDefault="00B6587A">
      <w:pPr>
        <w:pStyle w:val="a"/>
        <w:rPr>
          <w:rFonts w:hint="cs"/>
          <w:rtl/>
        </w:rPr>
      </w:pPr>
      <w:r>
        <w:rPr>
          <w:rFonts w:hint="cs"/>
          <w:rtl/>
        </w:rPr>
        <w:t xml:space="preserve">גפני, למה לך? תקשיב עד הסוף ואני אשמח לענות על שאלות, אם יהיו לך. </w:t>
      </w:r>
    </w:p>
    <w:p w14:paraId="1441C489" w14:textId="77777777" w:rsidR="00000000" w:rsidRDefault="00B6587A">
      <w:pPr>
        <w:pStyle w:val="a"/>
        <w:rPr>
          <w:rFonts w:hint="cs"/>
          <w:rtl/>
        </w:rPr>
      </w:pPr>
    </w:p>
    <w:p w14:paraId="3A1D8533" w14:textId="77777777" w:rsidR="00000000" w:rsidRDefault="00B6587A">
      <w:pPr>
        <w:pStyle w:val="a"/>
        <w:rPr>
          <w:rFonts w:hint="cs"/>
          <w:rtl/>
        </w:rPr>
      </w:pPr>
      <w:r>
        <w:rPr>
          <w:rFonts w:hint="cs"/>
          <w:rtl/>
        </w:rPr>
        <w:t>תראה</w:t>
      </w:r>
      <w:r>
        <w:rPr>
          <w:rFonts w:hint="cs"/>
          <w:rtl/>
        </w:rPr>
        <w:t>, הכתובת הנכונה היא משרד המשפטים. אני אומר לך, שהרעיון להעביר את בתי-הדין הרבניים למשרד המשפטים הוא לא רעיון חדש שעלה היום בבוקר. הוא רעיון שעלה דווקא מהחוגים הרבניים. אלי בן-דהן הציע אותו. הרב עמר אמר לי שזה היה גם רעיון שלו.</w:t>
      </w:r>
    </w:p>
    <w:p w14:paraId="198BCFAB" w14:textId="77777777" w:rsidR="00000000" w:rsidRDefault="00B6587A">
      <w:pPr>
        <w:pStyle w:val="a"/>
        <w:ind w:firstLine="0"/>
        <w:rPr>
          <w:rFonts w:hint="cs"/>
          <w:rtl/>
        </w:rPr>
      </w:pPr>
    </w:p>
    <w:p w14:paraId="23AA9A4E" w14:textId="77777777" w:rsidR="00000000" w:rsidRDefault="00B6587A">
      <w:pPr>
        <w:pStyle w:val="ac"/>
        <w:rPr>
          <w:rtl/>
        </w:rPr>
      </w:pPr>
      <w:r>
        <w:rPr>
          <w:rFonts w:hint="eastAsia"/>
          <w:rtl/>
        </w:rPr>
        <w:t>משולם</w:t>
      </w:r>
      <w:r>
        <w:rPr>
          <w:rtl/>
        </w:rPr>
        <w:t xml:space="preserve"> נהרי (ש"ס):</w:t>
      </w:r>
    </w:p>
    <w:p w14:paraId="62EE6B3D" w14:textId="77777777" w:rsidR="00000000" w:rsidRDefault="00B6587A">
      <w:pPr>
        <w:pStyle w:val="a"/>
        <w:rPr>
          <w:rFonts w:hint="cs"/>
          <w:rtl/>
        </w:rPr>
      </w:pPr>
    </w:p>
    <w:p w14:paraId="6F94F93F" w14:textId="77777777" w:rsidR="00000000" w:rsidRDefault="00B6587A">
      <w:pPr>
        <w:pStyle w:val="a"/>
        <w:rPr>
          <w:rFonts w:hint="cs"/>
          <w:rtl/>
        </w:rPr>
      </w:pPr>
      <w:r>
        <w:rPr>
          <w:rFonts w:hint="cs"/>
          <w:rtl/>
        </w:rPr>
        <w:t>בתקופתך?</w:t>
      </w:r>
    </w:p>
    <w:p w14:paraId="412AC9EB" w14:textId="77777777" w:rsidR="00000000" w:rsidRDefault="00B6587A">
      <w:pPr>
        <w:pStyle w:val="a"/>
        <w:ind w:firstLine="0"/>
        <w:rPr>
          <w:rFonts w:hint="cs"/>
          <w:rtl/>
        </w:rPr>
      </w:pPr>
    </w:p>
    <w:p w14:paraId="219102BB" w14:textId="77777777" w:rsidR="00000000" w:rsidRDefault="00B6587A">
      <w:pPr>
        <w:pStyle w:val="SpeakerCon"/>
        <w:rPr>
          <w:rtl/>
        </w:rPr>
      </w:pPr>
      <w:bookmarkStart w:id="489" w:name="FS000000478T09_10_2003_18_19_37C"/>
      <w:bookmarkEnd w:id="489"/>
      <w:r>
        <w:rPr>
          <w:rFonts w:hint="eastAsia"/>
          <w:rtl/>
        </w:rPr>
        <w:t>השר</w:t>
      </w:r>
      <w:r>
        <w:rPr>
          <w:rtl/>
        </w:rPr>
        <w:t xml:space="preserve"> מאיר שטרית:</w:t>
      </w:r>
    </w:p>
    <w:p w14:paraId="532288EA" w14:textId="77777777" w:rsidR="00000000" w:rsidRDefault="00B6587A">
      <w:pPr>
        <w:pStyle w:val="a"/>
        <w:rPr>
          <w:rFonts w:hint="cs"/>
          <w:rtl/>
        </w:rPr>
      </w:pPr>
    </w:p>
    <w:p w14:paraId="6EEB4FB3" w14:textId="77777777" w:rsidR="00000000" w:rsidRDefault="00B6587A">
      <w:pPr>
        <w:pStyle w:val="a"/>
        <w:rPr>
          <w:rFonts w:hint="cs"/>
          <w:rtl/>
        </w:rPr>
      </w:pPr>
      <w:r>
        <w:rPr>
          <w:rFonts w:hint="cs"/>
          <w:rtl/>
        </w:rPr>
        <w:t>לא. הרעיון התחיל מזמן. אלי בן-דהן אמר לי את זה המון פעמים. הרעיון להעביר את בתי-הדין הרבניים למשרד המשפטים הוא רעיון נכון. זו הכתובת הנכונה, ואומר מדוע: בהיות משרד המשפטים מרכז בתי-משפט, גם בתי-הדין הדרוזיים, השרעיים, הנוצריים, הגיוני שמב</w:t>
      </w:r>
      <w:r>
        <w:rPr>
          <w:rFonts w:hint="cs"/>
          <w:rtl/>
        </w:rPr>
        <w:t xml:space="preserve">חינה מינהלית משרד המשפטים יטפל בבתי-הדין הרבניים. </w:t>
      </w:r>
    </w:p>
    <w:p w14:paraId="545D65EF" w14:textId="77777777" w:rsidR="00000000" w:rsidRDefault="00B6587A">
      <w:pPr>
        <w:pStyle w:val="a"/>
        <w:rPr>
          <w:rFonts w:hint="cs"/>
          <w:rtl/>
        </w:rPr>
      </w:pPr>
    </w:p>
    <w:p w14:paraId="1E1C6ED9" w14:textId="77777777" w:rsidR="00000000" w:rsidRDefault="00B6587A">
      <w:pPr>
        <w:pStyle w:val="a"/>
        <w:rPr>
          <w:rFonts w:hint="cs"/>
          <w:rtl/>
        </w:rPr>
      </w:pPr>
      <w:r>
        <w:rPr>
          <w:rFonts w:hint="cs"/>
          <w:rtl/>
        </w:rPr>
        <w:t xml:space="preserve">אני אומר לך באחריות, כמי שהיה שר המשפטים, שאין לי שום ספק שהטיפול בבתי-הדין הרבניים במשרד המשפטים יהיה הרבה יותר טוב מהטיפול שהיה בהם במשרד הדתות. אין שום ספק. אתה יכול לראות מה קרה לבתי-הדין השרעיים מאז </w:t>
      </w:r>
      <w:r>
        <w:rPr>
          <w:rFonts w:hint="cs"/>
          <w:rtl/>
        </w:rPr>
        <w:t>נכנסו למשרד המשפטים. זה היה פשוט בושה. הדרוזיים והשרעיים עברו בתקופתי, ואני קלטתי אותם. אתה זוכר, הרב גפני?</w:t>
      </w:r>
    </w:p>
    <w:p w14:paraId="43D53953" w14:textId="77777777" w:rsidR="00000000" w:rsidRDefault="00B6587A">
      <w:pPr>
        <w:pStyle w:val="a"/>
        <w:ind w:firstLine="0"/>
        <w:rPr>
          <w:rFonts w:hint="cs"/>
          <w:rtl/>
        </w:rPr>
      </w:pPr>
    </w:p>
    <w:p w14:paraId="6604EB5C" w14:textId="77777777" w:rsidR="00000000" w:rsidRDefault="00B6587A">
      <w:pPr>
        <w:pStyle w:val="ac"/>
        <w:rPr>
          <w:rtl/>
        </w:rPr>
      </w:pPr>
      <w:r>
        <w:rPr>
          <w:rFonts w:hint="eastAsia"/>
          <w:rtl/>
        </w:rPr>
        <w:t>משה</w:t>
      </w:r>
      <w:r>
        <w:rPr>
          <w:rtl/>
        </w:rPr>
        <w:t xml:space="preserve"> גפני (יהדות התורה):</w:t>
      </w:r>
    </w:p>
    <w:p w14:paraId="65C609D4" w14:textId="77777777" w:rsidR="00000000" w:rsidRDefault="00B6587A">
      <w:pPr>
        <w:pStyle w:val="a"/>
        <w:rPr>
          <w:rFonts w:hint="cs"/>
          <w:rtl/>
        </w:rPr>
      </w:pPr>
    </w:p>
    <w:p w14:paraId="7973E8F2" w14:textId="77777777" w:rsidR="00000000" w:rsidRDefault="00B6587A">
      <w:pPr>
        <w:pStyle w:val="a"/>
        <w:rPr>
          <w:rFonts w:hint="cs"/>
          <w:rtl/>
        </w:rPr>
      </w:pPr>
      <w:r>
        <w:rPr>
          <w:rFonts w:hint="cs"/>
          <w:rtl/>
        </w:rPr>
        <w:t>זה היה אצלי בוועדה.</w:t>
      </w:r>
    </w:p>
    <w:p w14:paraId="6EBC916F" w14:textId="77777777" w:rsidR="00000000" w:rsidRDefault="00B6587A">
      <w:pPr>
        <w:pStyle w:val="a"/>
        <w:ind w:firstLine="0"/>
        <w:rPr>
          <w:rFonts w:hint="cs"/>
          <w:rtl/>
        </w:rPr>
      </w:pPr>
    </w:p>
    <w:p w14:paraId="5324438A" w14:textId="77777777" w:rsidR="00000000" w:rsidRDefault="00B6587A">
      <w:pPr>
        <w:pStyle w:val="SpeakerCon"/>
        <w:rPr>
          <w:rtl/>
        </w:rPr>
      </w:pPr>
      <w:bookmarkStart w:id="490" w:name="FS000000478T09_10_2003_18_21_54C"/>
      <w:bookmarkEnd w:id="490"/>
      <w:r>
        <w:rPr>
          <w:rFonts w:hint="eastAsia"/>
          <w:rtl/>
        </w:rPr>
        <w:t>השר</w:t>
      </w:r>
      <w:r>
        <w:rPr>
          <w:rtl/>
        </w:rPr>
        <w:t xml:space="preserve"> מאיר שטרית:</w:t>
      </w:r>
    </w:p>
    <w:p w14:paraId="313FD47C" w14:textId="77777777" w:rsidR="00000000" w:rsidRDefault="00B6587A">
      <w:pPr>
        <w:pStyle w:val="a"/>
        <w:rPr>
          <w:rFonts w:hint="cs"/>
          <w:rtl/>
        </w:rPr>
      </w:pPr>
    </w:p>
    <w:p w14:paraId="78C75A3B" w14:textId="77777777" w:rsidR="00000000" w:rsidRDefault="00B6587A">
      <w:pPr>
        <w:pStyle w:val="a"/>
        <w:rPr>
          <w:rFonts w:hint="cs"/>
          <w:rtl/>
        </w:rPr>
      </w:pPr>
      <w:r>
        <w:rPr>
          <w:rFonts w:hint="cs"/>
          <w:rtl/>
        </w:rPr>
        <w:t>נכון. אז ראית שהעברנו את המבנים, תיקנו אותם, שיפצנו, התקנו מערכות מחשוב פנימיות, סיד</w:t>
      </w:r>
      <w:r>
        <w:rPr>
          <w:rFonts w:hint="cs"/>
          <w:rtl/>
        </w:rPr>
        <w:t>רנו את המערכת. חוקקנו חקיקה חדשה שסידרה. אתה היית ראש הוועדה. עשינו חוק חדש של בתי-הדין השרעיים, שסידר את העניינים מהתחלה ועד הסוף. את כל החוק תיקנו. אותו דבר יקרה לבתי-הדין הרבניים, ואין לי שום ספק, ואמר את זה טומי לפיד אתמול בממשלה ואני מבקש לומר את זה ב</w:t>
      </w:r>
      <w:r>
        <w:rPr>
          <w:rFonts w:hint="cs"/>
          <w:rtl/>
        </w:rPr>
        <w:t>שבחו: לא רק שבתי-הדין הרבניים לא יקופחו על-ידי - -</w:t>
      </w:r>
    </w:p>
    <w:p w14:paraId="12DD8AB0" w14:textId="77777777" w:rsidR="00000000" w:rsidRDefault="00B6587A">
      <w:pPr>
        <w:pStyle w:val="a"/>
        <w:ind w:firstLine="0"/>
        <w:rPr>
          <w:rFonts w:hint="cs"/>
          <w:rtl/>
        </w:rPr>
      </w:pPr>
    </w:p>
    <w:p w14:paraId="581E4226" w14:textId="77777777" w:rsidR="00000000" w:rsidRDefault="00B6587A">
      <w:pPr>
        <w:pStyle w:val="ac"/>
        <w:rPr>
          <w:rtl/>
        </w:rPr>
      </w:pPr>
      <w:r>
        <w:rPr>
          <w:rFonts w:hint="eastAsia"/>
          <w:rtl/>
        </w:rPr>
        <w:t>משה</w:t>
      </w:r>
      <w:r>
        <w:rPr>
          <w:rtl/>
        </w:rPr>
        <w:t xml:space="preserve"> גפני (יהדות התורה):</w:t>
      </w:r>
    </w:p>
    <w:p w14:paraId="1BDC9F32" w14:textId="77777777" w:rsidR="00000000" w:rsidRDefault="00B6587A">
      <w:pPr>
        <w:pStyle w:val="a"/>
        <w:rPr>
          <w:rFonts w:hint="cs"/>
          <w:rtl/>
        </w:rPr>
      </w:pPr>
    </w:p>
    <w:p w14:paraId="79D41083" w14:textId="77777777" w:rsidR="00000000" w:rsidRDefault="00B6587A">
      <w:pPr>
        <w:pStyle w:val="a"/>
        <w:rPr>
          <w:rFonts w:hint="cs"/>
          <w:rtl/>
        </w:rPr>
      </w:pPr>
      <w:r>
        <w:rPr>
          <w:rFonts w:hint="cs"/>
          <w:rtl/>
        </w:rPr>
        <w:t>אז הוא שיקר בבחירות? הוא אמר שהוא רוצה להפריד את הדת מהמדינה - - -</w:t>
      </w:r>
    </w:p>
    <w:p w14:paraId="578A5924" w14:textId="77777777" w:rsidR="00000000" w:rsidRDefault="00B6587A">
      <w:pPr>
        <w:pStyle w:val="a"/>
        <w:ind w:firstLine="0"/>
        <w:rPr>
          <w:rFonts w:hint="cs"/>
          <w:rtl/>
        </w:rPr>
      </w:pPr>
    </w:p>
    <w:p w14:paraId="718A951D" w14:textId="77777777" w:rsidR="00000000" w:rsidRDefault="00B6587A">
      <w:pPr>
        <w:pStyle w:val="SpeakerCon"/>
        <w:rPr>
          <w:rtl/>
        </w:rPr>
      </w:pPr>
      <w:bookmarkStart w:id="491" w:name="FS000000478T09_10_2003_18_23_34C"/>
      <w:bookmarkEnd w:id="491"/>
      <w:r>
        <w:rPr>
          <w:rFonts w:hint="eastAsia"/>
          <w:rtl/>
        </w:rPr>
        <w:t>השר</w:t>
      </w:r>
      <w:r>
        <w:rPr>
          <w:rtl/>
        </w:rPr>
        <w:t xml:space="preserve"> מאיר שטרית:</w:t>
      </w:r>
    </w:p>
    <w:p w14:paraId="6C876DF9" w14:textId="77777777" w:rsidR="00000000" w:rsidRDefault="00B6587A">
      <w:pPr>
        <w:pStyle w:val="a"/>
        <w:rPr>
          <w:rFonts w:hint="cs"/>
          <w:rtl/>
        </w:rPr>
      </w:pPr>
    </w:p>
    <w:p w14:paraId="2292CDCA" w14:textId="77777777" w:rsidR="00000000" w:rsidRDefault="00B6587A">
      <w:pPr>
        <w:pStyle w:val="a"/>
        <w:rPr>
          <w:rFonts w:hint="cs"/>
          <w:rtl/>
        </w:rPr>
      </w:pPr>
      <w:r>
        <w:rPr>
          <w:rFonts w:hint="cs"/>
          <w:rtl/>
        </w:rPr>
        <w:t>הוא לא שיקר בבחירות. אני לא מדבר עכשיו על אידיאולוגיה.</w:t>
      </w:r>
    </w:p>
    <w:p w14:paraId="74ED7A3F" w14:textId="77777777" w:rsidR="00000000" w:rsidRDefault="00B6587A">
      <w:pPr>
        <w:pStyle w:val="a"/>
        <w:ind w:firstLine="0"/>
        <w:rPr>
          <w:rFonts w:hint="cs"/>
          <w:rtl/>
        </w:rPr>
      </w:pPr>
    </w:p>
    <w:p w14:paraId="5577C81C" w14:textId="77777777" w:rsidR="00000000" w:rsidRDefault="00B6587A">
      <w:pPr>
        <w:pStyle w:val="ac"/>
        <w:rPr>
          <w:rtl/>
        </w:rPr>
      </w:pPr>
      <w:r>
        <w:rPr>
          <w:rFonts w:hint="eastAsia"/>
          <w:rtl/>
        </w:rPr>
        <w:t>משה</w:t>
      </w:r>
      <w:r>
        <w:rPr>
          <w:rtl/>
        </w:rPr>
        <w:t xml:space="preserve"> גפני (יהדות התורה):</w:t>
      </w:r>
    </w:p>
    <w:p w14:paraId="6F44B283" w14:textId="77777777" w:rsidR="00000000" w:rsidRDefault="00B6587A">
      <w:pPr>
        <w:pStyle w:val="a"/>
        <w:rPr>
          <w:rFonts w:hint="cs"/>
          <w:rtl/>
        </w:rPr>
      </w:pPr>
    </w:p>
    <w:p w14:paraId="39812B59" w14:textId="77777777" w:rsidR="00000000" w:rsidRDefault="00B6587A">
      <w:pPr>
        <w:pStyle w:val="a"/>
        <w:rPr>
          <w:rFonts w:hint="cs"/>
          <w:rtl/>
        </w:rPr>
      </w:pPr>
      <w:r>
        <w:rPr>
          <w:rFonts w:hint="cs"/>
          <w:rtl/>
        </w:rPr>
        <w:t xml:space="preserve"> שיקרו לציבור</w:t>
      </w:r>
      <w:r>
        <w:rPr>
          <w:rFonts w:hint="cs"/>
          <w:rtl/>
        </w:rPr>
        <w:t>. אתם אמרתם שאתם בעד הפרדת הדת מהמדינה. אין בתי-דין רבניים.</w:t>
      </w:r>
    </w:p>
    <w:p w14:paraId="2B68D491" w14:textId="77777777" w:rsidR="00000000" w:rsidRDefault="00B6587A">
      <w:pPr>
        <w:pStyle w:val="a"/>
        <w:ind w:firstLine="0"/>
        <w:rPr>
          <w:rFonts w:hint="cs"/>
          <w:rtl/>
        </w:rPr>
      </w:pPr>
    </w:p>
    <w:p w14:paraId="6FAF9358" w14:textId="77777777" w:rsidR="00000000" w:rsidRDefault="00B6587A">
      <w:pPr>
        <w:pStyle w:val="ac"/>
        <w:rPr>
          <w:rtl/>
        </w:rPr>
      </w:pPr>
      <w:r>
        <w:rPr>
          <w:rFonts w:hint="eastAsia"/>
          <w:rtl/>
        </w:rPr>
        <w:t>רוני</w:t>
      </w:r>
      <w:r>
        <w:rPr>
          <w:rtl/>
        </w:rPr>
        <w:t xml:space="preserve"> בריזון (שינוי):</w:t>
      </w:r>
    </w:p>
    <w:p w14:paraId="3DB47A8D" w14:textId="77777777" w:rsidR="00000000" w:rsidRDefault="00B6587A">
      <w:pPr>
        <w:pStyle w:val="a"/>
        <w:rPr>
          <w:rFonts w:hint="cs"/>
          <w:rtl/>
        </w:rPr>
      </w:pPr>
    </w:p>
    <w:p w14:paraId="4FCE3622" w14:textId="77777777" w:rsidR="00000000" w:rsidRDefault="00B6587A">
      <w:pPr>
        <w:pStyle w:val="a"/>
        <w:rPr>
          <w:rFonts w:hint="cs"/>
          <w:rtl/>
        </w:rPr>
      </w:pPr>
      <w:r>
        <w:rPr>
          <w:rFonts w:hint="cs"/>
          <w:rtl/>
        </w:rPr>
        <w:t>לא, אתה טועה. אתה משלם עליהם מכיסך. זה ההבדל.</w:t>
      </w:r>
    </w:p>
    <w:p w14:paraId="34FF980F" w14:textId="77777777" w:rsidR="00000000" w:rsidRDefault="00B6587A">
      <w:pPr>
        <w:pStyle w:val="a"/>
        <w:ind w:firstLine="0"/>
        <w:rPr>
          <w:rFonts w:hint="cs"/>
          <w:rtl/>
        </w:rPr>
      </w:pPr>
    </w:p>
    <w:p w14:paraId="4C794BE5" w14:textId="77777777" w:rsidR="00000000" w:rsidRDefault="00B6587A">
      <w:pPr>
        <w:pStyle w:val="ac"/>
        <w:rPr>
          <w:rtl/>
        </w:rPr>
      </w:pPr>
      <w:r>
        <w:rPr>
          <w:rFonts w:hint="eastAsia"/>
          <w:rtl/>
        </w:rPr>
        <w:t>משה</w:t>
      </w:r>
      <w:r>
        <w:rPr>
          <w:rtl/>
        </w:rPr>
        <w:t xml:space="preserve"> גפני (יהדות התורה):</w:t>
      </w:r>
    </w:p>
    <w:p w14:paraId="64615EDD" w14:textId="77777777" w:rsidR="00000000" w:rsidRDefault="00B6587A">
      <w:pPr>
        <w:pStyle w:val="a"/>
        <w:rPr>
          <w:rFonts w:hint="cs"/>
          <w:rtl/>
        </w:rPr>
      </w:pPr>
    </w:p>
    <w:p w14:paraId="068139DA" w14:textId="77777777" w:rsidR="00000000" w:rsidRDefault="00B6587A">
      <w:pPr>
        <w:pStyle w:val="a"/>
        <w:rPr>
          <w:rFonts w:hint="cs"/>
          <w:rtl/>
        </w:rPr>
      </w:pPr>
      <w:r>
        <w:rPr>
          <w:rFonts w:hint="cs"/>
          <w:rtl/>
        </w:rPr>
        <w:t>אתה חבר כנסת חדש.</w:t>
      </w:r>
    </w:p>
    <w:p w14:paraId="26951373" w14:textId="77777777" w:rsidR="00000000" w:rsidRDefault="00B6587A">
      <w:pPr>
        <w:pStyle w:val="a"/>
        <w:ind w:firstLine="0"/>
        <w:rPr>
          <w:rFonts w:hint="cs"/>
          <w:rtl/>
        </w:rPr>
      </w:pPr>
    </w:p>
    <w:p w14:paraId="4017DF8B" w14:textId="77777777" w:rsidR="00000000" w:rsidRDefault="00B6587A">
      <w:pPr>
        <w:pStyle w:val="ac"/>
        <w:rPr>
          <w:rtl/>
        </w:rPr>
      </w:pPr>
      <w:r>
        <w:rPr>
          <w:rFonts w:hint="eastAsia"/>
          <w:rtl/>
        </w:rPr>
        <w:t>רוני</w:t>
      </w:r>
      <w:r>
        <w:rPr>
          <w:rtl/>
        </w:rPr>
        <w:t xml:space="preserve"> בריזון (שינוי):</w:t>
      </w:r>
    </w:p>
    <w:p w14:paraId="6EE7BD3F" w14:textId="77777777" w:rsidR="00000000" w:rsidRDefault="00B6587A">
      <w:pPr>
        <w:pStyle w:val="a"/>
        <w:rPr>
          <w:rFonts w:hint="cs"/>
          <w:rtl/>
        </w:rPr>
      </w:pPr>
    </w:p>
    <w:p w14:paraId="4B540D5A" w14:textId="77777777" w:rsidR="00000000" w:rsidRDefault="00B6587A">
      <w:pPr>
        <w:pStyle w:val="a"/>
        <w:rPr>
          <w:rFonts w:hint="cs"/>
          <w:rtl/>
        </w:rPr>
      </w:pPr>
      <w:r>
        <w:rPr>
          <w:rFonts w:hint="cs"/>
          <w:rtl/>
        </w:rPr>
        <w:t>אני כבר לא חדש.</w:t>
      </w:r>
    </w:p>
    <w:p w14:paraId="72910C16" w14:textId="77777777" w:rsidR="00000000" w:rsidRDefault="00B6587A">
      <w:pPr>
        <w:pStyle w:val="SpeakerCon"/>
        <w:rPr>
          <w:rFonts w:hint="cs"/>
          <w:rtl/>
        </w:rPr>
      </w:pPr>
      <w:bookmarkStart w:id="492" w:name="FS000000478T09_10_2003_18_23_59C"/>
      <w:bookmarkEnd w:id="492"/>
    </w:p>
    <w:p w14:paraId="41899264" w14:textId="77777777" w:rsidR="00000000" w:rsidRDefault="00B6587A">
      <w:pPr>
        <w:pStyle w:val="SpeakerCon"/>
        <w:rPr>
          <w:rtl/>
        </w:rPr>
      </w:pPr>
      <w:r>
        <w:rPr>
          <w:rtl/>
        </w:rPr>
        <w:t>השר מאיר שטרית:</w:t>
      </w:r>
    </w:p>
    <w:p w14:paraId="55C1DD78" w14:textId="77777777" w:rsidR="00000000" w:rsidRDefault="00B6587A">
      <w:pPr>
        <w:pStyle w:val="a"/>
        <w:rPr>
          <w:rtl/>
        </w:rPr>
      </w:pPr>
    </w:p>
    <w:p w14:paraId="095A27F4" w14:textId="77777777" w:rsidR="00000000" w:rsidRDefault="00B6587A">
      <w:pPr>
        <w:pStyle w:val="a"/>
        <w:rPr>
          <w:rFonts w:hint="cs"/>
          <w:rtl/>
        </w:rPr>
      </w:pPr>
      <w:r>
        <w:rPr>
          <w:rFonts w:hint="cs"/>
          <w:rtl/>
        </w:rPr>
        <w:t>חבר הכנסת גפני - - -  אולי</w:t>
      </w:r>
      <w:r>
        <w:rPr>
          <w:rFonts w:hint="cs"/>
          <w:rtl/>
        </w:rPr>
        <w:t xml:space="preserve"> תוציאו אותם החוצה, אי-אפשר לדבר כאן.</w:t>
      </w:r>
    </w:p>
    <w:p w14:paraId="62BB6992" w14:textId="77777777" w:rsidR="00000000" w:rsidRDefault="00B6587A">
      <w:pPr>
        <w:pStyle w:val="a"/>
        <w:rPr>
          <w:rFonts w:hint="cs"/>
          <w:rtl/>
        </w:rPr>
      </w:pPr>
    </w:p>
    <w:p w14:paraId="4ACDED24" w14:textId="77777777" w:rsidR="00000000" w:rsidRDefault="00B6587A">
      <w:pPr>
        <w:pStyle w:val="ad"/>
        <w:rPr>
          <w:rFonts w:hint="cs"/>
          <w:rtl/>
        </w:rPr>
      </w:pPr>
      <w:r>
        <w:rPr>
          <w:rFonts w:hint="cs"/>
          <w:rtl/>
        </w:rPr>
        <w:t>היו"ר אתי לבני:</w:t>
      </w:r>
    </w:p>
    <w:p w14:paraId="590F5585" w14:textId="77777777" w:rsidR="00000000" w:rsidRDefault="00B6587A">
      <w:pPr>
        <w:pStyle w:val="a"/>
        <w:rPr>
          <w:rFonts w:hint="cs"/>
          <w:rtl/>
        </w:rPr>
      </w:pPr>
    </w:p>
    <w:p w14:paraId="3C50A82F" w14:textId="77777777" w:rsidR="00000000" w:rsidRDefault="00B6587A">
      <w:pPr>
        <w:pStyle w:val="a"/>
        <w:rPr>
          <w:rFonts w:hint="cs"/>
          <w:rtl/>
        </w:rPr>
      </w:pPr>
      <w:r>
        <w:rPr>
          <w:rFonts w:hint="cs"/>
          <w:rtl/>
        </w:rPr>
        <w:t>נתבקשתי להוציא החוצה, את מי אתה מבקש?</w:t>
      </w:r>
    </w:p>
    <w:p w14:paraId="7D50D6E2" w14:textId="77777777" w:rsidR="00000000" w:rsidRDefault="00B6587A">
      <w:pPr>
        <w:pStyle w:val="a"/>
        <w:ind w:firstLine="0"/>
        <w:rPr>
          <w:rFonts w:hint="cs"/>
          <w:rtl/>
        </w:rPr>
      </w:pPr>
    </w:p>
    <w:p w14:paraId="215084B4" w14:textId="77777777" w:rsidR="00000000" w:rsidRDefault="00B6587A">
      <w:pPr>
        <w:pStyle w:val="SpeakerCon"/>
        <w:rPr>
          <w:rtl/>
        </w:rPr>
      </w:pPr>
      <w:bookmarkStart w:id="493" w:name="FS000000478T09_10_2003_18_26_22C"/>
      <w:bookmarkEnd w:id="493"/>
      <w:r>
        <w:rPr>
          <w:rFonts w:hint="eastAsia"/>
          <w:rtl/>
        </w:rPr>
        <w:t>השר</w:t>
      </w:r>
      <w:r>
        <w:rPr>
          <w:rtl/>
        </w:rPr>
        <w:t xml:space="preserve"> מאיר שטרית:</w:t>
      </w:r>
    </w:p>
    <w:p w14:paraId="28FFB6BF" w14:textId="77777777" w:rsidR="00000000" w:rsidRDefault="00B6587A">
      <w:pPr>
        <w:pStyle w:val="a"/>
        <w:rPr>
          <w:rFonts w:hint="cs"/>
          <w:rtl/>
        </w:rPr>
      </w:pPr>
    </w:p>
    <w:p w14:paraId="7512908E" w14:textId="77777777" w:rsidR="00000000" w:rsidRDefault="00B6587A">
      <w:pPr>
        <w:pStyle w:val="a"/>
        <w:rPr>
          <w:rFonts w:hint="cs"/>
          <w:rtl/>
        </w:rPr>
      </w:pPr>
      <w:r>
        <w:rPr>
          <w:rFonts w:hint="cs"/>
          <w:rtl/>
        </w:rPr>
        <w:t xml:space="preserve">את שניהם. שיריבו בחוץ. </w:t>
      </w:r>
    </w:p>
    <w:p w14:paraId="64408940" w14:textId="77777777" w:rsidR="00000000" w:rsidRDefault="00B6587A">
      <w:pPr>
        <w:pStyle w:val="a"/>
        <w:rPr>
          <w:rFonts w:hint="cs"/>
          <w:rtl/>
        </w:rPr>
      </w:pPr>
    </w:p>
    <w:p w14:paraId="1ADE4B39" w14:textId="77777777" w:rsidR="00000000" w:rsidRDefault="00B6587A">
      <w:pPr>
        <w:pStyle w:val="a"/>
        <w:rPr>
          <w:rFonts w:hint="cs"/>
          <w:rtl/>
        </w:rPr>
      </w:pPr>
      <w:r>
        <w:rPr>
          <w:rFonts w:hint="cs"/>
          <w:rtl/>
        </w:rPr>
        <w:t xml:space="preserve">תראו, חבר הכנסת גפני, הרי גם חבר הכנסת בורג תמך ברעיון של הפרדת הדת מהמדינה. אז מה, הוא מציע לבטל את בתי-הדין הרבניים? </w:t>
      </w:r>
      <w:r>
        <w:rPr>
          <w:rFonts w:hint="cs"/>
          <w:rtl/>
        </w:rPr>
        <w:t xml:space="preserve">לא. </w:t>
      </w:r>
    </w:p>
    <w:p w14:paraId="5CF87D8E" w14:textId="77777777" w:rsidR="00000000" w:rsidRDefault="00B6587A">
      <w:pPr>
        <w:pStyle w:val="a"/>
        <w:rPr>
          <w:rFonts w:hint="cs"/>
          <w:rtl/>
        </w:rPr>
      </w:pPr>
    </w:p>
    <w:p w14:paraId="43F5A519" w14:textId="77777777" w:rsidR="00000000" w:rsidRDefault="00B6587A">
      <w:pPr>
        <w:pStyle w:val="a"/>
        <w:rPr>
          <w:rFonts w:hint="cs"/>
          <w:rtl/>
        </w:rPr>
      </w:pPr>
      <w:r>
        <w:rPr>
          <w:rFonts w:hint="cs"/>
          <w:rtl/>
        </w:rPr>
        <w:t xml:space="preserve">תשמע, השר לפיד אמר בממשלה שלא רק שבתי-הדין לא ייפגעו ואין לו שום כוונה לפגוע בהם. להיפך, הוא ייתן להם העדפה. </w:t>
      </w:r>
    </w:p>
    <w:p w14:paraId="41CB9B3B" w14:textId="77777777" w:rsidR="00000000" w:rsidRDefault="00B6587A">
      <w:pPr>
        <w:pStyle w:val="a"/>
        <w:rPr>
          <w:rFonts w:hint="cs"/>
          <w:rtl/>
        </w:rPr>
      </w:pPr>
    </w:p>
    <w:p w14:paraId="3B0EF688" w14:textId="77777777" w:rsidR="00000000" w:rsidRDefault="00B6587A">
      <w:pPr>
        <w:pStyle w:val="a"/>
        <w:rPr>
          <w:rFonts w:hint="cs"/>
          <w:rtl/>
        </w:rPr>
      </w:pPr>
      <w:r>
        <w:rPr>
          <w:rFonts w:hint="cs"/>
          <w:rtl/>
        </w:rPr>
        <w:t xml:space="preserve">עכשיו, תבין: המסגרת הנורמטיבית הנכונה היא משרד המשפטים. החשש של הפרדה בין הרבנות וסמכותה כלפי בתי-הדין הרבניים הוא חשש אמיתי שאיש לא מתעלם </w:t>
      </w:r>
      <w:r>
        <w:rPr>
          <w:rFonts w:hint="cs"/>
          <w:rtl/>
        </w:rPr>
        <w:t xml:space="preserve">ממנו. ואני אומר לך, חבר הכנסת גפני, אין כוונה כזאת. אמרתי אתמול לרב עמר: תראה, אם החשש שלכם הוא הפרדה, תודיע היום שגם הרבנים נכנסים תחת קורת הגג של משרד המשפטים והם יישארו להיות אחראים. </w:t>
      </w:r>
    </w:p>
    <w:p w14:paraId="48149FEA" w14:textId="77777777" w:rsidR="00000000" w:rsidRDefault="00B6587A">
      <w:pPr>
        <w:pStyle w:val="a"/>
        <w:ind w:firstLine="0"/>
        <w:rPr>
          <w:rFonts w:hint="cs"/>
          <w:rtl/>
        </w:rPr>
      </w:pPr>
    </w:p>
    <w:p w14:paraId="5A47AC0C" w14:textId="77777777" w:rsidR="00000000" w:rsidRDefault="00B6587A">
      <w:pPr>
        <w:pStyle w:val="ac"/>
        <w:rPr>
          <w:rtl/>
        </w:rPr>
      </w:pPr>
      <w:r>
        <w:rPr>
          <w:rFonts w:hint="eastAsia"/>
          <w:rtl/>
        </w:rPr>
        <w:t>משה</w:t>
      </w:r>
      <w:r>
        <w:rPr>
          <w:rtl/>
        </w:rPr>
        <w:t xml:space="preserve"> גפני (יהדות התורה):</w:t>
      </w:r>
    </w:p>
    <w:p w14:paraId="0AA0329C" w14:textId="77777777" w:rsidR="00000000" w:rsidRDefault="00B6587A">
      <w:pPr>
        <w:pStyle w:val="a"/>
        <w:rPr>
          <w:rFonts w:hint="cs"/>
          <w:rtl/>
        </w:rPr>
      </w:pPr>
    </w:p>
    <w:p w14:paraId="3EC253E1" w14:textId="77777777" w:rsidR="00000000" w:rsidRDefault="00B6587A">
      <w:pPr>
        <w:pStyle w:val="a"/>
        <w:rPr>
          <w:rFonts w:hint="cs"/>
          <w:rtl/>
        </w:rPr>
      </w:pPr>
      <w:r>
        <w:rPr>
          <w:rFonts w:hint="cs"/>
          <w:rtl/>
        </w:rPr>
        <w:t xml:space="preserve">אוזניך שומעות מה שאתה מציע? הרבנות הראשית, </w:t>
      </w:r>
      <w:r>
        <w:rPr>
          <w:rFonts w:hint="cs"/>
          <w:rtl/>
        </w:rPr>
        <w:t>שהיא בעצם גוף שמבחינה דתית הוא מקביל לנשיא המדינה, הם יהיו בתוך משרד המשפטים?</w:t>
      </w:r>
    </w:p>
    <w:p w14:paraId="4018A3F9" w14:textId="77777777" w:rsidR="00000000" w:rsidRDefault="00B6587A">
      <w:pPr>
        <w:pStyle w:val="a"/>
        <w:ind w:firstLine="0"/>
        <w:rPr>
          <w:rFonts w:hint="cs"/>
          <w:rtl/>
        </w:rPr>
      </w:pPr>
    </w:p>
    <w:p w14:paraId="0C575B01" w14:textId="77777777" w:rsidR="00000000" w:rsidRDefault="00B6587A">
      <w:pPr>
        <w:pStyle w:val="SpeakerCon"/>
        <w:rPr>
          <w:rtl/>
        </w:rPr>
      </w:pPr>
      <w:bookmarkStart w:id="494" w:name="FS000000478T09_10_2003_18_29_23C"/>
      <w:bookmarkEnd w:id="494"/>
      <w:r>
        <w:rPr>
          <w:rtl/>
        </w:rPr>
        <w:t>השר מאיר שטרית:</w:t>
      </w:r>
    </w:p>
    <w:p w14:paraId="0E4AFD26" w14:textId="77777777" w:rsidR="00000000" w:rsidRDefault="00B6587A">
      <w:pPr>
        <w:pStyle w:val="a"/>
        <w:rPr>
          <w:rtl/>
        </w:rPr>
      </w:pPr>
    </w:p>
    <w:p w14:paraId="6DDE4EBA" w14:textId="77777777" w:rsidR="00000000" w:rsidRDefault="00B6587A">
      <w:pPr>
        <w:pStyle w:val="a"/>
        <w:rPr>
          <w:rFonts w:hint="cs"/>
          <w:rtl/>
        </w:rPr>
      </w:pPr>
      <w:r>
        <w:rPr>
          <w:rFonts w:hint="cs"/>
          <w:rtl/>
        </w:rPr>
        <w:t>כן, ואחראים על בתי-הדין הרבניים.</w:t>
      </w:r>
    </w:p>
    <w:p w14:paraId="047F310E" w14:textId="77777777" w:rsidR="00000000" w:rsidRDefault="00B6587A">
      <w:pPr>
        <w:pStyle w:val="a"/>
        <w:ind w:firstLine="0"/>
        <w:rPr>
          <w:rFonts w:hint="cs"/>
          <w:rtl/>
        </w:rPr>
      </w:pPr>
    </w:p>
    <w:p w14:paraId="1E89A6C0" w14:textId="77777777" w:rsidR="00000000" w:rsidRDefault="00B6587A">
      <w:pPr>
        <w:pStyle w:val="ac"/>
        <w:rPr>
          <w:rtl/>
        </w:rPr>
      </w:pPr>
      <w:r>
        <w:rPr>
          <w:rFonts w:hint="eastAsia"/>
          <w:rtl/>
        </w:rPr>
        <w:t>משה</w:t>
      </w:r>
      <w:r>
        <w:rPr>
          <w:rtl/>
        </w:rPr>
        <w:t xml:space="preserve"> גפני (יהדות התורה):</w:t>
      </w:r>
    </w:p>
    <w:p w14:paraId="21CEE43A" w14:textId="77777777" w:rsidR="00000000" w:rsidRDefault="00B6587A">
      <w:pPr>
        <w:pStyle w:val="a"/>
        <w:rPr>
          <w:rFonts w:hint="cs"/>
          <w:rtl/>
        </w:rPr>
      </w:pPr>
    </w:p>
    <w:p w14:paraId="19163BB2" w14:textId="77777777" w:rsidR="00000000" w:rsidRDefault="00B6587A">
      <w:pPr>
        <w:pStyle w:val="a"/>
        <w:rPr>
          <w:rFonts w:hint="cs"/>
          <w:rtl/>
        </w:rPr>
      </w:pPr>
      <w:r>
        <w:rPr>
          <w:rFonts w:hint="cs"/>
          <w:rtl/>
        </w:rPr>
        <w:t>אבל זו דרך של כבוד, שהם יהיו תחת משרד המשפטים? זה לא טבעי שהרבנות הראשית תהיה יחידת סמך במשרד ראש הממ</w:t>
      </w:r>
      <w:r>
        <w:rPr>
          <w:rFonts w:hint="cs"/>
          <w:rtl/>
        </w:rPr>
        <w:t>שלה?</w:t>
      </w:r>
    </w:p>
    <w:p w14:paraId="04FCDF1A" w14:textId="77777777" w:rsidR="00000000" w:rsidRDefault="00B6587A">
      <w:pPr>
        <w:pStyle w:val="a"/>
        <w:ind w:firstLine="0"/>
        <w:rPr>
          <w:rFonts w:hint="cs"/>
          <w:rtl/>
        </w:rPr>
      </w:pPr>
    </w:p>
    <w:p w14:paraId="7407AE33" w14:textId="77777777" w:rsidR="00000000" w:rsidRDefault="00B6587A">
      <w:pPr>
        <w:pStyle w:val="SpeakerCon"/>
        <w:rPr>
          <w:rtl/>
        </w:rPr>
      </w:pPr>
      <w:bookmarkStart w:id="495" w:name="FS000000478T09_10_2003_18_30_22C"/>
      <w:bookmarkEnd w:id="495"/>
      <w:r>
        <w:rPr>
          <w:rtl/>
        </w:rPr>
        <w:t>השר מאיר שטרית:</w:t>
      </w:r>
    </w:p>
    <w:p w14:paraId="65B2DED9" w14:textId="77777777" w:rsidR="00000000" w:rsidRDefault="00B6587A">
      <w:pPr>
        <w:pStyle w:val="a"/>
        <w:rPr>
          <w:rtl/>
        </w:rPr>
      </w:pPr>
    </w:p>
    <w:p w14:paraId="1A1C22A5" w14:textId="77777777" w:rsidR="00000000" w:rsidRDefault="00B6587A">
      <w:pPr>
        <w:pStyle w:val="a"/>
        <w:rPr>
          <w:rFonts w:hint="cs"/>
          <w:rtl/>
        </w:rPr>
      </w:pPr>
      <w:r>
        <w:rPr>
          <w:rFonts w:hint="cs"/>
          <w:rtl/>
        </w:rPr>
        <w:t>למה? איך הרבנים הראשיים היום?</w:t>
      </w:r>
    </w:p>
    <w:p w14:paraId="4469D86D" w14:textId="77777777" w:rsidR="00000000" w:rsidRDefault="00B6587A">
      <w:pPr>
        <w:pStyle w:val="a"/>
        <w:ind w:firstLine="0"/>
        <w:rPr>
          <w:rFonts w:hint="cs"/>
          <w:rtl/>
        </w:rPr>
      </w:pPr>
    </w:p>
    <w:p w14:paraId="2BA0A830" w14:textId="77777777" w:rsidR="00000000" w:rsidRDefault="00B6587A">
      <w:pPr>
        <w:pStyle w:val="ac"/>
        <w:rPr>
          <w:rtl/>
        </w:rPr>
      </w:pPr>
      <w:r>
        <w:rPr>
          <w:rFonts w:hint="eastAsia"/>
          <w:rtl/>
        </w:rPr>
        <w:t>משולם</w:t>
      </w:r>
      <w:r>
        <w:rPr>
          <w:rtl/>
        </w:rPr>
        <w:t xml:space="preserve"> נהרי (ש"ס):</w:t>
      </w:r>
    </w:p>
    <w:p w14:paraId="4D610411" w14:textId="77777777" w:rsidR="00000000" w:rsidRDefault="00B6587A">
      <w:pPr>
        <w:pStyle w:val="a"/>
        <w:rPr>
          <w:rFonts w:hint="cs"/>
          <w:rtl/>
        </w:rPr>
      </w:pPr>
    </w:p>
    <w:p w14:paraId="1DE5D6B8" w14:textId="77777777" w:rsidR="00000000" w:rsidRDefault="00B6587A">
      <w:pPr>
        <w:pStyle w:val="a"/>
        <w:rPr>
          <w:rFonts w:hint="cs"/>
          <w:rtl/>
        </w:rPr>
      </w:pPr>
      <w:r>
        <w:rPr>
          <w:rFonts w:hint="cs"/>
          <w:rtl/>
        </w:rPr>
        <w:t>אדם שפוסל מגזרים שלמים  - - -</w:t>
      </w:r>
    </w:p>
    <w:p w14:paraId="156B22D1" w14:textId="77777777" w:rsidR="00000000" w:rsidRDefault="00B6587A">
      <w:pPr>
        <w:pStyle w:val="a"/>
        <w:ind w:firstLine="0"/>
        <w:rPr>
          <w:rFonts w:hint="cs"/>
          <w:rtl/>
        </w:rPr>
      </w:pPr>
    </w:p>
    <w:p w14:paraId="4A237AD3" w14:textId="77777777" w:rsidR="00000000" w:rsidRDefault="00B6587A">
      <w:pPr>
        <w:pStyle w:val="SpeakerCon"/>
        <w:rPr>
          <w:rtl/>
        </w:rPr>
      </w:pPr>
      <w:bookmarkStart w:id="496" w:name="FS000000478T09_10_2003_18_30_54C"/>
      <w:bookmarkEnd w:id="496"/>
      <w:r>
        <w:rPr>
          <w:rtl/>
        </w:rPr>
        <w:t>השר מאיר שטרית:</w:t>
      </w:r>
    </w:p>
    <w:p w14:paraId="4E2BD4C2" w14:textId="77777777" w:rsidR="00000000" w:rsidRDefault="00B6587A">
      <w:pPr>
        <w:pStyle w:val="a"/>
        <w:rPr>
          <w:rtl/>
        </w:rPr>
      </w:pPr>
    </w:p>
    <w:p w14:paraId="028DE3BB" w14:textId="77777777" w:rsidR="00000000" w:rsidRDefault="00B6587A">
      <w:pPr>
        <w:pStyle w:val="a"/>
        <w:rPr>
          <w:rFonts w:hint="cs"/>
          <w:rtl/>
        </w:rPr>
      </w:pPr>
      <w:r>
        <w:rPr>
          <w:rFonts w:hint="cs"/>
          <w:rtl/>
        </w:rPr>
        <w:t>איך הרבנים הראשיים היום? ידידי, עם כל הכבוד - - -</w:t>
      </w:r>
    </w:p>
    <w:p w14:paraId="18663AD4" w14:textId="77777777" w:rsidR="00000000" w:rsidRDefault="00B6587A">
      <w:pPr>
        <w:pStyle w:val="a"/>
        <w:rPr>
          <w:rFonts w:hint="cs"/>
          <w:rtl/>
        </w:rPr>
      </w:pPr>
    </w:p>
    <w:p w14:paraId="24EB8BD8" w14:textId="77777777" w:rsidR="00000000" w:rsidRDefault="00B6587A">
      <w:pPr>
        <w:pStyle w:val="ac"/>
        <w:rPr>
          <w:rtl/>
        </w:rPr>
      </w:pPr>
      <w:r>
        <w:rPr>
          <w:rFonts w:hint="eastAsia"/>
          <w:rtl/>
        </w:rPr>
        <w:t>משולם</w:t>
      </w:r>
      <w:r>
        <w:rPr>
          <w:rtl/>
        </w:rPr>
        <w:t xml:space="preserve"> נהרי (ש"ס):</w:t>
      </w:r>
    </w:p>
    <w:p w14:paraId="7B60AA1E" w14:textId="77777777" w:rsidR="00000000" w:rsidRDefault="00B6587A">
      <w:pPr>
        <w:pStyle w:val="a"/>
        <w:rPr>
          <w:rFonts w:hint="cs"/>
          <w:rtl/>
        </w:rPr>
      </w:pPr>
    </w:p>
    <w:p w14:paraId="466B3A22" w14:textId="77777777" w:rsidR="00000000" w:rsidRDefault="00B6587A">
      <w:pPr>
        <w:pStyle w:val="a"/>
        <w:rPr>
          <w:rFonts w:hint="cs"/>
          <w:rtl/>
        </w:rPr>
      </w:pPr>
      <w:r>
        <w:rPr>
          <w:rFonts w:hint="cs"/>
          <w:rtl/>
        </w:rPr>
        <w:t xml:space="preserve"> - - -</w:t>
      </w:r>
    </w:p>
    <w:p w14:paraId="1AA2004C" w14:textId="77777777" w:rsidR="00000000" w:rsidRDefault="00B6587A">
      <w:pPr>
        <w:pStyle w:val="a"/>
        <w:ind w:firstLine="0"/>
        <w:rPr>
          <w:rFonts w:hint="cs"/>
          <w:rtl/>
        </w:rPr>
      </w:pPr>
    </w:p>
    <w:p w14:paraId="53F22432" w14:textId="77777777" w:rsidR="00000000" w:rsidRDefault="00B6587A">
      <w:pPr>
        <w:pStyle w:val="SpeakerCon"/>
        <w:rPr>
          <w:rtl/>
        </w:rPr>
      </w:pPr>
      <w:bookmarkStart w:id="497" w:name="FS000000478T09_10_2003_18_31_19C"/>
      <w:bookmarkEnd w:id="497"/>
      <w:r>
        <w:rPr>
          <w:rtl/>
        </w:rPr>
        <w:t>השר מאיר שטרית:</w:t>
      </w:r>
    </w:p>
    <w:p w14:paraId="0B638209" w14:textId="77777777" w:rsidR="00000000" w:rsidRDefault="00B6587A">
      <w:pPr>
        <w:pStyle w:val="a"/>
        <w:rPr>
          <w:rtl/>
        </w:rPr>
      </w:pPr>
    </w:p>
    <w:p w14:paraId="03804E04" w14:textId="77777777" w:rsidR="00000000" w:rsidRDefault="00B6587A">
      <w:pPr>
        <w:pStyle w:val="a"/>
        <w:rPr>
          <w:rFonts w:hint="cs"/>
          <w:rtl/>
        </w:rPr>
      </w:pPr>
      <w:r>
        <w:rPr>
          <w:rFonts w:hint="cs"/>
          <w:rtl/>
        </w:rPr>
        <w:t>חבר הכנסת נהרי, משרד המשפטים הוא משרד המ</w:t>
      </w:r>
      <w:r>
        <w:rPr>
          <w:rFonts w:hint="cs"/>
          <w:rtl/>
        </w:rPr>
        <w:t>שפטים. היום שר המשפטים הוא טומי לפיד ומחר יהיה מישהו אחר, מחר אתה שר המשפטים. מה זה משנה? חבר הכנסת נהרי - - -</w:t>
      </w:r>
    </w:p>
    <w:p w14:paraId="6C3DB283" w14:textId="77777777" w:rsidR="00000000" w:rsidRDefault="00B6587A">
      <w:pPr>
        <w:pStyle w:val="a"/>
        <w:ind w:firstLine="0"/>
        <w:rPr>
          <w:rFonts w:hint="cs"/>
          <w:rtl/>
        </w:rPr>
      </w:pPr>
    </w:p>
    <w:p w14:paraId="15F63B3C" w14:textId="77777777" w:rsidR="00000000" w:rsidRDefault="00B6587A">
      <w:pPr>
        <w:pStyle w:val="ac"/>
        <w:rPr>
          <w:rtl/>
        </w:rPr>
      </w:pPr>
      <w:r>
        <w:rPr>
          <w:rFonts w:hint="eastAsia"/>
          <w:rtl/>
        </w:rPr>
        <w:t>משולם</w:t>
      </w:r>
      <w:r>
        <w:rPr>
          <w:rtl/>
        </w:rPr>
        <w:t xml:space="preserve"> נהרי (ש"ס):</w:t>
      </w:r>
    </w:p>
    <w:p w14:paraId="224B3927" w14:textId="77777777" w:rsidR="00000000" w:rsidRDefault="00B6587A">
      <w:pPr>
        <w:pStyle w:val="a"/>
        <w:rPr>
          <w:rFonts w:hint="cs"/>
          <w:rtl/>
        </w:rPr>
      </w:pPr>
    </w:p>
    <w:p w14:paraId="3ADC442A" w14:textId="77777777" w:rsidR="00000000" w:rsidRDefault="00B6587A">
      <w:pPr>
        <w:pStyle w:val="a"/>
        <w:rPr>
          <w:rFonts w:hint="cs"/>
          <w:rtl/>
        </w:rPr>
      </w:pPr>
      <w:r>
        <w:rPr>
          <w:rFonts w:hint="cs"/>
          <w:rtl/>
        </w:rPr>
        <w:t>- - -</w:t>
      </w:r>
    </w:p>
    <w:p w14:paraId="2F2FE589" w14:textId="77777777" w:rsidR="00000000" w:rsidRDefault="00B6587A">
      <w:pPr>
        <w:pStyle w:val="a"/>
        <w:ind w:firstLine="0"/>
        <w:rPr>
          <w:rFonts w:hint="cs"/>
          <w:rtl/>
        </w:rPr>
      </w:pPr>
    </w:p>
    <w:p w14:paraId="5B859049" w14:textId="77777777" w:rsidR="00000000" w:rsidRDefault="00B6587A">
      <w:pPr>
        <w:pStyle w:val="SpeakerCon"/>
        <w:rPr>
          <w:rtl/>
        </w:rPr>
      </w:pPr>
      <w:bookmarkStart w:id="498" w:name="FS000000478T09_10_2003_18_31_53C"/>
      <w:bookmarkEnd w:id="498"/>
      <w:r>
        <w:rPr>
          <w:rtl/>
        </w:rPr>
        <w:t>השר מאיר שטרית:</w:t>
      </w:r>
    </w:p>
    <w:p w14:paraId="2DFD205B" w14:textId="77777777" w:rsidR="00000000" w:rsidRDefault="00B6587A">
      <w:pPr>
        <w:pStyle w:val="a"/>
        <w:rPr>
          <w:rtl/>
        </w:rPr>
      </w:pPr>
    </w:p>
    <w:p w14:paraId="62CF02BF" w14:textId="77777777" w:rsidR="00000000" w:rsidRDefault="00B6587A">
      <w:pPr>
        <w:pStyle w:val="a"/>
        <w:rPr>
          <w:rFonts w:hint="cs"/>
          <w:rtl/>
        </w:rPr>
      </w:pPr>
      <w:r>
        <w:rPr>
          <w:rFonts w:hint="cs"/>
          <w:rtl/>
        </w:rPr>
        <w:t>אנחנו מדינה.</w:t>
      </w:r>
    </w:p>
    <w:p w14:paraId="3AA9425D" w14:textId="77777777" w:rsidR="00000000" w:rsidRDefault="00B6587A">
      <w:pPr>
        <w:pStyle w:val="a"/>
        <w:ind w:firstLine="0"/>
        <w:rPr>
          <w:rFonts w:hint="cs"/>
          <w:rtl/>
        </w:rPr>
      </w:pPr>
    </w:p>
    <w:p w14:paraId="0A63AF9F" w14:textId="77777777" w:rsidR="00000000" w:rsidRDefault="00B6587A">
      <w:pPr>
        <w:pStyle w:val="ac"/>
        <w:rPr>
          <w:rtl/>
        </w:rPr>
      </w:pPr>
      <w:r>
        <w:rPr>
          <w:rFonts w:hint="eastAsia"/>
          <w:rtl/>
        </w:rPr>
        <w:t>יגאל</w:t>
      </w:r>
      <w:r>
        <w:rPr>
          <w:rtl/>
        </w:rPr>
        <w:t xml:space="preserve"> יאסינוב (שינוי):</w:t>
      </w:r>
    </w:p>
    <w:p w14:paraId="2D552554" w14:textId="77777777" w:rsidR="00000000" w:rsidRDefault="00B6587A">
      <w:pPr>
        <w:pStyle w:val="a"/>
        <w:rPr>
          <w:rFonts w:hint="cs"/>
          <w:rtl/>
        </w:rPr>
      </w:pPr>
    </w:p>
    <w:p w14:paraId="3685D4B1" w14:textId="77777777" w:rsidR="00000000" w:rsidRDefault="00B6587A">
      <w:pPr>
        <w:pStyle w:val="a"/>
        <w:rPr>
          <w:rFonts w:hint="cs"/>
          <w:rtl/>
        </w:rPr>
      </w:pPr>
      <w:r>
        <w:rPr>
          <w:rFonts w:hint="cs"/>
          <w:rtl/>
        </w:rPr>
        <w:t>אתם פסלתם את העולים מראש.</w:t>
      </w:r>
    </w:p>
    <w:p w14:paraId="473D6796" w14:textId="77777777" w:rsidR="00000000" w:rsidRDefault="00B6587A">
      <w:pPr>
        <w:pStyle w:val="a"/>
        <w:ind w:firstLine="0"/>
        <w:rPr>
          <w:rFonts w:hint="cs"/>
          <w:rtl/>
        </w:rPr>
      </w:pPr>
    </w:p>
    <w:p w14:paraId="19BBC4CE" w14:textId="77777777" w:rsidR="00000000" w:rsidRDefault="00B6587A">
      <w:pPr>
        <w:pStyle w:val="ad"/>
        <w:rPr>
          <w:rFonts w:hint="cs"/>
          <w:rtl/>
        </w:rPr>
      </w:pPr>
      <w:r>
        <w:rPr>
          <w:rFonts w:hint="cs"/>
          <w:rtl/>
        </w:rPr>
        <w:t>היו"ר אתי לבני:</w:t>
      </w:r>
    </w:p>
    <w:p w14:paraId="5379C81C" w14:textId="77777777" w:rsidR="00000000" w:rsidRDefault="00B6587A">
      <w:pPr>
        <w:pStyle w:val="a"/>
        <w:rPr>
          <w:rFonts w:hint="cs"/>
          <w:rtl/>
        </w:rPr>
      </w:pPr>
    </w:p>
    <w:p w14:paraId="01FEB9A2" w14:textId="77777777" w:rsidR="00000000" w:rsidRDefault="00B6587A">
      <w:pPr>
        <w:pStyle w:val="a"/>
        <w:rPr>
          <w:rFonts w:hint="cs"/>
          <w:rtl/>
        </w:rPr>
      </w:pPr>
      <w:r>
        <w:rPr>
          <w:rFonts w:hint="cs"/>
          <w:rtl/>
        </w:rPr>
        <w:t xml:space="preserve">אני מבקשת להפסיק את </w:t>
      </w:r>
      <w:r>
        <w:rPr>
          <w:rFonts w:hint="cs"/>
          <w:rtl/>
        </w:rPr>
        <w:t xml:space="preserve">קריאות הביניים. אל תענה להם בבקשה. </w:t>
      </w:r>
    </w:p>
    <w:p w14:paraId="24243F10" w14:textId="77777777" w:rsidR="00000000" w:rsidRDefault="00B6587A">
      <w:pPr>
        <w:pStyle w:val="a"/>
        <w:ind w:firstLine="0"/>
        <w:rPr>
          <w:rFonts w:hint="cs"/>
          <w:rtl/>
        </w:rPr>
      </w:pPr>
    </w:p>
    <w:p w14:paraId="1D942009" w14:textId="77777777" w:rsidR="00000000" w:rsidRDefault="00B6587A">
      <w:pPr>
        <w:pStyle w:val="ac"/>
        <w:rPr>
          <w:rtl/>
        </w:rPr>
      </w:pPr>
      <w:r>
        <w:rPr>
          <w:rFonts w:hint="eastAsia"/>
          <w:rtl/>
        </w:rPr>
        <w:t>משולם</w:t>
      </w:r>
      <w:r>
        <w:rPr>
          <w:rtl/>
        </w:rPr>
        <w:t xml:space="preserve"> נהרי (ש"ס):</w:t>
      </w:r>
    </w:p>
    <w:p w14:paraId="569DADDE" w14:textId="77777777" w:rsidR="00000000" w:rsidRDefault="00B6587A">
      <w:pPr>
        <w:pStyle w:val="a"/>
        <w:rPr>
          <w:rFonts w:hint="cs"/>
          <w:rtl/>
        </w:rPr>
      </w:pPr>
    </w:p>
    <w:p w14:paraId="7A240B1E" w14:textId="77777777" w:rsidR="00000000" w:rsidRDefault="00B6587A">
      <w:pPr>
        <w:pStyle w:val="a"/>
        <w:rPr>
          <w:rFonts w:hint="cs"/>
          <w:rtl/>
        </w:rPr>
      </w:pPr>
      <w:r>
        <w:rPr>
          <w:rFonts w:hint="cs"/>
          <w:rtl/>
        </w:rPr>
        <w:t>פתרתם את כל הבעיות הכלכליות והחברתיות?</w:t>
      </w:r>
    </w:p>
    <w:p w14:paraId="53CB6633" w14:textId="77777777" w:rsidR="00000000" w:rsidRDefault="00B6587A">
      <w:pPr>
        <w:pStyle w:val="a"/>
        <w:ind w:firstLine="0"/>
        <w:rPr>
          <w:rFonts w:hint="cs"/>
          <w:rtl/>
        </w:rPr>
      </w:pPr>
    </w:p>
    <w:p w14:paraId="3D1C865F" w14:textId="77777777" w:rsidR="00000000" w:rsidRDefault="00B6587A">
      <w:pPr>
        <w:pStyle w:val="ad"/>
        <w:rPr>
          <w:rFonts w:hint="cs"/>
          <w:rtl/>
        </w:rPr>
      </w:pPr>
      <w:r>
        <w:rPr>
          <w:rFonts w:hint="cs"/>
          <w:rtl/>
        </w:rPr>
        <w:t>היו"ר אתי לבני:</w:t>
      </w:r>
    </w:p>
    <w:p w14:paraId="0A5BCE2C" w14:textId="77777777" w:rsidR="00000000" w:rsidRDefault="00B6587A">
      <w:pPr>
        <w:pStyle w:val="a"/>
        <w:rPr>
          <w:rFonts w:hint="cs"/>
          <w:rtl/>
        </w:rPr>
      </w:pPr>
    </w:p>
    <w:p w14:paraId="7F01116C" w14:textId="77777777" w:rsidR="00000000" w:rsidRDefault="00B6587A">
      <w:pPr>
        <w:pStyle w:val="a"/>
        <w:rPr>
          <w:rFonts w:hint="cs"/>
          <w:rtl/>
        </w:rPr>
      </w:pPr>
      <w:r>
        <w:rPr>
          <w:rFonts w:hint="cs"/>
          <w:rtl/>
        </w:rPr>
        <w:t>חבר הכנסת נהרי, אנא תן לשר לסיים את דבריו. שמענו. מספיק.</w:t>
      </w:r>
    </w:p>
    <w:p w14:paraId="67065936" w14:textId="77777777" w:rsidR="00000000" w:rsidRDefault="00B6587A">
      <w:pPr>
        <w:pStyle w:val="a"/>
        <w:ind w:firstLine="0"/>
        <w:rPr>
          <w:rFonts w:hint="cs"/>
          <w:rtl/>
        </w:rPr>
      </w:pPr>
    </w:p>
    <w:p w14:paraId="79996BEB" w14:textId="77777777" w:rsidR="00000000" w:rsidRDefault="00B6587A">
      <w:pPr>
        <w:pStyle w:val="SpeakerCon"/>
        <w:rPr>
          <w:rtl/>
        </w:rPr>
      </w:pPr>
      <w:bookmarkStart w:id="499" w:name="FS000000478T09_10_2003_18_33_16C"/>
      <w:bookmarkEnd w:id="499"/>
      <w:r>
        <w:rPr>
          <w:rtl/>
        </w:rPr>
        <w:t>השר מאיר שטרית:</w:t>
      </w:r>
    </w:p>
    <w:p w14:paraId="0DCE0784" w14:textId="77777777" w:rsidR="00000000" w:rsidRDefault="00B6587A">
      <w:pPr>
        <w:pStyle w:val="a"/>
        <w:rPr>
          <w:rtl/>
        </w:rPr>
      </w:pPr>
    </w:p>
    <w:p w14:paraId="34031138" w14:textId="77777777" w:rsidR="00000000" w:rsidRDefault="00B6587A">
      <w:pPr>
        <w:pStyle w:val="a"/>
        <w:ind w:firstLine="720"/>
        <w:rPr>
          <w:rFonts w:hint="cs"/>
          <w:rtl/>
        </w:rPr>
      </w:pPr>
      <w:r>
        <w:rPr>
          <w:rFonts w:hint="cs"/>
          <w:rtl/>
        </w:rPr>
        <w:t>תן לי לסיים את הנאום. אני לא רוצה לענות לך בשפה שלך, אבל אני יכול לע</w:t>
      </w:r>
      <w:r>
        <w:rPr>
          <w:rFonts w:hint="cs"/>
          <w:rtl/>
        </w:rPr>
        <w:t>נות לך יותר גרוע. עזוב אותי, בחייך. אני מנסה לענות לך ברוח טובה, נורמלית, אז תן לי לעשות את זה. עזוב אותי.</w:t>
      </w:r>
    </w:p>
    <w:p w14:paraId="74B86902" w14:textId="77777777" w:rsidR="00000000" w:rsidRDefault="00B6587A">
      <w:pPr>
        <w:pStyle w:val="a"/>
        <w:ind w:firstLine="720"/>
        <w:rPr>
          <w:rFonts w:hint="cs"/>
          <w:rtl/>
        </w:rPr>
      </w:pPr>
    </w:p>
    <w:p w14:paraId="61A15F7F" w14:textId="77777777" w:rsidR="00000000" w:rsidRDefault="00B6587A">
      <w:pPr>
        <w:pStyle w:val="a"/>
        <w:ind w:firstLine="720"/>
        <w:rPr>
          <w:rFonts w:hint="cs"/>
          <w:rtl/>
        </w:rPr>
      </w:pPr>
      <w:r>
        <w:rPr>
          <w:rFonts w:hint="cs"/>
          <w:rtl/>
        </w:rPr>
        <w:t>חברים, אני מדבר אתכם על דברים כהווייתם. הרב עמר אמר לי שהוא לא מתנגד להעביר גם את הרבנות למשרד המשפטים, בגלל הצורך החשוב באמת, ובעיני גם מהבחינה ההל</w:t>
      </w:r>
      <w:r>
        <w:rPr>
          <w:rFonts w:hint="cs"/>
          <w:rtl/>
        </w:rPr>
        <w:t>כתית הדתית. אין לו בעיה גם באופן אישי בהעברת הרבנות למשרד המשפטים. אלא מה? הוא צריך להבטיח שהזיקה הזאת, שהקשר בין הרבנות למשרד המשפטים יישמר באמת, וכדי לעשות את זה הוא ביקש זמן. אמרו לו: תשמע, תן לנו זמן 30 יום. אני מוכן לנהל משא-ומתן ב-30 היום הללו ולהבטי</w:t>
      </w:r>
      <w:r>
        <w:rPr>
          <w:rFonts w:hint="cs"/>
          <w:rtl/>
        </w:rPr>
        <w:t>ח באמת שהזיקה הזאת תישמר, ואין לי שום בעיה. אני אישית לא מתנגד להעביר גם את הרבנות למשרד המשפטים, כך הוא אמר לי.</w:t>
      </w:r>
    </w:p>
    <w:p w14:paraId="06D96907" w14:textId="77777777" w:rsidR="00000000" w:rsidRDefault="00B6587A">
      <w:pPr>
        <w:pStyle w:val="a"/>
        <w:ind w:firstLine="0"/>
        <w:rPr>
          <w:rFonts w:hint="cs"/>
          <w:rtl/>
        </w:rPr>
      </w:pPr>
    </w:p>
    <w:p w14:paraId="5D9ED582" w14:textId="77777777" w:rsidR="00000000" w:rsidRDefault="00B6587A">
      <w:pPr>
        <w:pStyle w:val="ac"/>
        <w:rPr>
          <w:rtl/>
        </w:rPr>
      </w:pPr>
      <w:r>
        <w:rPr>
          <w:rFonts w:hint="eastAsia"/>
          <w:rtl/>
        </w:rPr>
        <w:t>משולם</w:t>
      </w:r>
      <w:r>
        <w:rPr>
          <w:rtl/>
        </w:rPr>
        <w:t xml:space="preserve"> נהרי (ש"ס):</w:t>
      </w:r>
    </w:p>
    <w:p w14:paraId="3171BD43" w14:textId="77777777" w:rsidR="00000000" w:rsidRDefault="00B6587A">
      <w:pPr>
        <w:pStyle w:val="a"/>
        <w:rPr>
          <w:rFonts w:hint="cs"/>
          <w:rtl/>
        </w:rPr>
      </w:pPr>
    </w:p>
    <w:p w14:paraId="73766F6E" w14:textId="77777777" w:rsidR="00000000" w:rsidRDefault="00B6587A">
      <w:pPr>
        <w:pStyle w:val="a"/>
        <w:rPr>
          <w:rFonts w:hint="cs"/>
          <w:rtl/>
        </w:rPr>
      </w:pPr>
      <w:r>
        <w:rPr>
          <w:rFonts w:hint="cs"/>
          <w:rtl/>
        </w:rPr>
        <w:t>הוא אמר ששיניתם את הסיכום.</w:t>
      </w:r>
    </w:p>
    <w:p w14:paraId="219DC2BA" w14:textId="77777777" w:rsidR="00000000" w:rsidRDefault="00B6587A">
      <w:pPr>
        <w:pStyle w:val="a"/>
        <w:ind w:firstLine="0"/>
        <w:rPr>
          <w:rFonts w:hint="cs"/>
          <w:rtl/>
        </w:rPr>
      </w:pPr>
    </w:p>
    <w:p w14:paraId="3C442579" w14:textId="77777777" w:rsidR="00000000" w:rsidRDefault="00B6587A">
      <w:pPr>
        <w:pStyle w:val="SpeakerCon"/>
        <w:rPr>
          <w:rtl/>
        </w:rPr>
      </w:pPr>
      <w:bookmarkStart w:id="500" w:name="FS000000478T09_10_2003_18_36_32C"/>
      <w:bookmarkEnd w:id="500"/>
      <w:r>
        <w:rPr>
          <w:rtl/>
        </w:rPr>
        <w:t>השר מאיר שטרית:</w:t>
      </w:r>
    </w:p>
    <w:p w14:paraId="1D5E6CE0" w14:textId="77777777" w:rsidR="00000000" w:rsidRDefault="00B6587A">
      <w:pPr>
        <w:pStyle w:val="a"/>
        <w:rPr>
          <w:rtl/>
        </w:rPr>
      </w:pPr>
    </w:p>
    <w:p w14:paraId="4A837FA7" w14:textId="77777777" w:rsidR="00000000" w:rsidRDefault="00B6587A">
      <w:pPr>
        <w:pStyle w:val="a"/>
        <w:rPr>
          <w:rFonts w:hint="cs"/>
          <w:rtl/>
        </w:rPr>
      </w:pPr>
      <w:r>
        <w:rPr>
          <w:rFonts w:hint="cs"/>
          <w:rtl/>
        </w:rPr>
        <w:t>לכן, אני אומר לכם, רבותי, אמרתי לו: כבוד הרב, תראה, כמו שאמרתי לכם כרגע, הרי ה</w:t>
      </w:r>
      <w:r>
        <w:rPr>
          <w:rFonts w:hint="cs"/>
          <w:rtl/>
        </w:rPr>
        <w:t>חוק לא ייכנס לתוקף אלא בינואר. עד אז לא קורה שום דבר. בתי-הדין נשארים כמו שהם במשרד הדתות שעוד לא פורק. ייקח זמן עד שהוא יפורק.</w:t>
      </w:r>
    </w:p>
    <w:p w14:paraId="31C4FEF0" w14:textId="77777777" w:rsidR="00000000" w:rsidRDefault="00B6587A">
      <w:pPr>
        <w:pStyle w:val="a"/>
        <w:ind w:firstLine="0"/>
        <w:rPr>
          <w:rFonts w:hint="cs"/>
          <w:rtl/>
        </w:rPr>
      </w:pPr>
    </w:p>
    <w:p w14:paraId="6D750BC9" w14:textId="77777777" w:rsidR="00000000" w:rsidRDefault="00B6587A">
      <w:pPr>
        <w:pStyle w:val="ac"/>
        <w:rPr>
          <w:rtl/>
        </w:rPr>
      </w:pPr>
      <w:r>
        <w:rPr>
          <w:rFonts w:hint="eastAsia"/>
          <w:rtl/>
        </w:rPr>
        <w:t>משולם</w:t>
      </w:r>
      <w:r>
        <w:rPr>
          <w:rtl/>
        </w:rPr>
        <w:t xml:space="preserve"> נהרי (ש"ס):</w:t>
      </w:r>
    </w:p>
    <w:p w14:paraId="3E520C9D" w14:textId="77777777" w:rsidR="00000000" w:rsidRDefault="00B6587A">
      <w:pPr>
        <w:pStyle w:val="a"/>
        <w:rPr>
          <w:rFonts w:hint="cs"/>
          <w:rtl/>
        </w:rPr>
      </w:pPr>
    </w:p>
    <w:p w14:paraId="6CBAC0C5" w14:textId="77777777" w:rsidR="00000000" w:rsidRDefault="00B6587A">
      <w:pPr>
        <w:pStyle w:val="a"/>
        <w:rPr>
          <w:rFonts w:hint="cs"/>
          <w:rtl/>
        </w:rPr>
      </w:pPr>
      <w:r>
        <w:rPr>
          <w:rFonts w:hint="cs"/>
          <w:rtl/>
        </w:rPr>
        <w:t>אתם יורדים מהרעיון עד אז?</w:t>
      </w:r>
    </w:p>
    <w:p w14:paraId="53822852" w14:textId="77777777" w:rsidR="00000000" w:rsidRDefault="00B6587A">
      <w:pPr>
        <w:pStyle w:val="a"/>
        <w:ind w:firstLine="0"/>
        <w:rPr>
          <w:rFonts w:hint="cs"/>
          <w:rtl/>
        </w:rPr>
      </w:pPr>
    </w:p>
    <w:p w14:paraId="4351BB37" w14:textId="77777777" w:rsidR="00000000" w:rsidRDefault="00B6587A">
      <w:pPr>
        <w:pStyle w:val="SpeakerCon"/>
        <w:rPr>
          <w:rtl/>
        </w:rPr>
      </w:pPr>
      <w:bookmarkStart w:id="501" w:name="FS000000478T09_10_2003_18_37_26C"/>
      <w:bookmarkEnd w:id="501"/>
      <w:r>
        <w:rPr>
          <w:rFonts w:hint="eastAsia"/>
          <w:rtl/>
        </w:rPr>
        <w:t>השר</w:t>
      </w:r>
      <w:r>
        <w:rPr>
          <w:rtl/>
        </w:rPr>
        <w:t xml:space="preserve"> מאיר שטרית:</w:t>
      </w:r>
    </w:p>
    <w:p w14:paraId="3187F643" w14:textId="77777777" w:rsidR="00000000" w:rsidRDefault="00B6587A">
      <w:pPr>
        <w:pStyle w:val="a"/>
        <w:rPr>
          <w:rFonts w:hint="cs"/>
          <w:rtl/>
        </w:rPr>
      </w:pPr>
    </w:p>
    <w:p w14:paraId="47FF348B" w14:textId="77777777" w:rsidR="00000000" w:rsidRDefault="00B6587A">
      <w:pPr>
        <w:pStyle w:val="a"/>
        <w:rPr>
          <w:rFonts w:hint="cs"/>
          <w:rtl/>
        </w:rPr>
      </w:pPr>
      <w:r>
        <w:rPr>
          <w:rFonts w:hint="cs"/>
          <w:rtl/>
        </w:rPr>
        <w:t>לא יורדים משום רעיון. ב-1 בינואר, לפי החלטת הממשלה - - -</w:t>
      </w:r>
    </w:p>
    <w:p w14:paraId="248F87EC" w14:textId="77777777" w:rsidR="00000000" w:rsidRDefault="00B6587A">
      <w:pPr>
        <w:pStyle w:val="a"/>
        <w:ind w:firstLine="0"/>
        <w:rPr>
          <w:rFonts w:hint="cs"/>
          <w:rtl/>
        </w:rPr>
      </w:pPr>
    </w:p>
    <w:p w14:paraId="315E30E4" w14:textId="77777777" w:rsidR="00000000" w:rsidRDefault="00B6587A">
      <w:pPr>
        <w:pStyle w:val="ad"/>
        <w:rPr>
          <w:rFonts w:hint="cs"/>
          <w:rtl/>
        </w:rPr>
      </w:pPr>
      <w:r>
        <w:rPr>
          <w:rFonts w:hint="cs"/>
          <w:rtl/>
        </w:rPr>
        <w:t xml:space="preserve">היו"ר </w:t>
      </w:r>
      <w:r>
        <w:rPr>
          <w:rFonts w:hint="cs"/>
          <w:rtl/>
        </w:rPr>
        <w:t>אתי לבני:</w:t>
      </w:r>
    </w:p>
    <w:p w14:paraId="05867199" w14:textId="77777777" w:rsidR="00000000" w:rsidRDefault="00B6587A">
      <w:pPr>
        <w:pStyle w:val="a"/>
        <w:rPr>
          <w:rFonts w:hint="cs"/>
          <w:rtl/>
        </w:rPr>
      </w:pPr>
    </w:p>
    <w:p w14:paraId="11C0BB19" w14:textId="77777777" w:rsidR="00000000" w:rsidRDefault="00B6587A">
      <w:pPr>
        <w:pStyle w:val="a"/>
        <w:rPr>
          <w:rFonts w:hint="cs"/>
          <w:rtl/>
        </w:rPr>
      </w:pPr>
      <w:r>
        <w:rPr>
          <w:rFonts w:hint="cs"/>
          <w:rtl/>
        </w:rPr>
        <w:t>די.</w:t>
      </w:r>
    </w:p>
    <w:p w14:paraId="29D6709F" w14:textId="77777777" w:rsidR="00000000" w:rsidRDefault="00B6587A">
      <w:pPr>
        <w:pStyle w:val="a"/>
        <w:ind w:firstLine="0"/>
        <w:rPr>
          <w:rFonts w:hint="cs"/>
          <w:rtl/>
        </w:rPr>
      </w:pPr>
    </w:p>
    <w:p w14:paraId="22AB42A1" w14:textId="77777777" w:rsidR="00000000" w:rsidRDefault="00B6587A">
      <w:pPr>
        <w:pStyle w:val="SpeakerCon"/>
        <w:rPr>
          <w:rtl/>
        </w:rPr>
      </w:pPr>
      <w:bookmarkStart w:id="502" w:name="FS000000478T09_10_2003_18_37_57C"/>
      <w:bookmarkEnd w:id="502"/>
      <w:r>
        <w:rPr>
          <w:rtl/>
        </w:rPr>
        <w:t>השר מאיר שטרית:</w:t>
      </w:r>
    </w:p>
    <w:p w14:paraId="1F27DD2D" w14:textId="77777777" w:rsidR="00000000" w:rsidRDefault="00B6587A">
      <w:pPr>
        <w:pStyle w:val="a"/>
        <w:rPr>
          <w:rtl/>
        </w:rPr>
      </w:pPr>
    </w:p>
    <w:p w14:paraId="575CD426" w14:textId="77777777" w:rsidR="00000000" w:rsidRDefault="00B6587A">
      <w:pPr>
        <w:pStyle w:val="a"/>
        <w:rPr>
          <w:rFonts w:hint="cs"/>
          <w:rtl/>
        </w:rPr>
      </w:pPr>
      <w:r>
        <w:rPr>
          <w:rFonts w:hint="cs"/>
          <w:rtl/>
        </w:rPr>
        <w:t>עד 1 בינואר עדיין לא קורה כלום. החוק אפילו לא בא לקריאה ראשונה. יש לא רק 30 יום, יש 90 יום לדבר. אני בטוח שאפשר לפתור את כל הבעיות הדתיות וההלכתיות, שלא ייפגעו במאומה קודשי ישראל ולא הלכות ישראל ולא בתי-הדין הרבניים.</w:t>
      </w:r>
    </w:p>
    <w:p w14:paraId="1F43969D" w14:textId="77777777" w:rsidR="00000000" w:rsidRDefault="00B6587A">
      <w:pPr>
        <w:pStyle w:val="a"/>
        <w:ind w:firstLine="0"/>
        <w:rPr>
          <w:rFonts w:hint="cs"/>
          <w:rtl/>
        </w:rPr>
      </w:pPr>
    </w:p>
    <w:p w14:paraId="7EF5D295" w14:textId="77777777" w:rsidR="00000000" w:rsidRDefault="00B6587A">
      <w:pPr>
        <w:pStyle w:val="ac"/>
        <w:rPr>
          <w:rtl/>
        </w:rPr>
      </w:pPr>
      <w:r>
        <w:rPr>
          <w:rFonts w:hint="eastAsia"/>
          <w:rtl/>
        </w:rPr>
        <w:t>משולם</w:t>
      </w:r>
      <w:r>
        <w:rPr>
          <w:rtl/>
        </w:rPr>
        <w:t xml:space="preserve"> נהרי (ש"ס):</w:t>
      </w:r>
    </w:p>
    <w:p w14:paraId="379C9E42" w14:textId="77777777" w:rsidR="00000000" w:rsidRDefault="00B6587A">
      <w:pPr>
        <w:pStyle w:val="a"/>
        <w:rPr>
          <w:rFonts w:hint="cs"/>
          <w:rtl/>
        </w:rPr>
      </w:pPr>
    </w:p>
    <w:p w14:paraId="0E7014D5" w14:textId="77777777" w:rsidR="00000000" w:rsidRDefault="00B6587A">
      <w:pPr>
        <w:pStyle w:val="a"/>
        <w:rPr>
          <w:rFonts w:hint="cs"/>
          <w:rtl/>
        </w:rPr>
      </w:pPr>
      <w:r>
        <w:rPr>
          <w:rFonts w:hint="cs"/>
          <w:rtl/>
        </w:rPr>
        <w:t>אתה פוגע באינטליגנציה של האנשים שיושבים פה.</w:t>
      </w:r>
    </w:p>
    <w:p w14:paraId="7CDBF476" w14:textId="77777777" w:rsidR="00000000" w:rsidRDefault="00B6587A">
      <w:pPr>
        <w:pStyle w:val="a"/>
        <w:rPr>
          <w:rFonts w:hint="cs"/>
          <w:rtl/>
        </w:rPr>
      </w:pPr>
    </w:p>
    <w:p w14:paraId="1D3E3ED7" w14:textId="77777777" w:rsidR="00000000" w:rsidRDefault="00B6587A">
      <w:pPr>
        <w:pStyle w:val="SpeakerCon"/>
        <w:rPr>
          <w:rtl/>
        </w:rPr>
      </w:pPr>
      <w:bookmarkStart w:id="503" w:name="FS000000478T09_10_2003_18_39_39C"/>
      <w:bookmarkEnd w:id="503"/>
      <w:r>
        <w:rPr>
          <w:rtl/>
        </w:rPr>
        <w:t>השר מאיר שטרית:</w:t>
      </w:r>
    </w:p>
    <w:p w14:paraId="77FD8E33" w14:textId="77777777" w:rsidR="00000000" w:rsidRDefault="00B6587A">
      <w:pPr>
        <w:pStyle w:val="a"/>
        <w:rPr>
          <w:rtl/>
        </w:rPr>
      </w:pPr>
    </w:p>
    <w:p w14:paraId="55454166" w14:textId="77777777" w:rsidR="00000000" w:rsidRDefault="00B6587A">
      <w:pPr>
        <w:pStyle w:val="a"/>
        <w:rPr>
          <w:rFonts w:hint="cs"/>
          <w:rtl/>
        </w:rPr>
      </w:pPr>
      <w:r>
        <w:rPr>
          <w:rFonts w:hint="cs"/>
          <w:rtl/>
        </w:rPr>
        <w:t>ראש הממשלה אמר בממשלה - אני מצטער שמה שאני אומר שומט לך את השטיח מתחת לרגליים. כל טענותיך נדחות בקש, כי אין לך תשובות על מה שאני אומר. ראש הממשלה אמר - - -</w:t>
      </w:r>
    </w:p>
    <w:p w14:paraId="5CEABE18" w14:textId="77777777" w:rsidR="00000000" w:rsidRDefault="00B6587A">
      <w:pPr>
        <w:pStyle w:val="a"/>
        <w:ind w:firstLine="0"/>
        <w:rPr>
          <w:rFonts w:hint="cs"/>
          <w:rtl/>
        </w:rPr>
      </w:pPr>
    </w:p>
    <w:p w14:paraId="348B88F8" w14:textId="77777777" w:rsidR="00000000" w:rsidRDefault="00B6587A">
      <w:pPr>
        <w:pStyle w:val="ad"/>
        <w:rPr>
          <w:rFonts w:hint="cs"/>
          <w:rtl/>
        </w:rPr>
      </w:pPr>
      <w:r>
        <w:rPr>
          <w:rFonts w:hint="cs"/>
          <w:rtl/>
        </w:rPr>
        <w:t>היו"ר אתי לבני:</w:t>
      </w:r>
    </w:p>
    <w:p w14:paraId="68125B4C" w14:textId="77777777" w:rsidR="00000000" w:rsidRDefault="00B6587A">
      <w:pPr>
        <w:pStyle w:val="a"/>
        <w:rPr>
          <w:rFonts w:hint="cs"/>
          <w:rtl/>
        </w:rPr>
      </w:pPr>
    </w:p>
    <w:p w14:paraId="23455E35" w14:textId="77777777" w:rsidR="00000000" w:rsidRDefault="00B6587A">
      <w:pPr>
        <w:pStyle w:val="a"/>
        <w:rPr>
          <w:rFonts w:hint="cs"/>
          <w:rtl/>
        </w:rPr>
      </w:pPr>
      <w:r>
        <w:rPr>
          <w:rFonts w:hint="cs"/>
          <w:rtl/>
        </w:rPr>
        <w:t>אתה רו</w:t>
      </w:r>
      <w:r>
        <w:rPr>
          <w:rFonts w:hint="cs"/>
          <w:rtl/>
        </w:rPr>
        <w:t>צה שאני אוציא אותך, חבר הכנסת נהרי?</w:t>
      </w:r>
    </w:p>
    <w:p w14:paraId="373BEACD" w14:textId="77777777" w:rsidR="00000000" w:rsidRDefault="00B6587A">
      <w:pPr>
        <w:pStyle w:val="a"/>
        <w:ind w:firstLine="0"/>
        <w:rPr>
          <w:rFonts w:hint="cs"/>
          <w:rtl/>
        </w:rPr>
      </w:pPr>
    </w:p>
    <w:p w14:paraId="10AB8242" w14:textId="77777777" w:rsidR="00000000" w:rsidRDefault="00B6587A">
      <w:pPr>
        <w:pStyle w:val="SpeakerCon"/>
        <w:rPr>
          <w:rtl/>
        </w:rPr>
      </w:pPr>
      <w:bookmarkStart w:id="504" w:name="FS000000478T09_10_2003_18_40_35C"/>
      <w:bookmarkEnd w:id="504"/>
      <w:r>
        <w:rPr>
          <w:rtl/>
        </w:rPr>
        <w:t>השר מאיר שטרית:</w:t>
      </w:r>
    </w:p>
    <w:p w14:paraId="1EB0D1E7" w14:textId="77777777" w:rsidR="00000000" w:rsidRDefault="00B6587A">
      <w:pPr>
        <w:pStyle w:val="a"/>
        <w:rPr>
          <w:rtl/>
        </w:rPr>
      </w:pPr>
    </w:p>
    <w:p w14:paraId="0071600A" w14:textId="77777777" w:rsidR="00000000" w:rsidRDefault="00B6587A">
      <w:pPr>
        <w:pStyle w:val="a"/>
        <w:rPr>
          <w:rFonts w:hint="cs"/>
          <w:rtl/>
        </w:rPr>
      </w:pPr>
      <w:r>
        <w:rPr>
          <w:rFonts w:hint="cs"/>
          <w:rtl/>
        </w:rPr>
        <w:t>בישיבת הממשלה הוסיפו סעיף בהחלטה, שאין לו שום כוונה לפגוע. חבר הכנסת גפני, אני רוצה שתדע שראש הממשלה התחייב שלא תהיה שום פגיעה, לא בענייני הדת ולא בעניינים היהודיים ולא במעמדם של בתי-הדין הרבניים. לא תה</w:t>
      </w:r>
      <w:r>
        <w:rPr>
          <w:rFonts w:hint="cs"/>
          <w:rtl/>
        </w:rPr>
        <w:t xml:space="preserve">יה שום פגיעה בהם. </w:t>
      </w:r>
    </w:p>
    <w:p w14:paraId="187E204C" w14:textId="77777777" w:rsidR="00000000" w:rsidRDefault="00B6587A">
      <w:pPr>
        <w:pStyle w:val="a"/>
        <w:rPr>
          <w:rFonts w:hint="cs"/>
          <w:rtl/>
        </w:rPr>
      </w:pPr>
    </w:p>
    <w:p w14:paraId="39A9D416" w14:textId="77777777" w:rsidR="00000000" w:rsidRDefault="00B6587A">
      <w:pPr>
        <w:pStyle w:val="a"/>
        <w:rPr>
          <w:rFonts w:hint="cs"/>
          <w:rtl/>
        </w:rPr>
      </w:pPr>
      <w:r>
        <w:rPr>
          <w:rFonts w:hint="cs"/>
          <w:rtl/>
        </w:rPr>
        <w:t xml:space="preserve">עכשיו, רבותי, יש זמן, כדי שגם הרבנים יבינו את זה. אני מקווה שיתנהל דיון בין ראש הממשלה לבין הרבנים. בהמשך לישיבה שלנו אתמול עם הרב הראשי תתקיים ישיבה עם הרבנים, ואני מקווה שבדיון הזה אכן ישתכנעו גם הרבנים שאין בזה שום פסול, שאפשר לשנות </w:t>
      </w:r>
      <w:r>
        <w:rPr>
          <w:rFonts w:hint="cs"/>
          <w:rtl/>
        </w:rPr>
        <w:t>את זה ולעשות את זה גם במשרד המשפטים.</w:t>
      </w:r>
    </w:p>
    <w:p w14:paraId="433A121E" w14:textId="77777777" w:rsidR="00000000" w:rsidRDefault="00B6587A">
      <w:pPr>
        <w:pStyle w:val="a"/>
        <w:ind w:firstLine="0"/>
        <w:rPr>
          <w:rFonts w:hint="cs"/>
          <w:rtl/>
        </w:rPr>
      </w:pPr>
    </w:p>
    <w:p w14:paraId="25D5DB06" w14:textId="77777777" w:rsidR="00000000" w:rsidRDefault="00B6587A">
      <w:pPr>
        <w:pStyle w:val="ac"/>
        <w:rPr>
          <w:rtl/>
        </w:rPr>
      </w:pPr>
      <w:r>
        <w:rPr>
          <w:rFonts w:hint="eastAsia"/>
          <w:rtl/>
        </w:rPr>
        <w:t>משה</w:t>
      </w:r>
      <w:r>
        <w:rPr>
          <w:rtl/>
        </w:rPr>
        <w:t xml:space="preserve"> גפני (יהדות התורה):</w:t>
      </w:r>
    </w:p>
    <w:p w14:paraId="18402BA8" w14:textId="77777777" w:rsidR="00000000" w:rsidRDefault="00B6587A">
      <w:pPr>
        <w:pStyle w:val="a"/>
        <w:rPr>
          <w:rFonts w:hint="cs"/>
          <w:rtl/>
        </w:rPr>
      </w:pPr>
    </w:p>
    <w:p w14:paraId="70D78187" w14:textId="77777777" w:rsidR="00000000" w:rsidRDefault="00B6587A">
      <w:pPr>
        <w:pStyle w:val="a"/>
        <w:rPr>
          <w:rFonts w:hint="cs"/>
          <w:rtl/>
        </w:rPr>
      </w:pPr>
      <w:r>
        <w:rPr>
          <w:rFonts w:hint="cs"/>
          <w:rtl/>
        </w:rPr>
        <w:t>ואם הממשלה תשתכנע, היא תשנה את עמדתה?</w:t>
      </w:r>
    </w:p>
    <w:p w14:paraId="16910C69" w14:textId="77777777" w:rsidR="00000000" w:rsidRDefault="00B6587A">
      <w:pPr>
        <w:pStyle w:val="a"/>
        <w:rPr>
          <w:rFonts w:hint="cs"/>
          <w:rtl/>
        </w:rPr>
      </w:pPr>
    </w:p>
    <w:p w14:paraId="5595CF11" w14:textId="77777777" w:rsidR="00000000" w:rsidRDefault="00B6587A">
      <w:pPr>
        <w:pStyle w:val="SpeakerCon"/>
        <w:rPr>
          <w:rFonts w:hint="cs"/>
          <w:rtl/>
        </w:rPr>
      </w:pPr>
      <w:bookmarkStart w:id="505" w:name="FS000000478T09_10_2003_17_49_30"/>
      <w:bookmarkStart w:id="506" w:name="FS000000478T09_10_2003_17_49_36C"/>
      <w:bookmarkEnd w:id="505"/>
      <w:bookmarkEnd w:id="506"/>
      <w:r>
        <w:rPr>
          <w:rtl/>
        </w:rPr>
        <w:t>השר מאיר שטרית:</w:t>
      </w:r>
    </w:p>
    <w:p w14:paraId="6F359E7B" w14:textId="77777777" w:rsidR="00000000" w:rsidRDefault="00B6587A">
      <w:pPr>
        <w:pStyle w:val="SpeakerCon"/>
        <w:rPr>
          <w:rFonts w:hint="cs"/>
          <w:rtl/>
        </w:rPr>
      </w:pPr>
    </w:p>
    <w:p w14:paraId="770DD6AE" w14:textId="77777777" w:rsidR="00000000" w:rsidRDefault="00B6587A">
      <w:pPr>
        <w:pStyle w:val="a"/>
        <w:rPr>
          <w:rFonts w:hint="cs"/>
          <w:rtl/>
        </w:rPr>
      </w:pPr>
      <w:r>
        <w:rPr>
          <w:rFonts w:hint="cs"/>
          <w:rtl/>
        </w:rPr>
        <w:t xml:space="preserve">כן, אדרבה. </w:t>
      </w:r>
    </w:p>
    <w:p w14:paraId="68F1D71B" w14:textId="77777777" w:rsidR="00000000" w:rsidRDefault="00B6587A">
      <w:pPr>
        <w:pStyle w:val="a"/>
        <w:rPr>
          <w:rFonts w:hint="cs"/>
          <w:rtl/>
        </w:rPr>
      </w:pPr>
    </w:p>
    <w:p w14:paraId="20D6176E" w14:textId="77777777" w:rsidR="00000000" w:rsidRDefault="00B6587A">
      <w:pPr>
        <w:pStyle w:val="ac"/>
        <w:rPr>
          <w:rtl/>
        </w:rPr>
      </w:pPr>
      <w:r>
        <w:rPr>
          <w:rFonts w:hint="eastAsia"/>
          <w:rtl/>
        </w:rPr>
        <w:t>משה</w:t>
      </w:r>
      <w:r>
        <w:rPr>
          <w:rtl/>
        </w:rPr>
        <w:t xml:space="preserve"> גפני (יהדות התורה):</w:t>
      </w:r>
    </w:p>
    <w:p w14:paraId="504D8AA9" w14:textId="77777777" w:rsidR="00000000" w:rsidRDefault="00B6587A">
      <w:pPr>
        <w:pStyle w:val="a"/>
        <w:rPr>
          <w:rFonts w:hint="cs"/>
          <w:rtl/>
        </w:rPr>
      </w:pPr>
    </w:p>
    <w:p w14:paraId="49CD5BF9" w14:textId="77777777" w:rsidR="00000000" w:rsidRDefault="00B6587A">
      <w:pPr>
        <w:pStyle w:val="a"/>
        <w:rPr>
          <w:rFonts w:hint="cs"/>
          <w:rtl/>
        </w:rPr>
      </w:pPr>
      <w:r>
        <w:rPr>
          <w:rFonts w:hint="cs"/>
          <w:rtl/>
        </w:rPr>
        <w:t>- - -</w:t>
      </w:r>
    </w:p>
    <w:p w14:paraId="664E2C7B" w14:textId="77777777" w:rsidR="00000000" w:rsidRDefault="00B6587A">
      <w:pPr>
        <w:pStyle w:val="a"/>
        <w:rPr>
          <w:rFonts w:hint="cs"/>
          <w:rtl/>
        </w:rPr>
      </w:pPr>
    </w:p>
    <w:p w14:paraId="600D6065" w14:textId="77777777" w:rsidR="00000000" w:rsidRDefault="00B6587A">
      <w:pPr>
        <w:pStyle w:val="SpeakerCon"/>
        <w:rPr>
          <w:rtl/>
        </w:rPr>
      </w:pPr>
      <w:bookmarkStart w:id="507" w:name="FS000000478T09_10_2003_17_51_33C"/>
      <w:bookmarkEnd w:id="507"/>
      <w:r>
        <w:rPr>
          <w:rtl/>
        </w:rPr>
        <w:t>השר מאיר שטרית:</w:t>
      </w:r>
    </w:p>
    <w:p w14:paraId="7C37EA3D" w14:textId="77777777" w:rsidR="00000000" w:rsidRDefault="00B6587A">
      <w:pPr>
        <w:pStyle w:val="a"/>
        <w:rPr>
          <w:rtl/>
        </w:rPr>
      </w:pPr>
    </w:p>
    <w:p w14:paraId="0822276A" w14:textId="77777777" w:rsidR="00000000" w:rsidRDefault="00B6587A">
      <w:pPr>
        <w:pStyle w:val="a"/>
        <w:rPr>
          <w:rFonts w:hint="cs"/>
          <w:rtl/>
        </w:rPr>
      </w:pPr>
      <w:r>
        <w:rPr>
          <w:rFonts w:hint="cs"/>
          <w:rtl/>
        </w:rPr>
        <w:t xml:space="preserve">אמרתי, אדוני - הרבנים לא מדברים מסיבות פוליטיות, כמוך. הם דואגים, באמת, רק </w:t>
      </w:r>
      <w:r>
        <w:rPr>
          <w:rFonts w:hint="cs"/>
          <w:rtl/>
        </w:rPr>
        <w:t xml:space="preserve">לקודשי ישראל. ואם הם ישתכנעו שלא ייפגעו קודשי ישראל, וראש הממשלה ישכנע אותם שאין פה שום רצון, לא לפגוע, בשום צורה שהיא - זו לא שום מהפכה חילונית, זה מעבר נורמטיבי, נכון, לשים את בתי-הדין הרבניים במקום הנכון. ואין שום סיבה שהמעמד או הסמכות של הרבנים תיפגע. </w:t>
      </w:r>
      <w:r>
        <w:rPr>
          <w:rFonts w:hint="cs"/>
          <w:rtl/>
        </w:rPr>
        <w:t>אני נגד פגיעה בהם. אני אומר דוגרי, בצורה ישרה. אני חושב שגם טומי, אין לו שום סיבה ושום רצון לפגוע בהם. להיפך. אז אל תעשו מזה - אפשר לעשות מזה פוליטיקה. רבותי, כולנו, איך אומרים, עוברי אורח.</w:t>
      </w:r>
    </w:p>
    <w:p w14:paraId="214ECDB9" w14:textId="77777777" w:rsidR="00000000" w:rsidRDefault="00B6587A">
      <w:pPr>
        <w:pStyle w:val="a"/>
        <w:rPr>
          <w:rFonts w:hint="cs"/>
          <w:rtl/>
        </w:rPr>
      </w:pPr>
    </w:p>
    <w:p w14:paraId="6736FF3B" w14:textId="77777777" w:rsidR="00000000" w:rsidRDefault="00B6587A">
      <w:pPr>
        <w:pStyle w:val="ac"/>
        <w:rPr>
          <w:rtl/>
        </w:rPr>
      </w:pPr>
      <w:r>
        <w:rPr>
          <w:rFonts w:hint="eastAsia"/>
          <w:rtl/>
        </w:rPr>
        <w:t>משולם</w:t>
      </w:r>
      <w:r>
        <w:rPr>
          <w:rtl/>
        </w:rPr>
        <w:t xml:space="preserve"> נהרי (ש"ס):</w:t>
      </w:r>
    </w:p>
    <w:p w14:paraId="43EA7025" w14:textId="77777777" w:rsidR="00000000" w:rsidRDefault="00B6587A">
      <w:pPr>
        <w:pStyle w:val="a"/>
        <w:rPr>
          <w:rFonts w:hint="cs"/>
          <w:rtl/>
        </w:rPr>
      </w:pPr>
    </w:p>
    <w:p w14:paraId="13DD22FF" w14:textId="77777777" w:rsidR="00000000" w:rsidRDefault="00B6587A">
      <w:pPr>
        <w:pStyle w:val="a"/>
        <w:rPr>
          <w:rFonts w:hint="cs"/>
          <w:rtl/>
        </w:rPr>
      </w:pPr>
      <w:r>
        <w:rPr>
          <w:rFonts w:hint="cs"/>
          <w:rtl/>
        </w:rPr>
        <w:t>- - -</w:t>
      </w:r>
    </w:p>
    <w:p w14:paraId="2594452A" w14:textId="77777777" w:rsidR="00000000" w:rsidRDefault="00B6587A">
      <w:pPr>
        <w:pStyle w:val="a"/>
        <w:rPr>
          <w:rFonts w:hint="cs"/>
          <w:rtl/>
        </w:rPr>
      </w:pPr>
    </w:p>
    <w:p w14:paraId="442E1C66" w14:textId="77777777" w:rsidR="00000000" w:rsidRDefault="00B6587A">
      <w:pPr>
        <w:pStyle w:val="SpeakerCon"/>
        <w:rPr>
          <w:rtl/>
        </w:rPr>
      </w:pPr>
      <w:bookmarkStart w:id="508" w:name="FS000000478T09_10_2003_17_56_49C"/>
      <w:bookmarkEnd w:id="508"/>
      <w:r>
        <w:rPr>
          <w:rtl/>
        </w:rPr>
        <w:t>השר מאיר שטרית:</w:t>
      </w:r>
    </w:p>
    <w:p w14:paraId="38043B1D" w14:textId="77777777" w:rsidR="00000000" w:rsidRDefault="00B6587A">
      <w:pPr>
        <w:pStyle w:val="a"/>
        <w:rPr>
          <w:rtl/>
        </w:rPr>
      </w:pPr>
    </w:p>
    <w:p w14:paraId="155C9B02" w14:textId="77777777" w:rsidR="00000000" w:rsidRDefault="00B6587A">
      <w:pPr>
        <w:pStyle w:val="a"/>
        <w:rPr>
          <w:rFonts w:hint="cs"/>
          <w:rtl/>
        </w:rPr>
      </w:pPr>
      <w:r>
        <w:rPr>
          <w:rFonts w:hint="cs"/>
          <w:rtl/>
        </w:rPr>
        <w:t>כולנו עוברי אורח. גם כ</w:t>
      </w:r>
      <w:r>
        <w:rPr>
          <w:rFonts w:hint="cs"/>
          <w:rtl/>
        </w:rPr>
        <w:t>ל שר בכל משרד הוא זמני, הוא עובר אורח. אני היום שר במשרד א', מחר שר במשרד ב', היום טומי במשרד המשפטים, מחר יהיה שר במקום אחר. אתה היית סגן שר החינוך, עכשיו אתה לא סגן, אתה חבר כנסת. הכול מתחלף.</w:t>
      </w:r>
    </w:p>
    <w:p w14:paraId="1CB35C8B" w14:textId="77777777" w:rsidR="00000000" w:rsidRDefault="00B6587A">
      <w:pPr>
        <w:pStyle w:val="a"/>
        <w:rPr>
          <w:rFonts w:hint="cs"/>
          <w:rtl/>
        </w:rPr>
      </w:pPr>
    </w:p>
    <w:p w14:paraId="27F1F88B" w14:textId="77777777" w:rsidR="00000000" w:rsidRDefault="00B6587A">
      <w:pPr>
        <w:pStyle w:val="ac"/>
        <w:rPr>
          <w:rtl/>
        </w:rPr>
      </w:pPr>
      <w:r>
        <w:rPr>
          <w:rFonts w:hint="eastAsia"/>
          <w:rtl/>
        </w:rPr>
        <w:t>משולם</w:t>
      </w:r>
      <w:r>
        <w:rPr>
          <w:rtl/>
        </w:rPr>
        <w:t xml:space="preserve"> נהרי (ש"ס):</w:t>
      </w:r>
    </w:p>
    <w:p w14:paraId="08D8C13E" w14:textId="77777777" w:rsidR="00000000" w:rsidRDefault="00B6587A">
      <w:pPr>
        <w:pStyle w:val="a"/>
        <w:rPr>
          <w:rFonts w:hint="cs"/>
          <w:rtl/>
        </w:rPr>
      </w:pPr>
    </w:p>
    <w:p w14:paraId="7E7A2BB4" w14:textId="77777777" w:rsidR="00000000" w:rsidRDefault="00B6587A">
      <w:pPr>
        <w:pStyle w:val="a"/>
        <w:rPr>
          <w:rFonts w:hint="cs"/>
          <w:rtl/>
        </w:rPr>
      </w:pPr>
      <w:r>
        <w:rPr>
          <w:rFonts w:hint="cs"/>
          <w:rtl/>
        </w:rPr>
        <w:t>תהיה אמיתי, תדבר את האמת. אל תדבר לי שפה ז</w:t>
      </w:r>
      <w:r>
        <w:rPr>
          <w:rFonts w:hint="cs"/>
          <w:rtl/>
        </w:rPr>
        <w:t>ה פוליטי ופה זה לא.</w:t>
      </w:r>
    </w:p>
    <w:p w14:paraId="2FEBA3D5" w14:textId="77777777" w:rsidR="00000000" w:rsidRDefault="00B6587A">
      <w:pPr>
        <w:pStyle w:val="a"/>
        <w:rPr>
          <w:rFonts w:hint="cs"/>
          <w:rtl/>
        </w:rPr>
      </w:pPr>
    </w:p>
    <w:p w14:paraId="7DF8FD90" w14:textId="77777777" w:rsidR="00000000" w:rsidRDefault="00B6587A">
      <w:pPr>
        <w:pStyle w:val="SpeakerCon"/>
        <w:rPr>
          <w:rtl/>
        </w:rPr>
      </w:pPr>
      <w:bookmarkStart w:id="509" w:name="FS000000478T09_10_2003_17_57_44C"/>
      <w:bookmarkEnd w:id="509"/>
      <w:r>
        <w:rPr>
          <w:rtl/>
        </w:rPr>
        <w:t>השר מאיר שטרית:</w:t>
      </w:r>
    </w:p>
    <w:p w14:paraId="54247FB0" w14:textId="77777777" w:rsidR="00000000" w:rsidRDefault="00B6587A">
      <w:pPr>
        <w:pStyle w:val="a"/>
        <w:rPr>
          <w:rtl/>
        </w:rPr>
      </w:pPr>
    </w:p>
    <w:p w14:paraId="17435EE1" w14:textId="77777777" w:rsidR="00000000" w:rsidRDefault="00B6587A">
      <w:pPr>
        <w:pStyle w:val="a"/>
        <w:rPr>
          <w:rFonts w:hint="cs"/>
          <w:rtl/>
        </w:rPr>
      </w:pPr>
      <w:r>
        <w:rPr>
          <w:rFonts w:hint="cs"/>
          <w:rtl/>
        </w:rPr>
        <w:t>זה לא פוליטי. מדינה צריכה לנהל את ענייניה בדרך הנכונה, והמשבצת הנכונה, באין משרד דתות, למיקומם של בתי-הדין הרבניים, היא משרד המשפטים. תודה על האמת. גם אם תגיד לי אלף פעמים שלא, זו האמת. צריך להבטיח באמת שזה לא ייפגע, ו</w:t>
      </w:r>
      <w:r>
        <w:rPr>
          <w:rFonts w:hint="cs"/>
          <w:rtl/>
        </w:rPr>
        <w:t xml:space="preserve">לדעתי אין שום סיבה שייפגע ונבטיח שלא ייפגע. </w:t>
      </w:r>
    </w:p>
    <w:p w14:paraId="0E9B8C59" w14:textId="77777777" w:rsidR="00000000" w:rsidRDefault="00B6587A">
      <w:pPr>
        <w:pStyle w:val="a"/>
        <w:rPr>
          <w:rFonts w:hint="cs"/>
          <w:rtl/>
        </w:rPr>
      </w:pPr>
    </w:p>
    <w:p w14:paraId="0063E510" w14:textId="77777777" w:rsidR="00000000" w:rsidRDefault="00B6587A">
      <w:pPr>
        <w:pStyle w:val="ad"/>
        <w:rPr>
          <w:rFonts w:hint="cs"/>
          <w:rtl/>
        </w:rPr>
      </w:pPr>
      <w:r>
        <w:rPr>
          <w:rFonts w:hint="cs"/>
          <w:rtl/>
        </w:rPr>
        <w:t>היו"ר אתי לבני:</w:t>
      </w:r>
    </w:p>
    <w:p w14:paraId="1357492B" w14:textId="77777777" w:rsidR="00000000" w:rsidRDefault="00B6587A">
      <w:pPr>
        <w:pStyle w:val="a"/>
        <w:rPr>
          <w:rFonts w:hint="cs"/>
          <w:rtl/>
        </w:rPr>
      </w:pPr>
    </w:p>
    <w:p w14:paraId="169EAC80" w14:textId="77777777" w:rsidR="00000000" w:rsidRDefault="00B6587A">
      <w:pPr>
        <w:pStyle w:val="a"/>
        <w:rPr>
          <w:rFonts w:hint="cs"/>
          <w:rtl/>
        </w:rPr>
      </w:pPr>
      <w:r>
        <w:rPr>
          <w:rFonts w:hint="cs"/>
          <w:rtl/>
        </w:rPr>
        <w:t>תודה רבה.</w:t>
      </w:r>
    </w:p>
    <w:p w14:paraId="604C5CFB" w14:textId="77777777" w:rsidR="00000000" w:rsidRDefault="00B6587A">
      <w:pPr>
        <w:pStyle w:val="a"/>
        <w:rPr>
          <w:rFonts w:hint="cs"/>
          <w:rtl/>
        </w:rPr>
      </w:pPr>
    </w:p>
    <w:p w14:paraId="6C97FB34" w14:textId="77777777" w:rsidR="00000000" w:rsidRDefault="00B6587A">
      <w:pPr>
        <w:pStyle w:val="SpeakerCon"/>
        <w:rPr>
          <w:rtl/>
        </w:rPr>
      </w:pPr>
      <w:bookmarkStart w:id="510" w:name="FS000000478T09_10_2003_17_59_12C"/>
      <w:bookmarkEnd w:id="510"/>
      <w:r>
        <w:rPr>
          <w:rtl/>
        </w:rPr>
        <w:t>השר מאיר שטרית:</w:t>
      </w:r>
    </w:p>
    <w:p w14:paraId="1D8CED22" w14:textId="77777777" w:rsidR="00000000" w:rsidRDefault="00B6587A">
      <w:pPr>
        <w:pStyle w:val="a"/>
        <w:rPr>
          <w:rtl/>
        </w:rPr>
      </w:pPr>
    </w:p>
    <w:p w14:paraId="4271F2EA" w14:textId="77777777" w:rsidR="00000000" w:rsidRDefault="00B6587A">
      <w:pPr>
        <w:pStyle w:val="a"/>
        <w:rPr>
          <w:rFonts w:hint="cs"/>
          <w:rtl/>
        </w:rPr>
      </w:pPr>
      <w:r>
        <w:rPr>
          <w:rFonts w:hint="cs"/>
          <w:rtl/>
        </w:rPr>
        <w:t>לכן, גברתי, לי אין התנגדות. אם חבר הכנסת המציע - שאיננו - - -</w:t>
      </w:r>
    </w:p>
    <w:p w14:paraId="2880D260" w14:textId="77777777" w:rsidR="00000000" w:rsidRDefault="00B6587A">
      <w:pPr>
        <w:pStyle w:val="a"/>
        <w:rPr>
          <w:rFonts w:hint="cs"/>
          <w:rtl/>
        </w:rPr>
      </w:pPr>
    </w:p>
    <w:p w14:paraId="71137EC5" w14:textId="77777777" w:rsidR="00000000" w:rsidRDefault="00B6587A">
      <w:pPr>
        <w:pStyle w:val="ad"/>
        <w:rPr>
          <w:rFonts w:hint="cs"/>
          <w:rtl/>
        </w:rPr>
      </w:pPr>
      <w:r>
        <w:rPr>
          <w:rFonts w:hint="cs"/>
          <w:rtl/>
        </w:rPr>
        <w:t>היו"ר אתי לבני:</w:t>
      </w:r>
    </w:p>
    <w:p w14:paraId="13F339DD" w14:textId="77777777" w:rsidR="00000000" w:rsidRDefault="00B6587A">
      <w:pPr>
        <w:pStyle w:val="a"/>
        <w:rPr>
          <w:rFonts w:hint="cs"/>
          <w:rtl/>
        </w:rPr>
      </w:pPr>
    </w:p>
    <w:p w14:paraId="74FF9525" w14:textId="77777777" w:rsidR="00000000" w:rsidRDefault="00B6587A">
      <w:pPr>
        <w:pStyle w:val="a"/>
        <w:rPr>
          <w:rFonts w:hint="cs"/>
          <w:rtl/>
        </w:rPr>
      </w:pPr>
      <w:r>
        <w:rPr>
          <w:rFonts w:hint="cs"/>
          <w:rtl/>
        </w:rPr>
        <w:t>הוא איננו וההצעה כאילו לא קיימת.</w:t>
      </w:r>
    </w:p>
    <w:p w14:paraId="0C099FAF" w14:textId="77777777" w:rsidR="00000000" w:rsidRDefault="00B6587A">
      <w:pPr>
        <w:pStyle w:val="a"/>
        <w:rPr>
          <w:rFonts w:hint="cs"/>
          <w:rtl/>
        </w:rPr>
      </w:pPr>
    </w:p>
    <w:p w14:paraId="683FBE22" w14:textId="77777777" w:rsidR="00000000" w:rsidRDefault="00B6587A">
      <w:pPr>
        <w:pStyle w:val="SpeakerCon"/>
        <w:rPr>
          <w:rtl/>
        </w:rPr>
      </w:pPr>
      <w:bookmarkStart w:id="511" w:name="FS000000478T09_10_2003_18_00_03C"/>
      <w:bookmarkEnd w:id="511"/>
      <w:r>
        <w:rPr>
          <w:rtl/>
        </w:rPr>
        <w:t>השר מאיר שטרית:</w:t>
      </w:r>
    </w:p>
    <w:p w14:paraId="706E1C14" w14:textId="77777777" w:rsidR="00000000" w:rsidRDefault="00B6587A">
      <w:pPr>
        <w:pStyle w:val="a"/>
        <w:rPr>
          <w:rtl/>
        </w:rPr>
      </w:pPr>
    </w:p>
    <w:p w14:paraId="4B382386" w14:textId="77777777" w:rsidR="00000000" w:rsidRDefault="00B6587A">
      <w:pPr>
        <w:pStyle w:val="a"/>
        <w:rPr>
          <w:rFonts w:hint="cs"/>
          <w:rtl/>
        </w:rPr>
      </w:pPr>
      <w:r>
        <w:rPr>
          <w:rFonts w:hint="cs"/>
          <w:rtl/>
        </w:rPr>
        <w:t xml:space="preserve">אז לא צריך להצביע עליה. </w:t>
      </w:r>
    </w:p>
    <w:p w14:paraId="43B7BA0D" w14:textId="77777777" w:rsidR="00000000" w:rsidRDefault="00B6587A">
      <w:pPr>
        <w:pStyle w:val="a"/>
        <w:rPr>
          <w:rFonts w:hint="cs"/>
          <w:rtl/>
        </w:rPr>
      </w:pPr>
    </w:p>
    <w:p w14:paraId="7A694D8D" w14:textId="77777777" w:rsidR="00000000" w:rsidRDefault="00B6587A">
      <w:pPr>
        <w:pStyle w:val="ad"/>
        <w:rPr>
          <w:rFonts w:hint="cs"/>
          <w:rtl/>
        </w:rPr>
      </w:pPr>
      <w:r>
        <w:rPr>
          <w:rFonts w:hint="cs"/>
          <w:rtl/>
        </w:rPr>
        <w:t>היו"ר את</w:t>
      </w:r>
      <w:r>
        <w:rPr>
          <w:rFonts w:hint="cs"/>
          <w:rtl/>
        </w:rPr>
        <w:t>י לבני:</w:t>
      </w:r>
    </w:p>
    <w:p w14:paraId="34D10958" w14:textId="77777777" w:rsidR="00000000" w:rsidRDefault="00B6587A">
      <w:pPr>
        <w:pStyle w:val="a"/>
        <w:rPr>
          <w:rFonts w:hint="cs"/>
          <w:rtl/>
        </w:rPr>
      </w:pPr>
    </w:p>
    <w:p w14:paraId="526036D4" w14:textId="77777777" w:rsidR="00000000" w:rsidRDefault="00B6587A">
      <w:pPr>
        <w:pStyle w:val="a"/>
        <w:rPr>
          <w:rFonts w:hint="cs"/>
          <w:rtl/>
        </w:rPr>
      </w:pPr>
      <w:r>
        <w:rPr>
          <w:rFonts w:hint="cs"/>
          <w:rtl/>
        </w:rPr>
        <w:t xml:space="preserve">תודה רבה. </w:t>
      </w:r>
    </w:p>
    <w:p w14:paraId="50245641" w14:textId="77777777" w:rsidR="00000000" w:rsidRDefault="00B6587A">
      <w:pPr>
        <w:pStyle w:val="a"/>
        <w:rPr>
          <w:rFonts w:hint="cs"/>
          <w:rtl/>
        </w:rPr>
      </w:pPr>
    </w:p>
    <w:p w14:paraId="1D0DE364" w14:textId="77777777" w:rsidR="00000000" w:rsidRDefault="00B6587A">
      <w:pPr>
        <w:pStyle w:val="ac"/>
        <w:rPr>
          <w:rtl/>
        </w:rPr>
      </w:pPr>
      <w:r>
        <w:rPr>
          <w:rFonts w:hint="eastAsia"/>
          <w:rtl/>
        </w:rPr>
        <w:t>משה</w:t>
      </w:r>
      <w:r>
        <w:rPr>
          <w:rtl/>
        </w:rPr>
        <w:t xml:space="preserve"> גפני (יהדות התורה):</w:t>
      </w:r>
    </w:p>
    <w:p w14:paraId="38D93CC2" w14:textId="77777777" w:rsidR="00000000" w:rsidRDefault="00B6587A">
      <w:pPr>
        <w:pStyle w:val="a"/>
        <w:rPr>
          <w:rFonts w:hint="cs"/>
          <w:rtl/>
        </w:rPr>
      </w:pPr>
    </w:p>
    <w:p w14:paraId="00FCB89F" w14:textId="77777777" w:rsidR="00000000" w:rsidRDefault="00B6587A">
      <w:pPr>
        <w:pStyle w:val="a"/>
        <w:rPr>
          <w:rFonts w:hint="cs"/>
          <w:rtl/>
        </w:rPr>
      </w:pPr>
      <w:r>
        <w:rPr>
          <w:rFonts w:hint="cs"/>
          <w:rtl/>
        </w:rPr>
        <w:t>כן מצביעים.</w:t>
      </w:r>
    </w:p>
    <w:p w14:paraId="7A434C94" w14:textId="77777777" w:rsidR="00000000" w:rsidRDefault="00B6587A">
      <w:pPr>
        <w:pStyle w:val="a"/>
        <w:rPr>
          <w:rFonts w:hint="cs"/>
          <w:rtl/>
        </w:rPr>
      </w:pPr>
    </w:p>
    <w:p w14:paraId="02DDB90A" w14:textId="77777777" w:rsidR="00000000" w:rsidRDefault="00B6587A">
      <w:pPr>
        <w:pStyle w:val="ad"/>
        <w:rPr>
          <w:rFonts w:hint="cs"/>
          <w:rtl/>
        </w:rPr>
      </w:pPr>
      <w:r>
        <w:rPr>
          <w:rFonts w:hint="cs"/>
          <w:rtl/>
        </w:rPr>
        <w:t>היו"ר אתי לבני:</w:t>
      </w:r>
    </w:p>
    <w:p w14:paraId="0F10699C" w14:textId="77777777" w:rsidR="00000000" w:rsidRDefault="00B6587A">
      <w:pPr>
        <w:pStyle w:val="a"/>
        <w:rPr>
          <w:rFonts w:hint="cs"/>
          <w:rtl/>
        </w:rPr>
      </w:pPr>
    </w:p>
    <w:p w14:paraId="03B04943" w14:textId="77777777" w:rsidR="00000000" w:rsidRDefault="00B6587A">
      <w:pPr>
        <w:pStyle w:val="a"/>
        <w:rPr>
          <w:rFonts w:hint="cs"/>
          <w:rtl/>
        </w:rPr>
      </w:pPr>
      <w:r>
        <w:rPr>
          <w:rFonts w:hint="cs"/>
          <w:rtl/>
        </w:rPr>
        <w:t xml:space="preserve">לא, לא. </w:t>
      </w:r>
    </w:p>
    <w:p w14:paraId="1CF753AD" w14:textId="77777777" w:rsidR="00000000" w:rsidRDefault="00B6587A">
      <w:pPr>
        <w:pStyle w:val="a"/>
        <w:rPr>
          <w:rFonts w:hint="cs"/>
          <w:rtl/>
        </w:rPr>
      </w:pPr>
    </w:p>
    <w:p w14:paraId="5751E080" w14:textId="77777777" w:rsidR="00000000" w:rsidRDefault="00B6587A">
      <w:pPr>
        <w:pStyle w:val="ac"/>
        <w:rPr>
          <w:rtl/>
        </w:rPr>
      </w:pPr>
      <w:r>
        <w:rPr>
          <w:rFonts w:hint="eastAsia"/>
          <w:rtl/>
        </w:rPr>
        <w:t>משה</w:t>
      </w:r>
      <w:r>
        <w:rPr>
          <w:rtl/>
        </w:rPr>
        <w:t xml:space="preserve"> גפני (יהדות התורה):</w:t>
      </w:r>
    </w:p>
    <w:p w14:paraId="7B1E615E" w14:textId="77777777" w:rsidR="00000000" w:rsidRDefault="00B6587A">
      <w:pPr>
        <w:pStyle w:val="a"/>
        <w:rPr>
          <w:rFonts w:hint="cs"/>
          <w:rtl/>
        </w:rPr>
      </w:pPr>
    </w:p>
    <w:p w14:paraId="578A4F4E" w14:textId="77777777" w:rsidR="00000000" w:rsidRDefault="00B6587A">
      <w:pPr>
        <w:pStyle w:val="a"/>
        <w:rPr>
          <w:rFonts w:hint="cs"/>
          <w:rtl/>
        </w:rPr>
      </w:pPr>
      <w:r>
        <w:rPr>
          <w:rFonts w:hint="cs"/>
          <w:rtl/>
        </w:rPr>
        <w:t>אבל אני מבקש - - -</w:t>
      </w:r>
    </w:p>
    <w:p w14:paraId="70113C6C" w14:textId="77777777" w:rsidR="00000000" w:rsidRDefault="00B6587A">
      <w:pPr>
        <w:pStyle w:val="a"/>
        <w:rPr>
          <w:rFonts w:hint="cs"/>
          <w:rtl/>
        </w:rPr>
      </w:pPr>
    </w:p>
    <w:p w14:paraId="6047FA50" w14:textId="77777777" w:rsidR="00000000" w:rsidRDefault="00B6587A">
      <w:pPr>
        <w:pStyle w:val="ad"/>
        <w:rPr>
          <w:rFonts w:hint="cs"/>
          <w:rtl/>
        </w:rPr>
      </w:pPr>
      <w:r>
        <w:rPr>
          <w:rFonts w:hint="cs"/>
          <w:rtl/>
        </w:rPr>
        <w:t>היו"ר אתי לבני:</w:t>
      </w:r>
    </w:p>
    <w:p w14:paraId="445AAB4D" w14:textId="77777777" w:rsidR="00000000" w:rsidRDefault="00B6587A">
      <w:pPr>
        <w:pStyle w:val="a"/>
        <w:rPr>
          <w:rFonts w:hint="cs"/>
          <w:rtl/>
        </w:rPr>
      </w:pPr>
    </w:p>
    <w:p w14:paraId="656A7373" w14:textId="77777777" w:rsidR="00000000" w:rsidRDefault="00B6587A">
      <w:pPr>
        <w:pStyle w:val="a"/>
        <w:rPr>
          <w:rFonts w:hint="cs"/>
          <w:rtl/>
        </w:rPr>
      </w:pPr>
      <w:r>
        <w:rPr>
          <w:rFonts w:hint="cs"/>
          <w:rtl/>
        </w:rPr>
        <w:t>לא, לא. אתה לא יכול. ההצעה לא קיימת. לא קיימת.</w:t>
      </w:r>
    </w:p>
    <w:p w14:paraId="3FDBF1BF" w14:textId="77777777" w:rsidR="00000000" w:rsidRDefault="00B6587A">
      <w:pPr>
        <w:pStyle w:val="a"/>
        <w:rPr>
          <w:rFonts w:hint="cs"/>
          <w:rtl/>
        </w:rPr>
      </w:pPr>
    </w:p>
    <w:p w14:paraId="73D60699" w14:textId="77777777" w:rsidR="00000000" w:rsidRDefault="00B6587A">
      <w:pPr>
        <w:pStyle w:val="a"/>
        <w:rPr>
          <w:rFonts w:hint="cs"/>
          <w:rtl/>
        </w:rPr>
      </w:pPr>
    </w:p>
    <w:p w14:paraId="74C81018" w14:textId="77777777" w:rsidR="00000000" w:rsidRDefault="00B6587A">
      <w:pPr>
        <w:pStyle w:val="a"/>
        <w:rPr>
          <w:rFonts w:hint="cs"/>
          <w:rtl/>
        </w:rPr>
      </w:pPr>
      <w:r>
        <w:rPr>
          <w:rFonts w:hint="cs"/>
          <w:rtl/>
        </w:rPr>
        <w:t xml:space="preserve"> </w:t>
      </w:r>
    </w:p>
    <w:p w14:paraId="3A1E53F1" w14:textId="77777777" w:rsidR="00000000" w:rsidRDefault="00B6587A">
      <w:pPr>
        <w:pStyle w:val="Subject"/>
        <w:rPr>
          <w:rFonts w:hint="cs"/>
          <w:rtl/>
        </w:rPr>
      </w:pPr>
      <w:r>
        <w:rPr>
          <w:rFonts w:hint="cs"/>
          <w:rtl/>
        </w:rPr>
        <w:t>הפיגוע הרצחני במסעדת "מקסים" בחיפה</w:t>
      </w:r>
    </w:p>
    <w:p w14:paraId="38871BB1" w14:textId="77777777" w:rsidR="00000000" w:rsidRDefault="00B6587A">
      <w:pPr>
        <w:pStyle w:val="a"/>
        <w:rPr>
          <w:rFonts w:hint="cs"/>
          <w:rtl/>
        </w:rPr>
      </w:pPr>
    </w:p>
    <w:p w14:paraId="323E38A8" w14:textId="77777777" w:rsidR="00000000" w:rsidRDefault="00B6587A">
      <w:pPr>
        <w:pStyle w:val="ad"/>
        <w:rPr>
          <w:rFonts w:hint="cs"/>
          <w:rtl/>
        </w:rPr>
      </w:pPr>
      <w:r>
        <w:rPr>
          <w:rFonts w:hint="cs"/>
          <w:rtl/>
        </w:rPr>
        <w:t>היו"ר אתי לבני:</w:t>
      </w:r>
    </w:p>
    <w:p w14:paraId="18105954" w14:textId="77777777" w:rsidR="00000000" w:rsidRDefault="00B6587A">
      <w:pPr>
        <w:pStyle w:val="a"/>
        <w:rPr>
          <w:rtl/>
        </w:rPr>
      </w:pPr>
    </w:p>
    <w:p w14:paraId="463FAC41" w14:textId="77777777" w:rsidR="00000000" w:rsidRDefault="00B6587A">
      <w:pPr>
        <w:pStyle w:val="a"/>
        <w:rPr>
          <w:rFonts w:hint="cs"/>
          <w:rtl/>
        </w:rPr>
      </w:pPr>
      <w:r>
        <w:rPr>
          <w:rFonts w:hint="cs"/>
          <w:rtl/>
        </w:rPr>
        <w:t>אנחנ</w:t>
      </w:r>
      <w:r>
        <w:rPr>
          <w:rFonts w:hint="cs"/>
          <w:rtl/>
        </w:rPr>
        <w:t xml:space="preserve">ו חוזרים להתחלה: הפיגוע הרצחני במסעדת "מקסים" בחיפה, הצעה של הליכוד-שינוי - חבר הכנסת משה כחלון, חבר הכנסת רשף חן. חבר הכנסת חן, בבקשה. </w:t>
      </w:r>
    </w:p>
    <w:p w14:paraId="13C0110F" w14:textId="77777777" w:rsidR="00000000" w:rsidRDefault="00B6587A">
      <w:pPr>
        <w:pStyle w:val="a"/>
        <w:rPr>
          <w:rFonts w:hint="cs"/>
          <w:rtl/>
        </w:rPr>
      </w:pPr>
    </w:p>
    <w:p w14:paraId="4A5B1EF3" w14:textId="77777777" w:rsidR="00000000" w:rsidRDefault="00B6587A">
      <w:pPr>
        <w:pStyle w:val="ac"/>
        <w:rPr>
          <w:rtl/>
        </w:rPr>
      </w:pPr>
      <w:r>
        <w:rPr>
          <w:rFonts w:hint="eastAsia"/>
          <w:rtl/>
        </w:rPr>
        <w:t>משה</w:t>
      </w:r>
      <w:r>
        <w:rPr>
          <w:rtl/>
        </w:rPr>
        <w:t xml:space="preserve"> גפני (יהדות התורה):</w:t>
      </w:r>
    </w:p>
    <w:p w14:paraId="24BF3A74" w14:textId="77777777" w:rsidR="00000000" w:rsidRDefault="00B6587A">
      <w:pPr>
        <w:pStyle w:val="a"/>
        <w:rPr>
          <w:rFonts w:hint="cs"/>
          <w:rtl/>
        </w:rPr>
      </w:pPr>
    </w:p>
    <w:p w14:paraId="57323660" w14:textId="77777777" w:rsidR="00000000" w:rsidRDefault="00B6587A">
      <w:pPr>
        <w:pStyle w:val="a"/>
        <w:rPr>
          <w:rFonts w:hint="cs"/>
          <w:rtl/>
        </w:rPr>
      </w:pPr>
      <w:r>
        <w:rPr>
          <w:rFonts w:hint="cs"/>
          <w:rtl/>
        </w:rPr>
        <w:t>השר שטרית, פעם ראשונה שממשלת ישראל לא נעתרת לבקשה של רבנים ראשיים לתת להם פסק זמן של חודש.</w:t>
      </w:r>
    </w:p>
    <w:p w14:paraId="3C5CF098" w14:textId="77777777" w:rsidR="00000000" w:rsidRDefault="00B6587A">
      <w:pPr>
        <w:pStyle w:val="a"/>
        <w:rPr>
          <w:rFonts w:hint="cs"/>
          <w:rtl/>
        </w:rPr>
      </w:pPr>
    </w:p>
    <w:p w14:paraId="5486CA63" w14:textId="77777777" w:rsidR="00000000" w:rsidRDefault="00B6587A">
      <w:pPr>
        <w:pStyle w:val="ad"/>
        <w:rPr>
          <w:rFonts w:hint="cs"/>
          <w:rtl/>
        </w:rPr>
      </w:pPr>
      <w:r>
        <w:rPr>
          <w:rFonts w:hint="cs"/>
          <w:rtl/>
        </w:rPr>
        <w:t>ה</w:t>
      </w:r>
      <w:r>
        <w:rPr>
          <w:rFonts w:hint="cs"/>
          <w:rtl/>
        </w:rPr>
        <w:t>יו"ר אתי לבני:</w:t>
      </w:r>
    </w:p>
    <w:p w14:paraId="520F29A1" w14:textId="77777777" w:rsidR="00000000" w:rsidRDefault="00B6587A">
      <w:pPr>
        <w:pStyle w:val="a"/>
        <w:rPr>
          <w:rFonts w:hint="cs"/>
          <w:rtl/>
        </w:rPr>
      </w:pPr>
    </w:p>
    <w:p w14:paraId="2ABCF462" w14:textId="77777777" w:rsidR="00000000" w:rsidRDefault="00B6587A">
      <w:pPr>
        <w:pStyle w:val="a"/>
        <w:rPr>
          <w:rFonts w:hint="cs"/>
          <w:rtl/>
        </w:rPr>
      </w:pPr>
      <w:r>
        <w:rPr>
          <w:rFonts w:hint="cs"/>
          <w:rtl/>
        </w:rPr>
        <w:t>חבר הכנסת גפני.</w:t>
      </w:r>
    </w:p>
    <w:p w14:paraId="2DF826D9" w14:textId="77777777" w:rsidR="00000000" w:rsidRDefault="00B6587A">
      <w:pPr>
        <w:pStyle w:val="a"/>
        <w:rPr>
          <w:rFonts w:hint="cs"/>
          <w:rtl/>
        </w:rPr>
      </w:pPr>
    </w:p>
    <w:p w14:paraId="23F7251B" w14:textId="77777777" w:rsidR="00000000" w:rsidRDefault="00B6587A">
      <w:pPr>
        <w:pStyle w:val="ac"/>
        <w:rPr>
          <w:rtl/>
        </w:rPr>
      </w:pPr>
      <w:r>
        <w:rPr>
          <w:rFonts w:hint="eastAsia"/>
          <w:rtl/>
        </w:rPr>
        <w:t>משה</w:t>
      </w:r>
      <w:r>
        <w:rPr>
          <w:rtl/>
        </w:rPr>
        <w:t xml:space="preserve"> גפני (יהדות התורה):</w:t>
      </w:r>
    </w:p>
    <w:p w14:paraId="5B574137" w14:textId="77777777" w:rsidR="00000000" w:rsidRDefault="00B6587A">
      <w:pPr>
        <w:pStyle w:val="a"/>
        <w:rPr>
          <w:rFonts w:hint="cs"/>
          <w:rtl/>
        </w:rPr>
      </w:pPr>
    </w:p>
    <w:p w14:paraId="3D6DD4F7" w14:textId="77777777" w:rsidR="00000000" w:rsidRDefault="00B6587A">
      <w:pPr>
        <w:pStyle w:val="a"/>
        <w:rPr>
          <w:rFonts w:hint="cs"/>
          <w:rtl/>
        </w:rPr>
      </w:pPr>
      <w:r>
        <w:rPr>
          <w:rFonts w:hint="cs"/>
          <w:rtl/>
        </w:rPr>
        <w:t>- - -</w:t>
      </w:r>
    </w:p>
    <w:p w14:paraId="398FD67B" w14:textId="77777777" w:rsidR="00000000" w:rsidRDefault="00B6587A">
      <w:pPr>
        <w:pStyle w:val="a"/>
        <w:rPr>
          <w:rFonts w:hint="cs"/>
          <w:rtl/>
        </w:rPr>
      </w:pPr>
    </w:p>
    <w:p w14:paraId="5E2402DA" w14:textId="77777777" w:rsidR="00000000" w:rsidRDefault="00B6587A">
      <w:pPr>
        <w:pStyle w:val="ad"/>
        <w:rPr>
          <w:rFonts w:hint="cs"/>
          <w:rtl/>
        </w:rPr>
      </w:pPr>
      <w:r>
        <w:rPr>
          <w:rFonts w:hint="cs"/>
          <w:rtl/>
        </w:rPr>
        <w:t>היו"ר אתי לבני:</w:t>
      </w:r>
    </w:p>
    <w:p w14:paraId="268E3AB1" w14:textId="77777777" w:rsidR="00000000" w:rsidRDefault="00B6587A">
      <w:pPr>
        <w:pStyle w:val="a"/>
        <w:rPr>
          <w:rFonts w:hint="cs"/>
          <w:rtl/>
        </w:rPr>
      </w:pPr>
    </w:p>
    <w:p w14:paraId="396E5571" w14:textId="77777777" w:rsidR="00000000" w:rsidRDefault="00B6587A">
      <w:pPr>
        <w:pStyle w:val="a"/>
        <w:rPr>
          <w:rFonts w:hint="cs"/>
          <w:rtl/>
        </w:rPr>
      </w:pPr>
      <w:r>
        <w:rPr>
          <w:rFonts w:hint="cs"/>
          <w:rtl/>
        </w:rPr>
        <w:t>חבר הכנסת גפני, פעם ראשונה.</w:t>
      </w:r>
    </w:p>
    <w:p w14:paraId="58D0B248" w14:textId="77777777" w:rsidR="00000000" w:rsidRDefault="00B6587A">
      <w:pPr>
        <w:pStyle w:val="a"/>
        <w:rPr>
          <w:rFonts w:hint="cs"/>
          <w:rtl/>
        </w:rPr>
      </w:pPr>
    </w:p>
    <w:p w14:paraId="59545304" w14:textId="77777777" w:rsidR="00000000" w:rsidRDefault="00B6587A">
      <w:pPr>
        <w:pStyle w:val="ac"/>
        <w:rPr>
          <w:rtl/>
        </w:rPr>
      </w:pPr>
      <w:r>
        <w:rPr>
          <w:rFonts w:hint="eastAsia"/>
          <w:rtl/>
        </w:rPr>
        <w:t>משה</w:t>
      </w:r>
      <w:r>
        <w:rPr>
          <w:rtl/>
        </w:rPr>
        <w:t xml:space="preserve"> גפני (יהדות התורה):</w:t>
      </w:r>
    </w:p>
    <w:p w14:paraId="130198A6" w14:textId="77777777" w:rsidR="00000000" w:rsidRDefault="00B6587A">
      <w:pPr>
        <w:pStyle w:val="a"/>
        <w:rPr>
          <w:rFonts w:hint="cs"/>
          <w:rtl/>
        </w:rPr>
      </w:pPr>
    </w:p>
    <w:p w14:paraId="3F49C3C3" w14:textId="77777777" w:rsidR="00000000" w:rsidRDefault="00B6587A">
      <w:pPr>
        <w:pStyle w:val="a"/>
        <w:rPr>
          <w:rFonts w:hint="cs"/>
          <w:rtl/>
        </w:rPr>
      </w:pPr>
      <w:r>
        <w:rPr>
          <w:rFonts w:hint="cs"/>
          <w:rtl/>
        </w:rPr>
        <w:t>- - -</w:t>
      </w:r>
    </w:p>
    <w:p w14:paraId="0BE7F72B" w14:textId="77777777" w:rsidR="00000000" w:rsidRDefault="00B6587A">
      <w:pPr>
        <w:pStyle w:val="a"/>
        <w:rPr>
          <w:rFonts w:hint="cs"/>
          <w:rtl/>
        </w:rPr>
      </w:pPr>
    </w:p>
    <w:p w14:paraId="5D01F29A" w14:textId="77777777" w:rsidR="00000000" w:rsidRDefault="00B6587A">
      <w:pPr>
        <w:pStyle w:val="ad"/>
        <w:rPr>
          <w:rFonts w:hint="cs"/>
          <w:rtl/>
        </w:rPr>
      </w:pPr>
      <w:r>
        <w:rPr>
          <w:rFonts w:hint="cs"/>
          <w:rtl/>
        </w:rPr>
        <w:t>היו"ר אתי לבני:</w:t>
      </w:r>
    </w:p>
    <w:p w14:paraId="2EC4F0D0" w14:textId="77777777" w:rsidR="00000000" w:rsidRDefault="00B6587A">
      <w:pPr>
        <w:pStyle w:val="a"/>
        <w:rPr>
          <w:rFonts w:hint="cs"/>
          <w:rtl/>
        </w:rPr>
      </w:pPr>
    </w:p>
    <w:p w14:paraId="5457207F" w14:textId="77777777" w:rsidR="00000000" w:rsidRDefault="00B6587A">
      <w:pPr>
        <w:pStyle w:val="a"/>
        <w:rPr>
          <w:rFonts w:hint="cs"/>
          <w:rtl/>
        </w:rPr>
      </w:pPr>
      <w:r>
        <w:rPr>
          <w:rFonts w:hint="cs"/>
          <w:rtl/>
        </w:rPr>
        <w:t>כן, אתה יכול לכבד את הדיון הזה בבקשה. חבר הכנסת רשף חן, אנא נמק את הצעתך.</w:t>
      </w:r>
    </w:p>
    <w:p w14:paraId="2D86862C" w14:textId="77777777" w:rsidR="00000000" w:rsidRDefault="00B6587A">
      <w:pPr>
        <w:pStyle w:val="a"/>
        <w:rPr>
          <w:rFonts w:hint="cs"/>
          <w:rtl/>
        </w:rPr>
      </w:pPr>
    </w:p>
    <w:p w14:paraId="1CD61E41" w14:textId="77777777" w:rsidR="00000000" w:rsidRDefault="00B6587A">
      <w:pPr>
        <w:pStyle w:val="ac"/>
        <w:rPr>
          <w:rtl/>
        </w:rPr>
      </w:pPr>
      <w:r>
        <w:rPr>
          <w:rFonts w:hint="eastAsia"/>
          <w:rtl/>
        </w:rPr>
        <w:t>משה</w:t>
      </w:r>
      <w:r>
        <w:rPr>
          <w:rtl/>
        </w:rPr>
        <w:t xml:space="preserve"> גפני (יהדות התורה</w:t>
      </w:r>
      <w:r>
        <w:rPr>
          <w:rtl/>
        </w:rPr>
        <w:t>):</w:t>
      </w:r>
    </w:p>
    <w:p w14:paraId="5D53560A" w14:textId="77777777" w:rsidR="00000000" w:rsidRDefault="00B6587A">
      <w:pPr>
        <w:pStyle w:val="a"/>
        <w:rPr>
          <w:rFonts w:hint="cs"/>
          <w:rtl/>
        </w:rPr>
      </w:pPr>
    </w:p>
    <w:p w14:paraId="6118A0D6" w14:textId="77777777" w:rsidR="00000000" w:rsidRDefault="00B6587A">
      <w:pPr>
        <w:pStyle w:val="a"/>
        <w:rPr>
          <w:rFonts w:hint="cs"/>
          <w:rtl/>
        </w:rPr>
      </w:pPr>
      <w:r>
        <w:rPr>
          <w:rFonts w:hint="cs"/>
          <w:rtl/>
        </w:rPr>
        <w:t>זו לא מועצת שינוי פה.</w:t>
      </w:r>
    </w:p>
    <w:p w14:paraId="08DF1E78" w14:textId="77777777" w:rsidR="00000000" w:rsidRDefault="00B6587A">
      <w:pPr>
        <w:pStyle w:val="a"/>
        <w:rPr>
          <w:rFonts w:hint="cs"/>
          <w:rtl/>
        </w:rPr>
      </w:pPr>
    </w:p>
    <w:p w14:paraId="72A08435" w14:textId="77777777" w:rsidR="00000000" w:rsidRDefault="00B6587A">
      <w:pPr>
        <w:pStyle w:val="Speaker"/>
        <w:rPr>
          <w:rtl/>
        </w:rPr>
      </w:pPr>
      <w:bookmarkStart w:id="512" w:name="FS000001048T09_10_2003_18_13_08"/>
      <w:bookmarkEnd w:id="512"/>
      <w:r>
        <w:rPr>
          <w:rFonts w:hint="eastAsia"/>
          <w:rtl/>
        </w:rPr>
        <w:t>רשף</w:t>
      </w:r>
      <w:r>
        <w:rPr>
          <w:rtl/>
        </w:rPr>
        <w:t xml:space="preserve"> חן (שינוי):</w:t>
      </w:r>
    </w:p>
    <w:p w14:paraId="12FCE250" w14:textId="77777777" w:rsidR="00000000" w:rsidRDefault="00B6587A">
      <w:pPr>
        <w:pStyle w:val="a"/>
        <w:rPr>
          <w:rFonts w:hint="cs"/>
          <w:rtl/>
        </w:rPr>
      </w:pPr>
    </w:p>
    <w:p w14:paraId="0A82D0B0" w14:textId="77777777" w:rsidR="00000000" w:rsidRDefault="00B6587A">
      <w:pPr>
        <w:pStyle w:val="a"/>
        <w:rPr>
          <w:rFonts w:hint="cs"/>
          <w:rtl/>
        </w:rPr>
      </w:pPr>
      <w:r>
        <w:rPr>
          <w:rFonts w:hint="cs"/>
          <w:rtl/>
        </w:rPr>
        <w:t>גפני, גפני, זה דיון בנושא לא פחות חשוב, בלשון המעטה.</w:t>
      </w:r>
    </w:p>
    <w:p w14:paraId="578C9733" w14:textId="77777777" w:rsidR="00000000" w:rsidRDefault="00B6587A">
      <w:pPr>
        <w:pStyle w:val="a"/>
        <w:rPr>
          <w:rFonts w:hint="cs"/>
          <w:rtl/>
        </w:rPr>
      </w:pPr>
    </w:p>
    <w:p w14:paraId="47916042" w14:textId="77777777" w:rsidR="00000000" w:rsidRDefault="00B6587A">
      <w:pPr>
        <w:pStyle w:val="ad"/>
        <w:rPr>
          <w:rFonts w:hint="cs"/>
          <w:rtl/>
        </w:rPr>
      </w:pPr>
      <w:r>
        <w:rPr>
          <w:rFonts w:hint="cs"/>
          <w:rtl/>
        </w:rPr>
        <w:t>היו"ר אתי לבני:</w:t>
      </w:r>
    </w:p>
    <w:p w14:paraId="2F26B0EC" w14:textId="77777777" w:rsidR="00000000" w:rsidRDefault="00B6587A">
      <w:pPr>
        <w:pStyle w:val="a"/>
        <w:rPr>
          <w:rFonts w:hint="cs"/>
          <w:rtl/>
        </w:rPr>
      </w:pPr>
    </w:p>
    <w:p w14:paraId="7A5E2B9E" w14:textId="77777777" w:rsidR="00000000" w:rsidRDefault="00B6587A">
      <w:pPr>
        <w:pStyle w:val="a"/>
        <w:rPr>
          <w:rFonts w:hint="cs"/>
          <w:rtl/>
        </w:rPr>
      </w:pPr>
      <w:r>
        <w:rPr>
          <w:rFonts w:hint="cs"/>
          <w:rtl/>
        </w:rPr>
        <w:t xml:space="preserve">אתה מופתע מהדברים ששמעת משטרית. לא שמעת עליהם עד היום הזה. </w:t>
      </w:r>
    </w:p>
    <w:p w14:paraId="09BC3D18" w14:textId="77777777" w:rsidR="00000000" w:rsidRDefault="00B6587A">
      <w:pPr>
        <w:pStyle w:val="a"/>
        <w:rPr>
          <w:rFonts w:hint="cs"/>
          <w:rtl/>
        </w:rPr>
      </w:pPr>
    </w:p>
    <w:p w14:paraId="15807C64" w14:textId="77777777" w:rsidR="00000000" w:rsidRDefault="00B6587A">
      <w:pPr>
        <w:pStyle w:val="SpeakerCon"/>
        <w:rPr>
          <w:rtl/>
        </w:rPr>
      </w:pPr>
      <w:bookmarkStart w:id="513" w:name="FS000001048T09_10_2003_18_14_51C"/>
      <w:bookmarkEnd w:id="513"/>
      <w:r>
        <w:rPr>
          <w:rtl/>
        </w:rPr>
        <w:t>רשף חן (שינוי):</w:t>
      </w:r>
    </w:p>
    <w:p w14:paraId="7D30C46B" w14:textId="77777777" w:rsidR="00000000" w:rsidRDefault="00B6587A">
      <w:pPr>
        <w:pStyle w:val="a"/>
        <w:rPr>
          <w:rtl/>
        </w:rPr>
      </w:pPr>
    </w:p>
    <w:p w14:paraId="52EC30A2" w14:textId="77777777" w:rsidR="00000000" w:rsidRDefault="00B6587A">
      <w:pPr>
        <w:pStyle w:val="a"/>
        <w:rPr>
          <w:rFonts w:hint="cs"/>
          <w:rtl/>
        </w:rPr>
      </w:pPr>
      <w:r>
        <w:rPr>
          <w:rFonts w:hint="cs"/>
          <w:rtl/>
        </w:rPr>
        <w:t xml:space="preserve">זה דיון בנושא לא פחות חשוב עכשיו, בלשון המעטה. אם אפשר. </w:t>
      </w:r>
    </w:p>
    <w:p w14:paraId="4A12A91E" w14:textId="77777777" w:rsidR="00000000" w:rsidRDefault="00B6587A">
      <w:pPr>
        <w:pStyle w:val="a"/>
        <w:rPr>
          <w:rFonts w:hint="cs"/>
          <w:rtl/>
        </w:rPr>
      </w:pPr>
    </w:p>
    <w:p w14:paraId="48EEBDD0" w14:textId="77777777" w:rsidR="00000000" w:rsidRDefault="00B6587A">
      <w:pPr>
        <w:pStyle w:val="ac"/>
        <w:rPr>
          <w:rtl/>
        </w:rPr>
      </w:pPr>
      <w:r>
        <w:rPr>
          <w:rFonts w:hint="eastAsia"/>
          <w:rtl/>
        </w:rPr>
        <w:t>משה</w:t>
      </w:r>
      <w:r>
        <w:rPr>
          <w:rtl/>
        </w:rPr>
        <w:t xml:space="preserve"> ג</w:t>
      </w:r>
      <w:r>
        <w:rPr>
          <w:rtl/>
        </w:rPr>
        <w:t>פני (יהדות התורה):</w:t>
      </w:r>
    </w:p>
    <w:p w14:paraId="09F4AD35" w14:textId="77777777" w:rsidR="00000000" w:rsidRDefault="00B6587A">
      <w:pPr>
        <w:pStyle w:val="a"/>
        <w:rPr>
          <w:rFonts w:hint="cs"/>
          <w:rtl/>
        </w:rPr>
      </w:pPr>
    </w:p>
    <w:p w14:paraId="0AA5792A" w14:textId="77777777" w:rsidR="00000000" w:rsidRDefault="00B6587A">
      <w:pPr>
        <w:pStyle w:val="a"/>
        <w:rPr>
          <w:rFonts w:hint="cs"/>
          <w:rtl/>
        </w:rPr>
      </w:pPr>
      <w:r>
        <w:rPr>
          <w:rFonts w:hint="cs"/>
          <w:rtl/>
        </w:rPr>
        <w:t xml:space="preserve">אתם בנושאים חשובים לא עוסקים בכלל. </w:t>
      </w:r>
    </w:p>
    <w:p w14:paraId="0925E87F" w14:textId="77777777" w:rsidR="00000000" w:rsidRDefault="00B6587A">
      <w:pPr>
        <w:pStyle w:val="a"/>
        <w:rPr>
          <w:rFonts w:hint="cs"/>
          <w:rtl/>
        </w:rPr>
      </w:pPr>
    </w:p>
    <w:p w14:paraId="0E55185F" w14:textId="77777777" w:rsidR="00000000" w:rsidRDefault="00B6587A">
      <w:pPr>
        <w:pStyle w:val="ad"/>
        <w:rPr>
          <w:rFonts w:hint="cs"/>
          <w:rtl/>
        </w:rPr>
      </w:pPr>
      <w:r>
        <w:rPr>
          <w:rFonts w:hint="cs"/>
          <w:rtl/>
        </w:rPr>
        <w:t>היו"ר אתי לבני:</w:t>
      </w:r>
    </w:p>
    <w:p w14:paraId="7194ABE2" w14:textId="77777777" w:rsidR="00000000" w:rsidRDefault="00B6587A">
      <w:pPr>
        <w:pStyle w:val="a"/>
        <w:rPr>
          <w:rFonts w:hint="cs"/>
          <w:rtl/>
        </w:rPr>
      </w:pPr>
    </w:p>
    <w:p w14:paraId="6F92DFDB" w14:textId="77777777" w:rsidR="00000000" w:rsidRDefault="00B6587A">
      <w:pPr>
        <w:pStyle w:val="a"/>
        <w:rPr>
          <w:rFonts w:hint="cs"/>
          <w:rtl/>
        </w:rPr>
      </w:pPr>
      <w:r>
        <w:rPr>
          <w:rFonts w:hint="cs"/>
          <w:rtl/>
        </w:rPr>
        <w:t>אתה רוצה להצטרף אלינו ולנהל לנו סדר-יום?</w:t>
      </w:r>
    </w:p>
    <w:p w14:paraId="70A2BDFB" w14:textId="77777777" w:rsidR="00000000" w:rsidRDefault="00B6587A">
      <w:pPr>
        <w:pStyle w:val="a"/>
        <w:rPr>
          <w:rFonts w:hint="cs"/>
          <w:rtl/>
        </w:rPr>
      </w:pPr>
    </w:p>
    <w:p w14:paraId="2E5F35E7" w14:textId="77777777" w:rsidR="00000000" w:rsidRDefault="00B6587A">
      <w:pPr>
        <w:pStyle w:val="ac"/>
        <w:rPr>
          <w:rtl/>
        </w:rPr>
      </w:pPr>
      <w:r>
        <w:rPr>
          <w:rFonts w:hint="eastAsia"/>
          <w:rtl/>
        </w:rPr>
        <w:t>משה</w:t>
      </w:r>
      <w:r>
        <w:rPr>
          <w:rtl/>
        </w:rPr>
        <w:t xml:space="preserve"> גפני (יהדות התורה):</w:t>
      </w:r>
    </w:p>
    <w:p w14:paraId="15A3B22B" w14:textId="77777777" w:rsidR="00000000" w:rsidRDefault="00B6587A">
      <w:pPr>
        <w:pStyle w:val="a"/>
        <w:rPr>
          <w:rFonts w:hint="cs"/>
          <w:rtl/>
        </w:rPr>
      </w:pPr>
    </w:p>
    <w:p w14:paraId="43F6C787" w14:textId="77777777" w:rsidR="00000000" w:rsidRDefault="00B6587A">
      <w:pPr>
        <w:pStyle w:val="a"/>
        <w:rPr>
          <w:rFonts w:hint="cs"/>
          <w:rtl/>
        </w:rPr>
      </w:pPr>
      <w:r>
        <w:rPr>
          <w:rFonts w:hint="cs"/>
          <w:rtl/>
        </w:rPr>
        <w:t>אני חושב - - -</w:t>
      </w:r>
    </w:p>
    <w:p w14:paraId="6D5170D0" w14:textId="77777777" w:rsidR="00000000" w:rsidRDefault="00B6587A">
      <w:pPr>
        <w:pStyle w:val="a"/>
        <w:rPr>
          <w:rFonts w:hint="cs"/>
          <w:rtl/>
        </w:rPr>
      </w:pPr>
    </w:p>
    <w:p w14:paraId="6861D58B" w14:textId="77777777" w:rsidR="00000000" w:rsidRDefault="00B6587A">
      <w:pPr>
        <w:pStyle w:val="ad"/>
        <w:rPr>
          <w:rFonts w:hint="cs"/>
          <w:rtl/>
        </w:rPr>
      </w:pPr>
      <w:r>
        <w:rPr>
          <w:rFonts w:hint="cs"/>
          <w:rtl/>
        </w:rPr>
        <w:t>היו"ר אתי לבני:</w:t>
      </w:r>
    </w:p>
    <w:p w14:paraId="0C4A2A9D" w14:textId="77777777" w:rsidR="00000000" w:rsidRDefault="00B6587A">
      <w:pPr>
        <w:pStyle w:val="a"/>
        <w:rPr>
          <w:rFonts w:hint="cs"/>
          <w:rtl/>
        </w:rPr>
      </w:pPr>
    </w:p>
    <w:p w14:paraId="145178D8" w14:textId="77777777" w:rsidR="00000000" w:rsidRDefault="00B6587A">
      <w:pPr>
        <w:pStyle w:val="a"/>
        <w:rPr>
          <w:rFonts w:hint="cs"/>
          <w:rtl/>
        </w:rPr>
      </w:pPr>
      <w:r>
        <w:rPr>
          <w:rFonts w:hint="cs"/>
          <w:rtl/>
        </w:rPr>
        <w:t>אנחנו לא חושבים, אתה רואה? אנחנו לא חושבים.</w:t>
      </w:r>
    </w:p>
    <w:p w14:paraId="1495A59A" w14:textId="77777777" w:rsidR="00000000" w:rsidRDefault="00B6587A">
      <w:pPr>
        <w:pStyle w:val="a"/>
        <w:rPr>
          <w:rFonts w:hint="cs"/>
          <w:rtl/>
        </w:rPr>
      </w:pPr>
    </w:p>
    <w:p w14:paraId="4BFEC216" w14:textId="77777777" w:rsidR="00000000" w:rsidRDefault="00B6587A">
      <w:pPr>
        <w:pStyle w:val="SpeakerCon"/>
        <w:rPr>
          <w:rtl/>
        </w:rPr>
      </w:pPr>
      <w:bookmarkStart w:id="514" w:name="FS000001048T09_10_2003_18_16_29C"/>
      <w:bookmarkEnd w:id="514"/>
      <w:r>
        <w:rPr>
          <w:rtl/>
        </w:rPr>
        <w:t>רשף חן (שינוי):</w:t>
      </w:r>
    </w:p>
    <w:p w14:paraId="0768A83A" w14:textId="77777777" w:rsidR="00000000" w:rsidRDefault="00B6587A">
      <w:pPr>
        <w:pStyle w:val="a"/>
        <w:rPr>
          <w:rtl/>
        </w:rPr>
      </w:pPr>
    </w:p>
    <w:p w14:paraId="550A7191" w14:textId="77777777" w:rsidR="00000000" w:rsidRDefault="00B6587A">
      <w:pPr>
        <w:pStyle w:val="a"/>
        <w:rPr>
          <w:rFonts w:hint="cs"/>
          <w:rtl/>
        </w:rPr>
      </w:pPr>
      <w:r>
        <w:rPr>
          <w:rFonts w:hint="cs"/>
          <w:rtl/>
        </w:rPr>
        <w:t>גפני, אני מניח שאם ה</w:t>
      </w:r>
      <w:r>
        <w:rPr>
          <w:rFonts w:hint="cs"/>
          <w:rtl/>
        </w:rPr>
        <w:t>יית יודע מה הנושא לא היית אומר את מה שאמרת.</w:t>
      </w:r>
    </w:p>
    <w:p w14:paraId="0CB39FDF" w14:textId="77777777" w:rsidR="00000000" w:rsidRDefault="00B6587A">
      <w:pPr>
        <w:pStyle w:val="a"/>
        <w:rPr>
          <w:rFonts w:hint="cs"/>
          <w:rtl/>
        </w:rPr>
      </w:pPr>
    </w:p>
    <w:p w14:paraId="6208D978" w14:textId="77777777" w:rsidR="00000000" w:rsidRDefault="00B6587A">
      <w:pPr>
        <w:pStyle w:val="ac"/>
        <w:rPr>
          <w:rtl/>
        </w:rPr>
      </w:pPr>
      <w:r>
        <w:rPr>
          <w:rFonts w:hint="eastAsia"/>
          <w:rtl/>
        </w:rPr>
        <w:t>משה</w:t>
      </w:r>
      <w:r>
        <w:rPr>
          <w:rtl/>
        </w:rPr>
        <w:t xml:space="preserve"> גפני (יהדות התורה):</w:t>
      </w:r>
    </w:p>
    <w:p w14:paraId="088BB7EC" w14:textId="77777777" w:rsidR="00000000" w:rsidRDefault="00B6587A">
      <w:pPr>
        <w:pStyle w:val="a"/>
        <w:rPr>
          <w:rFonts w:hint="cs"/>
          <w:rtl/>
        </w:rPr>
      </w:pPr>
    </w:p>
    <w:p w14:paraId="731B9EB7" w14:textId="77777777" w:rsidR="00000000" w:rsidRDefault="00B6587A">
      <w:pPr>
        <w:pStyle w:val="a"/>
        <w:rPr>
          <w:rFonts w:hint="cs"/>
          <w:rtl/>
        </w:rPr>
      </w:pPr>
      <w:r>
        <w:rPr>
          <w:rFonts w:hint="cs"/>
          <w:rtl/>
        </w:rPr>
        <w:t>- - -</w:t>
      </w:r>
    </w:p>
    <w:p w14:paraId="05A4C559" w14:textId="77777777" w:rsidR="00000000" w:rsidRDefault="00B6587A">
      <w:pPr>
        <w:pStyle w:val="a"/>
        <w:rPr>
          <w:rFonts w:hint="cs"/>
          <w:rtl/>
        </w:rPr>
      </w:pPr>
    </w:p>
    <w:p w14:paraId="1D33AC58" w14:textId="77777777" w:rsidR="00000000" w:rsidRDefault="00B6587A">
      <w:pPr>
        <w:pStyle w:val="ad"/>
        <w:rPr>
          <w:rFonts w:hint="cs"/>
          <w:rtl/>
        </w:rPr>
      </w:pPr>
      <w:r>
        <w:rPr>
          <w:rFonts w:hint="cs"/>
          <w:rtl/>
        </w:rPr>
        <w:t>היו"ר אתי לבני:</w:t>
      </w:r>
    </w:p>
    <w:p w14:paraId="62676A9B" w14:textId="77777777" w:rsidR="00000000" w:rsidRDefault="00B6587A">
      <w:pPr>
        <w:pStyle w:val="a"/>
        <w:rPr>
          <w:rFonts w:hint="cs"/>
          <w:rtl/>
        </w:rPr>
      </w:pPr>
    </w:p>
    <w:p w14:paraId="3471B6D1" w14:textId="77777777" w:rsidR="00000000" w:rsidRDefault="00B6587A">
      <w:pPr>
        <w:pStyle w:val="a"/>
        <w:rPr>
          <w:rFonts w:hint="cs"/>
          <w:rtl/>
        </w:rPr>
      </w:pPr>
      <w:r>
        <w:rPr>
          <w:rFonts w:hint="cs"/>
          <w:rtl/>
        </w:rPr>
        <w:t>אתה פקחת לעצמך את העיניים כששמעת תשובה מסודרת מפי כבוד השר.</w:t>
      </w:r>
    </w:p>
    <w:p w14:paraId="097F4918" w14:textId="77777777" w:rsidR="00000000" w:rsidRDefault="00B6587A">
      <w:pPr>
        <w:pStyle w:val="a"/>
        <w:rPr>
          <w:rFonts w:hint="cs"/>
          <w:rtl/>
        </w:rPr>
      </w:pPr>
    </w:p>
    <w:p w14:paraId="7323D709" w14:textId="77777777" w:rsidR="00000000" w:rsidRDefault="00B6587A">
      <w:pPr>
        <w:pStyle w:val="ac"/>
        <w:rPr>
          <w:rtl/>
        </w:rPr>
      </w:pPr>
      <w:r>
        <w:rPr>
          <w:rFonts w:hint="eastAsia"/>
          <w:rtl/>
        </w:rPr>
        <w:t>חיים</w:t>
      </w:r>
      <w:r>
        <w:rPr>
          <w:rtl/>
        </w:rPr>
        <w:t xml:space="preserve"> רמון (העבודה-מימד):</w:t>
      </w:r>
    </w:p>
    <w:p w14:paraId="40FD72C0" w14:textId="77777777" w:rsidR="00000000" w:rsidRDefault="00B6587A">
      <w:pPr>
        <w:pStyle w:val="a"/>
        <w:rPr>
          <w:rFonts w:hint="cs"/>
          <w:rtl/>
        </w:rPr>
      </w:pPr>
    </w:p>
    <w:p w14:paraId="5627FA9A" w14:textId="77777777" w:rsidR="00000000" w:rsidRDefault="00B6587A">
      <w:pPr>
        <w:pStyle w:val="a"/>
        <w:rPr>
          <w:rFonts w:hint="cs"/>
          <w:rtl/>
        </w:rPr>
      </w:pPr>
      <w:r>
        <w:rPr>
          <w:rFonts w:hint="cs"/>
          <w:rtl/>
        </w:rPr>
        <w:t>גפני, מה המסקנה בקשר לממשלה הזאת? - - - האם יהדות התורה - - -</w:t>
      </w:r>
    </w:p>
    <w:p w14:paraId="56C5D164" w14:textId="77777777" w:rsidR="00000000" w:rsidRDefault="00B6587A">
      <w:pPr>
        <w:pStyle w:val="a"/>
        <w:rPr>
          <w:rFonts w:hint="cs"/>
          <w:rtl/>
        </w:rPr>
      </w:pPr>
    </w:p>
    <w:p w14:paraId="7DFED54C" w14:textId="77777777" w:rsidR="00000000" w:rsidRDefault="00B6587A">
      <w:pPr>
        <w:pStyle w:val="ac"/>
        <w:rPr>
          <w:rtl/>
        </w:rPr>
      </w:pPr>
      <w:r>
        <w:rPr>
          <w:rFonts w:hint="eastAsia"/>
          <w:rtl/>
        </w:rPr>
        <w:t>משה</w:t>
      </w:r>
      <w:r>
        <w:rPr>
          <w:rtl/>
        </w:rPr>
        <w:t xml:space="preserve"> גפני (יה</w:t>
      </w:r>
      <w:r>
        <w:rPr>
          <w:rtl/>
        </w:rPr>
        <w:t>דות התורה):</w:t>
      </w:r>
    </w:p>
    <w:p w14:paraId="3449BAFF" w14:textId="77777777" w:rsidR="00000000" w:rsidRDefault="00B6587A">
      <w:pPr>
        <w:pStyle w:val="a"/>
        <w:rPr>
          <w:rFonts w:hint="cs"/>
          <w:rtl/>
        </w:rPr>
      </w:pPr>
    </w:p>
    <w:p w14:paraId="0B97A22E" w14:textId="77777777" w:rsidR="00000000" w:rsidRDefault="00B6587A">
      <w:pPr>
        <w:pStyle w:val="a"/>
        <w:rPr>
          <w:rFonts w:hint="cs"/>
          <w:rtl/>
        </w:rPr>
      </w:pPr>
      <w:r>
        <w:rPr>
          <w:rFonts w:hint="cs"/>
          <w:rtl/>
        </w:rPr>
        <w:t>לא תצטרף.</w:t>
      </w:r>
    </w:p>
    <w:p w14:paraId="53357482" w14:textId="77777777" w:rsidR="00000000" w:rsidRDefault="00B6587A">
      <w:pPr>
        <w:pStyle w:val="a"/>
        <w:rPr>
          <w:rFonts w:hint="cs"/>
          <w:rtl/>
        </w:rPr>
      </w:pPr>
    </w:p>
    <w:p w14:paraId="44C3891A" w14:textId="77777777" w:rsidR="00000000" w:rsidRDefault="00B6587A">
      <w:pPr>
        <w:pStyle w:val="ac"/>
        <w:rPr>
          <w:rtl/>
        </w:rPr>
      </w:pPr>
      <w:r>
        <w:rPr>
          <w:rFonts w:hint="eastAsia"/>
          <w:rtl/>
        </w:rPr>
        <w:t>חיים</w:t>
      </w:r>
      <w:r>
        <w:rPr>
          <w:rtl/>
        </w:rPr>
        <w:t xml:space="preserve"> רמון (העבודה-מימד):</w:t>
      </w:r>
    </w:p>
    <w:p w14:paraId="1C6F772D" w14:textId="77777777" w:rsidR="00000000" w:rsidRDefault="00B6587A">
      <w:pPr>
        <w:pStyle w:val="a"/>
        <w:rPr>
          <w:rFonts w:hint="cs"/>
          <w:rtl/>
        </w:rPr>
      </w:pPr>
    </w:p>
    <w:p w14:paraId="7B3BACD2" w14:textId="77777777" w:rsidR="00000000" w:rsidRDefault="00B6587A">
      <w:pPr>
        <w:pStyle w:val="a"/>
        <w:rPr>
          <w:rFonts w:hint="cs"/>
          <w:rtl/>
        </w:rPr>
      </w:pPr>
      <w:r>
        <w:rPr>
          <w:rFonts w:hint="cs"/>
          <w:rtl/>
        </w:rPr>
        <w:t xml:space="preserve">לעולם. </w:t>
      </w:r>
    </w:p>
    <w:p w14:paraId="3B61EC53" w14:textId="77777777" w:rsidR="00000000" w:rsidRDefault="00B6587A">
      <w:pPr>
        <w:pStyle w:val="a"/>
        <w:rPr>
          <w:rFonts w:hint="cs"/>
          <w:rtl/>
        </w:rPr>
      </w:pPr>
    </w:p>
    <w:p w14:paraId="36B405B1" w14:textId="77777777" w:rsidR="00000000" w:rsidRDefault="00B6587A">
      <w:pPr>
        <w:pStyle w:val="ac"/>
        <w:rPr>
          <w:rtl/>
        </w:rPr>
      </w:pPr>
      <w:r>
        <w:rPr>
          <w:rFonts w:hint="eastAsia"/>
          <w:rtl/>
        </w:rPr>
        <w:t>משה</w:t>
      </w:r>
      <w:r>
        <w:rPr>
          <w:rtl/>
        </w:rPr>
        <w:t xml:space="preserve"> גפני (יהדות התורה):</w:t>
      </w:r>
    </w:p>
    <w:p w14:paraId="334B3377" w14:textId="77777777" w:rsidR="00000000" w:rsidRDefault="00B6587A">
      <w:pPr>
        <w:pStyle w:val="a"/>
        <w:rPr>
          <w:rFonts w:hint="cs"/>
          <w:rtl/>
        </w:rPr>
      </w:pPr>
    </w:p>
    <w:p w14:paraId="67021FBD" w14:textId="77777777" w:rsidR="00000000" w:rsidRDefault="00B6587A">
      <w:pPr>
        <w:pStyle w:val="a"/>
        <w:rPr>
          <w:rFonts w:hint="cs"/>
          <w:rtl/>
        </w:rPr>
      </w:pPr>
      <w:r>
        <w:rPr>
          <w:rFonts w:hint="cs"/>
          <w:rtl/>
        </w:rPr>
        <w:t>לעולם. לא תצטרף.</w:t>
      </w:r>
    </w:p>
    <w:p w14:paraId="578888C0" w14:textId="77777777" w:rsidR="00000000" w:rsidRDefault="00B6587A">
      <w:pPr>
        <w:pStyle w:val="a"/>
        <w:rPr>
          <w:rFonts w:hint="cs"/>
          <w:rtl/>
        </w:rPr>
      </w:pPr>
    </w:p>
    <w:p w14:paraId="2BF30797" w14:textId="77777777" w:rsidR="00000000" w:rsidRDefault="00B6587A">
      <w:pPr>
        <w:pStyle w:val="ac"/>
        <w:rPr>
          <w:rtl/>
        </w:rPr>
      </w:pPr>
      <w:r>
        <w:rPr>
          <w:rFonts w:hint="eastAsia"/>
          <w:rtl/>
        </w:rPr>
        <w:t>חיים</w:t>
      </w:r>
      <w:r>
        <w:rPr>
          <w:rtl/>
        </w:rPr>
        <w:t xml:space="preserve"> רמון (העבודה-מימד):</w:t>
      </w:r>
    </w:p>
    <w:p w14:paraId="2576FD87" w14:textId="77777777" w:rsidR="00000000" w:rsidRDefault="00B6587A">
      <w:pPr>
        <w:pStyle w:val="a"/>
        <w:rPr>
          <w:rFonts w:hint="cs"/>
          <w:rtl/>
        </w:rPr>
      </w:pPr>
    </w:p>
    <w:p w14:paraId="60E8FD6E" w14:textId="77777777" w:rsidR="00000000" w:rsidRDefault="00B6587A">
      <w:pPr>
        <w:pStyle w:val="a"/>
        <w:rPr>
          <w:rFonts w:hint="cs"/>
          <w:rtl/>
        </w:rPr>
      </w:pPr>
      <w:r>
        <w:rPr>
          <w:rFonts w:hint="cs"/>
          <w:rtl/>
        </w:rPr>
        <w:t xml:space="preserve">יהדות התורה לא תצטרף לעולם, אומר חבר הכנסת גפני. </w:t>
      </w:r>
    </w:p>
    <w:p w14:paraId="654F598C" w14:textId="77777777" w:rsidR="00000000" w:rsidRDefault="00B6587A">
      <w:pPr>
        <w:pStyle w:val="a"/>
        <w:rPr>
          <w:rFonts w:hint="cs"/>
          <w:rtl/>
        </w:rPr>
      </w:pPr>
    </w:p>
    <w:p w14:paraId="302B41FA" w14:textId="77777777" w:rsidR="00000000" w:rsidRDefault="00B6587A">
      <w:pPr>
        <w:pStyle w:val="ad"/>
        <w:rPr>
          <w:rFonts w:hint="cs"/>
          <w:rtl/>
        </w:rPr>
      </w:pPr>
      <w:r>
        <w:rPr>
          <w:rFonts w:hint="cs"/>
          <w:rtl/>
        </w:rPr>
        <w:t>היו"ר אתי לבני:</w:t>
      </w:r>
    </w:p>
    <w:p w14:paraId="068EDFCD" w14:textId="77777777" w:rsidR="00000000" w:rsidRDefault="00B6587A">
      <w:pPr>
        <w:pStyle w:val="a"/>
        <w:rPr>
          <w:rFonts w:hint="cs"/>
          <w:rtl/>
        </w:rPr>
      </w:pPr>
    </w:p>
    <w:p w14:paraId="322C75FE" w14:textId="77777777" w:rsidR="00000000" w:rsidRDefault="00B6587A">
      <w:pPr>
        <w:pStyle w:val="a"/>
        <w:rPr>
          <w:rFonts w:hint="cs"/>
          <w:rtl/>
        </w:rPr>
      </w:pPr>
      <w:r>
        <w:rPr>
          <w:rFonts w:hint="cs"/>
          <w:rtl/>
        </w:rPr>
        <w:t>חבר הכנסת גפני, פעם אחת. חבר הכנסת רמון. חבר הכנסת רמון, אנא</w:t>
      </w:r>
      <w:r>
        <w:rPr>
          <w:rFonts w:hint="cs"/>
          <w:rtl/>
        </w:rPr>
        <w:t xml:space="preserve"> תצאו לדבר בחוץ. חבר הכנסת רשף חן, התחל בבקשה. תודה רבה, חבר הכנסת גפני. </w:t>
      </w:r>
    </w:p>
    <w:p w14:paraId="6EB765CA" w14:textId="77777777" w:rsidR="00000000" w:rsidRDefault="00B6587A">
      <w:pPr>
        <w:pStyle w:val="a"/>
        <w:rPr>
          <w:rFonts w:hint="cs"/>
          <w:rtl/>
        </w:rPr>
      </w:pPr>
    </w:p>
    <w:p w14:paraId="0CC8F265" w14:textId="77777777" w:rsidR="00000000" w:rsidRDefault="00B6587A">
      <w:pPr>
        <w:pStyle w:val="ac"/>
        <w:rPr>
          <w:rtl/>
        </w:rPr>
      </w:pPr>
      <w:r>
        <w:rPr>
          <w:rFonts w:hint="eastAsia"/>
          <w:rtl/>
        </w:rPr>
        <w:t>יגאל</w:t>
      </w:r>
      <w:r>
        <w:rPr>
          <w:rtl/>
        </w:rPr>
        <w:t xml:space="preserve"> יאסינוב (שינוי):</w:t>
      </w:r>
    </w:p>
    <w:p w14:paraId="1407B17C" w14:textId="77777777" w:rsidR="00000000" w:rsidRDefault="00B6587A">
      <w:pPr>
        <w:pStyle w:val="a"/>
        <w:rPr>
          <w:rFonts w:hint="cs"/>
          <w:rtl/>
        </w:rPr>
      </w:pPr>
    </w:p>
    <w:p w14:paraId="06309CA5" w14:textId="77777777" w:rsidR="00000000" w:rsidRDefault="00B6587A">
      <w:pPr>
        <w:pStyle w:val="a"/>
        <w:rPr>
          <w:rFonts w:hint="cs"/>
          <w:rtl/>
        </w:rPr>
      </w:pPr>
      <w:r>
        <w:rPr>
          <w:rFonts w:hint="cs"/>
          <w:rtl/>
        </w:rPr>
        <w:t>- - -</w:t>
      </w:r>
    </w:p>
    <w:p w14:paraId="11F61B12" w14:textId="77777777" w:rsidR="00000000" w:rsidRDefault="00B6587A">
      <w:pPr>
        <w:pStyle w:val="a"/>
        <w:rPr>
          <w:rFonts w:hint="cs"/>
          <w:rtl/>
        </w:rPr>
      </w:pPr>
    </w:p>
    <w:p w14:paraId="29792CB3" w14:textId="77777777" w:rsidR="00000000" w:rsidRDefault="00B6587A">
      <w:pPr>
        <w:pStyle w:val="ac"/>
        <w:rPr>
          <w:rtl/>
        </w:rPr>
      </w:pPr>
      <w:r>
        <w:rPr>
          <w:rFonts w:hint="eastAsia"/>
          <w:rtl/>
        </w:rPr>
        <w:t>משה</w:t>
      </w:r>
      <w:r>
        <w:rPr>
          <w:rtl/>
        </w:rPr>
        <w:t xml:space="preserve"> גפני (יהדות התורה):</w:t>
      </w:r>
    </w:p>
    <w:p w14:paraId="28B49A7B" w14:textId="77777777" w:rsidR="00000000" w:rsidRDefault="00B6587A">
      <w:pPr>
        <w:pStyle w:val="a"/>
        <w:rPr>
          <w:rFonts w:hint="cs"/>
          <w:rtl/>
        </w:rPr>
      </w:pPr>
    </w:p>
    <w:p w14:paraId="33973727" w14:textId="77777777" w:rsidR="00000000" w:rsidRDefault="00B6587A">
      <w:pPr>
        <w:pStyle w:val="a"/>
        <w:rPr>
          <w:rFonts w:hint="cs"/>
          <w:rtl/>
        </w:rPr>
      </w:pPr>
      <w:r>
        <w:rPr>
          <w:rFonts w:hint="cs"/>
          <w:rtl/>
        </w:rPr>
        <w:t>יאסינוב, ברוך הבא - - -</w:t>
      </w:r>
    </w:p>
    <w:p w14:paraId="4B2B9E2C" w14:textId="77777777" w:rsidR="00000000" w:rsidRDefault="00B6587A">
      <w:pPr>
        <w:pStyle w:val="a"/>
        <w:rPr>
          <w:rFonts w:hint="cs"/>
          <w:rtl/>
        </w:rPr>
      </w:pPr>
    </w:p>
    <w:p w14:paraId="635FD101" w14:textId="77777777" w:rsidR="00000000" w:rsidRDefault="00B6587A">
      <w:pPr>
        <w:pStyle w:val="SpeakerCon"/>
        <w:rPr>
          <w:rtl/>
        </w:rPr>
      </w:pPr>
      <w:bookmarkStart w:id="515" w:name="FS000001048T09_10_2003_18_21_41C"/>
      <w:bookmarkEnd w:id="515"/>
      <w:r>
        <w:rPr>
          <w:rtl/>
        </w:rPr>
        <w:t>רשף חן (שינוי):</w:t>
      </w:r>
    </w:p>
    <w:p w14:paraId="6DE1F717" w14:textId="77777777" w:rsidR="00000000" w:rsidRDefault="00B6587A">
      <w:pPr>
        <w:pStyle w:val="a"/>
        <w:rPr>
          <w:rtl/>
        </w:rPr>
      </w:pPr>
    </w:p>
    <w:p w14:paraId="10D1247F" w14:textId="77777777" w:rsidR="00000000" w:rsidRDefault="00B6587A">
      <w:pPr>
        <w:pStyle w:val="a"/>
        <w:rPr>
          <w:rFonts w:hint="cs"/>
          <w:rtl/>
        </w:rPr>
      </w:pPr>
      <w:r>
        <w:rPr>
          <w:rFonts w:hint="cs"/>
          <w:rtl/>
        </w:rPr>
        <w:t>רבותי, אני מבקש לדבר על פיגוע שנהרגו בו 19 אזרחי המדינה הזאת. אני חושב שאתם יכולים ל</w:t>
      </w:r>
      <w:r>
        <w:rPr>
          <w:rFonts w:hint="cs"/>
          <w:rtl/>
        </w:rPr>
        <w:t xml:space="preserve">תת טיפה כבוד, מר גפני? טיפה כבוד? לא? טוב, זה אולי מצער שמה שחשוב לרב גפני זה שאלת המשרד שבו יהיו בתי-הדין הרבניים - הרבה יותר משאלת 19 האנשים שנהרגו בפיגוע. </w:t>
      </w:r>
    </w:p>
    <w:p w14:paraId="4271C86B" w14:textId="77777777" w:rsidR="00000000" w:rsidRDefault="00B6587A">
      <w:pPr>
        <w:pStyle w:val="a"/>
        <w:rPr>
          <w:rFonts w:hint="cs"/>
          <w:rtl/>
        </w:rPr>
      </w:pPr>
    </w:p>
    <w:p w14:paraId="22229820" w14:textId="77777777" w:rsidR="00000000" w:rsidRDefault="00B6587A">
      <w:pPr>
        <w:pStyle w:val="ac"/>
        <w:rPr>
          <w:rtl/>
        </w:rPr>
      </w:pPr>
      <w:r>
        <w:rPr>
          <w:rFonts w:hint="eastAsia"/>
          <w:rtl/>
        </w:rPr>
        <w:t>משולם</w:t>
      </w:r>
      <w:r>
        <w:rPr>
          <w:rtl/>
        </w:rPr>
        <w:t xml:space="preserve"> נהרי (ש"ס):</w:t>
      </w:r>
    </w:p>
    <w:p w14:paraId="2432C2A4" w14:textId="77777777" w:rsidR="00000000" w:rsidRDefault="00B6587A">
      <w:pPr>
        <w:pStyle w:val="a"/>
        <w:rPr>
          <w:rFonts w:hint="cs"/>
          <w:rtl/>
        </w:rPr>
      </w:pPr>
    </w:p>
    <w:p w14:paraId="4A61DE33" w14:textId="77777777" w:rsidR="00000000" w:rsidRDefault="00B6587A">
      <w:pPr>
        <w:pStyle w:val="a"/>
        <w:rPr>
          <w:rFonts w:hint="cs"/>
          <w:rtl/>
        </w:rPr>
      </w:pPr>
      <w:r>
        <w:rPr>
          <w:rFonts w:hint="cs"/>
          <w:rtl/>
        </w:rPr>
        <w:t>זה מה שמטריד אותי, שזה לא מטריד אותך.</w:t>
      </w:r>
    </w:p>
    <w:p w14:paraId="27963574" w14:textId="77777777" w:rsidR="00000000" w:rsidRDefault="00B6587A">
      <w:pPr>
        <w:pStyle w:val="a"/>
        <w:rPr>
          <w:rFonts w:hint="cs"/>
          <w:rtl/>
        </w:rPr>
      </w:pPr>
    </w:p>
    <w:p w14:paraId="488D5E55" w14:textId="77777777" w:rsidR="00000000" w:rsidRDefault="00B6587A">
      <w:pPr>
        <w:pStyle w:val="SpeakerCon"/>
        <w:rPr>
          <w:rtl/>
        </w:rPr>
      </w:pPr>
      <w:bookmarkStart w:id="516" w:name="FS000001048T09_10_2003_18_23_54C"/>
      <w:bookmarkEnd w:id="516"/>
      <w:r>
        <w:rPr>
          <w:rtl/>
        </w:rPr>
        <w:t>רשף חן (שינוי):</w:t>
      </w:r>
    </w:p>
    <w:p w14:paraId="7268CFBF" w14:textId="77777777" w:rsidR="00000000" w:rsidRDefault="00B6587A">
      <w:pPr>
        <w:pStyle w:val="a"/>
        <w:rPr>
          <w:rtl/>
        </w:rPr>
      </w:pPr>
    </w:p>
    <w:p w14:paraId="39F6CFAB" w14:textId="77777777" w:rsidR="00000000" w:rsidRDefault="00B6587A">
      <w:pPr>
        <w:pStyle w:val="a"/>
        <w:rPr>
          <w:rFonts w:hint="cs"/>
          <w:rtl/>
        </w:rPr>
      </w:pPr>
      <w:r>
        <w:rPr>
          <w:rFonts w:hint="cs"/>
          <w:rtl/>
        </w:rPr>
        <w:t xml:space="preserve">אני רואה. טוב. </w:t>
      </w:r>
    </w:p>
    <w:p w14:paraId="4C89A192" w14:textId="77777777" w:rsidR="00000000" w:rsidRDefault="00B6587A">
      <w:pPr>
        <w:pStyle w:val="a"/>
        <w:rPr>
          <w:rFonts w:hint="cs"/>
          <w:rtl/>
        </w:rPr>
      </w:pPr>
    </w:p>
    <w:p w14:paraId="57083EB2" w14:textId="77777777" w:rsidR="00000000" w:rsidRDefault="00B6587A">
      <w:pPr>
        <w:pStyle w:val="a"/>
        <w:rPr>
          <w:rFonts w:hint="cs"/>
          <w:rtl/>
        </w:rPr>
      </w:pPr>
      <w:r>
        <w:rPr>
          <w:rFonts w:hint="cs"/>
          <w:rtl/>
        </w:rPr>
        <w:t>גברת</w:t>
      </w:r>
      <w:r>
        <w:rPr>
          <w:rFonts w:hint="cs"/>
          <w:rtl/>
        </w:rPr>
        <w:t>י היושבת-ראש, חברי הכנסת, ביום שבת האחרון, ב-4 באוקטובר, נכנסה פלסטינית צעירה ומשכילה ופוצצה עצמה בלב מסעדת "מקסים" שבחיפה. היא גרמה למותם של 19 אזרחים חפים מפשע ולפציעתם של 62; 18 מהם עדיין מאושפזים.</w:t>
      </w:r>
    </w:p>
    <w:p w14:paraId="725A18A4" w14:textId="77777777" w:rsidR="00000000" w:rsidRDefault="00B6587A">
      <w:pPr>
        <w:pStyle w:val="a"/>
        <w:rPr>
          <w:rFonts w:hint="cs"/>
          <w:rtl/>
        </w:rPr>
      </w:pPr>
    </w:p>
    <w:p w14:paraId="05702D97" w14:textId="77777777" w:rsidR="00000000" w:rsidRDefault="00B6587A">
      <w:pPr>
        <w:pStyle w:val="a"/>
        <w:rPr>
          <w:rFonts w:hint="cs"/>
          <w:rtl/>
        </w:rPr>
      </w:pPr>
      <w:r>
        <w:rPr>
          <w:rFonts w:hint="cs"/>
          <w:rtl/>
        </w:rPr>
        <w:t>מסעדת "מקסים" נמצאת בעירי, חיפה, בקצה הרחוב שבו אני גר</w:t>
      </w:r>
      <w:r>
        <w:rPr>
          <w:rFonts w:hint="cs"/>
          <w:rtl/>
        </w:rPr>
        <w:t xml:space="preserve">. אני נוהג לאכול שם עם משפחתי מאז אני זוכר את עצמי. ההרוגים והפצועים הם בני עירי, חלקם חברים אישיים. הייתי בלוויות. הייתי בלווייתם של מרק ונעמי ביאנו, שאותם הכרתי היטב מהעבודה המשותפת - גם אותה פגשתי. הייתי בלוויות חמשת בני משפחת אלמוג-שטייר. שלושה דורות: </w:t>
      </w:r>
      <w:r>
        <w:rPr>
          <w:rFonts w:hint="cs"/>
          <w:rtl/>
        </w:rPr>
        <w:t xml:space="preserve">סב, סבתא, בן ושני נכדים. הלב נשבר. ביקרתי בבית-החולים וראיתי, מחובר למכשירי החייאה, את בנו בן השלוש של ציקי, חברי מימי התיכון אשר נהרג בפיגוע. גולת מתכת נכנסה לראשו. הוא בדיוק בן גילו של בני הבכור. </w:t>
      </w:r>
    </w:p>
    <w:p w14:paraId="3B919D72" w14:textId="77777777" w:rsidR="00000000" w:rsidRDefault="00B6587A">
      <w:pPr>
        <w:pStyle w:val="a"/>
        <w:rPr>
          <w:rFonts w:hint="cs"/>
          <w:rtl/>
        </w:rPr>
      </w:pPr>
    </w:p>
    <w:p w14:paraId="5C5202F7" w14:textId="77777777" w:rsidR="00000000" w:rsidRDefault="00B6587A">
      <w:pPr>
        <w:pStyle w:val="a"/>
        <w:rPr>
          <w:rFonts w:hint="cs"/>
          <w:rtl/>
        </w:rPr>
      </w:pPr>
      <w:r>
        <w:rPr>
          <w:rFonts w:hint="cs"/>
          <w:rtl/>
        </w:rPr>
        <w:t>אינני אדם דתי. ככלל, אני מסתייג מדתות מאורגנות, שכן מעצם</w:t>
      </w:r>
      <w:r>
        <w:rPr>
          <w:rFonts w:hint="cs"/>
          <w:rtl/>
        </w:rPr>
        <w:t xml:space="preserve"> טבען הן רותמות את אמונת ההמונים לטובת הממסד הדתי והעומדים בראשו. אולם בין הדתות יש טובות ויש רעות. מבחנן של הדתות, בעיני, איננו בתיאוריה התיאולוגית שלהן, אלא בהשפעתן ובתוצאות המעשיות שלהן על חיי המאמינים. יש אמונות דתיות ששולחות את מאמיניהן לעזור למצורעים</w:t>
      </w:r>
      <w:r>
        <w:rPr>
          <w:rFonts w:hint="cs"/>
          <w:rtl/>
        </w:rPr>
        <w:t xml:space="preserve"> באפריקה, ויש כאלה ששולחות אותם לפוצץ נשים וילדים. ויש הבדל גדול מאוד בין הדתות האלה. </w:t>
      </w:r>
    </w:p>
    <w:p w14:paraId="5148B4CA" w14:textId="77777777" w:rsidR="00000000" w:rsidRDefault="00B6587A">
      <w:pPr>
        <w:pStyle w:val="a"/>
        <w:rPr>
          <w:rFonts w:hint="cs"/>
          <w:rtl/>
        </w:rPr>
      </w:pPr>
    </w:p>
    <w:p w14:paraId="6D4C9B45" w14:textId="77777777" w:rsidR="00000000" w:rsidRDefault="00B6587A">
      <w:pPr>
        <w:pStyle w:val="a"/>
        <w:rPr>
          <w:rFonts w:hint="cs"/>
          <w:rtl/>
        </w:rPr>
      </w:pPr>
      <w:r>
        <w:rPr>
          <w:rFonts w:hint="cs"/>
          <w:rtl/>
        </w:rPr>
        <w:t>אני יודע שהדת המוסלמית התיאורטית איננה מצדדת בהרג חפים מפשע. באותה מידה הדת הנוצרית התיאורטית לא היתה אמורה לצדד במסעי הצלב ובטבח במוסלמים וביהודים שהתלווה אליהם. אבל ה</w:t>
      </w:r>
      <w:r>
        <w:rPr>
          <w:rFonts w:hint="cs"/>
          <w:rtl/>
        </w:rPr>
        <w:t>מבחן איננו מבחן תיאורטי. המעשים הם הקובעים, ואי-אפשר עוד להתעלם מכך שהזרם הגדול והמרכזי, המדבר בשם הדת המוסלמית בקרב הפלסטינים, מצדד בטרור ובהרג מכוון של נשים וילדים כחלק ממלחמת הדת הלאומנית שהם מנהלים נגדנו. גם אינני רואה בקרב הציבור הפלסטיני התנערות אמית</w:t>
      </w:r>
      <w:r>
        <w:rPr>
          <w:rFonts w:hint="cs"/>
          <w:rtl/>
        </w:rPr>
        <w:t xml:space="preserve">ית, החורגת מאמירות רפות, מן השפה ולחוץ, מהרג החפים מפשע. חשוב מכך - אינני רואה כל פעולה אמיתית להפסקת הרצח. </w:t>
      </w:r>
    </w:p>
    <w:p w14:paraId="2EEDA9DE" w14:textId="77777777" w:rsidR="00000000" w:rsidRDefault="00B6587A">
      <w:pPr>
        <w:pStyle w:val="a"/>
        <w:rPr>
          <w:rFonts w:hint="cs"/>
          <w:rtl/>
        </w:rPr>
      </w:pPr>
    </w:p>
    <w:p w14:paraId="6E9A709A" w14:textId="77777777" w:rsidR="00000000" w:rsidRDefault="00B6587A">
      <w:pPr>
        <w:pStyle w:val="a"/>
        <w:rPr>
          <w:rFonts w:hint="cs"/>
          <w:rtl/>
        </w:rPr>
      </w:pPr>
      <w:r>
        <w:rPr>
          <w:rFonts w:hint="cs"/>
          <w:rtl/>
        </w:rPr>
        <w:t xml:space="preserve">אינני אדם מאמין. לא זכיתי לפריווילגיה של אמונה במטרה או תוכנית אלוהית. אמונתי היא שלמוות אין כל תכלית. אמונתי היא שהטוב והרע הם מעשה ידי אדם. מכך </w:t>
      </w:r>
      <w:r>
        <w:rPr>
          <w:rFonts w:hint="cs"/>
          <w:rtl/>
        </w:rPr>
        <w:t xml:space="preserve">נובעת אמונתי באחריות למעשים ולתוצאות. האחריות היא אישית וגם קולקטיבית. כאשר אדם מבקש להיות חלק מעם, הוא לוקח על עצמו לא רק את הזכויות הנובעות מכך, אלא גם את החובות ואת האחריות. כאשר נעשים מעשי זוועה במסגרת המאבק הלאומי הפלסטיני, כל בני העם הפלסטיני נושאים </w:t>
      </w:r>
      <w:r>
        <w:rPr>
          <w:rFonts w:hint="cs"/>
          <w:rtl/>
        </w:rPr>
        <w:t xml:space="preserve">באחריות המוסרית והמעשית למעשים האלה. </w:t>
      </w:r>
    </w:p>
    <w:p w14:paraId="35DEC4AC" w14:textId="77777777" w:rsidR="00000000" w:rsidRDefault="00B6587A">
      <w:pPr>
        <w:pStyle w:val="a"/>
        <w:rPr>
          <w:rFonts w:hint="cs"/>
          <w:rtl/>
        </w:rPr>
      </w:pPr>
    </w:p>
    <w:p w14:paraId="3E2BD6B9" w14:textId="77777777" w:rsidR="00000000" w:rsidRDefault="00B6587A">
      <w:pPr>
        <w:pStyle w:val="a"/>
        <w:rPr>
          <w:rFonts w:hint="cs"/>
          <w:rtl/>
        </w:rPr>
      </w:pPr>
      <w:r>
        <w:rPr>
          <w:rFonts w:hint="cs"/>
          <w:rtl/>
        </w:rPr>
        <w:t>אחריות אחרת, אשר אינה נותנת לי מנוח, היא אחריות הנהגת מדינת ישראל לשלום אזרחינו. כחבר הכנסת וחבר הקואליציה אני שותף - גם אם זוטר - במכלול הדמוקרטי המהווה את השלטון בישראל. אינני יכול להשתחרר מהתחושה של כישלון בשמירה ע</w:t>
      </w:r>
      <w:r>
        <w:rPr>
          <w:rFonts w:hint="cs"/>
          <w:rtl/>
        </w:rPr>
        <w:t>ל חיי אזרחינו. אינני יכול שלא לשאול את עצמי אם עשינו את כל הדרוש כדי לשמור על חייהם של אלה שנרצחו בחיפה בשבת האחרונה ואלה שנרצחו בארץ כולה בשנים האחרונות. אין להתעלם מהמאבק העיקש שצה"ל מנהל בטרור ובתשתיותיו, אך אי-אפשר להתעלם מהעובדות: אזרחינו ממשיכים להיר</w:t>
      </w:r>
      <w:r>
        <w:rPr>
          <w:rFonts w:hint="cs"/>
          <w:rtl/>
        </w:rPr>
        <w:t xml:space="preserve">צח. </w:t>
      </w:r>
    </w:p>
    <w:p w14:paraId="32D941B0" w14:textId="77777777" w:rsidR="00000000" w:rsidRDefault="00B6587A">
      <w:pPr>
        <w:pStyle w:val="a"/>
        <w:rPr>
          <w:rFonts w:hint="cs"/>
          <w:rtl/>
        </w:rPr>
      </w:pPr>
    </w:p>
    <w:p w14:paraId="53B9C58B" w14:textId="77777777" w:rsidR="00000000" w:rsidRDefault="00B6587A">
      <w:pPr>
        <w:pStyle w:val="a"/>
        <w:rPr>
          <w:rFonts w:hint="cs"/>
          <w:rtl/>
        </w:rPr>
      </w:pPr>
      <w:r>
        <w:rPr>
          <w:rFonts w:hint="cs"/>
          <w:rtl/>
        </w:rPr>
        <w:t xml:space="preserve">אי-אפשר להתעלם גם מכך שבניית הגדר - ומהניסיון בעזה ברור לחלוטין כי היא יכולה לתת מענה משמעותי על הטרור - מתעכבת זמן רב מדי, וכי הקצב, התוואי והרציפות של הגדר מושפעים משיקולים פוליטיים, אשר אינם יכולים להיות שקולים מול הסיכון בחיי אדם. </w:t>
      </w:r>
    </w:p>
    <w:p w14:paraId="18DC3FB6" w14:textId="77777777" w:rsidR="00000000" w:rsidRDefault="00B6587A">
      <w:pPr>
        <w:pStyle w:val="a"/>
        <w:rPr>
          <w:rFonts w:hint="cs"/>
          <w:rtl/>
        </w:rPr>
      </w:pPr>
    </w:p>
    <w:p w14:paraId="5484F744" w14:textId="77777777" w:rsidR="00000000" w:rsidRDefault="00B6587A">
      <w:pPr>
        <w:pStyle w:val="a"/>
        <w:rPr>
          <w:rFonts w:hint="cs"/>
          <w:rtl/>
        </w:rPr>
      </w:pPr>
      <w:r>
        <w:rPr>
          <w:rFonts w:hint="cs"/>
          <w:rtl/>
        </w:rPr>
        <w:t xml:space="preserve">אינני משוכנע </w:t>
      </w:r>
      <w:r>
        <w:rPr>
          <w:rFonts w:hint="cs"/>
          <w:rtl/>
        </w:rPr>
        <w:t>גם שאנחנו באמת הופכים כל אבן בניסיון למצוא פרטנרים להסדר ולחיזוק אותם גורמים פלסטיניים שעמם אולי - ואני מדגיש: אולי -  אפשר להגיע להסדר. אינני תמים לחשוב כי אותם גורמים מתונים הם אוהבי ישראל. ההיפך. אני גם מייחס להם אחריות ישירה ורבה להמשך ההרג ולאי-הגעה ל</w:t>
      </w:r>
      <w:r>
        <w:rPr>
          <w:rFonts w:hint="cs"/>
          <w:rtl/>
        </w:rPr>
        <w:t xml:space="preserve">הסדר. עם זאת אני סבור כי מציאת פתרון מוסכם היא אינטרס ישראלי, שלנו. יש לקדמו בכל המרץ. </w:t>
      </w:r>
    </w:p>
    <w:p w14:paraId="0C0ED6DB" w14:textId="77777777" w:rsidR="00000000" w:rsidRDefault="00B6587A">
      <w:pPr>
        <w:pStyle w:val="a"/>
        <w:rPr>
          <w:rFonts w:hint="cs"/>
          <w:rtl/>
        </w:rPr>
      </w:pPr>
    </w:p>
    <w:p w14:paraId="3055394C" w14:textId="77777777" w:rsidR="00000000" w:rsidRDefault="00B6587A">
      <w:pPr>
        <w:pStyle w:val="a"/>
        <w:rPr>
          <w:rFonts w:hint="cs"/>
          <w:rtl/>
        </w:rPr>
      </w:pPr>
      <w:r>
        <w:rPr>
          <w:rFonts w:hint="cs"/>
          <w:rtl/>
        </w:rPr>
        <w:t>אינני סבור שאנו עושים די כדי להתמודד ציבורית, פוליטית ומעשית עם סוגיית ההתנחלויות המבודדות - ואני מבחין בין ההתנחלויות המבודדות לאלה שהן סמוכות לקו - תחת זאת, אנו ממשי</w:t>
      </w:r>
      <w:r>
        <w:rPr>
          <w:rFonts w:hint="cs"/>
          <w:rtl/>
        </w:rPr>
        <w:t xml:space="preserve">כים במדיניות כושלת, אשר הביאה אותנו עד הלום. </w:t>
      </w:r>
    </w:p>
    <w:p w14:paraId="5083D2C1" w14:textId="77777777" w:rsidR="00000000" w:rsidRDefault="00B6587A">
      <w:pPr>
        <w:pStyle w:val="a"/>
        <w:rPr>
          <w:rFonts w:hint="cs"/>
          <w:rtl/>
        </w:rPr>
      </w:pPr>
    </w:p>
    <w:p w14:paraId="6C390E27" w14:textId="77777777" w:rsidR="00000000" w:rsidRDefault="00B6587A">
      <w:pPr>
        <w:pStyle w:val="a"/>
        <w:rPr>
          <w:rFonts w:hint="cs"/>
          <w:rtl/>
        </w:rPr>
      </w:pPr>
      <w:r>
        <w:rPr>
          <w:rFonts w:hint="cs"/>
          <w:rtl/>
        </w:rPr>
        <w:t>לבסוף - אני חושב שהגיע הזמן שנתחיל להתמודד, ציבורית ופוליטית, עם השאלה: מה עושים, בהנחה שהעם הפלסטיני איננו רוצה או איננו יכול להשתחרר מכבלי השנאה הלאומנית והדתית אשר חסמו עד כה כל אפשרות לשלום. האם האינטרס של</w:t>
      </w:r>
      <w:r>
        <w:rPr>
          <w:rFonts w:hint="cs"/>
          <w:rtl/>
        </w:rPr>
        <w:t xml:space="preserve">נו הוא להמשיך את המצב הקיים, או שמתוך ראיית האינטרס הישראלי בלבד, עלינו לעשות מעשה. </w:t>
      </w:r>
    </w:p>
    <w:p w14:paraId="63E0D86A" w14:textId="77777777" w:rsidR="00000000" w:rsidRDefault="00B6587A">
      <w:pPr>
        <w:pStyle w:val="a"/>
        <w:rPr>
          <w:rFonts w:hint="cs"/>
          <w:rtl/>
        </w:rPr>
      </w:pPr>
    </w:p>
    <w:p w14:paraId="43DB4A3A" w14:textId="77777777" w:rsidR="00000000" w:rsidRDefault="00B6587A">
      <w:pPr>
        <w:pStyle w:val="a"/>
        <w:rPr>
          <w:rFonts w:hint="cs"/>
          <w:rtl/>
        </w:rPr>
      </w:pPr>
      <w:r>
        <w:rPr>
          <w:rFonts w:hint="cs"/>
          <w:rtl/>
        </w:rPr>
        <w:t xml:space="preserve">כנסת נכבדה, לבי יוצא אל משפחות בני עירי ההרוגים והפצועים והלב כבד מאוד. </w:t>
      </w:r>
    </w:p>
    <w:p w14:paraId="4EBB663D" w14:textId="77777777" w:rsidR="00000000" w:rsidRDefault="00B6587A">
      <w:pPr>
        <w:pStyle w:val="a"/>
        <w:rPr>
          <w:rFonts w:hint="cs"/>
          <w:rtl/>
        </w:rPr>
      </w:pPr>
    </w:p>
    <w:p w14:paraId="064E23D5" w14:textId="77777777" w:rsidR="00000000" w:rsidRDefault="00B6587A">
      <w:pPr>
        <w:pStyle w:val="ad"/>
        <w:rPr>
          <w:rFonts w:hint="cs"/>
          <w:rtl/>
        </w:rPr>
      </w:pPr>
      <w:r>
        <w:rPr>
          <w:rFonts w:hint="cs"/>
          <w:rtl/>
        </w:rPr>
        <w:t>היו"ר אתי לבני:</w:t>
      </w:r>
    </w:p>
    <w:p w14:paraId="7EC1448B" w14:textId="77777777" w:rsidR="00000000" w:rsidRDefault="00B6587A">
      <w:pPr>
        <w:pStyle w:val="a"/>
        <w:rPr>
          <w:rFonts w:hint="cs"/>
          <w:rtl/>
        </w:rPr>
      </w:pPr>
    </w:p>
    <w:p w14:paraId="576F821B" w14:textId="77777777" w:rsidR="00000000" w:rsidRDefault="00B6587A">
      <w:pPr>
        <w:pStyle w:val="a"/>
        <w:rPr>
          <w:rFonts w:hint="cs"/>
          <w:rtl/>
        </w:rPr>
      </w:pPr>
      <w:r>
        <w:rPr>
          <w:rFonts w:hint="cs"/>
          <w:rtl/>
        </w:rPr>
        <w:t>תודה רבה. חבר הכנסת משה כחלון, מנמק נוסף.</w:t>
      </w:r>
    </w:p>
    <w:p w14:paraId="6BDF1827" w14:textId="77777777" w:rsidR="00000000" w:rsidRDefault="00B6587A">
      <w:pPr>
        <w:pStyle w:val="a"/>
        <w:rPr>
          <w:rFonts w:hint="cs"/>
          <w:rtl/>
        </w:rPr>
      </w:pPr>
    </w:p>
    <w:p w14:paraId="68AE81E8" w14:textId="77777777" w:rsidR="00000000" w:rsidRDefault="00B6587A">
      <w:pPr>
        <w:pStyle w:val="Speaker"/>
        <w:rPr>
          <w:rtl/>
        </w:rPr>
      </w:pPr>
      <w:bookmarkStart w:id="517" w:name="FS000001034T09_10_2003_18_49_07"/>
      <w:bookmarkEnd w:id="517"/>
      <w:r>
        <w:rPr>
          <w:rFonts w:hint="eastAsia"/>
          <w:rtl/>
        </w:rPr>
        <w:t>משה</w:t>
      </w:r>
      <w:r>
        <w:rPr>
          <w:rtl/>
        </w:rPr>
        <w:t xml:space="preserve"> כחלון (הליכוד):</w:t>
      </w:r>
    </w:p>
    <w:p w14:paraId="09BA974C" w14:textId="77777777" w:rsidR="00000000" w:rsidRDefault="00B6587A">
      <w:pPr>
        <w:pStyle w:val="a"/>
        <w:rPr>
          <w:rFonts w:hint="cs"/>
          <w:rtl/>
        </w:rPr>
      </w:pPr>
    </w:p>
    <w:p w14:paraId="564AF54E" w14:textId="77777777" w:rsidR="00000000" w:rsidRDefault="00B6587A">
      <w:pPr>
        <w:pStyle w:val="a"/>
        <w:rPr>
          <w:rFonts w:hint="cs"/>
          <w:rtl/>
        </w:rPr>
      </w:pPr>
      <w:r>
        <w:rPr>
          <w:rFonts w:hint="cs"/>
          <w:rtl/>
        </w:rPr>
        <w:t>גברתי היושבת-רא</w:t>
      </w:r>
      <w:r>
        <w:rPr>
          <w:rFonts w:hint="cs"/>
          <w:rtl/>
        </w:rPr>
        <w:t xml:space="preserve">ש, חברי הכנסת, אני, כמו חבר הכנסת רשף חן, תושב חיפה, לקוח של המסעדה הזאת, הבעלים הם חברים שלי - גם היהודים, גם הערבים - וזה באמת אירוע קשה לכולנו. בהזדמנות הזאת אני רוצה באמת להשתתף באבל המשפחות ולאחל איחולי החלמה לפצועים. </w:t>
      </w:r>
    </w:p>
    <w:p w14:paraId="14B1A21B" w14:textId="77777777" w:rsidR="00000000" w:rsidRDefault="00B6587A">
      <w:pPr>
        <w:pStyle w:val="a"/>
        <w:rPr>
          <w:rFonts w:hint="cs"/>
          <w:rtl/>
        </w:rPr>
      </w:pPr>
    </w:p>
    <w:p w14:paraId="7DA4A771" w14:textId="77777777" w:rsidR="00000000" w:rsidRDefault="00B6587A">
      <w:pPr>
        <w:pStyle w:val="a"/>
        <w:rPr>
          <w:rFonts w:hint="cs"/>
          <w:rtl/>
        </w:rPr>
      </w:pPr>
      <w:r>
        <w:rPr>
          <w:rFonts w:hint="cs"/>
          <w:rtl/>
        </w:rPr>
        <w:t>העיר חיפה ספגה מכות קשות בתקופה</w:t>
      </w:r>
      <w:r>
        <w:rPr>
          <w:rFonts w:hint="cs"/>
          <w:rtl/>
        </w:rPr>
        <w:t xml:space="preserve"> האחרונה. אני לא יודע, לדעתי היא אפילו שילמה את מספר ההרוגים הגדול ביותר בארץ - אפילו עוברת את ירושלים. לצערי, מה שמאפיין את הפיגועים בחיפה זה המספר הרב של ההרוגים. לא יודע למה חוסר המזל הזה, אבל "מצה" - 19, "מקסים" - 19, קו 37, קו 16. </w:t>
      </w:r>
    </w:p>
    <w:p w14:paraId="30B89EC0" w14:textId="77777777" w:rsidR="00000000" w:rsidRDefault="00B6587A">
      <w:pPr>
        <w:pStyle w:val="a"/>
        <w:rPr>
          <w:rFonts w:hint="cs"/>
          <w:rtl/>
        </w:rPr>
      </w:pPr>
    </w:p>
    <w:p w14:paraId="35AEF99A" w14:textId="77777777" w:rsidR="00000000" w:rsidRDefault="00B6587A">
      <w:pPr>
        <w:pStyle w:val="a"/>
        <w:ind w:firstLine="0"/>
        <w:rPr>
          <w:rFonts w:hint="cs"/>
          <w:rtl/>
        </w:rPr>
      </w:pPr>
      <w:r>
        <w:rPr>
          <w:rFonts w:hint="cs"/>
          <w:rtl/>
        </w:rPr>
        <w:tab/>
        <w:t>אני, כמו ידידי חב</w:t>
      </w:r>
      <w:r>
        <w:rPr>
          <w:rFonts w:hint="cs"/>
          <w:rtl/>
        </w:rPr>
        <w:t>ר הכנסת רשף חן, גר לא רחוק, וכמובן ירדתי. ירדתי למטה לראות את הפיגוע. אני עבדתי עם השר לנדאו במשרד לביטחון פנים, ראינו הרבה פיגועים, כאלה פיגועים - פיגוע מהסוג הזה זה פשוט מחריד. פשוט מחריד. ומהעדויות שאנחנו יודעים, ששמענו מיושבי המסעדה, פשוט המחבלת עמדה ל</w:t>
      </w:r>
      <w:r>
        <w:rPr>
          <w:rFonts w:hint="cs"/>
          <w:rtl/>
        </w:rPr>
        <w:t xml:space="preserve">יד עגלת התינוק והפעילה את המטען. אני לא יודע מאיפה הרעיון הזה, אני לא יודע מאיפה הערכים האלה, אבל אין מה לעשות, אלה האנשים. עם אלה יש לנו עסק, עם אלה אנחנו רוצים לעשות שלום. </w:t>
      </w:r>
    </w:p>
    <w:p w14:paraId="14AA5839" w14:textId="77777777" w:rsidR="00000000" w:rsidRDefault="00B6587A">
      <w:pPr>
        <w:pStyle w:val="a"/>
        <w:ind w:firstLine="0"/>
        <w:rPr>
          <w:rFonts w:hint="cs"/>
          <w:rtl/>
        </w:rPr>
      </w:pPr>
    </w:p>
    <w:p w14:paraId="66073CED" w14:textId="77777777" w:rsidR="00000000" w:rsidRDefault="00B6587A">
      <w:pPr>
        <w:pStyle w:val="a"/>
        <w:ind w:firstLine="0"/>
        <w:rPr>
          <w:rFonts w:hint="cs"/>
          <w:rtl/>
        </w:rPr>
      </w:pPr>
      <w:r>
        <w:rPr>
          <w:rFonts w:hint="cs"/>
          <w:rtl/>
        </w:rPr>
        <w:tab/>
        <w:t>אני לא אתפלא אם יתברר שבכלל הטרוריסטים ניסו לפגוע בקבוצת "מכבי חיפה". ברגע שפוג</w:t>
      </w:r>
      <w:r>
        <w:rPr>
          <w:rFonts w:hint="cs"/>
          <w:rtl/>
        </w:rPr>
        <w:t xml:space="preserve">עים בקבוצת כדורגל או בגוף מוכר, זה יוצר תהודה גדולה בעולם, ואנחנו יודעים שהמטרה של הטרור היא ליצור תהודה. אני לא אתפלא אם "מכבי חיפה" היתה המטרה של הפיגוע הזה, והדברים עוד יתבררו בהמשך. </w:t>
      </w:r>
    </w:p>
    <w:p w14:paraId="3EB92F1B" w14:textId="77777777" w:rsidR="00000000" w:rsidRDefault="00B6587A">
      <w:pPr>
        <w:pStyle w:val="a"/>
        <w:ind w:firstLine="0"/>
        <w:rPr>
          <w:rFonts w:hint="cs"/>
          <w:rtl/>
        </w:rPr>
      </w:pPr>
    </w:p>
    <w:p w14:paraId="615104EF" w14:textId="77777777" w:rsidR="00000000" w:rsidRDefault="00B6587A">
      <w:pPr>
        <w:pStyle w:val="a"/>
        <w:ind w:firstLine="0"/>
        <w:rPr>
          <w:rFonts w:hint="cs"/>
          <w:rtl/>
        </w:rPr>
      </w:pPr>
      <w:r>
        <w:rPr>
          <w:rFonts w:hint="cs"/>
          <w:rtl/>
        </w:rPr>
        <w:tab/>
        <w:t>אף אחד לא יכול לבוא ולומר שזה מקרי. כחיפאי, אני מכיר את מסעדת "מצה"</w:t>
      </w:r>
      <w:r>
        <w:rPr>
          <w:rFonts w:hint="cs"/>
          <w:rtl/>
        </w:rPr>
        <w:t>. בדרכה עד מסעדת "מצה", יש מקומות רבים שהיא יכלה לפגע בהם - והיא לא צריכה ממני מיפוי והדרכה, יודעים בדיוק איפה. יש משמעות לפגיעה במסעדת "מצה". לצערי - - -</w:t>
      </w:r>
    </w:p>
    <w:p w14:paraId="7C3734C4" w14:textId="77777777" w:rsidR="00000000" w:rsidRDefault="00B6587A">
      <w:pPr>
        <w:pStyle w:val="ac"/>
        <w:rPr>
          <w:rtl/>
        </w:rPr>
      </w:pPr>
      <w:r>
        <w:rPr>
          <w:rtl/>
        </w:rPr>
        <w:br/>
        <w:t>דוד טל (עם אחד):</w:t>
      </w:r>
    </w:p>
    <w:p w14:paraId="6CF02B47" w14:textId="77777777" w:rsidR="00000000" w:rsidRDefault="00B6587A">
      <w:pPr>
        <w:pStyle w:val="a"/>
        <w:rPr>
          <w:rtl/>
        </w:rPr>
      </w:pPr>
    </w:p>
    <w:p w14:paraId="54B9282C" w14:textId="77777777" w:rsidR="00000000" w:rsidRDefault="00B6587A">
      <w:pPr>
        <w:pStyle w:val="a"/>
        <w:rPr>
          <w:rFonts w:hint="cs"/>
          <w:rtl/>
        </w:rPr>
      </w:pPr>
      <w:r>
        <w:rPr>
          <w:rFonts w:hint="cs"/>
          <w:rtl/>
        </w:rPr>
        <w:t>מסעדת "מקסים".</w:t>
      </w:r>
    </w:p>
    <w:p w14:paraId="5E46F0AE" w14:textId="77777777" w:rsidR="00000000" w:rsidRDefault="00B6587A">
      <w:pPr>
        <w:pStyle w:val="SpeakerCon"/>
        <w:rPr>
          <w:rtl/>
        </w:rPr>
      </w:pPr>
      <w:r>
        <w:rPr>
          <w:rtl/>
        </w:rPr>
        <w:br/>
      </w:r>
      <w:bookmarkStart w:id="518" w:name="FS000001034T09_10_2003_17_56_47"/>
      <w:bookmarkStart w:id="519" w:name="FS000001034T09_10_2003_17_56_50C"/>
      <w:bookmarkEnd w:id="518"/>
      <w:bookmarkEnd w:id="519"/>
      <w:r>
        <w:rPr>
          <w:rtl/>
        </w:rPr>
        <w:t>משה כחלון (הליכוד):</w:t>
      </w:r>
    </w:p>
    <w:p w14:paraId="628C351A" w14:textId="77777777" w:rsidR="00000000" w:rsidRDefault="00B6587A">
      <w:pPr>
        <w:pStyle w:val="a"/>
        <w:rPr>
          <w:rFonts w:hint="cs"/>
          <w:rtl/>
        </w:rPr>
      </w:pPr>
    </w:p>
    <w:p w14:paraId="37DE03E2" w14:textId="77777777" w:rsidR="00000000" w:rsidRDefault="00B6587A">
      <w:pPr>
        <w:pStyle w:val="a"/>
        <w:rPr>
          <w:rFonts w:hint="cs"/>
          <w:rtl/>
        </w:rPr>
      </w:pPr>
      <w:r>
        <w:rPr>
          <w:rFonts w:hint="cs"/>
          <w:rtl/>
        </w:rPr>
        <w:t xml:space="preserve">"מקסים", סליחה. גם "מצה". לצערי, הפגיעה הזאת </w:t>
      </w:r>
      <w:r>
        <w:rPr>
          <w:rFonts w:hint="cs"/>
          <w:rtl/>
        </w:rPr>
        <w:t>היא במקום שבאמת סימל את הדו-קיום בחיפה, וכנראה זה לא משרת אותם. זה פוגע בזה, וניסו - כמו ב"מצה", שגם בה הבעלים ערבים ואנשים נהדרים - במסעדת "מקסים": משפחת מטר ומשפחת ניר אנשים נהדרים - מה אני אגיד לכם, חבר'ה, אנחנו משפחה. זה פשוט כואב גם לראות את המצב שלהם</w:t>
      </w:r>
      <w:r>
        <w:rPr>
          <w:rFonts w:hint="cs"/>
          <w:rtl/>
        </w:rPr>
        <w:t xml:space="preserve"> היום. אנחנו, כחברים, מחזקים אותם, עושים הכול כדי שהם ימשיכו, ונחזק אותם גם בהמשך. </w:t>
      </w:r>
    </w:p>
    <w:p w14:paraId="5B47BBFB" w14:textId="77777777" w:rsidR="00000000" w:rsidRDefault="00B6587A">
      <w:pPr>
        <w:pStyle w:val="a"/>
        <w:rPr>
          <w:rFonts w:hint="cs"/>
          <w:rtl/>
        </w:rPr>
      </w:pPr>
    </w:p>
    <w:p w14:paraId="6A0385F1" w14:textId="77777777" w:rsidR="00000000" w:rsidRDefault="00B6587A">
      <w:pPr>
        <w:pStyle w:val="a"/>
        <w:ind w:firstLine="0"/>
        <w:rPr>
          <w:rFonts w:hint="cs"/>
          <w:rtl/>
        </w:rPr>
      </w:pPr>
      <w:r>
        <w:rPr>
          <w:rFonts w:hint="cs"/>
          <w:rtl/>
        </w:rPr>
        <w:tab/>
        <w:t>לצערי, בעניין של ערביי ישראל - ראיתי היום באחד העיתונים שיש חשד ששוב, כמו באוטובוס, גם פה מעורב ערבי-ישראלי. זה חשד, אני ממש מקווה שזה בגדר של חשד. לי חשובה מאוד מערכת הי</w:t>
      </w:r>
      <w:r>
        <w:rPr>
          <w:rFonts w:hint="cs"/>
          <w:rtl/>
        </w:rPr>
        <w:t>חסים עם ערביי ישראל. כחיפאי, אני יודע מה החשיבות של העניין הזה ואני מקווה שזה לא נכון, אבל אם זה נכון - צריך לטפל בזה בכל החומרה.</w:t>
      </w:r>
    </w:p>
    <w:p w14:paraId="24364EC3" w14:textId="77777777" w:rsidR="00000000" w:rsidRDefault="00B6587A">
      <w:pPr>
        <w:pStyle w:val="a"/>
        <w:ind w:firstLine="0"/>
        <w:rPr>
          <w:rFonts w:hint="cs"/>
          <w:rtl/>
        </w:rPr>
      </w:pPr>
    </w:p>
    <w:p w14:paraId="52784B02" w14:textId="77777777" w:rsidR="00000000" w:rsidRDefault="00B6587A">
      <w:pPr>
        <w:pStyle w:val="a"/>
        <w:ind w:firstLine="0"/>
        <w:rPr>
          <w:rFonts w:hint="cs"/>
          <w:rtl/>
        </w:rPr>
      </w:pPr>
      <w:r>
        <w:rPr>
          <w:rFonts w:hint="cs"/>
          <w:rtl/>
        </w:rPr>
        <w:tab/>
        <w:t>חברי הכנסת, הטרור הוא מהלך שגורם לשיבוש מערכות, גורם לעיוות מנטלי. אנחנו יודעים שיש חוקי מלחמה בין מדינות. יודעים מה מותר, מ</w:t>
      </w:r>
      <w:r>
        <w:rPr>
          <w:rFonts w:hint="cs"/>
          <w:rtl/>
        </w:rPr>
        <w:t xml:space="preserve">ה אסור, יש אמנות. בטרור אין שום חוקים. הטרור, בעצם ההגדרה שלו, בעצם הפעילות שלו, פוגע בכל ערכי אנוש הבסיסיים. הטרוריסטים למעשה הם לא חיילים, לא לוחמי חופש, לא לוחמי גרילה, הכול שטויות. הטרוריסטים הם זורעי מוות ללא הבחנה, והם מחויבי מוות. </w:t>
      </w:r>
    </w:p>
    <w:p w14:paraId="6BE26018" w14:textId="77777777" w:rsidR="00000000" w:rsidRDefault="00B6587A">
      <w:pPr>
        <w:pStyle w:val="a"/>
        <w:ind w:firstLine="0"/>
        <w:rPr>
          <w:rFonts w:hint="cs"/>
          <w:rtl/>
        </w:rPr>
      </w:pPr>
    </w:p>
    <w:p w14:paraId="668D66C9" w14:textId="77777777" w:rsidR="00000000" w:rsidRDefault="00B6587A">
      <w:pPr>
        <w:pStyle w:val="a"/>
        <w:ind w:firstLine="0"/>
        <w:rPr>
          <w:rFonts w:hint="cs"/>
          <w:rtl/>
        </w:rPr>
      </w:pPr>
      <w:r>
        <w:rPr>
          <w:rFonts w:hint="cs"/>
          <w:rtl/>
        </w:rPr>
        <w:tab/>
        <w:t xml:space="preserve">לצערי, אי-אפשר </w:t>
      </w:r>
      <w:r>
        <w:rPr>
          <w:rFonts w:hint="cs"/>
          <w:rtl/>
        </w:rPr>
        <w:t xml:space="preserve">לנצח את הטרור באמצעים שישראל השתמשה בהם עד עתה, ואי-אפשר גם לתת לשועלים הקטנים אצלנו לנסות לעוות את האמת. </w:t>
      </w:r>
    </w:p>
    <w:p w14:paraId="59AD26C7" w14:textId="77777777" w:rsidR="00000000" w:rsidRDefault="00B6587A">
      <w:pPr>
        <w:pStyle w:val="a"/>
        <w:ind w:firstLine="0"/>
        <w:rPr>
          <w:rFonts w:hint="cs"/>
          <w:rtl/>
        </w:rPr>
      </w:pPr>
    </w:p>
    <w:p w14:paraId="62B58080" w14:textId="77777777" w:rsidR="00000000" w:rsidRDefault="00B6587A">
      <w:pPr>
        <w:pStyle w:val="a"/>
        <w:ind w:firstLine="0"/>
        <w:rPr>
          <w:rFonts w:hint="cs"/>
          <w:rtl/>
        </w:rPr>
      </w:pPr>
      <w:r>
        <w:rPr>
          <w:rFonts w:hint="cs"/>
          <w:rtl/>
        </w:rPr>
        <w:tab/>
        <w:t>הפנייה שלי היא באמת לחברי הממשלה, שאני חלק ממנה. במקום להפציץ 15 קילומטר מדמשק - ועם כל ה-</w:t>
      </w:r>
      <w:r>
        <w:rPr>
          <w:rFonts w:hint="cs"/>
        </w:rPr>
        <w:t>F-16</w:t>
      </w:r>
      <w:r>
        <w:rPr>
          <w:rFonts w:hint="cs"/>
          <w:rtl/>
        </w:rPr>
        <w:t xml:space="preserve"> ואני לא יודע עם מה - קילומטר וחצי מפה, קילומטר ו-800</w:t>
      </w:r>
      <w:r>
        <w:rPr>
          <w:rFonts w:hint="cs"/>
          <w:rtl/>
        </w:rPr>
        <w:t xml:space="preserve"> מטר, יושב האיש ששולח אותם. אם רוצים - אני יכול לתת להם תצ"א איך להגיע בדיוק אליו ולהפציץ אותו. תודה רבה.</w:t>
      </w:r>
    </w:p>
    <w:p w14:paraId="680F9107" w14:textId="77777777" w:rsidR="00000000" w:rsidRDefault="00B6587A">
      <w:pPr>
        <w:pStyle w:val="ad"/>
        <w:rPr>
          <w:rtl/>
        </w:rPr>
      </w:pPr>
      <w:r>
        <w:rPr>
          <w:rtl/>
        </w:rPr>
        <w:br/>
        <w:t>היו"ר אתי לבני:</w:t>
      </w:r>
    </w:p>
    <w:p w14:paraId="383BB447" w14:textId="77777777" w:rsidR="00000000" w:rsidRDefault="00B6587A">
      <w:pPr>
        <w:pStyle w:val="a"/>
        <w:rPr>
          <w:rtl/>
        </w:rPr>
      </w:pPr>
    </w:p>
    <w:p w14:paraId="657FCF7F" w14:textId="77777777" w:rsidR="00000000" w:rsidRDefault="00B6587A">
      <w:pPr>
        <w:pStyle w:val="a"/>
        <w:rPr>
          <w:rFonts w:hint="cs"/>
          <w:rtl/>
        </w:rPr>
      </w:pPr>
      <w:r>
        <w:rPr>
          <w:rFonts w:hint="cs"/>
          <w:rtl/>
        </w:rPr>
        <w:t xml:space="preserve">תודה רבה. </w:t>
      </w:r>
    </w:p>
    <w:p w14:paraId="734834D1" w14:textId="77777777" w:rsidR="00000000" w:rsidRDefault="00B6587A">
      <w:pPr>
        <w:pStyle w:val="ac"/>
        <w:rPr>
          <w:rtl/>
        </w:rPr>
      </w:pPr>
      <w:r>
        <w:rPr>
          <w:rtl/>
        </w:rPr>
        <w:br/>
      </w:r>
    </w:p>
    <w:p w14:paraId="341F3588" w14:textId="77777777" w:rsidR="00000000" w:rsidRDefault="00B6587A">
      <w:pPr>
        <w:pStyle w:val="Subject"/>
        <w:rPr>
          <w:rtl/>
        </w:rPr>
      </w:pPr>
    </w:p>
    <w:p w14:paraId="2C5562C5" w14:textId="77777777" w:rsidR="00000000" w:rsidRDefault="00B6587A">
      <w:pPr>
        <w:pStyle w:val="Subject"/>
        <w:rPr>
          <w:rFonts w:hint="cs"/>
          <w:rtl/>
        </w:rPr>
      </w:pPr>
      <w:r>
        <w:rPr>
          <w:rFonts w:hint="cs"/>
          <w:rtl/>
        </w:rPr>
        <w:t>ההתלקחות בצפון והשלכותיה על המצב הביטחוני של אזרחי המדינה</w:t>
      </w:r>
    </w:p>
    <w:p w14:paraId="62BAFA87" w14:textId="77777777" w:rsidR="00000000" w:rsidRDefault="00B6587A">
      <w:pPr>
        <w:pStyle w:val="ad"/>
        <w:rPr>
          <w:rtl/>
        </w:rPr>
      </w:pPr>
      <w:r>
        <w:rPr>
          <w:rtl/>
        </w:rPr>
        <w:br/>
        <w:t>היו"ר אתי לבני:</w:t>
      </w:r>
    </w:p>
    <w:p w14:paraId="3A29FA84" w14:textId="77777777" w:rsidR="00000000" w:rsidRDefault="00B6587A">
      <w:pPr>
        <w:pStyle w:val="a"/>
        <w:rPr>
          <w:rFonts w:hint="cs"/>
          <w:rtl/>
        </w:rPr>
      </w:pPr>
    </w:p>
    <w:p w14:paraId="777C5BE3" w14:textId="77777777" w:rsidR="00000000" w:rsidRDefault="00B6587A">
      <w:pPr>
        <w:pStyle w:val="a"/>
        <w:rPr>
          <w:rFonts w:hint="cs"/>
          <w:rtl/>
        </w:rPr>
      </w:pPr>
      <w:r>
        <w:rPr>
          <w:rFonts w:hint="cs"/>
          <w:rtl/>
        </w:rPr>
        <w:t>ההצעה הבאה לסדר-היום: ההתלקחות בצפון והשלכ</w:t>
      </w:r>
      <w:r>
        <w:rPr>
          <w:rFonts w:hint="cs"/>
          <w:rtl/>
        </w:rPr>
        <w:t xml:space="preserve">ותיה על המצב הביטחוני של אזרחי המדינה. חבר הכנסת שמעון פרס - אינו נוכח. </w:t>
      </w:r>
    </w:p>
    <w:p w14:paraId="78DE0DAB" w14:textId="77777777" w:rsidR="00000000" w:rsidRDefault="00B6587A">
      <w:pPr>
        <w:pStyle w:val="ac"/>
        <w:rPr>
          <w:rtl/>
        </w:rPr>
      </w:pPr>
      <w:r>
        <w:rPr>
          <w:rtl/>
        </w:rPr>
        <w:br/>
        <w:t>דוד טל (עם אחד):</w:t>
      </w:r>
    </w:p>
    <w:p w14:paraId="79BF6336" w14:textId="77777777" w:rsidR="00000000" w:rsidRDefault="00B6587A">
      <w:pPr>
        <w:pStyle w:val="a"/>
        <w:rPr>
          <w:rtl/>
        </w:rPr>
      </w:pPr>
    </w:p>
    <w:p w14:paraId="3E4E05D4" w14:textId="77777777" w:rsidR="00000000" w:rsidRDefault="00B6587A">
      <w:pPr>
        <w:pStyle w:val="a"/>
        <w:rPr>
          <w:rFonts w:hint="cs"/>
          <w:rtl/>
        </w:rPr>
      </w:pPr>
      <w:r>
        <w:rPr>
          <w:rFonts w:hint="cs"/>
          <w:rtl/>
        </w:rPr>
        <w:t>אין הצבעות, גברתי?</w:t>
      </w:r>
    </w:p>
    <w:p w14:paraId="52426F8E" w14:textId="77777777" w:rsidR="00000000" w:rsidRDefault="00B6587A">
      <w:pPr>
        <w:pStyle w:val="ad"/>
        <w:rPr>
          <w:rtl/>
        </w:rPr>
      </w:pPr>
      <w:r>
        <w:rPr>
          <w:rtl/>
        </w:rPr>
        <w:br/>
        <w:t>היו"ר אתי לבני:</w:t>
      </w:r>
    </w:p>
    <w:p w14:paraId="59BE76BF" w14:textId="77777777" w:rsidR="00000000" w:rsidRDefault="00B6587A">
      <w:pPr>
        <w:pStyle w:val="a"/>
        <w:rPr>
          <w:rtl/>
        </w:rPr>
      </w:pPr>
    </w:p>
    <w:p w14:paraId="7ADE6742" w14:textId="77777777" w:rsidR="00000000" w:rsidRDefault="00B6587A">
      <w:pPr>
        <w:pStyle w:val="a"/>
        <w:rPr>
          <w:rFonts w:hint="cs"/>
          <w:rtl/>
        </w:rPr>
      </w:pPr>
      <w:r>
        <w:rPr>
          <w:rFonts w:hint="cs"/>
          <w:rtl/>
        </w:rPr>
        <w:t>לא. ישיב על שלוש ההצעות סגן שר הביטחון. הצעה נוספת - פעולת צה"ל - - -</w:t>
      </w:r>
    </w:p>
    <w:p w14:paraId="412C4211" w14:textId="77777777" w:rsidR="00000000" w:rsidRDefault="00B6587A">
      <w:pPr>
        <w:pStyle w:val="ac"/>
        <w:rPr>
          <w:rtl/>
        </w:rPr>
      </w:pPr>
      <w:r>
        <w:rPr>
          <w:rtl/>
        </w:rPr>
        <w:br/>
        <w:t>חיים רמון (העבודה-מימד):</w:t>
      </w:r>
    </w:p>
    <w:p w14:paraId="59EF6003" w14:textId="77777777" w:rsidR="00000000" w:rsidRDefault="00B6587A">
      <w:pPr>
        <w:pStyle w:val="a"/>
        <w:rPr>
          <w:rtl/>
        </w:rPr>
      </w:pPr>
    </w:p>
    <w:p w14:paraId="4F434B20" w14:textId="77777777" w:rsidR="00000000" w:rsidRDefault="00B6587A">
      <w:pPr>
        <w:pStyle w:val="a"/>
        <w:rPr>
          <w:rFonts w:hint="cs"/>
          <w:rtl/>
        </w:rPr>
      </w:pPr>
      <w:r>
        <w:rPr>
          <w:rFonts w:hint="cs"/>
          <w:rtl/>
        </w:rPr>
        <w:t>גברתי היושבת-ראש, אני בשם העבו</w:t>
      </w:r>
      <w:r>
        <w:rPr>
          <w:rFonts w:hint="cs"/>
          <w:rtl/>
        </w:rPr>
        <w:t>דה, לא שמעון פרס.</w:t>
      </w:r>
    </w:p>
    <w:p w14:paraId="63A5E403" w14:textId="77777777" w:rsidR="00000000" w:rsidRDefault="00B6587A">
      <w:pPr>
        <w:pStyle w:val="ad"/>
        <w:rPr>
          <w:rtl/>
        </w:rPr>
      </w:pPr>
      <w:r>
        <w:rPr>
          <w:rtl/>
        </w:rPr>
        <w:br/>
        <w:t>היו"ר אתי לבני:</w:t>
      </w:r>
    </w:p>
    <w:p w14:paraId="6E293BAD" w14:textId="77777777" w:rsidR="00000000" w:rsidRDefault="00B6587A">
      <w:pPr>
        <w:pStyle w:val="a"/>
        <w:rPr>
          <w:rtl/>
        </w:rPr>
      </w:pPr>
    </w:p>
    <w:p w14:paraId="3EE34DF7" w14:textId="77777777" w:rsidR="00000000" w:rsidRDefault="00B6587A">
      <w:pPr>
        <w:pStyle w:val="a"/>
        <w:rPr>
          <w:rFonts w:hint="cs"/>
          <w:rtl/>
        </w:rPr>
      </w:pPr>
      <w:r>
        <w:rPr>
          <w:rFonts w:hint="cs"/>
          <w:rtl/>
        </w:rPr>
        <w:t>אתה בשם - - -?</w:t>
      </w:r>
    </w:p>
    <w:p w14:paraId="3132C8C9" w14:textId="77777777" w:rsidR="00000000" w:rsidRDefault="00B6587A">
      <w:pPr>
        <w:pStyle w:val="Speaker"/>
        <w:rPr>
          <w:rtl/>
        </w:rPr>
      </w:pPr>
      <w:r>
        <w:rPr>
          <w:rtl/>
        </w:rPr>
        <w:br/>
      </w:r>
      <w:bookmarkStart w:id="520" w:name="FS000000458T09_10_2003_18_11_28"/>
      <w:bookmarkEnd w:id="520"/>
      <w:r>
        <w:rPr>
          <w:rtl/>
        </w:rPr>
        <w:t>חיים רמון (העבודה-מימד):</w:t>
      </w:r>
    </w:p>
    <w:p w14:paraId="044D8883" w14:textId="77777777" w:rsidR="00000000" w:rsidRDefault="00B6587A">
      <w:pPr>
        <w:pStyle w:val="a"/>
        <w:rPr>
          <w:rtl/>
        </w:rPr>
      </w:pPr>
    </w:p>
    <w:p w14:paraId="2D7AB3A0" w14:textId="77777777" w:rsidR="00000000" w:rsidRDefault="00B6587A">
      <w:pPr>
        <w:pStyle w:val="a"/>
        <w:rPr>
          <w:rFonts w:hint="cs"/>
          <w:rtl/>
        </w:rPr>
      </w:pPr>
      <w:r>
        <w:rPr>
          <w:rFonts w:hint="cs"/>
          <w:rtl/>
        </w:rPr>
        <w:t>אני לא שמעון, אבל אני בשם העבודה.</w:t>
      </w:r>
    </w:p>
    <w:p w14:paraId="5749D724" w14:textId="77777777" w:rsidR="00000000" w:rsidRDefault="00B6587A">
      <w:pPr>
        <w:pStyle w:val="a"/>
        <w:rPr>
          <w:rFonts w:hint="cs"/>
          <w:rtl/>
        </w:rPr>
      </w:pPr>
      <w:r>
        <w:rPr>
          <w:rtl/>
        </w:rPr>
        <w:br/>
      </w:r>
      <w:r>
        <w:rPr>
          <w:rFonts w:hint="cs"/>
          <w:rtl/>
        </w:rPr>
        <w:tab/>
        <w:t>גברתי היושבת-ראש, חברי הכנסת, הפיגוע הנורא במסעדת "מקסים" הוא ביטוי נוסף למציאות הקשה מאוד באמת שאנחנו נמצאים בה בשלוש השנים האחרונות. והממשלו</w:t>
      </w:r>
      <w:r>
        <w:rPr>
          <w:rFonts w:hint="cs"/>
          <w:rtl/>
        </w:rPr>
        <w:t xml:space="preserve">ת - כל הממשלות - מתמודדות עם הבעיה הזאת, איך מביאים ביטחון לתושבי מדינת ישראל ואיך נאבקים נגד אותם טרוריסטים מתועבים. </w:t>
      </w:r>
    </w:p>
    <w:p w14:paraId="46CF6DFF" w14:textId="77777777" w:rsidR="00000000" w:rsidRDefault="00B6587A">
      <w:pPr>
        <w:pStyle w:val="a"/>
        <w:rPr>
          <w:rFonts w:hint="cs"/>
          <w:rtl/>
        </w:rPr>
      </w:pPr>
    </w:p>
    <w:p w14:paraId="1EBBBB63" w14:textId="77777777" w:rsidR="00000000" w:rsidRDefault="00B6587A">
      <w:pPr>
        <w:pStyle w:val="a"/>
        <w:rPr>
          <w:rFonts w:hint="cs"/>
          <w:rtl/>
        </w:rPr>
      </w:pPr>
      <w:r>
        <w:rPr>
          <w:rFonts w:hint="cs"/>
          <w:rtl/>
        </w:rPr>
        <w:t>אז צריך להיאבק בהם - בכל הכוח, בכל האמצעים - אבל יש לי תחושה שצריך לעשות את זה גם בשכל. אז נכון, קשה מאוד לבוא ולבקר הפצצה מינורית שוודא</w:t>
      </w:r>
      <w:r>
        <w:rPr>
          <w:rFonts w:hint="cs"/>
          <w:rtl/>
        </w:rPr>
        <w:t>י אף אחד לא מעלה על דעתו ולא משלה את עצמו שתשנה משהו במלחמה בטרור, מלבד התחושה שמישהו חושב שהוא לא בטוח. אני רוצה להגיד לסגן שר הביטחון ולשר הביטחון,  גם כשפעולה מוצדקת - בוודאי מבחינה מוסרית, אולי אפילו מבחינה צבאית היא מוצדקת - ביטחון לא מתחיל ומסתיים בר</w:t>
      </w:r>
      <w:r>
        <w:rPr>
          <w:rFonts w:hint="cs"/>
          <w:rtl/>
        </w:rPr>
        <w:t xml:space="preserve">אייה הצרה. </w:t>
      </w:r>
    </w:p>
    <w:p w14:paraId="23108016" w14:textId="77777777" w:rsidR="00000000" w:rsidRDefault="00B6587A">
      <w:pPr>
        <w:pStyle w:val="a"/>
        <w:rPr>
          <w:rFonts w:hint="cs"/>
          <w:rtl/>
        </w:rPr>
      </w:pPr>
    </w:p>
    <w:p w14:paraId="4B0E8B88" w14:textId="77777777" w:rsidR="00000000" w:rsidRDefault="00B6587A">
      <w:pPr>
        <w:pStyle w:val="a"/>
        <w:rPr>
          <w:rFonts w:hint="cs"/>
          <w:rtl/>
        </w:rPr>
      </w:pPr>
      <w:r>
        <w:rPr>
          <w:rFonts w:hint="cs"/>
          <w:rtl/>
        </w:rPr>
        <w:t>יצחק רבין המנוח, כאשר היו אירועים בגבול הצפון, תמיד שקל את התגובה, מה תהיה ההשפעה על הצפון. וכאשר היה ברור שהצפון - שמצבו הכלכלי הוא לא מן המשובחים - עלול להיפגע, הוא היה מתאפק. למשל, שום דבר נורא לא היה קורה אם היו תוקפים אותו מחנה - אם ריק ו</w:t>
      </w:r>
      <w:r>
        <w:rPr>
          <w:rFonts w:hint="cs"/>
          <w:rtl/>
        </w:rPr>
        <w:t xml:space="preserve">אם מלא - אחרי החגים. גם זה שיהיו כמה אלפי מפוטרים פחות בצפון זה חלק מהחוסן של מדינת ישראל - שהכלכלה בצפון תהיה חזקה, שאנשים יוכלו להתפרנס, זה חלק מהחוסן של מדינת ישראל. </w:t>
      </w:r>
    </w:p>
    <w:p w14:paraId="080BBB73" w14:textId="77777777" w:rsidR="00000000" w:rsidRDefault="00B6587A">
      <w:pPr>
        <w:pStyle w:val="a"/>
        <w:rPr>
          <w:rFonts w:hint="cs"/>
          <w:rtl/>
        </w:rPr>
      </w:pPr>
    </w:p>
    <w:p w14:paraId="4522D27D" w14:textId="77777777" w:rsidR="00000000" w:rsidRDefault="00B6587A">
      <w:pPr>
        <w:pStyle w:val="a"/>
        <w:rPr>
          <w:rFonts w:hint="cs"/>
          <w:rtl/>
        </w:rPr>
      </w:pPr>
      <w:r>
        <w:rPr>
          <w:rFonts w:hint="cs"/>
          <w:rtl/>
        </w:rPr>
        <w:t>וכאשר יודעים, כאשר הולכים ערב החג - זה ביטוי לחוסר התבונה. איך אמר את זה ראש המוסד לש</w:t>
      </w:r>
      <w:r>
        <w:rPr>
          <w:rFonts w:hint="cs"/>
          <w:rtl/>
        </w:rPr>
        <w:t xml:space="preserve">עבר וראש המועצה לביטחון לאומי? - מתקבלות החלטות אצל ראש הממשלה ללא מחשבה, כלאחר יד, בלי ראייה כוללת. וזה ביטוי נוסף ונדבך נוסף לעובדה שהממשלה הזאת נכשלה כישלון חרוץ במלחמה בטרור. </w:t>
      </w:r>
    </w:p>
    <w:p w14:paraId="63F1E996" w14:textId="77777777" w:rsidR="00000000" w:rsidRDefault="00B6587A">
      <w:pPr>
        <w:pStyle w:val="a"/>
        <w:rPr>
          <w:rFonts w:hint="cs"/>
          <w:rtl/>
        </w:rPr>
      </w:pPr>
    </w:p>
    <w:p w14:paraId="529B1A13" w14:textId="77777777" w:rsidR="00000000" w:rsidRDefault="00B6587A">
      <w:pPr>
        <w:pStyle w:val="a"/>
        <w:rPr>
          <w:rFonts w:hint="cs"/>
          <w:rtl/>
        </w:rPr>
      </w:pPr>
      <w:r>
        <w:rPr>
          <w:rFonts w:hint="cs"/>
          <w:rtl/>
        </w:rPr>
        <w:t xml:space="preserve">אני רוצה לומר - אין לכם כבר תירוצים. נגמרו התירוצים. אתם, באתם לשלטון כאשר </w:t>
      </w:r>
      <w:r>
        <w:rPr>
          <w:rFonts w:hint="cs"/>
          <w:rtl/>
        </w:rPr>
        <w:t>החלה האינתיפאדה והודעתם שאתם תדעו לטפל בטרור, ואתם הודעתם שתחסלו את הטרור. הסבירו לנו שאריק שרון חיסל את הטרור בעזה ב-1970 צ'יק-צ'ק, והוא גם יעשה את זה פה. ומאז, לצערי הרב, הטרור הולך וגדל, הולך וגדל, ואתם - את מה שהייתם צריכים לעשות לא עשיתם, ואת מה שלא ה</w:t>
      </w:r>
      <w:r>
        <w:rPr>
          <w:rFonts w:hint="cs"/>
          <w:rtl/>
        </w:rPr>
        <w:t>ייתם צריכים לעשות אתם כן עושים.</w:t>
      </w:r>
    </w:p>
    <w:p w14:paraId="23442B0A" w14:textId="77777777" w:rsidR="00000000" w:rsidRDefault="00B6587A">
      <w:pPr>
        <w:pStyle w:val="a"/>
        <w:rPr>
          <w:rFonts w:hint="cs"/>
          <w:rtl/>
        </w:rPr>
      </w:pPr>
    </w:p>
    <w:p w14:paraId="0933D3D6" w14:textId="77777777" w:rsidR="00000000" w:rsidRDefault="00B6587A">
      <w:pPr>
        <w:pStyle w:val="a"/>
        <w:rPr>
          <w:rFonts w:hint="cs"/>
          <w:rtl/>
        </w:rPr>
      </w:pPr>
      <w:r>
        <w:rPr>
          <w:rFonts w:hint="cs"/>
          <w:rtl/>
        </w:rPr>
        <w:t xml:space="preserve">ראש הממשלה, כשהגיע לשלטון, אמר אחרי חודש-חודשיים, כשהתברר לו שישראל 2001 זה לא עזה 1970, הוא בא ואמר: אני מצטער, דברים שרואים מכאן - אמר ראש הממשלה, מכס ראש הממשלה - לא ראיתי כשהייתי באופוזיציה. אנושי. אפילו צריך לכבד אותו </w:t>
      </w:r>
      <w:r>
        <w:rPr>
          <w:rFonts w:hint="cs"/>
          <w:rtl/>
        </w:rPr>
        <w:t xml:space="preserve">על זה. אבל, יש לי תחושה שראש הממשלה, כבר שלוש שנים בשלטון, לא רואה גם מכס השלטון שום דבר. הוא גם עיוור בהיותו ראש הממשלה - איך נלחמים בטרור הזה. </w:t>
      </w:r>
    </w:p>
    <w:p w14:paraId="24526ADF" w14:textId="77777777" w:rsidR="00000000" w:rsidRDefault="00B6587A">
      <w:pPr>
        <w:pStyle w:val="a"/>
        <w:rPr>
          <w:rFonts w:hint="cs"/>
          <w:rtl/>
        </w:rPr>
      </w:pPr>
    </w:p>
    <w:p w14:paraId="08DAB459" w14:textId="77777777" w:rsidR="00000000" w:rsidRDefault="00B6587A">
      <w:pPr>
        <w:pStyle w:val="a"/>
        <w:rPr>
          <w:rFonts w:hint="cs"/>
          <w:rtl/>
        </w:rPr>
      </w:pPr>
      <w:r>
        <w:rPr>
          <w:rFonts w:hint="cs"/>
          <w:rtl/>
        </w:rPr>
        <w:t>ואת הטרור הזה אפשר למתן, אפשר להקטין, בשתי דרכים: דרך אחת היא הדרך הדפנסיבית - כמו בכל דבר, יש דרך דפנסיבית -</w:t>
      </w:r>
      <w:r>
        <w:rPr>
          <w:rFonts w:hint="cs"/>
          <w:rtl/>
        </w:rPr>
        <w:t xml:space="preserve"> והדרך השנייה היא הדרך המדינית, ובשתי הדרכים הללו ראש הממשלה לא עשה את מה שהיה מוטל עליו. </w:t>
      </w:r>
    </w:p>
    <w:p w14:paraId="49456ACF" w14:textId="77777777" w:rsidR="00000000" w:rsidRDefault="00B6587A">
      <w:pPr>
        <w:pStyle w:val="a"/>
        <w:rPr>
          <w:rFonts w:hint="cs"/>
          <w:rtl/>
        </w:rPr>
      </w:pPr>
    </w:p>
    <w:p w14:paraId="071F750C" w14:textId="77777777" w:rsidR="00000000" w:rsidRDefault="00B6587A">
      <w:pPr>
        <w:pStyle w:val="a"/>
        <w:rPr>
          <w:rFonts w:hint="cs"/>
          <w:rtl/>
        </w:rPr>
      </w:pPr>
      <w:r>
        <w:rPr>
          <w:rFonts w:hint="cs"/>
          <w:rtl/>
        </w:rPr>
        <w:t>ראש הממשלה שאמר, על ביטחון אזרחי מדינת ישראל אני לא מוותר, ויתר בעבר ומוותר גם היום מטעמים אידיאולוגיים ופוליטיים על הקמת גדר ההפרדה, שהיתה, היום אפילו לטענתו, מביא</w:t>
      </w:r>
      <w:r>
        <w:rPr>
          <w:rFonts w:hint="cs"/>
          <w:rtl/>
        </w:rPr>
        <w:t>ה ביטחון. כתוצאה מכך שהוא לא נתן את הביטחון הזה, נרצחו 400 עד 500 אזרחים. היום זה כבר לא במחלוקת, כי ראש הממשלה הוא האיש שמסביר שזה חיוני. לא שהוא לא שמע לי - לי זה בסדר, לי הוא לעג; הוא לא שמע לראשי מערכת הביטחון, וגם היום, כשהוא צריך להגן דפנסיבית על תוש</w:t>
      </w:r>
      <w:r>
        <w:rPr>
          <w:rFonts w:hint="cs"/>
          <w:rtl/>
        </w:rPr>
        <w:t>בי מדינת ישראל, הוא ראש ממשלה של מתנחלים. שנתיים הוא לא בנה גדר בגלל המתנחלים, ועכשיו הוא עושה תוואי של גדר שאין לה שום דבר עם הביטחון, והוא לא יבנה אותה בסוף, מתוך התחשבות במתנחלים.</w:t>
      </w:r>
    </w:p>
    <w:p w14:paraId="5CDA0BC6" w14:textId="77777777" w:rsidR="00000000" w:rsidRDefault="00B6587A">
      <w:pPr>
        <w:pStyle w:val="a"/>
        <w:ind w:firstLine="0"/>
        <w:rPr>
          <w:rFonts w:hint="cs"/>
          <w:rtl/>
        </w:rPr>
      </w:pPr>
    </w:p>
    <w:p w14:paraId="34029089" w14:textId="77777777" w:rsidR="00000000" w:rsidRDefault="00B6587A">
      <w:pPr>
        <w:pStyle w:val="a"/>
        <w:ind w:firstLine="0"/>
        <w:rPr>
          <w:rFonts w:hint="cs"/>
          <w:rtl/>
        </w:rPr>
      </w:pPr>
      <w:r>
        <w:rPr>
          <w:rFonts w:hint="cs"/>
          <w:rtl/>
        </w:rPr>
        <w:tab/>
        <w:t>מי ישב בלשכת ראש הממשלה כשהחליטו על תוואי הגדר? עם ישראל לא ישב שם. ישב</w:t>
      </w:r>
      <w:r>
        <w:rPr>
          <w:rFonts w:hint="cs"/>
          <w:rtl/>
        </w:rPr>
        <w:t xml:space="preserve">ו שם המתנחלים ובנו, או אמרו שיבנו, את התוואי הזה. הוא גם לא ייבנה, זה יעלה בדם, זה יעלה בדמים מיותרים. </w:t>
      </w:r>
    </w:p>
    <w:p w14:paraId="616F96EF" w14:textId="77777777" w:rsidR="00000000" w:rsidRDefault="00B6587A">
      <w:pPr>
        <w:pStyle w:val="a"/>
        <w:ind w:firstLine="0"/>
        <w:rPr>
          <w:rFonts w:hint="cs"/>
          <w:rtl/>
        </w:rPr>
      </w:pPr>
    </w:p>
    <w:p w14:paraId="10FE2D63" w14:textId="77777777" w:rsidR="00000000" w:rsidRDefault="00B6587A">
      <w:pPr>
        <w:pStyle w:val="a"/>
        <w:ind w:firstLine="0"/>
        <w:rPr>
          <w:rFonts w:hint="cs"/>
          <w:rtl/>
        </w:rPr>
      </w:pPr>
      <w:r>
        <w:rPr>
          <w:rFonts w:hint="cs"/>
          <w:rtl/>
        </w:rPr>
        <w:tab/>
        <w:t>שמענו היום ויכוח נורא. הביאו את הכנסת. בשביל מה? בשביל 100-200-300 מיליון, 400 מיליון, כשראש הממשלה זורק חצי מיליארד בשביל ביטחון המתנחלים - גם לא ביט</w:t>
      </w:r>
      <w:r>
        <w:rPr>
          <w:rFonts w:hint="cs"/>
          <w:rtl/>
        </w:rPr>
        <w:t>חונם, אלא האינטרסים המדיניים של המתנחלים. 3-4 מיליארדי שקלים לחינם, כי הוא ראש ממשלה של מתנחלים. הוא לא עושה את זה. על מחדלים הרבה יותר קטנים ראשי ממשלה הלכו הביתה.</w:t>
      </w:r>
    </w:p>
    <w:p w14:paraId="021FEB49" w14:textId="77777777" w:rsidR="00000000" w:rsidRDefault="00B6587A">
      <w:pPr>
        <w:pStyle w:val="a"/>
        <w:ind w:firstLine="0"/>
        <w:rPr>
          <w:rFonts w:hint="cs"/>
          <w:rtl/>
        </w:rPr>
      </w:pPr>
    </w:p>
    <w:p w14:paraId="1D920B77" w14:textId="77777777" w:rsidR="00000000" w:rsidRDefault="00B6587A">
      <w:pPr>
        <w:pStyle w:val="ac"/>
        <w:rPr>
          <w:rtl/>
        </w:rPr>
      </w:pPr>
      <w:r>
        <w:rPr>
          <w:rFonts w:hint="eastAsia"/>
          <w:rtl/>
        </w:rPr>
        <w:t>סגן</w:t>
      </w:r>
      <w:r>
        <w:rPr>
          <w:rtl/>
        </w:rPr>
        <w:t xml:space="preserve"> שר הביטחון זאב בוים:</w:t>
      </w:r>
    </w:p>
    <w:p w14:paraId="06CE93B3" w14:textId="77777777" w:rsidR="00000000" w:rsidRDefault="00B6587A">
      <w:pPr>
        <w:pStyle w:val="a"/>
        <w:rPr>
          <w:rFonts w:hint="cs"/>
          <w:rtl/>
        </w:rPr>
      </w:pPr>
    </w:p>
    <w:p w14:paraId="3E04FEBD" w14:textId="77777777" w:rsidR="00000000" w:rsidRDefault="00B6587A">
      <w:pPr>
        <w:pStyle w:val="a"/>
        <w:rPr>
          <w:rFonts w:hint="cs"/>
          <w:rtl/>
        </w:rPr>
      </w:pPr>
      <w:r>
        <w:rPr>
          <w:rFonts w:hint="cs"/>
          <w:rtl/>
        </w:rPr>
        <w:t>כמה זמן יש לו?</w:t>
      </w:r>
    </w:p>
    <w:p w14:paraId="60AD61CA" w14:textId="77777777" w:rsidR="00000000" w:rsidRDefault="00B6587A">
      <w:pPr>
        <w:pStyle w:val="a"/>
        <w:rPr>
          <w:rFonts w:hint="cs"/>
          <w:rtl/>
        </w:rPr>
      </w:pPr>
    </w:p>
    <w:p w14:paraId="768D6702" w14:textId="77777777" w:rsidR="00000000" w:rsidRDefault="00B6587A">
      <w:pPr>
        <w:pStyle w:val="Speaker"/>
        <w:rPr>
          <w:rtl/>
        </w:rPr>
      </w:pPr>
      <w:bookmarkStart w:id="521" w:name="FS000000458T09_10_2003_18_01_49"/>
      <w:bookmarkEnd w:id="521"/>
      <w:r>
        <w:rPr>
          <w:rFonts w:hint="eastAsia"/>
          <w:rtl/>
        </w:rPr>
        <w:t>חיים</w:t>
      </w:r>
      <w:r>
        <w:rPr>
          <w:rtl/>
        </w:rPr>
        <w:t xml:space="preserve"> רמון (העבודה-מימד):</w:t>
      </w:r>
    </w:p>
    <w:p w14:paraId="29B5B5C2" w14:textId="77777777" w:rsidR="00000000" w:rsidRDefault="00B6587A">
      <w:pPr>
        <w:pStyle w:val="a"/>
        <w:rPr>
          <w:rFonts w:hint="cs"/>
          <w:rtl/>
        </w:rPr>
      </w:pPr>
    </w:p>
    <w:p w14:paraId="3B0A9B09" w14:textId="77777777" w:rsidR="00000000" w:rsidRDefault="00B6587A">
      <w:pPr>
        <w:pStyle w:val="a"/>
        <w:rPr>
          <w:rFonts w:hint="cs"/>
          <w:rtl/>
        </w:rPr>
      </w:pPr>
      <w:r>
        <w:rPr>
          <w:rFonts w:hint="cs"/>
          <w:rtl/>
        </w:rPr>
        <w:t>עשר דקות.</w:t>
      </w:r>
    </w:p>
    <w:p w14:paraId="20EA6DA8" w14:textId="77777777" w:rsidR="00000000" w:rsidRDefault="00B6587A">
      <w:pPr>
        <w:pStyle w:val="a"/>
        <w:rPr>
          <w:rFonts w:hint="cs"/>
          <w:rtl/>
        </w:rPr>
      </w:pPr>
    </w:p>
    <w:p w14:paraId="5C7D8126" w14:textId="77777777" w:rsidR="00000000" w:rsidRDefault="00B6587A">
      <w:pPr>
        <w:pStyle w:val="ad"/>
        <w:rPr>
          <w:rtl/>
        </w:rPr>
      </w:pPr>
      <w:r>
        <w:rPr>
          <w:rtl/>
        </w:rPr>
        <w:t>היו"ר</w:t>
      </w:r>
      <w:r>
        <w:rPr>
          <w:rFonts w:hint="cs"/>
          <w:rtl/>
        </w:rPr>
        <w:t xml:space="preserve"> אתי ל</w:t>
      </w:r>
      <w:r>
        <w:rPr>
          <w:rFonts w:hint="cs"/>
          <w:rtl/>
        </w:rPr>
        <w:t>בני</w:t>
      </w:r>
      <w:r>
        <w:rPr>
          <w:rtl/>
        </w:rPr>
        <w:t>:</w:t>
      </w:r>
    </w:p>
    <w:p w14:paraId="55D074B5" w14:textId="77777777" w:rsidR="00000000" w:rsidRDefault="00B6587A">
      <w:pPr>
        <w:pStyle w:val="a"/>
        <w:rPr>
          <w:rtl/>
        </w:rPr>
      </w:pPr>
    </w:p>
    <w:p w14:paraId="391A1ECB" w14:textId="77777777" w:rsidR="00000000" w:rsidRDefault="00B6587A">
      <w:pPr>
        <w:pStyle w:val="a"/>
        <w:rPr>
          <w:rFonts w:hint="cs"/>
          <w:rtl/>
        </w:rPr>
      </w:pPr>
      <w:r>
        <w:rPr>
          <w:rFonts w:hint="cs"/>
          <w:rtl/>
        </w:rPr>
        <w:t>יש לו עוד שלוש דקות.</w:t>
      </w:r>
    </w:p>
    <w:p w14:paraId="3A1C1FD2" w14:textId="77777777" w:rsidR="00000000" w:rsidRDefault="00B6587A">
      <w:pPr>
        <w:pStyle w:val="a"/>
        <w:rPr>
          <w:rFonts w:hint="cs"/>
          <w:rtl/>
        </w:rPr>
      </w:pPr>
    </w:p>
    <w:p w14:paraId="63FD9F77" w14:textId="77777777" w:rsidR="00000000" w:rsidRDefault="00B6587A">
      <w:pPr>
        <w:pStyle w:val="ac"/>
        <w:rPr>
          <w:rtl/>
        </w:rPr>
      </w:pPr>
      <w:r>
        <w:rPr>
          <w:rFonts w:hint="eastAsia"/>
          <w:rtl/>
        </w:rPr>
        <w:t>עסאם</w:t>
      </w:r>
      <w:r>
        <w:rPr>
          <w:rtl/>
        </w:rPr>
        <w:t xml:space="preserve"> מח'ול (חד"ש-תע"ל):</w:t>
      </w:r>
    </w:p>
    <w:p w14:paraId="13DB92D1" w14:textId="77777777" w:rsidR="00000000" w:rsidRDefault="00B6587A">
      <w:pPr>
        <w:pStyle w:val="a"/>
        <w:rPr>
          <w:rFonts w:hint="cs"/>
          <w:rtl/>
        </w:rPr>
      </w:pPr>
    </w:p>
    <w:p w14:paraId="699C15B1" w14:textId="77777777" w:rsidR="00000000" w:rsidRDefault="00B6587A">
      <w:pPr>
        <w:pStyle w:val="a"/>
        <w:rPr>
          <w:rFonts w:hint="cs"/>
          <w:rtl/>
        </w:rPr>
      </w:pPr>
      <w:r>
        <w:rPr>
          <w:rFonts w:hint="cs"/>
          <w:rtl/>
        </w:rPr>
        <w:t>הוא אומר דברים קשים, לכן זה נראה לך ארוך.</w:t>
      </w:r>
    </w:p>
    <w:p w14:paraId="23F9293A" w14:textId="77777777" w:rsidR="00000000" w:rsidRDefault="00B6587A">
      <w:pPr>
        <w:pStyle w:val="SpeakerCon"/>
        <w:rPr>
          <w:rtl/>
        </w:rPr>
      </w:pPr>
      <w:bookmarkStart w:id="522" w:name="FS000000458T09_10_2003_18_02_14C"/>
      <w:bookmarkEnd w:id="522"/>
    </w:p>
    <w:p w14:paraId="28AF6E90" w14:textId="77777777" w:rsidR="00000000" w:rsidRDefault="00B6587A">
      <w:pPr>
        <w:pStyle w:val="SpeakerCon"/>
        <w:rPr>
          <w:rtl/>
        </w:rPr>
      </w:pPr>
      <w:r>
        <w:rPr>
          <w:rtl/>
        </w:rPr>
        <w:t>חיים רמון (העבודה-מימד):</w:t>
      </w:r>
    </w:p>
    <w:p w14:paraId="6D3151A4" w14:textId="77777777" w:rsidR="00000000" w:rsidRDefault="00B6587A">
      <w:pPr>
        <w:pStyle w:val="a"/>
        <w:rPr>
          <w:rtl/>
        </w:rPr>
      </w:pPr>
    </w:p>
    <w:p w14:paraId="1815FDC9" w14:textId="77777777" w:rsidR="00000000" w:rsidRDefault="00B6587A">
      <w:pPr>
        <w:pStyle w:val="a"/>
        <w:rPr>
          <w:rFonts w:hint="cs"/>
          <w:rtl/>
        </w:rPr>
      </w:pPr>
      <w:r>
        <w:rPr>
          <w:rFonts w:hint="cs"/>
          <w:rtl/>
        </w:rPr>
        <w:t>לא יעזור. אל תאשימו אף אחד, אתם בשלטון. יש לכם כשרון נהדר, אמרתי. כל הזמן אתם בשלטון וכל הזמן אתם מאשימים את האופוזיציה. אין דבר כזה ב</w:t>
      </w:r>
      <w:r>
        <w:rPr>
          <w:rFonts w:hint="cs"/>
          <w:rtl/>
        </w:rPr>
        <w:t>עולם. אמרתי לחבר הכנסת גדעון סער בחוץ: תגיד לי תאריך, ומרגע זה אתם מתחילים להיות אחראים; עוד שנה, עוד שנתיים, עוד שלוש שתהיו בשלטון, ומרגע זה תגידו שאתם אחראים. אני מוכן לחכות בסבלנות. אבל המצאתם פטנט אלוהי. יושב פה גדעון סער, הוא כבר שלוש שנים בשלטון, הוא</w:t>
      </w:r>
      <w:r>
        <w:rPr>
          <w:rFonts w:hint="cs"/>
          <w:rtl/>
        </w:rPr>
        <w:t xml:space="preserve"> היה מזכיר הממשלה, חבר הכנסת, הכול, ואת מי הוא מאשים? את האופוזיציה. אני יושב עם חבר הכנסת עוזי לנדאו בעימות טלוויזיוני - עם השר לנדאו, והוא מסביר לי שאני אשם. הוא כבר שלוש שנים שר, ואני אשם, כשאני כבר חמש שנים לא שר. </w:t>
      </w:r>
    </w:p>
    <w:p w14:paraId="1EB5CF94" w14:textId="77777777" w:rsidR="00000000" w:rsidRDefault="00B6587A">
      <w:pPr>
        <w:pStyle w:val="a"/>
        <w:rPr>
          <w:rFonts w:hint="cs"/>
          <w:rtl/>
        </w:rPr>
      </w:pPr>
    </w:p>
    <w:p w14:paraId="3FE92626" w14:textId="77777777" w:rsidR="00000000" w:rsidRDefault="00B6587A">
      <w:pPr>
        <w:pStyle w:val="ac"/>
        <w:rPr>
          <w:rtl/>
        </w:rPr>
      </w:pPr>
      <w:r>
        <w:rPr>
          <w:rFonts w:hint="eastAsia"/>
          <w:rtl/>
        </w:rPr>
        <w:t>השר</w:t>
      </w:r>
      <w:r>
        <w:rPr>
          <w:rtl/>
        </w:rPr>
        <w:t xml:space="preserve"> עוזי לנדאו:</w:t>
      </w:r>
    </w:p>
    <w:p w14:paraId="6E696149" w14:textId="77777777" w:rsidR="00000000" w:rsidRDefault="00B6587A">
      <w:pPr>
        <w:pStyle w:val="a"/>
        <w:rPr>
          <w:rFonts w:hint="cs"/>
          <w:rtl/>
        </w:rPr>
      </w:pPr>
    </w:p>
    <w:p w14:paraId="5BC6136C" w14:textId="77777777" w:rsidR="00000000" w:rsidRDefault="00B6587A">
      <w:pPr>
        <w:pStyle w:val="a"/>
        <w:rPr>
          <w:rFonts w:hint="cs"/>
          <w:rtl/>
        </w:rPr>
      </w:pPr>
      <w:r>
        <w:rPr>
          <w:rFonts w:hint="cs"/>
          <w:rtl/>
        </w:rPr>
        <w:t>הוא צדק.</w:t>
      </w:r>
    </w:p>
    <w:p w14:paraId="58E3F145" w14:textId="77777777" w:rsidR="00000000" w:rsidRDefault="00B6587A">
      <w:pPr>
        <w:pStyle w:val="a"/>
        <w:rPr>
          <w:rFonts w:hint="cs"/>
          <w:rtl/>
        </w:rPr>
      </w:pPr>
    </w:p>
    <w:p w14:paraId="3BABD881" w14:textId="77777777" w:rsidR="00000000" w:rsidRDefault="00B6587A">
      <w:pPr>
        <w:pStyle w:val="SpeakerCon"/>
        <w:rPr>
          <w:rtl/>
        </w:rPr>
      </w:pPr>
      <w:bookmarkStart w:id="523" w:name="FS000000458T09_10_2003_18_06_43C"/>
      <w:bookmarkEnd w:id="523"/>
      <w:r>
        <w:rPr>
          <w:rtl/>
        </w:rPr>
        <w:t>חיים רמון</w:t>
      </w:r>
      <w:r>
        <w:rPr>
          <w:rtl/>
        </w:rPr>
        <w:t xml:space="preserve"> (העבודה-מימד):</w:t>
      </w:r>
    </w:p>
    <w:p w14:paraId="4A9DB10B" w14:textId="77777777" w:rsidR="00000000" w:rsidRDefault="00B6587A">
      <w:pPr>
        <w:pStyle w:val="a"/>
        <w:rPr>
          <w:rtl/>
        </w:rPr>
      </w:pPr>
    </w:p>
    <w:p w14:paraId="1E9DC738" w14:textId="77777777" w:rsidR="00000000" w:rsidRDefault="00B6587A">
      <w:pPr>
        <w:pStyle w:val="a"/>
        <w:rPr>
          <w:rFonts w:hint="cs"/>
          <w:rtl/>
        </w:rPr>
      </w:pPr>
      <w:r>
        <w:rPr>
          <w:rFonts w:hint="cs"/>
          <w:rtl/>
        </w:rPr>
        <w:t>לא, לא מבינים איזה פטנט זה. אתם יושבים, באופן אישי - ראש הממשלה ישב, התנגד לדבר, כשהוא טוען היום שזה יביא ביטחון. טעית - לך הביתה. לא טעית בדבר קל ערך, טעית בדבר מהותי.</w:t>
      </w:r>
    </w:p>
    <w:p w14:paraId="25F0691E" w14:textId="77777777" w:rsidR="00000000" w:rsidRDefault="00B6587A">
      <w:pPr>
        <w:pStyle w:val="a"/>
        <w:rPr>
          <w:rFonts w:hint="cs"/>
          <w:rtl/>
        </w:rPr>
      </w:pPr>
    </w:p>
    <w:p w14:paraId="12FD591A" w14:textId="77777777" w:rsidR="00000000" w:rsidRDefault="00B6587A">
      <w:pPr>
        <w:pStyle w:val="a"/>
        <w:rPr>
          <w:rFonts w:hint="cs"/>
          <w:rtl/>
        </w:rPr>
      </w:pPr>
      <w:r>
        <w:rPr>
          <w:rFonts w:hint="cs"/>
          <w:rtl/>
        </w:rPr>
        <w:t>הדבר השני זה העניין המדיני. באת, אמרת: רק אני, שרון, אביא שלום. לא עו</w:t>
      </w:r>
      <w:r>
        <w:rPr>
          <w:rFonts w:hint="cs"/>
          <w:rtl/>
        </w:rPr>
        <w:t>ד חמישה יביאו שלום. הוא, בלעדי, אין אחר. מאה אחוז. בסדר, סבלנות. עברה שנה, עברו שנתיים, עברו שלוש שנים. מה עשית בפועל?</w:t>
      </w:r>
    </w:p>
    <w:p w14:paraId="1C4FEC93" w14:textId="77777777" w:rsidR="00000000" w:rsidRDefault="00B6587A">
      <w:pPr>
        <w:pStyle w:val="a"/>
        <w:rPr>
          <w:rFonts w:hint="cs"/>
          <w:rtl/>
        </w:rPr>
      </w:pPr>
    </w:p>
    <w:p w14:paraId="41338ABC" w14:textId="77777777" w:rsidR="00000000" w:rsidRDefault="00B6587A">
      <w:pPr>
        <w:pStyle w:val="a"/>
        <w:rPr>
          <w:rFonts w:hint="cs"/>
          <w:rtl/>
        </w:rPr>
      </w:pPr>
      <w:r>
        <w:rPr>
          <w:rFonts w:hint="cs"/>
          <w:rtl/>
        </w:rPr>
        <w:t>היתה ממשלת אבו-מאזן, עליה השלום. במשהו קטן סייעת לו? עזרת לו? אז היה ערפאת, ערפאת באמת אשם, הוא לא עזר. אבל מה אנחנו עשינו כדי שממשלת אב</w:t>
      </w:r>
      <w:r>
        <w:rPr>
          <w:rFonts w:hint="cs"/>
          <w:rtl/>
        </w:rPr>
        <w:t>ו-מאזן תשרוד, אם היא חשובה? כלום. מה אנחנו עושים עכשיו? אני לא יודע אם נעשה או לא.</w:t>
      </w:r>
    </w:p>
    <w:p w14:paraId="715E2523" w14:textId="77777777" w:rsidR="00000000" w:rsidRDefault="00B6587A">
      <w:pPr>
        <w:pStyle w:val="a"/>
        <w:rPr>
          <w:rFonts w:hint="cs"/>
          <w:rtl/>
        </w:rPr>
      </w:pPr>
    </w:p>
    <w:p w14:paraId="43C39D8F" w14:textId="77777777" w:rsidR="00000000" w:rsidRDefault="00B6587A">
      <w:pPr>
        <w:pStyle w:val="a"/>
        <w:rPr>
          <w:rFonts w:hint="cs"/>
          <w:rtl/>
        </w:rPr>
      </w:pPr>
      <w:r>
        <w:rPr>
          <w:rFonts w:hint="cs"/>
          <w:rtl/>
        </w:rPr>
        <w:t>לנסראללה אנחנו נשחרר 400-500 אסירים; לטובת אבו-מאזן, לחזק אותו, כדי שלא יהיה טרור - את זה אנחנו לא עושים, לא עולה על דעתנו. מה מבינים במזרח התיכון?</w:t>
      </w:r>
    </w:p>
    <w:p w14:paraId="42805BE1" w14:textId="77777777" w:rsidR="00000000" w:rsidRDefault="00B6587A">
      <w:pPr>
        <w:pStyle w:val="a"/>
        <w:rPr>
          <w:rFonts w:hint="cs"/>
          <w:rtl/>
        </w:rPr>
      </w:pPr>
    </w:p>
    <w:p w14:paraId="515193EA" w14:textId="77777777" w:rsidR="00000000" w:rsidRDefault="00B6587A">
      <w:pPr>
        <w:pStyle w:val="ac"/>
        <w:rPr>
          <w:rtl/>
        </w:rPr>
      </w:pPr>
      <w:r>
        <w:rPr>
          <w:rFonts w:hint="eastAsia"/>
          <w:rtl/>
        </w:rPr>
        <w:t>אחמד</w:t>
      </w:r>
      <w:r>
        <w:rPr>
          <w:rtl/>
        </w:rPr>
        <w:t xml:space="preserve"> טיבי (חד"ש-תע"ל):</w:t>
      </w:r>
    </w:p>
    <w:p w14:paraId="41A4554B" w14:textId="77777777" w:rsidR="00000000" w:rsidRDefault="00B6587A">
      <w:pPr>
        <w:pStyle w:val="a"/>
        <w:rPr>
          <w:rFonts w:hint="cs"/>
          <w:rtl/>
        </w:rPr>
      </w:pPr>
    </w:p>
    <w:p w14:paraId="5868FD8E" w14:textId="77777777" w:rsidR="00000000" w:rsidRDefault="00B6587A">
      <w:pPr>
        <w:pStyle w:val="a"/>
        <w:rPr>
          <w:rFonts w:hint="cs"/>
          <w:rtl/>
        </w:rPr>
      </w:pPr>
      <w:r>
        <w:rPr>
          <w:rFonts w:hint="cs"/>
          <w:rtl/>
        </w:rPr>
        <w:t>רק כוח.</w:t>
      </w:r>
    </w:p>
    <w:p w14:paraId="4ED40C39" w14:textId="77777777" w:rsidR="00000000" w:rsidRDefault="00B6587A">
      <w:pPr>
        <w:pStyle w:val="SpeakerCon"/>
        <w:rPr>
          <w:rtl/>
        </w:rPr>
      </w:pPr>
      <w:bookmarkStart w:id="524" w:name="FS000000458T09_10_2003_18_08_58C"/>
      <w:bookmarkEnd w:id="524"/>
    </w:p>
    <w:p w14:paraId="37E5C62B" w14:textId="77777777" w:rsidR="00000000" w:rsidRDefault="00B6587A">
      <w:pPr>
        <w:pStyle w:val="SpeakerCon"/>
        <w:rPr>
          <w:rtl/>
        </w:rPr>
      </w:pPr>
      <w:r>
        <w:rPr>
          <w:rtl/>
        </w:rPr>
        <w:t>חיים רמון (העבודה-מימד):</w:t>
      </w:r>
    </w:p>
    <w:p w14:paraId="04F022D6" w14:textId="77777777" w:rsidR="00000000" w:rsidRDefault="00B6587A">
      <w:pPr>
        <w:pStyle w:val="a"/>
        <w:rPr>
          <w:rtl/>
        </w:rPr>
      </w:pPr>
    </w:p>
    <w:p w14:paraId="0B751C99" w14:textId="77777777" w:rsidR="00000000" w:rsidRDefault="00B6587A">
      <w:pPr>
        <w:pStyle w:val="a"/>
        <w:rPr>
          <w:rFonts w:hint="cs"/>
          <w:rtl/>
        </w:rPr>
      </w:pPr>
      <w:r>
        <w:rPr>
          <w:rFonts w:hint="cs"/>
          <w:rtl/>
        </w:rPr>
        <w:t>מה מבינים? אומר נסראללה, חבר'ה, מה אתם שמים אבו-מאזן? רק בכוח. היהודים האלה, מבינים רק כוח, ורק בכוח נלך. לשחרר אסיר כדי לחזק את הצד המתון אצל הפלסטינים - לא יעלה על הדעת. אבל לחזק את האויב הכי מר שלנו, הכי קשה - כן. ואז</w:t>
      </w:r>
      <w:r>
        <w:rPr>
          <w:rFonts w:hint="cs"/>
          <w:rtl/>
        </w:rPr>
        <w:t xml:space="preserve"> אנחנו אומרים: תפוצצו, תחטפו חיילים, ואז תקבלו את מה שאתם רוצים. זה מה שהממשלה הזאת מחנכת אליו, זה ההיגיון שלה.</w:t>
      </w:r>
    </w:p>
    <w:p w14:paraId="26D6DD8B" w14:textId="77777777" w:rsidR="00000000" w:rsidRDefault="00B6587A">
      <w:pPr>
        <w:pStyle w:val="a"/>
        <w:rPr>
          <w:rFonts w:hint="cs"/>
          <w:rtl/>
        </w:rPr>
      </w:pPr>
    </w:p>
    <w:p w14:paraId="1BFDEDAC" w14:textId="77777777" w:rsidR="00000000" w:rsidRDefault="00B6587A">
      <w:pPr>
        <w:pStyle w:val="a"/>
        <w:rPr>
          <w:rFonts w:hint="cs"/>
          <w:rtl/>
        </w:rPr>
      </w:pPr>
      <w:r>
        <w:rPr>
          <w:rFonts w:hint="cs"/>
          <w:rtl/>
        </w:rPr>
        <w:t>לכן אני בא ואומר, רבותי, תודו, הבטחתם לבוחר, לא עמדתם בזה, דרדרתם את מדינת ישראל למצב הביטחוני הכי קשה, הכי נורא שלה, למצב כלכלי שאני לא צריך ל</w:t>
      </w:r>
      <w:r>
        <w:rPr>
          <w:rFonts w:hint="cs"/>
          <w:rtl/>
        </w:rPr>
        <w:t>תאר - ביבי נתניהו מתאר איזה אסון כלכלי היה פה ועדיין קיים פה. לא הצלחתם, אז מה אם בחרו בכם? תבואו, תגידו: אנחנו לא יודעים, לא הצלחנו, אין לנו פתרונות, הגענו למבוי סתום, ותלכו הביתה, כי אין לכם פתרון לכלום. ואז, כשאין פתרון לכלום, גם אם עושים איזו פעולה בסו</w:t>
      </w:r>
      <w:r>
        <w:rPr>
          <w:rFonts w:hint="cs"/>
          <w:rtl/>
        </w:rPr>
        <w:t>ריה, היא מעידה לא על חוזק, לא על עוצמה, היא מעידה על אובדן דרך, על אובדן עשתונות ודרדור ישראל בכל התחומים למציאות אולי הכי קשה מאז קום המדינה.</w:t>
      </w:r>
    </w:p>
    <w:p w14:paraId="7793A098" w14:textId="77777777" w:rsidR="00000000" w:rsidRDefault="00B6587A">
      <w:pPr>
        <w:pStyle w:val="a"/>
        <w:rPr>
          <w:rFonts w:hint="cs"/>
          <w:rtl/>
        </w:rPr>
      </w:pPr>
    </w:p>
    <w:p w14:paraId="7584E180" w14:textId="77777777" w:rsidR="00000000" w:rsidRDefault="00B6587A">
      <w:pPr>
        <w:pStyle w:val="a"/>
        <w:rPr>
          <w:rFonts w:hint="cs"/>
          <w:rtl/>
        </w:rPr>
      </w:pPr>
      <w:r>
        <w:rPr>
          <w:rFonts w:hint="cs"/>
          <w:rtl/>
        </w:rPr>
        <w:t>לכן, אם אתם אנשים הגונים, ובראש ובראשונה, אם ראש הממשלה הוא אדם הגון, הדבר המיידי שהוא היה צריך לעשות לטובת עם י</w:t>
      </w:r>
      <w:r>
        <w:rPr>
          <w:rFonts w:hint="cs"/>
          <w:rtl/>
        </w:rPr>
        <w:t>שראל, ואם הוא באמת דואג לביטחון תושבי מדינת ישראל, זה לקום וללכת. תודה.</w:t>
      </w:r>
    </w:p>
    <w:p w14:paraId="05CBD620" w14:textId="77777777" w:rsidR="00000000" w:rsidRDefault="00B6587A">
      <w:pPr>
        <w:pStyle w:val="a"/>
        <w:rPr>
          <w:rFonts w:hint="cs"/>
          <w:rtl/>
        </w:rPr>
      </w:pPr>
    </w:p>
    <w:p w14:paraId="77E24F61" w14:textId="77777777" w:rsidR="00000000" w:rsidRDefault="00B6587A">
      <w:pPr>
        <w:pStyle w:val="ad"/>
        <w:rPr>
          <w:rtl/>
        </w:rPr>
      </w:pPr>
      <w:r>
        <w:rPr>
          <w:rtl/>
        </w:rPr>
        <w:t>היו"ר</w:t>
      </w:r>
      <w:r>
        <w:rPr>
          <w:rFonts w:hint="cs"/>
          <w:rtl/>
        </w:rPr>
        <w:t xml:space="preserve"> אתי לבני</w:t>
      </w:r>
      <w:r>
        <w:rPr>
          <w:rtl/>
        </w:rPr>
        <w:t>:</w:t>
      </w:r>
    </w:p>
    <w:p w14:paraId="400C4090" w14:textId="77777777" w:rsidR="00000000" w:rsidRDefault="00B6587A">
      <w:pPr>
        <w:pStyle w:val="a"/>
        <w:rPr>
          <w:rtl/>
        </w:rPr>
      </w:pPr>
    </w:p>
    <w:p w14:paraId="3115A5C3" w14:textId="77777777" w:rsidR="00000000" w:rsidRDefault="00B6587A">
      <w:pPr>
        <w:pStyle w:val="a"/>
        <w:rPr>
          <w:rFonts w:hint="cs"/>
          <w:rtl/>
        </w:rPr>
      </w:pPr>
      <w:r>
        <w:rPr>
          <w:rFonts w:hint="cs"/>
          <w:rtl/>
        </w:rPr>
        <w:t>תודה רבה.</w:t>
      </w:r>
    </w:p>
    <w:p w14:paraId="2684EE54" w14:textId="77777777" w:rsidR="00000000" w:rsidRDefault="00B6587A">
      <w:pPr>
        <w:pStyle w:val="a"/>
        <w:rPr>
          <w:rtl/>
        </w:rPr>
      </w:pPr>
    </w:p>
    <w:p w14:paraId="54B7C0BD" w14:textId="77777777" w:rsidR="00000000" w:rsidRDefault="00B6587A">
      <w:pPr>
        <w:pStyle w:val="a"/>
        <w:rPr>
          <w:rFonts w:hint="cs"/>
          <w:rtl/>
        </w:rPr>
      </w:pPr>
    </w:p>
    <w:p w14:paraId="286A03A7" w14:textId="77777777" w:rsidR="00000000" w:rsidRDefault="00B6587A">
      <w:pPr>
        <w:pStyle w:val="Subject"/>
        <w:rPr>
          <w:rFonts w:hint="cs"/>
          <w:rtl/>
        </w:rPr>
      </w:pPr>
      <w:r>
        <w:rPr>
          <w:rFonts w:hint="cs"/>
          <w:rtl/>
        </w:rPr>
        <w:t xml:space="preserve">פעולת צה"ל בסוריה וההסלמה בגבול הצפון </w:t>
      </w:r>
    </w:p>
    <w:p w14:paraId="061AF437" w14:textId="77777777" w:rsidR="00000000" w:rsidRDefault="00B6587A">
      <w:pPr>
        <w:pStyle w:val="a"/>
        <w:rPr>
          <w:rFonts w:hint="cs"/>
          <w:rtl/>
        </w:rPr>
      </w:pPr>
    </w:p>
    <w:p w14:paraId="53178D97" w14:textId="77777777" w:rsidR="00000000" w:rsidRDefault="00B6587A">
      <w:pPr>
        <w:pStyle w:val="ad"/>
        <w:rPr>
          <w:rtl/>
        </w:rPr>
      </w:pPr>
      <w:r>
        <w:rPr>
          <w:rtl/>
        </w:rPr>
        <w:t>היו"ר</w:t>
      </w:r>
      <w:r>
        <w:rPr>
          <w:rFonts w:hint="cs"/>
          <w:rtl/>
        </w:rPr>
        <w:t xml:space="preserve"> אתי לבני</w:t>
      </w:r>
      <w:r>
        <w:rPr>
          <w:rtl/>
        </w:rPr>
        <w:t>:</w:t>
      </w:r>
    </w:p>
    <w:p w14:paraId="499FA8C1" w14:textId="77777777" w:rsidR="00000000" w:rsidRDefault="00B6587A">
      <w:pPr>
        <w:pStyle w:val="a"/>
        <w:rPr>
          <w:rFonts w:hint="cs"/>
          <w:rtl/>
        </w:rPr>
      </w:pPr>
    </w:p>
    <w:p w14:paraId="0D19D839" w14:textId="77777777" w:rsidR="00000000" w:rsidRDefault="00B6587A">
      <w:pPr>
        <w:pStyle w:val="a"/>
        <w:rPr>
          <w:rFonts w:hint="cs"/>
          <w:rtl/>
        </w:rPr>
      </w:pPr>
      <w:r>
        <w:rPr>
          <w:rFonts w:hint="cs"/>
          <w:rtl/>
        </w:rPr>
        <w:t>הצעה שלישית, של חבר הכנסת רן כהן, באותו נושא: פעולת צה"ל בסוריה וההסלמה בגבול הצפון.</w:t>
      </w:r>
    </w:p>
    <w:p w14:paraId="3388A999" w14:textId="77777777" w:rsidR="00000000" w:rsidRDefault="00B6587A">
      <w:pPr>
        <w:pStyle w:val="a"/>
        <w:rPr>
          <w:rFonts w:hint="cs"/>
          <w:rtl/>
        </w:rPr>
      </w:pPr>
    </w:p>
    <w:p w14:paraId="1CDF107A" w14:textId="77777777" w:rsidR="00000000" w:rsidRDefault="00B6587A">
      <w:pPr>
        <w:pStyle w:val="Speaker"/>
        <w:rPr>
          <w:rtl/>
        </w:rPr>
      </w:pPr>
      <w:bookmarkStart w:id="525" w:name="FS000000505T09_10_2003_18_13_45"/>
      <w:bookmarkEnd w:id="525"/>
      <w:r>
        <w:rPr>
          <w:rFonts w:hint="eastAsia"/>
          <w:rtl/>
        </w:rPr>
        <w:t>אבשלום</w:t>
      </w:r>
      <w:r>
        <w:rPr>
          <w:rtl/>
        </w:rPr>
        <w:t xml:space="preserve"> וילן</w:t>
      </w:r>
      <w:r>
        <w:rPr>
          <w:rtl/>
        </w:rPr>
        <w:t xml:space="preserve"> (מרצ):</w:t>
      </w:r>
    </w:p>
    <w:p w14:paraId="3487CD25" w14:textId="77777777" w:rsidR="00000000" w:rsidRDefault="00B6587A">
      <w:pPr>
        <w:pStyle w:val="a"/>
        <w:rPr>
          <w:rFonts w:hint="cs"/>
          <w:rtl/>
        </w:rPr>
      </w:pPr>
    </w:p>
    <w:p w14:paraId="58D5E074" w14:textId="77777777" w:rsidR="00000000" w:rsidRDefault="00B6587A">
      <w:pPr>
        <w:pStyle w:val="a"/>
        <w:rPr>
          <w:rFonts w:hint="cs"/>
          <w:rtl/>
        </w:rPr>
      </w:pPr>
      <w:r>
        <w:rPr>
          <w:rFonts w:hint="cs"/>
          <w:rtl/>
        </w:rPr>
        <w:t>גברתי היושבת-ראש, רבותי חברי הכנסת, כאשר אתה מסתכל על האין-מדיניות הישראלית, אתה שואל את עצמך, לאן נעלם השכל שלנו. אני מרגיש שאנחנו נכנסים פה לתוך מערכת, שלא פעם אני מתבייש בעצמנו. הלכנו להפציץ בסוריה, 15 קילומטר מדמשק. למה? כי באירן הראו איזה סרט</w:t>
      </w:r>
      <w:r>
        <w:rPr>
          <w:rFonts w:hint="cs"/>
          <w:rtl/>
        </w:rPr>
        <w:t xml:space="preserve"> וידיאו עם כמה מחסנים? זה רציני? ואז אותתנו, ומה זה בנינו את ביטחוננו העצמי. אנחנו לא יודעים שכל חיל האוויר, אם הוא רוצה, הוא יכול לרדת על כל מרחבי סוריה בלי שום בעיה? את מי צריך לשכנע פה?</w:t>
      </w:r>
    </w:p>
    <w:p w14:paraId="20109E14" w14:textId="77777777" w:rsidR="00000000" w:rsidRDefault="00B6587A">
      <w:pPr>
        <w:pStyle w:val="a"/>
        <w:rPr>
          <w:rFonts w:hint="cs"/>
          <w:rtl/>
        </w:rPr>
      </w:pPr>
    </w:p>
    <w:p w14:paraId="388D3A3C" w14:textId="77777777" w:rsidR="00000000" w:rsidRDefault="00B6587A">
      <w:pPr>
        <w:pStyle w:val="a"/>
        <w:rPr>
          <w:rFonts w:hint="cs"/>
          <w:rtl/>
        </w:rPr>
      </w:pPr>
      <w:r>
        <w:rPr>
          <w:rFonts w:hint="cs"/>
          <w:rtl/>
        </w:rPr>
        <w:t>יש לי הרושם, שלא פעם אחת ולא פעמיים הממשלה הזאת מסתכלת - ואני הולך</w:t>
      </w:r>
      <w:r>
        <w:rPr>
          <w:rFonts w:hint="cs"/>
          <w:rtl/>
        </w:rPr>
        <w:t xml:space="preserve"> להגיד עכשיו כמה דברים מאוד קשים, אדוני השר, אדוני סגן השר, ואני אומר ביושר  שהפעולות של חלק מכם, שההתבטאויות של חלק מכם אינן מכוונות באמת לביטחון ישראל. אתה יודע למי הם מכוונים? ל-100 ומשהו חברי מרכז שלכם שגרים ביהודה ושומרון, ועוד לחברי מרכז אחרים קיצוני</w:t>
      </w:r>
      <w:r>
        <w:rPr>
          <w:rFonts w:hint="cs"/>
          <w:rtl/>
        </w:rPr>
        <w:t>ם, שאליהם צריך להתחנף.</w:t>
      </w:r>
    </w:p>
    <w:p w14:paraId="1CFFE8E4" w14:textId="77777777" w:rsidR="00000000" w:rsidRDefault="00B6587A">
      <w:pPr>
        <w:pStyle w:val="a"/>
        <w:rPr>
          <w:rFonts w:hint="cs"/>
          <w:rtl/>
        </w:rPr>
      </w:pPr>
    </w:p>
    <w:p w14:paraId="2096252F" w14:textId="77777777" w:rsidR="00000000" w:rsidRDefault="00B6587A">
      <w:pPr>
        <w:pStyle w:val="ac"/>
        <w:rPr>
          <w:rtl/>
        </w:rPr>
      </w:pPr>
      <w:r>
        <w:rPr>
          <w:rFonts w:hint="eastAsia"/>
          <w:rtl/>
        </w:rPr>
        <w:t>השר</w:t>
      </w:r>
      <w:r>
        <w:rPr>
          <w:rtl/>
        </w:rPr>
        <w:t xml:space="preserve"> עוזי לנדאו:</w:t>
      </w:r>
    </w:p>
    <w:p w14:paraId="3B1D31F3" w14:textId="77777777" w:rsidR="00000000" w:rsidRDefault="00B6587A">
      <w:pPr>
        <w:pStyle w:val="a"/>
        <w:rPr>
          <w:rFonts w:hint="cs"/>
          <w:rtl/>
        </w:rPr>
      </w:pPr>
    </w:p>
    <w:p w14:paraId="6A1201C1" w14:textId="77777777" w:rsidR="00000000" w:rsidRDefault="00B6587A">
      <w:pPr>
        <w:pStyle w:val="a"/>
        <w:rPr>
          <w:rFonts w:hint="cs"/>
          <w:rtl/>
        </w:rPr>
      </w:pPr>
      <w:r>
        <w:rPr>
          <w:rFonts w:hint="cs"/>
          <w:rtl/>
        </w:rPr>
        <w:t>אמרת שתדבר ביושר.</w:t>
      </w:r>
    </w:p>
    <w:p w14:paraId="4FDA3815" w14:textId="77777777" w:rsidR="00000000" w:rsidRDefault="00B6587A">
      <w:pPr>
        <w:pStyle w:val="a"/>
        <w:rPr>
          <w:rFonts w:hint="cs"/>
          <w:rtl/>
        </w:rPr>
      </w:pPr>
    </w:p>
    <w:p w14:paraId="01A657D9" w14:textId="77777777" w:rsidR="00000000" w:rsidRDefault="00B6587A">
      <w:pPr>
        <w:pStyle w:val="SpeakerCon"/>
        <w:rPr>
          <w:rtl/>
        </w:rPr>
      </w:pPr>
      <w:bookmarkStart w:id="526" w:name="FS000000505T09_10_2003_18_19_45C"/>
      <w:bookmarkEnd w:id="526"/>
      <w:r>
        <w:rPr>
          <w:rtl/>
        </w:rPr>
        <w:t>אבשלום וילן (מרצ):</w:t>
      </w:r>
    </w:p>
    <w:p w14:paraId="6584C79E" w14:textId="77777777" w:rsidR="00000000" w:rsidRDefault="00B6587A">
      <w:pPr>
        <w:pStyle w:val="a"/>
        <w:rPr>
          <w:rtl/>
        </w:rPr>
      </w:pPr>
    </w:p>
    <w:p w14:paraId="31EAE38C" w14:textId="77777777" w:rsidR="00000000" w:rsidRDefault="00B6587A">
      <w:pPr>
        <w:pStyle w:val="a"/>
        <w:rPr>
          <w:rFonts w:hint="cs"/>
          <w:rtl/>
        </w:rPr>
      </w:pPr>
      <w:r>
        <w:rPr>
          <w:rFonts w:hint="cs"/>
          <w:rtl/>
        </w:rPr>
        <w:t>ביושר. אתה, השר עוזי לנדאו, יכול להיות נגד גדר הביטחון - - -</w:t>
      </w:r>
    </w:p>
    <w:p w14:paraId="1B284D6D" w14:textId="77777777" w:rsidR="00000000" w:rsidRDefault="00B6587A">
      <w:pPr>
        <w:pStyle w:val="a"/>
        <w:rPr>
          <w:rFonts w:hint="cs"/>
          <w:rtl/>
        </w:rPr>
      </w:pPr>
    </w:p>
    <w:p w14:paraId="742F00B9" w14:textId="77777777" w:rsidR="00000000" w:rsidRDefault="00B6587A">
      <w:pPr>
        <w:pStyle w:val="ac"/>
        <w:rPr>
          <w:rtl/>
        </w:rPr>
      </w:pPr>
      <w:r>
        <w:rPr>
          <w:rFonts w:hint="eastAsia"/>
          <w:rtl/>
        </w:rPr>
        <w:t>סגן</w:t>
      </w:r>
      <w:r>
        <w:rPr>
          <w:rtl/>
        </w:rPr>
        <w:t xml:space="preserve"> שר הביטחון זאב בוים:</w:t>
      </w:r>
    </w:p>
    <w:p w14:paraId="4A3BA6E7" w14:textId="77777777" w:rsidR="00000000" w:rsidRDefault="00B6587A">
      <w:pPr>
        <w:pStyle w:val="a"/>
        <w:rPr>
          <w:rFonts w:hint="cs"/>
          <w:rtl/>
        </w:rPr>
      </w:pPr>
    </w:p>
    <w:p w14:paraId="6D7EC2C2" w14:textId="77777777" w:rsidR="00000000" w:rsidRDefault="00B6587A">
      <w:pPr>
        <w:pStyle w:val="a"/>
        <w:rPr>
          <w:rFonts w:hint="cs"/>
          <w:rtl/>
        </w:rPr>
      </w:pPr>
      <w:r>
        <w:rPr>
          <w:rFonts w:hint="cs"/>
          <w:rtl/>
        </w:rPr>
        <w:t xml:space="preserve"> זה לא ביושר, זה בטמטום, תסלח לי. זה פשוט בטמטום.</w:t>
      </w:r>
    </w:p>
    <w:p w14:paraId="33027A53" w14:textId="77777777" w:rsidR="00000000" w:rsidRDefault="00B6587A">
      <w:pPr>
        <w:pStyle w:val="a"/>
        <w:rPr>
          <w:rFonts w:hint="cs"/>
          <w:rtl/>
        </w:rPr>
      </w:pPr>
    </w:p>
    <w:p w14:paraId="011B80B9" w14:textId="77777777" w:rsidR="00000000" w:rsidRDefault="00B6587A">
      <w:pPr>
        <w:pStyle w:val="SpeakerCon"/>
        <w:rPr>
          <w:rtl/>
        </w:rPr>
      </w:pPr>
      <w:bookmarkStart w:id="527" w:name="FS000000505T09_10_2003_18_20_19C"/>
      <w:bookmarkEnd w:id="527"/>
      <w:r>
        <w:rPr>
          <w:rtl/>
        </w:rPr>
        <w:t>אבשלום וילן (מרצ):</w:t>
      </w:r>
    </w:p>
    <w:p w14:paraId="1725E006" w14:textId="77777777" w:rsidR="00000000" w:rsidRDefault="00B6587A">
      <w:pPr>
        <w:pStyle w:val="a"/>
        <w:rPr>
          <w:rtl/>
        </w:rPr>
      </w:pPr>
    </w:p>
    <w:p w14:paraId="230FFD1B" w14:textId="77777777" w:rsidR="00000000" w:rsidRDefault="00B6587A">
      <w:pPr>
        <w:pStyle w:val="a"/>
        <w:rPr>
          <w:rFonts w:hint="cs"/>
          <w:rtl/>
        </w:rPr>
      </w:pPr>
      <w:r>
        <w:rPr>
          <w:rFonts w:hint="cs"/>
          <w:rtl/>
        </w:rPr>
        <w:t>ביום שאני אוכיח א</w:t>
      </w:r>
      <w:r>
        <w:rPr>
          <w:rFonts w:hint="cs"/>
          <w:rtl/>
        </w:rPr>
        <w:t>ת זה, לא תגיד "טמטום", תיקח את זה בחזרה. אפשר ללכת לגדר ביטחונית, לשיטתכם. אפשר להתנגד לה. אבל להגיע לתוואי עקום כזה, רק מפני שהמתנחלים לוחצים עליכם? ויושב חבר הכנסת חזן בוועדת תקציב הביטחון ואומר: גדר אושוויץ. לא פחות ולא יותר. ואני אומר לו: חבר הכנסת חזן</w:t>
      </w:r>
      <w:r>
        <w:rPr>
          <w:rFonts w:hint="cs"/>
          <w:rtl/>
        </w:rPr>
        <w:t>, אולי תיקח את המלים בחזרה, תמחק אותן מהפרוטוקול? לא, הוא מתעקש, גדר אושוויץ. ואז ברור שעושים פיתולים ומוסיפים 2.5 מיליארדי שקלים של פיתולים על פיתולים. לשם מה?</w:t>
      </w:r>
    </w:p>
    <w:p w14:paraId="376DB942" w14:textId="77777777" w:rsidR="00000000" w:rsidRDefault="00B6587A">
      <w:pPr>
        <w:pStyle w:val="a"/>
        <w:rPr>
          <w:rFonts w:hint="cs"/>
          <w:rtl/>
        </w:rPr>
      </w:pPr>
    </w:p>
    <w:p w14:paraId="0768DCE7" w14:textId="77777777" w:rsidR="00000000" w:rsidRDefault="00B6587A">
      <w:pPr>
        <w:pStyle w:val="a"/>
        <w:rPr>
          <w:rFonts w:hint="cs"/>
          <w:rtl/>
        </w:rPr>
      </w:pPr>
      <w:r>
        <w:rPr>
          <w:rFonts w:hint="cs"/>
          <w:rtl/>
        </w:rPr>
        <w:t>השר ליברמן אמר לפני יומיים בריאיון ברדיו, שלפי דעתו ההפצצה בסוריה היתה משגה. הטענה שלו היתה שי</w:t>
      </w:r>
      <w:r>
        <w:rPr>
          <w:rFonts w:hint="cs"/>
          <w:rtl/>
        </w:rPr>
        <w:t xml:space="preserve">שראל לא יכולה להרשות לעצמה מלחמת התשה, ולכן צריך להדליק לשבועיים, שלושה שבועות, את כל המזרח התיכון. כלומר, צריך הפצצה רבתי על סוריה, לדאוג שה"חיזבאללה" בלבנון ירביצו את כל מטחי ה"קטיושות", ונרד גם עליהם, יהיו פה מהומות בשטחים, שבועיים, שלושה שבועות, מהומת </w:t>
      </w:r>
      <w:r>
        <w:rPr>
          <w:rFonts w:hint="cs"/>
          <w:rtl/>
        </w:rPr>
        <w:t>אלוהים, אבל אחרי זה יהיה שקט.</w:t>
      </w:r>
    </w:p>
    <w:p w14:paraId="5CEF4376" w14:textId="77777777" w:rsidR="00000000" w:rsidRDefault="00B6587A">
      <w:pPr>
        <w:pStyle w:val="a"/>
        <w:rPr>
          <w:rFonts w:hint="cs"/>
          <w:rtl/>
        </w:rPr>
      </w:pPr>
    </w:p>
    <w:p w14:paraId="61FBF2E3" w14:textId="77777777" w:rsidR="00000000" w:rsidRDefault="00B6587A">
      <w:pPr>
        <w:pStyle w:val="ac"/>
        <w:rPr>
          <w:rtl/>
        </w:rPr>
      </w:pPr>
      <w:r>
        <w:rPr>
          <w:rFonts w:hint="eastAsia"/>
          <w:rtl/>
        </w:rPr>
        <w:t>עסאם</w:t>
      </w:r>
      <w:r>
        <w:rPr>
          <w:rtl/>
        </w:rPr>
        <w:t xml:space="preserve"> מח'ול (חד"ש-תע"ל):</w:t>
      </w:r>
    </w:p>
    <w:p w14:paraId="19A1D352" w14:textId="77777777" w:rsidR="00000000" w:rsidRDefault="00B6587A">
      <w:pPr>
        <w:pStyle w:val="a"/>
        <w:rPr>
          <w:rFonts w:hint="cs"/>
          <w:rtl/>
        </w:rPr>
      </w:pPr>
    </w:p>
    <w:p w14:paraId="7034B6FF" w14:textId="77777777" w:rsidR="00000000" w:rsidRDefault="00B6587A">
      <w:pPr>
        <w:pStyle w:val="a"/>
        <w:rPr>
          <w:rFonts w:hint="cs"/>
          <w:rtl/>
        </w:rPr>
      </w:pPr>
      <w:r>
        <w:rPr>
          <w:rFonts w:hint="cs"/>
          <w:rtl/>
        </w:rPr>
        <w:t>לליברמן מותר, הוא פירומן.</w:t>
      </w:r>
    </w:p>
    <w:p w14:paraId="315D360B" w14:textId="77777777" w:rsidR="00000000" w:rsidRDefault="00B6587A">
      <w:pPr>
        <w:pStyle w:val="a"/>
        <w:rPr>
          <w:rFonts w:hint="cs"/>
          <w:rtl/>
        </w:rPr>
      </w:pPr>
    </w:p>
    <w:p w14:paraId="5FEF22EE" w14:textId="77777777" w:rsidR="00000000" w:rsidRDefault="00B6587A">
      <w:pPr>
        <w:pStyle w:val="SpeakerCon"/>
        <w:rPr>
          <w:rtl/>
        </w:rPr>
      </w:pPr>
      <w:bookmarkStart w:id="528" w:name="FS000000505T09_10_2003_18_23_27C"/>
      <w:bookmarkEnd w:id="528"/>
      <w:r>
        <w:rPr>
          <w:rtl/>
        </w:rPr>
        <w:t>אבשלום וילן (מרצ):</w:t>
      </w:r>
    </w:p>
    <w:p w14:paraId="741BE39E" w14:textId="77777777" w:rsidR="00000000" w:rsidRDefault="00B6587A">
      <w:pPr>
        <w:pStyle w:val="a"/>
        <w:rPr>
          <w:rtl/>
        </w:rPr>
      </w:pPr>
    </w:p>
    <w:p w14:paraId="6CF81876" w14:textId="77777777" w:rsidR="00000000" w:rsidRDefault="00B6587A">
      <w:pPr>
        <w:pStyle w:val="a"/>
        <w:rPr>
          <w:rFonts w:hint="cs"/>
          <w:rtl/>
        </w:rPr>
      </w:pPr>
      <w:r>
        <w:rPr>
          <w:rFonts w:hint="cs"/>
          <w:rtl/>
        </w:rPr>
        <w:t xml:space="preserve">ליברמן אומר את מה שאחרים לפעמים חושבים בשקט. הוא שר בכיר, הרי ראיתם פה קודם בהצבעה ש-49 אנשים רכי לבב הצביעו עם הממשלה הזאת, כדי לקחת את הפרלמנט, להשתמש </w:t>
      </w:r>
      <w:r>
        <w:rPr>
          <w:rFonts w:hint="cs"/>
          <w:rtl/>
        </w:rPr>
        <w:t>בפרלמנט ככלי למאבק כוחני מול שובתים במדינת ישראל. ידכם לא רעדה? אומר השר שטרית ביושר: זה כלי במאבק. אם ההסתדרות תתרצה, לא נשתמש בכלי. הופכים את הפרלמנט לכלי.</w:t>
      </w:r>
    </w:p>
    <w:p w14:paraId="04CF4EA6" w14:textId="77777777" w:rsidR="00000000" w:rsidRDefault="00B6587A">
      <w:pPr>
        <w:pStyle w:val="a"/>
        <w:rPr>
          <w:rFonts w:hint="cs"/>
          <w:rtl/>
        </w:rPr>
      </w:pPr>
    </w:p>
    <w:p w14:paraId="2008D973" w14:textId="77777777" w:rsidR="00000000" w:rsidRDefault="00B6587A">
      <w:pPr>
        <w:pStyle w:val="a"/>
        <w:rPr>
          <w:rFonts w:hint="cs"/>
          <w:rtl/>
        </w:rPr>
      </w:pPr>
      <w:r>
        <w:rPr>
          <w:rFonts w:hint="cs"/>
          <w:rtl/>
        </w:rPr>
        <w:t>אתם מזכירים לי את הסרטים של המערך ב-1977. בסוף תביאו גם חיילים לנמלים. למה לא? זו בדיוק אותה לוגי</w:t>
      </w:r>
      <w:r>
        <w:rPr>
          <w:rFonts w:hint="cs"/>
          <w:rtl/>
        </w:rPr>
        <w:t xml:space="preserve">קה. אם אתה מפעיל כוח, ואם אין גבולות לכוח, ואם לא מפנימים מהי דמוקרטיה, מהו מאבק מול עובדים בדמוקרטיה, ברור לגמרי שמגיעים לטירוף. ומה שאתם מובילים בפגרה הזאת, כל פעם שלא נוח לכם, עם ניצול הרוב האוטומטי בכנסת, זה טירוף פרלמנטרי שיבוא יום ויתפוצץ לכם בפרצוף </w:t>
      </w:r>
      <w:r>
        <w:rPr>
          <w:rFonts w:hint="cs"/>
          <w:rtl/>
        </w:rPr>
        <w:t xml:space="preserve">בגדול. </w:t>
      </w:r>
    </w:p>
    <w:p w14:paraId="0E8ACB86" w14:textId="77777777" w:rsidR="00000000" w:rsidRDefault="00B6587A">
      <w:pPr>
        <w:pStyle w:val="a"/>
        <w:rPr>
          <w:rFonts w:hint="cs"/>
          <w:rtl/>
        </w:rPr>
      </w:pPr>
    </w:p>
    <w:p w14:paraId="7DAE96BD" w14:textId="77777777" w:rsidR="00000000" w:rsidRDefault="00B6587A">
      <w:pPr>
        <w:pStyle w:val="a"/>
        <w:rPr>
          <w:rFonts w:hint="cs"/>
          <w:rtl/>
        </w:rPr>
      </w:pPr>
      <w:r>
        <w:rPr>
          <w:rFonts w:hint="cs"/>
          <w:rtl/>
        </w:rPr>
        <w:t xml:space="preserve">אבל נלך הלאה, חזרה לתחום המדיני. אמר כבר חבר הכנסת רמון: איזו ממשלת ימין מטורפת הולכת וסוגרת עם נסראללה עסקת חבילה, על מה? לא רוצה להציג פה מול הציבור, אבל על 400 אסירים שאתם כל הזמן אמרתם - דם על הידיים, דם על הידיים; ואני שאלתי את ראש הממשלה לא </w:t>
      </w:r>
      <w:r>
        <w:rPr>
          <w:rFonts w:hint="cs"/>
          <w:rtl/>
        </w:rPr>
        <w:t>פעם אחת ולא פעמיים: אולי ניפרד כבר מהמנטרות המטורפות האלה? לכולנו, מי שלחם במלחמות ישראל, יש דם על הידיים, מה לעשות? זה תחליף למדיניות? זה תחליף בסופו של דבר להגיע - עם מי מגיעים להסדרים? לא עם כאלה שיש להם דם על הידיים? אז לאבו-מאזן סירבתם לתת; לאבו-עלא ס</w:t>
      </w:r>
      <w:r>
        <w:rPr>
          <w:rFonts w:hint="cs"/>
          <w:rtl/>
        </w:rPr>
        <w:t>פק אם תיתנו; אבל לנסראללה,  שמוכיח לכם שבכוח ניתן להשיג כל דבר - וכאשר מדברים, אתם לא מוכנים לתת כלום.</w:t>
      </w:r>
    </w:p>
    <w:p w14:paraId="2DD9C04E" w14:textId="77777777" w:rsidR="00000000" w:rsidRDefault="00B6587A">
      <w:pPr>
        <w:pStyle w:val="a"/>
        <w:rPr>
          <w:rFonts w:hint="cs"/>
          <w:rtl/>
        </w:rPr>
      </w:pPr>
    </w:p>
    <w:p w14:paraId="15B33CB1" w14:textId="77777777" w:rsidR="00000000" w:rsidRDefault="00B6587A">
      <w:pPr>
        <w:pStyle w:val="a"/>
        <w:rPr>
          <w:rFonts w:hint="cs"/>
          <w:rtl/>
        </w:rPr>
      </w:pPr>
      <w:r>
        <w:rPr>
          <w:rFonts w:hint="cs"/>
          <w:rtl/>
        </w:rPr>
        <w:t xml:space="preserve">עכשיו אני הולך להבהיר - תקשיב טוב, סגן השר בוים - דבר עוד יותר חמור. אתם התחייבתם פה מול הכנסת לא לגייס מילואים. תשים לב באיזה עיתוי מוזר זה. אתמול אמר </w:t>
      </w:r>
      <w:r>
        <w:rPr>
          <w:rFonts w:hint="cs"/>
          <w:rtl/>
        </w:rPr>
        <w:t xml:space="preserve">שר הביטחון, שב-22 בחודש, בגמר חג הסוכות, אתם תגייסו עד שישה גדודי מילואים. עכשיו תגיד, כל העולם אידיוט?  כולנו מטומטמים? </w:t>
      </w:r>
    </w:p>
    <w:p w14:paraId="182C094D" w14:textId="77777777" w:rsidR="00000000" w:rsidRDefault="00B6587A">
      <w:pPr>
        <w:pStyle w:val="a"/>
        <w:rPr>
          <w:rFonts w:hint="cs"/>
          <w:rtl/>
        </w:rPr>
      </w:pPr>
    </w:p>
    <w:p w14:paraId="6C6D8EE2" w14:textId="77777777" w:rsidR="00000000" w:rsidRDefault="00B6587A">
      <w:pPr>
        <w:pStyle w:val="a"/>
        <w:rPr>
          <w:rFonts w:hint="cs"/>
          <w:rtl/>
        </w:rPr>
      </w:pPr>
      <w:r>
        <w:rPr>
          <w:rFonts w:hint="cs"/>
          <w:rtl/>
        </w:rPr>
        <w:t>אתה כבר היום יודע שבעוד שבועיים יבערו השטחים ואתה תצטרך לגייס לפחות שישה גדודי מילואים, אף שהתחייבת לכנסת, בעקבות הסערה הציבורית שהית</w:t>
      </w:r>
      <w:r>
        <w:rPr>
          <w:rFonts w:hint="cs"/>
          <w:rtl/>
        </w:rPr>
        <w:t>ה פה, לא לעשות את זה, אלא רק אם יהיה מצב חירום. אתם אנשים ישרים, כלומר אתם מתכננים בעוד שבועיים מצב חירום? מה אני צריך להבין מזה? שפירושו של דבר ששר הביטחון וסגנו, שיושב פה ויענה, כן או לא, אתם כנראה מתכננים להדליק - כלומר גירוש ערפאת, ולכן עכשיו אתם מכיני</w:t>
      </w:r>
      <w:r>
        <w:rPr>
          <w:rFonts w:hint="cs"/>
          <w:rtl/>
        </w:rPr>
        <w:t xml:space="preserve">ם את האמצעים. עשיתם את התרגילים. זה רציני? ככה עובדת ממשלה אחראית בישראל? </w:t>
      </w:r>
    </w:p>
    <w:p w14:paraId="420F71FB" w14:textId="77777777" w:rsidR="00000000" w:rsidRDefault="00B6587A">
      <w:pPr>
        <w:pStyle w:val="a"/>
        <w:rPr>
          <w:rFonts w:hint="cs"/>
          <w:rtl/>
        </w:rPr>
      </w:pPr>
    </w:p>
    <w:p w14:paraId="65948A04" w14:textId="77777777" w:rsidR="00000000" w:rsidRDefault="00B6587A">
      <w:pPr>
        <w:pStyle w:val="a"/>
        <w:rPr>
          <w:rFonts w:hint="cs"/>
          <w:rtl/>
        </w:rPr>
      </w:pPr>
      <w:r>
        <w:rPr>
          <w:rFonts w:hint="cs"/>
          <w:rtl/>
        </w:rPr>
        <w:t>בואו נגיד פעם אחת ביושר מה יקרה עם גירוש ערפאת. מה ערפאת שווה - כבר אמר חיים רמון, שהוא חירבן וקלקל ולא הוביל להסדר מדיני, הכול נכון. אבל רגע, נניח שכאשר אתם מחליטים לטפל בערפאת יש</w:t>
      </w:r>
      <w:r>
        <w:rPr>
          <w:rFonts w:hint="cs"/>
          <w:rtl/>
        </w:rPr>
        <w:t xml:space="preserve"> שתי אפשרויות: או להגיע לחיסול פיזי או לגרשו מהשטח. והיה וחיסלתם אותו פיזית, מה יצא מזה? הנצחתם את הסכסוך עוד לכמה עשרות שנים, הדלקתם את כל המזרח התיכון באש, שגם שישה גדודי מילואים לא יספיקו לכבות אותה. הרבה יותר מזה. אתם תבעירו פה תבערה - מיותרת - לשנים א</w:t>
      </w:r>
      <w:r>
        <w:rPr>
          <w:rFonts w:hint="cs"/>
          <w:rtl/>
        </w:rPr>
        <w:t xml:space="preserve">רוכות בינינו לבין הפלסטינים. איזה שכל יש בזה, איזו תבונה? אבל אתם נסחפים אחרי הרוב שלכם. אמרו לכם פעם אחרי פעם, כל אנשי המודיעין, אל תעשו את השטות הזאת, אבל אתם גיבורים. איך עמד פה איווט ליברמן </w:t>
      </w:r>
      <w:r>
        <w:rPr>
          <w:rtl/>
        </w:rPr>
        <w:t>–</w:t>
      </w:r>
      <w:r>
        <w:rPr>
          <w:rFonts w:hint="cs"/>
          <w:rtl/>
        </w:rPr>
        <w:t xml:space="preserve"> "שוורצנגרים". הורדת ידיים. נראה להם. ניכנס בהם. נוכיח. </w:t>
      </w:r>
    </w:p>
    <w:p w14:paraId="0E7FA182" w14:textId="77777777" w:rsidR="00000000" w:rsidRDefault="00B6587A">
      <w:pPr>
        <w:pStyle w:val="a"/>
        <w:rPr>
          <w:rFonts w:hint="cs"/>
          <w:rtl/>
        </w:rPr>
      </w:pPr>
    </w:p>
    <w:p w14:paraId="5163BAD6" w14:textId="77777777" w:rsidR="00000000" w:rsidRDefault="00B6587A">
      <w:pPr>
        <w:pStyle w:val="a"/>
        <w:rPr>
          <w:rFonts w:hint="cs"/>
          <w:rtl/>
        </w:rPr>
      </w:pPr>
      <w:r>
        <w:rPr>
          <w:rFonts w:hint="cs"/>
          <w:rtl/>
        </w:rPr>
        <w:t>וננ</w:t>
      </w:r>
      <w:r>
        <w:rPr>
          <w:rFonts w:hint="cs"/>
          <w:rtl/>
        </w:rPr>
        <w:t xml:space="preserve">יח שתצליחו בגירוש ותנחיתו אותו אחר כבוד במצרים, בלבנון, איפה שלא יהיה. נו, אם הוא יסתובב בעולם ויעלה את הנושא שלו ויגבש מחדש את כל החזית הבין-לאומית, תרוויחו? הרי אתם מובילים בתחום המדיני מדיניות של "אין מדיניות" נוראה. </w:t>
      </w:r>
    </w:p>
    <w:p w14:paraId="7A038FEF" w14:textId="77777777" w:rsidR="00000000" w:rsidRDefault="00B6587A">
      <w:pPr>
        <w:pStyle w:val="a"/>
        <w:rPr>
          <w:rFonts w:hint="cs"/>
          <w:rtl/>
        </w:rPr>
      </w:pPr>
    </w:p>
    <w:p w14:paraId="75B5CF1D" w14:textId="77777777" w:rsidR="00000000" w:rsidRDefault="00B6587A">
      <w:pPr>
        <w:pStyle w:val="a"/>
        <w:rPr>
          <w:rFonts w:hint="cs"/>
          <w:rtl/>
        </w:rPr>
      </w:pPr>
      <w:r>
        <w:rPr>
          <w:rFonts w:hint="cs"/>
          <w:rtl/>
        </w:rPr>
        <w:t>בנמלים כבר הפעלתם את הכוח של הפרלמ</w:t>
      </w:r>
      <w:r>
        <w:rPr>
          <w:rFonts w:hint="cs"/>
          <w:rtl/>
        </w:rPr>
        <w:t>נט. אם אתם מתכוונים להדליק את המזרח התיכון עוד הפעם בחודש אוקטובר, ב-22, עם גיוס שישה גדודי מילואים, תגיד עכשיו ביושר מעל בימת הכנסת: כן, אנחנו מתכוונים להדליק את המזרח התיכון. לכן קיבלנו החלטה לגרש את ערפאת, לכן החלטנו בעצם שאנחנו הולכים בכוח, לכן איווט ל</w:t>
      </w:r>
      <w:r>
        <w:rPr>
          <w:rFonts w:hint="cs"/>
          <w:rtl/>
        </w:rPr>
        <w:t xml:space="preserve">יברמן אומר מה שבעצם אנחנו לא מעזים לומר, ראה מקרה הנמלים. בסופו של דבר הוא ידליק, אנחנו נדליק, ומה אחרי זה? </w:t>
      </w:r>
    </w:p>
    <w:p w14:paraId="5AD77F26" w14:textId="77777777" w:rsidR="00000000" w:rsidRDefault="00B6587A">
      <w:pPr>
        <w:pStyle w:val="a"/>
        <w:rPr>
          <w:rFonts w:hint="cs"/>
          <w:rtl/>
        </w:rPr>
      </w:pPr>
    </w:p>
    <w:p w14:paraId="1835B923" w14:textId="77777777" w:rsidR="00000000" w:rsidRDefault="00B6587A">
      <w:pPr>
        <w:pStyle w:val="a"/>
        <w:rPr>
          <w:rFonts w:hint="cs"/>
          <w:rtl/>
        </w:rPr>
      </w:pPr>
      <w:r>
        <w:rPr>
          <w:rFonts w:hint="cs"/>
          <w:rtl/>
        </w:rPr>
        <w:t>בסופו של דבר תחזרו לשאלות היסוד. בשאלות היסוד לא יהיו לכם תשובות. באזור הזה חיים שני עמים. מה לעשות, צריך להסתדר. אפילו לשיטתכם, זה לא הולך, הם לא</w:t>
      </w:r>
      <w:r>
        <w:rPr>
          <w:rFonts w:hint="cs"/>
          <w:rtl/>
        </w:rPr>
        <w:t xml:space="preserve"> מוכנים לבוא למשא-ומתן. היה לכם אומץ להגיד שנבנה גדר, בואו נלך להיפרדות חד-צדדית, אנחנו פה והם שם. ביושר, לא יהיה מנוס מלפנות חלק גדול מההתנחלויות. נציל את הכלכלה, נציל את החברה, נציל את מדינת ישראל. אתם מנסים לאחוז במקל לא משני קצותיו, בכל קצותיו. סופו של</w:t>
      </w:r>
      <w:r>
        <w:rPr>
          <w:rFonts w:hint="cs"/>
          <w:rtl/>
        </w:rPr>
        <w:t xml:space="preserve"> דבר שהמקל הזה מסתובב במעגל, מכה בנו, מכה בהם, מכה בכולם. </w:t>
      </w:r>
    </w:p>
    <w:p w14:paraId="600C2F82" w14:textId="77777777" w:rsidR="00000000" w:rsidRDefault="00B6587A">
      <w:pPr>
        <w:pStyle w:val="a"/>
        <w:rPr>
          <w:rFonts w:hint="cs"/>
          <w:rtl/>
        </w:rPr>
      </w:pPr>
    </w:p>
    <w:p w14:paraId="4E87661E" w14:textId="77777777" w:rsidR="00000000" w:rsidRDefault="00B6587A">
      <w:pPr>
        <w:pStyle w:val="a"/>
        <w:rPr>
          <w:rFonts w:hint="cs"/>
          <w:rtl/>
        </w:rPr>
      </w:pPr>
      <w:r>
        <w:rPr>
          <w:rFonts w:hint="cs"/>
          <w:rtl/>
        </w:rPr>
        <w:t xml:space="preserve">אני פונה פה אליך, סגן שר הביטחון, בקריאה דרמטית: תחזירו את החרבות לתוך הנדנים. תפסיקו לחמם את הגזרה. תתחילו להילחם באמת בטרור. תגיד לי, בלבנון לקח פחות משנה לבנות אותה גדר ביטחונית בדיוק על הגבול </w:t>
      </w:r>
      <w:r>
        <w:rPr>
          <w:rFonts w:hint="cs"/>
          <w:rtl/>
        </w:rPr>
        <w:t>הבין-לאומי. היו קטעים שזזנו חמישה ושישה מטרים שם, וזה לקח פחות משנה. יש לנו הסכם שלום עם ירדן, אין גדר כזאת? יש. ברמת-הגולן, להוציא עכשיו את התקיפה, 30 שנה היה שקט. אין גדר? יש גדר. תבנו גדר מה שיותר מהר על "הקו הירוק", בלי התחכמויות, ב-2.5-3 מיליארדים ולא</w:t>
      </w:r>
      <w:r>
        <w:rPr>
          <w:rFonts w:hint="cs"/>
          <w:rtl/>
        </w:rPr>
        <w:t xml:space="preserve"> ב-6-6.5 מיליארדי שקלים, עם מעברים, עם הכול, בצורה מסודרת. תחסמו את כל הכניסה למרכזי האוכלוסייה של ישראל, ונתחיל להוביל תהליך מדיני. לא יהיה פרטנר? צעדים חד-צדדיים. עד אז תחזירו את התבונה לראש הישראלי. </w:t>
      </w:r>
    </w:p>
    <w:p w14:paraId="3B656936" w14:textId="77777777" w:rsidR="00000000" w:rsidRDefault="00B6587A">
      <w:pPr>
        <w:pStyle w:val="a"/>
        <w:rPr>
          <w:rFonts w:hint="cs"/>
          <w:rtl/>
        </w:rPr>
      </w:pPr>
    </w:p>
    <w:p w14:paraId="3C820E11" w14:textId="77777777" w:rsidR="00000000" w:rsidRDefault="00B6587A">
      <w:pPr>
        <w:pStyle w:val="ad"/>
        <w:rPr>
          <w:rtl/>
        </w:rPr>
      </w:pPr>
      <w:r>
        <w:rPr>
          <w:rtl/>
        </w:rPr>
        <w:t>היו"ר</w:t>
      </w:r>
      <w:r>
        <w:rPr>
          <w:rFonts w:hint="cs"/>
          <w:rtl/>
        </w:rPr>
        <w:t xml:space="preserve"> אתי לבני</w:t>
      </w:r>
      <w:r>
        <w:rPr>
          <w:rtl/>
        </w:rPr>
        <w:t>:</w:t>
      </w:r>
    </w:p>
    <w:p w14:paraId="646266A9" w14:textId="77777777" w:rsidR="00000000" w:rsidRDefault="00B6587A">
      <w:pPr>
        <w:pStyle w:val="a"/>
        <w:rPr>
          <w:rtl/>
        </w:rPr>
      </w:pPr>
    </w:p>
    <w:p w14:paraId="2E093BFC" w14:textId="77777777" w:rsidR="00000000" w:rsidRDefault="00B6587A">
      <w:pPr>
        <w:pStyle w:val="a"/>
        <w:rPr>
          <w:rFonts w:hint="cs"/>
          <w:rtl/>
        </w:rPr>
      </w:pPr>
      <w:r>
        <w:rPr>
          <w:rFonts w:hint="cs"/>
          <w:rtl/>
        </w:rPr>
        <w:t xml:space="preserve">תודה רבה. משיב סגן שר הביטחון, חבר </w:t>
      </w:r>
      <w:r>
        <w:rPr>
          <w:rFonts w:hint="cs"/>
          <w:rtl/>
        </w:rPr>
        <w:t xml:space="preserve">הכנסת זאב בוים. </w:t>
      </w:r>
    </w:p>
    <w:p w14:paraId="334EFD2D" w14:textId="77777777" w:rsidR="00000000" w:rsidRDefault="00B6587A">
      <w:pPr>
        <w:pStyle w:val="a"/>
        <w:rPr>
          <w:rFonts w:hint="cs"/>
          <w:rtl/>
        </w:rPr>
      </w:pPr>
    </w:p>
    <w:p w14:paraId="78537DE3" w14:textId="77777777" w:rsidR="00000000" w:rsidRDefault="00B6587A">
      <w:pPr>
        <w:pStyle w:val="Speaker"/>
        <w:rPr>
          <w:rtl/>
        </w:rPr>
      </w:pPr>
      <w:bookmarkStart w:id="529" w:name="FS000000464T09_10_2003_18_25_39"/>
      <w:bookmarkEnd w:id="529"/>
      <w:r>
        <w:rPr>
          <w:rFonts w:hint="eastAsia"/>
          <w:rtl/>
        </w:rPr>
        <w:t>סגן שר הביטחון זאב בוים:</w:t>
      </w:r>
    </w:p>
    <w:p w14:paraId="361165CD" w14:textId="77777777" w:rsidR="00000000" w:rsidRDefault="00B6587A">
      <w:pPr>
        <w:pStyle w:val="a"/>
        <w:rPr>
          <w:rFonts w:hint="cs"/>
          <w:rtl/>
        </w:rPr>
      </w:pPr>
    </w:p>
    <w:p w14:paraId="547B3885" w14:textId="77777777" w:rsidR="00000000" w:rsidRDefault="00B6587A">
      <w:pPr>
        <w:pStyle w:val="a"/>
        <w:rPr>
          <w:rFonts w:hint="cs"/>
          <w:rtl/>
        </w:rPr>
      </w:pPr>
      <w:r>
        <w:rPr>
          <w:rFonts w:hint="cs"/>
          <w:rtl/>
        </w:rPr>
        <w:t>גברתי היושבת-ראש, חברי הכנסת, יש לנו טבע מגונה, כשיש אויבים שקמים עלינו עם פיגוע כל כך קשה, כל כך נורא, רק לפני ימים ספורים, ערב יום הכיפורים, ומה אנחנו עושים? אנחנו באים ומלקים את עצמנו. מלקים את עצמנו. אני שומע</w:t>
      </w:r>
      <w:r>
        <w:rPr>
          <w:rFonts w:hint="cs"/>
          <w:rtl/>
        </w:rPr>
        <w:t xml:space="preserve"> פה גם מהקואליציה וגם מהאופוזיציה. אני שמעתי את הכאב של חבר הכנסת החיפאי, שיש לו כאב נוסף מתוקף ההיכרות האישית. אבל, חבר הכנסת רשף, אני לא יודע, עם חברים כמוך בקואליציה, אז מה אנחנו בכלל צריכים אויבים באופוזיציה. </w:t>
      </w:r>
    </w:p>
    <w:p w14:paraId="1634385C" w14:textId="77777777" w:rsidR="00000000" w:rsidRDefault="00B6587A">
      <w:pPr>
        <w:pStyle w:val="a"/>
        <w:rPr>
          <w:rFonts w:hint="cs"/>
          <w:rtl/>
        </w:rPr>
      </w:pPr>
    </w:p>
    <w:p w14:paraId="6C62E66E" w14:textId="77777777" w:rsidR="00000000" w:rsidRDefault="00B6587A">
      <w:pPr>
        <w:pStyle w:val="ac"/>
        <w:rPr>
          <w:rtl/>
        </w:rPr>
      </w:pPr>
      <w:r>
        <w:rPr>
          <w:rFonts w:hint="eastAsia"/>
          <w:rtl/>
        </w:rPr>
        <w:t>רשף</w:t>
      </w:r>
      <w:r>
        <w:rPr>
          <w:rtl/>
        </w:rPr>
        <w:t xml:space="preserve"> חן (שינוי):</w:t>
      </w:r>
    </w:p>
    <w:p w14:paraId="292EEEF7" w14:textId="77777777" w:rsidR="00000000" w:rsidRDefault="00B6587A">
      <w:pPr>
        <w:pStyle w:val="a"/>
        <w:rPr>
          <w:rFonts w:hint="cs"/>
          <w:rtl/>
        </w:rPr>
      </w:pPr>
    </w:p>
    <w:p w14:paraId="08924DE1" w14:textId="77777777" w:rsidR="00000000" w:rsidRDefault="00B6587A">
      <w:pPr>
        <w:pStyle w:val="a"/>
        <w:rPr>
          <w:rFonts w:hint="cs"/>
          <w:rtl/>
        </w:rPr>
      </w:pPr>
      <w:r>
        <w:rPr>
          <w:rFonts w:hint="cs"/>
          <w:rtl/>
        </w:rPr>
        <w:t xml:space="preserve">- - - </w:t>
      </w:r>
    </w:p>
    <w:p w14:paraId="6FC26389" w14:textId="77777777" w:rsidR="00000000" w:rsidRDefault="00B6587A">
      <w:pPr>
        <w:pStyle w:val="a"/>
        <w:rPr>
          <w:rFonts w:hint="cs"/>
          <w:rtl/>
        </w:rPr>
      </w:pPr>
    </w:p>
    <w:p w14:paraId="0F7184D2" w14:textId="77777777" w:rsidR="00000000" w:rsidRDefault="00B6587A">
      <w:pPr>
        <w:pStyle w:val="SpeakerCon"/>
        <w:rPr>
          <w:rtl/>
        </w:rPr>
      </w:pPr>
      <w:bookmarkStart w:id="530" w:name="FS000000464T09_10_2003_18_28_01C"/>
      <w:bookmarkEnd w:id="530"/>
      <w:r>
        <w:rPr>
          <w:rFonts w:hint="eastAsia"/>
          <w:rtl/>
        </w:rPr>
        <w:t>סגן שר הביטחון ז</w:t>
      </w:r>
      <w:r>
        <w:rPr>
          <w:rFonts w:hint="eastAsia"/>
          <w:rtl/>
        </w:rPr>
        <w:t>אב בוים:</w:t>
      </w:r>
    </w:p>
    <w:p w14:paraId="11011E1F" w14:textId="77777777" w:rsidR="00000000" w:rsidRDefault="00B6587A">
      <w:pPr>
        <w:pStyle w:val="a"/>
        <w:rPr>
          <w:rFonts w:hint="cs"/>
          <w:rtl/>
        </w:rPr>
      </w:pPr>
    </w:p>
    <w:p w14:paraId="72ED36B8" w14:textId="77777777" w:rsidR="00000000" w:rsidRDefault="00B6587A">
      <w:pPr>
        <w:pStyle w:val="a"/>
        <w:rPr>
          <w:rFonts w:hint="cs"/>
          <w:rtl/>
        </w:rPr>
      </w:pPr>
      <w:r>
        <w:rPr>
          <w:rFonts w:hint="cs"/>
          <w:rtl/>
        </w:rPr>
        <w:t>לא, אני רק חושב שכדאי לחשוב לפני שאנחנו מדברים פה. אנחנו מדברים פה פתוח לגמרי, לעיני מצלמות, לעיני העם והעולם. אז צריך לברור גם מלים, וגם כשיש ביקורת - ואני לא בא בטענה. דרך אגב, גם לאופוזיציה, תיכף נתחשבן אתה קצת. אבל לפני כן צריך לבוא ולהגיד שג</w:t>
      </w:r>
      <w:r>
        <w:rPr>
          <w:rFonts w:hint="cs"/>
          <w:rtl/>
        </w:rPr>
        <w:t xml:space="preserve">ם לקואליציה יש מסגרות - - - </w:t>
      </w:r>
    </w:p>
    <w:p w14:paraId="1159182C" w14:textId="77777777" w:rsidR="00000000" w:rsidRDefault="00B6587A">
      <w:pPr>
        <w:pStyle w:val="a"/>
        <w:rPr>
          <w:rFonts w:hint="cs"/>
          <w:rtl/>
        </w:rPr>
      </w:pPr>
    </w:p>
    <w:p w14:paraId="2201160B" w14:textId="77777777" w:rsidR="00000000" w:rsidRDefault="00B6587A">
      <w:pPr>
        <w:pStyle w:val="ac"/>
        <w:rPr>
          <w:rtl/>
        </w:rPr>
      </w:pPr>
      <w:r>
        <w:rPr>
          <w:rFonts w:hint="eastAsia"/>
          <w:rtl/>
        </w:rPr>
        <w:t>עסאם</w:t>
      </w:r>
      <w:r>
        <w:rPr>
          <w:rtl/>
        </w:rPr>
        <w:t xml:space="preserve"> מח'ול (חד"ש-תע"ל):</w:t>
      </w:r>
    </w:p>
    <w:p w14:paraId="1EB77778" w14:textId="77777777" w:rsidR="00000000" w:rsidRDefault="00B6587A">
      <w:pPr>
        <w:pStyle w:val="a"/>
        <w:rPr>
          <w:rFonts w:hint="cs"/>
          <w:rtl/>
        </w:rPr>
      </w:pPr>
    </w:p>
    <w:p w14:paraId="7F6EF767" w14:textId="77777777" w:rsidR="00000000" w:rsidRDefault="00B6587A">
      <w:pPr>
        <w:pStyle w:val="a"/>
        <w:rPr>
          <w:rFonts w:hint="cs"/>
          <w:rtl/>
        </w:rPr>
      </w:pPr>
      <w:r>
        <w:rPr>
          <w:rFonts w:hint="cs"/>
          <w:rtl/>
        </w:rPr>
        <w:t>מה הוא אמר?</w:t>
      </w:r>
    </w:p>
    <w:p w14:paraId="5F162F30" w14:textId="77777777" w:rsidR="00000000" w:rsidRDefault="00B6587A">
      <w:pPr>
        <w:pStyle w:val="a"/>
        <w:rPr>
          <w:rFonts w:hint="cs"/>
          <w:rtl/>
        </w:rPr>
      </w:pPr>
    </w:p>
    <w:p w14:paraId="711D3F8B" w14:textId="77777777" w:rsidR="00000000" w:rsidRDefault="00B6587A">
      <w:pPr>
        <w:pStyle w:val="SpeakerCon"/>
        <w:rPr>
          <w:rtl/>
        </w:rPr>
      </w:pPr>
      <w:bookmarkStart w:id="531" w:name="FS000000464T09_10_2003_18_30_39C"/>
      <w:bookmarkEnd w:id="531"/>
      <w:r>
        <w:rPr>
          <w:rtl/>
        </w:rPr>
        <w:t>סגן שר הביטחון זאב בוים:</w:t>
      </w:r>
    </w:p>
    <w:p w14:paraId="0A1BA20C" w14:textId="77777777" w:rsidR="00000000" w:rsidRDefault="00B6587A">
      <w:pPr>
        <w:pStyle w:val="a"/>
        <w:rPr>
          <w:rtl/>
        </w:rPr>
      </w:pPr>
    </w:p>
    <w:p w14:paraId="61246539" w14:textId="77777777" w:rsidR="00000000" w:rsidRDefault="00B6587A">
      <w:pPr>
        <w:pStyle w:val="a"/>
        <w:rPr>
          <w:rFonts w:hint="cs"/>
          <w:rtl/>
        </w:rPr>
      </w:pPr>
      <w:r>
        <w:rPr>
          <w:rFonts w:hint="cs"/>
          <w:rtl/>
        </w:rPr>
        <w:t xml:space="preserve">אני מדבר עכשיו על הקואליציה, אז תנו לי רגע לעשות את החשבון עם הקואליציה. </w:t>
      </w:r>
    </w:p>
    <w:p w14:paraId="4C4C24C2" w14:textId="77777777" w:rsidR="00000000" w:rsidRDefault="00B6587A">
      <w:pPr>
        <w:pStyle w:val="a"/>
        <w:rPr>
          <w:rFonts w:hint="cs"/>
          <w:rtl/>
        </w:rPr>
      </w:pPr>
    </w:p>
    <w:p w14:paraId="202AF348" w14:textId="77777777" w:rsidR="00000000" w:rsidRDefault="00B6587A">
      <w:pPr>
        <w:pStyle w:val="a"/>
        <w:rPr>
          <w:rFonts w:hint="cs"/>
          <w:rtl/>
        </w:rPr>
      </w:pPr>
      <w:r>
        <w:rPr>
          <w:rFonts w:hint="cs"/>
          <w:rtl/>
        </w:rPr>
        <w:t>על כל פנים, אני חושב שגם כשיש ביקורת צריך לקחת אותה בנסיבות הקיימות. אני חושב שזה לא נכ</w:t>
      </w:r>
      <w:r>
        <w:rPr>
          <w:rFonts w:hint="cs"/>
          <w:rtl/>
        </w:rPr>
        <w:t xml:space="preserve">ון, ובעיקר שיש לי תחושה לא טובה שאנחנו מלקים את עצמו לא בדין ולא בצדק. זו הבעיה הגדולה. אנחנו באים אל עצמנו בטענות על מה - - - </w:t>
      </w:r>
    </w:p>
    <w:p w14:paraId="2AC3CB9A" w14:textId="77777777" w:rsidR="00000000" w:rsidRDefault="00B6587A">
      <w:pPr>
        <w:pStyle w:val="a"/>
        <w:rPr>
          <w:rFonts w:hint="cs"/>
          <w:rtl/>
        </w:rPr>
      </w:pPr>
    </w:p>
    <w:p w14:paraId="3466A07F" w14:textId="77777777" w:rsidR="00000000" w:rsidRDefault="00B6587A">
      <w:pPr>
        <w:pStyle w:val="ac"/>
        <w:rPr>
          <w:rtl/>
        </w:rPr>
      </w:pPr>
      <w:r>
        <w:rPr>
          <w:rFonts w:hint="eastAsia"/>
          <w:rtl/>
        </w:rPr>
        <w:t>רשף</w:t>
      </w:r>
      <w:r>
        <w:rPr>
          <w:rtl/>
        </w:rPr>
        <w:t xml:space="preserve"> חן (שינוי):</w:t>
      </w:r>
    </w:p>
    <w:p w14:paraId="602801E6" w14:textId="77777777" w:rsidR="00000000" w:rsidRDefault="00B6587A">
      <w:pPr>
        <w:pStyle w:val="a"/>
        <w:rPr>
          <w:rFonts w:hint="cs"/>
          <w:rtl/>
        </w:rPr>
      </w:pPr>
    </w:p>
    <w:p w14:paraId="79DDC59E" w14:textId="77777777" w:rsidR="00000000" w:rsidRDefault="00B6587A">
      <w:pPr>
        <w:pStyle w:val="a"/>
        <w:rPr>
          <w:rFonts w:hint="cs"/>
          <w:rtl/>
        </w:rPr>
      </w:pPr>
      <w:r>
        <w:rPr>
          <w:rFonts w:hint="cs"/>
          <w:rtl/>
        </w:rPr>
        <w:t xml:space="preserve">- - - האזרחים שלנו מתפוצצים - - - </w:t>
      </w:r>
    </w:p>
    <w:p w14:paraId="4BF34246" w14:textId="77777777" w:rsidR="00000000" w:rsidRDefault="00B6587A">
      <w:pPr>
        <w:pStyle w:val="a"/>
        <w:rPr>
          <w:rFonts w:hint="cs"/>
          <w:rtl/>
        </w:rPr>
      </w:pPr>
    </w:p>
    <w:p w14:paraId="4E424548" w14:textId="77777777" w:rsidR="00000000" w:rsidRDefault="00B6587A">
      <w:pPr>
        <w:pStyle w:val="SpeakerCon"/>
        <w:rPr>
          <w:rtl/>
        </w:rPr>
      </w:pPr>
      <w:bookmarkStart w:id="532" w:name="FS000000464T09_10_2003_18_32_08C"/>
      <w:bookmarkEnd w:id="532"/>
      <w:r>
        <w:rPr>
          <w:rtl/>
        </w:rPr>
        <w:t>סגן שר הביטחון זאב בוים:</w:t>
      </w:r>
    </w:p>
    <w:p w14:paraId="5F68AA6E" w14:textId="77777777" w:rsidR="00000000" w:rsidRDefault="00B6587A">
      <w:pPr>
        <w:pStyle w:val="a"/>
        <w:rPr>
          <w:rtl/>
        </w:rPr>
      </w:pPr>
    </w:p>
    <w:p w14:paraId="4D5F1E8B" w14:textId="77777777" w:rsidR="00000000" w:rsidRDefault="00B6587A">
      <w:pPr>
        <w:pStyle w:val="a"/>
        <w:rPr>
          <w:rFonts w:hint="cs"/>
          <w:rtl/>
        </w:rPr>
      </w:pPr>
      <w:r>
        <w:rPr>
          <w:rFonts w:hint="cs"/>
          <w:rtl/>
        </w:rPr>
        <w:t>חבר הכנסת רשף, אני שמעתי אותך. אני חושב שבמצב כז</w:t>
      </w:r>
      <w:r>
        <w:rPr>
          <w:rFonts w:hint="cs"/>
          <w:rtl/>
        </w:rPr>
        <w:t xml:space="preserve">ה, בכאב הנורא הזה, לפחות צריך לחלק את האחריות למצב הזה - כאילו אנחנו במאה אחוז אשמים בעניין. </w:t>
      </w:r>
    </w:p>
    <w:p w14:paraId="55239981" w14:textId="77777777" w:rsidR="00000000" w:rsidRDefault="00B6587A">
      <w:pPr>
        <w:pStyle w:val="a"/>
        <w:rPr>
          <w:rFonts w:hint="cs"/>
          <w:rtl/>
        </w:rPr>
      </w:pPr>
    </w:p>
    <w:p w14:paraId="51C4CFFD" w14:textId="77777777" w:rsidR="00000000" w:rsidRDefault="00B6587A">
      <w:pPr>
        <w:pStyle w:val="ac"/>
        <w:rPr>
          <w:rtl/>
        </w:rPr>
      </w:pPr>
      <w:r>
        <w:rPr>
          <w:rFonts w:hint="eastAsia"/>
          <w:rtl/>
        </w:rPr>
        <w:t>ג</w:t>
      </w:r>
      <w:r>
        <w:rPr>
          <w:rtl/>
        </w:rPr>
        <w:t>'מאל זחאלקה (בל"ד):</w:t>
      </w:r>
    </w:p>
    <w:p w14:paraId="066C0CDB" w14:textId="77777777" w:rsidR="00000000" w:rsidRDefault="00B6587A">
      <w:pPr>
        <w:pStyle w:val="a"/>
        <w:rPr>
          <w:rFonts w:hint="cs"/>
          <w:rtl/>
        </w:rPr>
      </w:pPr>
    </w:p>
    <w:p w14:paraId="7A35EF44" w14:textId="77777777" w:rsidR="00000000" w:rsidRDefault="00B6587A">
      <w:pPr>
        <w:pStyle w:val="a"/>
        <w:rPr>
          <w:rFonts w:hint="cs"/>
          <w:rtl/>
        </w:rPr>
      </w:pPr>
      <w:r>
        <w:rPr>
          <w:rFonts w:hint="cs"/>
          <w:rtl/>
        </w:rPr>
        <w:t xml:space="preserve">כי אתה הכובש, אתה המתנחל, אתה השודד של האדמות. </w:t>
      </w:r>
    </w:p>
    <w:p w14:paraId="02290F60" w14:textId="77777777" w:rsidR="00000000" w:rsidRDefault="00B6587A">
      <w:pPr>
        <w:pStyle w:val="a"/>
        <w:rPr>
          <w:rFonts w:hint="cs"/>
          <w:rtl/>
        </w:rPr>
      </w:pPr>
    </w:p>
    <w:p w14:paraId="7C3F792A" w14:textId="77777777" w:rsidR="00000000" w:rsidRDefault="00B6587A">
      <w:pPr>
        <w:pStyle w:val="SpeakerCon"/>
        <w:rPr>
          <w:rtl/>
        </w:rPr>
      </w:pPr>
      <w:bookmarkStart w:id="533" w:name="FS000000464T09_10_2003_18_48_28C"/>
      <w:bookmarkEnd w:id="533"/>
      <w:r>
        <w:rPr>
          <w:rtl/>
        </w:rPr>
        <w:t>סגן שר הביטחון זאב בוים:</w:t>
      </w:r>
    </w:p>
    <w:p w14:paraId="2A182F4E" w14:textId="77777777" w:rsidR="00000000" w:rsidRDefault="00B6587A">
      <w:pPr>
        <w:pStyle w:val="a"/>
        <w:rPr>
          <w:rtl/>
        </w:rPr>
      </w:pPr>
    </w:p>
    <w:p w14:paraId="7CDB953B" w14:textId="77777777" w:rsidR="00000000" w:rsidRDefault="00B6587A">
      <w:pPr>
        <w:pStyle w:val="a"/>
        <w:rPr>
          <w:rFonts w:hint="cs"/>
          <w:rtl/>
        </w:rPr>
      </w:pPr>
      <w:r>
        <w:rPr>
          <w:rFonts w:hint="cs"/>
          <w:rtl/>
        </w:rPr>
        <w:t xml:space="preserve">אתה מבין, זה העניין. זה מתאים לזחאלקה להגיד. אתו אין לי ויכוח. </w:t>
      </w:r>
    </w:p>
    <w:p w14:paraId="0EF8E6BB" w14:textId="77777777" w:rsidR="00000000" w:rsidRDefault="00B6587A">
      <w:pPr>
        <w:pStyle w:val="a"/>
        <w:rPr>
          <w:rFonts w:hint="cs"/>
          <w:rtl/>
        </w:rPr>
      </w:pPr>
    </w:p>
    <w:p w14:paraId="7DB855CB" w14:textId="77777777" w:rsidR="00000000" w:rsidRDefault="00B6587A">
      <w:pPr>
        <w:pStyle w:val="ac"/>
        <w:rPr>
          <w:rtl/>
        </w:rPr>
      </w:pPr>
      <w:r>
        <w:rPr>
          <w:rFonts w:hint="eastAsia"/>
          <w:rtl/>
        </w:rPr>
        <w:t>השר</w:t>
      </w:r>
      <w:r>
        <w:rPr>
          <w:rtl/>
        </w:rPr>
        <w:t xml:space="preserve"> עוזי לנדאו:</w:t>
      </w:r>
    </w:p>
    <w:p w14:paraId="23C03FFD" w14:textId="77777777" w:rsidR="00000000" w:rsidRDefault="00B6587A">
      <w:pPr>
        <w:pStyle w:val="a"/>
        <w:rPr>
          <w:rFonts w:hint="cs"/>
          <w:rtl/>
        </w:rPr>
      </w:pPr>
    </w:p>
    <w:p w14:paraId="21638E79" w14:textId="77777777" w:rsidR="00000000" w:rsidRDefault="00B6587A">
      <w:pPr>
        <w:pStyle w:val="a"/>
        <w:rPr>
          <w:rFonts w:hint="cs"/>
          <w:rtl/>
        </w:rPr>
      </w:pPr>
      <w:r>
        <w:rPr>
          <w:rFonts w:hint="cs"/>
          <w:rtl/>
        </w:rPr>
        <w:t xml:space="preserve">- - - </w:t>
      </w:r>
    </w:p>
    <w:p w14:paraId="035D8F54" w14:textId="77777777" w:rsidR="00000000" w:rsidRDefault="00B6587A">
      <w:pPr>
        <w:pStyle w:val="a"/>
        <w:rPr>
          <w:rFonts w:hint="cs"/>
          <w:rtl/>
        </w:rPr>
      </w:pPr>
    </w:p>
    <w:p w14:paraId="3750350D" w14:textId="77777777" w:rsidR="00000000" w:rsidRDefault="00B6587A">
      <w:pPr>
        <w:pStyle w:val="SpeakerCon"/>
        <w:rPr>
          <w:rtl/>
        </w:rPr>
      </w:pPr>
      <w:bookmarkStart w:id="534" w:name="FS000000464T09_10_2003_18_49_04C"/>
      <w:bookmarkEnd w:id="534"/>
      <w:r>
        <w:rPr>
          <w:rtl/>
        </w:rPr>
        <w:t>סגן שר הביטחון זאב בוים:</w:t>
      </w:r>
    </w:p>
    <w:p w14:paraId="1B0FFBA8" w14:textId="77777777" w:rsidR="00000000" w:rsidRDefault="00B6587A">
      <w:pPr>
        <w:pStyle w:val="a"/>
        <w:rPr>
          <w:rtl/>
        </w:rPr>
      </w:pPr>
    </w:p>
    <w:p w14:paraId="4F361DE5" w14:textId="77777777" w:rsidR="00000000" w:rsidRDefault="00B6587A">
      <w:pPr>
        <w:pStyle w:val="a"/>
        <w:rPr>
          <w:rFonts w:hint="cs"/>
          <w:rtl/>
        </w:rPr>
      </w:pPr>
      <w:r>
        <w:rPr>
          <w:rFonts w:hint="cs"/>
          <w:rtl/>
        </w:rPr>
        <w:t xml:space="preserve">אתו אין לי ויכוח. עם וילן יש לי ויכוח. </w:t>
      </w:r>
    </w:p>
    <w:p w14:paraId="6A25A711" w14:textId="77777777" w:rsidR="00000000" w:rsidRDefault="00B6587A">
      <w:pPr>
        <w:pStyle w:val="a"/>
        <w:rPr>
          <w:rFonts w:hint="cs"/>
          <w:rtl/>
        </w:rPr>
      </w:pPr>
    </w:p>
    <w:p w14:paraId="41871EF4" w14:textId="77777777" w:rsidR="00000000" w:rsidRDefault="00B6587A">
      <w:pPr>
        <w:pStyle w:val="ac"/>
        <w:rPr>
          <w:rtl/>
        </w:rPr>
      </w:pPr>
      <w:r>
        <w:rPr>
          <w:rFonts w:hint="eastAsia"/>
          <w:rtl/>
        </w:rPr>
        <w:t>אבשלום</w:t>
      </w:r>
      <w:r>
        <w:rPr>
          <w:rtl/>
        </w:rPr>
        <w:t xml:space="preserve"> וילן (מרצ):</w:t>
      </w:r>
    </w:p>
    <w:p w14:paraId="77BB4011" w14:textId="77777777" w:rsidR="00000000" w:rsidRDefault="00B6587A">
      <w:pPr>
        <w:pStyle w:val="a"/>
        <w:rPr>
          <w:rFonts w:hint="cs"/>
          <w:rtl/>
        </w:rPr>
      </w:pPr>
    </w:p>
    <w:p w14:paraId="6595CCAD" w14:textId="77777777" w:rsidR="00000000" w:rsidRDefault="00B6587A">
      <w:pPr>
        <w:pStyle w:val="a"/>
        <w:rPr>
          <w:rFonts w:hint="cs"/>
          <w:rtl/>
        </w:rPr>
      </w:pPr>
      <w:r>
        <w:rPr>
          <w:rFonts w:hint="cs"/>
          <w:rtl/>
        </w:rPr>
        <w:t xml:space="preserve">- - - </w:t>
      </w:r>
    </w:p>
    <w:p w14:paraId="3ED9F678" w14:textId="77777777" w:rsidR="00000000" w:rsidRDefault="00B6587A">
      <w:pPr>
        <w:pStyle w:val="a"/>
        <w:rPr>
          <w:rFonts w:hint="cs"/>
          <w:rtl/>
        </w:rPr>
      </w:pPr>
    </w:p>
    <w:p w14:paraId="4AD12978" w14:textId="77777777" w:rsidR="00000000" w:rsidRDefault="00B6587A">
      <w:pPr>
        <w:pStyle w:val="SpeakerCon"/>
        <w:rPr>
          <w:rtl/>
        </w:rPr>
      </w:pPr>
      <w:bookmarkStart w:id="535" w:name="FS000000464T09_10_2003_18_49_23C"/>
      <w:bookmarkEnd w:id="535"/>
      <w:r>
        <w:rPr>
          <w:rtl/>
        </w:rPr>
        <w:t>סגן שר הביטחון זאב בוים:</w:t>
      </w:r>
    </w:p>
    <w:p w14:paraId="5530AC32" w14:textId="77777777" w:rsidR="00000000" w:rsidRDefault="00B6587A">
      <w:pPr>
        <w:pStyle w:val="a"/>
        <w:rPr>
          <w:rtl/>
        </w:rPr>
      </w:pPr>
    </w:p>
    <w:p w14:paraId="474ADE91" w14:textId="77777777" w:rsidR="00000000" w:rsidRDefault="00B6587A">
      <w:pPr>
        <w:pStyle w:val="a"/>
        <w:rPr>
          <w:rFonts w:hint="cs"/>
          <w:rtl/>
        </w:rPr>
      </w:pPr>
      <w:r>
        <w:rPr>
          <w:rFonts w:hint="cs"/>
          <w:rtl/>
        </w:rPr>
        <w:t>וילן, שמעתי אותך וישבתי בשקט ואתה עכשיו תשמע אותי. אתה עכשיו תשמע אותי. אני אעשה אתך תיכף חשבון, גם על המילוא</w:t>
      </w:r>
      <w:r>
        <w:rPr>
          <w:rFonts w:hint="cs"/>
          <w:rtl/>
        </w:rPr>
        <w:t xml:space="preserve">ים - אתה נחשב מומחה גדול למילואים ומשמש יושב-ראש השדולה של המילואים. אתה מאחז פה עיניים ומרמה במצח נחושה ומדבר על ממשלה שהולכת להבעיר את המזרח התיכון. זו דיאלקטיקה בולשביקית מבית היסוד שלך. שם למדת את זה. </w:t>
      </w:r>
    </w:p>
    <w:p w14:paraId="1E4949CD" w14:textId="77777777" w:rsidR="00000000" w:rsidRDefault="00B6587A">
      <w:pPr>
        <w:pStyle w:val="a"/>
        <w:rPr>
          <w:rFonts w:hint="cs"/>
          <w:rtl/>
        </w:rPr>
      </w:pPr>
    </w:p>
    <w:p w14:paraId="7CA1113D" w14:textId="77777777" w:rsidR="00000000" w:rsidRDefault="00B6587A">
      <w:pPr>
        <w:pStyle w:val="ac"/>
        <w:rPr>
          <w:rtl/>
        </w:rPr>
      </w:pPr>
      <w:r>
        <w:rPr>
          <w:rFonts w:hint="eastAsia"/>
          <w:rtl/>
        </w:rPr>
        <w:t>אבשלום</w:t>
      </w:r>
      <w:r>
        <w:rPr>
          <w:rtl/>
        </w:rPr>
        <w:t xml:space="preserve"> וילן (מרצ):</w:t>
      </w:r>
    </w:p>
    <w:p w14:paraId="4A1F5436" w14:textId="77777777" w:rsidR="00000000" w:rsidRDefault="00B6587A">
      <w:pPr>
        <w:pStyle w:val="a"/>
        <w:rPr>
          <w:rFonts w:hint="cs"/>
          <w:rtl/>
        </w:rPr>
      </w:pPr>
    </w:p>
    <w:p w14:paraId="2EEE699E" w14:textId="77777777" w:rsidR="00000000" w:rsidRDefault="00B6587A">
      <w:pPr>
        <w:pStyle w:val="a"/>
        <w:rPr>
          <w:rFonts w:hint="cs"/>
          <w:rtl/>
        </w:rPr>
      </w:pPr>
      <w:r>
        <w:rPr>
          <w:rFonts w:hint="cs"/>
          <w:rtl/>
        </w:rPr>
        <w:t xml:space="preserve">- - - </w:t>
      </w:r>
    </w:p>
    <w:p w14:paraId="0B56AF9D" w14:textId="77777777" w:rsidR="00000000" w:rsidRDefault="00B6587A">
      <w:pPr>
        <w:pStyle w:val="a"/>
        <w:rPr>
          <w:rFonts w:hint="cs"/>
          <w:rtl/>
        </w:rPr>
      </w:pPr>
    </w:p>
    <w:p w14:paraId="179BCC04" w14:textId="77777777" w:rsidR="00000000" w:rsidRDefault="00B6587A">
      <w:pPr>
        <w:pStyle w:val="SpeakerCon"/>
        <w:rPr>
          <w:rtl/>
        </w:rPr>
      </w:pPr>
      <w:bookmarkStart w:id="536" w:name="FS000000464T09_10_2003_18_51_28C"/>
      <w:bookmarkEnd w:id="536"/>
      <w:r>
        <w:rPr>
          <w:rtl/>
        </w:rPr>
        <w:t>סגן שר הביטחון זאב בו</w:t>
      </w:r>
      <w:r>
        <w:rPr>
          <w:rtl/>
        </w:rPr>
        <w:t>ים:</w:t>
      </w:r>
    </w:p>
    <w:p w14:paraId="4EEE6ED9" w14:textId="77777777" w:rsidR="00000000" w:rsidRDefault="00B6587A">
      <w:pPr>
        <w:pStyle w:val="a"/>
        <w:rPr>
          <w:rtl/>
        </w:rPr>
      </w:pPr>
    </w:p>
    <w:p w14:paraId="2C1F59EB" w14:textId="77777777" w:rsidR="00000000" w:rsidRDefault="00B6587A">
      <w:pPr>
        <w:pStyle w:val="a"/>
        <w:rPr>
          <w:rFonts w:hint="cs"/>
          <w:rtl/>
        </w:rPr>
      </w:pPr>
      <w:r>
        <w:rPr>
          <w:rFonts w:hint="cs"/>
          <w:rtl/>
        </w:rPr>
        <w:t>זו בושה וחרפה שאתה מתאר מישהו במדינת ישראל שמתכנן ומחרחר להבעיר את המזרח התיכון.  תתבייש לך, תתבייש לך. במה אתה משתמש? - במומחיות שלך לענייני המילואים. בוא תשמע את העובדות על המילואים. מח'ול, זה בינינו, אתה לא מתעסק בענייני מילואים, מה אכפת לך, חכה, ת</w:t>
      </w:r>
      <w:r>
        <w:rPr>
          <w:rFonts w:hint="cs"/>
          <w:rtl/>
        </w:rPr>
        <w:t>יכף נדבר גם אתך, תיכף נגיע אליך.</w:t>
      </w:r>
    </w:p>
    <w:p w14:paraId="49C9531A" w14:textId="77777777" w:rsidR="00000000" w:rsidRDefault="00B6587A">
      <w:pPr>
        <w:pStyle w:val="a"/>
        <w:rPr>
          <w:rFonts w:hint="cs"/>
          <w:rtl/>
        </w:rPr>
      </w:pPr>
    </w:p>
    <w:p w14:paraId="4B85F844" w14:textId="77777777" w:rsidR="00000000" w:rsidRDefault="00B6587A">
      <w:pPr>
        <w:pStyle w:val="a"/>
        <w:rPr>
          <w:rFonts w:hint="cs"/>
          <w:rtl/>
        </w:rPr>
      </w:pPr>
      <w:r>
        <w:rPr>
          <w:rFonts w:hint="cs"/>
          <w:rtl/>
        </w:rPr>
        <w:t>אתה משתמש בעניין המילואים לשווא, כי העובדות הן שצריך לראות את הדברים על רקע כוננות לחג הסוכות, כוננות חגים, כוננות מיוחדת שאינה חדשה. היא היתה תמיד, וגם בעבר - כמו לפני שנה, או כמו בפסח האחרון - היא נבנתה גם על כוחות מילוא</w:t>
      </w:r>
      <w:r>
        <w:rPr>
          <w:rFonts w:hint="cs"/>
          <w:rtl/>
        </w:rPr>
        <w:t>ים. אתה יודע את זה. נכון שבאנו לכאן ואמרנו, יש לנו עניין בכפוף למצב הביטחוני, לגרום לכך שבגרף המילואים כל נושאי המילואים והבט"ש יהיו בנפרד. אנשי המילואים לא יתעסקו בפעילות מבצעית. זה נכון.</w:t>
      </w:r>
    </w:p>
    <w:p w14:paraId="6D923127" w14:textId="77777777" w:rsidR="00000000" w:rsidRDefault="00B6587A">
      <w:pPr>
        <w:pStyle w:val="a"/>
        <w:rPr>
          <w:rFonts w:hint="cs"/>
          <w:rtl/>
        </w:rPr>
      </w:pPr>
    </w:p>
    <w:p w14:paraId="1C7486F4" w14:textId="77777777" w:rsidR="00000000" w:rsidRDefault="00B6587A">
      <w:pPr>
        <w:pStyle w:val="a"/>
        <w:rPr>
          <w:rFonts w:hint="cs"/>
          <w:rtl/>
        </w:rPr>
      </w:pPr>
      <w:r>
        <w:rPr>
          <w:rFonts w:hint="cs"/>
          <w:rtl/>
        </w:rPr>
        <w:t>אני אומר לך כאן שההנחיה של שר הביטחון בעקבות הפיגוע, היתה להגביר א</w:t>
      </w:r>
      <w:r>
        <w:rPr>
          <w:rFonts w:hint="cs"/>
          <w:rtl/>
        </w:rPr>
        <w:t>ת הדריכות והעירנות, להגביר כוחות צבא סדיר שישתתפו בביטחון השוטף הזה, כדי למנוע פיגועים נוספים, ויש התרעות. אבל הכול היה מבוסס על הצבא הסדיר, לרבות ביטול והפסקה של קורסים והכשרות, דברים מסוג זה: תגבור המעברים בחיילות ודברים נוספים. הוא גם אמר שאם יגלו מפקדי</w:t>
      </w:r>
      <w:r>
        <w:rPr>
          <w:rFonts w:hint="cs"/>
          <w:rtl/>
        </w:rPr>
        <w:t>ם בשטח צורך נוסף, כדי להבטיח את מילוי המשימה הזאת - שעם ישראל יוכל לחגוג בשקט את החג הזה בכל מקום בארץ הזאת -  אנשי מילואים, בבקשה. לא שישה גדודים אלא ארבעה. זה עומד לרשות צה"ל כפוטנציאל.</w:t>
      </w:r>
    </w:p>
    <w:p w14:paraId="3D69F3C4" w14:textId="77777777" w:rsidR="00000000" w:rsidRDefault="00B6587A">
      <w:pPr>
        <w:pStyle w:val="a"/>
        <w:rPr>
          <w:rFonts w:hint="cs"/>
          <w:rtl/>
        </w:rPr>
      </w:pPr>
    </w:p>
    <w:p w14:paraId="24B977BA" w14:textId="77777777" w:rsidR="00000000" w:rsidRDefault="00B6587A">
      <w:pPr>
        <w:pStyle w:val="a"/>
        <w:rPr>
          <w:rFonts w:hint="cs"/>
          <w:rtl/>
        </w:rPr>
      </w:pPr>
      <w:r>
        <w:rPr>
          <w:rFonts w:hint="cs"/>
          <w:rtl/>
        </w:rPr>
        <w:t>תראה מה אתה עושה. אולי אתה לא מכיר את כל הפרטים, אז תבוא ותשאל קודם</w:t>
      </w:r>
      <w:r>
        <w:rPr>
          <w:rFonts w:hint="cs"/>
          <w:rtl/>
        </w:rPr>
        <w:t>, אבל אתה מנפח את המסגרת, אתה הופך אותה למכשיר, ומחבר את זה להחלטה של הממשלה בעניין ערפאת, וכבר יודע על התוכנית להבעיר את המזרח התיכון ב-22 בחודש. מאיפה זה בא, איך אפשר לעשות כך, בלי קשר לאופוזיציה או קואליציה. זו אחריות, זה רציני?</w:t>
      </w:r>
    </w:p>
    <w:p w14:paraId="7A32E605" w14:textId="77777777" w:rsidR="00000000" w:rsidRDefault="00B6587A">
      <w:pPr>
        <w:pStyle w:val="a"/>
        <w:rPr>
          <w:rFonts w:hint="cs"/>
          <w:rtl/>
        </w:rPr>
      </w:pPr>
    </w:p>
    <w:p w14:paraId="0DAF4AA6" w14:textId="77777777" w:rsidR="00000000" w:rsidRDefault="00B6587A">
      <w:pPr>
        <w:pStyle w:val="a"/>
        <w:rPr>
          <w:rFonts w:hint="cs"/>
          <w:rtl/>
        </w:rPr>
      </w:pPr>
      <w:r>
        <w:rPr>
          <w:rFonts w:hint="cs"/>
          <w:rtl/>
        </w:rPr>
        <w:t>חיים רמון, אתה בא בטענה</w:t>
      </w:r>
      <w:r>
        <w:rPr>
          <w:rFonts w:hint="cs"/>
          <w:rtl/>
        </w:rPr>
        <w:t xml:space="preserve"> שאנחנו חוזרים כל פעם ומאשימים אתכם. אתה שואל, כמה זמן עוד ניתלה בהאשמותיה של מפלגת העבודה, ועד מתי במקום שהממשלה הזאת תאמר מה היא עושה או לא עושה, תחזור אחורה לעוולות שנגרמו בתקופת שלטון העבודה. תשמע, יש בכך משהו, אני לא אומר לך שלא, אבל  זה לא סתם, זו לא</w:t>
      </w:r>
      <w:r>
        <w:rPr>
          <w:rFonts w:hint="cs"/>
          <w:rtl/>
        </w:rPr>
        <w:t xml:space="preserve"> גישה פוליטית שנועדה להיחלץ מאיזו מצוקה על-ידי התקפה. תרגילים כאלה עושים בכל מערכת פוליטית. יש משהו מהותי יסודי שנמשך שנים, שאת הפירות הבאושים שלו אנחנו אוכלים כבר שלוש שנים, ולא אתה ולא הממשלה שלך לא תוכלו להתחמק מכך. בתקופת שלום-אוסלו קראתם לזה קורבנות ה</w:t>
      </w:r>
      <w:r>
        <w:rPr>
          <w:rFonts w:hint="cs"/>
          <w:rtl/>
        </w:rPr>
        <w:t>שלום. אנחנו לא מוכנים שזה ייקרא קורבנות השלום.</w:t>
      </w:r>
    </w:p>
    <w:p w14:paraId="18CF8D76" w14:textId="77777777" w:rsidR="00000000" w:rsidRDefault="00B6587A">
      <w:pPr>
        <w:pStyle w:val="a"/>
        <w:ind w:firstLine="0"/>
        <w:rPr>
          <w:rFonts w:hint="cs"/>
          <w:rtl/>
        </w:rPr>
      </w:pPr>
    </w:p>
    <w:p w14:paraId="6D72A275" w14:textId="77777777" w:rsidR="00000000" w:rsidRDefault="00B6587A">
      <w:pPr>
        <w:pStyle w:val="ac"/>
        <w:rPr>
          <w:rtl/>
        </w:rPr>
      </w:pPr>
      <w:r>
        <w:rPr>
          <w:rFonts w:hint="eastAsia"/>
          <w:rtl/>
        </w:rPr>
        <w:t>חיים</w:t>
      </w:r>
      <w:r>
        <w:rPr>
          <w:rtl/>
        </w:rPr>
        <w:t xml:space="preserve"> רמון (העבודה-מימד):</w:t>
      </w:r>
    </w:p>
    <w:p w14:paraId="61CF645A" w14:textId="77777777" w:rsidR="00000000" w:rsidRDefault="00B6587A">
      <w:pPr>
        <w:pStyle w:val="a"/>
        <w:rPr>
          <w:rFonts w:hint="cs"/>
          <w:rtl/>
        </w:rPr>
      </w:pPr>
    </w:p>
    <w:p w14:paraId="6C49C8A7" w14:textId="77777777" w:rsidR="00000000" w:rsidRDefault="00B6587A">
      <w:pPr>
        <w:pStyle w:val="a"/>
        <w:rPr>
          <w:rFonts w:hint="cs"/>
          <w:rtl/>
        </w:rPr>
      </w:pPr>
      <w:r>
        <w:rPr>
          <w:rFonts w:hint="cs"/>
          <w:rtl/>
        </w:rPr>
        <w:t>אף אחד לא אמר את זה.</w:t>
      </w:r>
    </w:p>
    <w:p w14:paraId="65A3A773" w14:textId="77777777" w:rsidR="00000000" w:rsidRDefault="00B6587A">
      <w:pPr>
        <w:pStyle w:val="SpeakerCon"/>
        <w:rPr>
          <w:rFonts w:hint="cs"/>
          <w:rtl/>
        </w:rPr>
      </w:pPr>
      <w:bookmarkStart w:id="537" w:name="FS000000464T09_10_2003_18_28_21C"/>
      <w:bookmarkEnd w:id="537"/>
    </w:p>
    <w:p w14:paraId="525BDF7C" w14:textId="77777777" w:rsidR="00000000" w:rsidRDefault="00B6587A">
      <w:pPr>
        <w:pStyle w:val="SpeakerCon"/>
        <w:rPr>
          <w:rFonts w:hint="cs"/>
          <w:rtl/>
        </w:rPr>
      </w:pPr>
    </w:p>
    <w:p w14:paraId="299989CA" w14:textId="77777777" w:rsidR="00000000" w:rsidRDefault="00B6587A">
      <w:pPr>
        <w:pStyle w:val="SpeakerCon"/>
        <w:rPr>
          <w:rtl/>
        </w:rPr>
      </w:pPr>
      <w:r>
        <w:rPr>
          <w:rtl/>
        </w:rPr>
        <w:t>סגן שר הביטחון זאב בוים:</w:t>
      </w:r>
    </w:p>
    <w:p w14:paraId="0247D9E3" w14:textId="77777777" w:rsidR="00000000" w:rsidRDefault="00B6587A">
      <w:pPr>
        <w:pStyle w:val="a"/>
        <w:rPr>
          <w:rtl/>
        </w:rPr>
      </w:pPr>
    </w:p>
    <w:p w14:paraId="197E823B" w14:textId="77777777" w:rsidR="00000000" w:rsidRDefault="00B6587A">
      <w:pPr>
        <w:pStyle w:val="a"/>
        <w:rPr>
          <w:rFonts w:hint="cs"/>
          <w:rtl/>
        </w:rPr>
      </w:pPr>
      <w:r>
        <w:rPr>
          <w:rFonts w:hint="cs"/>
          <w:rtl/>
        </w:rPr>
        <w:t>ואתם משתמשים בשמו של יצחק רבין לשווא. כאשר אתה בא ואומר לי שבכל פעולה ביטחונית ומבצעית שצריך היה לבצע, השיקול של ראש הממשלה המנוח יצח</w:t>
      </w:r>
      <w:r>
        <w:rPr>
          <w:rFonts w:hint="cs"/>
          <w:rtl/>
        </w:rPr>
        <w:t>ק רבין היה שקט בצפון, כדי שיוכלו לטייל בצפון - זה בהחלט שיקול, אבל האם זה היה השיקול העיקרי של רבין, זה היה השיקול בכל מקרה? אני לא רוצה להזכיר את כל המבצעים שהיו. האם בכולם הביאו בחשבון את הרווחה הכלכלית בצפון, אף שזה שיקול חשוב? לא בהכרח כל פעולה צבאית כ</w:t>
      </w:r>
      <w:r>
        <w:rPr>
          <w:rFonts w:hint="cs"/>
          <w:rtl/>
        </w:rPr>
        <w:t>זאת  פוגעת ברווחה הכלכלית הזאת, אבל זה בהחלט מאיים  על הרווחה הכלכלית ועל תנועת התיירות בחג לצפון, אם חיים רמון עומד פה ומהלך אימים, ואתה מהלך אימים כאילו הפעולה שנעשתה בדמשק - תיכף נדבר עליה - היא זו שצריכה עכשיו לעצור את כל תנועת עם ישראל לצפון.</w:t>
      </w:r>
    </w:p>
    <w:p w14:paraId="2556BDB8" w14:textId="77777777" w:rsidR="00000000" w:rsidRDefault="00B6587A">
      <w:pPr>
        <w:pStyle w:val="a"/>
        <w:ind w:firstLine="0"/>
        <w:rPr>
          <w:rFonts w:hint="cs"/>
          <w:rtl/>
        </w:rPr>
      </w:pPr>
    </w:p>
    <w:p w14:paraId="0BB913BD" w14:textId="77777777" w:rsidR="00000000" w:rsidRDefault="00B6587A">
      <w:pPr>
        <w:pStyle w:val="ac"/>
        <w:rPr>
          <w:rtl/>
        </w:rPr>
      </w:pPr>
      <w:r>
        <w:rPr>
          <w:rFonts w:hint="eastAsia"/>
          <w:rtl/>
        </w:rPr>
        <w:t>חיים</w:t>
      </w:r>
      <w:r>
        <w:rPr>
          <w:rtl/>
        </w:rPr>
        <w:t xml:space="preserve"> רמ</w:t>
      </w:r>
      <w:r>
        <w:rPr>
          <w:rtl/>
        </w:rPr>
        <w:t>ון (העבודה-מימד):</w:t>
      </w:r>
    </w:p>
    <w:p w14:paraId="5636EF9C" w14:textId="77777777" w:rsidR="00000000" w:rsidRDefault="00B6587A">
      <w:pPr>
        <w:pStyle w:val="a"/>
        <w:rPr>
          <w:rFonts w:hint="cs"/>
          <w:rtl/>
        </w:rPr>
      </w:pPr>
    </w:p>
    <w:p w14:paraId="1493051F" w14:textId="77777777" w:rsidR="00000000" w:rsidRDefault="00B6587A">
      <w:pPr>
        <w:pStyle w:val="a"/>
        <w:rPr>
          <w:rFonts w:hint="cs"/>
          <w:rtl/>
        </w:rPr>
      </w:pPr>
      <w:r>
        <w:rPr>
          <w:rFonts w:hint="cs"/>
          <w:rtl/>
        </w:rPr>
        <w:t>לא אמרתי כך.</w:t>
      </w:r>
    </w:p>
    <w:p w14:paraId="67383ABE" w14:textId="77777777" w:rsidR="00000000" w:rsidRDefault="00B6587A">
      <w:pPr>
        <w:pStyle w:val="a"/>
        <w:ind w:firstLine="0"/>
        <w:rPr>
          <w:rFonts w:hint="cs"/>
          <w:rtl/>
        </w:rPr>
      </w:pPr>
    </w:p>
    <w:p w14:paraId="73328BF9" w14:textId="77777777" w:rsidR="00000000" w:rsidRDefault="00B6587A">
      <w:pPr>
        <w:pStyle w:val="SpeakerCon"/>
        <w:rPr>
          <w:rtl/>
        </w:rPr>
      </w:pPr>
      <w:bookmarkStart w:id="538" w:name="FS000000464T09_10_2003_18_31_04C"/>
      <w:bookmarkEnd w:id="538"/>
      <w:r>
        <w:rPr>
          <w:rtl/>
        </w:rPr>
        <w:t>סגן שר הביטחון זאב בוים:</w:t>
      </w:r>
    </w:p>
    <w:p w14:paraId="7530C072" w14:textId="77777777" w:rsidR="00000000" w:rsidRDefault="00B6587A">
      <w:pPr>
        <w:pStyle w:val="a"/>
        <w:rPr>
          <w:rtl/>
        </w:rPr>
      </w:pPr>
    </w:p>
    <w:p w14:paraId="6A53D251" w14:textId="77777777" w:rsidR="00000000" w:rsidRDefault="00B6587A">
      <w:pPr>
        <w:pStyle w:val="a"/>
        <w:rPr>
          <w:rFonts w:hint="cs"/>
          <w:rtl/>
        </w:rPr>
      </w:pPr>
      <w:r>
        <w:rPr>
          <w:rFonts w:hint="cs"/>
          <w:rtl/>
        </w:rPr>
        <w:t xml:space="preserve">לא אמרת את זה כך, אבל זה מה שהשתמע אצל מי ששמע וראה אותך. אתה אומר, הולכים להבעיר, מאיימים על השקט ועל הכלכלה בצפון. לא מיניה ולא מקצתיה. אני מקווה מאוד, אני גם מאמין, שמה שעם ישראל עשה בחול-המועד </w:t>
      </w:r>
      <w:r>
        <w:rPr>
          <w:rFonts w:hint="cs"/>
          <w:rtl/>
        </w:rPr>
        <w:t>של הפסח האחרון, הוא יעשה גם עכשיו בסוכות. הוא ינצל את החופשה ויטייל בכל מקום בארץ הזאת. הוא יבלה, מגיע לו, יש לו היכן לעשות את זה. בכל מקום, לרבות בצפון. התושבים בצפון בערים, במושבים ובקיבוצים ייהנו מהתנועה הזאת.</w:t>
      </w:r>
    </w:p>
    <w:p w14:paraId="2CB865D6" w14:textId="77777777" w:rsidR="00000000" w:rsidRDefault="00B6587A">
      <w:pPr>
        <w:pStyle w:val="a"/>
        <w:rPr>
          <w:rFonts w:hint="cs"/>
          <w:rtl/>
        </w:rPr>
      </w:pPr>
    </w:p>
    <w:p w14:paraId="3927989C" w14:textId="77777777" w:rsidR="00000000" w:rsidRDefault="00B6587A">
      <w:pPr>
        <w:pStyle w:val="a"/>
        <w:rPr>
          <w:rFonts w:hint="cs"/>
          <w:rtl/>
        </w:rPr>
      </w:pPr>
      <w:r>
        <w:rPr>
          <w:rFonts w:hint="cs"/>
          <w:rtl/>
        </w:rPr>
        <w:t>אני יודע שאתה אבי המצאת הגדר לצורך העניין.</w:t>
      </w:r>
      <w:r>
        <w:rPr>
          <w:rFonts w:hint="cs"/>
          <w:rtl/>
        </w:rPr>
        <w:t xml:space="preserve"> אתה אפילו שותק, ובשתיקתך אתה מודה בכך. אני לא בטוח שאתה אבי ההמצאה, אבל ניתן לך את הקרדיט הזה. הטענות על הגדר אינן במקומן. נכון שהיה ויכוח אם לבנות גדר. אמרתי לך יותר מפעם אחת שמה שוילן, שאיננו כאן, עכשיו אומר ביושר, אתה אומר בכחש. וילן אומר ביושר: תחזרו </w:t>
      </w:r>
      <w:r>
        <w:rPr>
          <w:rFonts w:hint="cs"/>
          <w:rtl/>
        </w:rPr>
        <w:t>לקווי 1967 באופן חד-צדדי, ואחר-כך נראה אם יש או אין פרטנר. אתה לא אומר כך. אתה אומר, גדר ביטחונית. אתה מנגן על העניין הביטחוני. פעם אמרתי לך שאם נגיע למשא-ומתן ויצטרכו להזיז את הגדר, לפי איזה צד היא תזוז על-פי שיטתך, והסכמת בשתיקה שהיא תזוז רק לצד אחד. למה</w:t>
      </w:r>
      <w:r>
        <w:rPr>
          <w:rFonts w:hint="cs"/>
          <w:rtl/>
        </w:rPr>
        <w:t xml:space="preserve"> צריך לשים אותה על קווי 1967, כאשר אפילו על-פי החלטה 242 לא מדובר על החזרת הגבול לקווי 1967 עד הסנטימטר האחרון.</w:t>
      </w:r>
    </w:p>
    <w:p w14:paraId="3F1678A8" w14:textId="77777777" w:rsidR="00000000" w:rsidRDefault="00B6587A">
      <w:pPr>
        <w:pStyle w:val="a"/>
        <w:ind w:firstLine="0"/>
        <w:rPr>
          <w:rFonts w:hint="cs"/>
          <w:rtl/>
        </w:rPr>
      </w:pPr>
    </w:p>
    <w:p w14:paraId="5C1F92A8" w14:textId="77777777" w:rsidR="00000000" w:rsidRDefault="00B6587A">
      <w:pPr>
        <w:pStyle w:val="ac"/>
        <w:rPr>
          <w:rtl/>
        </w:rPr>
      </w:pPr>
      <w:r>
        <w:rPr>
          <w:rFonts w:hint="eastAsia"/>
          <w:rtl/>
        </w:rPr>
        <w:t>חיים</w:t>
      </w:r>
      <w:r>
        <w:rPr>
          <w:rtl/>
        </w:rPr>
        <w:t xml:space="preserve"> רמון (העבודה-מימד):</w:t>
      </w:r>
    </w:p>
    <w:p w14:paraId="424A17C4" w14:textId="77777777" w:rsidR="00000000" w:rsidRDefault="00B6587A">
      <w:pPr>
        <w:pStyle w:val="a"/>
        <w:rPr>
          <w:rFonts w:hint="cs"/>
          <w:rtl/>
        </w:rPr>
      </w:pPr>
    </w:p>
    <w:p w14:paraId="2F7E80C9" w14:textId="77777777" w:rsidR="00000000" w:rsidRDefault="00B6587A">
      <w:pPr>
        <w:pStyle w:val="a"/>
        <w:rPr>
          <w:rFonts w:hint="cs"/>
          <w:rtl/>
        </w:rPr>
      </w:pPr>
      <w:r>
        <w:rPr>
          <w:rFonts w:hint="cs"/>
          <w:rtl/>
        </w:rPr>
        <w:t>בשנתיים האחרונות התנגד ראש הממשלה לכל גדר.</w:t>
      </w:r>
    </w:p>
    <w:p w14:paraId="231F7CE8" w14:textId="77777777" w:rsidR="00000000" w:rsidRDefault="00B6587A">
      <w:pPr>
        <w:pStyle w:val="a"/>
        <w:ind w:firstLine="0"/>
        <w:rPr>
          <w:rFonts w:hint="cs"/>
          <w:rtl/>
        </w:rPr>
      </w:pPr>
    </w:p>
    <w:p w14:paraId="0A079A9D" w14:textId="77777777" w:rsidR="00000000" w:rsidRDefault="00B6587A">
      <w:pPr>
        <w:pStyle w:val="SpeakerCon"/>
        <w:rPr>
          <w:rtl/>
        </w:rPr>
      </w:pPr>
      <w:bookmarkStart w:id="539" w:name="FS000000464T09_10_2003_18_35_55C"/>
      <w:bookmarkEnd w:id="539"/>
      <w:r>
        <w:rPr>
          <w:rtl/>
        </w:rPr>
        <w:t>סגן שר הביטחון זאב בוים:</w:t>
      </w:r>
    </w:p>
    <w:p w14:paraId="60C333B4" w14:textId="77777777" w:rsidR="00000000" w:rsidRDefault="00B6587A">
      <w:pPr>
        <w:pStyle w:val="a"/>
        <w:rPr>
          <w:rtl/>
        </w:rPr>
      </w:pPr>
    </w:p>
    <w:p w14:paraId="3BA362D9" w14:textId="77777777" w:rsidR="00000000" w:rsidRDefault="00B6587A">
      <w:pPr>
        <w:pStyle w:val="a"/>
        <w:rPr>
          <w:rFonts w:hint="cs"/>
          <w:rtl/>
        </w:rPr>
      </w:pPr>
      <w:r>
        <w:rPr>
          <w:rFonts w:hint="cs"/>
          <w:rtl/>
        </w:rPr>
        <w:t>סליחה, בשנתיים שראש הממשלה התנגד לכל גדר, אתה י</w:t>
      </w:r>
      <w:r>
        <w:rPr>
          <w:rFonts w:hint="cs"/>
          <w:rtl/>
        </w:rPr>
        <w:t>שבת בממשלה.</w:t>
      </w:r>
    </w:p>
    <w:p w14:paraId="0613EC3D" w14:textId="77777777" w:rsidR="00000000" w:rsidRDefault="00B6587A">
      <w:pPr>
        <w:pStyle w:val="a"/>
        <w:ind w:firstLine="0"/>
        <w:rPr>
          <w:rFonts w:hint="cs"/>
          <w:rtl/>
        </w:rPr>
      </w:pPr>
    </w:p>
    <w:p w14:paraId="455A85A0" w14:textId="77777777" w:rsidR="00000000" w:rsidRDefault="00B6587A">
      <w:pPr>
        <w:pStyle w:val="ac"/>
        <w:rPr>
          <w:rtl/>
        </w:rPr>
      </w:pPr>
      <w:r>
        <w:rPr>
          <w:rFonts w:hint="eastAsia"/>
          <w:rtl/>
        </w:rPr>
        <w:t>חיים</w:t>
      </w:r>
      <w:r>
        <w:rPr>
          <w:rtl/>
        </w:rPr>
        <w:t xml:space="preserve"> רמון (העבודה-מימד):</w:t>
      </w:r>
    </w:p>
    <w:p w14:paraId="3CC51E12" w14:textId="77777777" w:rsidR="00000000" w:rsidRDefault="00B6587A">
      <w:pPr>
        <w:pStyle w:val="a"/>
        <w:rPr>
          <w:rFonts w:hint="cs"/>
          <w:rtl/>
        </w:rPr>
      </w:pPr>
    </w:p>
    <w:p w14:paraId="711F754C" w14:textId="77777777" w:rsidR="00000000" w:rsidRDefault="00B6587A">
      <w:pPr>
        <w:pStyle w:val="a"/>
        <w:rPr>
          <w:rFonts w:hint="cs"/>
          <w:rtl/>
        </w:rPr>
      </w:pPr>
      <w:r>
        <w:rPr>
          <w:rFonts w:hint="cs"/>
          <w:rtl/>
        </w:rPr>
        <w:t>אני לא ישבתי בשום ממשלה.</w:t>
      </w:r>
    </w:p>
    <w:p w14:paraId="5EE3DFDD" w14:textId="77777777" w:rsidR="00000000" w:rsidRDefault="00B6587A">
      <w:pPr>
        <w:pStyle w:val="a"/>
        <w:ind w:firstLine="0"/>
        <w:rPr>
          <w:rFonts w:hint="cs"/>
          <w:rtl/>
        </w:rPr>
      </w:pPr>
    </w:p>
    <w:p w14:paraId="671019D8" w14:textId="77777777" w:rsidR="00000000" w:rsidRDefault="00B6587A">
      <w:pPr>
        <w:pStyle w:val="SpeakerCon"/>
        <w:rPr>
          <w:rtl/>
        </w:rPr>
      </w:pPr>
      <w:bookmarkStart w:id="540" w:name="FS000000464T09_10_2003_18_36_27C"/>
      <w:bookmarkEnd w:id="540"/>
      <w:r>
        <w:rPr>
          <w:rtl/>
        </w:rPr>
        <w:t>סגן שר הביטחון זאב בוים:</w:t>
      </w:r>
    </w:p>
    <w:p w14:paraId="6FBC5745" w14:textId="77777777" w:rsidR="00000000" w:rsidRDefault="00B6587A">
      <w:pPr>
        <w:pStyle w:val="a"/>
        <w:rPr>
          <w:rtl/>
        </w:rPr>
      </w:pPr>
    </w:p>
    <w:p w14:paraId="276CF02C" w14:textId="77777777" w:rsidR="00000000" w:rsidRDefault="00B6587A">
      <w:pPr>
        <w:pStyle w:val="a"/>
        <w:rPr>
          <w:rFonts w:hint="cs"/>
          <w:rtl/>
        </w:rPr>
      </w:pPr>
      <w:r>
        <w:rPr>
          <w:rFonts w:hint="cs"/>
          <w:rtl/>
        </w:rPr>
        <w:t>החברים שלך ישבו בממשלה. שר הביטחון שלך ישב בממשלה, ועכשיו תגיד לי עוד פעם שאני מסתמך על הממשלה ההיא. זו הממשלה שאתה בא בטענה אליה.</w:t>
      </w:r>
    </w:p>
    <w:p w14:paraId="19469670" w14:textId="77777777" w:rsidR="00000000" w:rsidRDefault="00B6587A">
      <w:pPr>
        <w:pStyle w:val="a"/>
        <w:ind w:firstLine="0"/>
        <w:rPr>
          <w:rFonts w:hint="cs"/>
          <w:rtl/>
        </w:rPr>
      </w:pPr>
    </w:p>
    <w:p w14:paraId="440600FB" w14:textId="77777777" w:rsidR="00000000" w:rsidRDefault="00B6587A">
      <w:pPr>
        <w:pStyle w:val="ac"/>
        <w:rPr>
          <w:rtl/>
        </w:rPr>
      </w:pPr>
      <w:r>
        <w:rPr>
          <w:rFonts w:hint="eastAsia"/>
          <w:rtl/>
        </w:rPr>
        <w:t>חיים</w:t>
      </w:r>
      <w:r>
        <w:rPr>
          <w:rtl/>
        </w:rPr>
        <w:t xml:space="preserve"> רמון (העבודה-מימד):</w:t>
      </w:r>
    </w:p>
    <w:p w14:paraId="35608329" w14:textId="77777777" w:rsidR="00000000" w:rsidRDefault="00B6587A">
      <w:pPr>
        <w:pStyle w:val="a"/>
        <w:rPr>
          <w:rFonts w:hint="cs"/>
          <w:rtl/>
        </w:rPr>
      </w:pPr>
    </w:p>
    <w:p w14:paraId="52949DE6" w14:textId="77777777" w:rsidR="00000000" w:rsidRDefault="00B6587A">
      <w:pPr>
        <w:pStyle w:val="a"/>
        <w:rPr>
          <w:rFonts w:hint="cs"/>
          <w:rtl/>
        </w:rPr>
      </w:pPr>
      <w:r>
        <w:rPr>
          <w:rFonts w:hint="cs"/>
          <w:rtl/>
        </w:rPr>
        <w:t xml:space="preserve">אני בא </w:t>
      </w:r>
      <w:r>
        <w:rPr>
          <w:rFonts w:hint="cs"/>
          <w:rtl/>
        </w:rPr>
        <w:t>בטענה לראש הממשלה, חבר הכנסת בוים. יש ראש ממשלה, והוא התנגד. רק על-פיו נתקבלו החלטות.</w:t>
      </w:r>
    </w:p>
    <w:p w14:paraId="2A7A70E0" w14:textId="77777777" w:rsidR="00000000" w:rsidRDefault="00B6587A">
      <w:pPr>
        <w:pStyle w:val="a"/>
        <w:ind w:firstLine="0"/>
        <w:rPr>
          <w:rFonts w:hint="cs"/>
          <w:rtl/>
        </w:rPr>
      </w:pPr>
    </w:p>
    <w:p w14:paraId="3648FF91" w14:textId="77777777" w:rsidR="00000000" w:rsidRDefault="00B6587A">
      <w:pPr>
        <w:pStyle w:val="SpeakerCon"/>
        <w:rPr>
          <w:rtl/>
        </w:rPr>
      </w:pPr>
      <w:bookmarkStart w:id="541" w:name="FS000000464T09_10_2003_18_37_36C"/>
      <w:bookmarkEnd w:id="541"/>
      <w:r>
        <w:rPr>
          <w:rtl/>
        </w:rPr>
        <w:t>סגן שר הביטחון זאב בוים:</w:t>
      </w:r>
    </w:p>
    <w:p w14:paraId="29812E60" w14:textId="77777777" w:rsidR="00000000" w:rsidRDefault="00B6587A">
      <w:pPr>
        <w:pStyle w:val="a"/>
        <w:rPr>
          <w:rtl/>
        </w:rPr>
      </w:pPr>
    </w:p>
    <w:p w14:paraId="5BDCE467" w14:textId="77777777" w:rsidR="00000000" w:rsidRDefault="00B6587A">
      <w:pPr>
        <w:pStyle w:val="a"/>
        <w:rPr>
          <w:rFonts w:hint="cs"/>
          <w:rtl/>
        </w:rPr>
      </w:pPr>
      <w:r>
        <w:rPr>
          <w:rFonts w:hint="cs"/>
          <w:rtl/>
        </w:rPr>
        <w:t>בוויכוח הראשוני ראש הממשלה התנגד. אני רוצה להגיד לך עוד משהו, וזו תשובה גם על עניין הנסיגה החד-צדדית: רואים בכך היום חזות הכול, נוטלים את הדוגמ</w:t>
      </w:r>
      <w:r>
        <w:rPr>
          <w:rFonts w:hint="cs"/>
          <w:rtl/>
        </w:rPr>
        <w:t>ה של לבנון. יש שקט בלבנון, אך זהו שקט יחסי. נהרג עכשיו חייל, כבר יצא מארב קשה מהגבול הזה של לבנון ומהגדר הזאת. לצערנו, בצומת כברי באזור יחיעם נפגעו אנשים רבים. יש שקט בגבול הלבנון, אבל נחטפו לנו שלושה חיילים. יש שקט בלבנון, אבל יורים על מוצבים, וזה אחרי שק</w:t>
      </w:r>
      <w:r>
        <w:rPr>
          <w:rFonts w:hint="cs"/>
          <w:rtl/>
        </w:rPr>
        <w:t xml:space="preserve">יבלנו עלינו ליישם את החלטת האו"ם ומדדנו מחדש את הגדר על-פי המודדים של הקסדות הכחולות. </w:t>
      </w:r>
    </w:p>
    <w:p w14:paraId="443320DB" w14:textId="77777777" w:rsidR="00000000" w:rsidRDefault="00B6587A">
      <w:pPr>
        <w:pStyle w:val="a"/>
        <w:rPr>
          <w:rFonts w:hint="cs"/>
          <w:rtl/>
        </w:rPr>
      </w:pPr>
    </w:p>
    <w:p w14:paraId="78803870" w14:textId="77777777" w:rsidR="00000000" w:rsidRDefault="00B6587A">
      <w:pPr>
        <w:pStyle w:val="a"/>
        <w:rPr>
          <w:rFonts w:hint="cs"/>
          <w:rtl/>
        </w:rPr>
      </w:pPr>
      <w:r>
        <w:rPr>
          <w:rFonts w:hint="cs"/>
          <w:rtl/>
        </w:rPr>
        <w:t>הכול נראה פסטורלי ויפה, אך נשכח לרגע את הדוגמאות שנתתי של אי-שקט. יש דבר אחד שהנסיגה החד-צדדית הזאת יצרה, והוא יצירת מאזן הרתעה אסטרטגי כתוצאה מהנסיגה הזאת, שאנחנו נתנו</w:t>
      </w:r>
      <w:r>
        <w:rPr>
          <w:rFonts w:hint="cs"/>
          <w:rtl/>
        </w:rPr>
        <w:t xml:space="preserve"> במו-ידינו ל"חיזבאללה".</w:t>
      </w:r>
    </w:p>
    <w:p w14:paraId="6A021A72" w14:textId="77777777" w:rsidR="00000000" w:rsidRDefault="00B6587A">
      <w:pPr>
        <w:pStyle w:val="a"/>
        <w:ind w:firstLine="0"/>
        <w:rPr>
          <w:rFonts w:hint="cs"/>
          <w:rtl/>
        </w:rPr>
      </w:pPr>
    </w:p>
    <w:p w14:paraId="6DBD67B2" w14:textId="77777777" w:rsidR="00000000" w:rsidRDefault="00B6587A">
      <w:pPr>
        <w:pStyle w:val="ad"/>
        <w:rPr>
          <w:rFonts w:hint="cs"/>
          <w:rtl/>
        </w:rPr>
      </w:pPr>
      <w:r>
        <w:rPr>
          <w:rFonts w:hint="eastAsia"/>
          <w:rtl/>
        </w:rPr>
        <w:t>היו</w:t>
      </w:r>
      <w:r>
        <w:rPr>
          <w:rtl/>
        </w:rPr>
        <w:t>"ר</w:t>
      </w:r>
      <w:r>
        <w:rPr>
          <w:rFonts w:hint="cs"/>
          <w:rtl/>
        </w:rPr>
        <w:t xml:space="preserve"> אתי לבני</w:t>
      </w:r>
      <w:r>
        <w:rPr>
          <w:rtl/>
        </w:rPr>
        <w:t>:</w:t>
      </w:r>
    </w:p>
    <w:p w14:paraId="1640012A" w14:textId="77777777" w:rsidR="00000000" w:rsidRDefault="00B6587A">
      <w:pPr>
        <w:pStyle w:val="a"/>
        <w:rPr>
          <w:rFonts w:hint="cs"/>
          <w:rtl/>
        </w:rPr>
      </w:pPr>
    </w:p>
    <w:p w14:paraId="30797882" w14:textId="77777777" w:rsidR="00000000" w:rsidRDefault="00B6587A">
      <w:pPr>
        <w:pStyle w:val="a"/>
        <w:rPr>
          <w:rFonts w:hint="cs"/>
          <w:rtl/>
        </w:rPr>
      </w:pPr>
      <w:r>
        <w:rPr>
          <w:rFonts w:hint="cs"/>
          <w:rtl/>
        </w:rPr>
        <w:t>סגן השר, אנא.</w:t>
      </w:r>
    </w:p>
    <w:p w14:paraId="3F10DB4F" w14:textId="77777777" w:rsidR="00000000" w:rsidRDefault="00B6587A">
      <w:pPr>
        <w:pStyle w:val="a"/>
        <w:rPr>
          <w:rFonts w:hint="cs"/>
          <w:rtl/>
        </w:rPr>
      </w:pPr>
    </w:p>
    <w:p w14:paraId="04BA3580" w14:textId="77777777" w:rsidR="00000000" w:rsidRDefault="00B6587A">
      <w:pPr>
        <w:pStyle w:val="SpeakerCon"/>
        <w:rPr>
          <w:rtl/>
        </w:rPr>
      </w:pPr>
      <w:bookmarkStart w:id="542" w:name="FS000000464T09_10_2003_18_31_29"/>
      <w:bookmarkStart w:id="543" w:name="FS000000464T09_10_2003_18_31_38C"/>
      <w:bookmarkEnd w:id="542"/>
      <w:bookmarkEnd w:id="543"/>
      <w:r>
        <w:rPr>
          <w:rtl/>
        </w:rPr>
        <w:t>סגן שר הביטחון זאב בוים:</w:t>
      </w:r>
    </w:p>
    <w:p w14:paraId="76A33422" w14:textId="77777777" w:rsidR="00000000" w:rsidRDefault="00B6587A">
      <w:pPr>
        <w:pStyle w:val="a"/>
        <w:rPr>
          <w:rtl/>
        </w:rPr>
      </w:pPr>
    </w:p>
    <w:p w14:paraId="6E13E4E0" w14:textId="77777777" w:rsidR="00000000" w:rsidRDefault="00B6587A">
      <w:pPr>
        <w:pStyle w:val="a"/>
        <w:rPr>
          <w:rFonts w:hint="cs"/>
          <w:rtl/>
        </w:rPr>
      </w:pPr>
      <w:r>
        <w:rPr>
          <w:rFonts w:hint="cs"/>
          <w:rtl/>
        </w:rPr>
        <w:t xml:space="preserve">ואתה יודע את זה יפה מאוד. מי כמוך יודע זאת. אתה גם היית יושב-ראש ועדת החוץ והביטחון. </w:t>
      </w:r>
    </w:p>
    <w:p w14:paraId="0C404E34" w14:textId="77777777" w:rsidR="00000000" w:rsidRDefault="00B6587A">
      <w:pPr>
        <w:pStyle w:val="a"/>
        <w:rPr>
          <w:rFonts w:hint="cs"/>
          <w:rtl/>
        </w:rPr>
      </w:pPr>
    </w:p>
    <w:p w14:paraId="1A04D8DD" w14:textId="77777777" w:rsidR="00000000" w:rsidRDefault="00B6587A">
      <w:pPr>
        <w:pStyle w:val="ac"/>
        <w:rPr>
          <w:rtl/>
        </w:rPr>
      </w:pPr>
      <w:r>
        <w:rPr>
          <w:rFonts w:hint="eastAsia"/>
          <w:rtl/>
        </w:rPr>
        <w:t>חיים</w:t>
      </w:r>
      <w:r>
        <w:rPr>
          <w:rtl/>
        </w:rPr>
        <w:t xml:space="preserve"> רמון (העבודה-מימד):</w:t>
      </w:r>
    </w:p>
    <w:p w14:paraId="47006410" w14:textId="77777777" w:rsidR="00000000" w:rsidRDefault="00B6587A">
      <w:pPr>
        <w:pStyle w:val="a"/>
        <w:rPr>
          <w:rFonts w:hint="cs"/>
          <w:rtl/>
        </w:rPr>
      </w:pPr>
    </w:p>
    <w:p w14:paraId="750B821E" w14:textId="77777777" w:rsidR="00000000" w:rsidRDefault="00B6587A">
      <w:pPr>
        <w:pStyle w:val="a"/>
        <w:rPr>
          <w:rFonts w:hint="cs"/>
          <w:rtl/>
        </w:rPr>
      </w:pPr>
      <w:r>
        <w:rPr>
          <w:rFonts w:hint="cs"/>
          <w:rtl/>
        </w:rPr>
        <w:t>אין לזה שום קשר - - -</w:t>
      </w:r>
    </w:p>
    <w:p w14:paraId="558B9D9A" w14:textId="77777777" w:rsidR="00000000" w:rsidRDefault="00B6587A">
      <w:pPr>
        <w:pStyle w:val="a"/>
        <w:rPr>
          <w:rFonts w:hint="cs"/>
          <w:rtl/>
        </w:rPr>
      </w:pPr>
    </w:p>
    <w:p w14:paraId="6829FB94" w14:textId="77777777" w:rsidR="00000000" w:rsidRDefault="00B6587A">
      <w:pPr>
        <w:pStyle w:val="SpeakerCon"/>
        <w:rPr>
          <w:rtl/>
        </w:rPr>
      </w:pPr>
      <w:bookmarkStart w:id="544" w:name="FS000000464T09_10_2003_18_32_25C"/>
      <w:bookmarkEnd w:id="544"/>
      <w:r>
        <w:rPr>
          <w:rtl/>
        </w:rPr>
        <w:t>סגן שר הביטחון זאב בוים:</w:t>
      </w:r>
    </w:p>
    <w:p w14:paraId="2DA5466A" w14:textId="77777777" w:rsidR="00000000" w:rsidRDefault="00B6587A">
      <w:pPr>
        <w:pStyle w:val="a"/>
        <w:rPr>
          <w:rtl/>
        </w:rPr>
      </w:pPr>
    </w:p>
    <w:p w14:paraId="388B2EB2" w14:textId="77777777" w:rsidR="00000000" w:rsidRDefault="00B6587A">
      <w:pPr>
        <w:pStyle w:val="a"/>
        <w:ind w:firstLine="0"/>
        <w:rPr>
          <w:rFonts w:hint="cs"/>
          <w:rtl/>
        </w:rPr>
      </w:pPr>
      <w:r>
        <w:rPr>
          <w:rFonts w:hint="cs"/>
          <w:rtl/>
        </w:rPr>
        <w:tab/>
        <w:t xml:space="preserve">ודאי שאין </w:t>
      </w:r>
      <w:r>
        <w:rPr>
          <w:rFonts w:hint="cs"/>
          <w:rtl/>
        </w:rPr>
        <w:t>קשר. ודאי שאין קשר.</w:t>
      </w:r>
    </w:p>
    <w:p w14:paraId="4E8B2281" w14:textId="77777777" w:rsidR="00000000" w:rsidRDefault="00B6587A">
      <w:pPr>
        <w:pStyle w:val="a"/>
        <w:ind w:firstLine="0"/>
        <w:rPr>
          <w:rFonts w:hint="cs"/>
          <w:rtl/>
        </w:rPr>
      </w:pPr>
    </w:p>
    <w:p w14:paraId="4AB77F69" w14:textId="77777777" w:rsidR="00000000" w:rsidRDefault="00B6587A">
      <w:pPr>
        <w:pStyle w:val="ac"/>
        <w:rPr>
          <w:rtl/>
        </w:rPr>
      </w:pPr>
      <w:r>
        <w:rPr>
          <w:rFonts w:hint="eastAsia"/>
          <w:rtl/>
        </w:rPr>
        <w:t>חיים</w:t>
      </w:r>
      <w:r>
        <w:rPr>
          <w:rtl/>
        </w:rPr>
        <w:t xml:space="preserve"> רמון (העבודה-מימד):</w:t>
      </w:r>
    </w:p>
    <w:p w14:paraId="7C9FC318" w14:textId="77777777" w:rsidR="00000000" w:rsidRDefault="00B6587A">
      <w:pPr>
        <w:pStyle w:val="a"/>
        <w:rPr>
          <w:rFonts w:hint="cs"/>
          <w:rtl/>
        </w:rPr>
      </w:pPr>
    </w:p>
    <w:p w14:paraId="180C7BC3" w14:textId="77777777" w:rsidR="00000000" w:rsidRDefault="00B6587A">
      <w:pPr>
        <w:pStyle w:val="a"/>
        <w:rPr>
          <w:rFonts w:hint="cs"/>
          <w:rtl/>
        </w:rPr>
      </w:pPr>
      <w:r>
        <w:rPr>
          <w:rFonts w:hint="cs"/>
          <w:rtl/>
        </w:rPr>
        <w:t>- - -</w:t>
      </w:r>
    </w:p>
    <w:p w14:paraId="31F4AE0D" w14:textId="77777777" w:rsidR="00000000" w:rsidRDefault="00B6587A">
      <w:pPr>
        <w:pStyle w:val="a"/>
        <w:rPr>
          <w:rFonts w:hint="cs"/>
          <w:rtl/>
        </w:rPr>
      </w:pPr>
    </w:p>
    <w:p w14:paraId="12C5E3C5" w14:textId="77777777" w:rsidR="00000000" w:rsidRDefault="00B6587A">
      <w:pPr>
        <w:pStyle w:val="SpeakerCon"/>
        <w:rPr>
          <w:rtl/>
        </w:rPr>
      </w:pPr>
      <w:bookmarkStart w:id="545" w:name="FS000000464T09_10_2003_18_33_18C"/>
      <w:bookmarkEnd w:id="545"/>
      <w:r>
        <w:rPr>
          <w:rtl/>
        </w:rPr>
        <w:t>סגן שר הביטחון זאב בוים:</w:t>
      </w:r>
    </w:p>
    <w:p w14:paraId="4CBFB523" w14:textId="77777777" w:rsidR="00000000" w:rsidRDefault="00B6587A">
      <w:pPr>
        <w:pStyle w:val="a"/>
        <w:rPr>
          <w:rtl/>
        </w:rPr>
      </w:pPr>
    </w:p>
    <w:p w14:paraId="7194DEDF" w14:textId="77777777" w:rsidR="00000000" w:rsidRDefault="00B6587A">
      <w:pPr>
        <w:pStyle w:val="a"/>
        <w:rPr>
          <w:rFonts w:hint="cs"/>
          <w:rtl/>
        </w:rPr>
      </w:pPr>
      <w:r>
        <w:rPr>
          <w:rFonts w:hint="cs"/>
          <w:rtl/>
        </w:rPr>
        <w:t>אבל יש הבדל גדול. כשאתה מתייצב חד-צדדית על גדר בין-לאומית, אתה מכבד את הגדר הבין- לאומית הזאת ואת הגבול הזה ואתה קושר את ידיך, כדי לתת מענה על איום אסטרטגי שנוצר על-ידי ה"חיזבא</w:t>
      </w:r>
      <w:r>
        <w:rPr>
          <w:rFonts w:hint="cs"/>
          <w:rtl/>
        </w:rPr>
        <w:t xml:space="preserve">ללה". </w:t>
      </w:r>
    </w:p>
    <w:p w14:paraId="77370513" w14:textId="77777777" w:rsidR="00000000" w:rsidRDefault="00B6587A">
      <w:pPr>
        <w:pStyle w:val="a"/>
        <w:rPr>
          <w:rFonts w:hint="cs"/>
          <w:rtl/>
        </w:rPr>
      </w:pPr>
    </w:p>
    <w:p w14:paraId="14CA91AE" w14:textId="77777777" w:rsidR="00000000" w:rsidRDefault="00B6587A">
      <w:pPr>
        <w:pStyle w:val="ac"/>
        <w:rPr>
          <w:rtl/>
        </w:rPr>
      </w:pPr>
      <w:r>
        <w:rPr>
          <w:rFonts w:hint="eastAsia"/>
          <w:rtl/>
        </w:rPr>
        <w:t>חיים</w:t>
      </w:r>
      <w:r>
        <w:rPr>
          <w:rtl/>
        </w:rPr>
        <w:t xml:space="preserve"> רמון (העבודה-מימד):</w:t>
      </w:r>
    </w:p>
    <w:p w14:paraId="3A4389B7" w14:textId="77777777" w:rsidR="00000000" w:rsidRDefault="00B6587A">
      <w:pPr>
        <w:pStyle w:val="a"/>
        <w:rPr>
          <w:rFonts w:hint="cs"/>
          <w:rtl/>
        </w:rPr>
      </w:pPr>
    </w:p>
    <w:p w14:paraId="4C071296" w14:textId="77777777" w:rsidR="00000000" w:rsidRDefault="00B6587A">
      <w:pPr>
        <w:pStyle w:val="a"/>
        <w:rPr>
          <w:rFonts w:hint="cs"/>
          <w:rtl/>
        </w:rPr>
      </w:pPr>
      <w:r>
        <w:rPr>
          <w:rFonts w:hint="cs"/>
          <w:rtl/>
        </w:rPr>
        <w:t xml:space="preserve">את סוריה הפצצתי רק אחרי שיצאתי, ולא לפני כן. </w:t>
      </w:r>
    </w:p>
    <w:p w14:paraId="4660EDEB" w14:textId="77777777" w:rsidR="00000000" w:rsidRDefault="00B6587A">
      <w:pPr>
        <w:pStyle w:val="a"/>
        <w:rPr>
          <w:rFonts w:hint="cs"/>
          <w:rtl/>
        </w:rPr>
      </w:pPr>
    </w:p>
    <w:p w14:paraId="0F9419A7" w14:textId="77777777" w:rsidR="00000000" w:rsidRDefault="00B6587A">
      <w:pPr>
        <w:pStyle w:val="SpeakerCon"/>
        <w:rPr>
          <w:rtl/>
        </w:rPr>
      </w:pPr>
      <w:bookmarkStart w:id="546" w:name="FS000000464T09_10_2003_18_35_01C"/>
      <w:bookmarkEnd w:id="546"/>
      <w:r>
        <w:rPr>
          <w:rtl/>
        </w:rPr>
        <w:t>סגן שר הביטחון זאב בוים:</w:t>
      </w:r>
    </w:p>
    <w:p w14:paraId="3FA8E7DF" w14:textId="77777777" w:rsidR="00000000" w:rsidRDefault="00B6587A">
      <w:pPr>
        <w:pStyle w:val="a"/>
        <w:rPr>
          <w:rtl/>
        </w:rPr>
      </w:pPr>
    </w:p>
    <w:p w14:paraId="4DD4256F" w14:textId="77777777" w:rsidR="00000000" w:rsidRDefault="00B6587A">
      <w:pPr>
        <w:pStyle w:val="a"/>
        <w:rPr>
          <w:rFonts w:hint="cs"/>
          <w:rtl/>
        </w:rPr>
      </w:pPr>
      <w:r>
        <w:rPr>
          <w:rFonts w:hint="cs"/>
          <w:rtl/>
        </w:rPr>
        <w:t xml:space="preserve">עכשיו אני בא אתך לעניין סוריה. </w:t>
      </w:r>
    </w:p>
    <w:p w14:paraId="5EAD01D8" w14:textId="77777777" w:rsidR="00000000" w:rsidRDefault="00B6587A">
      <w:pPr>
        <w:pStyle w:val="a"/>
        <w:rPr>
          <w:rFonts w:hint="cs"/>
          <w:rtl/>
        </w:rPr>
      </w:pPr>
    </w:p>
    <w:p w14:paraId="2E2C923D" w14:textId="77777777" w:rsidR="00000000" w:rsidRDefault="00B6587A">
      <w:pPr>
        <w:pStyle w:val="ac"/>
        <w:rPr>
          <w:rtl/>
        </w:rPr>
      </w:pPr>
      <w:r>
        <w:rPr>
          <w:rFonts w:hint="eastAsia"/>
          <w:rtl/>
        </w:rPr>
        <w:t>ג</w:t>
      </w:r>
      <w:r>
        <w:rPr>
          <w:rtl/>
        </w:rPr>
        <w:t>'מאל זחאלקה (בל"ד):</w:t>
      </w:r>
    </w:p>
    <w:p w14:paraId="7EF2EEAB" w14:textId="77777777" w:rsidR="00000000" w:rsidRDefault="00B6587A">
      <w:pPr>
        <w:pStyle w:val="a"/>
        <w:rPr>
          <w:rFonts w:hint="cs"/>
          <w:rtl/>
        </w:rPr>
      </w:pPr>
    </w:p>
    <w:p w14:paraId="48BB2562" w14:textId="77777777" w:rsidR="00000000" w:rsidRDefault="00B6587A">
      <w:pPr>
        <w:pStyle w:val="a"/>
        <w:rPr>
          <w:rFonts w:hint="cs"/>
          <w:rtl/>
        </w:rPr>
      </w:pPr>
      <w:r>
        <w:rPr>
          <w:rFonts w:hint="cs"/>
          <w:rtl/>
        </w:rPr>
        <w:t xml:space="preserve">מדוע אתה מתנגד לכל גבול בין-לאומי? יש לך רגישות לגבול בין-לאומי? </w:t>
      </w:r>
    </w:p>
    <w:p w14:paraId="4E9605D4" w14:textId="77777777" w:rsidR="00000000" w:rsidRDefault="00B6587A">
      <w:pPr>
        <w:pStyle w:val="a"/>
        <w:rPr>
          <w:rFonts w:hint="cs"/>
          <w:rtl/>
        </w:rPr>
      </w:pPr>
    </w:p>
    <w:p w14:paraId="6C6A7F10" w14:textId="77777777" w:rsidR="00000000" w:rsidRDefault="00B6587A">
      <w:pPr>
        <w:pStyle w:val="SpeakerCon"/>
        <w:rPr>
          <w:rtl/>
        </w:rPr>
      </w:pPr>
      <w:bookmarkStart w:id="547" w:name="FS000000464T09_10_2003_18_35_41C"/>
      <w:bookmarkEnd w:id="547"/>
      <w:r>
        <w:rPr>
          <w:rtl/>
        </w:rPr>
        <w:t>סגן שר הביטחון זאב בוים:</w:t>
      </w:r>
    </w:p>
    <w:p w14:paraId="4C997BFA" w14:textId="77777777" w:rsidR="00000000" w:rsidRDefault="00B6587A">
      <w:pPr>
        <w:pStyle w:val="a"/>
        <w:rPr>
          <w:rtl/>
        </w:rPr>
      </w:pPr>
    </w:p>
    <w:p w14:paraId="373606B4" w14:textId="77777777" w:rsidR="00000000" w:rsidRDefault="00B6587A">
      <w:pPr>
        <w:pStyle w:val="a"/>
        <w:rPr>
          <w:rFonts w:hint="cs"/>
          <w:rtl/>
        </w:rPr>
      </w:pPr>
      <w:r>
        <w:rPr>
          <w:rFonts w:hint="cs"/>
          <w:rtl/>
        </w:rPr>
        <w:t>ח</w:t>
      </w:r>
      <w:r>
        <w:rPr>
          <w:rFonts w:hint="cs"/>
          <w:rtl/>
        </w:rPr>
        <w:t>בר הכנסת זחאלקה, אני לא מתנגד לגבול בין-לאומי.</w:t>
      </w:r>
    </w:p>
    <w:p w14:paraId="2EABFBE9" w14:textId="77777777" w:rsidR="00000000" w:rsidRDefault="00B6587A">
      <w:pPr>
        <w:pStyle w:val="a"/>
        <w:rPr>
          <w:rFonts w:hint="cs"/>
          <w:rtl/>
        </w:rPr>
      </w:pPr>
    </w:p>
    <w:p w14:paraId="16EBEF4A" w14:textId="77777777" w:rsidR="00000000" w:rsidRDefault="00B6587A">
      <w:pPr>
        <w:pStyle w:val="ac"/>
        <w:rPr>
          <w:rtl/>
        </w:rPr>
      </w:pPr>
      <w:r>
        <w:rPr>
          <w:rFonts w:hint="eastAsia"/>
          <w:rtl/>
        </w:rPr>
        <w:t>ג</w:t>
      </w:r>
      <w:r>
        <w:rPr>
          <w:rtl/>
        </w:rPr>
        <w:t>'מאל זחאלקה (בל"ד):</w:t>
      </w:r>
    </w:p>
    <w:p w14:paraId="7447B4F5" w14:textId="77777777" w:rsidR="00000000" w:rsidRDefault="00B6587A">
      <w:pPr>
        <w:pStyle w:val="a"/>
        <w:rPr>
          <w:rFonts w:hint="cs"/>
          <w:rtl/>
        </w:rPr>
      </w:pPr>
    </w:p>
    <w:p w14:paraId="7DF61B5A" w14:textId="77777777" w:rsidR="00000000" w:rsidRDefault="00B6587A">
      <w:pPr>
        <w:pStyle w:val="a"/>
        <w:rPr>
          <w:rFonts w:hint="cs"/>
          <w:rtl/>
        </w:rPr>
      </w:pPr>
      <w:r>
        <w:rPr>
          <w:rFonts w:hint="cs"/>
          <w:rtl/>
        </w:rPr>
        <w:t>מפריע לך שסוריה יושבת על גבול בין-לאומי? - - -</w:t>
      </w:r>
    </w:p>
    <w:p w14:paraId="658451BD" w14:textId="77777777" w:rsidR="00000000" w:rsidRDefault="00B6587A">
      <w:pPr>
        <w:pStyle w:val="a"/>
        <w:rPr>
          <w:rFonts w:hint="cs"/>
          <w:rtl/>
        </w:rPr>
      </w:pPr>
    </w:p>
    <w:p w14:paraId="2040BE37" w14:textId="77777777" w:rsidR="00000000" w:rsidRDefault="00B6587A">
      <w:pPr>
        <w:pStyle w:val="SpeakerCon"/>
        <w:rPr>
          <w:rtl/>
        </w:rPr>
      </w:pPr>
      <w:bookmarkStart w:id="548" w:name="FS000000464T09_10_2003_18_37_09C"/>
      <w:bookmarkEnd w:id="548"/>
      <w:r>
        <w:rPr>
          <w:rtl/>
        </w:rPr>
        <w:t>סגן שר הביטחון זאב בוים:</w:t>
      </w:r>
    </w:p>
    <w:p w14:paraId="6ECE15CD" w14:textId="77777777" w:rsidR="00000000" w:rsidRDefault="00B6587A">
      <w:pPr>
        <w:pStyle w:val="a"/>
        <w:rPr>
          <w:rtl/>
        </w:rPr>
      </w:pPr>
    </w:p>
    <w:p w14:paraId="732740CC" w14:textId="77777777" w:rsidR="00000000" w:rsidRDefault="00B6587A">
      <w:pPr>
        <w:pStyle w:val="a"/>
        <w:rPr>
          <w:rFonts w:hint="cs"/>
          <w:rtl/>
        </w:rPr>
      </w:pPr>
      <w:r>
        <w:rPr>
          <w:rFonts w:hint="cs"/>
          <w:rtl/>
        </w:rPr>
        <w:t>לא מפריע לי, אבל מפריע לי שהחברים שלך מפירים את ההסכם בגבול הבין-לאומי. זה מה שמפריע לי. נתתי לך דוגמאות להפרה ה</w:t>
      </w:r>
      <w:r>
        <w:rPr>
          <w:rFonts w:hint="cs"/>
          <w:rtl/>
        </w:rPr>
        <w:t xml:space="preserve">זאת, וציינתי רק את חלקן. </w:t>
      </w:r>
    </w:p>
    <w:p w14:paraId="43EDBE88" w14:textId="77777777" w:rsidR="00000000" w:rsidRDefault="00B6587A">
      <w:pPr>
        <w:pStyle w:val="a"/>
        <w:rPr>
          <w:rFonts w:hint="cs"/>
          <w:rtl/>
        </w:rPr>
      </w:pPr>
    </w:p>
    <w:p w14:paraId="12B33AF4" w14:textId="77777777" w:rsidR="00000000" w:rsidRDefault="00B6587A">
      <w:pPr>
        <w:pStyle w:val="ac"/>
        <w:rPr>
          <w:rtl/>
        </w:rPr>
      </w:pPr>
      <w:r>
        <w:rPr>
          <w:rFonts w:hint="eastAsia"/>
          <w:rtl/>
        </w:rPr>
        <w:t>ג</w:t>
      </w:r>
      <w:r>
        <w:rPr>
          <w:rtl/>
        </w:rPr>
        <w:t>'מאל זחאלקה (בל"ד):</w:t>
      </w:r>
    </w:p>
    <w:p w14:paraId="00E96A6D" w14:textId="77777777" w:rsidR="00000000" w:rsidRDefault="00B6587A">
      <w:pPr>
        <w:pStyle w:val="a"/>
        <w:rPr>
          <w:rFonts w:hint="cs"/>
          <w:rtl/>
        </w:rPr>
      </w:pPr>
    </w:p>
    <w:p w14:paraId="15A48B87" w14:textId="77777777" w:rsidR="00000000" w:rsidRDefault="00B6587A">
      <w:pPr>
        <w:pStyle w:val="a"/>
        <w:ind w:firstLine="0"/>
        <w:rPr>
          <w:rFonts w:hint="cs"/>
          <w:rtl/>
        </w:rPr>
      </w:pPr>
      <w:r>
        <w:rPr>
          <w:rFonts w:hint="cs"/>
          <w:rtl/>
        </w:rPr>
        <w:tab/>
        <w:t>- - -</w:t>
      </w:r>
    </w:p>
    <w:p w14:paraId="648968CC" w14:textId="77777777" w:rsidR="00000000" w:rsidRDefault="00B6587A">
      <w:pPr>
        <w:pStyle w:val="a"/>
        <w:rPr>
          <w:rFonts w:hint="cs"/>
          <w:rtl/>
        </w:rPr>
      </w:pPr>
    </w:p>
    <w:p w14:paraId="06864CA4" w14:textId="77777777" w:rsidR="00000000" w:rsidRDefault="00B6587A">
      <w:pPr>
        <w:pStyle w:val="ac"/>
        <w:rPr>
          <w:rtl/>
        </w:rPr>
      </w:pPr>
      <w:r>
        <w:rPr>
          <w:rFonts w:hint="eastAsia"/>
          <w:rtl/>
        </w:rPr>
        <w:t>עסאם</w:t>
      </w:r>
      <w:r>
        <w:rPr>
          <w:rtl/>
        </w:rPr>
        <w:t xml:space="preserve"> מח'ול (חד"ש-תע"ל):</w:t>
      </w:r>
    </w:p>
    <w:p w14:paraId="6936E85F" w14:textId="77777777" w:rsidR="00000000" w:rsidRDefault="00B6587A">
      <w:pPr>
        <w:pStyle w:val="a"/>
        <w:rPr>
          <w:rFonts w:hint="cs"/>
          <w:rtl/>
        </w:rPr>
      </w:pPr>
    </w:p>
    <w:p w14:paraId="7A7D7893" w14:textId="77777777" w:rsidR="00000000" w:rsidRDefault="00B6587A">
      <w:pPr>
        <w:pStyle w:val="a"/>
        <w:rPr>
          <w:rFonts w:hint="cs"/>
          <w:rtl/>
        </w:rPr>
      </w:pPr>
      <w:r>
        <w:rPr>
          <w:rFonts w:hint="cs"/>
          <w:rtl/>
        </w:rPr>
        <w:t>צריך מצח נחושה כדי להגיד את הדברים האלה.</w:t>
      </w:r>
    </w:p>
    <w:p w14:paraId="3A87871B" w14:textId="77777777" w:rsidR="00000000" w:rsidRDefault="00B6587A">
      <w:pPr>
        <w:pStyle w:val="a"/>
        <w:rPr>
          <w:rFonts w:hint="cs"/>
          <w:rtl/>
        </w:rPr>
      </w:pPr>
    </w:p>
    <w:p w14:paraId="7C56D944" w14:textId="77777777" w:rsidR="00000000" w:rsidRDefault="00B6587A">
      <w:pPr>
        <w:pStyle w:val="SpeakerCon"/>
        <w:rPr>
          <w:rtl/>
        </w:rPr>
      </w:pPr>
      <w:bookmarkStart w:id="549" w:name="FS000000464T09_10_2003_18_39_00C"/>
      <w:bookmarkEnd w:id="549"/>
      <w:r>
        <w:rPr>
          <w:rtl/>
        </w:rPr>
        <w:t>סגן שר הביטחון זאב בוים:</w:t>
      </w:r>
    </w:p>
    <w:p w14:paraId="2ADA0A54" w14:textId="77777777" w:rsidR="00000000" w:rsidRDefault="00B6587A">
      <w:pPr>
        <w:pStyle w:val="a"/>
        <w:rPr>
          <w:rtl/>
        </w:rPr>
      </w:pPr>
    </w:p>
    <w:p w14:paraId="09CAFF7A" w14:textId="77777777" w:rsidR="00000000" w:rsidRDefault="00B6587A">
      <w:pPr>
        <w:pStyle w:val="a"/>
        <w:rPr>
          <w:rFonts w:hint="cs"/>
          <w:rtl/>
        </w:rPr>
      </w:pPr>
      <w:r>
        <w:rPr>
          <w:rFonts w:hint="cs"/>
          <w:rtl/>
        </w:rPr>
        <w:t>אבל לסיום אני רוצה לומר - - -</w:t>
      </w:r>
    </w:p>
    <w:p w14:paraId="4BB79F52" w14:textId="77777777" w:rsidR="00000000" w:rsidRDefault="00B6587A">
      <w:pPr>
        <w:pStyle w:val="a"/>
        <w:rPr>
          <w:rFonts w:hint="cs"/>
          <w:rtl/>
        </w:rPr>
      </w:pPr>
    </w:p>
    <w:p w14:paraId="5E67E8E0" w14:textId="77777777" w:rsidR="00000000" w:rsidRDefault="00B6587A">
      <w:pPr>
        <w:pStyle w:val="ad"/>
        <w:rPr>
          <w:rFonts w:hint="cs"/>
          <w:rtl/>
        </w:rPr>
      </w:pPr>
      <w:r>
        <w:rPr>
          <w:rtl/>
        </w:rPr>
        <w:t>היו"ר</w:t>
      </w:r>
      <w:r>
        <w:rPr>
          <w:rFonts w:hint="cs"/>
          <w:rtl/>
        </w:rPr>
        <w:t xml:space="preserve"> אתי לבני</w:t>
      </w:r>
      <w:r>
        <w:rPr>
          <w:rtl/>
        </w:rPr>
        <w:t>:</w:t>
      </w:r>
    </w:p>
    <w:p w14:paraId="535DBC48" w14:textId="77777777" w:rsidR="00000000" w:rsidRDefault="00B6587A">
      <w:pPr>
        <w:pStyle w:val="a"/>
        <w:rPr>
          <w:rFonts w:hint="cs"/>
          <w:rtl/>
        </w:rPr>
      </w:pPr>
    </w:p>
    <w:p w14:paraId="4E0CE701" w14:textId="77777777" w:rsidR="00000000" w:rsidRDefault="00B6587A">
      <w:pPr>
        <w:pStyle w:val="a"/>
        <w:rPr>
          <w:rFonts w:hint="cs"/>
          <w:rtl/>
        </w:rPr>
      </w:pPr>
      <w:r>
        <w:rPr>
          <w:rFonts w:hint="cs"/>
          <w:rtl/>
        </w:rPr>
        <w:t>סגן השר, יש לך הזדמנות לענות על הצעה נוספת לסדר-היום. לכן,</w:t>
      </w:r>
      <w:r>
        <w:rPr>
          <w:rFonts w:hint="cs"/>
          <w:rtl/>
        </w:rPr>
        <w:t xml:space="preserve"> אנא. </w:t>
      </w:r>
    </w:p>
    <w:p w14:paraId="6006EAD3" w14:textId="77777777" w:rsidR="00000000" w:rsidRDefault="00B6587A">
      <w:pPr>
        <w:pStyle w:val="a"/>
        <w:rPr>
          <w:rFonts w:hint="cs"/>
          <w:rtl/>
        </w:rPr>
      </w:pPr>
    </w:p>
    <w:p w14:paraId="046B9C37" w14:textId="77777777" w:rsidR="00000000" w:rsidRDefault="00B6587A">
      <w:pPr>
        <w:pStyle w:val="SpeakerCon"/>
        <w:rPr>
          <w:rtl/>
        </w:rPr>
      </w:pPr>
      <w:bookmarkStart w:id="550" w:name="FS000000464T09_10_2003_18_39_39C"/>
      <w:bookmarkEnd w:id="550"/>
      <w:r>
        <w:rPr>
          <w:rtl/>
        </w:rPr>
        <w:t>סגן שר הביטחון זאב בוים:</w:t>
      </w:r>
    </w:p>
    <w:p w14:paraId="2F548B40" w14:textId="77777777" w:rsidR="00000000" w:rsidRDefault="00B6587A">
      <w:pPr>
        <w:pStyle w:val="a"/>
        <w:rPr>
          <w:rtl/>
        </w:rPr>
      </w:pPr>
    </w:p>
    <w:p w14:paraId="596EE29A" w14:textId="77777777" w:rsidR="00000000" w:rsidRDefault="00B6587A">
      <w:pPr>
        <w:pStyle w:val="a"/>
        <w:rPr>
          <w:rFonts w:hint="cs"/>
          <w:rtl/>
        </w:rPr>
      </w:pPr>
      <w:r>
        <w:rPr>
          <w:rFonts w:hint="cs"/>
          <w:rtl/>
        </w:rPr>
        <w:t>אני רק רוצה לומר דברים לגבי סוריה. לגבי סוריה צריך לומר, אנחנו תקפנו בסוריה. אני שומע אנשים שלא מייחסים קשר לעניין הזה, יכול להיות. אני חושב שיש קשר ישיר בין ההתקפה על סוריה לבין מה שקרה בפיגוע הזה. סוריה מאכסנת טרור ידועה</w:t>
      </w:r>
      <w:r>
        <w:rPr>
          <w:rFonts w:hint="cs"/>
          <w:rtl/>
        </w:rPr>
        <w:t>. בחסותו של הנשיא אסד נמצאות המפקדות של הטרור, של ה"חמאס", של "הג'יהאד". המחנה הזה לא היה  מחנה ריק ולא היה מחנה תמים של אזרחים. זה מחנה אימונים שבו מתאמנים כמה וכמה ארגונים בפעולות רצח וחבלה ובאימונים כדי לבצע טרור, ואחרי שהם משתלמים שם הם נכנסים חזרה לשט</w:t>
      </w:r>
      <w:r>
        <w:rPr>
          <w:rFonts w:hint="cs"/>
          <w:rtl/>
        </w:rPr>
        <w:t xml:space="preserve">חים ומפעילים טרור נגדנו. המפקדות שיושבות בדמשק הן מפקדות שמכוונות טרור, מפעילות טרור וקשר הדוק וישיר, ואם נדבר ספציפית על התא של "הג'יהאד" באזור ג'נין, הוא מקבל את כל ההנחיות, את ההכוונה ואת הסיוע מדמשק. </w:t>
      </w:r>
    </w:p>
    <w:p w14:paraId="0DF80B4F" w14:textId="77777777" w:rsidR="00000000" w:rsidRDefault="00B6587A">
      <w:pPr>
        <w:pStyle w:val="a"/>
        <w:rPr>
          <w:rFonts w:hint="cs"/>
          <w:rtl/>
        </w:rPr>
      </w:pPr>
    </w:p>
    <w:p w14:paraId="7FD6959C" w14:textId="77777777" w:rsidR="00000000" w:rsidRDefault="00B6587A">
      <w:pPr>
        <w:pStyle w:val="a"/>
        <w:rPr>
          <w:rFonts w:hint="cs"/>
          <w:rtl/>
        </w:rPr>
      </w:pPr>
      <w:r>
        <w:rPr>
          <w:rFonts w:hint="cs"/>
          <w:rtl/>
        </w:rPr>
        <w:t xml:space="preserve">לא בכדי בא לפני ארבעה חודשים </w:t>
      </w:r>
      <w:r>
        <w:rPr>
          <w:rtl/>
        </w:rPr>
        <w:t>–</w:t>
      </w:r>
      <w:r>
        <w:rPr>
          <w:rFonts w:hint="cs"/>
          <w:rtl/>
        </w:rPr>
        <w:t xml:space="preserve"> אולי קצת פחות </w:t>
      </w:r>
      <w:r>
        <w:rPr>
          <w:rtl/>
        </w:rPr>
        <w:t>–</w:t>
      </w:r>
      <w:r>
        <w:rPr>
          <w:rFonts w:hint="cs"/>
          <w:rtl/>
        </w:rPr>
        <w:t xml:space="preserve"> שר </w:t>
      </w:r>
      <w:r>
        <w:rPr>
          <w:rFonts w:hint="cs"/>
          <w:rtl/>
        </w:rPr>
        <w:t xml:space="preserve">החוץ האמריקני, קולין פאואל, לדמשק, דיבר עם אסד </w:t>
      </w:r>
      <w:r>
        <w:rPr>
          <w:rtl/>
        </w:rPr>
        <w:t>–</w:t>
      </w:r>
      <w:r>
        <w:rPr>
          <w:rFonts w:hint="cs"/>
          <w:rtl/>
        </w:rPr>
        <w:t xml:space="preserve"> אחרי המלחמה בעירק </w:t>
      </w:r>
      <w:r>
        <w:rPr>
          <w:rtl/>
        </w:rPr>
        <w:t>–</w:t>
      </w:r>
      <w:r>
        <w:rPr>
          <w:rFonts w:hint="cs"/>
          <w:rtl/>
        </w:rPr>
        <w:t xml:space="preserve"> ואמר לו במפורש: אדוני, אם אתה לא רוצה להיחשב למדינת טרור בציר הרשע הזה, אתה צריך לעשות פעולות. תפרק את המפקדות האלה, תוציא אותן מדמשק, אל תיתן מחסה וחסות לטרור. </w:t>
      </w:r>
    </w:p>
    <w:p w14:paraId="66367F8D" w14:textId="77777777" w:rsidR="00000000" w:rsidRDefault="00B6587A">
      <w:pPr>
        <w:pStyle w:val="a"/>
        <w:rPr>
          <w:rFonts w:hint="cs"/>
          <w:rtl/>
        </w:rPr>
      </w:pPr>
    </w:p>
    <w:p w14:paraId="53C8240E" w14:textId="77777777" w:rsidR="00000000" w:rsidRDefault="00B6587A">
      <w:pPr>
        <w:pStyle w:val="a"/>
        <w:rPr>
          <w:rFonts w:hint="cs"/>
          <w:rtl/>
        </w:rPr>
      </w:pPr>
      <w:r>
        <w:rPr>
          <w:rFonts w:hint="cs"/>
          <w:rtl/>
        </w:rPr>
        <w:t xml:space="preserve">כל הטרור הזה </w:t>
      </w:r>
      <w:r>
        <w:rPr>
          <w:rtl/>
        </w:rPr>
        <w:t>–</w:t>
      </w:r>
      <w:r>
        <w:rPr>
          <w:rFonts w:hint="cs"/>
          <w:rtl/>
        </w:rPr>
        <w:t xml:space="preserve"> גם בשטחים</w:t>
      </w:r>
      <w:r>
        <w:rPr>
          <w:rFonts w:hint="cs"/>
          <w:rtl/>
        </w:rPr>
        <w:t xml:space="preserve">, גם דרך ה"חיזבאללה" </w:t>
      </w:r>
      <w:r>
        <w:rPr>
          <w:rtl/>
        </w:rPr>
        <w:t>–</w:t>
      </w:r>
      <w:r>
        <w:rPr>
          <w:rFonts w:hint="cs"/>
          <w:rtl/>
        </w:rPr>
        <w:t xml:space="preserve"> עובר דרך סוריה, מטופל על-ידי סוריה, בסיוע של אירן, שהיא הגוף הגדול שעומד מאחורי כל המערכת הזאת. אז לא בכדי הלכנו לסוריה. </w:t>
      </w:r>
    </w:p>
    <w:p w14:paraId="401C1323" w14:textId="77777777" w:rsidR="00000000" w:rsidRDefault="00B6587A">
      <w:pPr>
        <w:pStyle w:val="a"/>
        <w:rPr>
          <w:rFonts w:hint="cs"/>
          <w:rtl/>
        </w:rPr>
      </w:pPr>
    </w:p>
    <w:p w14:paraId="10170EB1" w14:textId="77777777" w:rsidR="00000000" w:rsidRDefault="00B6587A">
      <w:pPr>
        <w:pStyle w:val="ac"/>
        <w:rPr>
          <w:rtl/>
        </w:rPr>
      </w:pPr>
      <w:r>
        <w:rPr>
          <w:rFonts w:hint="eastAsia"/>
          <w:rtl/>
        </w:rPr>
        <w:t>אחמד</w:t>
      </w:r>
      <w:r>
        <w:rPr>
          <w:rtl/>
        </w:rPr>
        <w:t xml:space="preserve"> טיבי (חד"ש-תע"ל):</w:t>
      </w:r>
    </w:p>
    <w:p w14:paraId="5F9B6222" w14:textId="77777777" w:rsidR="00000000" w:rsidRDefault="00B6587A">
      <w:pPr>
        <w:pStyle w:val="a"/>
        <w:rPr>
          <w:rFonts w:hint="cs"/>
          <w:rtl/>
        </w:rPr>
      </w:pPr>
    </w:p>
    <w:p w14:paraId="67109747" w14:textId="77777777" w:rsidR="00000000" w:rsidRDefault="00B6587A">
      <w:pPr>
        <w:pStyle w:val="a"/>
        <w:rPr>
          <w:rFonts w:hint="cs"/>
          <w:rtl/>
        </w:rPr>
      </w:pPr>
      <w:r>
        <w:rPr>
          <w:rFonts w:hint="cs"/>
          <w:rtl/>
        </w:rPr>
        <w:t>- - -</w:t>
      </w:r>
    </w:p>
    <w:p w14:paraId="02887256" w14:textId="77777777" w:rsidR="00000000" w:rsidRDefault="00B6587A">
      <w:pPr>
        <w:pStyle w:val="a"/>
        <w:rPr>
          <w:rFonts w:hint="cs"/>
          <w:rtl/>
        </w:rPr>
      </w:pPr>
    </w:p>
    <w:p w14:paraId="4797042A" w14:textId="77777777" w:rsidR="00000000" w:rsidRDefault="00B6587A">
      <w:pPr>
        <w:pStyle w:val="ac"/>
        <w:rPr>
          <w:rtl/>
        </w:rPr>
      </w:pPr>
      <w:r>
        <w:rPr>
          <w:rFonts w:hint="eastAsia"/>
          <w:rtl/>
        </w:rPr>
        <w:t>ג</w:t>
      </w:r>
      <w:r>
        <w:rPr>
          <w:rtl/>
        </w:rPr>
        <w:t>'מאל זחאלקה (בל"ד):</w:t>
      </w:r>
    </w:p>
    <w:p w14:paraId="07879E93" w14:textId="77777777" w:rsidR="00000000" w:rsidRDefault="00B6587A">
      <w:pPr>
        <w:pStyle w:val="a"/>
        <w:rPr>
          <w:rFonts w:hint="cs"/>
          <w:rtl/>
        </w:rPr>
      </w:pPr>
    </w:p>
    <w:p w14:paraId="78DB1350" w14:textId="77777777" w:rsidR="00000000" w:rsidRDefault="00B6587A">
      <w:pPr>
        <w:pStyle w:val="a"/>
        <w:rPr>
          <w:rFonts w:hint="cs"/>
          <w:rtl/>
        </w:rPr>
      </w:pPr>
      <w:r>
        <w:rPr>
          <w:rFonts w:hint="cs"/>
          <w:rtl/>
        </w:rPr>
        <w:t>מתי ההתקפה הבאה בסוריה?</w:t>
      </w:r>
    </w:p>
    <w:p w14:paraId="0780E0D2" w14:textId="77777777" w:rsidR="00000000" w:rsidRDefault="00B6587A">
      <w:pPr>
        <w:pStyle w:val="a"/>
        <w:rPr>
          <w:rFonts w:hint="cs"/>
          <w:rtl/>
        </w:rPr>
      </w:pPr>
    </w:p>
    <w:p w14:paraId="763D9C65" w14:textId="77777777" w:rsidR="00000000" w:rsidRDefault="00B6587A">
      <w:pPr>
        <w:pStyle w:val="SpeakerCon"/>
        <w:rPr>
          <w:rtl/>
        </w:rPr>
      </w:pPr>
      <w:bookmarkStart w:id="551" w:name="FS000000464T09_10_2003_18_49_56C"/>
      <w:bookmarkEnd w:id="551"/>
      <w:r>
        <w:rPr>
          <w:rtl/>
        </w:rPr>
        <w:t>סגן שר הביטחון זאב בוים:</w:t>
      </w:r>
    </w:p>
    <w:p w14:paraId="34A5D32A" w14:textId="77777777" w:rsidR="00000000" w:rsidRDefault="00B6587A">
      <w:pPr>
        <w:pStyle w:val="a"/>
        <w:rPr>
          <w:rtl/>
        </w:rPr>
      </w:pPr>
    </w:p>
    <w:p w14:paraId="58A2D17E" w14:textId="77777777" w:rsidR="00000000" w:rsidRDefault="00B6587A">
      <w:pPr>
        <w:pStyle w:val="a"/>
        <w:rPr>
          <w:rFonts w:hint="cs"/>
          <w:rtl/>
        </w:rPr>
      </w:pPr>
      <w:r>
        <w:rPr>
          <w:rFonts w:hint="cs"/>
          <w:rtl/>
        </w:rPr>
        <w:t>דרך אג</w:t>
      </w:r>
      <w:r>
        <w:rPr>
          <w:rFonts w:hint="cs"/>
          <w:rtl/>
        </w:rPr>
        <w:t xml:space="preserve">ב, אסד עשה אחיזת עיניים לקולין פאואל ועשה איזו פעולה כאילו, יעני </w:t>
      </w:r>
      <w:r>
        <w:rPr>
          <w:rtl/>
        </w:rPr>
        <w:t>–</w:t>
      </w:r>
      <w:r>
        <w:rPr>
          <w:rFonts w:hint="cs"/>
          <w:rtl/>
        </w:rPr>
        <w:t xml:space="preserve"> ככה, כמו שעושים במזרח התיכון </w:t>
      </w:r>
      <w:r>
        <w:rPr>
          <w:rtl/>
        </w:rPr>
        <w:t>–</w:t>
      </w:r>
      <w:r>
        <w:rPr>
          <w:rFonts w:hint="cs"/>
          <w:rtl/>
        </w:rPr>
        <w:t xml:space="preserve"> ומהר מאוד חזרו המפקדות לשרוץ בדמשק והן מקבלות שם את האירוח הזה, ה"מכובד" והמפוקפק של סוריה. אז זאת היתה הסיבה שהלכנו לסוריה. אני חושב שהעמדנו את סוריה גם במער</w:t>
      </w:r>
      <w:r>
        <w:rPr>
          <w:rFonts w:hint="cs"/>
          <w:rtl/>
        </w:rPr>
        <w:t>כת הבין-לאומית. צריך להוקיע את סוריה וצריך לראות בה מדינת טרור, וצריכים לגרום שכך יתייחס העולם אליה, שהעולם יתייחס אליה כאל מדינת טרור.</w:t>
      </w:r>
    </w:p>
    <w:p w14:paraId="794BA370" w14:textId="77777777" w:rsidR="00000000" w:rsidRDefault="00B6587A">
      <w:pPr>
        <w:pStyle w:val="a"/>
        <w:rPr>
          <w:rFonts w:hint="cs"/>
          <w:rtl/>
        </w:rPr>
      </w:pPr>
    </w:p>
    <w:p w14:paraId="65CA09A1" w14:textId="77777777" w:rsidR="00000000" w:rsidRDefault="00B6587A">
      <w:pPr>
        <w:pStyle w:val="ac"/>
        <w:rPr>
          <w:rtl/>
        </w:rPr>
      </w:pPr>
      <w:r>
        <w:rPr>
          <w:rFonts w:hint="eastAsia"/>
          <w:rtl/>
        </w:rPr>
        <w:t>עסאם</w:t>
      </w:r>
      <w:r>
        <w:rPr>
          <w:rtl/>
        </w:rPr>
        <w:t xml:space="preserve"> מח'ול (חד"ש-תע"ל):</w:t>
      </w:r>
    </w:p>
    <w:p w14:paraId="12E04EC4" w14:textId="77777777" w:rsidR="00000000" w:rsidRDefault="00B6587A">
      <w:pPr>
        <w:pStyle w:val="a"/>
        <w:rPr>
          <w:rFonts w:hint="cs"/>
          <w:rtl/>
        </w:rPr>
      </w:pPr>
    </w:p>
    <w:p w14:paraId="423A708C" w14:textId="77777777" w:rsidR="00000000" w:rsidRDefault="00B6587A">
      <w:pPr>
        <w:pStyle w:val="a"/>
        <w:rPr>
          <w:rFonts w:hint="cs"/>
          <w:rtl/>
        </w:rPr>
      </w:pPr>
      <w:r>
        <w:rPr>
          <w:rFonts w:hint="cs"/>
          <w:rtl/>
        </w:rPr>
        <w:t>- - -</w:t>
      </w:r>
    </w:p>
    <w:p w14:paraId="56FC7F4D" w14:textId="77777777" w:rsidR="00000000" w:rsidRDefault="00B6587A">
      <w:pPr>
        <w:pStyle w:val="a"/>
        <w:rPr>
          <w:rFonts w:hint="cs"/>
          <w:rtl/>
        </w:rPr>
      </w:pPr>
    </w:p>
    <w:p w14:paraId="2FACA203" w14:textId="77777777" w:rsidR="00000000" w:rsidRDefault="00B6587A">
      <w:pPr>
        <w:pStyle w:val="SpeakerCon"/>
        <w:rPr>
          <w:rtl/>
        </w:rPr>
      </w:pPr>
      <w:bookmarkStart w:id="552" w:name="FS000000464T09_10_2003_18_54_44C"/>
      <w:bookmarkEnd w:id="552"/>
      <w:r>
        <w:rPr>
          <w:rtl/>
        </w:rPr>
        <w:t>סגן שר הביטחון זאב בוים:</w:t>
      </w:r>
    </w:p>
    <w:p w14:paraId="0CD01C4B" w14:textId="77777777" w:rsidR="00000000" w:rsidRDefault="00B6587A">
      <w:pPr>
        <w:pStyle w:val="a"/>
        <w:rPr>
          <w:rtl/>
        </w:rPr>
      </w:pPr>
    </w:p>
    <w:p w14:paraId="26DA1C80" w14:textId="77777777" w:rsidR="00000000" w:rsidRDefault="00B6587A">
      <w:pPr>
        <w:pStyle w:val="a"/>
        <w:rPr>
          <w:rFonts w:hint="cs"/>
          <w:rtl/>
        </w:rPr>
      </w:pPr>
      <w:r>
        <w:rPr>
          <w:rFonts w:hint="cs"/>
          <w:rtl/>
        </w:rPr>
        <w:t>ונדמה לי שאנחנו רואים סימנים של התפכחות - לא רק אצל האמריקנים</w:t>
      </w:r>
      <w:r>
        <w:rPr>
          <w:rFonts w:hint="cs"/>
          <w:rtl/>
        </w:rPr>
        <w:t xml:space="preserve"> שהם ידידינו הטובים, ולכן  הם חשודים כביכול שדעתם אולי השתבשה - גם אצל האירופים, הן ביחס לסוריה, הן ביחס לפלסטינים בכלל ולערפאת בפרט. </w:t>
      </w:r>
    </w:p>
    <w:p w14:paraId="18841745" w14:textId="77777777" w:rsidR="00000000" w:rsidRDefault="00B6587A">
      <w:pPr>
        <w:pStyle w:val="a"/>
        <w:rPr>
          <w:rFonts w:hint="cs"/>
          <w:rtl/>
        </w:rPr>
      </w:pPr>
    </w:p>
    <w:p w14:paraId="1E7D7175" w14:textId="77777777" w:rsidR="00000000" w:rsidRDefault="00B6587A">
      <w:pPr>
        <w:pStyle w:val="ac"/>
        <w:rPr>
          <w:rtl/>
        </w:rPr>
      </w:pPr>
      <w:r>
        <w:rPr>
          <w:rFonts w:hint="eastAsia"/>
          <w:rtl/>
        </w:rPr>
        <w:t>עסאם</w:t>
      </w:r>
      <w:r>
        <w:rPr>
          <w:rtl/>
        </w:rPr>
        <w:t xml:space="preserve"> מח'ול (חד"ש-תע"ל):</w:t>
      </w:r>
    </w:p>
    <w:p w14:paraId="4D76629B" w14:textId="77777777" w:rsidR="00000000" w:rsidRDefault="00B6587A">
      <w:pPr>
        <w:pStyle w:val="a"/>
        <w:rPr>
          <w:rFonts w:hint="cs"/>
          <w:rtl/>
        </w:rPr>
      </w:pPr>
    </w:p>
    <w:p w14:paraId="51B1AAA0" w14:textId="77777777" w:rsidR="00000000" w:rsidRDefault="00B6587A">
      <w:pPr>
        <w:pStyle w:val="a"/>
        <w:rPr>
          <w:rFonts w:hint="cs"/>
          <w:rtl/>
        </w:rPr>
      </w:pPr>
      <w:r>
        <w:rPr>
          <w:rFonts w:hint="cs"/>
          <w:rtl/>
        </w:rPr>
        <w:t>- - -</w:t>
      </w:r>
    </w:p>
    <w:p w14:paraId="27EB9F8E" w14:textId="77777777" w:rsidR="00000000" w:rsidRDefault="00B6587A">
      <w:pPr>
        <w:pStyle w:val="a"/>
        <w:rPr>
          <w:rtl/>
        </w:rPr>
      </w:pPr>
    </w:p>
    <w:p w14:paraId="1554E5DA" w14:textId="77777777" w:rsidR="00000000" w:rsidRDefault="00B6587A">
      <w:pPr>
        <w:pStyle w:val="a"/>
        <w:rPr>
          <w:rFonts w:hint="cs"/>
          <w:rtl/>
        </w:rPr>
      </w:pPr>
    </w:p>
    <w:p w14:paraId="750298CF" w14:textId="77777777" w:rsidR="00000000" w:rsidRDefault="00B6587A">
      <w:pPr>
        <w:pStyle w:val="SpeakerCon"/>
        <w:rPr>
          <w:rtl/>
        </w:rPr>
      </w:pPr>
      <w:bookmarkStart w:id="553" w:name="FS000000464T09_10_2003_18_56_54C"/>
      <w:bookmarkEnd w:id="553"/>
      <w:r>
        <w:rPr>
          <w:rtl/>
        </w:rPr>
        <w:t>סגן שר הביטחון זאב בוים:</w:t>
      </w:r>
    </w:p>
    <w:p w14:paraId="7FAD3B60" w14:textId="77777777" w:rsidR="00000000" w:rsidRDefault="00B6587A">
      <w:pPr>
        <w:pStyle w:val="a"/>
        <w:rPr>
          <w:rtl/>
        </w:rPr>
      </w:pPr>
    </w:p>
    <w:p w14:paraId="33CBCD95" w14:textId="77777777" w:rsidR="00000000" w:rsidRDefault="00B6587A">
      <w:pPr>
        <w:pStyle w:val="a"/>
        <w:rPr>
          <w:rFonts w:hint="cs"/>
          <w:rtl/>
        </w:rPr>
      </w:pPr>
      <w:r>
        <w:rPr>
          <w:rFonts w:hint="cs"/>
          <w:rtl/>
        </w:rPr>
        <w:t>לסיום, אני רק אומר כך: שמעתי טענות כלפי עצמנו ביחס לאבו-מאזן,</w:t>
      </w:r>
      <w:r>
        <w:rPr>
          <w:rFonts w:hint="cs"/>
          <w:rtl/>
        </w:rPr>
        <w:t xml:space="preserve"> ושמענו גם את הטענות של אבו-מאזן כלפינו וגם כלפי האמריקנים. שמענו אותן גם כלפי ערפאת, שחבר הכנסת וילן </w:t>
      </w:r>
      <w:r>
        <w:rPr>
          <w:rtl/>
        </w:rPr>
        <w:t>–</w:t>
      </w:r>
      <w:r>
        <w:rPr>
          <w:rFonts w:hint="cs"/>
          <w:rtl/>
        </w:rPr>
        <w:t xml:space="preserve"> חבל שהוא לא נמצא פה - מאוד מודאג מהחלטת ממשלת ישראל כלפיו. היתה החלטה של ממשלת ישראל בהמשך לעמדתנו שערפאת אינו בר-שיח ולא רלוונטי, וזה שהוא נאחז בקרנות </w:t>
      </w:r>
      <w:r>
        <w:rPr>
          <w:rFonts w:hint="cs"/>
          <w:rtl/>
        </w:rPr>
        <w:t xml:space="preserve">המזבח והוא חזק </w:t>
      </w:r>
      <w:r>
        <w:rPr>
          <w:rtl/>
        </w:rPr>
        <w:t>–</w:t>
      </w:r>
      <w:r>
        <w:rPr>
          <w:rFonts w:hint="cs"/>
          <w:rtl/>
        </w:rPr>
        <w:t xml:space="preserve"> אף אחד לא כופר בעניין הזה, אבל זה עדיין לא הופך אותו לבר-שיח אתנו. על אחת כמה וכמה שעם אחד כזה אין מה לדבר.</w:t>
      </w:r>
    </w:p>
    <w:p w14:paraId="2C9AA2C6" w14:textId="77777777" w:rsidR="00000000" w:rsidRDefault="00B6587A">
      <w:pPr>
        <w:pStyle w:val="a"/>
        <w:rPr>
          <w:rFonts w:hint="cs"/>
          <w:rtl/>
        </w:rPr>
      </w:pPr>
    </w:p>
    <w:p w14:paraId="43635102" w14:textId="77777777" w:rsidR="00000000" w:rsidRDefault="00B6587A">
      <w:pPr>
        <w:pStyle w:val="a"/>
        <w:rPr>
          <w:rFonts w:hint="cs"/>
          <w:rtl/>
        </w:rPr>
      </w:pPr>
      <w:r>
        <w:rPr>
          <w:rFonts w:hint="cs"/>
          <w:rtl/>
        </w:rPr>
        <w:t xml:space="preserve">אגב, אני רוצה לומר משהו לגבי אבו-מאזן. זו היתה דילמה בישראל </w:t>
      </w:r>
      <w:r>
        <w:rPr>
          <w:rtl/>
        </w:rPr>
        <w:t>–</w:t>
      </w:r>
      <w:r>
        <w:rPr>
          <w:rFonts w:hint="cs"/>
          <w:rtl/>
        </w:rPr>
        <w:t xml:space="preserve"> בהחלט דילמה </w:t>
      </w:r>
      <w:r>
        <w:rPr>
          <w:rtl/>
        </w:rPr>
        <w:t>–</w:t>
      </w:r>
      <w:r>
        <w:rPr>
          <w:rFonts w:hint="cs"/>
          <w:rtl/>
        </w:rPr>
        <w:t xml:space="preserve"> איך להתייחס לאבו-מאזן. אבו-מאזן היה איש שרצינו להתקדם </w:t>
      </w:r>
      <w:r>
        <w:rPr>
          <w:rFonts w:hint="cs"/>
          <w:rtl/>
        </w:rPr>
        <w:t xml:space="preserve">אתו. עמדתו בהשגת מטרות פלסטיניות לא היתה שונה מהעמדה של מישהו אחר מהפלסטינים. לא זאת הבעיה. היתרון שלו היה שהוא חשב שאפשר להשיג את זה באמצעים מדיניים והוא התנגד לטרור. </w:t>
      </w:r>
    </w:p>
    <w:p w14:paraId="542793B7" w14:textId="77777777" w:rsidR="00000000" w:rsidRDefault="00B6587A">
      <w:pPr>
        <w:pStyle w:val="a"/>
        <w:rPr>
          <w:rFonts w:hint="cs"/>
          <w:rtl/>
        </w:rPr>
      </w:pPr>
    </w:p>
    <w:p w14:paraId="0D5AB318" w14:textId="77777777" w:rsidR="00000000" w:rsidRDefault="00B6587A">
      <w:pPr>
        <w:pStyle w:val="ac"/>
        <w:rPr>
          <w:rtl/>
        </w:rPr>
      </w:pPr>
      <w:r>
        <w:rPr>
          <w:rFonts w:hint="eastAsia"/>
          <w:rtl/>
        </w:rPr>
        <w:t>עסאם</w:t>
      </w:r>
      <w:r>
        <w:rPr>
          <w:rtl/>
        </w:rPr>
        <w:t xml:space="preserve"> מח'ול (חד"ש-תע"ל):</w:t>
      </w:r>
    </w:p>
    <w:p w14:paraId="6B954A80" w14:textId="77777777" w:rsidR="00000000" w:rsidRDefault="00B6587A">
      <w:pPr>
        <w:pStyle w:val="a"/>
        <w:rPr>
          <w:rFonts w:hint="cs"/>
          <w:rtl/>
        </w:rPr>
      </w:pPr>
    </w:p>
    <w:p w14:paraId="595805D6" w14:textId="77777777" w:rsidR="00000000" w:rsidRDefault="00B6587A">
      <w:pPr>
        <w:pStyle w:val="a"/>
        <w:rPr>
          <w:rFonts w:hint="cs"/>
          <w:rtl/>
        </w:rPr>
      </w:pPr>
      <w:r>
        <w:rPr>
          <w:rFonts w:hint="cs"/>
          <w:rtl/>
        </w:rPr>
        <w:t xml:space="preserve">אתם חיסלתם אותו </w:t>
      </w:r>
      <w:r>
        <w:rPr>
          <w:rtl/>
        </w:rPr>
        <w:t>–</w:t>
      </w:r>
      <w:r>
        <w:rPr>
          <w:rFonts w:hint="cs"/>
          <w:rtl/>
        </w:rPr>
        <w:t xml:space="preserve"> פוליטית. </w:t>
      </w:r>
    </w:p>
    <w:p w14:paraId="20E4CDF7" w14:textId="77777777" w:rsidR="00000000" w:rsidRDefault="00B6587A">
      <w:pPr>
        <w:pStyle w:val="a"/>
        <w:rPr>
          <w:rFonts w:hint="cs"/>
          <w:rtl/>
        </w:rPr>
      </w:pPr>
    </w:p>
    <w:p w14:paraId="04BE53CD" w14:textId="77777777" w:rsidR="00000000" w:rsidRDefault="00B6587A">
      <w:pPr>
        <w:pStyle w:val="ac"/>
        <w:rPr>
          <w:rtl/>
        </w:rPr>
      </w:pPr>
      <w:r>
        <w:rPr>
          <w:rFonts w:hint="eastAsia"/>
          <w:rtl/>
        </w:rPr>
        <w:t>רשף</w:t>
      </w:r>
      <w:r>
        <w:rPr>
          <w:rtl/>
        </w:rPr>
        <w:t xml:space="preserve"> חן (שינוי):</w:t>
      </w:r>
    </w:p>
    <w:p w14:paraId="14A19580" w14:textId="77777777" w:rsidR="00000000" w:rsidRDefault="00B6587A">
      <w:pPr>
        <w:pStyle w:val="a"/>
        <w:rPr>
          <w:rFonts w:hint="cs"/>
          <w:rtl/>
        </w:rPr>
      </w:pPr>
    </w:p>
    <w:p w14:paraId="15F1018E" w14:textId="77777777" w:rsidR="00000000" w:rsidRDefault="00B6587A">
      <w:pPr>
        <w:pStyle w:val="a"/>
        <w:rPr>
          <w:rFonts w:hint="cs"/>
          <w:rtl/>
        </w:rPr>
      </w:pPr>
      <w:r>
        <w:rPr>
          <w:rFonts w:hint="cs"/>
          <w:rtl/>
        </w:rPr>
        <w:t>- - -</w:t>
      </w:r>
    </w:p>
    <w:p w14:paraId="59D564F3" w14:textId="77777777" w:rsidR="00000000" w:rsidRDefault="00B6587A">
      <w:pPr>
        <w:pStyle w:val="a"/>
        <w:rPr>
          <w:rFonts w:hint="cs"/>
          <w:rtl/>
        </w:rPr>
      </w:pPr>
    </w:p>
    <w:p w14:paraId="6A8E993D" w14:textId="77777777" w:rsidR="00000000" w:rsidRDefault="00B6587A">
      <w:pPr>
        <w:pStyle w:val="SpeakerCon"/>
        <w:rPr>
          <w:rtl/>
        </w:rPr>
      </w:pPr>
      <w:bookmarkStart w:id="554" w:name="FS000000464T09_10_2003_19_05_59C"/>
      <w:bookmarkEnd w:id="554"/>
      <w:r>
        <w:rPr>
          <w:rtl/>
        </w:rPr>
        <w:t>סגן שר ה</w:t>
      </w:r>
      <w:r>
        <w:rPr>
          <w:rtl/>
        </w:rPr>
        <w:t>ביטחון זאב בוים:</w:t>
      </w:r>
    </w:p>
    <w:p w14:paraId="7B99A6A1" w14:textId="77777777" w:rsidR="00000000" w:rsidRDefault="00B6587A">
      <w:pPr>
        <w:pStyle w:val="a"/>
        <w:rPr>
          <w:rtl/>
        </w:rPr>
      </w:pPr>
    </w:p>
    <w:p w14:paraId="509A56CA" w14:textId="77777777" w:rsidR="00000000" w:rsidRDefault="00B6587A">
      <w:pPr>
        <w:pStyle w:val="a"/>
        <w:rPr>
          <w:rFonts w:hint="cs"/>
          <w:rtl/>
        </w:rPr>
      </w:pPr>
      <w:r>
        <w:rPr>
          <w:rFonts w:hint="cs"/>
          <w:rtl/>
        </w:rPr>
        <w:t xml:space="preserve">אני מציע להקשיב טוב למה שאמר אבו-מאזן בנאום הפרידה שלו מהאספה הלאומית. </w:t>
      </w:r>
    </w:p>
    <w:p w14:paraId="4C00573A" w14:textId="77777777" w:rsidR="00000000" w:rsidRDefault="00B6587A">
      <w:pPr>
        <w:pStyle w:val="a"/>
        <w:rPr>
          <w:rFonts w:hint="cs"/>
          <w:rtl/>
        </w:rPr>
      </w:pPr>
    </w:p>
    <w:p w14:paraId="441F2FBA" w14:textId="77777777" w:rsidR="00000000" w:rsidRDefault="00B6587A">
      <w:pPr>
        <w:pStyle w:val="ac"/>
        <w:rPr>
          <w:rtl/>
        </w:rPr>
      </w:pPr>
      <w:r>
        <w:rPr>
          <w:rFonts w:hint="eastAsia"/>
          <w:rtl/>
        </w:rPr>
        <w:t>קריאות</w:t>
      </w:r>
      <w:r>
        <w:rPr>
          <w:rtl/>
        </w:rPr>
        <w:t>:</w:t>
      </w:r>
    </w:p>
    <w:p w14:paraId="7B76BC5F" w14:textId="77777777" w:rsidR="00000000" w:rsidRDefault="00B6587A">
      <w:pPr>
        <w:pStyle w:val="a"/>
        <w:rPr>
          <w:rFonts w:hint="cs"/>
          <w:rtl/>
        </w:rPr>
      </w:pPr>
    </w:p>
    <w:p w14:paraId="1525857F" w14:textId="77777777" w:rsidR="00000000" w:rsidRDefault="00B6587A">
      <w:pPr>
        <w:pStyle w:val="a"/>
        <w:rPr>
          <w:rFonts w:hint="cs"/>
          <w:rtl/>
        </w:rPr>
      </w:pPr>
      <w:r>
        <w:rPr>
          <w:rFonts w:hint="cs"/>
          <w:rtl/>
        </w:rPr>
        <w:t>- - -</w:t>
      </w:r>
    </w:p>
    <w:p w14:paraId="5B7F0BB6" w14:textId="77777777" w:rsidR="00000000" w:rsidRDefault="00B6587A">
      <w:pPr>
        <w:pStyle w:val="a"/>
        <w:rPr>
          <w:rFonts w:hint="cs"/>
          <w:rtl/>
        </w:rPr>
      </w:pPr>
    </w:p>
    <w:p w14:paraId="33F13643" w14:textId="77777777" w:rsidR="00000000" w:rsidRDefault="00B6587A">
      <w:pPr>
        <w:pStyle w:val="SpeakerCon"/>
        <w:rPr>
          <w:rtl/>
        </w:rPr>
      </w:pPr>
      <w:bookmarkStart w:id="555" w:name="FS000000464T09_10_2003_19_06_47C"/>
      <w:bookmarkEnd w:id="555"/>
      <w:r>
        <w:rPr>
          <w:rtl/>
        </w:rPr>
        <w:t>סגן שר הביטחון זאב בוים:</w:t>
      </w:r>
    </w:p>
    <w:p w14:paraId="47BB6675" w14:textId="77777777" w:rsidR="00000000" w:rsidRDefault="00B6587A">
      <w:pPr>
        <w:pStyle w:val="a"/>
        <w:rPr>
          <w:rtl/>
        </w:rPr>
      </w:pPr>
    </w:p>
    <w:p w14:paraId="7B56603B" w14:textId="77777777" w:rsidR="00000000" w:rsidRDefault="00B6587A">
      <w:pPr>
        <w:pStyle w:val="a"/>
        <w:rPr>
          <w:rFonts w:hint="cs"/>
          <w:rtl/>
        </w:rPr>
      </w:pPr>
      <w:r>
        <w:rPr>
          <w:rFonts w:hint="cs"/>
          <w:rtl/>
        </w:rPr>
        <w:t xml:space="preserve">את האצבע המאשימה כל העולם מפנה לישראל. את האמריקנים כל העולם המוסלמי מאשים, אבל כשאבו-מאזן עומד באספה המחוקקת הפלסטינית </w:t>
      </w:r>
      <w:r>
        <w:rPr>
          <w:rtl/>
        </w:rPr>
        <w:t>–</w:t>
      </w:r>
      <w:r>
        <w:rPr>
          <w:rFonts w:hint="cs"/>
          <w:rtl/>
        </w:rPr>
        <w:t xml:space="preserve"> ע</w:t>
      </w:r>
      <w:r>
        <w:rPr>
          <w:rFonts w:hint="cs"/>
          <w:rtl/>
        </w:rPr>
        <w:t xml:space="preserve">ומד אבו-מאזן, לא זאב בוים ולא מישהו אחר </w:t>
      </w:r>
      <w:r>
        <w:rPr>
          <w:rtl/>
        </w:rPr>
        <w:t>–</w:t>
      </w:r>
      <w:r>
        <w:rPr>
          <w:rFonts w:hint="cs"/>
          <w:rtl/>
        </w:rPr>
        <w:t xml:space="preserve"> ומפנה אצבע מאשימה לעבר ערפאת - - -</w:t>
      </w:r>
    </w:p>
    <w:p w14:paraId="3BB6AD72" w14:textId="77777777" w:rsidR="00000000" w:rsidRDefault="00B6587A">
      <w:pPr>
        <w:pStyle w:val="a"/>
        <w:rPr>
          <w:rtl/>
        </w:rPr>
      </w:pPr>
    </w:p>
    <w:p w14:paraId="6A28CB8C" w14:textId="77777777" w:rsidR="00000000" w:rsidRDefault="00B6587A">
      <w:pPr>
        <w:pStyle w:val="a"/>
        <w:rPr>
          <w:rFonts w:hint="cs"/>
          <w:rtl/>
        </w:rPr>
      </w:pPr>
    </w:p>
    <w:p w14:paraId="3A15B198" w14:textId="77777777" w:rsidR="00000000" w:rsidRDefault="00B6587A">
      <w:pPr>
        <w:pStyle w:val="ac"/>
        <w:rPr>
          <w:rtl/>
        </w:rPr>
      </w:pPr>
      <w:r>
        <w:rPr>
          <w:rFonts w:hint="eastAsia"/>
          <w:rtl/>
        </w:rPr>
        <w:t>ג</w:t>
      </w:r>
      <w:r>
        <w:rPr>
          <w:rtl/>
        </w:rPr>
        <w:t>'מאל זחאלקה (בל"ד):</w:t>
      </w:r>
    </w:p>
    <w:p w14:paraId="6D4AF819" w14:textId="77777777" w:rsidR="00000000" w:rsidRDefault="00B6587A">
      <w:pPr>
        <w:pStyle w:val="a"/>
        <w:rPr>
          <w:rFonts w:hint="cs"/>
          <w:rtl/>
        </w:rPr>
      </w:pPr>
    </w:p>
    <w:p w14:paraId="701CB5CA" w14:textId="77777777" w:rsidR="00000000" w:rsidRDefault="00B6587A">
      <w:pPr>
        <w:pStyle w:val="a"/>
        <w:rPr>
          <w:rFonts w:hint="cs"/>
          <w:rtl/>
        </w:rPr>
      </w:pPr>
      <w:r>
        <w:rPr>
          <w:rFonts w:hint="cs"/>
          <w:rtl/>
        </w:rPr>
        <w:t>יש דמוקרטיה. תחי הדמוקרטיה הפלסטינית.</w:t>
      </w:r>
    </w:p>
    <w:p w14:paraId="1876F701" w14:textId="77777777" w:rsidR="00000000" w:rsidRDefault="00B6587A">
      <w:pPr>
        <w:pStyle w:val="a"/>
        <w:rPr>
          <w:rFonts w:hint="cs"/>
          <w:rtl/>
        </w:rPr>
      </w:pPr>
    </w:p>
    <w:p w14:paraId="26EE9524" w14:textId="77777777" w:rsidR="00000000" w:rsidRDefault="00B6587A">
      <w:pPr>
        <w:pStyle w:val="SpeakerCon"/>
        <w:rPr>
          <w:rtl/>
        </w:rPr>
      </w:pPr>
      <w:bookmarkStart w:id="556" w:name="FS000000464T09_10_2003_19_09_32C"/>
      <w:bookmarkEnd w:id="556"/>
      <w:r>
        <w:rPr>
          <w:rtl/>
        </w:rPr>
        <w:t>סגן שר הביטחון זאב בוים:</w:t>
      </w:r>
    </w:p>
    <w:p w14:paraId="29DC4D43" w14:textId="77777777" w:rsidR="00000000" w:rsidRDefault="00B6587A">
      <w:pPr>
        <w:pStyle w:val="a"/>
        <w:rPr>
          <w:rtl/>
        </w:rPr>
      </w:pPr>
    </w:p>
    <w:p w14:paraId="038CCC40" w14:textId="77777777" w:rsidR="00000000" w:rsidRDefault="00B6587A">
      <w:pPr>
        <w:pStyle w:val="a"/>
        <w:rPr>
          <w:rFonts w:hint="cs"/>
          <w:rtl/>
        </w:rPr>
      </w:pPr>
      <w:r>
        <w:rPr>
          <w:rFonts w:hint="cs"/>
          <w:rtl/>
        </w:rPr>
        <w:t>כן, דמוקרטיה נהדרת. כשהוא אומר שערפאת הכשיל אותו - - -</w:t>
      </w:r>
    </w:p>
    <w:p w14:paraId="4B845C9C" w14:textId="77777777" w:rsidR="00000000" w:rsidRDefault="00B6587A">
      <w:pPr>
        <w:pStyle w:val="a"/>
        <w:rPr>
          <w:rFonts w:hint="cs"/>
          <w:rtl/>
        </w:rPr>
      </w:pPr>
    </w:p>
    <w:p w14:paraId="2FE1B0B4" w14:textId="77777777" w:rsidR="00000000" w:rsidRDefault="00B6587A">
      <w:pPr>
        <w:pStyle w:val="ac"/>
        <w:rPr>
          <w:rtl/>
        </w:rPr>
      </w:pPr>
      <w:r>
        <w:rPr>
          <w:rFonts w:hint="eastAsia"/>
          <w:rtl/>
        </w:rPr>
        <w:t>חיים</w:t>
      </w:r>
      <w:r>
        <w:rPr>
          <w:rtl/>
        </w:rPr>
        <w:t xml:space="preserve"> רמון (העבודה-מימד):</w:t>
      </w:r>
    </w:p>
    <w:p w14:paraId="0044AFAD" w14:textId="77777777" w:rsidR="00000000" w:rsidRDefault="00B6587A">
      <w:pPr>
        <w:pStyle w:val="a"/>
        <w:rPr>
          <w:rFonts w:hint="cs"/>
          <w:rtl/>
        </w:rPr>
      </w:pPr>
    </w:p>
    <w:p w14:paraId="661441DC" w14:textId="77777777" w:rsidR="00000000" w:rsidRDefault="00B6587A">
      <w:pPr>
        <w:pStyle w:val="a"/>
        <w:ind w:firstLine="0"/>
        <w:rPr>
          <w:rFonts w:hint="cs"/>
          <w:rtl/>
        </w:rPr>
      </w:pPr>
      <w:r>
        <w:rPr>
          <w:rFonts w:hint="cs"/>
          <w:rtl/>
        </w:rPr>
        <w:tab/>
        <w:t>נכון, ש</w:t>
      </w:r>
      <w:r>
        <w:rPr>
          <w:rFonts w:hint="cs"/>
          <w:rtl/>
        </w:rPr>
        <w:t xml:space="preserve">רון וערפאת הכשילו אותו. כנראה, גם לא במקרה. </w:t>
      </w:r>
    </w:p>
    <w:p w14:paraId="322F6FBD" w14:textId="77777777" w:rsidR="00000000" w:rsidRDefault="00B6587A">
      <w:pPr>
        <w:pStyle w:val="a"/>
        <w:ind w:firstLine="0"/>
        <w:rPr>
          <w:rFonts w:hint="cs"/>
          <w:rtl/>
        </w:rPr>
      </w:pPr>
    </w:p>
    <w:p w14:paraId="60DE6D37" w14:textId="77777777" w:rsidR="00000000" w:rsidRDefault="00B6587A">
      <w:pPr>
        <w:pStyle w:val="SpeakerCon"/>
        <w:rPr>
          <w:rtl/>
        </w:rPr>
      </w:pPr>
      <w:bookmarkStart w:id="557" w:name="FS000000464T09_10_2003_19_10_52C"/>
      <w:bookmarkEnd w:id="557"/>
      <w:r>
        <w:rPr>
          <w:rtl/>
        </w:rPr>
        <w:t>סגן שר הביטחון זאב בוים:</w:t>
      </w:r>
    </w:p>
    <w:p w14:paraId="5010C2BA" w14:textId="77777777" w:rsidR="00000000" w:rsidRDefault="00B6587A">
      <w:pPr>
        <w:pStyle w:val="a"/>
        <w:rPr>
          <w:rtl/>
        </w:rPr>
      </w:pPr>
    </w:p>
    <w:p w14:paraId="2E0B3B0E" w14:textId="77777777" w:rsidR="00000000" w:rsidRDefault="00B6587A">
      <w:pPr>
        <w:pStyle w:val="a"/>
        <w:rPr>
          <w:rFonts w:hint="cs"/>
          <w:rtl/>
        </w:rPr>
      </w:pPr>
      <w:r>
        <w:rPr>
          <w:rFonts w:hint="cs"/>
          <w:rtl/>
        </w:rPr>
        <w:t>לא, לא במקרה.</w:t>
      </w:r>
    </w:p>
    <w:p w14:paraId="7FE5479F" w14:textId="77777777" w:rsidR="00000000" w:rsidRDefault="00B6587A">
      <w:pPr>
        <w:pStyle w:val="a"/>
        <w:rPr>
          <w:rFonts w:hint="cs"/>
          <w:rtl/>
        </w:rPr>
      </w:pPr>
    </w:p>
    <w:p w14:paraId="19F9A02A" w14:textId="77777777" w:rsidR="00000000" w:rsidRDefault="00B6587A">
      <w:pPr>
        <w:pStyle w:val="ac"/>
        <w:rPr>
          <w:rtl/>
        </w:rPr>
      </w:pPr>
      <w:r>
        <w:rPr>
          <w:rFonts w:hint="eastAsia"/>
          <w:rtl/>
        </w:rPr>
        <w:t>חיים</w:t>
      </w:r>
      <w:r>
        <w:rPr>
          <w:rtl/>
        </w:rPr>
        <w:t xml:space="preserve"> רמון (העבודה-מימד):</w:t>
      </w:r>
    </w:p>
    <w:p w14:paraId="18823969" w14:textId="77777777" w:rsidR="00000000" w:rsidRDefault="00B6587A">
      <w:pPr>
        <w:pStyle w:val="a"/>
        <w:rPr>
          <w:rFonts w:hint="cs"/>
          <w:rtl/>
        </w:rPr>
      </w:pPr>
    </w:p>
    <w:p w14:paraId="56E135ED" w14:textId="77777777" w:rsidR="00000000" w:rsidRDefault="00B6587A">
      <w:pPr>
        <w:pStyle w:val="a"/>
        <w:rPr>
          <w:rFonts w:hint="cs"/>
          <w:rtl/>
        </w:rPr>
      </w:pPr>
      <w:r>
        <w:rPr>
          <w:rFonts w:hint="cs"/>
          <w:rtl/>
        </w:rPr>
        <w:t>- - -</w:t>
      </w:r>
    </w:p>
    <w:p w14:paraId="18DEBB90" w14:textId="77777777" w:rsidR="00000000" w:rsidRDefault="00B6587A">
      <w:pPr>
        <w:pStyle w:val="a"/>
        <w:rPr>
          <w:rFonts w:hint="cs"/>
          <w:rtl/>
        </w:rPr>
      </w:pPr>
    </w:p>
    <w:p w14:paraId="33CE3D75" w14:textId="77777777" w:rsidR="00000000" w:rsidRDefault="00B6587A">
      <w:pPr>
        <w:pStyle w:val="ac"/>
        <w:rPr>
          <w:rtl/>
        </w:rPr>
      </w:pPr>
      <w:r>
        <w:rPr>
          <w:rFonts w:hint="eastAsia"/>
          <w:rtl/>
        </w:rPr>
        <w:t>ג</w:t>
      </w:r>
      <w:r>
        <w:rPr>
          <w:rtl/>
        </w:rPr>
        <w:t>'מאל זחאלקה (בל"ד):</w:t>
      </w:r>
    </w:p>
    <w:p w14:paraId="0A18898C" w14:textId="77777777" w:rsidR="00000000" w:rsidRDefault="00B6587A">
      <w:pPr>
        <w:pStyle w:val="a"/>
        <w:rPr>
          <w:rFonts w:hint="cs"/>
          <w:rtl/>
        </w:rPr>
      </w:pPr>
    </w:p>
    <w:p w14:paraId="6A6183BE" w14:textId="77777777" w:rsidR="00000000" w:rsidRDefault="00B6587A">
      <w:pPr>
        <w:pStyle w:val="a"/>
        <w:rPr>
          <w:rFonts w:hint="cs"/>
          <w:rtl/>
        </w:rPr>
      </w:pPr>
      <w:r>
        <w:rPr>
          <w:rFonts w:hint="cs"/>
          <w:rtl/>
        </w:rPr>
        <w:t>- - -</w:t>
      </w:r>
    </w:p>
    <w:p w14:paraId="3A07FF98" w14:textId="77777777" w:rsidR="00000000" w:rsidRDefault="00B6587A">
      <w:pPr>
        <w:pStyle w:val="a"/>
        <w:rPr>
          <w:rFonts w:hint="cs"/>
          <w:rtl/>
        </w:rPr>
      </w:pPr>
    </w:p>
    <w:p w14:paraId="5FE52F73" w14:textId="77777777" w:rsidR="00000000" w:rsidRDefault="00B6587A">
      <w:pPr>
        <w:pStyle w:val="SpeakerCon"/>
        <w:rPr>
          <w:rtl/>
        </w:rPr>
      </w:pPr>
      <w:bookmarkStart w:id="558" w:name="FS000000464T09_10_2003_19_11_24C"/>
      <w:bookmarkEnd w:id="558"/>
      <w:r>
        <w:rPr>
          <w:rtl/>
        </w:rPr>
        <w:t>סגן שר הביטחון זאב בוים:</w:t>
      </w:r>
    </w:p>
    <w:p w14:paraId="765A48AF" w14:textId="77777777" w:rsidR="00000000" w:rsidRDefault="00B6587A">
      <w:pPr>
        <w:pStyle w:val="a"/>
        <w:rPr>
          <w:rtl/>
        </w:rPr>
      </w:pPr>
    </w:p>
    <w:p w14:paraId="00A34FB9" w14:textId="77777777" w:rsidR="00000000" w:rsidRDefault="00B6587A">
      <w:pPr>
        <w:pStyle w:val="a"/>
        <w:rPr>
          <w:rFonts w:hint="cs"/>
          <w:rtl/>
        </w:rPr>
      </w:pPr>
      <w:r>
        <w:rPr>
          <w:rFonts w:hint="cs"/>
          <w:rtl/>
        </w:rPr>
        <w:t>תודה רבה, חיים רמון, על החיבור היפה הזה בין ערפאת לבין שרון.</w:t>
      </w:r>
    </w:p>
    <w:p w14:paraId="14362049" w14:textId="77777777" w:rsidR="00000000" w:rsidRDefault="00B6587A">
      <w:pPr>
        <w:pStyle w:val="a"/>
        <w:rPr>
          <w:rFonts w:hint="cs"/>
          <w:rtl/>
        </w:rPr>
      </w:pPr>
    </w:p>
    <w:p w14:paraId="7B814D36" w14:textId="77777777" w:rsidR="00000000" w:rsidRDefault="00B6587A">
      <w:pPr>
        <w:pStyle w:val="ac"/>
        <w:rPr>
          <w:rtl/>
        </w:rPr>
      </w:pPr>
      <w:r>
        <w:rPr>
          <w:rFonts w:hint="eastAsia"/>
          <w:rtl/>
        </w:rPr>
        <w:t>מל</w:t>
      </w:r>
      <w:r>
        <w:rPr>
          <w:rtl/>
        </w:rPr>
        <w:t xml:space="preserve"> פולישוק-בלוך (שי</w:t>
      </w:r>
      <w:r>
        <w:rPr>
          <w:rtl/>
        </w:rPr>
        <w:t>נוי):</w:t>
      </w:r>
    </w:p>
    <w:p w14:paraId="2A7BFAE8" w14:textId="77777777" w:rsidR="00000000" w:rsidRDefault="00B6587A">
      <w:pPr>
        <w:pStyle w:val="a"/>
        <w:rPr>
          <w:rFonts w:hint="cs"/>
          <w:rtl/>
        </w:rPr>
      </w:pPr>
    </w:p>
    <w:p w14:paraId="71554FE6" w14:textId="77777777" w:rsidR="00000000" w:rsidRDefault="00B6587A">
      <w:pPr>
        <w:pStyle w:val="a"/>
        <w:rPr>
          <w:rFonts w:hint="cs"/>
          <w:rtl/>
        </w:rPr>
      </w:pPr>
      <w:r>
        <w:rPr>
          <w:rFonts w:hint="cs"/>
          <w:rtl/>
        </w:rPr>
        <w:t>- - -</w:t>
      </w:r>
    </w:p>
    <w:p w14:paraId="70E71E8B" w14:textId="77777777" w:rsidR="00000000" w:rsidRDefault="00B6587A">
      <w:pPr>
        <w:pStyle w:val="a"/>
        <w:rPr>
          <w:rFonts w:hint="cs"/>
          <w:rtl/>
        </w:rPr>
      </w:pPr>
    </w:p>
    <w:p w14:paraId="6D8B9B3A" w14:textId="77777777" w:rsidR="00000000" w:rsidRDefault="00B6587A">
      <w:pPr>
        <w:pStyle w:val="SpeakerCon"/>
        <w:rPr>
          <w:rtl/>
        </w:rPr>
      </w:pPr>
      <w:bookmarkStart w:id="559" w:name="FS000000464T09_10_2003_19_11_46C"/>
      <w:bookmarkEnd w:id="559"/>
      <w:r>
        <w:rPr>
          <w:rtl/>
        </w:rPr>
        <w:t>סגן שר הביטחון זאב בוים:</w:t>
      </w:r>
    </w:p>
    <w:p w14:paraId="1FCEED18" w14:textId="77777777" w:rsidR="00000000" w:rsidRDefault="00B6587A">
      <w:pPr>
        <w:pStyle w:val="a"/>
        <w:rPr>
          <w:rtl/>
        </w:rPr>
      </w:pPr>
    </w:p>
    <w:p w14:paraId="606A7048" w14:textId="77777777" w:rsidR="00000000" w:rsidRDefault="00B6587A">
      <w:pPr>
        <w:pStyle w:val="a"/>
        <w:rPr>
          <w:rFonts w:hint="cs"/>
          <w:rtl/>
        </w:rPr>
      </w:pPr>
      <w:r>
        <w:rPr>
          <w:rFonts w:hint="cs"/>
          <w:rtl/>
        </w:rPr>
        <w:t xml:space="preserve">זאת עוד דוגמה לדרך שבה אנחנו מטפלים בעניינינו, אבל אני אגיד לך משהו אחר. </w:t>
      </w:r>
    </w:p>
    <w:p w14:paraId="6E626DB1" w14:textId="77777777" w:rsidR="00000000" w:rsidRDefault="00B6587A">
      <w:pPr>
        <w:pStyle w:val="a"/>
        <w:rPr>
          <w:rFonts w:hint="cs"/>
          <w:rtl/>
        </w:rPr>
      </w:pPr>
    </w:p>
    <w:p w14:paraId="511722F3" w14:textId="77777777" w:rsidR="00000000" w:rsidRDefault="00B6587A">
      <w:pPr>
        <w:pStyle w:val="ac"/>
        <w:rPr>
          <w:rtl/>
        </w:rPr>
      </w:pPr>
      <w:r>
        <w:rPr>
          <w:rFonts w:hint="eastAsia"/>
          <w:rtl/>
        </w:rPr>
        <w:t>עסאם</w:t>
      </w:r>
      <w:r>
        <w:rPr>
          <w:rtl/>
        </w:rPr>
        <w:t xml:space="preserve"> מח'ול (חד"ש-תע"ל):</w:t>
      </w:r>
    </w:p>
    <w:p w14:paraId="7FA4A3A8" w14:textId="77777777" w:rsidR="00000000" w:rsidRDefault="00B6587A">
      <w:pPr>
        <w:pStyle w:val="a"/>
        <w:rPr>
          <w:rFonts w:hint="cs"/>
          <w:rtl/>
        </w:rPr>
      </w:pPr>
    </w:p>
    <w:p w14:paraId="6A276CFF" w14:textId="77777777" w:rsidR="00000000" w:rsidRDefault="00B6587A">
      <w:pPr>
        <w:pStyle w:val="a"/>
        <w:rPr>
          <w:rFonts w:hint="cs"/>
          <w:rtl/>
        </w:rPr>
      </w:pPr>
      <w:r>
        <w:rPr>
          <w:rFonts w:hint="cs"/>
          <w:rtl/>
        </w:rPr>
        <w:t>- - -</w:t>
      </w:r>
    </w:p>
    <w:p w14:paraId="058D7457" w14:textId="77777777" w:rsidR="00000000" w:rsidRDefault="00B6587A">
      <w:pPr>
        <w:pStyle w:val="a"/>
        <w:rPr>
          <w:rFonts w:hint="cs"/>
          <w:rtl/>
        </w:rPr>
      </w:pPr>
    </w:p>
    <w:p w14:paraId="1EB4F131" w14:textId="77777777" w:rsidR="00000000" w:rsidRDefault="00B6587A">
      <w:pPr>
        <w:pStyle w:val="ad"/>
        <w:rPr>
          <w:rFonts w:hint="cs"/>
          <w:rtl/>
        </w:rPr>
      </w:pPr>
      <w:r>
        <w:rPr>
          <w:rtl/>
        </w:rPr>
        <w:t>היו"ר</w:t>
      </w:r>
      <w:r>
        <w:rPr>
          <w:rFonts w:hint="cs"/>
          <w:rtl/>
        </w:rPr>
        <w:t xml:space="preserve"> אתי לבני</w:t>
      </w:r>
      <w:r>
        <w:rPr>
          <w:rtl/>
        </w:rPr>
        <w:t>:</w:t>
      </w:r>
    </w:p>
    <w:p w14:paraId="1E95B880" w14:textId="77777777" w:rsidR="00000000" w:rsidRDefault="00B6587A">
      <w:pPr>
        <w:pStyle w:val="a"/>
        <w:rPr>
          <w:rFonts w:hint="cs"/>
          <w:rtl/>
        </w:rPr>
      </w:pPr>
    </w:p>
    <w:p w14:paraId="70D3B5DA" w14:textId="77777777" w:rsidR="00000000" w:rsidRDefault="00B6587A">
      <w:pPr>
        <w:pStyle w:val="a"/>
        <w:rPr>
          <w:rFonts w:hint="cs"/>
          <w:rtl/>
        </w:rPr>
      </w:pPr>
      <w:r>
        <w:rPr>
          <w:rFonts w:hint="cs"/>
          <w:rtl/>
        </w:rPr>
        <w:t xml:space="preserve">סגן השר, אני מבקשת ממך, אנא סיים. </w:t>
      </w:r>
    </w:p>
    <w:p w14:paraId="04F4649C" w14:textId="77777777" w:rsidR="00000000" w:rsidRDefault="00B6587A">
      <w:pPr>
        <w:pStyle w:val="a"/>
        <w:rPr>
          <w:rFonts w:hint="cs"/>
          <w:rtl/>
        </w:rPr>
      </w:pPr>
    </w:p>
    <w:p w14:paraId="2EC46441" w14:textId="77777777" w:rsidR="00000000" w:rsidRDefault="00B6587A">
      <w:pPr>
        <w:pStyle w:val="SpeakerCon"/>
        <w:rPr>
          <w:rtl/>
        </w:rPr>
      </w:pPr>
      <w:bookmarkStart w:id="560" w:name="FS000000464T09_10_2003_19_12_46C"/>
      <w:bookmarkEnd w:id="560"/>
      <w:r>
        <w:rPr>
          <w:rtl/>
        </w:rPr>
        <w:t>סגן שר הביטחון זאב בוים:</w:t>
      </w:r>
    </w:p>
    <w:p w14:paraId="3F46D234" w14:textId="77777777" w:rsidR="00000000" w:rsidRDefault="00B6587A">
      <w:pPr>
        <w:pStyle w:val="a"/>
        <w:rPr>
          <w:rtl/>
        </w:rPr>
      </w:pPr>
    </w:p>
    <w:p w14:paraId="1AFADE66" w14:textId="77777777" w:rsidR="00000000" w:rsidRDefault="00B6587A">
      <w:pPr>
        <w:pStyle w:val="a"/>
        <w:rPr>
          <w:rFonts w:hint="cs"/>
          <w:rtl/>
        </w:rPr>
      </w:pPr>
      <w:r>
        <w:rPr>
          <w:rFonts w:hint="cs"/>
          <w:rtl/>
        </w:rPr>
        <w:t xml:space="preserve">הדילמה האמיתית היתה מה המינון </w:t>
      </w:r>
      <w:r>
        <w:rPr>
          <w:rFonts w:hint="cs"/>
          <w:rtl/>
        </w:rPr>
        <w:t>הנכון לסייע לאבו-מאזן מצד ישראל. הוא היה ראוי לסיוע. מה המינון הנכון שעד לקו מסוים מסייע לו, כראש ממשלה חדש, לבסס את מעמדו שם, ואילו פעולות, ואיפה אתה יוצר מצב שבתודעה הפלסטינית נצרב שאבו-מאזן הוא מריונטה של ישראל.  זאת היתה הבעיה הגדולה, כי אנחנו עשינו פע</w:t>
      </w:r>
      <w:r>
        <w:rPr>
          <w:rFonts w:hint="cs"/>
          <w:rtl/>
        </w:rPr>
        <w:t xml:space="preserve">ולות, ודרך אגב, זה עניין להערכה אם עשינו מספיק או לא, אבל עשינו פעולות, אי-אפשר להגיד שלא </w:t>
      </w:r>
      <w:r>
        <w:rPr>
          <w:rtl/>
        </w:rPr>
        <w:t>–</w:t>
      </w:r>
      <w:r>
        <w:rPr>
          <w:rFonts w:hint="cs"/>
          <w:rtl/>
        </w:rPr>
        <w:t xml:space="preserve"> אני לא אמנה עכשיו, עשינו.</w:t>
      </w:r>
    </w:p>
    <w:p w14:paraId="2532A9CD" w14:textId="77777777" w:rsidR="00000000" w:rsidRDefault="00B6587A">
      <w:pPr>
        <w:pStyle w:val="a"/>
        <w:rPr>
          <w:rFonts w:hint="cs"/>
          <w:rtl/>
        </w:rPr>
      </w:pPr>
    </w:p>
    <w:p w14:paraId="23A8E089" w14:textId="77777777" w:rsidR="00000000" w:rsidRDefault="00B6587A">
      <w:pPr>
        <w:pStyle w:val="ac"/>
        <w:rPr>
          <w:rtl/>
        </w:rPr>
      </w:pPr>
      <w:r>
        <w:rPr>
          <w:rFonts w:hint="eastAsia"/>
          <w:rtl/>
        </w:rPr>
        <w:t>ג</w:t>
      </w:r>
      <w:r>
        <w:rPr>
          <w:rtl/>
        </w:rPr>
        <w:t>'מאל זחאלקה (בל"ד):</w:t>
      </w:r>
    </w:p>
    <w:p w14:paraId="20BAB10D" w14:textId="77777777" w:rsidR="00000000" w:rsidRDefault="00B6587A">
      <w:pPr>
        <w:pStyle w:val="a"/>
        <w:rPr>
          <w:rFonts w:hint="cs"/>
          <w:rtl/>
        </w:rPr>
      </w:pPr>
    </w:p>
    <w:p w14:paraId="35270BED" w14:textId="77777777" w:rsidR="00000000" w:rsidRDefault="00B6587A">
      <w:pPr>
        <w:pStyle w:val="a"/>
        <w:rPr>
          <w:rFonts w:hint="cs"/>
          <w:rtl/>
        </w:rPr>
      </w:pPr>
      <w:r>
        <w:rPr>
          <w:rFonts w:hint="cs"/>
          <w:rtl/>
        </w:rPr>
        <w:t xml:space="preserve">הוסרו שלושה מחסומים, נוספו חמישה. </w:t>
      </w:r>
    </w:p>
    <w:p w14:paraId="36015286" w14:textId="77777777" w:rsidR="00000000" w:rsidRDefault="00B6587A">
      <w:pPr>
        <w:pStyle w:val="a"/>
        <w:rPr>
          <w:rFonts w:hint="cs"/>
          <w:rtl/>
        </w:rPr>
      </w:pPr>
    </w:p>
    <w:p w14:paraId="6BC7A6D5" w14:textId="77777777" w:rsidR="00000000" w:rsidRDefault="00B6587A">
      <w:pPr>
        <w:pStyle w:val="SpeakerCon"/>
        <w:rPr>
          <w:rtl/>
        </w:rPr>
      </w:pPr>
      <w:bookmarkStart w:id="561" w:name="FS000000464T09_10_2003_19_19_52C"/>
      <w:bookmarkEnd w:id="561"/>
      <w:r>
        <w:rPr>
          <w:rtl/>
        </w:rPr>
        <w:t>סגן שר הביטחון זאב בוים:</w:t>
      </w:r>
    </w:p>
    <w:p w14:paraId="65583682" w14:textId="77777777" w:rsidR="00000000" w:rsidRDefault="00B6587A">
      <w:pPr>
        <w:pStyle w:val="a"/>
        <w:rPr>
          <w:rtl/>
        </w:rPr>
      </w:pPr>
    </w:p>
    <w:p w14:paraId="04300042" w14:textId="77777777" w:rsidR="00000000" w:rsidRDefault="00B6587A">
      <w:pPr>
        <w:pStyle w:val="a"/>
        <w:rPr>
          <w:rFonts w:hint="cs"/>
          <w:rtl/>
        </w:rPr>
      </w:pPr>
      <w:r>
        <w:rPr>
          <w:rFonts w:hint="cs"/>
          <w:rtl/>
        </w:rPr>
        <w:t>ועד שאנחנו בוחנים מה יהיה עכשיו עם ראש הממשלה החדש אצ</w:t>
      </w:r>
      <w:r>
        <w:rPr>
          <w:rFonts w:hint="cs"/>
          <w:rtl/>
        </w:rPr>
        <w:t xml:space="preserve">ל הפלסטינים, אבו-עלא - שמעתי לפני חצי שעה שהוא ביקש, אני לא יודע ממי, כנראה מערפאת או מהאספה שם </w:t>
      </w:r>
      <w:r>
        <w:rPr>
          <w:rtl/>
        </w:rPr>
        <w:t>–</w:t>
      </w:r>
      <w:r>
        <w:rPr>
          <w:rFonts w:hint="cs"/>
          <w:rtl/>
        </w:rPr>
        <w:t xml:space="preserve"> לשחרר אותו מהתפקיד הזה.</w:t>
      </w:r>
    </w:p>
    <w:p w14:paraId="40868E16" w14:textId="77777777" w:rsidR="00000000" w:rsidRDefault="00B6587A">
      <w:pPr>
        <w:pStyle w:val="a"/>
        <w:rPr>
          <w:rFonts w:hint="cs"/>
          <w:rtl/>
        </w:rPr>
      </w:pPr>
    </w:p>
    <w:p w14:paraId="0505BEFB" w14:textId="77777777" w:rsidR="00000000" w:rsidRDefault="00B6587A">
      <w:pPr>
        <w:pStyle w:val="ac"/>
        <w:rPr>
          <w:rtl/>
        </w:rPr>
      </w:pPr>
      <w:r>
        <w:rPr>
          <w:rFonts w:hint="eastAsia"/>
          <w:rtl/>
        </w:rPr>
        <w:t>אחמד</w:t>
      </w:r>
      <w:r>
        <w:rPr>
          <w:rtl/>
        </w:rPr>
        <w:t xml:space="preserve"> טיבי (חד"ש-תע"ל):</w:t>
      </w:r>
    </w:p>
    <w:p w14:paraId="487C669E" w14:textId="77777777" w:rsidR="00000000" w:rsidRDefault="00B6587A">
      <w:pPr>
        <w:pStyle w:val="a"/>
        <w:rPr>
          <w:rFonts w:hint="cs"/>
          <w:rtl/>
        </w:rPr>
      </w:pPr>
    </w:p>
    <w:p w14:paraId="6779A785" w14:textId="77777777" w:rsidR="00000000" w:rsidRDefault="00B6587A">
      <w:pPr>
        <w:pStyle w:val="a"/>
        <w:rPr>
          <w:rFonts w:hint="cs"/>
          <w:rtl/>
        </w:rPr>
      </w:pPr>
      <w:r>
        <w:rPr>
          <w:rFonts w:hint="cs"/>
          <w:rtl/>
        </w:rPr>
        <w:t>- - -</w:t>
      </w:r>
    </w:p>
    <w:p w14:paraId="411C7747" w14:textId="77777777" w:rsidR="00000000" w:rsidRDefault="00B6587A">
      <w:pPr>
        <w:pStyle w:val="a"/>
        <w:rPr>
          <w:rFonts w:hint="cs"/>
          <w:rtl/>
        </w:rPr>
      </w:pPr>
    </w:p>
    <w:p w14:paraId="7C18B016" w14:textId="77777777" w:rsidR="00000000" w:rsidRDefault="00B6587A">
      <w:pPr>
        <w:pStyle w:val="SpeakerCon"/>
        <w:rPr>
          <w:rtl/>
        </w:rPr>
      </w:pPr>
      <w:bookmarkStart w:id="562" w:name="FS000000464T09_10_2003_19_21_20C"/>
      <w:bookmarkEnd w:id="562"/>
      <w:r>
        <w:rPr>
          <w:rtl/>
        </w:rPr>
        <w:t>סגן שר הביטחון זאב בוים:</w:t>
      </w:r>
    </w:p>
    <w:p w14:paraId="5A283F44" w14:textId="77777777" w:rsidR="00000000" w:rsidRDefault="00B6587A">
      <w:pPr>
        <w:pStyle w:val="a"/>
        <w:rPr>
          <w:rtl/>
        </w:rPr>
      </w:pPr>
    </w:p>
    <w:p w14:paraId="550FF688" w14:textId="77777777" w:rsidR="00000000" w:rsidRDefault="00B6587A">
      <w:pPr>
        <w:pStyle w:val="a"/>
        <w:rPr>
          <w:rFonts w:hint="cs"/>
          <w:rtl/>
        </w:rPr>
      </w:pPr>
      <w:r>
        <w:rPr>
          <w:rFonts w:hint="cs"/>
          <w:rtl/>
        </w:rPr>
        <w:t>אני רוצה לסיים ולומר, הממשלה הזאת מחכה לראות מה יעשו פלסטינים שמוכנים לדבר א</w:t>
      </w:r>
      <w:r>
        <w:rPr>
          <w:rFonts w:hint="cs"/>
          <w:rtl/>
        </w:rPr>
        <w:t xml:space="preserve">תנו, כשהתנאי לדיבור </w:t>
      </w:r>
      <w:r>
        <w:rPr>
          <w:rtl/>
        </w:rPr>
        <w:t>–</w:t>
      </w:r>
      <w:r>
        <w:rPr>
          <w:rFonts w:hint="cs"/>
          <w:rtl/>
        </w:rPr>
        <w:t xml:space="preserve"> בניגוד לשיטתך, חיים רמון </w:t>
      </w:r>
      <w:r>
        <w:rPr>
          <w:rtl/>
        </w:rPr>
        <w:t>–</w:t>
      </w:r>
      <w:r>
        <w:rPr>
          <w:rFonts w:hint="cs"/>
          <w:rtl/>
        </w:rPr>
        <w:t xml:space="preserve"> הוא שאנחנו צריכים לדבר רק אחרי שהטרור הזה ייפסק או שהארגונים יפורקו.</w:t>
      </w:r>
    </w:p>
    <w:p w14:paraId="6071AFA6" w14:textId="77777777" w:rsidR="00000000" w:rsidRDefault="00B6587A">
      <w:pPr>
        <w:pStyle w:val="a"/>
        <w:rPr>
          <w:rFonts w:hint="cs"/>
          <w:rtl/>
        </w:rPr>
      </w:pPr>
    </w:p>
    <w:p w14:paraId="046C50E5" w14:textId="77777777" w:rsidR="00000000" w:rsidRDefault="00B6587A">
      <w:pPr>
        <w:pStyle w:val="ac"/>
        <w:rPr>
          <w:rtl/>
        </w:rPr>
      </w:pPr>
      <w:r>
        <w:rPr>
          <w:rFonts w:hint="eastAsia"/>
          <w:rtl/>
        </w:rPr>
        <w:t>ג</w:t>
      </w:r>
      <w:r>
        <w:rPr>
          <w:rtl/>
        </w:rPr>
        <w:t>'מאל זחאלקה (בל"ד):</w:t>
      </w:r>
    </w:p>
    <w:p w14:paraId="4A680FA6" w14:textId="77777777" w:rsidR="00000000" w:rsidRDefault="00B6587A">
      <w:pPr>
        <w:pStyle w:val="a"/>
        <w:rPr>
          <w:rFonts w:hint="cs"/>
          <w:rtl/>
        </w:rPr>
      </w:pPr>
    </w:p>
    <w:p w14:paraId="152D1E76" w14:textId="77777777" w:rsidR="00000000" w:rsidRDefault="00B6587A">
      <w:pPr>
        <w:pStyle w:val="a"/>
        <w:rPr>
          <w:rFonts w:hint="cs"/>
          <w:rtl/>
        </w:rPr>
      </w:pPr>
      <w:r>
        <w:rPr>
          <w:rFonts w:hint="cs"/>
          <w:rtl/>
        </w:rPr>
        <w:t>תסכים להפסקת אש, תסכים ל"הודנה". אתה מתנגד ל"הודנה". אתה הרסת ל"הודנה".</w:t>
      </w:r>
    </w:p>
    <w:p w14:paraId="7EF64F75" w14:textId="77777777" w:rsidR="00000000" w:rsidRDefault="00B6587A">
      <w:pPr>
        <w:pStyle w:val="a"/>
        <w:rPr>
          <w:rtl/>
        </w:rPr>
      </w:pPr>
    </w:p>
    <w:p w14:paraId="4A533D5B" w14:textId="77777777" w:rsidR="00000000" w:rsidRDefault="00B6587A">
      <w:pPr>
        <w:pStyle w:val="a"/>
        <w:rPr>
          <w:rFonts w:hint="cs"/>
          <w:rtl/>
        </w:rPr>
      </w:pPr>
    </w:p>
    <w:p w14:paraId="76659DA7" w14:textId="77777777" w:rsidR="00000000" w:rsidRDefault="00B6587A">
      <w:pPr>
        <w:pStyle w:val="SpeakerCon"/>
        <w:rPr>
          <w:rtl/>
        </w:rPr>
      </w:pPr>
      <w:bookmarkStart w:id="563" w:name="FS000000464T09_10_2003_19_23_32C"/>
      <w:bookmarkEnd w:id="563"/>
      <w:r>
        <w:rPr>
          <w:rtl/>
        </w:rPr>
        <w:t>סגן שר הביטחון זאב בוים:</w:t>
      </w:r>
    </w:p>
    <w:p w14:paraId="335E0874" w14:textId="77777777" w:rsidR="00000000" w:rsidRDefault="00B6587A">
      <w:pPr>
        <w:pStyle w:val="a"/>
        <w:rPr>
          <w:rtl/>
        </w:rPr>
      </w:pPr>
    </w:p>
    <w:p w14:paraId="39771C7D" w14:textId="77777777" w:rsidR="00000000" w:rsidRDefault="00B6587A">
      <w:pPr>
        <w:pStyle w:val="a"/>
        <w:rPr>
          <w:rFonts w:hint="cs"/>
          <w:rtl/>
        </w:rPr>
      </w:pPr>
      <w:r>
        <w:rPr>
          <w:rFonts w:hint="cs"/>
          <w:rtl/>
        </w:rPr>
        <w:t xml:space="preserve">לא, סליחה, אני </w:t>
      </w:r>
      <w:r>
        <w:rPr>
          <w:rFonts w:hint="cs"/>
          <w:rtl/>
        </w:rPr>
        <w:t>לא התנגדתי. אני לא הייתי שותף לה, אבל אני ראיתי מה עשתה ה"הודנה". זחאלקה, אתה יודע שבחסות ה"הודנה" גם ה"חמאס" וגם "הג'יהאד" הרימו שנורקל כדי לקחת חמצן.</w:t>
      </w:r>
    </w:p>
    <w:p w14:paraId="298CB2CA" w14:textId="77777777" w:rsidR="00000000" w:rsidRDefault="00B6587A">
      <w:pPr>
        <w:pStyle w:val="a"/>
        <w:rPr>
          <w:rFonts w:hint="cs"/>
          <w:rtl/>
        </w:rPr>
      </w:pPr>
    </w:p>
    <w:p w14:paraId="15B3BEE2" w14:textId="77777777" w:rsidR="00000000" w:rsidRDefault="00B6587A">
      <w:pPr>
        <w:pStyle w:val="ac"/>
        <w:rPr>
          <w:rtl/>
        </w:rPr>
      </w:pPr>
      <w:r>
        <w:rPr>
          <w:rFonts w:hint="eastAsia"/>
          <w:rtl/>
        </w:rPr>
        <w:t>עסאם</w:t>
      </w:r>
      <w:r>
        <w:rPr>
          <w:rtl/>
        </w:rPr>
        <w:t xml:space="preserve"> מח'ול (חד"ש-תע"ל):</w:t>
      </w:r>
    </w:p>
    <w:p w14:paraId="2BAEB33A" w14:textId="77777777" w:rsidR="00000000" w:rsidRDefault="00B6587A">
      <w:pPr>
        <w:pStyle w:val="a"/>
        <w:rPr>
          <w:rFonts w:hint="cs"/>
          <w:rtl/>
        </w:rPr>
      </w:pPr>
    </w:p>
    <w:p w14:paraId="681E8AB7" w14:textId="77777777" w:rsidR="00000000" w:rsidRDefault="00B6587A">
      <w:pPr>
        <w:pStyle w:val="a"/>
        <w:rPr>
          <w:rFonts w:hint="cs"/>
          <w:rtl/>
        </w:rPr>
      </w:pPr>
      <w:r>
        <w:rPr>
          <w:rFonts w:hint="cs"/>
          <w:rtl/>
        </w:rPr>
        <w:t>מנטרה שחוקה, לא משכנעת.</w:t>
      </w:r>
    </w:p>
    <w:p w14:paraId="76BC75BB" w14:textId="77777777" w:rsidR="00000000" w:rsidRDefault="00B6587A">
      <w:pPr>
        <w:pStyle w:val="a"/>
        <w:rPr>
          <w:rFonts w:hint="cs"/>
          <w:rtl/>
        </w:rPr>
      </w:pPr>
    </w:p>
    <w:p w14:paraId="36FD6C50" w14:textId="77777777" w:rsidR="00000000" w:rsidRDefault="00B6587A">
      <w:pPr>
        <w:pStyle w:val="ac"/>
        <w:rPr>
          <w:rtl/>
        </w:rPr>
      </w:pPr>
      <w:r>
        <w:rPr>
          <w:rFonts w:hint="eastAsia"/>
          <w:rtl/>
        </w:rPr>
        <w:t>ג</w:t>
      </w:r>
      <w:r>
        <w:rPr>
          <w:rtl/>
        </w:rPr>
        <w:t>'מאל זחאלקה (בל"ד):</w:t>
      </w:r>
    </w:p>
    <w:p w14:paraId="333109C3" w14:textId="77777777" w:rsidR="00000000" w:rsidRDefault="00B6587A">
      <w:pPr>
        <w:pStyle w:val="a"/>
        <w:rPr>
          <w:rFonts w:hint="cs"/>
          <w:rtl/>
        </w:rPr>
      </w:pPr>
    </w:p>
    <w:p w14:paraId="7B50495D" w14:textId="77777777" w:rsidR="00000000" w:rsidRDefault="00B6587A">
      <w:pPr>
        <w:pStyle w:val="a"/>
        <w:rPr>
          <w:rFonts w:hint="cs"/>
          <w:rtl/>
        </w:rPr>
      </w:pPr>
      <w:r>
        <w:rPr>
          <w:rFonts w:hint="cs"/>
          <w:rtl/>
        </w:rPr>
        <w:t>- - -</w:t>
      </w:r>
    </w:p>
    <w:p w14:paraId="521B7895" w14:textId="77777777" w:rsidR="00000000" w:rsidRDefault="00B6587A">
      <w:pPr>
        <w:pStyle w:val="a"/>
        <w:rPr>
          <w:rFonts w:hint="cs"/>
          <w:rtl/>
        </w:rPr>
      </w:pPr>
    </w:p>
    <w:p w14:paraId="02EDD974" w14:textId="77777777" w:rsidR="00000000" w:rsidRDefault="00B6587A">
      <w:pPr>
        <w:pStyle w:val="SpeakerCon"/>
        <w:rPr>
          <w:rtl/>
        </w:rPr>
      </w:pPr>
      <w:bookmarkStart w:id="564" w:name="FS000000464T09_10_2003_19_25_15C"/>
      <w:bookmarkEnd w:id="564"/>
      <w:r>
        <w:rPr>
          <w:rtl/>
        </w:rPr>
        <w:t>סגן שר הביטחון זאב בוים:</w:t>
      </w:r>
    </w:p>
    <w:p w14:paraId="79BBEB23" w14:textId="77777777" w:rsidR="00000000" w:rsidRDefault="00B6587A">
      <w:pPr>
        <w:pStyle w:val="a"/>
        <w:rPr>
          <w:rtl/>
        </w:rPr>
      </w:pPr>
    </w:p>
    <w:p w14:paraId="3938A02B" w14:textId="77777777" w:rsidR="00000000" w:rsidRDefault="00B6587A">
      <w:pPr>
        <w:pStyle w:val="a"/>
        <w:rPr>
          <w:rFonts w:hint="cs"/>
          <w:rtl/>
        </w:rPr>
      </w:pPr>
      <w:r>
        <w:rPr>
          <w:rFonts w:hint="cs"/>
          <w:rtl/>
        </w:rPr>
        <w:t xml:space="preserve">הוא חידש את כל הפעילות הטרוריסטית. </w:t>
      </w:r>
    </w:p>
    <w:p w14:paraId="4C65652A" w14:textId="77777777" w:rsidR="00000000" w:rsidRDefault="00B6587A">
      <w:pPr>
        <w:pStyle w:val="a"/>
        <w:rPr>
          <w:rFonts w:hint="cs"/>
          <w:rtl/>
        </w:rPr>
      </w:pPr>
    </w:p>
    <w:p w14:paraId="68E6EA66" w14:textId="77777777" w:rsidR="00000000" w:rsidRDefault="00B6587A">
      <w:pPr>
        <w:pStyle w:val="ac"/>
        <w:rPr>
          <w:rtl/>
        </w:rPr>
      </w:pPr>
      <w:r>
        <w:rPr>
          <w:rFonts w:hint="eastAsia"/>
          <w:rtl/>
        </w:rPr>
        <w:t>עסאם</w:t>
      </w:r>
      <w:r>
        <w:rPr>
          <w:rtl/>
        </w:rPr>
        <w:t xml:space="preserve"> מח'ול (חד"ש-תע"ל):</w:t>
      </w:r>
    </w:p>
    <w:p w14:paraId="7DBB4BB4" w14:textId="77777777" w:rsidR="00000000" w:rsidRDefault="00B6587A">
      <w:pPr>
        <w:pStyle w:val="a"/>
        <w:rPr>
          <w:rFonts w:hint="cs"/>
          <w:rtl/>
        </w:rPr>
      </w:pPr>
    </w:p>
    <w:p w14:paraId="155433E0" w14:textId="77777777" w:rsidR="00000000" w:rsidRDefault="00B6587A">
      <w:pPr>
        <w:pStyle w:val="a"/>
        <w:rPr>
          <w:rFonts w:hint="cs"/>
          <w:rtl/>
        </w:rPr>
      </w:pPr>
      <w:r>
        <w:rPr>
          <w:rFonts w:hint="cs"/>
          <w:rtl/>
        </w:rPr>
        <w:t>לא משכנעת.</w:t>
      </w:r>
    </w:p>
    <w:p w14:paraId="5A56D909" w14:textId="77777777" w:rsidR="00000000" w:rsidRDefault="00B6587A">
      <w:pPr>
        <w:pStyle w:val="a"/>
        <w:rPr>
          <w:rFonts w:hint="cs"/>
          <w:rtl/>
        </w:rPr>
      </w:pPr>
    </w:p>
    <w:p w14:paraId="50D1251B" w14:textId="77777777" w:rsidR="00000000" w:rsidRDefault="00B6587A">
      <w:pPr>
        <w:pStyle w:val="ad"/>
        <w:rPr>
          <w:rFonts w:hint="cs"/>
          <w:rtl/>
        </w:rPr>
      </w:pPr>
      <w:r>
        <w:rPr>
          <w:rtl/>
        </w:rPr>
        <w:t>היו"ר</w:t>
      </w:r>
      <w:r>
        <w:rPr>
          <w:rFonts w:hint="cs"/>
          <w:rtl/>
        </w:rPr>
        <w:t xml:space="preserve"> אתי לבני</w:t>
      </w:r>
      <w:r>
        <w:rPr>
          <w:rtl/>
        </w:rPr>
        <w:t>:</w:t>
      </w:r>
    </w:p>
    <w:p w14:paraId="028959CC" w14:textId="77777777" w:rsidR="00000000" w:rsidRDefault="00B6587A">
      <w:pPr>
        <w:pStyle w:val="a"/>
        <w:rPr>
          <w:rFonts w:hint="cs"/>
          <w:rtl/>
        </w:rPr>
      </w:pPr>
    </w:p>
    <w:p w14:paraId="6A46AA8B" w14:textId="77777777" w:rsidR="00000000" w:rsidRDefault="00B6587A">
      <w:pPr>
        <w:pStyle w:val="a"/>
        <w:rPr>
          <w:rFonts w:hint="cs"/>
          <w:rtl/>
        </w:rPr>
      </w:pPr>
      <w:r>
        <w:rPr>
          <w:rFonts w:hint="cs"/>
          <w:rtl/>
        </w:rPr>
        <w:t xml:space="preserve">אנא, תפסיקו עם קריאות הביניים. </w:t>
      </w:r>
    </w:p>
    <w:p w14:paraId="3409829F" w14:textId="77777777" w:rsidR="00000000" w:rsidRDefault="00B6587A">
      <w:pPr>
        <w:pStyle w:val="a"/>
        <w:rPr>
          <w:rFonts w:hint="cs"/>
          <w:rtl/>
        </w:rPr>
      </w:pPr>
    </w:p>
    <w:p w14:paraId="6BE4DC5C" w14:textId="77777777" w:rsidR="00000000" w:rsidRDefault="00B6587A">
      <w:pPr>
        <w:pStyle w:val="SpeakerCon"/>
        <w:rPr>
          <w:rtl/>
        </w:rPr>
      </w:pPr>
      <w:bookmarkStart w:id="565" w:name="FS000000464T09_10_2003_19_26_06C"/>
      <w:bookmarkEnd w:id="565"/>
      <w:r>
        <w:rPr>
          <w:rtl/>
        </w:rPr>
        <w:t>סגן שר הביטחון זאב בוים:</w:t>
      </w:r>
    </w:p>
    <w:p w14:paraId="45E6A404" w14:textId="77777777" w:rsidR="00000000" w:rsidRDefault="00B6587A">
      <w:pPr>
        <w:pStyle w:val="a"/>
        <w:rPr>
          <w:rtl/>
        </w:rPr>
      </w:pPr>
    </w:p>
    <w:p w14:paraId="3C2F0B30" w14:textId="77777777" w:rsidR="00000000" w:rsidRDefault="00B6587A">
      <w:pPr>
        <w:pStyle w:val="a"/>
        <w:rPr>
          <w:rFonts w:hint="cs"/>
          <w:rtl/>
        </w:rPr>
      </w:pPr>
      <w:r>
        <w:rPr>
          <w:rFonts w:hint="cs"/>
          <w:rtl/>
        </w:rPr>
        <w:t xml:space="preserve">אנחנו לא מתרגשים מהפסקת האש. </w:t>
      </w:r>
    </w:p>
    <w:p w14:paraId="73CD1331" w14:textId="77777777" w:rsidR="00000000" w:rsidRDefault="00B6587A">
      <w:pPr>
        <w:pStyle w:val="a"/>
        <w:rPr>
          <w:rFonts w:hint="cs"/>
          <w:rtl/>
        </w:rPr>
      </w:pPr>
    </w:p>
    <w:p w14:paraId="1D662814" w14:textId="77777777" w:rsidR="00000000" w:rsidRDefault="00B6587A">
      <w:pPr>
        <w:pStyle w:val="ad"/>
        <w:rPr>
          <w:rFonts w:hint="cs"/>
          <w:rtl/>
        </w:rPr>
      </w:pPr>
      <w:r>
        <w:rPr>
          <w:rtl/>
        </w:rPr>
        <w:t>היו"ר</w:t>
      </w:r>
      <w:r>
        <w:rPr>
          <w:rFonts w:hint="cs"/>
          <w:rtl/>
        </w:rPr>
        <w:t xml:space="preserve"> אתי לבני</w:t>
      </w:r>
      <w:r>
        <w:rPr>
          <w:rtl/>
        </w:rPr>
        <w:t>:</w:t>
      </w:r>
    </w:p>
    <w:p w14:paraId="731C42AE" w14:textId="77777777" w:rsidR="00000000" w:rsidRDefault="00B6587A">
      <w:pPr>
        <w:pStyle w:val="a"/>
        <w:rPr>
          <w:rFonts w:hint="cs"/>
          <w:rtl/>
        </w:rPr>
      </w:pPr>
    </w:p>
    <w:p w14:paraId="1E370EFD" w14:textId="77777777" w:rsidR="00000000" w:rsidRDefault="00B6587A">
      <w:pPr>
        <w:pStyle w:val="a"/>
        <w:rPr>
          <w:rFonts w:hint="cs"/>
          <w:rtl/>
        </w:rPr>
      </w:pPr>
      <w:r>
        <w:rPr>
          <w:rFonts w:hint="cs"/>
          <w:rtl/>
        </w:rPr>
        <w:t>כבוד סגן השר, אני מבקשת ממך, דיברת פי-שניים מהזמן הקבוע.</w:t>
      </w:r>
    </w:p>
    <w:p w14:paraId="4146CA77" w14:textId="77777777" w:rsidR="00000000" w:rsidRDefault="00B6587A">
      <w:pPr>
        <w:pStyle w:val="a"/>
        <w:rPr>
          <w:rFonts w:hint="cs"/>
          <w:rtl/>
        </w:rPr>
      </w:pPr>
    </w:p>
    <w:p w14:paraId="53D206CE" w14:textId="77777777" w:rsidR="00000000" w:rsidRDefault="00B6587A">
      <w:pPr>
        <w:pStyle w:val="SpeakerCon"/>
        <w:rPr>
          <w:rtl/>
        </w:rPr>
      </w:pPr>
      <w:bookmarkStart w:id="566" w:name="FS000000464T09_10_2003_19_27_37C"/>
      <w:bookmarkEnd w:id="566"/>
      <w:r>
        <w:rPr>
          <w:rtl/>
        </w:rPr>
        <w:t>סגן שר הביטחון זאב בוים:</w:t>
      </w:r>
    </w:p>
    <w:p w14:paraId="3B5BE2EE" w14:textId="77777777" w:rsidR="00000000" w:rsidRDefault="00B6587A">
      <w:pPr>
        <w:pStyle w:val="a"/>
        <w:rPr>
          <w:rtl/>
        </w:rPr>
      </w:pPr>
    </w:p>
    <w:p w14:paraId="4F1D92FC" w14:textId="77777777" w:rsidR="00000000" w:rsidRDefault="00B6587A">
      <w:pPr>
        <w:pStyle w:val="a"/>
        <w:rPr>
          <w:rFonts w:hint="cs"/>
          <w:rtl/>
        </w:rPr>
      </w:pPr>
      <w:r>
        <w:rPr>
          <w:rFonts w:hint="cs"/>
          <w:rtl/>
        </w:rPr>
        <w:t>לא הפסקת אש אלא פעולות של ממש להפסקת הטרור.</w:t>
      </w:r>
    </w:p>
    <w:p w14:paraId="3C9CB52C" w14:textId="77777777" w:rsidR="00000000" w:rsidRDefault="00B6587A">
      <w:pPr>
        <w:pStyle w:val="a"/>
        <w:rPr>
          <w:rtl/>
        </w:rPr>
      </w:pPr>
    </w:p>
    <w:p w14:paraId="62DF3AD7" w14:textId="77777777" w:rsidR="00000000" w:rsidRDefault="00B6587A">
      <w:pPr>
        <w:pStyle w:val="a"/>
        <w:rPr>
          <w:rFonts w:hint="cs"/>
          <w:rtl/>
        </w:rPr>
      </w:pPr>
    </w:p>
    <w:p w14:paraId="28E12C7D" w14:textId="77777777" w:rsidR="00000000" w:rsidRDefault="00B6587A">
      <w:pPr>
        <w:pStyle w:val="ac"/>
        <w:rPr>
          <w:rtl/>
        </w:rPr>
      </w:pPr>
      <w:r>
        <w:rPr>
          <w:rFonts w:hint="eastAsia"/>
          <w:rtl/>
        </w:rPr>
        <w:t>ג</w:t>
      </w:r>
      <w:r>
        <w:rPr>
          <w:rtl/>
        </w:rPr>
        <w:t>'מאל זחאלקה (בל"ד):</w:t>
      </w:r>
    </w:p>
    <w:p w14:paraId="61747DD7" w14:textId="77777777" w:rsidR="00000000" w:rsidRDefault="00B6587A">
      <w:pPr>
        <w:pStyle w:val="a"/>
        <w:rPr>
          <w:rFonts w:hint="cs"/>
          <w:rtl/>
        </w:rPr>
      </w:pPr>
    </w:p>
    <w:p w14:paraId="4D0C976B" w14:textId="77777777" w:rsidR="00000000" w:rsidRDefault="00B6587A">
      <w:pPr>
        <w:pStyle w:val="a"/>
        <w:rPr>
          <w:rFonts w:hint="cs"/>
          <w:rtl/>
        </w:rPr>
      </w:pPr>
      <w:r>
        <w:rPr>
          <w:rFonts w:hint="cs"/>
          <w:rtl/>
        </w:rPr>
        <w:t>- - -</w:t>
      </w:r>
    </w:p>
    <w:p w14:paraId="7719B670" w14:textId="77777777" w:rsidR="00000000" w:rsidRDefault="00B6587A">
      <w:pPr>
        <w:pStyle w:val="a"/>
        <w:rPr>
          <w:rFonts w:hint="cs"/>
          <w:rtl/>
        </w:rPr>
      </w:pPr>
    </w:p>
    <w:p w14:paraId="3078ED56" w14:textId="77777777" w:rsidR="00000000" w:rsidRDefault="00B6587A">
      <w:pPr>
        <w:pStyle w:val="ac"/>
        <w:rPr>
          <w:rtl/>
        </w:rPr>
      </w:pPr>
      <w:r>
        <w:rPr>
          <w:rFonts w:hint="eastAsia"/>
          <w:rtl/>
        </w:rPr>
        <w:t>עסאם</w:t>
      </w:r>
      <w:r>
        <w:rPr>
          <w:rtl/>
        </w:rPr>
        <w:t xml:space="preserve"> מח'ול (חד"ש-תע"ל):</w:t>
      </w:r>
    </w:p>
    <w:p w14:paraId="2A35BF74" w14:textId="77777777" w:rsidR="00000000" w:rsidRDefault="00B6587A">
      <w:pPr>
        <w:pStyle w:val="a"/>
        <w:rPr>
          <w:rFonts w:hint="cs"/>
          <w:rtl/>
        </w:rPr>
      </w:pPr>
    </w:p>
    <w:p w14:paraId="6AFE9C5B" w14:textId="77777777" w:rsidR="00000000" w:rsidRDefault="00B6587A">
      <w:pPr>
        <w:pStyle w:val="a"/>
        <w:rPr>
          <w:rFonts w:hint="cs"/>
          <w:rtl/>
        </w:rPr>
      </w:pPr>
      <w:r>
        <w:rPr>
          <w:rFonts w:hint="cs"/>
          <w:rtl/>
        </w:rPr>
        <w:t>- - -</w:t>
      </w:r>
    </w:p>
    <w:p w14:paraId="44C13962" w14:textId="77777777" w:rsidR="00000000" w:rsidRDefault="00B6587A">
      <w:pPr>
        <w:pStyle w:val="a"/>
        <w:rPr>
          <w:rtl/>
        </w:rPr>
      </w:pPr>
    </w:p>
    <w:p w14:paraId="43C334DA" w14:textId="77777777" w:rsidR="00000000" w:rsidRDefault="00B6587A">
      <w:pPr>
        <w:pStyle w:val="SpeakerCon"/>
        <w:rPr>
          <w:rtl/>
        </w:rPr>
      </w:pPr>
      <w:bookmarkStart w:id="567" w:name="FS000000464T09_10_2003_19_28_45C"/>
      <w:bookmarkEnd w:id="567"/>
      <w:r>
        <w:rPr>
          <w:rtl/>
        </w:rPr>
        <w:t>סגן שר הביטחון זאב בוים:</w:t>
      </w:r>
    </w:p>
    <w:p w14:paraId="32CF5747" w14:textId="77777777" w:rsidR="00000000" w:rsidRDefault="00B6587A">
      <w:pPr>
        <w:pStyle w:val="a"/>
        <w:rPr>
          <w:rtl/>
        </w:rPr>
      </w:pPr>
    </w:p>
    <w:p w14:paraId="57540E97" w14:textId="77777777" w:rsidR="00000000" w:rsidRDefault="00B6587A">
      <w:pPr>
        <w:pStyle w:val="a"/>
        <w:rPr>
          <w:rFonts w:hint="cs"/>
          <w:rtl/>
        </w:rPr>
      </w:pPr>
      <w:r>
        <w:rPr>
          <w:rFonts w:hint="cs"/>
          <w:rtl/>
        </w:rPr>
        <w:t>זה תנאי, כי משא-ומתן מדיני תחת טרור ואש כבר עשינו. ראינו לאן הגענו, נכשלנו בזה, ולפחות אנחנו רו</w:t>
      </w:r>
      <w:r>
        <w:rPr>
          <w:rFonts w:hint="cs"/>
          <w:rtl/>
        </w:rPr>
        <w:t xml:space="preserve">צים ללמוד מהניסיון של עצמנו. </w:t>
      </w:r>
    </w:p>
    <w:p w14:paraId="4EC0A1DA" w14:textId="77777777" w:rsidR="00000000" w:rsidRDefault="00B6587A">
      <w:pPr>
        <w:pStyle w:val="a"/>
        <w:rPr>
          <w:rFonts w:hint="cs"/>
          <w:rtl/>
        </w:rPr>
      </w:pPr>
    </w:p>
    <w:p w14:paraId="4F0E10B8" w14:textId="77777777" w:rsidR="00000000" w:rsidRDefault="00B6587A">
      <w:pPr>
        <w:pStyle w:val="ac"/>
        <w:rPr>
          <w:rtl/>
        </w:rPr>
      </w:pPr>
      <w:r>
        <w:rPr>
          <w:rFonts w:hint="eastAsia"/>
          <w:rtl/>
        </w:rPr>
        <w:t>עסאם</w:t>
      </w:r>
      <w:r>
        <w:rPr>
          <w:rtl/>
        </w:rPr>
        <w:t xml:space="preserve"> מח'ול (חד"ש-תע"ל):</w:t>
      </w:r>
    </w:p>
    <w:p w14:paraId="69A44B97" w14:textId="77777777" w:rsidR="00000000" w:rsidRDefault="00B6587A">
      <w:pPr>
        <w:pStyle w:val="a"/>
        <w:rPr>
          <w:rFonts w:hint="cs"/>
          <w:rtl/>
        </w:rPr>
      </w:pPr>
    </w:p>
    <w:p w14:paraId="5EF4DD82" w14:textId="77777777" w:rsidR="00000000" w:rsidRDefault="00B6587A">
      <w:pPr>
        <w:pStyle w:val="a"/>
        <w:rPr>
          <w:rFonts w:hint="cs"/>
          <w:rtl/>
        </w:rPr>
      </w:pPr>
      <w:r>
        <w:rPr>
          <w:rFonts w:hint="cs"/>
          <w:rtl/>
        </w:rPr>
        <w:t>גם הרבה ישראלים לא קונים את המנטרה השקרית הזאת.</w:t>
      </w:r>
    </w:p>
    <w:p w14:paraId="72E2B584" w14:textId="77777777" w:rsidR="00000000" w:rsidRDefault="00B6587A">
      <w:pPr>
        <w:pStyle w:val="a"/>
        <w:rPr>
          <w:rFonts w:hint="cs"/>
          <w:rtl/>
        </w:rPr>
      </w:pPr>
    </w:p>
    <w:p w14:paraId="7E5A7B5D" w14:textId="77777777" w:rsidR="00000000" w:rsidRDefault="00B6587A">
      <w:pPr>
        <w:pStyle w:val="ad"/>
        <w:rPr>
          <w:rFonts w:hint="cs"/>
          <w:rtl/>
        </w:rPr>
      </w:pPr>
      <w:r>
        <w:rPr>
          <w:rtl/>
        </w:rPr>
        <w:t>היו"ר</w:t>
      </w:r>
      <w:r>
        <w:rPr>
          <w:rFonts w:hint="cs"/>
          <w:rtl/>
        </w:rPr>
        <w:t xml:space="preserve"> אתי לבני</w:t>
      </w:r>
      <w:r>
        <w:rPr>
          <w:rtl/>
        </w:rPr>
        <w:t>:</w:t>
      </w:r>
    </w:p>
    <w:p w14:paraId="703BAD12" w14:textId="77777777" w:rsidR="00000000" w:rsidRDefault="00B6587A">
      <w:pPr>
        <w:pStyle w:val="a"/>
        <w:rPr>
          <w:rFonts w:hint="cs"/>
          <w:rtl/>
        </w:rPr>
      </w:pPr>
    </w:p>
    <w:p w14:paraId="3C6B8958" w14:textId="77777777" w:rsidR="00000000" w:rsidRDefault="00B6587A">
      <w:pPr>
        <w:pStyle w:val="a"/>
        <w:rPr>
          <w:rFonts w:hint="cs"/>
          <w:rtl/>
        </w:rPr>
      </w:pPr>
      <w:r>
        <w:rPr>
          <w:rFonts w:hint="cs"/>
          <w:rtl/>
        </w:rPr>
        <w:t xml:space="preserve">מה כבוד סגן השר מציע? </w:t>
      </w:r>
    </w:p>
    <w:p w14:paraId="0480CDEA" w14:textId="77777777" w:rsidR="00000000" w:rsidRDefault="00B6587A">
      <w:pPr>
        <w:pStyle w:val="a"/>
        <w:rPr>
          <w:rFonts w:hint="cs"/>
          <w:rtl/>
        </w:rPr>
      </w:pPr>
    </w:p>
    <w:p w14:paraId="5C682E6C" w14:textId="77777777" w:rsidR="00000000" w:rsidRDefault="00B6587A">
      <w:pPr>
        <w:pStyle w:val="SpeakerCon"/>
        <w:rPr>
          <w:rtl/>
        </w:rPr>
      </w:pPr>
      <w:bookmarkStart w:id="568" w:name="FS000000464T09_10_2003_19_30_01C"/>
      <w:bookmarkEnd w:id="568"/>
      <w:r>
        <w:rPr>
          <w:rtl/>
        </w:rPr>
        <w:t>סגן שר הביטחון זאב בוים:</w:t>
      </w:r>
    </w:p>
    <w:p w14:paraId="23C9C9B7" w14:textId="77777777" w:rsidR="00000000" w:rsidRDefault="00B6587A">
      <w:pPr>
        <w:pStyle w:val="a"/>
        <w:rPr>
          <w:rtl/>
        </w:rPr>
      </w:pPr>
    </w:p>
    <w:p w14:paraId="0F4C3B37" w14:textId="77777777" w:rsidR="00000000" w:rsidRDefault="00B6587A">
      <w:pPr>
        <w:pStyle w:val="a"/>
        <w:rPr>
          <w:rFonts w:hint="cs"/>
          <w:rtl/>
        </w:rPr>
      </w:pPr>
      <w:r>
        <w:rPr>
          <w:rFonts w:hint="cs"/>
          <w:rtl/>
        </w:rPr>
        <w:t>אני מציע להסתפק בדברי. אני חושב שעוד יהיו לנו הזדמנויות כאלה ואחרות לדבר על המצב. אנ</w:t>
      </w:r>
      <w:r>
        <w:rPr>
          <w:rFonts w:hint="cs"/>
          <w:rtl/>
        </w:rPr>
        <w:t>י מקווה שלא נצטרך לדבר על פיגועים כל כך נוראים של טרור ורצח. תודה רבה.</w:t>
      </w:r>
    </w:p>
    <w:p w14:paraId="7A885643" w14:textId="77777777" w:rsidR="00000000" w:rsidRDefault="00B6587A">
      <w:pPr>
        <w:pStyle w:val="a"/>
        <w:rPr>
          <w:rFonts w:hint="cs"/>
          <w:rtl/>
        </w:rPr>
      </w:pPr>
    </w:p>
    <w:p w14:paraId="5B624BC3" w14:textId="77777777" w:rsidR="00000000" w:rsidRDefault="00B6587A">
      <w:pPr>
        <w:pStyle w:val="ad"/>
        <w:rPr>
          <w:rFonts w:hint="cs"/>
          <w:rtl/>
        </w:rPr>
      </w:pPr>
      <w:r>
        <w:rPr>
          <w:rFonts w:hint="cs"/>
          <w:rtl/>
        </w:rPr>
        <w:t>היו"ר אתי לבני:</w:t>
      </w:r>
    </w:p>
    <w:p w14:paraId="650168C1" w14:textId="77777777" w:rsidR="00000000" w:rsidRDefault="00B6587A">
      <w:pPr>
        <w:pStyle w:val="a"/>
        <w:ind w:firstLine="0"/>
        <w:rPr>
          <w:rFonts w:hint="cs"/>
          <w:rtl/>
        </w:rPr>
      </w:pPr>
    </w:p>
    <w:p w14:paraId="021CAA0E" w14:textId="77777777" w:rsidR="00000000" w:rsidRDefault="00B6587A">
      <w:pPr>
        <w:pStyle w:val="a"/>
        <w:ind w:firstLine="0"/>
        <w:rPr>
          <w:rFonts w:hint="cs"/>
          <w:rtl/>
        </w:rPr>
      </w:pPr>
      <w:r>
        <w:rPr>
          <w:rFonts w:hint="cs"/>
          <w:rtl/>
        </w:rPr>
        <w:tab/>
        <w:t>לחבר הכנסת טל יש הצעה אחרת לזו של חבר הכנסת כחלון, אבל חבר הכנסת כחלון איננו נוכח ולכן אין לך זכות להגיש הצעה אחרת. לחבר הכנסת טיבי יש הצעה אחרת לזו של חבר הכנסת וילן</w:t>
      </w:r>
      <w:r>
        <w:rPr>
          <w:rFonts w:hint="cs"/>
          <w:rtl/>
        </w:rPr>
        <w:t xml:space="preserve">, אבל חבר הכנסת וילן איננו נוכח. לחבר הכנסת עסאם מח'ול יש הצעה אחרת להצעתו של רשף חן. דקה אחת. לחבר הכנסת זחאלקה יש הצעה אחרת להצעתו של חיים רמון. </w:t>
      </w:r>
    </w:p>
    <w:p w14:paraId="20B48AD1" w14:textId="77777777" w:rsidR="00000000" w:rsidRDefault="00B6587A">
      <w:pPr>
        <w:pStyle w:val="a"/>
        <w:ind w:firstLine="0"/>
        <w:rPr>
          <w:rFonts w:hint="cs"/>
          <w:rtl/>
        </w:rPr>
      </w:pPr>
    </w:p>
    <w:p w14:paraId="493E4274" w14:textId="77777777" w:rsidR="00000000" w:rsidRDefault="00B6587A">
      <w:pPr>
        <w:pStyle w:val="Speaker"/>
        <w:rPr>
          <w:rtl/>
        </w:rPr>
      </w:pPr>
      <w:bookmarkStart w:id="569" w:name="FS000000542T09_10_2003_18_50_53"/>
      <w:bookmarkEnd w:id="569"/>
      <w:r>
        <w:rPr>
          <w:rFonts w:hint="eastAsia"/>
          <w:rtl/>
        </w:rPr>
        <w:t>עסאם</w:t>
      </w:r>
      <w:r>
        <w:rPr>
          <w:rtl/>
        </w:rPr>
        <w:t xml:space="preserve"> מח'ול (חד"ש-תע"ל):</w:t>
      </w:r>
    </w:p>
    <w:p w14:paraId="74883467" w14:textId="77777777" w:rsidR="00000000" w:rsidRDefault="00B6587A">
      <w:pPr>
        <w:pStyle w:val="a"/>
        <w:rPr>
          <w:rFonts w:hint="cs"/>
          <w:rtl/>
        </w:rPr>
      </w:pPr>
    </w:p>
    <w:p w14:paraId="284F5293" w14:textId="77777777" w:rsidR="00000000" w:rsidRDefault="00B6587A">
      <w:pPr>
        <w:pStyle w:val="a"/>
        <w:rPr>
          <w:rFonts w:hint="cs"/>
          <w:rtl/>
        </w:rPr>
      </w:pPr>
      <w:r>
        <w:rPr>
          <w:rFonts w:hint="cs"/>
          <w:rtl/>
        </w:rPr>
        <w:t>גברתי היושבת-ראש, אני רוצה לדבר כמי שביקר השבוע בחיפה המדממת, והיא ממשיכה לדמם והי</w:t>
      </w:r>
      <w:r>
        <w:rPr>
          <w:rFonts w:hint="cs"/>
          <w:rtl/>
        </w:rPr>
        <w:t xml:space="preserve">א ממשיכה לדמוע. אבל חיפה הוכיחה, על הציבור היהודי והערבי שבה, גם בעקבות המבחן הזה, שהיא אי של שפיות בים הטירוף שמובילה הממשלה של שרון ומופז. </w:t>
      </w:r>
    </w:p>
    <w:p w14:paraId="061F8E53" w14:textId="77777777" w:rsidR="00000000" w:rsidRDefault="00B6587A">
      <w:pPr>
        <w:pStyle w:val="a"/>
        <w:rPr>
          <w:rFonts w:hint="cs"/>
          <w:rtl/>
        </w:rPr>
      </w:pPr>
    </w:p>
    <w:p w14:paraId="03A3AD1E" w14:textId="77777777" w:rsidR="00000000" w:rsidRDefault="00B6587A">
      <w:pPr>
        <w:pStyle w:val="ac"/>
        <w:rPr>
          <w:rtl/>
        </w:rPr>
      </w:pPr>
      <w:r>
        <w:rPr>
          <w:rFonts w:hint="eastAsia"/>
          <w:rtl/>
        </w:rPr>
        <w:t>רשף</w:t>
      </w:r>
      <w:r>
        <w:rPr>
          <w:rtl/>
        </w:rPr>
        <w:t xml:space="preserve"> חן (שינוי):</w:t>
      </w:r>
    </w:p>
    <w:p w14:paraId="39351CC2" w14:textId="77777777" w:rsidR="00000000" w:rsidRDefault="00B6587A">
      <w:pPr>
        <w:pStyle w:val="a"/>
        <w:rPr>
          <w:rFonts w:hint="cs"/>
          <w:rtl/>
        </w:rPr>
      </w:pPr>
    </w:p>
    <w:p w14:paraId="459D158B" w14:textId="77777777" w:rsidR="00000000" w:rsidRDefault="00B6587A">
      <w:pPr>
        <w:pStyle w:val="a"/>
        <w:rPr>
          <w:rFonts w:hint="cs"/>
          <w:rtl/>
        </w:rPr>
      </w:pPr>
      <w:r>
        <w:rPr>
          <w:rFonts w:hint="cs"/>
          <w:rtl/>
        </w:rPr>
        <w:t>יש לך משהו להגיד על ה"חמאס" בסיפור הזה?</w:t>
      </w:r>
    </w:p>
    <w:p w14:paraId="365051E2" w14:textId="77777777" w:rsidR="00000000" w:rsidRDefault="00B6587A">
      <w:pPr>
        <w:pStyle w:val="a"/>
        <w:rPr>
          <w:rFonts w:hint="cs"/>
          <w:rtl/>
        </w:rPr>
      </w:pPr>
    </w:p>
    <w:p w14:paraId="42622384" w14:textId="77777777" w:rsidR="00000000" w:rsidRDefault="00B6587A">
      <w:pPr>
        <w:pStyle w:val="ad"/>
        <w:rPr>
          <w:rFonts w:hint="cs"/>
          <w:rtl/>
        </w:rPr>
      </w:pPr>
      <w:r>
        <w:rPr>
          <w:rFonts w:hint="cs"/>
          <w:rtl/>
        </w:rPr>
        <w:t>היו"ר אתי לבני:</w:t>
      </w:r>
    </w:p>
    <w:p w14:paraId="49F965AE" w14:textId="77777777" w:rsidR="00000000" w:rsidRDefault="00B6587A">
      <w:pPr>
        <w:pStyle w:val="a"/>
        <w:ind w:firstLine="0"/>
        <w:rPr>
          <w:rFonts w:hint="cs"/>
          <w:rtl/>
        </w:rPr>
      </w:pPr>
    </w:p>
    <w:p w14:paraId="7FBE9F2C" w14:textId="77777777" w:rsidR="00000000" w:rsidRDefault="00B6587A">
      <w:pPr>
        <w:pStyle w:val="a"/>
        <w:rPr>
          <w:rFonts w:hint="cs"/>
          <w:rtl/>
        </w:rPr>
      </w:pPr>
      <w:r>
        <w:rPr>
          <w:rFonts w:hint="cs"/>
          <w:rtl/>
        </w:rPr>
        <w:t xml:space="preserve">חבר הכנסת רשף חן. </w:t>
      </w:r>
    </w:p>
    <w:p w14:paraId="4EED4874" w14:textId="77777777" w:rsidR="00000000" w:rsidRDefault="00B6587A">
      <w:pPr>
        <w:pStyle w:val="a"/>
        <w:rPr>
          <w:rFonts w:hint="cs"/>
          <w:rtl/>
        </w:rPr>
      </w:pPr>
    </w:p>
    <w:p w14:paraId="00017285" w14:textId="77777777" w:rsidR="00000000" w:rsidRDefault="00B6587A">
      <w:pPr>
        <w:pStyle w:val="SpeakerCon"/>
        <w:rPr>
          <w:rtl/>
        </w:rPr>
      </w:pPr>
      <w:bookmarkStart w:id="570" w:name="FS000000542T09_10_2003_18_59_25C"/>
      <w:bookmarkEnd w:id="570"/>
      <w:r>
        <w:rPr>
          <w:rtl/>
        </w:rPr>
        <w:t>עסאם מח'ול (חד"ש-ת</w:t>
      </w:r>
      <w:r>
        <w:rPr>
          <w:rtl/>
        </w:rPr>
        <w:t>ע"ל):</w:t>
      </w:r>
    </w:p>
    <w:p w14:paraId="52930CC4" w14:textId="77777777" w:rsidR="00000000" w:rsidRDefault="00B6587A">
      <w:pPr>
        <w:pStyle w:val="a"/>
        <w:rPr>
          <w:rtl/>
        </w:rPr>
      </w:pPr>
    </w:p>
    <w:p w14:paraId="6E5D9ABC" w14:textId="77777777" w:rsidR="00000000" w:rsidRDefault="00B6587A">
      <w:pPr>
        <w:pStyle w:val="a"/>
        <w:rPr>
          <w:rFonts w:hint="cs"/>
          <w:rtl/>
        </w:rPr>
      </w:pPr>
      <w:r>
        <w:rPr>
          <w:rFonts w:hint="cs"/>
          <w:rtl/>
        </w:rPr>
        <w:t xml:space="preserve">אתה לא תפריע לי כאן. </w:t>
      </w:r>
    </w:p>
    <w:p w14:paraId="18061CB4" w14:textId="77777777" w:rsidR="00000000" w:rsidRDefault="00B6587A">
      <w:pPr>
        <w:pStyle w:val="a"/>
        <w:rPr>
          <w:rFonts w:hint="cs"/>
          <w:rtl/>
        </w:rPr>
      </w:pPr>
    </w:p>
    <w:p w14:paraId="3D87E95A" w14:textId="77777777" w:rsidR="00000000" w:rsidRDefault="00B6587A">
      <w:pPr>
        <w:pStyle w:val="ac"/>
        <w:rPr>
          <w:rtl/>
        </w:rPr>
      </w:pPr>
      <w:r>
        <w:rPr>
          <w:rFonts w:hint="eastAsia"/>
          <w:rtl/>
        </w:rPr>
        <w:t>רשף</w:t>
      </w:r>
      <w:r>
        <w:rPr>
          <w:rtl/>
        </w:rPr>
        <w:t xml:space="preserve"> חן (שינוי):</w:t>
      </w:r>
    </w:p>
    <w:p w14:paraId="220FF1DF" w14:textId="77777777" w:rsidR="00000000" w:rsidRDefault="00B6587A">
      <w:pPr>
        <w:pStyle w:val="a"/>
        <w:rPr>
          <w:rFonts w:hint="cs"/>
          <w:rtl/>
        </w:rPr>
      </w:pPr>
    </w:p>
    <w:p w14:paraId="58BEB920" w14:textId="77777777" w:rsidR="00000000" w:rsidRDefault="00B6587A">
      <w:pPr>
        <w:pStyle w:val="a"/>
        <w:rPr>
          <w:rFonts w:hint="cs"/>
          <w:rtl/>
        </w:rPr>
      </w:pPr>
      <w:r>
        <w:rPr>
          <w:rFonts w:hint="cs"/>
          <w:rtl/>
        </w:rPr>
        <w:t>אני קורא קריאת ביניים.</w:t>
      </w:r>
    </w:p>
    <w:p w14:paraId="27D0D48C" w14:textId="77777777" w:rsidR="00000000" w:rsidRDefault="00B6587A">
      <w:pPr>
        <w:pStyle w:val="a"/>
        <w:rPr>
          <w:rFonts w:hint="cs"/>
          <w:rtl/>
        </w:rPr>
      </w:pPr>
    </w:p>
    <w:p w14:paraId="1176C31F" w14:textId="77777777" w:rsidR="00000000" w:rsidRDefault="00B6587A">
      <w:pPr>
        <w:pStyle w:val="SpeakerCon"/>
        <w:rPr>
          <w:rtl/>
        </w:rPr>
      </w:pPr>
      <w:bookmarkStart w:id="571" w:name="FS000000542T09_10_2003_18_59_49C"/>
      <w:bookmarkEnd w:id="571"/>
      <w:r>
        <w:rPr>
          <w:rtl/>
        </w:rPr>
        <w:t>עסאם מח'ול (חד"ש-תע"ל):</w:t>
      </w:r>
    </w:p>
    <w:p w14:paraId="142841F3" w14:textId="77777777" w:rsidR="00000000" w:rsidRDefault="00B6587A">
      <w:pPr>
        <w:pStyle w:val="a"/>
        <w:rPr>
          <w:rtl/>
        </w:rPr>
      </w:pPr>
    </w:p>
    <w:p w14:paraId="6776B7E7" w14:textId="77777777" w:rsidR="00000000" w:rsidRDefault="00B6587A">
      <w:pPr>
        <w:pStyle w:val="a"/>
        <w:rPr>
          <w:rFonts w:hint="cs"/>
          <w:rtl/>
        </w:rPr>
      </w:pPr>
      <w:r>
        <w:rPr>
          <w:rFonts w:hint="cs"/>
          <w:rtl/>
        </w:rPr>
        <w:t xml:space="preserve">אתה לא יכול לקרוא קריאת ביניים עכשיו. </w:t>
      </w:r>
    </w:p>
    <w:p w14:paraId="507A14B3" w14:textId="77777777" w:rsidR="00000000" w:rsidRDefault="00B6587A">
      <w:pPr>
        <w:pStyle w:val="a"/>
        <w:rPr>
          <w:rFonts w:hint="cs"/>
          <w:rtl/>
        </w:rPr>
      </w:pPr>
    </w:p>
    <w:p w14:paraId="7678F390" w14:textId="77777777" w:rsidR="00000000" w:rsidRDefault="00B6587A">
      <w:pPr>
        <w:pStyle w:val="ac"/>
        <w:rPr>
          <w:rtl/>
        </w:rPr>
      </w:pPr>
      <w:r>
        <w:rPr>
          <w:rFonts w:hint="eastAsia"/>
          <w:rtl/>
        </w:rPr>
        <w:t>רשף</w:t>
      </w:r>
      <w:r>
        <w:rPr>
          <w:rtl/>
        </w:rPr>
        <w:t xml:space="preserve"> חן (שינוי):</w:t>
      </w:r>
    </w:p>
    <w:p w14:paraId="1924C1AB" w14:textId="77777777" w:rsidR="00000000" w:rsidRDefault="00B6587A">
      <w:pPr>
        <w:pStyle w:val="a"/>
        <w:rPr>
          <w:rFonts w:hint="cs"/>
          <w:rtl/>
        </w:rPr>
      </w:pPr>
    </w:p>
    <w:p w14:paraId="32267565" w14:textId="77777777" w:rsidR="00000000" w:rsidRDefault="00B6587A">
      <w:pPr>
        <w:pStyle w:val="a"/>
        <w:rPr>
          <w:rFonts w:hint="cs"/>
          <w:rtl/>
        </w:rPr>
      </w:pPr>
      <w:r>
        <w:rPr>
          <w:rFonts w:hint="cs"/>
          <w:rtl/>
        </w:rPr>
        <w:t>למה?</w:t>
      </w:r>
    </w:p>
    <w:p w14:paraId="087266FB" w14:textId="77777777" w:rsidR="00000000" w:rsidRDefault="00B6587A">
      <w:pPr>
        <w:pStyle w:val="a"/>
        <w:rPr>
          <w:rFonts w:hint="cs"/>
          <w:rtl/>
        </w:rPr>
      </w:pPr>
    </w:p>
    <w:p w14:paraId="27E56302" w14:textId="77777777" w:rsidR="00000000" w:rsidRDefault="00B6587A">
      <w:pPr>
        <w:pStyle w:val="ad"/>
        <w:rPr>
          <w:rFonts w:hint="cs"/>
          <w:rtl/>
        </w:rPr>
      </w:pPr>
      <w:r>
        <w:rPr>
          <w:rFonts w:hint="cs"/>
          <w:rtl/>
        </w:rPr>
        <w:t>היו"ר אתי לבני:</w:t>
      </w:r>
    </w:p>
    <w:p w14:paraId="26140391" w14:textId="77777777" w:rsidR="00000000" w:rsidRDefault="00B6587A">
      <w:pPr>
        <w:pStyle w:val="a"/>
        <w:ind w:firstLine="0"/>
        <w:rPr>
          <w:rFonts w:hint="cs"/>
          <w:rtl/>
        </w:rPr>
      </w:pPr>
    </w:p>
    <w:p w14:paraId="68D9A239" w14:textId="77777777" w:rsidR="00000000" w:rsidRDefault="00B6587A">
      <w:pPr>
        <w:pStyle w:val="a"/>
        <w:rPr>
          <w:rFonts w:hint="cs"/>
          <w:rtl/>
        </w:rPr>
      </w:pPr>
      <w:r>
        <w:rPr>
          <w:rFonts w:hint="cs"/>
          <w:rtl/>
        </w:rPr>
        <w:t xml:space="preserve">כי יש לו דקה, ותן לו לסיים את דבריו. </w:t>
      </w:r>
    </w:p>
    <w:p w14:paraId="003148AA" w14:textId="77777777" w:rsidR="00000000" w:rsidRDefault="00B6587A">
      <w:pPr>
        <w:pStyle w:val="a"/>
        <w:rPr>
          <w:rFonts w:hint="cs"/>
          <w:rtl/>
        </w:rPr>
      </w:pPr>
    </w:p>
    <w:p w14:paraId="7DBD6112" w14:textId="77777777" w:rsidR="00000000" w:rsidRDefault="00B6587A">
      <w:pPr>
        <w:pStyle w:val="ac"/>
        <w:rPr>
          <w:rtl/>
        </w:rPr>
      </w:pPr>
      <w:r>
        <w:rPr>
          <w:rFonts w:hint="eastAsia"/>
          <w:rtl/>
        </w:rPr>
        <w:t>רשף</w:t>
      </w:r>
      <w:r>
        <w:rPr>
          <w:rtl/>
        </w:rPr>
        <w:t xml:space="preserve"> חן (שינוי):</w:t>
      </w:r>
    </w:p>
    <w:p w14:paraId="6541DC09" w14:textId="77777777" w:rsidR="00000000" w:rsidRDefault="00B6587A">
      <w:pPr>
        <w:pStyle w:val="a"/>
        <w:rPr>
          <w:rFonts w:hint="cs"/>
          <w:rtl/>
        </w:rPr>
      </w:pPr>
    </w:p>
    <w:p w14:paraId="2AA32E19" w14:textId="77777777" w:rsidR="00000000" w:rsidRDefault="00B6587A">
      <w:pPr>
        <w:pStyle w:val="a"/>
        <w:rPr>
          <w:rFonts w:hint="cs"/>
          <w:rtl/>
        </w:rPr>
      </w:pPr>
      <w:r>
        <w:rPr>
          <w:rFonts w:hint="cs"/>
          <w:rtl/>
        </w:rPr>
        <w:t>אבל אני מת שהוא יגיד משה</w:t>
      </w:r>
      <w:r>
        <w:rPr>
          <w:rFonts w:hint="cs"/>
          <w:rtl/>
        </w:rPr>
        <w:t xml:space="preserve">ו על ה"חמאס". </w:t>
      </w:r>
    </w:p>
    <w:p w14:paraId="512C2CFA" w14:textId="77777777" w:rsidR="00000000" w:rsidRDefault="00B6587A">
      <w:pPr>
        <w:pStyle w:val="a"/>
        <w:rPr>
          <w:rFonts w:hint="cs"/>
          <w:rtl/>
        </w:rPr>
      </w:pPr>
    </w:p>
    <w:p w14:paraId="26C65FFE" w14:textId="77777777" w:rsidR="00000000" w:rsidRDefault="00B6587A">
      <w:pPr>
        <w:pStyle w:val="SpeakerCon"/>
        <w:rPr>
          <w:rtl/>
        </w:rPr>
      </w:pPr>
      <w:bookmarkStart w:id="572" w:name="FS000000542T09_10_2003_19_00_56C"/>
      <w:bookmarkEnd w:id="572"/>
      <w:r>
        <w:rPr>
          <w:rtl/>
        </w:rPr>
        <w:t>עסאם מח'ול (חד"ש-תע"ל):</w:t>
      </w:r>
    </w:p>
    <w:p w14:paraId="235D5FB4" w14:textId="77777777" w:rsidR="00000000" w:rsidRDefault="00B6587A">
      <w:pPr>
        <w:pStyle w:val="a"/>
        <w:rPr>
          <w:rtl/>
        </w:rPr>
      </w:pPr>
    </w:p>
    <w:p w14:paraId="502D3A5B" w14:textId="77777777" w:rsidR="00000000" w:rsidRDefault="00B6587A">
      <w:pPr>
        <w:pStyle w:val="a"/>
        <w:rPr>
          <w:rFonts w:hint="cs"/>
          <w:rtl/>
        </w:rPr>
      </w:pPr>
      <w:r>
        <w:rPr>
          <w:rFonts w:hint="cs"/>
          <w:rtl/>
        </w:rPr>
        <w:t xml:space="preserve">אתמול ביקרתי אצל משפחות ההרוגים, השתתפתי בהלוויות, ובשבילי החיפנים, היהודים והערבים, ראויים לכך. חיפה המדממת והדומעת מפנה אצבע מאשימה לממשלת שרון-מופז ומטילה עליהם את האחריות לשפיכות הדמים הזאת, מכיוון שהממשלה הזאת </w:t>
      </w:r>
      <w:r>
        <w:rPr>
          <w:rFonts w:hint="cs"/>
          <w:rtl/>
        </w:rPr>
        <w:t>מובילה קו של ניפוץ כל אפשרות להידברות, מובילה קו של ניפוץ כל אופציה לחיים. היא פותחת את ים המוות והדמעות.</w:t>
      </w:r>
    </w:p>
    <w:p w14:paraId="72249736" w14:textId="77777777" w:rsidR="00000000" w:rsidRDefault="00B6587A">
      <w:pPr>
        <w:pStyle w:val="a"/>
        <w:rPr>
          <w:rFonts w:hint="cs"/>
          <w:rtl/>
        </w:rPr>
      </w:pPr>
    </w:p>
    <w:p w14:paraId="00C9F0E0" w14:textId="77777777" w:rsidR="00000000" w:rsidRDefault="00B6587A">
      <w:pPr>
        <w:pStyle w:val="ad"/>
        <w:rPr>
          <w:rFonts w:hint="cs"/>
          <w:rtl/>
        </w:rPr>
      </w:pPr>
      <w:r>
        <w:rPr>
          <w:rFonts w:hint="cs"/>
          <w:rtl/>
        </w:rPr>
        <w:t>היו"ר אתי לבני:</w:t>
      </w:r>
    </w:p>
    <w:p w14:paraId="5E2A7766" w14:textId="77777777" w:rsidR="00000000" w:rsidRDefault="00B6587A">
      <w:pPr>
        <w:pStyle w:val="a"/>
        <w:ind w:firstLine="0"/>
        <w:rPr>
          <w:rFonts w:hint="cs"/>
          <w:rtl/>
        </w:rPr>
      </w:pPr>
    </w:p>
    <w:p w14:paraId="1E335C79" w14:textId="77777777" w:rsidR="00000000" w:rsidRDefault="00B6587A">
      <w:pPr>
        <w:pStyle w:val="a"/>
        <w:rPr>
          <w:rFonts w:hint="cs"/>
          <w:rtl/>
        </w:rPr>
      </w:pPr>
      <w:r>
        <w:rPr>
          <w:rFonts w:hint="cs"/>
          <w:rtl/>
        </w:rPr>
        <w:t xml:space="preserve">תודה רבה. </w:t>
      </w:r>
    </w:p>
    <w:p w14:paraId="336F59C9" w14:textId="77777777" w:rsidR="00000000" w:rsidRDefault="00B6587A">
      <w:pPr>
        <w:pStyle w:val="a"/>
        <w:rPr>
          <w:rFonts w:hint="cs"/>
          <w:rtl/>
        </w:rPr>
      </w:pPr>
    </w:p>
    <w:p w14:paraId="51D446F7" w14:textId="77777777" w:rsidR="00000000" w:rsidRDefault="00B6587A">
      <w:pPr>
        <w:pStyle w:val="ac"/>
        <w:rPr>
          <w:rtl/>
        </w:rPr>
      </w:pPr>
      <w:r>
        <w:rPr>
          <w:rFonts w:hint="eastAsia"/>
          <w:rtl/>
        </w:rPr>
        <w:t>מל</w:t>
      </w:r>
      <w:r>
        <w:rPr>
          <w:rtl/>
        </w:rPr>
        <w:t xml:space="preserve"> פולישוק-בלוך (שינוי):</w:t>
      </w:r>
    </w:p>
    <w:p w14:paraId="57B34E7E" w14:textId="77777777" w:rsidR="00000000" w:rsidRDefault="00B6587A">
      <w:pPr>
        <w:pStyle w:val="a"/>
        <w:rPr>
          <w:rFonts w:hint="cs"/>
          <w:rtl/>
        </w:rPr>
      </w:pPr>
    </w:p>
    <w:p w14:paraId="14D70CAC" w14:textId="77777777" w:rsidR="00000000" w:rsidRDefault="00B6587A">
      <w:pPr>
        <w:pStyle w:val="a"/>
        <w:rPr>
          <w:rFonts w:hint="cs"/>
          <w:rtl/>
        </w:rPr>
      </w:pPr>
      <w:r>
        <w:rPr>
          <w:rFonts w:hint="cs"/>
          <w:rtl/>
        </w:rPr>
        <w:t>והשהידית בסדר? אתה אומר על שרון, אבל אין לך מלה לומר על הרוצחת. אנשים שלכם נהרגו ואתם לא אומרי</w:t>
      </w:r>
      <w:r>
        <w:rPr>
          <w:rFonts w:hint="cs"/>
          <w:rtl/>
        </w:rPr>
        <w:t xml:space="preserve">ם מלה. אתם יכולים להתבייש, פשוט להתבייש. </w:t>
      </w:r>
    </w:p>
    <w:p w14:paraId="190DCE3F" w14:textId="77777777" w:rsidR="00000000" w:rsidRDefault="00B6587A">
      <w:pPr>
        <w:pStyle w:val="a"/>
        <w:rPr>
          <w:rFonts w:hint="cs"/>
          <w:rtl/>
        </w:rPr>
      </w:pPr>
    </w:p>
    <w:p w14:paraId="41ADFD5C" w14:textId="77777777" w:rsidR="00000000" w:rsidRDefault="00B6587A">
      <w:pPr>
        <w:pStyle w:val="ad"/>
        <w:rPr>
          <w:rFonts w:hint="cs"/>
          <w:rtl/>
        </w:rPr>
      </w:pPr>
      <w:r>
        <w:rPr>
          <w:rFonts w:hint="cs"/>
          <w:rtl/>
        </w:rPr>
        <w:t>היו"ר אתי לבני:</w:t>
      </w:r>
    </w:p>
    <w:p w14:paraId="4ADD8E49" w14:textId="77777777" w:rsidR="00000000" w:rsidRDefault="00B6587A">
      <w:pPr>
        <w:pStyle w:val="a"/>
        <w:ind w:firstLine="0"/>
        <w:rPr>
          <w:rFonts w:hint="cs"/>
          <w:rtl/>
        </w:rPr>
      </w:pPr>
    </w:p>
    <w:p w14:paraId="30A85485" w14:textId="77777777" w:rsidR="00000000" w:rsidRDefault="00B6587A">
      <w:pPr>
        <w:pStyle w:val="a"/>
        <w:rPr>
          <w:rFonts w:hint="cs"/>
          <w:rtl/>
        </w:rPr>
      </w:pPr>
      <w:r>
        <w:rPr>
          <w:rFonts w:hint="cs"/>
          <w:rtl/>
        </w:rPr>
        <w:t xml:space="preserve">חברת הכנסת פולישוק, תני לחבר הכנסת זחאלקה לומר את דבריו. יש לך דקה. </w:t>
      </w:r>
    </w:p>
    <w:p w14:paraId="44BF4F87" w14:textId="77777777" w:rsidR="00000000" w:rsidRDefault="00B6587A">
      <w:pPr>
        <w:pStyle w:val="a"/>
        <w:rPr>
          <w:rFonts w:hint="cs"/>
          <w:rtl/>
        </w:rPr>
      </w:pPr>
    </w:p>
    <w:p w14:paraId="7A5AC661" w14:textId="77777777" w:rsidR="00000000" w:rsidRDefault="00B6587A">
      <w:pPr>
        <w:pStyle w:val="SpeakerCon"/>
        <w:rPr>
          <w:rtl/>
        </w:rPr>
      </w:pPr>
      <w:bookmarkStart w:id="573" w:name="FS000000542T09_10_2003_19_05_25C"/>
      <w:bookmarkEnd w:id="573"/>
      <w:r>
        <w:rPr>
          <w:rtl/>
        </w:rPr>
        <w:t>עסאם מח'ול (חד"ש-תע"ל):</w:t>
      </w:r>
    </w:p>
    <w:p w14:paraId="07797D5D" w14:textId="77777777" w:rsidR="00000000" w:rsidRDefault="00B6587A">
      <w:pPr>
        <w:pStyle w:val="a"/>
        <w:rPr>
          <w:rtl/>
        </w:rPr>
      </w:pPr>
    </w:p>
    <w:p w14:paraId="5ACB11A8" w14:textId="77777777" w:rsidR="00000000" w:rsidRDefault="00B6587A">
      <w:pPr>
        <w:pStyle w:val="a"/>
        <w:rPr>
          <w:rFonts w:hint="cs"/>
          <w:rtl/>
        </w:rPr>
      </w:pPr>
      <w:r>
        <w:rPr>
          <w:rFonts w:hint="cs"/>
          <w:rtl/>
        </w:rPr>
        <w:t>מה שאמרתי אמרתי, אבל יש לי מה לומר לממשלת ישראל, בתפקיד שהיא ממלאת בשיתוף פעולה עם הטרוריסטים או עם ה</w:t>
      </w:r>
      <w:r>
        <w:rPr>
          <w:rFonts w:hint="cs"/>
          <w:rtl/>
        </w:rPr>
        <w:t xml:space="preserve">מפגעים. זאת ממשלה שמפגעת והיא אחראית. </w:t>
      </w:r>
    </w:p>
    <w:p w14:paraId="3B712EB3" w14:textId="77777777" w:rsidR="00000000" w:rsidRDefault="00B6587A">
      <w:pPr>
        <w:pStyle w:val="a"/>
        <w:rPr>
          <w:rFonts w:hint="cs"/>
          <w:rtl/>
        </w:rPr>
      </w:pPr>
    </w:p>
    <w:p w14:paraId="00196C9C" w14:textId="77777777" w:rsidR="00000000" w:rsidRDefault="00B6587A">
      <w:pPr>
        <w:pStyle w:val="ad"/>
        <w:rPr>
          <w:rFonts w:hint="cs"/>
          <w:rtl/>
        </w:rPr>
      </w:pPr>
      <w:r>
        <w:rPr>
          <w:rFonts w:hint="cs"/>
          <w:rtl/>
        </w:rPr>
        <w:t>היו"ר אתי לבני:</w:t>
      </w:r>
    </w:p>
    <w:p w14:paraId="6A685F81" w14:textId="77777777" w:rsidR="00000000" w:rsidRDefault="00B6587A">
      <w:pPr>
        <w:pStyle w:val="a"/>
        <w:ind w:firstLine="0"/>
        <w:rPr>
          <w:rFonts w:hint="cs"/>
          <w:rtl/>
        </w:rPr>
      </w:pPr>
    </w:p>
    <w:p w14:paraId="4124D8F7" w14:textId="77777777" w:rsidR="00000000" w:rsidRDefault="00B6587A">
      <w:pPr>
        <w:pStyle w:val="a"/>
        <w:rPr>
          <w:rFonts w:hint="cs"/>
          <w:rtl/>
        </w:rPr>
      </w:pPr>
      <w:r>
        <w:rPr>
          <w:rFonts w:hint="cs"/>
          <w:rtl/>
        </w:rPr>
        <w:t xml:space="preserve">חבר הכנסת זחאלקה, אנא שא את דבריך. </w:t>
      </w:r>
    </w:p>
    <w:p w14:paraId="3DA461EF" w14:textId="77777777" w:rsidR="00000000" w:rsidRDefault="00B6587A">
      <w:pPr>
        <w:pStyle w:val="a"/>
        <w:rPr>
          <w:rFonts w:hint="cs"/>
          <w:rtl/>
        </w:rPr>
      </w:pPr>
    </w:p>
    <w:p w14:paraId="664DDE5F" w14:textId="77777777" w:rsidR="00000000" w:rsidRDefault="00B6587A">
      <w:pPr>
        <w:pStyle w:val="Speaker"/>
        <w:rPr>
          <w:rtl/>
        </w:rPr>
      </w:pPr>
      <w:bookmarkStart w:id="574" w:name="FS000000542T09_10_2003_19_06_45"/>
      <w:bookmarkStart w:id="575" w:name="FS000001061T09_10_2003_19_07_06"/>
      <w:bookmarkEnd w:id="574"/>
      <w:bookmarkEnd w:id="575"/>
      <w:r>
        <w:rPr>
          <w:rFonts w:hint="eastAsia"/>
          <w:rtl/>
        </w:rPr>
        <w:t>ג</w:t>
      </w:r>
      <w:r>
        <w:rPr>
          <w:rtl/>
        </w:rPr>
        <w:t>'מאל זחאלקה (בל"ד):</w:t>
      </w:r>
    </w:p>
    <w:p w14:paraId="5458C677" w14:textId="77777777" w:rsidR="00000000" w:rsidRDefault="00B6587A">
      <w:pPr>
        <w:pStyle w:val="a"/>
        <w:rPr>
          <w:rFonts w:hint="cs"/>
          <w:rtl/>
        </w:rPr>
      </w:pPr>
    </w:p>
    <w:p w14:paraId="6CC2A8E8" w14:textId="77777777" w:rsidR="00000000" w:rsidRDefault="00B6587A">
      <w:pPr>
        <w:pStyle w:val="a"/>
        <w:rPr>
          <w:rFonts w:hint="cs"/>
          <w:rtl/>
        </w:rPr>
      </w:pPr>
      <w:r>
        <w:rPr>
          <w:rFonts w:hint="cs"/>
          <w:rtl/>
        </w:rPr>
        <w:t>גברתי היושבת-ראש, פורסם מפי מקורות ממשלתיים מוסמכים, שההחלטה להפציץ בסוריה התקבלה לפני חודש. בא סגן השר ודוברים אחרים של הממשלה ואמרו שההפצצ</w:t>
      </w:r>
      <w:r>
        <w:rPr>
          <w:rFonts w:hint="cs"/>
          <w:rtl/>
        </w:rPr>
        <w:t xml:space="preserve">ה בסוריה היא בגלל הפיגוע. מה, ידעו לפני חודש שיהיה פיגוע וסוריה תהיה קשורה אליו? זה מה שפורסם. </w:t>
      </w:r>
    </w:p>
    <w:p w14:paraId="02D6B8C8" w14:textId="77777777" w:rsidR="00000000" w:rsidRDefault="00B6587A">
      <w:pPr>
        <w:pStyle w:val="a"/>
        <w:rPr>
          <w:rFonts w:hint="cs"/>
          <w:rtl/>
        </w:rPr>
      </w:pPr>
    </w:p>
    <w:p w14:paraId="027B84BC" w14:textId="77777777" w:rsidR="00000000" w:rsidRDefault="00B6587A">
      <w:pPr>
        <w:pStyle w:val="ac"/>
        <w:rPr>
          <w:rtl/>
        </w:rPr>
      </w:pPr>
      <w:r>
        <w:rPr>
          <w:rFonts w:hint="eastAsia"/>
          <w:rtl/>
        </w:rPr>
        <w:t>זאב</w:t>
      </w:r>
      <w:r>
        <w:rPr>
          <w:rtl/>
        </w:rPr>
        <w:t xml:space="preserve"> בוים (הליכוד):</w:t>
      </w:r>
    </w:p>
    <w:p w14:paraId="579FDCFD" w14:textId="77777777" w:rsidR="00000000" w:rsidRDefault="00B6587A">
      <w:pPr>
        <w:pStyle w:val="a"/>
        <w:rPr>
          <w:rFonts w:hint="cs"/>
          <w:rtl/>
        </w:rPr>
      </w:pPr>
    </w:p>
    <w:p w14:paraId="2AEDCBB2" w14:textId="77777777" w:rsidR="00000000" w:rsidRDefault="00B6587A">
      <w:pPr>
        <w:pStyle w:val="a"/>
        <w:rPr>
          <w:rFonts w:hint="cs"/>
          <w:rtl/>
        </w:rPr>
      </w:pPr>
      <w:r>
        <w:rPr>
          <w:rFonts w:hint="cs"/>
          <w:rtl/>
        </w:rPr>
        <w:t xml:space="preserve">נכון. </w:t>
      </w:r>
    </w:p>
    <w:p w14:paraId="7FAC2C2C" w14:textId="77777777" w:rsidR="00000000" w:rsidRDefault="00B6587A">
      <w:pPr>
        <w:pStyle w:val="a"/>
        <w:rPr>
          <w:rFonts w:hint="cs"/>
          <w:rtl/>
        </w:rPr>
      </w:pPr>
    </w:p>
    <w:p w14:paraId="0B27A340" w14:textId="77777777" w:rsidR="00000000" w:rsidRDefault="00B6587A">
      <w:pPr>
        <w:pStyle w:val="SpeakerCon"/>
        <w:rPr>
          <w:rtl/>
        </w:rPr>
      </w:pPr>
      <w:bookmarkStart w:id="576" w:name="FS000001061T09_10_2003_19_08_28C"/>
      <w:bookmarkEnd w:id="576"/>
      <w:r>
        <w:rPr>
          <w:rtl/>
        </w:rPr>
        <w:t>ג'מאל זחאלקה (בל"ד):</w:t>
      </w:r>
    </w:p>
    <w:p w14:paraId="0AAE8D1E" w14:textId="77777777" w:rsidR="00000000" w:rsidRDefault="00B6587A">
      <w:pPr>
        <w:pStyle w:val="a"/>
        <w:rPr>
          <w:rtl/>
        </w:rPr>
      </w:pPr>
    </w:p>
    <w:p w14:paraId="65687A95" w14:textId="77777777" w:rsidR="00000000" w:rsidRDefault="00B6587A">
      <w:pPr>
        <w:pStyle w:val="a"/>
        <w:rPr>
          <w:rFonts w:hint="cs"/>
          <w:rtl/>
        </w:rPr>
      </w:pPr>
      <w:r>
        <w:rPr>
          <w:rFonts w:hint="cs"/>
          <w:rtl/>
        </w:rPr>
        <w:t xml:space="preserve">היתה החלטה להפציץ לפני חודש. אתה לא אמרת את זה מעל הבמה. </w:t>
      </w:r>
    </w:p>
    <w:p w14:paraId="7433994A" w14:textId="77777777" w:rsidR="00000000" w:rsidRDefault="00B6587A">
      <w:pPr>
        <w:pStyle w:val="a"/>
        <w:rPr>
          <w:rFonts w:hint="cs"/>
          <w:rtl/>
        </w:rPr>
      </w:pPr>
    </w:p>
    <w:p w14:paraId="7A8CB30D" w14:textId="77777777" w:rsidR="00000000" w:rsidRDefault="00B6587A">
      <w:pPr>
        <w:pStyle w:val="SpeakerCon"/>
        <w:rPr>
          <w:rtl/>
        </w:rPr>
      </w:pPr>
      <w:r>
        <w:rPr>
          <w:rtl/>
        </w:rPr>
        <w:t>סגן שר הביטחון זאב בוים:</w:t>
      </w:r>
    </w:p>
    <w:p w14:paraId="02BDEDA4" w14:textId="77777777" w:rsidR="00000000" w:rsidRDefault="00B6587A">
      <w:pPr>
        <w:pStyle w:val="a"/>
        <w:rPr>
          <w:rFonts w:hint="cs"/>
          <w:rtl/>
        </w:rPr>
      </w:pPr>
    </w:p>
    <w:p w14:paraId="4B52600E" w14:textId="77777777" w:rsidR="00000000" w:rsidRDefault="00B6587A">
      <w:pPr>
        <w:pStyle w:val="a"/>
        <w:rPr>
          <w:rFonts w:hint="cs"/>
          <w:rtl/>
        </w:rPr>
      </w:pPr>
      <w:r>
        <w:rPr>
          <w:rFonts w:hint="cs"/>
          <w:rtl/>
        </w:rPr>
        <w:t>כי "הג'יהאד האסלאמי" עוב</w:t>
      </w:r>
      <w:r>
        <w:rPr>
          <w:rFonts w:hint="cs"/>
          <w:rtl/>
        </w:rPr>
        <w:t xml:space="preserve">ד שם כבר שלוש שנים. </w:t>
      </w:r>
    </w:p>
    <w:p w14:paraId="323BCAC3" w14:textId="77777777" w:rsidR="00000000" w:rsidRDefault="00B6587A">
      <w:pPr>
        <w:pStyle w:val="a"/>
        <w:rPr>
          <w:rFonts w:hint="cs"/>
          <w:rtl/>
        </w:rPr>
      </w:pPr>
    </w:p>
    <w:p w14:paraId="3ADE64DF" w14:textId="77777777" w:rsidR="00000000" w:rsidRDefault="00B6587A">
      <w:pPr>
        <w:pStyle w:val="SpeakerCon"/>
        <w:rPr>
          <w:rtl/>
        </w:rPr>
      </w:pPr>
      <w:bookmarkStart w:id="577" w:name="FS000001061T09_10_2003_19_09_04C"/>
      <w:bookmarkEnd w:id="577"/>
      <w:r>
        <w:rPr>
          <w:rtl/>
        </w:rPr>
        <w:t>ג'מאל זחאלקה (בל"ד):</w:t>
      </w:r>
    </w:p>
    <w:p w14:paraId="00D0842D" w14:textId="77777777" w:rsidR="00000000" w:rsidRDefault="00B6587A">
      <w:pPr>
        <w:pStyle w:val="a"/>
        <w:rPr>
          <w:rtl/>
        </w:rPr>
      </w:pPr>
    </w:p>
    <w:p w14:paraId="5A6B588F" w14:textId="77777777" w:rsidR="00000000" w:rsidRDefault="00B6587A">
      <w:pPr>
        <w:pStyle w:val="a"/>
        <w:rPr>
          <w:rFonts w:hint="cs"/>
          <w:rtl/>
        </w:rPr>
      </w:pPr>
      <w:r>
        <w:rPr>
          <w:rFonts w:hint="cs"/>
          <w:rtl/>
        </w:rPr>
        <w:t>אני שואל את עצמי לאן מוליכה הממשלה הזאת. היא מוליכה את הארץ ואת האזור כולו לכאוס של דמים, שהם מקווים שממנו תצמח אולי הנהגה פלסטינית חלופית, אולי הם יחסלו מה שהם רוצים לחסל עוד יותר. אני חושב שצריך לשים קץ לטרור ה</w:t>
      </w:r>
      <w:r>
        <w:rPr>
          <w:rFonts w:hint="cs"/>
          <w:rtl/>
        </w:rPr>
        <w:t xml:space="preserve">ממשלתי שמופעל כאן, כי הממשלה, לפי דבריו של סגן השר, הולכת להפציץ עוד בסוריה ולהבעיר את האזור באמת. </w:t>
      </w:r>
    </w:p>
    <w:p w14:paraId="63315837" w14:textId="77777777" w:rsidR="00000000" w:rsidRDefault="00B6587A">
      <w:pPr>
        <w:pStyle w:val="a"/>
        <w:rPr>
          <w:rFonts w:hint="cs"/>
          <w:rtl/>
        </w:rPr>
      </w:pPr>
    </w:p>
    <w:p w14:paraId="77121B5B" w14:textId="77777777" w:rsidR="00000000" w:rsidRDefault="00B6587A">
      <w:pPr>
        <w:pStyle w:val="ad"/>
        <w:rPr>
          <w:rFonts w:hint="cs"/>
          <w:rtl/>
        </w:rPr>
      </w:pPr>
      <w:r>
        <w:rPr>
          <w:rFonts w:hint="cs"/>
          <w:rtl/>
        </w:rPr>
        <w:t>היו"ר אתי לבני:</w:t>
      </w:r>
    </w:p>
    <w:p w14:paraId="0CB0690C" w14:textId="77777777" w:rsidR="00000000" w:rsidRDefault="00B6587A">
      <w:pPr>
        <w:pStyle w:val="a"/>
        <w:ind w:firstLine="0"/>
        <w:rPr>
          <w:rFonts w:hint="cs"/>
          <w:rtl/>
        </w:rPr>
      </w:pPr>
    </w:p>
    <w:p w14:paraId="66BAB5EB" w14:textId="77777777" w:rsidR="00000000" w:rsidRDefault="00B6587A">
      <w:pPr>
        <w:pStyle w:val="a"/>
        <w:rPr>
          <w:rFonts w:hint="cs"/>
          <w:rtl/>
        </w:rPr>
      </w:pPr>
      <w:r>
        <w:rPr>
          <w:rFonts w:hint="cs"/>
          <w:rtl/>
        </w:rPr>
        <w:t xml:space="preserve">תודה רבה. לפי בקשה מיוחדת של חבר הכנסת טיבי, אני נותנת לו דקה. </w:t>
      </w:r>
    </w:p>
    <w:p w14:paraId="23E1D9EE" w14:textId="77777777" w:rsidR="00000000" w:rsidRDefault="00B6587A">
      <w:pPr>
        <w:pStyle w:val="a"/>
        <w:rPr>
          <w:rFonts w:hint="cs"/>
          <w:rtl/>
        </w:rPr>
      </w:pPr>
    </w:p>
    <w:p w14:paraId="2A7245F8" w14:textId="77777777" w:rsidR="00000000" w:rsidRDefault="00B6587A">
      <w:pPr>
        <w:pStyle w:val="ac"/>
        <w:rPr>
          <w:rtl/>
        </w:rPr>
      </w:pPr>
      <w:r>
        <w:rPr>
          <w:rFonts w:hint="eastAsia"/>
          <w:rtl/>
        </w:rPr>
        <w:t>דוד</w:t>
      </w:r>
      <w:r>
        <w:rPr>
          <w:rtl/>
        </w:rPr>
        <w:t xml:space="preserve"> טל (עם אחד):</w:t>
      </w:r>
    </w:p>
    <w:p w14:paraId="7CF31202" w14:textId="77777777" w:rsidR="00000000" w:rsidRDefault="00B6587A">
      <w:pPr>
        <w:pStyle w:val="a"/>
        <w:rPr>
          <w:rFonts w:hint="cs"/>
          <w:rtl/>
        </w:rPr>
      </w:pPr>
    </w:p>
    <w:p w14:paraId="1406CB8B" w14:textId="77777777" w:rsidR="00000000" w:rsidRDefault="00B6587A">
      <w:pPr>
        <w:pStyle w:val="a"/>
        <w:rPr>
          <w:rFonts w:hint="cs"/>
          <w:rtl/>
        </w:rPr>
      </w:pPr>
      <w:r>
        <w:rPr>
          <w:rFonts w:hint="cs"/>
          <w:rtl/>
        </w:rPr>
        <w:t xml:space="preserve">הבקשה שלי היתה יותר מיוחדת. </w:t>
      </w:r>
    </w:p>
    <w:p w14:paraId="63BB4DDD" w14:textId="77777777" w:rsidR="00000000" w:rsidRDefault="00B6587A">
      <w:pPr>
        <w:pStyle w:val="a"/>
        <w:rPr>
          <w:rFonts w:hint="cs"/>
          <w:rtl/>
        </w:rPr>
      </w:pPr>
    </w:p>
    <w:p w14:paraId="23A7043C" w14:textId="77777777" w:rsidR="00000000" w:rsidRDefault="00B6587A">
      <w:pPr>
        <w:pStyle w:val="ad"/>
        <w:rPr>
          <w:rFonts w:hint="cs"/>
          <w:rtl/>
        </w:rPr>
      </w:pPr>
      <w:r>
        <w:rPr>
          <w:rFonts w:hint="cs"/>
          <w:rtl/>
        </w:rPr>
        <w:t>היו"ר אתי לבני:</w:t>
      </w:r>
    </w:p>
    <w:p w14:paraId="595A2951" w14:textId="77777777" w:rsidR="00000000" w:rsidRDefault="00B6587A">
      <w:pPr>
        <w:pStyle w:val="a"/>
        <w:ind w:firstLine="0"/>
        <w:rPr>
          <w:rFonts w:hint="cs"/>
          <w:rtl/>
        </w:rPr>
      </w:pPr>
    </w:p>
    <w:p w14:paraId="72EFF91D" w14:textId="77777777" w:rsidR="00000000" w:rsidRDefault="00B6587A">
      <w:pPr>
        <w:pStyle w:val="a"/>
        <w:rPr>
          <w:rFonts w:hint="cs"/>
          <w:rtl/>
        </w:rPr>
      </w:pPr>
      <w:r>
        <w:rPr>
          <w:rFonts w:hint="cs"/>
          <w:rtl/>
        </w:rPr>
        <w:t>תחזור על</w:t>
      </w:r>
      <w:r>
        <w:rPr>
          <w:rFonts w:hint="cs"/>
          <w:rtl/>
        </w:rPr>
        <w:t xml:space="preserve">יה, אולי גם אתה תקבל. </w:t>
      </w:r>
    </w:p>
    <w:p w14:paraId="7B34D4ED" w14:textId="77777777" w:rsidR="00000000" w:rsidRDefault="00B6587A">
      <w:pPr>
        <w:pStyle w:val="a"/>
        <w:rPr>
          <w:rFonts w:hint="cs"/>
          <w:rtl/>
        </w:rPr>
      </w:pPr>
    </w:p>
    <w:p w14:paraId="34D990FE" w14:textId="77777777" w:rsidR="00000000" w:rsidRDefault="00B6587A">
      <w:pPr>
        <w:pStyle w:val="ac"/>
        <w:rPr>
          <w:rtl/>
        </w:rPr>
      </w:pPr>
      <w:r>
        <w:rPr>
          <w:rFonts w:hint="eastAsia"/>
          <w:rtl/>
        </w:rPr>
        <w:t>דוד</w:t>
      </w:r>
      <w:r>
        <w:rPr>
          <w:rtl/>
        </w:rPr>
        <w:t xml:space="preserve"> טל (עם אחד):</w:t>
      </w:r>
    </w:p>
    <w:p w14:paraId="199C34B8" w14:textId="77777777" w:rsidR="00000000" w:rsidRDefault="00B6587A">
      <w:pPr>
        <w:pStyle w:val="a"/>
        <w:rPr>
          <w:rFonts w:hint="cs"/>
          <w:rtl/>
        </w:rPr>
      </w:pPr>
    </w:p>
    <w:p w14:paraId="189F4585" w14:textId="77777777" w:rsidR="00000000" w:rsidRDefault="00B6587A">
      <w:pPr>
        <w:pStyle w:val="a"/>
        <w:rPr>
          <w:rFonts w:hint="cs"/>
          <w:rtl/>
        </w:rPr>
      </w:pPr>
      <w:r>
        <w:rPr>
          <w:rFonts w:hint="cs"/>
          <w:rtl/>
        </w:rPr>
        <w:t xml:space="preserve">אני חוזר עליה. </w:t>
      </w:r>
    </w:p>
    <w:p w14:paraId="313ACE84" w14:textId="77777777" w:rsidR="00000000" w:rsidRDefault="00B6587A">
      <w:pPr>
        <w:pStyle w:val="a"/>
        <w:rPr>
          <w:rFonts w:hint="cs"/>
          <w:rtl/>
        </w:rPr>
      </w:pPr>
    </w:p>
    <w:p w14:paraId="38117791" w14:textId="77777777" w:rsidR="00000000" w:rsidRDefault="00B6587A">
      <w:pPr>
        <w:pStyle w:val="Speaker"/>
        <w:rPr>
          <w:rtl/>
        </w:rPr>
      </w:pPr>
      <w:bookmarkStart w:id="578" w:name="FS000000560T09_10_2003_19_11_30"/>
      <w:bookmarkEnd w:id="578"/>
      <w:r>
        <w:rPr>
          <w:rFonts w:hint="eastAsia"/>
          <w:rtl/>
        </w:rPr>
        <w:t>אחמד</w:t>
      </w:r>
      <w:r>
        <w:rPr>
          <w:rtl/>
        </w:rPr>
        <w:t xml:space="preserve"> טיבי (חד"ש-תע"ל):</w:t>
      </w:r>
    </w:p>
    <w:p w14:paraId="1124D8CF" w14:textId="77777777" w:rsidR="00000000" w:rsidRDefault="00B6587A">
      <w:pPr>
        <w:pStyle w:val="a"/>
        <w:rPr>
          <w:rFonts w:hint="cs"/>
          <w:rtl/>
        </w:rPr>
      </w:pPr>
    </w:p>
    <w:p w14:paraId="4D9E3C97" w14:textId="77777777" w:rsidR="00000000" w:rsidRDefault="00B6587A">
      <w:pPr>
        <w:pStyle w:val="a"/>
        <w:rPr>
          <w:rFonts w:hint="cs"/>
          <w:rtl/>
        </w:rPr>
      </w:pPr>
      <w:r>
        <w:rPr>
          <w:rFonts w:hint="cs"/>
          <w:rtl/>
        </w:rPr>
        <w:t>אני חושב שההפצצה בסוריה היא התפתחות גיאו-פוליטית מסוכנת ביותר, הן לאזור והן למדינת ישראל. זה עלול לגרום להתלקחות קשה ביותר. הרמז היותר מאשר עבה הוא, שהפצצות יהיו בעתיד, לצער</w:t>
      </w:r>
      <w:r>
        <w:rPr>
          <w:rFonts w:hint="cs"/>
          <w:rtl/>
        </w:rPr>
        <w:t>י הרב, אם יימשכו הפיגועים. נאמר יותר מאשר ברמז בימים האחרונים, שנשקלה אפשרות להפציץ דווקא בסיסים בתוך דמשק, ואף אחד לא הוציא את זה מכלל אפשרות. אני אשמח אם אני אקבל התייחסות מסגן השר, האם נשקלת אפשרות להפציץ דווקא את העיר דמשק בעתיד, ולאו דווקא בערים הסורי</w:t>
      </w:r>
      <w:r>
        <w:rPr>
          <w:rFonts w:hint="cs"/>
          <w:rtl/>
        </w:rPr>
        <w:t xml:space="preserve">ות, וכך לגרום   להסלמה רבה עוד יותר וייצוא משברים פנים-ישראליים למדינות אחרות באזור. תודה רבה. </w:t>
      </w:r>
    </w:p>
    <w:p w14:paraId="4A8739F5" w14:textId="77777777" w:rsidR="00000000" w:rsidRDefault="00B6587A">
      <w:pPr>
        <w:pStyle w:val="a"/>
        <w:rPr>
          <w:rFonts w:hint="cs"/>
          <w:rtl/>
        </w:rPr>
      </w:pPr>
    </w:p>
    <w:p w14:paraId="40C74252" w14:textId="77777777" w:rsidR="00000000" w:rsidRDefault="00B6587A">
      <w:pPr>
        <w:pStyle w:val="ad"/>
        <w:rPr>
          <w:rFonts w:hint="cs"/>
          <w:rtl/>
        </w:rPr>
      </w:pPr>
      <w:r>
        <w:rPr>
          <w:rFonts w:hint="cs"/>
          <w:rtl/>
        </w:rPr>
        <w:t>היו"ר אתי לבני:</w:t>
      </w:r>
    </w:p>
    <w:p w14:paraId="37482738" w14:textId="77777777" w:rsidR="00000000" w:rsidRDefault="00B6587A">
      <w:pPr>
        <w:pStyle w:val="a"/>
        <w:ind w:firstLine="0"/>
        <w:rPr>
          <w:rFonts w:hint="cs"/>
          <w:rtl/>
        </w:rPr>
      </w:pPr>
    </w:p>
    <w:p w14:paraId="66156A9B" w14:textId="77777777" w:rsidR="00000000" w:rsidRDefault="00B6587A">
      <w:pPr>
        <w:pStyle w:val="a"/>
        <w:rPr>
          <w:rFonts w:hint="cs"/>
          <w:rtl/>
        </w:rPr>
      </w:pPr>
      <w:r>
        <w:rPr>
          <w:rFonts w:hint="cs"/>
          <w:rtl/>
        </w:rPr>
        <w:t xml:space="preserve">תודה רבה. חבר הכנסת טל. </w:t>
      </w:r>
    </w:p>
    <w:p w14:paraId="5EA79F4A" w14:textId="77777777" w:rsidR="00000000" w:rsidRDefault="00B6587A">
      <w:pPr>
        <w:pStyle w:val="a"/>
        <w:rPr>
          <w:rFonts w:hint="cs"/>
          <w:rtl/>
        </w:rPr>
      </w:pPr>
    </w:p>
    <w:p w14:paraId="5F96B1B2" w14:textId="77777777" w:rsidR="00000000" w:rsidRDefault="00B6587A">
      <w:pPr>
        <w:pStyle w:val="Speaker"/>
        <w:rPr>
          <w:rtl/>
        </w:rPr>
      </w:pPr>
      <w:bookmarkStart w:id="579" w:name="FS000000493T09_10_2003_19_17_10"/>
      <w:bookmarkEnd w:id="579"/>
      <w:r>
        <w:rPr>
          <w:rFonts w:hint="eastAsia"/>
          <w:rtl/>
        </w:rPr>
        <w:t>דוד</w:t>
      </w:r>
      <w:r>
        <w:rPr>
          <w:rtl/>
        </w:rPr>
        <w:t xml:space="preserve"> טל (עם אחד):</w:t>
      </w:r>
    </w:p>
    <w:p w14:paraId="332BF55F" w14:textId="77777777" w:rsidR="00000000" w:rsidRDefault="00B6587A">
      <w:pPr>
        <w:pStyle w:val="a"/>
        <w:rPr>
          <w:rFonts w:hint="cs"/>
          <w:rtl/>
        </w:rPr>
      </w:pPr>
    </w:p>
    <w:p w14:paraId="38711315" w14:textId="77777777" w:rsidR="00000000" w:rsidRDefault="00B6587A">
      <w:pPr>
        <w:pStyle w:val="a"/>
        <w:rPr>
          <w:rFonts w:hint="cs"/>
          <w:rtl/>
        </w:rPr>
      </w:pPr>
      <w:r>
        <w:rPr>
          <w:rFonts w:hint="cs"/>
          <w:rtl/>
        </w:rPr>
        <w:t>גברתי היושבת-ראש, עמיתי חברי הכנסת, אני רוצה לנצל את הבמה הזאת, היות שגם חבר הכנסת רמון דיבר על כך</w:t>
      </w:r>
      <w:r>
        <w:rPr>
          <w:rFonts w:hint="cs"/>
          <w:rtl/>
        </w:rPr>
        <w:t xml:space="preserve"> וגם סגן השר דיבר על כך. אתמול הייתי בצפון וביקרתי שם וראיתי את השקט ואת השלווה ואת הנוף הפסטורלי ונהניתי מכל רגע. אני מתכוון למושבים יערה, גורן, נטועה, שומרה, אבן-מנחם, זרעית, בירנית וכל השאר. אני בעזרת השם אהיה בגורן בחול המועד סוכות, ואני מציע לכל אזרחי</w:t>
      </w:r>
      <w:r>
        <w:rPr>
          <w:rFonts w:hint="cs"/>
          <w:rtl/>
        </w:rPr>
        <w:t xml:space="preserve"> ישראל לפקוד את המקום הזה ולא לחשוש. הכול שקט וכיף להסתובב שם, מי ברכב, מי ברגל, יעשו את זה וייהנו. </w:t>
      </w:r>
    </w:p>
    <w:p w14:paraId="64F5D0BD" w14:textId="77777777" w:rsidR="00000000" w:rsidRDefault="00B6587A">
      <w:pPr>
        <w:pStyle w:val="a"/>
        <w:rPr>
          <w:rFonts w:hint="cs"/>
          <w:rtl/>
        </w:rPr>
      </w:pPr>
    </w:p>
    <w:p w14:paraId="4555C0C5" w14:textId="77777777" w:rsidR="00000000" w:rsidRDefault="00B6587A">
      <w:pPr>
        <w:pStyle w:val="ac"/>
        <w:rPr>
          <w:rtl/>
        </w:rPr>
      </w:pPr>
      <w:r>
        <w:rPr>
          <w:rFonts w:hint="eastAsia"/>
          <w:rtl/>
        </w:rPr>
        <w:t>מל</w:t>
      </w:r>
      <w:r>
        <w:rPr>
          <w:rtl/>
        </w:rPr>
        <w:t xml:space="preserve"> פולישוק-בלוך (שינוי):</w:t>
      </w:r>
    </w:p>
    <w:p w14:paraId="05D124CE" w14:textId="77777777" w:rsidR="00000000" w:rsidRDefault="00B6587A">
      <w:pPr>
        <w:pStyle w:val="a"/>
        <w:rPr>
          <w:rFonts w:hint="cs"/>
          <w:rtl/>
        </w:rPr>
      </w:pPr>
    </w:p>
    <w:p w14:paraId="437DA124" w14:textId="77777777" w:rsidR="00000000" w:rsidRDefault="00B6587A">
      <w:pPr>
        <w:pStyle w:val="a"/>
        <w:rPr>
          <w:rFonts w:hint="cs"/>
          <w:rtl/>
        </w:rPr>
      </w:pPr>
      <w:r>
        <w:rPr>
          <w:rFonts w:hint="cs"/>
          <w:rtl/>
        </w:rPr>
        <w:t xml:space="preserve">זה בגלל שיש גדר. </w:t>
      </w:r>
    </w:p>
    <w:p w14:paraId="459BC5A8" w14:textId="77777777" w:rsidR="00000000" w:rsidRDefault="00B6587A">
      <w:pPr>
        <w:pStyle w:val="a"/>
        <w:rPr>
          <w:rFonts w:hint="cs"/>
          <w:rtl/>
        </w:rPr>
      </w:pPr>
    </w:p>
    <w:p w14:paraId="03FAA73C" w14:textId="77777777" w:rsidR="00000000" w:rsidRDefault="00B6587A">
      <w:pPr>
        <w:pStyle w:val="ac"/>
        <w:rPr>
          <w:rtl/>
        </w:rPr>
      </w:pPr>
      <w:r>
        <w:rPr>
          <w:rFonts w:hint="eastAsia"/>
          <w:rtl/>
        </w:rPr>
        <w:t>חיים</w:t>
      </w:r>
      <w:r>
        <w:rPr>
          <w:rtl/>
        </w:rPr>
        <w:t xml:space="preserve"> רמון (העבודה-מימד):</w:t>
      </w:r>
    </w:p>
    <w:p w14:paraId="41EE5D2C" w14:textId="77777777" w:rsidR="00000000" w:rsidRDefault="00B6587A">
      <w:pPr>
        <w:pStyle w:val="a"/>
        <w:rPr>
          <w:rFonts w:hint="cs"/>
          <w:rtl/>
        </w:rPr>
      </w:pPr>
    </w:p>
    <w:p w14:paraId="7079398C" w14:textId="77777777" w:rsidR="00000000" w:rsidRDefault="00B6587A">
      <w:pPr>
        <w:pStyle w:val="a"/>
        <w:rPr>
          <w:rFonts w:hint="cs"/>
          <w:rtl/>
        </w:rPr>
      </w:pPr>
      <w:r>
        <w:rPr>
          <w:rFonts w:hint="cs"/>
          <w:rtl/>
        </w:rPr>
        <w:t xml:space="preserve">יצאנו חד-צדדית ויש גדר. </w:t>
      </w:r>
    </w:p>
    <w:p w14:paraId="75A1A485" w14:textId="77777777" w:rsidR="00000000" w:rsidRDefault="00B6587A">
      <w:pPr>
        <w:pStyle w:val="a"/>
        <w:rPr>
          <w:rFonts w:hint="cs"/>
          <w:rtl/>
        </w:rPr>
      </w:pPr>
    </w:p>
    <w:p w14:paraId="55317B79" w14:textId="77777777" w:rsidR="00000000" w:rsidRDefault="00B6587A">
      <w:pPr>
        <w:pStyle w:val="ad"/>
        <w:rPr>
          <w:rFonts w:hint="cs"/>
          <w:rtl/>
        </w:rPr>
      </w:pPr>
      <w:r>
        <w:rPr>
          <w:rFonts w:hint="cs"/>
          <w:rtl/>
        </w:rPr>
        <w:t>היו"ר אתי לבני:</w:t>
      </w:r>
    </w:p>
    <w:p w14:paraId="665AC638" w14:textId="77777777" w:rsidR="00000000" w:rsidRDefault="00B6587A">
      <w:pPr>
        <w:pStyle w:val="a"/>
        <w:ind w:firstLine="0"/>
        <w:rPr>
          <w:rFonts w:hint="cs"/>
          <w:rtl/>
        </w:rPr>
      </w:pPr>
    </w:p>
    <w:p w14:paraId="43733673" w14:textId="77777777" w:rsidR="00000000" w:rsidRDefault="00B6587A">
      <w:pPr>
        <w:pStyle w:val="a"/>
        <w:rPr>
          <w:rFonts w:hint="cs"/>
          <w:rtl/>
        </w:rPr>
      </w:pPr>
      <w:r>
        <w:rPr>
          <w:rFonts w:hint="cs"/>
          <w:rtl/>
        </w:rPr>
        <w:t>תודה רבה. סוף-סוף דברים אופטימיים. חבר ה</w:t>
      </w:r>
      <w:r>
        <w:rPr>
          <w:rFonts w:hint="cs"/>
          <w:rtl/>
        </w:rPr>
        <w:t>כנסת רמון, מה אתה מבקש?</w:t>
      </w:r>
    </w:p>
    <w:p w14:paraId="35FCA708" w14:textId="77777777" w:rsidR="00000000" w:rsidRDefault="00B6587A">
      <w:pPr>
        <w:pStyle w:val="a"/>
        <w:rPr>
          <w:rFonts w:hint="cs"/>
          <w:rtl/>
        </w:rPr>
      </w:pPr>
    </w:p>
    <w:p w14:paraId="38A09BCC" w14:textId="77777777" w:rsidR="00000000" w:rsidRDefault="00B6587A">
      <w:pPr>
        <w:pStyle w:val="ac"/>
        <w:rPr>
          <w:rtl/>
        </w:rPr>
      </w:pPr>
      <w:r>
        <w:rPr>
          <w:rFonts w:hint="eastAsia"/>
          <w:rtl/>
        </w:rPr>
        <w:t>חיים</w:t>
      </w:r>
      <w:r>
        <w:rPr>
          <w:rtl/>
        </w:rPr>
        <w:t xml:space="preserve"> רמון (העבודה-מימד):</w:t>
      </w:r>
    </w:p>
    <w:p w14:paraId="0485BC4D" w14:textId="77777777" w:rsidR="00000000" w:rsidRDefault="00B6587A">
      <w:pPr>
        <w:pStyle w:val="a"/>
        <w:rPr>
          <w:rFonts w:hint="cs"/>
          <w:rtl/>
        </w:rPr>
      </w:pPr>
    </w:p>
    <w:p w14:paraId="19958BA0" w14:textId="77777777" w:rsidR="00000000" w:rsidRDefault="00B6587A">
      <w:pPr>
        <w:pStyle w:val="a"/>
        <w:rPr>
          <w:rFonts w:hint="cs"/>
          <w:rtl/>
        </w:rPr>
      </w:pPr>
      <w:r>
        <w:rPr>
          <w:rFonts w:hint="cs"/>
          <w:rtl/>
        </w:rPr>
        <w:t xml:space="preserve">דיון במליאה. </w:t>
      </w:r>
    </w:p>
    <w:p w14:paraId="191A2EB4" w14:textId="77777777" w:rsidR="00000000" w:rsidRDefault="00B6587A">
      <w:pPr>
        <w:pStyle w:val="a"/>
        <w:rPr>
          <w:rFonts w:hint="cs"/>
          <w:rtl/>
        </w:rPr>
      </w:pPr>
    </w:p>
    <w:p w14:paraId="1C7E5E00" w14:textId="77777777" w:rsidR="00000000" w:rsidRDefault="00B6587A">
      <w:pPr>
        <w:pStyle w:val="ad"/>
        <w:rPr>
          <w:rFonts w:hint="cs"/>
          <w:rtl/>
        </w:rPr>
      </w:pPr>
      <w:r>
        <w:rPr>
          <w:rFonts w:hint="cs"/>
          <w:rtl/>
        </w:rPr>
        <w:t>היו"ר אתי לבני:</w:t>
      </w:r>
    </w:p>
    <w:p w14:paraId="36E8D8BA" w14:textId="77777777" w:rsidR="00000000" w:rsidRDefault="00B6587A">
      <w:pPr>
        <w:pStyle w:val="a"/>
        <w:ind w:firstLine="0"/>
        <w:rPr>
          <w:rFonts w:hint="cs"/>
          <w:rtl/>
        </w:rPr>
      </w:pPr>
    </w:p>
    <w:p w14:paraId="1DCF304A" w14:textId="77777777" w:rsidR="00000000" w:rsidRDefault="00B6587A">
      <w:pPr>
        <w:pStyle w:val="a"/>
        <w:rPr>
          <w:rFonts w:hint="cs"/>
          <w:rtl/>
        </w:rPr>
      </w:pPr>
      <w:r>
        <w:rPr>
          <w:rFonts w:hint="cs"/>
          <w:rtl/>
        </w:rPr>
        <w:t>רשף חן, אתה מציע להסתפק, בהסכמת סגן השר?</w:t>
      </w:r>
    </w:p>
    <w:p w14:paraId="307C3CC2" w14:textId="77777777" w:rsidR="00000000" w:rsidRDefault="00B6587A">
      <w:pPr>
        <w:pStyle w:val="a"/>
        <w:rPr>
          <w:rFonts w:hint="cs"/>
          <w:rtl/>
        </w:rPr>
      </w:pPr>
    </w:p>
    <w:p w14:paraId="2933A8F5" w14:textId="77777777" w:rsidR="00000000" w:rsidRDefault="00B6587A">
      <w:pPr>
        <w:pStyle w:val="ac"/>
        <w:rPr>
          <w:rtl/>
        </w:rPr>
      </w:pPr>
      <w:r>
        <w:rPr>
          <w:rFonts w:hint="eastAsia"/>
          <w:rtl/>
        </w:rPr>
        <w:t>רשף</w:t>
      </w:r>
      <w:r>
        <w:rPr>
          <w:rtl/>
        </w:rPr>
        <w:t xml:space="preserve"> חן (שינוי):</w:t>
      </w:r>
    </w:p>
    <w:p w14:paraId="3DE5879C" w14:textId="77777777" w:rsidR="00000000" w:rsidRDefault="00B6587A">
      <w:pPr>
        <w:pStyle w:val="a"/>
        <w:rPr>
          <w:rFonts w:hint="cs"/>
          <w:rtl/>
        </w:rPr>
      </w:pPr>
    </w:p>
    <w:p w14:paraId="299045E3" w14:textId="77777777" w:rsidR="00000000" w:rsidRDefault="00B6587A">
      <w:pPr>
        <w:pStyle w:val="a"/>
        <w:rPr>
          <w:rFonts w:hint="cs"/>
          <w:rtl/>
        </w:rPr>
      </w:pPr>
      <w:r>
        <w:rPr>
          <w:rFonts w:hint="cs"/>
          <w:rtl/>
        </w:rPr>
        <w:t>כן.</w:t>
      </w:r>
    </w:p>
    <w:p w14:paraId="1ED5E39E" w14:textId="77777777" w:rsidR="00000000" w:rsidRDefault="00B6587A">
      <w:pPr>
        <w:pStyle w:val="a"/>
        <w:rPr>
          <w:rFonts w:hint="cs"/>
          <w:rtl/>
        </w:rPr>
      </w:pPr>
    </w:p>
    <w:p w14:paraId="0E89E930" w14:textId="77777777" w:rsidR="00000000" w:rsidRDefault="00B6587A">
      <w:pPr>
        <w:pStyle w:val="ad"/>
        <w:rPr>
          <w:rFonts w:hint="cs"/>
          <w:rtl/>
        </w:rPr>
      </w:pPr>
      <w:r>
        <w:rPr>
          <w:rFonts w:hint="cs"/>
          <w:rtl/>
        </w:rPr>
        <w:t>היו"ר אתי לבני:</w:t>
      </w:r>
    </w:p>
    <w:p w14:paraId="5BC3802C" w14:textId="77777777" w:rsidR="00000000" w:rsidRDefault="00B6587A">
      <w:pPr>
        <w:pStyle w:val="a"/>
        <w:ind w:firstLine="0"/>
        <w:rPr>
          <w:rFonts w:hint="cs"/>
          <w:rtl/>
        </w:rPr>
      </w:pPr>
    </w:p>
    <w:p w14:paraId="7618F87D" w14:textId="77777777" w:rsidR="00000000" w:rsidRDefault="00B6587A">
      <w:pPr>
        <w:pStyle w:val="a"/>
        <w:rPr>
          <w:rFonts w:hint="cs"/>
          <w:rtl/>
        </w:rPr>
      </w:pPr>
      <w:r>
        <w:rPr>
          <w:rFonts w:hint="cs"/>
          <w:rtl/>
        </w:rPr>
        <w:t>חבר הכנסת חיים רמון מבקש דיון במליאה. מי בעד דיון במליאה? מי נגד?</w:t>
      </w:r>
    </w:p>
    <w:p w14:paraId="3701D1D1" w14:textId="77777777" w:rsidR="00000000" w:rsidRDefault="00B6587A">
      <w:pPr>
        <w:pStyle w:val="a"/>
        <w:rPr>
          <w:rtl/>
        </w:rPr>
      </w:pPr>
    </w:p>
    <w:p w14:paraId="5BDB02E2" w14:textId="77777777" w:rsidR="00000000" w:rsidRDefault="00B6587A">
      <w:pPr>
        <w:pStyle w:val="a7"/>
      </w:pPr>
      <w:r>
        <w:rPr>
          <w:rFonts w:hint="cs"/>
          <w:rtl/>
        </w:rPr>
        <w:t>הצבעה</w:t>
      </w:r>
    </w:p>
    <w:p w14:paraId="7C0A8EA3" w14:textId="77777777" w:rsidR="00000000" w:rsidRDefault="00B6587A">
      <w:pPr>
        <w:jc w:val="center"/>
        <w:rPr>
          <w:rtl/>
        </w:rPr>
      </w:pPr>
    </w:p>
    <w:p w14:paraId="3C0EEAB1" w14:textId="77777777" w:rsidR="00000000" w:rsidRDefault="00B6587A">
      <w:pPr>
        <w:pStyle w:val="a8"/>
        <w:rPr>
          <w:rFonts w:hint="cs"/>
        </w:rPr>
      </w:pPr>
      <w:r>
        <w:rPr>
          <w:rFonts w:hint="cs"/>
          <w:rtl/>
        </w:rPr>
        <w:t>בעד ההצעה לכלול את</w:t>
      </w:r>
      <w:r>
        <w:rPr>
          <w:rFonts w:hint="cs"/>
          <w:rtl/>
        </w:rPr>
        <w:t xml:space="preserve"> הנושא בסדר-היום - 5</w:t>
      </w:r>
    </w:p>
    <w:p w14:paraId="234E5C4C" w14:textId="77777777" w:rsidR="00000000" w:rsidRDefault="00B6587A">
      <w:pPr>
        <w:pStyle w:val="a8"/>
      </w:pPr>
      <w:r>
        <w:rPr>
          <w:rFonts w:hint="cs"/>
          <w:rtl/>
        </w:rPr>
        <w:t xml:space="preserve">בעד ההצעה שלא לכלול את הנושא בסדר-היום - 5 </w:t>
      </w:r>
    </w:p>
    <w:p w14:paraId="10379AD7" w14:textId="77777777" w:rsidR="00000000" w:rsidRDefault="00B6587A">
      <w:pPr>
        <w:pStyle w:val="a8"/>
      </w:pPr>
      <w:r>
        <w:rPr>
          <w:rFonts w:hint="cs"/>
          <w:rtl/>
        </w:rPr>
        <w:t>נמנעים - אין</w:t>
      </w:r>
    </w:p>
    <w:p w14:paraId="403BEBAB" w14:textId="77777777" w:rsidR="00000000" w:rsidRDefault="00B6587A">
      <w:pPr>
        <w:pStyle w:val="a"/>
        <w:rPr>
          <w:rtl/>
        </w:rPr>
      </w:pPr>
    </w:p>
    <w:p w14:paraId="55CCD67D" w14:textId="77777777" w:rsidR="00000000" w:rsidRDefault="00B6587A">
      <w:pPr>
        <w:pStyle w:val="ad"/>
        <w:rPr>
          <w:rFonts w:hint="cs"/>
          <w:rtl/>
        </w:rPr>
      </w:pPr>
      <w:r>
        <w:rPr>
          <w:rFonts w:hint="cs"/>
          <w:rtl/>
        </w:rPr>
        <w:t>היו"ר אתי לבני:</w:t>
      </w:r>
    </w:p>
    <w:p w14:paraId="2E4D4B4F" w14:textId="77777777" w:rsidR="00000000" w:rsidRDefault="00B6587A">
      <w:pPr>
        <w:pStyle w:val="a"/>
        <w:ind w:firstLine="0"/>
        <w:rPr>
          <w:rFonts w:hint="cs"/>
          <w:rtl/>
        </w:rPr>
      </w:pPr>
    </w:p>
    <w:p w14:paraId="664EDDA1" w14:textId="77777777" w:rsidR="00000000" w:rsidRDefault="00B6587A">
      <w:pPr>
        <w:pStyle w:val="a"/>
        <w:rPr>
          <w:rFonts w:hint="cs"/>
          <w:rtl/>
        </w:rPr>
      </w:pPr>
      <w:r>
        <w:rPr>
          <w:rFonts w:hint="cs"/>
          <w:rtl/>
        </w:rPr>
        <w:t xml:space="preserve">חמישה בעד, חמישה נגד - ההצעה לכלול את הנושא בסדר-היום לא התקבלה. </w:t>
      </w:r>
    </w:p>
    <w:p w14:paraId="7A9951B6" w14:textId="77777777" w:rsidR="00000000" w:rsidRDefault="00B6587A">
      <w:pPr>
        <w:pStyle w:val="Subject"/>
        <w:rPr>
          <w:rtl/>
        </w:rPr>
      </w:pPr>
    </w:p>
    <w:p w14:paraId="66E0A65B" w14:textId="77777777" w:rsidR="00000000" w:rsidRDefault="00B6587A">
      <w:pPr>
        <w:pStyle w:val="Subject"/>
        <w:rPr>
          <w:rFonts w:hint="cs"/>
          <w:u w:val="none"/>
          <w:rtl/>
        </w:rPr>
      </w:pPr>
    </w:p>
    <w:p w14:paraId="535AD8FC" w14:textId="77777777" w:rsidR="00000000" w:rsidRDefault="00B6587A">
      <w:pPr>
        <w:pStyle w:val="Subject"/>
        <w:rPr>
          <w:rFonts w:hint="cs"/>
          <w:rtl/>
        </w:rPr>
      </w:pPr>
      <w:r>
        <w:rPr>
          <w:rFonts w:hint="cs"/>
          <w:rtl/>
        </w:rPr>
        <w:t>החלטת הממשלה בנושא תוואי גדר הביטחון</w:t>
      </w:r>
    </w:p>
    <w:p w14:paraId="5F4312E9" w14:textId="77777777" w:rsidR="00000000" w:rsidRDefault="00B6587A">
      <w:pPr>
        <w:pStyle w:val="a"/>
        <w:rPr>
          <w:rFonts w:hint="cs"/>
          <w:rtl/>
        </w:rPr>
      </w:pPr>
    </w:p>
    <w:p w14:paraId="2B396CE8" w14:textId="77777777" w:rsidR="00000000" w:rsidRDefault="00B6587A">
      <w:pPr>
        <w:pStyle w:val="ad"/>
        <w:rPr>
          <w:rFonts w:hint="cs"/>
          <w:rtl/>
        </w:rPr>
      </w:pPr>
      <w:r>
        <w:rPr>
          <w:rFonts w:hint="cs"/>
          <w:rtl/>
        </w:rPr>
        <w:t>היו"ר אתי לבני:</w:t>
      </w:r>
    </w:p>
    <w:p w14:paraId="5513C836" w14:textId="77777777" w:rsidR="00000000" w:rsidRDefault="00B6587A">
      <w:pPr>
        <w:pStyle w:val="a"/>
        <w:ind w:firstLine="0"/>
        <w:rPr>
          <w:rFonts w:hint="cs"/>
          <w:rtl/>
        </w:rPr>
      </w:pPr>
    </w:p>
    <w:p w14:paraId="72F4A7D7" w14:textId="77777777" w:rsidR="00000000" w:rsidRDefault="00B6587A">
      <w:pPr>
        <w:pStyle w:val="a"/>
        <w:rPr>
          <w:rFonts w:hint="cs"/>
          <w:rtl/>
        </w:rPr>
      </w:pPr>
      <w:r>
        <w:rPr>
          <w:rFonts w:hint="cs"/>
          <w:rtl/>
        </w:rPr>
        <w:t>ההצעה הבאה לסדר-היום היא: החלטת הממשל</w:t>
      </w:r>
      <w:r>
        <w:rPr>
          <w:rFonts w:hint="cs"/>
          <w:rtl/>
        </w:rPr>
        <w:t xml:space="preserve">ה בנושא תוואי גדר הביטחון. מנמקת חברת הכנסת גילה גמליאל. יש לך עשר דקות, בבקשה. </w:t>
      </w:r>
    </w:p>
    <w:p w14:paraId="2ED7D659" w14:textId="77777777" w:rsidR="00000000" w:rsidRDefault="00B6587A">
      <w:pPr>
        <w:pStyle w:val="a"/>
        <w:rPr>
          <w:rFonts w:hint="cs"/>
          <w:rtl/>
        </w:rPr>
      </w:pPr>
    </w:p>
    <w:p w14:paraId="2946D5E5" w14:textId="77777777" w:rsidR="00000000" w:rsidRDefault="00B6587A">
      <w:pPr>
        <w:pStyle w:val="Speaker"/>
        <w:rPr>
          <w:rtl/>
        </w:rPr>
      </w:pPr>
      <w:bookmarkStart w:id="580" w:name="FS000001025T09_10_2003_19_28_47"/>
      <w:bookmarkEnd w:id="580"/>
      <w:r>
        <w:rPr>
          <w:rFonts w:hint="eastAsia"/>
          <w:rtl/>
        </w:rPr>
        <w:t>גילה</w:t>
      </w:r>
      <w:r>
        <w:rPr>
          <w:rtl/>
        </w:rPr>
        <w:t xml:space="preserve"> גמליאל (הליכוד):</w:t>
      </w:r>
    </w:p>
    <w:p w14:paraId="1D88898F" w14:textId="77777777" w:rsidR="00000000" w:rsidRDefault="00B6587A">
      <w:pPr>
        <w:pStyle w:val="a"/>
        <w:rPr>
          <w:rFonts w:hint="cs"/>
          <w:rtl/>
        </w:rPr>
      </w:pPr>
    </w:p>
    <w:p w14:paraId="1A1204D9" w14:textId="77777777" w:rsidR="00000000" w:rsidRDefault="00B6587A">
      <w:pPr>
        <w:pStyle w:val="a"/>
        <w:rPr>
          <w:rFonts w:hint="cs"/>
          <w:rtl/>
        </w:rPr>
      </w:pPr>
      <w:r>
        <w:rPr>
          <w:rFonts w:hint="cs"/>
          <w:rtl/>
        </w:rPr>
        <w:t>גברתי היושבת-ראש, חברי הכנסת וחברותיה, החלטת ממשלת ישראל באשר לתוואי גדר ההפרדה במרחב התפר ועוטף-ירושלים, שלפיה הגדר תעבור מזרחה ככל הניתן לכמה שיותר מ</w:t>
      </w:r>
      <w:r>
        <w:rPr>
          <w:rFonts w:hint="cs"/>
          <w:rtl/>
        </w:rPr>
        <w:t xml:space="preserve">יישובינו, ללא כל קשר לתוואי של "הקו הירוק", של גבולות 1967, היא החלטה חשובה ואמיצה, המעמידה בראש סולם העדיפויות הלאומיות את ערך חיי האדם וביטחון אזרחינו. </w:t>
      </w:r>
    </w:p>
    <w:p w14:paraId="4050C0C3" w14:textId="77777777" w:rsidR="00000000" w:rsidRDefault="00B6587A">
      <w:pPr>
        <w:pStyle w:val="a"/>
        <w:rPr>
          <w:rFonts w:hint="cs"/>
          <w:rtl/>
        </w:rPr>
      </w:pPr>
    </w:p>
    <w:p w14:paraId="74FFE110" w14:textId="77777777" w:rsidR="00000000" w:rsidRDefault="00B6587A">
      <w:pPr>
        <w:pStyle w:val="ac"/>
        <w:rPr>
          <w:rtl/>
        </w:rPr>
      </w:pPr>
      <w:r>
        <w:rPr>
          <w:rFonts w:hint="eastAsia"/>
          <w:rtl/>
        </w:rPr>
        <w:t>מל</w:t>
      </w:r>
      <w:r>
        <w:rPr>
          <w:rtl/>
        </w:rPr>
        <w:t xml:space="preserve"> פולישוק-בלוך (שינוי):</w:t>
      </w:r>
    </w:p>
    <w:p w14:paraId="176A160E" w14:textId="77777777" w:rsidR="00000000" w:rsidRDefault="00B6587A">
      <w:pPr>
        <w:pStyle w:val="a"/>
        <w:rPr>
          <w:rFonts w:hint="cs"/>
          <w:rtl/>
        </w:rPr>
      </w:pPr>
    </w:p>
    <w:p w14:paraId="5BDCD8A6" w14:textId="77777777" w:rsidR="00000000" w:rsidRDefault="00B6587A">
      <w:pPr>
        <w:pStyle w:val="a"/>
        <w:rPr>
          <w:rFonts w:hint="cs"/>
          <w:rtl/>
        </w:rPr>
      </w:pPr>
      <w:r>
        <w:rPr>
          <w:rFonts w:hint="cs"/>
          <w:rtl/>
        </w:rPr>
        <w:t xml:space="preserve">של איזה אדם? </w:t>
      </w:r>
    </w:p>
    <w:p w14:paraId="42702FAC" w14:textId="77777777" w:rsidR="00000000" w:rsidRDefault="00B6587A">
      <w:pPr>
        <w:pStyle w:val="a"/>
        <w:rPr>
          <w:rFonts w:hint="cs"/>
          <w:rtl/>
        </w:rPr>
      </w:pPr>
    </w:p>
    <w:p w14:paraId="64E1AB61" w14:textId="77777777" w:rsidR="00000000" w:rsidRDefault="00B6587A">
      <w:pPr>
        <w:pStyle w:val="SpeakerCon"/>
        <w:rPr>
          <w:rtl/>
        </w:rPr>
      </w:pPr>
      <w:bookmarkStart w:id="581" w:name="FS000001025T09_10_2003_19_31_33C"/>
      <w:bookmarkEnd w:id="581"/>
      <w:r>
        <w:rPr>
          <w:rtl/>
        </w:rPr>
        <w:t>גילה גמליאל (הליכוד):</w:t>
      </w:r>
    </w:p>
    <w:p w14:paraId="40789688" w14:textId="77777777" w:rsidR="00000000" w:rsidRDefault="00B6587A">
      <w:pPr>
        <w:pStyle w:val="a"/>
        <w:rPr>
          <w:rtl/>
        </w:rPr>
      </w:pPr>
    </w:p>
    <w:p w14:paraId="6D33C7A1" w14:textId="77777777" w:rsidR="00000000" w:rsidRDefault="00B6587A">
      <w:pPr>
        <w:pStyle w:val="a"/>
        <w:rPr>
          <w:rFonts w:hint="cs"/>
          <w:rtl/>
        </w:rPr>
      </w:pPr>
      <w:r>
        <w:rPr>
          <w:rFonts w:hint="cs"/>
          <w:rtl/>
        </w:rPr>
        <w:t>יש לברך על העמידה האיתנה הזאת של הממ</w:t>
      </w:r>
      <w:r>
        <w:rPr>
          <w:rFonts w:hint="cs"/>
          <w:rtl/>
        </w:rPr>
        <w:t xml:space="preserve">שלה, בפרט נוכח מכבש הלחצים הבין-לאומי האדיר שהופעל על ראש הממשלה, בעיקר מצד בעלת בריתנו ארצות-הברית והאיחוד האירופי, שניסו להלך אימים ולהניא את הממשלה מבניית הגדר בתוואי החורג מעבר ל"קו הירוק". </w:t>
      </w:r>
    </w:p>
    <w:p w14:paraId="767E5EBA" w14:textId="77777777" w:rsidR="00000000" w:rsidRDefault="00B6587A">
      <w:pPr>
        <w:pStyle w:val="a"/>
        <w:rPr>
          <w:rFonts w:hint="cs"/>
          <w:rtl/>
        </w:rPr>
      </w:pPr>
    </w:p>
    <w:p w14:paraId="6904ED7E" w14:textId="77777777" w:rsidR="00000000" w:rsidRDefault="00B6587A">
      <w:pPr>
        <w:pStyle w:val="a"/>
        <w:rPr>
          <w:rFonts w:hint="cs"/>
          <w:rtl/>
        </w:rPr>
      </w:pPr>
      <w:r>
        <w:rPr>
          <w:rFonts w:hint="cs"/>
          <w:rtl/>
        </w:rPr>
        <w:t>החלטת הממשלה באשר לתוואי הגדר, שתהיה מזרחית לעיר אריאל ומזרח</w:t>
      </w:r>
      <w:r>
        <w:rPr>
          <w:rFonts w:hint="cs"/>
          <w:rtl/>
        </w:rPr>
        <w:t>ית לריכוזי התיישבות ביהודה ושומרון, נותנת אפוא מענה חשוב, גם אם חלקי, על צורכי הביטחון של אזרחי המדינה באזור התפר ובאזור ירושלים ומעבירה לעולם מסר חד-משמעי וברור: גדר ההפרדה אינה בשום פנים ואופן גבולנו העתידי. אין כאן לא חזרה לגבולות 1967 ולא ניסיון להתוות</w:t>
      </w:r>
      <w:r>
        <w:rPr>
          <w:rFonts w:hint="cs"/>
          <w:rtl/>
        </w:rPr>
        <w:t xml:space="preserve"> קו גבול עתידי כלשהו. זהו בסך הכול תוואי המנסה לתת מענה אופטימלי על מצוקת הביטחון של אזרחינו נוכח גלי הטרור הרצחני הפלסטיני, ותו לא. </w:t>
      </w:r>
    </w:p>
    <w:p w14:paraId="7D17F893" w14:textId="77777777" w:rsidR="00000000" w:rsidRDefault="00B6587A">
      <w:pPr>
        <w:pStyle w:val="a"/>
        <w:rPr>
          <w:rFonts w:hint="cs"/>
          <w:rtl/>
        </w:rPr>
      </w:pPr>
    </w:p>
    <w:p w14:paraId="1BA81EA2" w14:textId="77777777" w:rsidR="00000000" w:rsidRDefault="00B6587A">
      <w:pPr>
        <w:pStyle w:val="a"/>
        <w:rPr>
          <w:rFonts w:hint="cs"/>
          <w:rtl/>
        </w:rPr>
      </w:pPr>
      <w:r>
        <w:rPr>
          <w:rFonts w:hint="cs"/>
          <w:rtl/>
        </w:rPr>
        <w:t xml:space="preserve">רק עמידה איתנה ובלתי מתפשרת בנושאי ביטחון המדינה, וצעד של קווי הסברה הגיוניים ועקביים, הביאו בסופו של דבר לכך שממשלת בוש </w:t>
      </w:r>
      <w:r>
        <w:rPr>
          <w:rFonts w:hint="cs"/>
          <w:rtl/>
        </w:rPr>
        <w:t xml:space="preserve">כיבדה את החלטת ממשלתנו באשר לתוואי הגדר ונמנעו מלגנותנו על כך. </w:t>
      </w:r>
    </w:p>
    <w:p w14:paraId="1BABF0D0" w14:textId="77777777" w:rsidR="00000000" w:rsidRDefault="00B6587A">
      <w:pPr>
        <w:pStyle w:val="a"/>
        <w:rPr>
          <w:rFonts w:hint="cs"/>
          <w:rtl/>
        </w:rPr>
      </w:pPr>
    </w:p>
    <w:p w14:paraId="2E422BBD" w14:textId="77777777" w:rsidR="00000000" w:rsidRDefault="00B6587A">
      <w:pPr>
        <w:pStyle w:val="a"/>
        <w:rPr>
          <w:rFonts w:hint="cs"/>
          <w:rtl/>
        </w:rPr>
      </w:pPr>
      <w:r>
        <w:rPr>
          <w:rFonts w:hint="cs"/>
          <w:rtl/>
        </w:rPr>
        <w:t>לא ניתן בשום פנים ואופן למצוא כל צידוק שהוא לעמדת גוש השמאל, שפרח ונעלם לו כאן מהמליאה, המצדד באדיקות כל כך גדולה, אפילו יותר מזו של האיחוד האירופי, בהצמדת תוואי גדר ההפרדה במאת האחוזים לגבול</w:t>
      </w:r>
      <w:r>
        <w:rPr>
          <w:rFonts w:hint="cs"/>
          <w:rtl/>
        </w:rPr>
        <w:t>ות 1967. הטחו עיניו של השמאל מראות שתוואי הגדר הוא נושא ביטחוני צרוף הבא לתת מענה, גם אם מוגבל, להגנה על חיי אזרחינו? בגלל כל הגחמות האידיאולוגיות של גבולות 1967, שפשטו זה כבר את הרגל, ראוי לסכן חיי יהודים? האם השמאל אינו מבין שהגדר היא רק אילוץ ביטחון נוכ</w:t>
      </w:r>
      <w:r>
        <w:rPr>
          <w:rFonts w:hint="cs"/>
          <w:rtl/>
        </w:rPr>
        <w:t xml:space="preserve">ח גלי הטרור הרצחניים שממיטה עלינו הרשות הפלסטינית, אותה רשות מרצחים בראשות רב-המרצחים ערפאת, שהעלו אותו ארצה אחר כבוד לפני עשר שנים, עת חתמו על הסכמי אוסלו. </w:t>
      </w:r>
    </w:p>
    <w:p w14:paraId="3B94B2C6" w14:textId="77777777" w:rsidR="00000000" w:rsidRDefault="00B6587A">
      <w:pPr>
        <w:pStyle w:val="a"/>
        <w:rPr>
          <w:rFonts w:hint="cs"/>
          <w:rtl/>
        </w:rPr>
      </w:pPr>
    </w:p>
    <w:p w14:paraId="529B29D9" w14:textId="77777777" w:rsidR="00000000" w:rsidRDefault="00B6587A">
      <w:pPr>
        <w:pStyle w:val="a"/>
        <w:rPr>
          <w:rFonts w:hint="cs"/>
          <w:rtl/>
        </w:rPr>
      </w:pPr>
      <w:r>
        <w:rPr>
          <w:rFonts w:hint="cs"/>
          <w:rtl/>
        </w:rPr>
        <w:t>הרי כל זיגזג, כפי שמלגלג השמאל באשר לתוואי הגדר שהתוותה הממשלה - - -</w:t>
      </w:r>
    </w:p>
    <w:p w14:paraId="25A15475" w14:textId="77777777" w:rsidR="00000000" w:rsidRDefault="00B6587A">
      <w:pPr>
        <w:pStyle w:val="a"/>
        <w:rPr>
          <w:rFonts w:hint="cs"/>
          <w:rtl/>
        </w:rPr>
      </w:pPr>
    </w:p>
    <w:p w14:paraId="3931D230" w14:textId="77777777" w:rsidR="00000000" w:rsidRDefault="00B6587A">
      <w:pPr>
        <w:pStyle w:val="ac"/>
        <w:rPr>
          <w:rtl/>
        </w:rPr>
      </w:pPr>
      <w:r>
        <w:rPr>
          <w:rFonts w:hint="eastAsia"/>
          <w:rtl/>
        </w:rPr>
        <w:t>דוד</w:t>
      </w:r>
      <w:r>
        <w:rPr>
          <w:rtl/>
        </w:rPr>
        <w:t xml:space="preserve"> טל (עם אחד):</w:t>
      </w:r>
    </w:p>
    <w:p w14:paraId="4759526E" w14:textId="77777777" w:rsidR="00000000" w:rsidRDefault="00B6587A">
      <w:pPr>
        <w:pStyle w:val="a"/>
        <w:rPr>
          <w:rFonts w:hint="cs"/>
          <w:rtl/>
        </w:rPr>
      </w:pPr>
    </w:p>
    <w:p w14:paraId="48BC1B61" w14:textId="77777777" w:rsidR="00000000" w:rsidRDefault="00B6587A">
      <w:pPr>
        <w:pStyle w:val="a"/>
        <w:rPr>
          <w:rFonts w:hint="cs"/>
          <w:rtl/>
        </w:rPr>
      </w:pPr>
      <w:r>
        <w:rPr>
          <w:rFonts w:hint="cs"/>
          <w:rtl/>
        </w:rPr>
        <w:t>חברת הכנס</w:t>
      </w:r>
      <w:r>
        <w:rPr>
          <w:rFonts w:hint="cs"/>
          <w:rtl/>
        </w:rPr>
        <w:t>ת גמליאל, האם חברת הכנסת מלי פולישוק היא מהשמאל?</w:t>
      </w:r>
    </w:p>
    <w:p w14:paraId="737334C6" w14:textId="77777777" w:rsidR="00000000" w:rsidRDefault="00B6587A">
      <w:pPr>
        <w:pStyle w:val="a"/>
        <w:rPr>
          <w:rFonts w:hint="cs"/>
          <w:rtl/>
        </w:rPr>
      </w:pPr>
    </w:p>
    <w:p w14:paraId="25BC7649" w14:textId="77777777" w:rsidR="00000000" w:rsidRDefault="00B6587A">
      <w:pPr>
        <w:pStyle w:val="SpeakerCon"/>
        <w:rPr>
          <w:rtl/>
        </w:rPr>
      </w:pPr>
      <w:bookmarkStart w:id="582" w:name="FS000001025T09_10_2003_18_51_55C"/>
      <w:bookmarkEnd w:id="582"/>
      <w:r>
        <w:rPr>
          <w:rtl/>
        </w:rPr>
        <w:t>גילה גמליאל (הליכוד):</w:t>
      </w:r>
    </w:p>
    <w:p w14:paraId="4A1286CA" w14:textId="77777777" w:rsidR="00000000" w:rsidRDefault="00B6587A">
      <w:pPr>
        <w:pStyle w:val="a"/>
        <w:rPr>
          <w:rtl/>
        </w:rPr>
      </w:pPr>
    </w:p>
    <w:p w14:paraId="43C9DD08" w14:textId="77777777" w:rsidR="00000000" w:rsidRDefault="00B6587A">
      <w:pPr>
        <w:pStyle w:val="a"/>
        <w:rPr>
          <w:rFonts w:hint="cs"/>
          <w:rtl/>
        </w:rPr>
      </w:pPr>
      <w:r>
        <w:rPr>
          <w:rFonts w:hint="cs"/>
          <w:rtl/>
        </w:rPr>
        <w:t>- - - אני שואלת אותך, חבר הכנסת טל, לא נועד לרצות שיגיונות פוליטיים?</w:t>
      </w:r>
    </w:p>
    <w:p w14:paraId="32315A18" w14:textId="77777777" w:rsidR="00000000" w:rsidRDefault="00B6587A">
      <w:pPr>
        <w:pStyle w:val="a"/>
        <w:rPr>
          <w:rFonts w:hint="cs"/>
          <w:rtl/>
        </w:rPr>
      </w:pPr>
    </w:p>
    <w:p w14:paraId="2A5A0A8F" w14:textId="77777777" w:rsidR="00000000" w:rsidRDefault="00B6587A">
      <w:pPr>
        <w:pStyle w:val="ac"/>
        <w:rPr>
          <w:rtl/>
        </w:rPr>
      </w:pPr>
      <w:r>
        <w:rPr>
          <w:rFonts w:hint="eastAsia"/>
          <w:rtl/>
        </w:rPr>
        <w:t>דוד</w:t>
      </w:r>
      <w:r>
        <w:rPr>
          <w:rtl/>
        </w:rPr>
        <w:t xml:space="preserve"> טל (עם אחד):</w:t>
      </w:r>
    </w:p>
    <w:p w14:paraId="5B53E07F" w14:textId="77777777" w:rsidR="00000000" w:rsidRDefault="00B6587A">
      <w:pPr>
        <w:pStyle w:val="a"/>
        <w:rPr>
          <w:rFonts w:hint="cs"/>
          <w:rtl/>
        </w:rPr>
      </w:pPr>
    </w:p>
    <w:p w14:paraId="3BD84C17" w14:textId="77777777" w:rsidR="00000000" w:rsidRDefault="00B6587A">
      <w:pPr>
        <w:pStyle w:val="a"/>
        <w:rPr>
          <w:rFonts w:hint="cs"/>
          <w:rtl/>
        </w:rPr>
      </w:pPr>
      <w:r>
        <w:rPr>
          <w:rFonts w:hint="cs"/>
          <w:rtl/>
        </w:rPr>
        <w:t xml:space="preserve">היא היתה חברה יותר בכירה במקום אחר. </w:t>
      </w:r>
    </w:p>
    <w:p w14:paraId="73EBF408" w14:textId="77777777" w:rsidR="00000000" w:rsidRDefault="00B6587A">
      <w:pPr>
        <w:pStyle w:val="a"/>
        <w:rPr>
          <w:rFonts w:hint="cs"/>
          <w:rtl/>
        </w:rPr>
      </w:pPr>
    </w:p>
    <w:p w14:paraId="3DFDC367" w14:textId="77777777" w:rsidR="00000000" w:rsidRDefault="00B6587A">
      <w:pPr>
        <w:pStyle w:val="SpeakerCon"/>
        <w:rPr>
          <w:rtl/>
        </w:rPr>
      </w:pPr>
      <w:bookmarkStart w:id="583" w:name="FS000001025T09_10_2003_18_52_40C"/>
      <w:bookmarkEnd w:id="583"/>
      <w:r>
        <w:rPr>
          <w:rtl/>
        </w:rPr>
        <w:t>גילה גמליאל (הליכוד):</w:t>
      </w:r>
    </w:p>
    <w:p w14:paraId="4B3E20DB" w14:textId="77777777" w:rsidR="00000000" w:rsidRDefault="00B6587A">
      <w:pPr>
        <w:pStyle w:val="a"/>
        <w:rPr>
          <w:rtl/>
        </w:rPr>
      </w:pPr>
    </w:p>
    <w:p w14:paraId="297F549E" w14:textId="77777777" w:rsidR="00000000" w:rsidRDefault="00B6587A">
      <w:pPr>
        <w:pStyle w:val="a"/>
        <w:rPr>
          <w:rFonts w:hint="cs"/>
          <w:rtl/>
        </w:rPr>
      </w:pPr>
      <w:r>
        <w:rPr>
          <w:rFonts w:hint="cs"/>
          <w:rtl/>
        </w:rPr>
        <w:t>אני רוצה לומר בהיבט הזה, שכרגע אנח</w:t>
      </w:r>
      <w:r>
        <w:rPr>
          <w:rFonts w:hint="cs"/>
          <w:rtl/>
        </w:rPr>
        <w:t>נו מדברים על הסכמי אוסלו, בזמנם חברת הכנסת מלי פולישוק עדיין לא היתה חברת הכנסת. לכן לא עת לנו עכשיו לפלוגתא דמוקרטית כיאה לתרבות פרלמנטרית בין ימין ושמאל על גבולותיה העתידיים של המדינה. לא עת היא להגן על התזה הפוליטית של השמאל שקרסה לעד, אלא עת מלחמת קיום</w:t>
      </w:r>
      <w:r>
        <w:rPr>
          <w:rFonts w:hint="cs"/>
          <w:rtl/>
        </w:rPr>
        <w:t xml:space="preserve"> היא לנו, מלחמת קיום שנגזרה על אזרחי ישראל בידי אויבים נעדרי צלם אנוש הרוצחים בנו נפש, עוללים, טף ונשים בראש חוצות, כל אימת שיצלח הדבר בידיהם. </w:t>
      </w:r>
    </w:p>
    <w:p w14:paraId="14DDE9D3" w14:textId="77777777" w:rsidR="00000000" w:rsidRDefault="00B6587A">
      <w:pPr>
        <w:pStyle w:val="a"/>
        <w:rPr>
          <w:rFonts w:hint="cs"/>
          <w:rtl/>
        </w:rPr>
      </w:pPr>
    </w:p>
    <w:p w14:paraId="205FEE83" w14:textId="77777777" w:rsidR="00000000" w:rsidRDefault="00B6587A">
      <w:pPr>
        <w:pStyle w:val="a"/>
        <w:rPr>
          <w:rFonts w:hint="cs"/>
          <w:rtl/>
        </w:rPr>
      </w:pPr>
      <w:r>
        <w:rPr>
          <w:rFonts w:hint="cs"/>
          <w:rtl/>
        </w:rPr>
        <w:t xml:space="preserve">ברצוני להדגיש, כחברת ליכוד נאמנה, בהביני היטב את כורח הביטחון המיידי של הצלת חיי אזרחינו, שביתורה של ארץ-ישראל </w:t>
      </w:r>
      <w:r>
        <w:rPr>
          <w:rFonts w:hint="cs"/>
          <w:rtl/>
        </w:rPr>
        <w:t>באמצעות גדר הפרדה אינו מצב אידיאלי, אם לדבר בלשון המעטה של סגי-נהור. זהו מצב כואב עד בלי די, תולדת חזון העיוועים של חבורת אוסלו אשר הביאה אותנו היום אל עבר פי פחת. אני תפילה שגדר ההפרדה שאנו מקימים תשיג עד מהרה את יעדה הביטחוני - ולכשיושג אותו יעד, תוסר הג</w:t>
      </w:r>
      <w:r>
        <w:rPr>
          <w:rFonts w:hint="cs"/>
          <w:rtl/>
        </w:rPr>
        <w:t>דר אחת ולתמיד וחבלי ארצנו ישובו לרצף טריטוריאלי ואנושי הרמוני.</w:t>
      </w:r>
    </w:p>
    <w:p w14:paraId="1B4DED89" w14:textId="77777777" w:rsidR="00000000" w:rsidRDefault="00B6587A">
      <w:pPr>
        <w:pStyle w:val="a"/>
        <w:rPr>
          <w:rFonts w:hint="cs"/>
          <w:rtl/>
        </w:rPr>
      </w:pPr>
    </w:p>
    <w:p w14:paraId="179E615C" w14:textId="77777777" w:rsidR="00000000" w:rsidRDefault="00B6587A">
      <w:pPr>
        <w:pStyle w:val="a"/>
        <w:rPr>
          <w:rFonts w:hint="cs"/>
          <w:rtl/>
        </w:rPr>
      </w:pPr>
      <w:r>
        <w:rPr>
          <w:rFonts w:hint="cs"/>
          <w:rtl/>
        </w:rPr>
        <w:t xml:space="preserve">גדר ההפרדה היא אמצעי הגנה טקטי גרידא, אחד משורה ארוכה של אמצעי הגנה במלחמתנו בטרור. מטרתנו במלחמה זו היא לנצח את הטרור, אך אין עוררין על כך, לאחר שנים רבות ומרות של לחימה, כי את הטרור לא ניתן </w:t>
      </w:r>
      <w:r>
        <w:rPr>
          <w:rFonts w:hint="cs"/>
          <w:rtl/>
        </w:rPr>
        <w:t>להדביר בלי להרתיע או לגדוע את שולחיו.</w:t>
      </w:r>
    </w:p>
    <w:p w14:paraId="3209CFED" w14:textId="77777777" w:rsidR="00000000" w:rsidRDefault="00B6587A">
      <w:pPr>
        <w:pStyle w:val="a"/>
        <w:rPr>
          <w:rFonts w:hint="cs"/>
          <w:rtl/>
        </w:rPr>
      </w:pPr>
    </w:p>
    <w:p w14:paraId="3D7A9835" w14:textId="77777777" w:rsidR="00000000" w:rsidRDefault="00B6587A">
      <w:pPr>
        <w:pStyle w:val="a"/>
        <w:rPr>
          <w:rFonts w:hint="cs"/>
          <w:rtl/>
        </w:rPr>
      </w:pPr>
      <w:r>
        <w:rPr>
          <w:rFonts w:hint="cs"/>
          <w:rtl/>
        </w:rPr>
        <w:t xml:space="preserve">מי הם אפוא שולחיו של הטרור? האם זו הרשות הפלסטינית? ודאי. האם הרתעת או גדיעת הרשות הפלסטינית כשלעצמה תיתן מענה אסטרטגי משביע רצון לבלימת הטרור? ובכן, חברי הכנסת, התשובה על כך היא לא. לאו מוחלט. הרשות הפלסטינית, גם אם </w:t>
      </w:r>
      <w:r>
        <w:rPr>
          <w:rFonts w:hint="cs"/>
          <w:rtl/>
        </w:rPr>
        <w:t>היא נתפסת אצלנו כאחראית ראשונה במעלה לפיגועי הטרור, הרי אין היא למעשה הכתובת הבלעדית. לגופו של עניין אין היא גם הכתובת העיקרית, שכן בראייה אסטרטגית נכוחה שולחתו העיקרית של הטרור הפלסטיני היא מבחינתנו, בראש ובראשונה, סוריה.</w:t>
      </w:r>
    </w:p>
    <w:p w14:paraId="232DEC51" w14:textId="77777777" w:rsidR="00000000" w:rsidRDefault="00B6587A">
      <w:pPr>
        <w:pStyle w:val="a"/>
        <w:rPr>
          <w:rFonts w:hint="cs"/>
          <w:rtl/>
        </w:rPr>
      </w:pPr>
    </w:p>
    <w:p w14:paraId="33CFA8B5" w14:textId="77777777" w:rsidR="00000000" w:rsidRDefault="00B6587A">
      <w:pPr>
        <w:pStyle w:val="a"/>
        <w:rPr>
          <w:rFonts w:hint="cs"/>
          <w:rtl/>
        </w:rPr>
      </w:pPr>
      <w:r>
        <w:rPr>
          <w:rFonts w:hint="cs"/>
          <w:rtl/>
        </w:rPr>
        <w:t>סוריה, זו הנותנת מחסה להנהגת ארג</w:t>
      </w:r>
      <w:r>
        <w:rPr>
          <w:rFonts w:hint="cs"/>
          <w:rtl/>
        </w:rPr>
        <w:t>וני הטרור בדמשק ואחראית, במישרין ובעקיפין, למימון הטרור, לאימון המחבלים במחנות בתחומה, להעברת אמצעי לחימה, חומרי מודיעין והעברת פקודות רצח לביצוע. סוריה, זו שהפכה את הטרור הפלסטיני קרדום לחפור בו כדי לקדם את מטרותיה האסטרטגיות במלחמתה בישראל.</w:t>
      </w:r>
    </w:p>
    <w:p w14:paraId="4087F3F5" w14:textId="77777777" w:rsidR="00000000" w:rsidRDefault="00B6587A">
      <w:pPr>
        <w:pStyle w:val="a"/>
        <w:rPr>
          <w:rtl/>
        </w:rPr>
      </w:pPr>
    </w:p>
    <w:p w14:paraId="3AA6CD6E" w14:textId="77777777" w:rsidR="00000000" w:rsidRDefault="00B6587A">
      <w:pPr>
        <w:pStyle w:val="a"/>
        <w:rPr>
          <w:rFonts w:hint="cs"/>
          <w:rtl/>
        </w:rPr>
      </w:pPr>
      <w:r>
        <w:rPr>
          <w:rFonts w:hint="cs"/>
          <w:rtl/>
        </w:rPr>
        <w:t>הנה כי כן לח</w:t>
      </w:r>
      <w:r>
        <w:rPr>
          <w:rFonts w:hint="cs"/>
          <w:rtl/>
        </w:rPr>
        <w:t>ימה בטרור, תוך התמקדות ברשות הפלסטינית גרידא, תוך התעלמות מסוריה והרתעתה המוחלטת מלתמוך בטרור, לא תניב מבחינתנו תוצאות  משמעותיות. למעשה, סוריה היא כתובתנו העיקרית למלחמה בטרור. בתור מדינה ריבונית, החברה באו"ם ואף במועצת הביטחון, הרי שסוריה נושאת באחריות מ</w:t>
      </w:r>
      <w:r>
        <w:rPr>
          <w:rFonts w:hint="cs"/>
          <w:rtl/>
        </w:rPr>
        <w:t>לאה למעשיה, הן מבחינה מוסרית והן מבחינת החוק הבין-לאומי, בהיותה מדינה התומכת באופן מובהק בטרור.</w:t>
      </w:r>
    </w:p>
    <w:p w14:paraId="2C23BD1E" w14:textId="77777777" w:rsidR="00000000" w:rsidRDefault="00B6587A">
      <w:pPr>
        <w:pStyle w:val="a"/>
        <w:rPr>
          <w:rFonts w:hint="cs"/>
          <w:rtl/>
        </w:rPr>
      </w:pPr>
    </w:p>
    <w:p w14:paraId="721AFEAA" w14:textId="77777777" w:rsidR="00000000" w:rsidRDefault="00B6587A">
      <w:pPr>
        <w:pStyle w:val="a"/>
        <w:rPr>
          <w:rFonts w:hint="cs"/>
          <w:rtl/>
        </w:rPr>
      </w:pPr>
      <w:r>
        <w:rPr>
          <w:rFonts w:hint="cs"/>
          <w:rtl/>
        </w:rPr>
        <w:t>בעבור סוריה, התמיכה בטרור הפלסטיני איננה כלל ועיקר מעשה של סולידריות ערבית עם "תנועת ההתנגדות העממית הפלסטינית נגד ישראל", כדבריה, אלא, וזאת חשוב להדגיש, זו אס</w:t>
      </w:r>
      <w:r>
        <w:rPr>
          <w:rFonts w:hint="cs"/>
          <w:rtl/>
        </w:rPr>
        <w:t>טרטגיה מרכזית שסוריה נוקטת, תוך שיתוף פעולה הדוק עם שלטונות אירן מאז 1983, כדי להכריע את ישראל לטווח הארוך, צבאית ומדינית, מבלי שסוריה תיאלץ לצאת נגדנו למלחמה גלויה וחזיתית באמצעות צבאה היא.</w:t>
      </w:r>
    </w:p>
    <w:p w14:paraId="10A8A6A3" w14:textId="77777777" w:rsidR="00000000" w:rsidRDefault="00B6587A">
      <w:pPr>
        <w:pStyle w:val="a"/>
        <w:rPr>
          <w:rFonts w:hint="cs"/>
          <w:rtl/>
        </w:rPr>
      </w:pPr>
    </w:p>
    <w:p w14:paraId="310D7DD4" w14:textId="77777777" w:rsidR="00000000" w:rsidRDefault="00B6587A">
      <w:pPr>
        <w:pStyle w:val="a"/>
        <w:rPr>
          <w:rFonts w:hint="cs"/>
          <w:rtl/>
        </w:rPr>
      </w:pPr>
      <w:r>
        <w:rPr>
          <w:rFonts w:hint="cs"/>
          <w:rtl/>
        </w:rPr>
        <w:t>הטרור הפלסטיני, בעוצמות האדירות והאכזריות שלהן נחשפנו, בעיקר בשל</w:t>
      </w:r>
      <w:r>
        <w:rPr>
          <w:rFonts w:hint="cs"/>
          <w:rtl/>
        </w:rPr>
        <w:t>וש השנים האחרונות, הוא בראש ובראשונה מלחמתה של סוריה בנו. כל עוד אסטרטגיה סורית זו שרירה וקיימת, לא רק שאין כל שחר לתהליך מדיני עם הפלסטינים, אלא שאף קיומנו הלאומי נתון בסכנה.</w:t>
      </w:r>
    </w:p>
    <w:p w14:paraId="6DA0F3D9" w14:textId="77777777" w:rsidR="00000000" w:rsidRDefault="00B6587A">
      <w:pPr>
        <w:pStyle w:val="a"/>
        <w:rPr>
          <w:rFonts w:hint="cs"/>
          <w:rtl/>
        </w:rPr>
      </w:pPr>
    </w:p>
    <w:p w14:paraId="52B7B0C2" w14:textId="77777777" w:rsidR="00000000" w:rsidRDefault="00B6587A">
      <w:pPr>
        <w:pStyle w:val="a"/>
        <w:rPr>
          <w:rFonts w:hint="cs"/>
          <w:rtl/>
        </w:rPr>
      </w:pPr>
      <w:r>
        <w:rPr>
          <w:rFonts w:hint="cs"/>
          <w:rtl/>
        </w:rPr>
        <w:t>בתוך כך, יש לברך את ממשלת ישראל, לא רק על החלטתה התשובה באשר לתוואי גדר ההפרדה,</w:t>
      </w:r>
      <w:r>
        <w:rPr>
          <w:rFonts w:hint="cs"/>
          <w:rtl/>
        </w:rPr>
        <w:t xml:space="preserve"> אלא גם על החלטתה ההיסטורית, שהחלה ליישמה בשבת האחרונה, עת ביצעו מטוסי חיל האוויר, לראשונה אחרי כמעט 30 שנה, גיחת התקפה בתחומי סוריה. אף אם מדובר בצעד מאוד מוגבל מבחינת המטרה שנבחרה, קרי מחנה אימונים קטן של "הג'יהאד האסלאמי" בקרבת דמשק, ואף אם היקף הפעולה </w:t>
      </w:r>
      <w:r>
        <w:rPr>
          <w:rFonts w:hint="cs"/>
          <w:rtl/>
        </w:rPr>
        <w:t>היה מאוד מוגבל, הרי שיש בצעד זה כדי להעביר מסר חשוב ביותר לשלטונות סוריה בכיוון ההרתעתי.</w:t>
      </w:r>
    </w:p>
    <w:p w14:paraId="6C04F617" w14:textId="77777777" w:rsidR="00000000" w:rsidRDefault="00B6587A">
      <w:pPr>
        <w:pStyle w:val="a"/>
        <w:rPr>
          <w:rFonts w:hint="cs"/>
          <w:rtl/>
        </w:rPr>
      </w:pPr>
    </w:p>
    <w:p w14:paraId="1561B49D" w14:textId="77777777" w:rsidR="00000000" w:rsidRDefault="00B6587A">
      <w:pPr>
        <w:pStyle w:val="a"/>
        <w:rPr>
          <w:rFonts w:hint="cs"/>
          <w:rtl/>
        </w:rPr>
      </w:pPr>
      <w:r>
        <w:rPr>
          <w:rFonts w:hint="cs"/>
          <w:rtl/>
        </w:rPr>
        <w:t>מתוך שלל הראיות המודיעיניות שהציגו בתקשורת זרועות הביטחון, לאחר פעולת חיל האוויר, בדבר הקשר הישיר והאמיץ בין פעולות הטרור הפלסטיני בארץ לבין שלטונות דמשק, ברור לכל אח</w:t>
      </w:r>
      <w:r>
        <w:rPr>
          <w:rFonts w:hint="cs"/>
          <w:rtl/>
        </w:rPr>
        <w:t>ד מאתנו, מעל לכל צל של ספק, שמהלך התקיפה בסוריה מוצדק מאין כמוהו.</w:t>
      </w:r>
    </w:p>
    <w:p w14:paraId="605AA002" w14:textId="77777777" w:rsidR="00000000" w:rsidRDefault="00B6587A">
      <w:pPr>
        <w:pStyle w:val="a"/>
        <w:rPr>
          <w:rFonts w:hint="cs"/>
          <w:rtl/>
        </w:rPr>
      </w:pPr>
    </w:p>
    <w:p w14:paraId="0FB956AE" w14:textId="77777777" w:rsidR="00000000" w:rsidRDefault="00B6587A">
      <w:pPr>
        <w:pStyle w:val="a"/>
        <w:rPr>
          <w:rFonts w:hint="cs"/>
          <w:rtl/>
        </w:rPr>
      </w:pPr>
      <w:r>
        <w:rPr>
          <w:rFonts w:hint="cs"/>
          <w:rtl/>
        </w:rPr>
        <w:t>יש לברך את ראש הממשלה שעלה בידיו, למרות נקודת הזמן הרגישה שבה בוצעה פעולת חיל האוויר, וסמיכותה לפולמוס עם ארצות-הברית והאירופים באשר לתוואי גדר ההפרדה, לשכנע את הנשיא בוש בצדקת הפעולה שנקטנ</w:t>
      </w:r>
      <w:r>
        <w:rPr>
          <w:rFonts w:hint="cs"/>
          <w:rtl/>
        </w:rPr>
        <w:t>ו בסוריה.</w:t>
      </w:r>
    </w:p>
    <w:p w14:paraId="543EFE8B" w14:textId="77777777" w:rsidR="00000000" w:rsidRDefault="00B6587A">
      <w:pPr>
        <w:pStyle w:val="a"/>
        <w:rPr>
          <w:rFonts w:hint="cs"/>
          <w:rtl/>
        </w:rPr>
      </w:pPr>
    </w:p>
    <w:p w14:paraId="0FB7F038" w14:textId="77777777" w:rsidR="00000000" w:rsidRDefault="00B6587A">
      <w:pPr>
        <w:pStyle w:val="a"/>
        <w:rPr>
          <w:rFonts w:hint="cs"/>
          <w:rtl/>
        </w:rPr>
      </w:pPr>
      <w:r>
        <w:rPr>
          <w:rFonts w:hint="cs"/>
          <w:rtl/>
        </w:rPr>
        <w:t>קריאתו של הנשיא בוש מאמש בתקשורת העולמית, בעין הסערה הבין-לאומית בעקבות התקפתנו בסוריה, שלו היה במקומו של ראש הממשלה שרון, היה נוהג בדיוק כמוהו ביחס לתקיפה בסוריה, קריאה זו של בוש היא הישג טקטי ואסטרטגי מדיני מן המעלה הראשונה של ממשלתנו והעומד ב</w:t>
      </w:r>
      <w:r>
        <w:rPr>
          <w:rFonts w:hint="cs"/>
          <w:rtl/>
        </w:rPr>
        <w:t>ראשה.</w:t>
      </w:r>
    </w:p>
    <w:p w14:paraId="1E874008" w14:textId="77777777" w:rsidR="00000000" w:rsidRDefault="00B6587A">
      <w:pPr>
        <w:pStyle w:val="a"/>
        <w:rPr>
          <w:rFonts w:hint="cs"/>
          <w:rtl/>
        </w:rPr>
      </w:pPr>
    </w:p>
    <w:p w14:paraId="45B02269" w14:textId="77777777" w:rsidR="00000000" w:rsidRDefault="00B6587A">
      <w:pPr>
        <w:pStyle w:val="a"/>
        <w:rPr>
          <w:rFonts w:hint="cs"/>
          <w:rtl/>
        </w:rPr>
      </w:pPr>
      <w:r>
        <w:rPr>
          <w:rFonts w:hint="cs"/>
          <w:rtl/>
        </w:rPr>
        <w:t>בנקודה זו מן הראוי להדגיש, שאל לה לממשלה להסתפק בפעולה חד-פעמית ובמסר עמום משהו לעברה של דמשק, בכל הקשור במעורבותה בטרור. בל ניתן שיהלכו עלינו אימים באשר לסכנת ההסלמה ופריצתה של מלחמה אזורית, שכן הטרור הרצחני הקוטל בנו השכם והערב, כמוהו כמלחמה מלאה,</w:t>
      </w:r>
      <w:r>
        <w:rPr>
          <w:rFonts w:hint="cs"/>
          <w:rtl/>
        </w:rPr>
        <w:t xml:space="preserve"> אם לא למעלה מזה. יש להבהיר לסוריה, הבהר היטב, בשפה שאינה משתמעת לשתי פנים, כי ללא התנערותה המלאה ולאלתר מאסטרטגיית הטרור, שהיא בעבורנו אקט של מלחמה לכל דבר, קזוס בלי ממדרגה ראשונה, סוריה תישא במלוא המחיר הצבאי והמדיני על פשעיה.</w:t>
      </w:r>
    </w:p>
    <w:p w14:paraId="1124F621" w14:textId="77777777" w:rsidR="00000000" w:rsidRDefault="00B6587A">
      <w:pPr>
        <w:pStyle w:val="a"/>
        <w:rPr>
          <w:rFonts w:hint="cs"/>
          <w:rtl/>
        </w:rPr>
      </w:pPr>
    </w:p>
    <w:p w14:paraId="52031D9D" w14:textId="77777777" w:rsidR="00000000" w:rsidRDefault="00B6587A">
      <w:pPr>
        <w:pStyle w:val="a"/>
        <w:rPr>
          <w:rFonts w:hint="cs"/>
          <w:rtl/>
        </w:rPr>
      </w:pPr>
      <w:r>
        <w:rPr>
          <w:rFonts w:hint="cs"/>
          <w:rtl/>
        </w:rPr>
        <w:t>אבל בטרם יעוטו עלי עמיתי מ</w:t>
      </w:r>
      <w:r>
        <w:rPr>
          <w:rFonts w:hint="cs"/>
          <w:rtl/>
        </w:rPr>
        <w:t xml:space="preserve">ן השמאל - במקרה זה הם כבר לא נמצאים כאן - ויציגו אותנו כמחרחרי מלחמה וחסידי הסלמה - - - </w:t>
      </w:r>
    </w:p>
    <w:p w14:paraId="5C93F0C4" w14:textId="77777777" w:rsidR="00000000" w:rsidRDefault="00B6587A">
      <w:pPr>
        <w:pStyle w:val="a"/>
        <w:ind w:firstLine="0"/>
        <w:rPr>
          <w:rFonts w:hint="cs"/>
          <w:rtl/>
        </w:rPr>
      </w:pPr>
    </w:p>
    <w:p w14:paraId="32887C26" w14:textId="77777777" w:rsidR="00000000" w:rsidRDefault="00B6587A">
      <w:pPr>
        <w:pStyle w:val="ad"/>
        <w:rPr>
          <w:rtl/>
        </w:rPr>
      </w:pPr>
      <w:r>
        <w:rPr>
          <w:rtl/>
        </w:rPr>
        <w:t xml:space="preserve">היו"ר </w:t>
      </w:r>
      <w:r>
        <w:rPr>
          <w:rFonts w:hint="cs"/>
          <w:rtl/>
        </w:rPr>
        <w:t>אתי לבני</w:t>
      </w:r>
      <w:r>
        <w:rPr>
          <w:rtl/>
        </w:rPr>
        <w:t>:</w:t>
      </w:r>
    </w:p>
    <w:p w14:paraId="390F9BB1" w14:textId="77777777" w:rsidR="00000000" w:rsidRDefault="00B6587A">
      <w:pPr>
        <w:pStyle w:val="a"/>
        <w:rPr>
          <w:rtl/>
        </w:rPr>
      </w:pPr>
    </w:p>
    <w:p w14:paraId="26D49FA2" w14:textId="77777777" w:rsidR="00000000" w:rsidRDefault="00B6587A">
      <w:pPr>
        <w:pStyle w:val="a"/>
        <w:rPr>
          <w:rFonts w:hint="cs"/>
          <w:rtl/>
        </w:rPr>
      </w:pPr>
      <w:r>
        <w:rPr>
          <w:rFonts w:hint="cs"/>
          <w:rtl/>
        </w:rPr>
        <w:t xml:space="preserve">זמנך עבר, חברת הכנסת גמליאל. עשר דקות עברו. </w:t>
      </w:r>
    </w:p>
    <w:p w14:paraId="45FCC485" w14:textId="77777777" w:rsidR="00000000" w:rsidRDefault="00B6587A">
      <w:pPr>
        <w:pStyle w:val="a"/>
        <w:ind w:firstLine="0"/>
        <w:rPr>
          <w:rFonts w:hint="cs"/>
          <w:rtl/>
        </w:rPr>
      </w:pPr>
    </w:p>
    <w:p w14:paraId="0D0C04C7" w14:textId="77777777" w:rsidR="00000000" w:rsidRDefault="00B6587A">
      <w:pPr>
        <w:pStyle w:val="SpeakerCon"/>
        <w:rPr>
          <w:rtl/>
        </w:rPr>
      </w:pPr>
      <w:bookmarkStart w:id="584" w:name="FS000001025T09_10_2003_19_16_06C"/>
      <w:bookmarkEnd w:id="584"/>
      <w:r>
        <w:rPr>
          <w:rtl/>
        </w:rPr>
        <w:t>גילה גמליאל (הליכוד):</w:t>
      </w:r>
    </w:p>
    <w:p w14:paraId="211FED55" w14:textId="77777777" w:rsidR="00000000" w:rsidRDefault="00B6587A">
      <w:pPr>
        <w:pStyle w:val="a"/>
        <w:rPr>
          <w:rtl/>
        </w:rPr>
      </w:pPr>
    </w:p>
    <w:p w14:paraId="60E0A1B4" w14:textId="77777777" w:rsidR="00000000" w:rsidRDefault="00B6587A">
      <w:pPr>
        <w:pStyle w:val="a"/>
        <w:rPr>
          <w:rFonts w:hint="cs"/>
          <w:rtl/>
        </w:rPr>
      </w:pPr>
      <w:r>
        <w:rPr>
          <w:rFonts w:hint="cs"/>
          <w:rtl/>
        </w:rPr>
        <w:t xml:space="preserve">היית אומרת לי דקה לפני כן כדי שאצמצם את הדברים - אז אסכם ממש בקצרה. </w:t>
      </w:r>
    </w:p>
    <w:p w14:paraId="24A86FB4" w14:textId="77777777" w:rsidR="00000000" w:rsidRDefault="00B6587A">
      <w:pPr>
        <w:pStyle w:val="a"/>
        <w:ind w:firstLine="0"/>
        <w:rPr>
          <w:rFonts w:hint="cs"/>
          <w:rtl/>
        </w:rPr>
      </w:pPr>
    </w:p>
    <w:p w14:paraId="6CD202C9" w14:textId="77777777" w:rsidR="00000000" w:rsidRDefault="00B6587A">
      <w:pPr>
        <w:pStyle w:val="ad"/>
        <w:rPr>
          <w:rtl/>
        </w:rPr>
      </w:pPr>
      <w:r>
        <w:rPr>
          <w:rtl/>
        </w:rPr>
        <w:t xml:space="preserve">היו"ר </w:t>
      </w:r>
      <w:r>
        <w:rPr>
          <w:rFonts w:hint="cs"/>
          <w:rtl/>
        </w:rPr>
        <w:t xml:space="preserve">אתי </w:t>
      </w:r>
      <w:r>
        <w:rPr>
          <w:rFonts w:hint="cs"/>
          <w:rtl/>
        </w:rPr>
        <w:t>לבני</w:t>
      </w:r>
      <w:r>
        <w:rPr>
          <w:rtl/>
        </w:rPr>
        <w:t>:</w:t>
      </w:r>
    </w:p>
    <w:p w14:paraId="4FC1D447" w14:textId="77777777" w:rsidR="00000000" w:rsidRDefault="00B6587A">
      <w:pPr>
        <w:pStyle w:val="a"/>
        <w:rPr>
          <w:rtl/>
        </w:rPr>
      </w:pPr>
    </w:p>
    <w:p w14:paraId="59F979FD" w14:textId="77777777" w:rsidR="00000000" w:rsidRDefault="00B6587A">
      <w:pPr>
        <w:pStyle w:val="a"/>
        <w:rPr>
          <w:rFonts w:hint="cs"/>
          <w:rtl/>
        </w:rPr>
      </w:pPr>
      <w:r>
        <w:rPr>
          <w:rFonts w:hint="cs"/>
          <w:rtl/>
        </w:rPr>
        <w:t xml:space="preserve">אני נורא מבקשת, יש לך עוד  חצי דקה. </w:t>
      </w:r>
    </w:p>
    <w:p w14:paraId="52C9C2B7" w14:textId="77777777" w:rsidR="00000000" w:rsidRDefault="00B6587A">
      <w:pPr>
        <w:pStyle w:val="a"/>
        <w:ind w:firstLine="0"/>
        <w:rPr>
          <w:rFonts w:hint="cs"/>
          <w:rtl/>
        </w:rPr>
      </w:pPr>
    </w:p>
    <w:p w14:paraId="213FBE39" w14:textId="77777777" w:rsidR="00000000" w:rsidRDefault="00B6587A">
      <w:pPr>
        <w:pStyle w:val="SpeakerCon"/>
        <w:rPr>
          <w:rtl/>
        </w:rPr>
      </w:pPr>
      <w:bookmarkStart w:id="585" w:name="FS000001025T09_10_2003_19_16_45C"/>
      <w:bookmarkEnd w:id="585"/>
      <w:r>
        <w:rPr>
          <w:rtl/>
        </w:rPr>
        <w:t>גילה גמליאל (הליכוד):</w:t>
      </w:r>
    </w:p>
    <w:p w14:paraId="25715F15" w14:textId="77777777" w:rsidR="00000000" w:rsidRDefault="00B6587A">
      <w:pPr>
        <w:pStyle w:val="a"/>
        <w:rPr>
          <w:rtl/>
        </w:rPr>
      </w:pPr>
    </w:p>
    <w:p w14:paraId="09598252" w14:textId="77777777" w:rsidR="00000000" w:rsidRDefault="00B6587A">
      <w:pPr>
        <w:pStyle w:val="a"/>
        <w:rPr>
          <w:rFonts w:hint="cs"/>
          <w:rtl/>
        </w:rPr>
      </w:pPr>
      <w:r>
        <w:rPr>
          <w:rFonts w:hint="cs"/>
          <w:rtl/>
        </w:rPr>
        <w:t xml:space="preserve">בדרך כלל היושבים-ראש מתריעים ואומרים, דקה לסיום, ואז יודעים את הזמן שאנחנו עומדים בו. </w:t>
      </w:r>
    </w:p>
    <w:p w14:paraId="49E94786" w14:textId="77777777" w:rsidR="00000000" w:rsidRDefault="00B6587A">
      <w:pPr>
        <w:pStyle w:val="a"/>
        <w:ind w:firstLine="0"/>
        <w:rPr>
          <w:rFonts w:hint="cs"/>
          <w:rtl/>
        </w:rPr>
      </w:pPr>
    </w:p>
    <w:p w14:paraId="1569C150" w14:textId="77777777" w:rsidR="00000000" w:rsidRDefault="00B6587A">
      <w:pPr>
        <w:pStyle w:val="ad"/>
        <w:rPr>
          <w:rtl/>
        </w:rPr>
      </w:pPr>
      <w:r>
        <w:rPr>
          <w:rtl/>
        </w:rPr>
        <w:t xml:space="preserve">היו"ר </w:t>
      </w:r>
      <w:r>
        <w:rPr>
          <w:rFonts w:hint="cs"/>
          <w:rtl/>
        </w:rPr>
        <w:t>אתי לבני</w:t>
      </w:r>
      <w:r>
        <w:rPr>
          <w:rtl/>
        </w:rPr>
        <w:t>:</w:t>
      </w:r>
    </w:p>
    <w:p w14:paraId="1529E78B" w14:textId="77777777" w:rsidR="00000000" w:rsidRDefault="00B6587A">
      <w:pPr>
        <w:pStyle w:val="a"/>
        <w:rPr>
          <w:rtl/>
        </w:rPr>
      </w:pPr>
    </w:p>
    <w:p w14:paraId="03A46BEF" w14:textId="77777777" w:rsidR="00000000" w:rsidRDefault="00B6587A">
      <w:pPr>
        <w:pStyle w:val="a"/>
        <w:rPr>
          <w:rFonts w:hint="cs"/>
          <w:rtl/>
        </w:rPr>
      </w:pPr>
      <w:r>
        <w:rPr>
          <w:rFonts w:hint="cs"/>
          <w:rtl/>
        </w:rPr>
        <w:t xml:space="preserve">אני אשתפר בפעם הבאה, אבל עכשיו יש לך חצי דקה. </w:t>
      </w:r>
    </w:p>
    <w:p w14:paraId="55CD5849" w14:textId="77777777" w:rsidR="00000000" w:rsidRDefault="00B6587A">
      <w:pPr>
        <w:pStyle w:val="a"/>
        <w:ind w:firstLine="0"/>
        <w:rPr>
          <w:rFonts w:hint="cs"/>
          <w:rtl/>
        </w:rPr>
      </w:pPr>
    </w:p>
    <w:p w14:paraId="41C0C5A8" w14:textId="77777777" w:rsidR="00000000" w:rsidRDefault="00B6587A">
      <w:pPr>
        <w:pStyle w:val="SpeakerCon"/>
        <w:rPr>
          <w:rtl/>
        </w:rPr>
      </w:pPr>
      <w:bookmarkStart w:id="586" w:name="FS000001025T09_10_2003_19_17_32C"/>
      <w:bookmarkEnd w:id="586"/>
      <w:r>
        <w:rPr>
          <w:rtl/>
        </w:rPr>
        <w:t>גילה גמליאל (הליכוד):</w:t>
      </w:r>
    </w:p>
    <w:p w14:paraId="1B6B8F68" w14:textId="77777777" w:rsidR="00000000" w:rsidRDefault="00B6587A">
      <w:pPr>
        <w:pStyle w:val="a"/>
        <w:rPr>
          <w:rtl/>
        </w:rPr>
      </w:pPr>
    </w:p>
    <w:p w14:paraId="0869464D" w14:textId="77777777" w:rsidR="00000000" w:rsidRDefault="00B6587A">
      <w:pPr>
        <w:pStyle w:val="a"/>
        <w:rPr>
          <w:rFonts w:hint="cs"/>
          <w:rtl/>
        </w:rPr>
      </w:pPr>
      <w:r>
        <w:rPr>
          <w:rFonts w:hint="cs"/>
          <w:rtl/>
        </w:rPr>
        <w:t>אני רוצה לומ</w:t>
      </w:r>
      <w:r>
        <w:rPr>
          <w:rFonts w:hint="cs"/>
          <w:rtl/>
        </w:rPr>
        <w:t>ר בהיבט הזה, שאנחנו מבחינתנו נדאג לעשות את הכול סביב ההיבטים האלה ונגבה את הממשלה ואת ראש הממשלה אריאל שרון בכל דבר שאנחנו נדאג לעמוד בו בצורה נחרצת וחד-משמעית, סביב ההיבטים של ביטחונם ושלומם של אזרחי מדינת ישראל וכל צעד שיצטרך להיעשות על מנת לדאוג לביטחון</w:t>
      </w:r>
      <w:r>
        <w:rPr>
          <w:rFonts w:hint="cs"/>
          <w:rtl/>
        </w:rPr>
        <w:t xml:space="preserve"> האזרחים. זהו דבר ראשון במעלה של חובתנו כממשלה, כממשלת ימין, קל וחומר, וכממשלה בכלל שצריכה לדאוג לאזרחיה ולשלומם; גם אם זה יצריך בעתיד מהלכים נוספים על מנת להרתיע את כל הגורמים שמהווים סכנה לשלומנו, אנחנו צריכים לעשות את הכול, ואנו נגבה את הממשלה שלנו במהל</w:t>
      </w:r>
      <w:r>
        <w:rPr>
          <w:rFonts w:hint="cs"/>
          <w:rtl/>
        </w:rPr>
        <w:t xml:space="preserve">כים האלה. תודה. </w:t>
      </w:r>
    </w:p>
    <w:p w14:paraId="49BAB052" w14:textId="77777777" w:rsidR="00000000" w:rsidRDefault="00B6587A">
      <w:pPr>
        <w:pStyle w:val="a"/>
        <w:ind w:firstLine="0"/>
        <w:rPr>
          <w:rFonts w:hint="cs"/>
          <w:rtl/>
        </w:rPr>
      </w:pPr>
    </w:p>
    <w:p w14:paraId="1A0B040C" w14:textId="77777777" w:rsidR="00000000" w:rsidRDefault="00B6587A">
      <w:pPr>
        <w:pStyle w:val="ad"/>
        <w:rPr>
          <w:rtl/>
        </w:rPr>
      </w:pPr>
      <w:r>
        <w:rPr>
          <w:rtl/>
        </w:rPr>
        <w:t xml:space="preserve">היו"ר </w:t>
      </w:r>
      <w:r>
        <w:rPr>
          <w:rFonts w:hint="cs"/>
          <w:rtl/>
        </w:rPr>
        <w:t>אתי לבני</w:t>
      </w:r>
      <w:r>
        <w:rPr>
          <w:rtl/>
        </w:rPr>
        <w:t>:</w:t>
      </w:r>
    </w:p>
    <w:p w14:paraId="33A6F410" w14:textId="77777777" w:rsidR="00000000" w:rsidRDefault="00B6587A">
      <w:pPr>
        <w:pStyle w:val="a"/>
        <w:rPr>
          <w:rtl/>
        </w:rPr>
      </w:pPr>
    </w:p>
    <w:p w14:paraId="26EDCA07" w14:textId="77777777" w:rsidR="00000000" w:rsidRDefault="00B6587A">
      <w:pPr>
        <w:pStyle w:val="a"/>
        <w:rPr>
          <w:rFonts w:hint="cs"/>
          <w:rtl/>
        </w:rPr>
      </w:pPr>
      <w:r>
        <w:rPr>
          <w:rFonts w:hint="cs"/>
          <w:rtl/>
        </w:rPr>
        <w:t xml:space="preserve">תודה רבה. ישיב סגן שר הביטחון. </w:t>
      </w:r>
    </w:p>
    <w:p w14:paraId="0B6C3B93" w14:textId="77777777" w:rsidR="00000000" w:rsidRDefault="00B6587A">
      <w:pPr>
        <w:pStyle w:val="a"/>
        <w:ind w:firstLine="0"/>
        <w:rPr>
          <w:rFonts w:hint="cs"/>
          <w:rtl/>
        </w:rPr>
      </w:pPr>
    </w:p>
    <w:p w14:paraId="52361F63" w14:textId="77777777" w:rsidR="00000000" w:rsidRDefault="00B6587A">
      <w:pPr>
        <w:pStyle w:val="ad"/>
        <w:rPr>
          <w:rtl/>
        </w:rPr>
      </w:pPr>
      <w:r>
        <w:rPr>
          <w:rtl/>
        </w:rPr>
        <w:t>היו"ר</w:t>
      </w:r>
      <w:r>
        <w:rPr>
          <w:rFonts w:hint="cs"/>
          <w:rtl/>
        </w:rPr>
        <w:t xml:space="preserve"> אתי לבני</w:t>
      </w:r>
      <w:r>
        <w:rPr>
          <w:rtl/>
        </w:rPr>
        <w:t>:</w:t>
      </w:r>
    </w:p>
    <w:p w14:paraId="015F0085" w14:textId="77777777" w:rsidR="00000000" w:rsidRDefault="00B6587A">
      <w:pPr>
        <w:pStyle w:val="a"/>
        <w:rPr>
          <w:rtl/>
        </w:rPr>
      </w:pPr>
    </w:p>
    <w:p w14:paraId="34A3A2D8" w14:textId="77777777" w:rsidR="00000000" w:rsidRDefault="00B6587A">
      <w:pPr>
        <w:pStyle w:val="a"/>
        <w:rPr>
          <w:rFonts w:hint="cs"/>
          <w:rtl/>
        </w:rPr>
      </w:pPr>
      <w:r>
        <w:rPr>
          <w:rFonts w:hint="cs"/>
          <w:rtl/>
        </w:rPr>
        <w:t xml:space="preserve">תודה רבה. ישיב סגן שר הביטחון. </w:t>
      </w:r>
    </w:p>
    <w:p w14:paraId="04AAF89D" w14:textId="77777777" w:rsidR="00000000" w:rsidRDefault="00B6587A">
      <w:pPr>
        <w:pStyle w:val="a"/>
        <w:rPr>
          <w:rFonts w:hint="cs"/>
          <w:rtl/>
        </w:rPr>
      </w:pPr>
    </w:p>
    <w:p w14:paraId="2E104A3C" w14:textId="77777777" w:rsidR="00000000" w:rsidRDefault="00B6587A">
      <w:pPr>
        <w:pStyle w:val="Speaker"/>
        <w:rPr>
          <w:rtl/>
        </w:rPr>
      </w:pPr>
      <w:bookmarkStart w:id="587" w:name="FS000000464T09_10_2003_19_04_13"/>
      <w:bookmarkEnd w:id="587"/>
      <w:r>
        <w:rPr>
          <w:rFonts w:hint="eastAsia"/>
          <w:rtl/>
        </w:rPr>
        <w:t>סגן</w:t>
      </w:r>
      <w:r>
        <w:rPr>
          <w:rtl/>
        </w:rPr>
        <w:t xml:space="preserve"> שר הביטחון זאב בוים:</w:t>
      </w:r>
    </w:p>
    <w:p w14:paraId="41FC9B8D" w14:textId="77777777" w:rsidR="00000000" w:rsidRDefault="00B6587A">
      <w:pPr>
        <w:pStyle w:val="a"/>
        <w:rPr>
          <w:rFonts w:hint="cs"/>
          <w:rtl/>
        </w:rPr>
      </w:pPr>
    </w:p>
    <w:p w14:paraId="12E857D0" w14:textId="77777777" w:rsidR="00000000" w:rsidRDefault="00B6587A">
      <w:pPr>
        <w:pStyle w:val="a"/>
        <w:rPr>
          <w:rFonts w:hint="cs"/>
          <w:rtl/>
        </w:rPr>
      </w:pPr>
      <w:r>
        <w:rPr>
          <w:rFonts w:hint="cs"/>
          <w:rtl/>
        </w:rPr>
        <w:t>חברת הכנסת גילה גמליאל, אדוני השר, גברתי היושבת בראש, אני רוצה רק להצטמצם בעניין נושא סדר-היום ולא להתפשט, אף שה</w:t>
      </w:r>
      <w:r>
        <w:rPr>
          <w:rFonts w:hint="cs"/>
          <w:rtl/>
        </w:rPr>
        <w:t xml:space="preserve">דברים בעקיפין כרוכים באמת בסוגיות ביטחון ישראל, בסוגיית המאבק שבו אנחנו נמצאים, ולא מהיום. </w:t>
      </w:r>
    </w:p>
    <w:p w14:paraId="767D91CA" w14:textId="77777777" w:rsidR="00000000" w:rsidRDefault="00B6587A">
      <w:pPr>
        <w:pStyle w:val="a"/>
        <w:rPr>
          <w:rFonts w:hint="cs"/>
          <w:rtl/>
        </w:rPr>
      </w:pPr>
    </w:p>
    <w:p w14:paraId="4A4EDA4F" w14:textId="77777777" w:rsidR="00000000" w:rsidRDefault="00B6587A">
      <w:pPr>
        <w:pStyle w:val="a"/>
        <w:rPr>
          <w:rFonts w:hint="cs"/>
          <w:rtl/>
        </w:rPr>
      </w:pPr>
      <w:r>
        <w:rPr>
          <w:rFonts w:hint="cs"/>
          <w:rtl/>
        </w:rPr>
        <w:t>אני רוצה להגיד משהו לגבי הגדר. אני חושב שחברת הכנסת גילה גמליאל תיארה נכון את הגדר ואת מטרותיה, אבל הגדירה אותה לא נכון. אני מציע להשתמש במושג "גדר ביטחון" ולא "גד</w:t>
      </w:r>
      <w:r>
        <w:rPr>
          <w:rFonts w:hint="cs"/>
          <w:rtl/>
        </w:rPr>
        <w:t xml:space="preserve">ר הפרדה", כי זה בדיון העניין. אנחנו עלולים ליפול בלי משים ובלי כוונה לכל מיני רעיונות, וכבר ראינו מכל מיני כיוונים מכוונים ובמכוון הגדרות שלא ראוי ליתן לגדר. </w:t>
      </w:r>
    </w:p>
    <w:p w14:paraId="4E19E024" w14:textId="77777777" w:rsidR="00000000" w:rsidRDefault="00B6587A">
      <w:pPr>
        <w:pStyle w:val="a"/>
        <w:rPr>
          <w:rFonts w:hint="cs"/>
          <w:rtl/>
        </w:rPr>
      </w:pPr>
    </w:p>
    <w:p w14:paraId="51B89DF1" w14:textId="77777777" w:rsidR="00000000" w:rsidRDefault="00B6587A">
      <w:pPr>
        <w:pStyle w:val="ac"/>
        <w:rPr>
          <w:rtl/>
        </w:rPr>
      </w:pPr>
      <w:r>
        <w:rPr>
          <w:rFonts w:hint="eastAsia"/>
          <w:rtl/>
        </w:rPr>
        <w:t>דוד</w:t>
      </w:r>
      <w:r>
        <w:rPr>
          <w:rtl/>
        </w:rPr>
        <w:t xml:space="preserve"> טל (עם אחד):</w:t>
      </w:r>
    </w:p>
    <w:p w14:paraId="329010BA" w14:textId="77777777" w:rsidR="00000000" w:rsidRDefault="00B6587A">
      <w:pPr>
        <w:pStyle w:val="a"/>
        <w:rPr>
          <w:rFonts w:hint="cs"/>
          <w:rtl/>
        </w:rPr>
      </w:pPr>
    </w:p>
    <w:p w14:paraId="5BDE71CE" w14:textId="77777777" w:rsidR="00000000" w:rsidRDefault="00B6587A">
      <w:pPr>
        <w:pStyle w:val="a"/>
        <w:rPr>
          <w:rFonts w:hint="cs"/>
          <w:rtl/>
        </w:rPr>
      </w:pPr>
      <w:r>
        <w:rPr>
          <w:rFonts w:hint="cs"/>
          <w:rtl/>
        </w:rPr>
        <w:t>- - - שיש לה איזו כוונה?</w:t>
      </w:r>
    </w:p>
    <w:p w14:paraId="7FC0DB8D" w14:textId="77777777" w:rsidR="00000000" w:rsidRDefault="00B6587A">
      <w:pPr>
        <w:pStyle w:val="a"/>
        <w:rPr>
          <w:rFonts w:hint="cs"/>
          <w:rtl/>
        </w:rPr>
      </w:pPr>
    </w:p>
    <w:p w14:paraId="24B3A9C2" w14:textId="77777777" w:rsidR="00000000" w:rsidRDefault="00B6587A">
      <w:pPr>
        <w:pStyle w:val="SpeakerCon"/>
        <w:rPr>
          <w:rtl/>
        </w:rPr>
      </w:pPr>
      <w:bookmarkStart w:id="588" w:name="FS000000464T09_10_2003_19_06_15C"/>
      <w:bookmarkEnd w:id="588"/>
      <w:r>
        <w:rPr>
          <w:rtl/>
        </w:rPr>
        <w:t>סגן שר הביטחון זאב בוים:</w:t>
      </w:r>
    </w:p>
    <w:p w14:paraId="1B8442EF" w14:textId="77777777" w:rsidR="00000000" w:rsidRDefault="00B6587A">
      <w:pPr>
        <w:pStyle w:val="a"/>
        <w:rPr>
          <w:rtl/>
        </w:rPr>
      </w:pPr>
    </w:p>
    <w:p w14:paraId="3C087AEE" w14:textId="77777777" w:rsidR="00000000" w:rsidRDefault="00B6587A">
      <w:pPr>
        <w:pStyle w:val="a"/>
        <w:rPr>
          <w:rFonts w:hint="cs"/>
          <w:rtl/>
        </w:rPr>
      </w:pPr>
      <w:r>
        <w:rPr>
          <w:rFonts w:hint="cs"/>
          <w:rtl/>
        </w:rPr>
        <w:t>לא, מתוך הדברים ששמעתי, וד</w:t>
      </w:r>
      <w:r>
        <w:rPr>
          <w:rFonts w:hint="cs"/>
          <w:rtl/>
        </w:rPr>
        <w:t xml:space="preserve">אי שלא, אם הקשבת לדבריה. </w:t>
      </w:r>
    </w:p>
    <w:p w14:paraId="2C60C777" w14:textId="77777777" w:rsidR="00000000" w:rsidRDefault="00B6587A">
      <w:pPr>
        <w:pStyle w:val="a"/>
        <w:rPr>
          <w:rFonts w:hint="cs"/>
          <w:rtl/>
        </w:rPr>
      </w:pPr>
    </w:p>
    <w:p w14:paraId="17D0F341" w14:textId="77777777" w:rsidR="00000000" w:rsidRDefault="00B6587A">
      <w:pPr>
        <w:pStyle w:val="ac"/>
        <w:rPr>
          <w:rtl/>
        </w:rPr>
      </w:pPr>
      <w:r>
        <w:rPr>
          <w:rFonts w:hint="eastAsia"/>
          <w:rtl/>
        </w:rPr>
        <w:t>דוד</w:t>
      </w:r>
      <w:r>
        <w:rPr>
          <w:rtl/>
        </w:rPr>
        <w:t xml:space="preserve"> טל (עם אחד):</w:t>
      </w:r>
    </w:p>
    <w:p w14:paraId="4610C1FB" w14:textId="77777777" w:rsidR="00000000" w:rsidRDefault="00B6587A">
      <w:pPr>
        <w:pStyle w:val="a"/>
        <w:rPr>
          <w:rFonts w:hint="cs"/>
          <w:rtl/>
        </w:rPr>
      </w:pPr>
    </w:p>
    <w:p w14:paraId="0BEE8AF6" w14:textId="77777777" w:rsidR="00000000" w:rsidRDefault="00B6587A">
      <w:pPr>
        <w:pStyle w:val="a"/>
        <w:rPr>
          <w:rFonts w:hint="cs"/>
          <w:rtl/>
        </w:rPr>
      </w:pPr>
      <w:r>
        <w:rPr>
          <w:rFonts w:hint="cs"/>
          <w:rtl/>
        </w:rPr>
        <w:t xml:space="preserve">אני הקשבתי קשב רב. </w:t>
      </w:r>
    </w:p>
    <w:p w14:paraId="5955AB80" w14:textId="77777777" w:rsidR="00000000" w:rsidRDefault="00B6587A">
      <w:pPr>
        <w:pStyle w:val="a"/>
        <w:rPr>
          <w:rFonts w:hint="cs"/>
          <w:rtl/>
        </w:rPr>
      </w:pPr>
    </w:p>
    <w:p w14:paraId="46A126D0" w14:textId="77777777" w:rsidR="00000000" w:rsidRDefault="00B6587A">
      <w:pPr>
        <w:pStyle w:val="SpeakerCon"/>
        <w:rPr>
          <w:rtl/>
        </w:rPr>
      </w:pPr>
      <w:bookmarkStart w:id="589" w:name="FS000000464T09_10_2003_19_07_14C"/>
      <w:bookmarkEnd w:id="589"/>
      <w:r>
        <w:rPr>
          <w:rtl/>
        </w:rPr>
        <w:t>סגן שר הביטחון זאב בוים:</w:t>
      </w:r>
    </w:p>
    <w:p w14:paraId="2F5AE72F" w14:textId="77777777" w:rsidR="00000000" w:rsidRDefault="00B6587A">
      <w:pPr>
        <w:pStyle w:val="a"/>
        <w:rPr>
          <w:rtl/>
        </w:rPr>
      </w:pPr>
    </w:p>
    <w:p w14:paraId="4D63C5F3" w14:textId="77777777" w:rsidR="00000000" w:rsidRDefault="00B6587A">
      <w:pPr>
        <w:pStyle w:val="a"/>
        <w:rPr>
          <w:rFonts w:hint="cs"/>
          <w:rtl/>
        </w:rPr>
      </w:pPr>
      <w:r>
        <w:rPr>
          <w:rFonts w:hint="cs"/>
          <w:rtl/>
        </w:rPr>
        <w:t xml:space="preserve">אני רק אומר שהיא תיארה נכון את הגדר, את מטרתה של הגדר, אבל עצתי לחברת הכנסת גמליאל, ובכלל לנו, להשתמש במושג הנכון. זאת גדר ביטחונית. </w:t>
      </w:r>
    </w:p>
    <w:p w14:paraId="07ADC6E2" w14:textId="77777777" w:rsidR="00000000" w:rsidRDefault="00B6587A">
      <w:pPr>
        <w:pStyle w:val="a"/>
        <w:rPr>
          <w:rtl/>
        </w:rPr>
      </w:pPr>
    </w:p>
    <w:p w14:paraId="30B38A25" w14:textId="77777777" w:rsidR="00000000" w:rsidRDefault="00B6587A">
      <w:pPr>
        <w:pStyle w:val="a"/>
        <w:rPr>
          <w:rFonts w:hint="cs"/>
          <w:rtl/>
        </w:rPr>
      </w:pPr>
      <w:r>
        <w:rPr>
          <w:rFonts w:hint="cs"/>
          <w:rtl/>
        </w:rPr>
        <w:t>אני הייתי בארצות-הברית, שם הצ</w:t>
      </w:r>
      <w:r>
        <w:rPr>
          <w:rFonts w:hint="cs"/>
          <w:rtl/>
        </w:rPr>
        <w:t xml:space="preserve">ליחו לתקופה מסוימת הפלסטינים, בעקבות ביקורו של אבו-מאזן לפני כחודשיים בוושינגטון, לכוון להגדרה. מסתבר שלמלה יש כוח. הם קראו לגדר הזאת "החומה". אנחנו מבינים למה. מבחינה טקטית, מבחינתם, זה היה נכון להחדיר בתודעה, לצרוב בתודעה הבין-לאומית, שמדובר באיזו חומה, </w:t>
      </w:r>
      <w:r>
        <w:rPr>
          <w:rFonts w:hint="cs"/>
          <w:rtl/>
        </w:rPr>
        <w:t xml:space="preserve">במיוחד כשאתה מדבר באמריקה על חומה מייד בתודעה נכנס העניין של חומת ברלין עם כל המשמעויות, אף שאין ולא כלום בין הגדר הביטחונית שלנו לאותה חומה שהקימו הקומוניסטים, כדי לחצוץ ולא לאפשר לאנשים שביקשו לעבור לעולם החופשי לעשות זאת. אני אומר שהצלחנו בסופו של דבר, </w:t>
      </w:r>
      <w:r>
        <w:rPr>
          <w:rFonts w:hint="cs"/>
          <w:rtl/>
        </w:rPr>
        <w:t xml:space="preserve">לפי הרגשתי </w:t>
      </w:r>
      <w:r>
        <w:rPr>
          <w:rtl/>
        </w:rPr>
        <w:t>–</w:t>
      </w:r>
      <w:r>
        <w:rPr>
          <w:rFonts w:hint="cs"/>
          <w:rtl/>
        </w:rPr>
        <w:t xml:space="preserve"> היה אתי חבר הכנסת רשף חן בביקור, נפגשנו עם האנשים ושוחחנו אתם </w:t>
      </w:r>
      <w:r>
        <w:rPr>
          <w:rtl/>
        </w:rPr>
        <w:t>–</w:t>
      </w:r>
      <w:r>
        <w:rPr>
          <w:rFonts w:hint="cs"/>
          <w:rtl/>
        </w:rPr>
        <w:t xml:space="preserve"> והעניין הזה חזר למקומו הנכון, כגדר ביטחונית. </w:t>
      </w:r>
    </w:p>
    <w:p w14:paraId="72C77033" w14:textId="77777777" w:rsidR="00000000" w:rsidRDefault="00B6587A">
      <w:pPr>
        <w:pStyle w:val="a"/>
        <w:rPr>
          <w:rFonts w:hint="cs"/>
          <w:rtl/>
        </w:rPr>
      </w:pPr>
    </w:p>
    <w:p w14:paraId="68284EA9" w14:textId="77777777" w:rsidR="00000000" w:rsidRDefault="00B6587A">
      <w:pPr>
        <w:pStyle w:val="a"/>
        <w:rPr>
          <w:rFonts w:hint="cs"/>
          <w:rtl/>
        </w:rPr>
      </w:pPr>
      <w:r>
        <w:rPr>
          <w:rFonts w:hint="cs"/>
          <w:rtl/>
        </w:rPr>
        <w:t>כשאנחנו נשתמש פה, חברת הכנסת גמליאל, בגדר הפרדה, אנחנו בלי משים, ולא לפי תפיסתנו, משחקים לידי תפיסת השמאל. הם היום באים ואומרים: בוא</w:t>
      </w:r>
      <w:r>
        <w:rPr>
          <w:rFonts w:hint="cs"/>
          <w:rtl/>
        </w:rPr>
        <w:t xml:space="preserve">ו נפריד, בואו נעשה הפרדה חד-צדדית. אני דרך אגב רוצה לומר, שיכול להיות שאנחנו נגיע למסקנה שאין מנוס. אני לא מציע שאנחנו כבר עכשיו בשלב הזה נרים ידיים מהאפשרות כן להגיע להסדר מדיני עם הרשות הפלסטינית. אני חושב שעוד מוקדם מדי לשפוט. </w:t>
      </w:r>
    </w:p>
    <w:p w14:paraId="6D5E863A" w14:textId="77777777" w:rsidR="00000000" w:rsidRDefault="00B6587A">
      <w:pPr>
        <w:pStyle w:val="a"/>
        <w:rPr>
          <w:rFonts w:hint="cs"/>
          <w:rtl/>
        </w:rPr>
      </w:pPr>
    </w:p>
    <w:p w14:paraId="5E50614B" w14:textId="77777777" w:rsidR="00000000" w:rsidRDefault="00B6587A">
      <w:pPr>
        <w:pStyle w:val="a"/>
        <w:rPr>
          <w:rFonts w:hint="cs"/>
          <w:rtl/>
        </w:rPr>
      </w:pPr>
      <w:r>
        <w:rPr>
          <w:rFonts w:hint="cs"/>
          <w:rtl/>
        </w:rPr>
        <w:t xml:space="preserve">אני חושב שעדיף מבחינתנו </w:t>
      </w:r>
      <w:r>
        <w:rPr>
          <w:rFonts w:hint="cs"/>
          <w:rtl/>
        </w:rPr>
        <w:t xml:space="preserve">שנגיע למצב של הסדר, כי יש שני צדדים להסדר. יש מעטפת בין-לאומית שמגבה הסדר, מה שמבטיח קיומו של איזה הסדר מדיני, שאולי לא ייתן שלום </w:t>
      </w:r>
      <w:r>
        <w:rPr>
          <w:rtl/>
        </w:rPr>
        <w:t>–</w:t>
      </w:r>
      <w:r>
        <w:rPr>
          <w:rFonts w:hint="cs"/>
          <w:rtl/>
        </w:rPr>
        <w:t xml:space="preserve"> אנחנו כבר לא משלים את עצמנו לגבי שלום, בוודאי לא במזרח התיכון הזה, כי אין חדש במזרח התיכון, זה המזרח התיכון - אבל ייתן לנו א</w:t>
      </w:r>
      <w:r>
        <w:rPr>
          <w:rFonts w:hint="cs"/>
          <w:rtl/>
        </w:rPr>
        <w:t xml:space="preserve">יזו רגיעה לשנים. מגיע לעם שלנו, מגיע לעם הפלסטיני. לזה אנחנו שואפים. אני חושב שזו מדיניותה של הממשלה, גם עכשיו אחרי שאנחנו לא הצלחנו עם ממשלה פלסטינית אחת, ואני עוד לא רואה את הממשלה הפלסטינית האחרת. </w:t>
      </w:r>
    </w:p>
    <w:p w14:paraId="4CB16EC2" w14:textId="77777777" w:rsidR="00000000" w:rsidRDefault="00B6587A">
      <w:pPr>
        <w:pStyle w:val="a"/>
        <w:rPr>
          <w:rFonts w:hint="cs"/>
          <w:rtl/>
        </w:rPr>
      </w:pPr>
    </w:p>
    <w:p w14:paraId="4DF2F3A0" w14:textId="77777777" w:rsidR="00000000" w:rsidRDefault="00B6587A">
      <w:pPr>
        <w:pStyle w:val="a"/>
        <w:rPr>
          <w:rFonts w:hint="cs"/>
          <w:rtl/>
        </w:rPr>
      </w:pPr>
      <w:r>
        <w:rPr>
          <w:rFonts w:hint="cs"/>
          <w:rtl/>
        </w:rPr>
        <w:t>אבל עדיין לא צריך לרוץ לעניין ההפרדה, למה? מכיוון שעני</w:t>
      </w:r>
      <w:r>
        <w:rPr>
          <w:rFonts w:hint="cs"/>
          <w:rtl/>
        </w:rPr>
        <w:t>ין ההפרדה החד-צדדית, פירוש הדבר אומנם שאתה מייצב את עצמך חד-צדדית, אבל מהצד השני אתה אומר שימות יתר העולם ויעשו מה שרוצים האחרים. מעבר לגדר מזרחה - יעשו הפלסטינים מה שהם רוצים, ואתה בלי משים נותן להם אפשרות להקים מה שבפועל יהיה שם. זאת תהיה רשות רצחנית טרו</w:t>
      </w:r>
      <w:r>
        <w:rPr>
          <w:rFonts w:hint="cs"/>
          <w:rtl/>
        </w:rPr>
        <w:t>ריסטית כולה. היום הארגונים הרצחניים שם הם עדיין מיעוט, לא מבוטל, לצערי, אבל יש מקום להנחה על סמך סקרים וכו', שהעם הפלסטיני ברובו היה רוצה שקט, היה רוצה לחיות בצורה נורמלית, ונדמה לי שרובו כן מעוניין בהסדר כזה, עדיין. לכן, אני לא חושב שאנחנו צריכים לרוץ ולמ</w:t>
      </w:r>
      <w:r>
        <w:rPr>
          <w:rFonts w:hint="cs"/>
          <w:rtl/>
        </w:rPr>
        <w:t xml:space="preserve">הר לעניין הפרדה חד-צדדית, שפירוש הדבר שאתה נותן בעצמך היתר, הכשר, ליצירת רשות, מדינה, ישות רצחנית מראשיתה ועד סופה. זה עניין הגדר. </w:t>
      </w:r>
    </w:p>
    <w:p w14:paraId="7C791138" w14:textId="77777777" w:rsidR="00000000" w:rsidRDefault="00B6587A">
      <w:pPr>
        <w:pStyle w:val="a"/>
        <w:rPr>
          <w:rtl/>
        </w:rPr>
      </w:pPr>
    </w:p>
    <w:p w14:paraId="4B969837" w14:textId="77777777" w:rsidR="00000000" w:rsidRDefault="00B6587A">
      <w:pPr>
        <w:pStyle w:val="a"/>
        <w:rPr>
          <w:rFonts w:hint="cs"/>
          <w:rtl/>
        </w:rPr>
      </w:pPr>
      <w:r>
        <w:rPr>
          <w:rFonts w:hint="cs"/>
          <w:rtl/>
        </w:rPr>
        <w:t>אשר לתוואי, שמעתי קודם ביטויים - אני חושב מחבר הכנסת וילן שבא בטענות אל חבר הכנסת חזן שדיבר על עניין גדרות אושוויץ או גבולו</w:t>
      </w:r>
      <w:r>
        <w:rPr>
          <w:rFonts w:hint="cs"/>
          <w:rtl/>
        </w:rPr>
        <w:t>ת אושוויץ וכדומה. צריך להזכיר לאנשי מפלגת העבודה דהיום, שפעם, כשהעבודה היתה מפא"י, שהעבודה היתה אפילו המערך, היו אצלה האנשים שאת גבולות 1967 הגדירו כגבולות אושוויץ. זה היה המנוח, שר החוץ המפורסם שלנו, אבא אבן. הוא לא היה מהליכוד, הוא לא היה מחרות, הוא אפיל</w:t>
      </w:r>
      <w:r>
        <w:rPr>
          <w:rFonts w:hint="cs"/>
          <w:rtl/>
        </w:rPr>
        <w:t>ו לא היה מגח"ל. הוא היה במפא"י, ואחרי זה במערך. הוא הגדיר את גבולות 1967 כגבולות אושוויץ.</w:t>
      </w:r>
    </w:p>
    <w:p w14:paraId="6B5A4E05" w14:textId="77777777" w:rsidR="00000000" w:rsidRDefault="00B6587A">
      <w:pPr>
        <w:pStyle w:val="a"/>
        <w:rPr>
          <w:rFonts w:hint="cs"/>
          <w:rtl/>
        </w:rPr>
      </w:pPr>
    </w:p>
    <w:p w14:paraId="02700012" w14:textId="77777777" w:rsidR="00000000" w:rsidRDefault="00B6587A">
      <w:pPr>
        <w:pStyle w:val="a"/>
        <w:rPr>
          <w:rFonts w:hint="cs"/>
          <w:rtl/>
        </w:rPr>
      </w:pPr>
      <w:r>
        <w:rPr>
          <w:rFonts w:hint="cs"/>
          <w:rtl/>
        </w:rPr>
        <w:t xml:space="preserve"> אז לבוא ולקדש את גבולות אושוויץ, אלה של 1967? אפילו החלטת האומות המאוחדות המפורסמת 242 </w:t>
      </w:r>
      <w:r>
        <w:rPr>
          <w:rtl/>
        </w:rPr>
        <w:t>–</w:t>
      </w:r>
      <w:r>
        <w:rPr>
          <w:rFonts w:hint="cs"/>
          <w:rtl/>
        </w:rPr>
        <w:t xml:space="preserve"> שנדע להגיד את זה לעצמנו, שנשנן את זה לבנינו, שנזכיר לקהילת יתר העולם </w:t>
      </w:r>
      <w:r>
        <w:rPr>
          <w:rtl/>
        </w:rPr>
        <w:t>–</w:t>
      </w:r>
      <w:r>
        <w:rPr>
          <w:rFonts w:hint="cs"/>
          <w:rtl/>
        </w:rPr>
        <w:t xml:space="preserve"> שכל </w:t>
      </w:r>
      <w:r>
        <w:rPr>
          <w:rFonts w:hint="cs"/>
          <w:rtl/>
        </w:rPr>
        <w:t>העולם הערבי והבלתי-מזדהה מנופף בה כאורים ותומים, מדברת על החזרת שטחים, ועל מלה אחת היתה מלחמת עולם. בסופו של דבר התקבלה עמדתנו, עמדתו של אבא אבן, אז שגרירנו באו"ם, שזוהי החזרה של שטחים ולא כל השטחים, כשניסו לשרבב את כל השטחים בוויכוח בין תרגום אנגלי לבין ת</w:t>
      </w:r>
      <w:r>
        <w:rPr>
          <w:rFonts w:hint="cs"/>
          <w:rtl/>
        </w:rPr>
        <w:t xml:space="preserve">רגום אחר. </w:t>
      </w:r>
    </w:p>
    <w:p w14:paraId="1DBF5588" w14:textId="77777777" w:rsidR="00000000" w:rsidRDefault="00B6587A">
      <w:pPr>
        <w:pStyle w:val="a"/>
        <w:rPr>
          <w:rFonts w:hint="cs"/>
          <w:rtl/>
        </w:rPr>
      </w:pPr>
    </w:p>
    <w:p w14:paraId="50411594" w14:textId="77777777" w:rsidR="00000000" w:rsidRDefault="00B6587A">
      <w:pPr>
        <w:pStyle w:val="a"/>
        <w:rPr>
          <w:rFonts w:hint="cs"/>
          <w:rtl/>
        </w:rPr>
      </w:pPr>
      <w:r>
        <w:rPr>
          <w:rFonts w:hint="cs"/>
          <w:rtl/>
        </w:rPr>
        <w:t xml:space="preserve">אנחנו נחזיר שטחים. ראש הממשלה אמר, שבמשא-ומתן מדיני אנחנו נעשה ויתורים כואבים, ואנחנו נתפשר על ארץ-ישראל </w:t>
      </w:r>
      <w:r>
        <w:rPr>
          <w:rtl/>
        </w:rPr>
        <w:t>–</w:t>
      </w:r>
      <w:r>
        <w:rPr>
          <w:rFonts w:hint="cs"/>
          <w:rtl/>
        </w:rPr>
        <w:t xml:space="preserve"> לא בשמחה, אבל נצטרך להתפשר על זה, ונגיע להסכם מדיני. אבל לבוא  ולקדש את "הקו הירוק" הזה, את גבולות 1967, ועוד להשתמש בנימוקים ביטחוניים, </w:t>
      </w:r>
      <w:r>
        <w:rPr>
          <w:rFonts w:hint="cs"/>
          <w:rtl/>
        </w:rPr>
        <w:t>לקרוא לגדר גדר ביטחונית שעוצרת מחבלים, שעוצרת פיגועים, אבל למקם אותה בדיוק על הגבולות האלה בלי שום תזוזה, זה לא לתפארתה של מפלגת העבודה, לא לתפארת חבריה, שפעם היו שם אבא אבן ויגאל אלון, עם תפיסה ביטחונית נכונה על רצועה במזרח, רצועה אסטרטגית בבקעת-הירדן. כל</w:t>
      </w:r>
      <w:r>
        <w:rPr>
          <w:rFonts w:hint="cs"/>
          <w:rtl/>
        </w:rPr>
        <w:t xml:space="preserve"> זה נעלם ונשכח, שלא לדבר על מכירת החיסול של ירושלים נוסח קמפ-דייוויד של ברק. </w:t>
      </w:r>
    </w:p>
    <w:p w14:paraId="6BE5B112" w14:textId="77777777" w:rsidR="00000000" w:rsidRDefault="00B6587A">
      <w:pPr>
        <w:pStyle w:val="a"/>
        <w:rPr>
          <w:rFonts w:hint="cs"/>
          <w:rtl/>
        </w:rPr>
      </w:pPr>
    </w:p>
    <w:p w14:paraId="65C6E55D" w14:textId="77777777" w:rsidR="00000000" w:rsidRDefault="00B6587A">
      <w:pPr>
        <w:pStyle w:val="ac"/>
        <w:rPr>
          <w:rtl/>
        </w:rPr>
      </w:pPr>
      <w:r>
        <w:rPr>
          <w:rFonts w:hint="eastAsia"/>
          <w:rtl/>
        </w:rPr>
        <w:t>דוד</w:t>
      </w:r>
      <w:r>
        <w:rPr>
          <w:rtl/>
        </w:rPr>
        <w:t xml:space="preserve"> טל (עם אחד):</w:t>
      </w:r>
    </w:p>
    <w:p w14:paraId="1A5A1B4C" w14:textId="77777777" w:rsidR="00000000" w:rsidRDefault="00B6587A">
      <w:pPr>
        <w:pStyle w:val="a"/>
        <w:rPr>
          <w:rFonts w:hint="cs"/>
          <w:rtl/>
        </w:rPr>
      </w:pPr>
    </w:p>
    <w:p w14:paraId="0DD5E56A" w14:textId="77777777" w:rsidR="00000000" w:rsidRDefault="00B6587A">
      <w:pPr>
        <w:pStyle w:val="a"/>
        <w:rPr>
          <w:rFonts w:hint="cs"/>
          <w:rtl/>
        </w:rPr>
      </w:pPr>
      <w:r>
        <w:rPr>
          <w:rFonts w:hint="cs"/>
          <w:rtl/>
        </w:rPr>
        <w:t>היום היית חותם על תוכנית אלון?</w:t>
      </w:r>
    </w:p>
    <w:p w14:paraId="61CECCD4" w14:textId="77777777" w:rsidR="00000000" w:rsidRDefault="00B6587A">
      <w:pPr>
        <w:pStyle w:val="a"/>
        <w:rPr>
          <w:rFonts w:hint="cs"/>
          <w:rtl/>
        </w:rPr>
      </w:pPr>
    </w:p>
    <w:p w14:paraId="5594B921" w14:textId="77777777" w:rsidR="00000000" w:rsidRDefault="00B6587A">
      <w:pPr>
        <w:pStyle w:val="SpeakerCon"/>
        <w:rPr>
          <w:rtl/>
        </w:rPr>
      </w:pPr>
      <w:bookmarkStart w:id="590" w:name="FS000000464T09_10_2003_19_19_48C"/>
      <w:bookmarkEnd w:id="590"/>
      <w:r>
        <w:rPr>
          <w:rtl/>
        </w:rPr>
        <w:t>סגן שר הביטחון זאב בוים:</w:t>
      </w:r>
    </w:p>
    <w:p w14:paraId="458F1834" w14:textId="77777777" w:rsidR="00000000" w:rsidRDefault="00B6587A">
      <w:pPr>
        <w:pStyle w:val="a"/>
        <w:rPr>
          <w:rtl/>
        </w:rPr>
      </w:pPr>
    </w:p>
    <w:p w14:paraId="1DA06E57" w14:textId="77777777" w:rsidR="00000000" w:rsidRDefault="00B6587A">
      <w:pPr>
        <w:pStyle w:val="a"/>
        <w:rPr>
          <w:rFonts w:hint="cs"/>
          <w:rtl/>
        </w:rPr>
      </w:pPr>
      <w:r>
        <w:rPr>
          <w:rFonts w:hint="cs"/>
          <w:rtl/>
        </w:rPr>
        <w:t xml:space="preserve">אני הייתי חותם היום על תוכנית אלון, זה נכון, אבל אני בכל זאת שם קווים אדומים שאני חושב שאנחנו חייבים </w:t>
      </w:r>
      <w:r>
        <w:rPr>
          <w:rFonts w:hint="cs"/>
          <w:rtl/>
        </w:rPr>
        <w:t xml:space="preserve">לשים לעצמנו. </w:t>
      </w:r>
    </w:p>
    <w:p w14:paraId="2EB5C537" w14:textId="77777777" w:rsidR="00000000" w:rsidRDefault="00B6587A">
      <w:pPr>
        <w:pStyle w:val="a"/>
        <w:rPr>
          <w:rFonts w:hint="cs"/>
          <w:rtl/>
        </w:rPr>
      </w:pPr>
    </w:p>
    <w:p w14:paraId="0E5B9F02" w14:textId="77777777" w:rsidR="00000000" w:rsidRDefault="00B6587A">
      <w:pPr>
        <w:pStyle w:val="a"/>
        <w:rPr>
          <w:rFonts w:hint="cs"/>
          <w:rtl/>
        </w:rPr>
      </w:pPr>
      <w:r>
        <w:rPr>
          <w:rFonts w:hint="cs"/>
          <w:rtl/>
        </w:rPr>
        <w:t xml:space="preserve">לסיום, הגדר הביטחונית, היא גדר ביטחונית, כשמה כן היא. היא מרכיב חשוב, מכשול נוסף, כדי להילחם בטרור. זאת תכליתה. תפיסתה העקרונית </w:t>
      </w:r>
      <w:r>
        <w:rPr>
          <w:rtl/>
        </w:rPr>
        <w:t>–</w:t>
      </w:r>
      <w:r>
        <w:rPr>
          <w:rFonts w:hint="cs"/>
          <w:rtl/>
        </w:rPr>
        <w:t xml:space="preserve"> ומכאן צריך לברך על החלטת הממשלה באשר למיקום שעליו החליטו </w:t>
      </w:r>
      <w:r>
        <w:rPr>
          <w:rtl/>
        </w:rPr>
        <w:t>–</w:t>
      </w:r>
      <w:r>
        <w:rPr>
          <w:rFonts w:hint="cs"/>
          <w:rtl/>
        </w:rPr>
        <w:t xml:space="preserve"> שכל תא שטח, היכן שיש רוב יהודי, עוטפים אותו בגדר ומו</w:t>
      </w:r>
      <w:r>
        <w:rPr>
          <w:rFonts w:hint="cs"/>
          <w:rtl/>
        </w:rPr>
        <w:t xml:space="preserve">ציאים את המיעוט המוסלמי  מהגדר מזרחה. זאת כל תפיסת הביטחון של הגדר. </w:t>
      </w:r>
    </w:p>
    <w:p w14:paraId="6BEFC2E6" w14:textId="77777777" w:rsidR="00000000" w:rsidRDefault="00B6587A">
      <w:pPr>
        <w:pStyle w:val="a"/>
        <w:rPr>
          <w:rFonts w:hint="cs"/>
          <w:rtl/>
        </w:rPr>
      </w:pPr>
    </w:p>
    <w:p w14:paraId="6814F414" w14:textId="77777777" w:rsidR="00000000" w:rsidRDefault="00B6587A">
      <w:pPr>
        <w:pStyle w:val="a"/>
        <w:rPr>
          <w:rFonts w:hint="cs"/>
          <w:rtl/>
        </w:rPr>
      </w:pPr>
      <w:r>
        <w:rPr>
          <w:rFonts w:hint="cs"/>
          <w:rtl/>
        </w:rPr>
        <w:t xml:space="preserve">וכמו שבין קלקיליה ובין כפר-סבא, באמצע עוברת גדר, כך גם בתא השטח של אריאל, ששם חיים כ-38,000 יהודים </w:t>
      </w:r>
      <w:r>
        <w:rPr>
          <w:rtl/>
        </w:rPr>
        <w:t>–</w:t>
      </w:r>
      <w:r>
        <w:rPr>
          <w:rFonts w:hint="cs"/>
          <w:rtl/>
        </w:rPr>
        <w:t xml:space="preserve"> מתוכם כ-20,000 באריאל, ואם נוסיף את עמנואל, קרני-שומרון, קדומים, זה תא שטח של רוב יהו</w:t>
      </w:r>
      <w:r>
        <w:rPr>
          <w:rFonts w:hint="cs"/>
          <w:rtl/>
        </w:rPr>
        <w:t xml:space="preserve">די מכריע - ו-4,500-5,000 פלסטינים, שאותם מוציאים מהגדר מזרחה. זה נכון לפי אותו עיקרון. </w:t>
      </w:r>
    </w:p>
    <w:p w14:paraId="06E48D4B" w14:textId="77777777" w:rsidR="00000000" w:rsidRDefault="00B6587A">
      <w:pPr>
        <w:pStyle w:val="a"/>
        <w:rPr>
          <w:rFonts w:hint="cs"/>
          <w:rtl/>
        </w:rPr>
      </w:pPr>
    </w:p>
    <w:p w14:paraId="090D2A8D" w14:textId="77777777" w:rsidR="00000000" w:rsidRDefault="00B6587A">
      <w:pPr>
        <w:pStyle w:val="a"/>
        <w:rPr>
          <w:rFonts w:hint="cs"/>
          <w:rtl/>
        </w:rPr>
      </w:pPr>
      <w:r>
        <w:rPr>
          <w:rFonts w:hint="cs"/>
          <w:rtl/>
        </w:rPr>
        <w:t xml:space="preserve">אז יש לנו  ויכוח מסוים עם האמריקנים. נמצאה הדרך ליישב את הוויכוחים האלה, ואני מקווה שהאישור הזה שאישרה היום הממשלה מריץ גדר, שלפי התכנון והניסיון הנלמד נוכל להשלים את </w:t>
      </w:r>
      <w:r>
        <w:rPr>
          <w:rFonts w:hint="cs"/>
          <w:rtl/>
        </w:rPr>
        <w:t xml:space="preserve">שלב ג' שלו בטווח של </w:t>
      </w:r>
      <w:r>
        <w:rPr>
          <w:rtl/>
        </w:rPr>
        <w:t>–</w:t>
      </w:r>
      <w:r>
        <w:rPr>
          <w:rFonts w:hint="cs"/>
          <w:rtl/>
        </w:rPr>
        <w:t xml:space="preserve"> איך אומרים, אם ירצה השם </w:t>
      </w:r>
      <w:r>
        <w:rPr>
          <w:rtl/>
        </w:rPr>
        <w:t>–</w:t>
      </w:r>
      <w:r>
        <w:rPr>
          <w:rFonts w:hint="cs"/>
          <w:rtl/>
        </w:rPr>
        <w:t xml:space="preserve"> כעת חיה בעוד שנה, או לכל המאוחר סוף שנת 2004. תהיה ההשלמה של הגדר הזאת, ויישאר לנו עוד שלב אחד, לעטוף את דרום ירושלים והר-חברון. עד כאן בעניין הגדר. </w:t>
      </w:r>
    </w:p>
    <w:p w14:paraId="59260E74" w14:textId="77777777" w:rsidR="00000000" w:rsidRDefault="00B6587A">
      <w:pPr>
        <w:pStyle w:val="a"/>
        <w:rPr>
          <w:rFonts w:hint="cs"/>
          <w:rtl/>
        </w:rPr>
      </w:pPr>
    </w:p>
    <w:p w14:paraId="240570ED" w14:textId="77777777" w:rsidR="00000000" w:rsidRDefault="00B6587A">
      <w:pPr>
        <w:pStyle w:val="a"/>
        <w:rPr>
          <w:rFonts w:hint="cs"/>
          <w:rtl/>
        </w:rPr>
      </w:pPr>
      <w:r>
        <w:rPr>
          <w:rFonts w:hint="cs"/>
          <w:rtl/>
        </w:rPr>
        <w:t xml:space="preserve">גברתי היושבת-ראש, אני מציע להסתפק בזה. תודה. </w:t>
      </w:r>
    </w:p>
    <w:p w14:paraId="7FCA0671" w14:textId="77777777" w:rsidR="00000000" w:rsidRDefault="00B6587A">
      <w:pPr>
        <w:pStyle w:val="a"/>
        <w:rPr>
          <w:rFonts w:hint="cs"/>
          <w:rtl/>
        </w:rPr>
      </w:pPr>
    </w:p>
    <w:p w14:paraId="04660ECC" w14:textId="77777777" w:rsidR="00000000" w:rsidRDefault="00B6587A">
      <w:pPr>
        <w:pStyle w:val="ad"/>
        <w:rPr>
          <w:rFonts w:hint="cs"/>
          <w:rtl/>
        </w:rPr>
      </w:pPr>
      <w:r>
        <w:rPr>
          <w:rFonts w:hint="cs"/>
          <w:rtl/>
        </w:rPr>
        <w:t xml:space="preserve">היו"ר אתי </w:t>
      </w:r>
      <w:r>
        <w:rPr>
          <w:rFonts w:hint="cs"/>
          <w:rtl/>
        </w:rPr>
        <w:t>לבני:</w:t>
      </w:r>
    </w:p>
    <w:p w14:paraId="5A525165" w14:textId="77777777" w:rsidR="00000000" w:rsidRDefault="00B6587A">
      <w:pPr>
        <w:pStyle w:val="a"/>
        <w:rPr>
          <w:rFonts w:hint="cs"/>
          <w:rtl/>
        </w:rPr>
      </w:pPr>
    </w:p>
    <w:p w14:paraId="23096CC1" w14:textId="77777777" w:rsidR="00000000" w:rsidRDefault="00B6587A">
      <w:pPr>
        <w:pStyle w:val="a"/>
        <w:rPr>
          <w:rFonts w:hint="cs"/>
          <w:rtl/>
        </w:rPr>
      </w:pPr>
      <w:r>
        <w:rPr>
          <w:rFonts w:hint="cs"/>
          <w:rtl/>
        </w:rPr>
        <w:t>תודה. חברת הכנסת גמליאל, שמעת מה שאמר סגן השר?</w:t>
      </w:r>
    </w:p>
    <w:p w14:paraId="3B9DF285" w14:textId="77777777" w:rsidR="00000000" w:rsidRDefault="00B6587A">
      <w:pPr>
        <w:pStyle w:val="a"/>
        <w:rPr>
          <w:rFonts w:hint="cs"/>
          <w:rtl/>
        </w:rPr>
      </w:pPr>
    </w:p>
    <w:p w14:paraId="356D99F4" w14:textId="77777777" w:rsidR="00000000" w:rsidRDefault="00B6587A">
      <w:pPr>
        <w:pStyle w:val="ac"/>
        <w:rPr>
          <w:rtl/>
        </w:rPr>
      </w:pPr>
      <w:r>
        <w:rPr>
          <w:rFonts w:hint="eastAsia"/>
          <w:rtl/>
        </w:rPr>
        <w:t>גילה</w:t>
      </w:r>
      <w:r>
        <w:rPr>
          <w:rtl/>
        </w:rPr>
        <w:t xml:space="preserve"> גמליאל (הליכוד):</w:t>
      </w:r>
    </w:p>
    <w:p w14:paraId="48B803FA" w14:textId="77777777" w:rsidR="00000000" w:rsidRDefault="00B6587A">
      <w:pPr>
        <w:pStyle w:val="a"/>
        <w:rPr>
          <w:rFonts w:hint="cs"/>
          <w:rtl/>
        </w:rPr>
      </w:pPr>
    </w:p>
    <w:p w14:paraId="567D5B98" w14:textId="77777777" w:rsidR="00000000" w:rsidRDefault="00B6587A">
      <w:pPr>
        <w:pStyle w:val="a"/>
        <w:rPr>
          <w:rFonts w:hint="cs"/>
          <w:rtl/>
        </w:rPr>
      </w:pPr>
      <w:r>
        <w:rPr>
          <w:rFonts w:hint="cs"/>
          <w:rtl/>
        </w:rPr>
        <w:t>לא.</w:t>
      </w:r>
    </w:p>
    <w:p w14:paraId="222FC4E4" w14:textId="77777777" w:rsidR="00000000" w:rsidRDefault="00B6587A">
      <w:pPr>
        <w:pStyle w:val="a"/>
        <w:rPr>
          <w:rFonts w:hint="cs"/>
          <w:rtl/>
        </w:rPr>
      </w:pPr>
    </w:p>
    <w:p w14:paraId="1DA11D2C" w14:textId="77777777" w:rsidR="00000000" w:rsidRDefault="00B6587A">
      <w:pPr>
        <w:pStyle w:val="ad"/>
        <w:rPr>
          <w:rFonts w:hint="cs"/>
          <w:rtl/>
        </w:rPr>
      </w:pPr>
      <w:r>
        <w:rPr>
          <w:rFonts w:hint="cs"/>
          <w:rtl/>
        </w:rPr>
        <w:t>היו"ר אתי לבני:</w:t>
      </w:r>
    </w:p>
    <w:p w14:paraId="48E8D941" w14:textId="77777777" w:rsidR="00000000" w:rsidRDefault="00B6587A">
      <w:pPr>
        <w:pStyle w:val="a"/>
        <w:rPr>
          <w:rFonts w:hint="cs"/>
          <w:rtl/>
        </w:rPr>
      </w:pPr>
    </w:p>
    <w:p w14:paraId="27E37C44" w14:textId="77777777" w:rsidR="00000000" w:rsidRDefault="00B6587A">
      <w:pPr>
        <w:pStyle w:val="a"/>
        <w:rPr>
          <w:rFonts w:hint="cs"/>
          <w:rtl/>
        </w:rPr>
      </w:pPr>
      <w:r>
        <w:rPr>
          <w:rFonts w:hint="cs"/>
          <w:rtl/>
        </w:rPr>
        <w:t>הוא מציע להסתפק בדבריו. מה את מבקשת? מקובל?</w:t>
      </w:r>
    </w:p>
    <w:p w14:paraId="5D22F486" w14:textId="77777777" w:rsidR="00000000" w:rsidRDefault="00B6587A">
      <w:pPr>
        <w:pStyle w:val="a"/>
        <w:rPr>
          <w:rFonts w:hint="cs"/>
          <w:rtl/>
        </w:rPr>
      </w:pPr>
    </w:p>
    <w:p w14:paraId="210B9EE2" w14:textId="77777777" w:rsidR="00000000" w:rsidRDefault="00B6587A">
      <w:pPr>
        <w:pStyle w:val="ac"/>
        <w:rPr>
          <w:rtl/>
        </w:rPr>
      </w:pPr>
      <w:r>
        <w:rPr>
          <w:rFonts w:hint="eastAsia"/>
          <w:rtl/>
        </w:rPr>
        <w:t>גילה</w:t>
      </w:r>
      <w:r>
        <w:rPr>
          <w:rtl/>
        </w:rPr>
        <w:t xml:space="preserve"> גמליאל (הליכוד):</w:t>
      </w:r>
    </w:p>
    <w:p w14:paraId="55DB14A6" w14:textId="77777777" w:rsidR="00000000" w:rsidRDefault="00B6587A">
      <w:pPr>
        <w:pStyle w:val="a"/>
        <w:rPr>
          <w:rFonts w:hint="cs"/>
          <w:rtl/>
        </w:rPr>
      </w:pPr>
    </w:p>
    <w:p w14:paraId="50B40842" w14:textId="77777777" w:rsidR="00000000" w:rsidRDefault="00B6587A">
      <w:pPr>
        <w:pStyle w:val="a"/>
        <w:rPr>
          <w:rFonts w:hint="cs"/>
          <w:rtl/>
        </w:rPr>
      </w:pPr>
      <w:r>
        <w:rPr>
          <w:rFonts w:hint="cs"/>
          <w:rtl/>
        </w:rPr>
        <w:t>מקובל.</w:t>
      </w:r>
    </w:p>
    <w:p w14:paraId="25ADB1A8" w14:textId="77777777" w:rsidR="00000000" w:rsidRDefault="00B6587A">
      <w:pPr>
        <w:pStyle w:val="a"/>
        <w:rPr>
          <w:rFonts w:hint="cs"/>
          <w:rtl/>
        </w:rPr>
      </w:pPr>
    </w:p>
    <w:p w14:paraId="1385402B" w14:textId="77777777" w:rsidR="00000000" w:rsidRDefault="00B6587A">
      <w:pPr>
        <w:pStyle w:val="ad"/>
        <w:rPr>
          <w:rFonts w:hint="cs"/>
          <w:rtl/>
        </w:rPr>
      </w:pPr>
      <w:r>
        <w:rPr>
          <w:rFonts w:hint="cs"/>
          <w:rtl/>
        </w:rPr>
        <w:t>היו"ר אתי לבני:</w:t>
      </w:r>
    </w:p>
    <w:p w14:paraId="79FB65B1" w14:textId="77777777" w:rsidR="00000000" w:rsidRDefault="00B6587A">
      <w:pPr>
        <w:pStyle w:val="a"/>
        <w:rPr>
          <w:rFonts w:hint="cs"/>
          <w:rtl/>
        </w:rPr>
      </w:pPr>
    </w:p>
    <w:p w14:paraId="3C7940B8" w14:textId="77777777" w:rsidR="00000000" w:rsidRDefault="00B6587A">
      <w:pPr>
        <w:pStyle w:val="a"/>
        <w:rPr>
          <w:rFonts w:hint="cs"/>
          <w:rtl/>
        </w:rPr>
      </w:pPr>
      <w:r>
        <w:rPr>
          <w:rFonts w:hint="cs"/>
          <w:rtl/>
        </w:rPr>
        <w:t>בסדר.</w:t>
      </w:r>
    </w:p>
    <w:p w14:paraId="12B4B1C8" w14:textId="77777777" w:rsidR="00000000" w:rsidRDefault="00B6587A">
      <w:pPr>
        <w:pStyle w:val="Subject"/>
        <w:rPr>
          <w:rFonts w:hint="cs"/>
          <w:rtl/>
        </w:rPr>
      </w:pPr>
    </w:p>
    <w:p w14:paraId="3914FE74" w14:textId="77777777" w:rsidR="00000000" w:rsidRDefault="00B6587A">
      <w:pPr>
        <w:pStyle w:val="a"/>
        <w:rPr>
          <w:rFonts w:hint="cs"/>
          <w:rtl/>
        </w:rPr>
      </w:pPr>
    </w:p>
    <w:p w14:paraId="757275D7" w14:textId="77777777" w:rsidR="00000000" w:rsidRDefault="00B6587A">
      <w:pPr>
        <w:pStyle w:val="Subject"/>
        <w:rPr>
          <w:rtl/>
        </w:rPr>
      </w:pPr>
      <w:bookmarkStart w:id="591" w:name="CS15765FI0015765T09_10_2003_19_11_20"/>
      <w:bookmarkEnd w:id="591"/>
      <w:r>
        <w:rPr>
          <w:rtl/>
        </w:rPr>
        <w:t>החלטת שר המשפטים בנוגע לבתי</w:t>
      </w:r>
      <w:r>
        <w:rPr>
          <w:rFonts w:hint="cs"/>
          <w:rtl/>
        </w:rPr>
        <w:t>-</w:t>
      </w:r>
      <w:r>
        <w:rPr>
          <w:rtl/>
        </w:rPr>
        <w:t xml:space="preserve">הדין לעבודה </w:t>
      </w:r>
    </w:p>
    <w:p w14:paraId="431FA0CE" w14:textId="77777777" w:rsidR="00000000" w:rsidRDefault="00B6587A">
      <w:pPr>
        <w:pStyle w:val="SubjectSub"/>
        <w:rPr>
          <w:rFonts w:hint="cs"/>
          <w:rtl/>
        </w:rPr>
      </w:pPr>
    </w:p>
    <w:p w14:paraId="2F68E7A9" w14:textId="77777777" w:rsidR="00000000" w:rsidRDefault="00B6587A">
      <w:pPr>
        <w:pStyle w:val="ad"/>
        <w:rPr>
          <w:rFonts w:hint="cs"/>
          <w:rtl/>
        </w:rPr>
      </w:pPr>
      <w:r>
        <w:rPr>
          <w:rFonts w:hint="cs"/>
          <w:rtl/>
        </w:rPr>
        <w:t>היו"ר אתי לבנ</w:t>
      </w:r>
      <w:r>
        <w:rPr>
          <w:rFonts w:hint="cs"/>
          <w:rtl/>
        </w:rPr>
        <w:t>י:</w:t>
      </w:r>
    </w:p>
    <w:p w14:paraId="668C1CA7" w14:textId="77777777" w:rsidR="00000000" w:rsidRDefault="00B6587A">
      <w:pPr>
        <w:pStyle w:val="a"/>
        <w:rPr>
          <w:rFonts w:hint="cs"/>
          <w:rtl/>
        </w:rPr>
      </w:pPr>
    </w:p>
    <w:p w14:paraId="28341FD7" w14:textId="77777777" w:rsidR="00000000" w:rsidRDefault="00B6587A">
      <w:pPr>
        <w:pStyle w:val="a"/>
        <w:rPr>
          <w:rFonts w:hint="cs"/>
          <w:rtl/>
        </w:rPr>
      </w:pPr>
      <w:r>
        <w:rPr>
          <w:rFonts w:hint="cs"/>
          <w:rtl/>
        </w:rPr>
        <w:t>ההצעה האחרונה היא: החלטת שר המשפטים בנוגע לבתי-הדין לעבודה. מנמק חבר הכנסת דוד טל. עשר דקות.</w:t>
      </w:r>
    </w:p>
    <w:p w14:paraId="72B64788" w14:textId="77777777" w:rsidR="00000000" w:rsidRDefault="00B6587A">
      <w:pPr>
        <w:pStyle w:val="a"/>
        <w:rPr>
          <w:rFonts w:hint="cs"/>
          <w:rtl/>
        </w:rPr>
      </w:pPr>
    </w:p>
    <w:p w14:paraId="55E310BC" w14:textId="77777777" w:rsidR="00000000" w:rsidRDefault="00B6587A">
      <w:pPr>
        <w:pStyle w:val="ac"/>
        <w:rPr>
          <w:rtl/>
        </w:rPr>
      </w:pPr>
      <w:r>
        <w:rPr>
          <w:rFonts w:hint="eastAsia"/>
          <w:rtl/>
        </w:rPr>
        <w:t>שר</w:t>
      </w:r>
      <w:r>
        <w:rPr>
          <w:rtl/>
        </w:rPr>
        <w:t xml:space="preserve"> המשפטים יוסף לפיד:</w:t>
      </w:r>
    </w:p>
    <w:p w14:paraId="0305DE88" w14:textId="77777777" w:rsidR="00000000" w:rsidRDefault="00B6587A">
      <w:pPr>
        <w:pStyle w:val="a"/>
        <w:rPr>
          <w:rFonts w:hint="cs"/>
          <w:rtl/>
        </w:rPr>
      </w:pPr>
    </w:p>
    <w:p w14:paraId="1336BFE8" w14:textId="77777777" w:rsidR="00000000" w:rsidRDefault="00B6587A">
      <w:pPr>
        <w:pStyle w:val="a"/>
        <w:rPr>
          <w:rFonts w:hint="cs"/>
          <w:rtl/>
        </w:rPr>
      </w:pPr>
      <w:r>
        <w:rPr>
          <w:rFonts w:hint="cs"/>
          <w:rtl/>
        </w:rPr>
        <w:t>אם תהיה קצר, גם אני אהיה קצר.</w:t>
      </w:r>
    </w:p>
    <w:p w14:paraId="366CD91D" w14:textId="77777777" w:rsidR="00000000" w:rsidRDefault="00B6587A">
      <w:pPr>
        <w:pStyle w:val="a"/>
        <w:rPr>
          <w:rFonts w:hint="cs"/>
          <w:rtl/>
        </w:rPr>
      </w:pPr>
    </w:p>
    <w:p w14:paraId="08D1F000" w14:textId="77777777" w:rsidR="00000000" w:rsidRDefault="00B6587A">
      <w:pPr>
        <w:pStyle w:val="Speaker"/>
        <w:rPr>
          <w:rtl/>
        </w:rPr>
      </w:pPr>
      <w:bookmarkStart w:id="592" w:name="FS000000493T09_10_2003_19_08_29"/>
      <w:bookmarkEnd w:id="592"/>
      <w:r>
        <w:rPr>
          <w:rFonts w:hint="eastAsia"/>
          <w:rtl/>
        </w:rPr>
        <w:t>דוד</w:t>
      </w:r>
      <w:r>
        <w:rPr>
          <w:rtl/>
        </w:rPr>
        <w:t xml:space="preserve"> טל (עם אחד):</w:t>
      </w:r>
    </w:p>
    <w:p w14:paraId="78F0E7E5" w14:textId="77777777" w:rsidR="00000000" w:rsidRDefault="00B6587A">
      <w:pPr>
        <w:pStyle w:val="a"/>
        <w:rPr>
          <w:rFonts w:hint="cs"/>
          <w:rtl/>
        </w:rPr>
      </w:pPr>
    </w:p>
    <w:p w14:paraId="4CFD295D" w14:textId="77777777" w:rsidR="00000000" w:rsidRDefault="00B6587A">
      <w:pPr>
        <w:pStyle w:val="a"/>
        <w:rPr>
          <w:rFonts w:hint="cs"/>
          <w:rtl/>
        </w:rPr>
      </w:pPr>
      <w:r>
        <w:rPr>
          <w:rFonts w:hint="cs"/>
          <w:rtl/>
        </w:rPr>
        <w:t>אני רוצה להציע לך: אני שמח שחבר הכנסת בריזון וחברים אחרים נשארים כאן, אבל אתה סתם משאי</w:t>
      </w:r>
      <w:r>
        <w:rPr>
          <w:rFonts w:hint="cs"/>
          <w:rtl/>
        </w:rPr>
        <w:t>ר אותם כאן, משום שגם אם אתה תזכה בהצבעה פה, יושב-ראש הוועדה החליט לקיים כינוס בנושא הזה.</w:t>
      </w:r>
    </w:p>
    <w:p w14:paraId="2728A14A" w14:textId="77777777" w:rsidR="00000000" w:rsidRDefault="00B6587A">
      <w:pPr>
        <w:pStyle w:val="a"/>
        <w:rPr>
          <w:rFonts w:hint="cs"/>
          <w:rtl/>
        </w:rPr>
      </w:pPr>
    </w:p>
    <w:p w14:paraId="5CC058D1" w14:textId="77777777" w:rsidR="00000000" w:rsidRDefault="00B6587A">
      <w:pPr>
        <w:pStyle w:val="ac"/>
        <w:rPr>
          <w:rtl/>
        </w:rPr>
      </w:pPr>
      <w:r>
        <w:rPr>
          <w:rFonts w:hint="eastAsia"/>
          <w:rtl/>
        </w:rPr>
        <w:t>שר</w:t>
      </w:r>
      <w:r>
        <w:rPr>
          <w:rtl/>
        </w:rPr>
        <w:t xml:space="preserve"> המשפטים יוסף לפיד:</w:t>
      </w:r>
    </w:p>
    <w:p w14:paraId="5A1C27F6" w14:textId="77777777" w:rsidR="00000000" w:rsidRDefault="00B6587A">
      <w:pPr>
        <w:pStyle w:val="a"/>
        <w:rPr>
          <w:rFonts w:hint="cs"/>
          <w:rtl/>
        </w:rPr>
      </w:pPr>
    </w:p>
    <w:p w14:paraId="0535E0A3" w14:textId="77777777" w:rsidR="00000000" w:rsidRDefault="00B6587A">
      <w:pPr>
        <w:pStyle w:val="a"/>
        <w:rPr>
          <w:rFonts w:hint="cs"/>
          <w:rtl/>
        </w:rPr>
      </w:pPr>
      <w:r>
        <w:rPr>
          <w:rFonts w:hint="cs"/>
          <w:rtl/>
        </w:rPr>
        <w:t>- - -</w:t>
      </w:r>
    </w:p>
    <w:p w14:paraId="7EF77FA3" w14:textId="77777777" w:rsidR="00000000" w:rsidRDefault="00B6587A">
      <w:pPr>
        <w:pStyle w:val="a"/>
        <w:rPr>
          <w:rFonts w:hint="cs"/>
          <w:rtl/>
        </w:rPr>
      </w:pPr>
      <w:r>
        <w:rPr>
          <w:rFonts w:hint="cs"/>
          <w:rtl/>
        </w:rPr>
        <w:t xml:space="preserve"> </w:t>
      </w:r>
    </w:p>
    <w:p w14:paraId="77E899C8" w14:textId="77777777" w:rsidR="00000000" w:rsidRDefault="00B6587A">
      <w:pPr>
        <w:pStyle w:val="SpeakerCon"/>
        <w:rPr>
          <w:rtl/>
        </w:rPr>
      </w:pPr>
      <w:bookmarkStart w:id="593" w:name="FS000000493T09_10_2003_19_15_58C"/>
      <w:bookmarkEnd w:id="593"/>
      <w:r>
        <w:rPr>
          <w:rtl/>
        </w:rPr>
        <w:t>דוד טל (עם אחד):</w:t>
      </w:r>
    </w:p>
    <w:p w14:paraId="31607A61" w14:textId="77777777" w:rsidR="00000000" w:rsidRDefault="00B6587A">
      <w:pPr>
        <w:pStyle w:val="a"/>
        <w:rPr>
          <w:rtl/>
        </w:rPr>
      </w:pPr>
    </w:p>
    <w:p w14:paraId="5D43A44B" w14:textId="77777777" w:rsidR="00000000" w:rsidRDefault="00B6587A">
      <w:pPr>
        <w:pStyle w:val="a"/>
        <w:rPr>
          <w:rFonts w:hint="cs"/>
          <w:rtl/>
        </w:rPr>
      </w:pPr>
      <w:r>
        <w:rPr>
          <w:rFonts w:hint="cs"/>
          <w:rtl/>
        </w:rPr>
        <w:t>אעשה כמיטב יכולתי כדי שזה יהיה קצר, ואשתדל להיות מאוד ענייני.</w:t>
      </w:r>
    </w:p>
    <w:p w14:paraId="0702AEE9" w14:textId="77777777" w:rsidR="00000000" w:rsidRDefault="00B6587A">
      <w:pPr>
        <w:pStyle w:val="a"/>
        <w:rPr>
          <w:rFonts w:hint="cs"/>
          <w:rtl/>
        </w:rPr>
      </w:pPr>
    </w:p>
    <w:p w14:paraId="0CFCD612" w14:textId="77777777" w:rsidR="00000000" w:rsidRDefault="00B6587A">
      <w:pPr>
        <w:pStyle w:val="a"/>
        <w:rPr>
          <w:rFonts w:hint="cs"/>
          <w:rtl/>
        </w:rPr>
      </w:pPr>
      <w:r>
        <w:rPr>
          <w:rFonts w:hint="cs"/>
          <w:rtl/>
        </w:rPr>
        <w:t>גברתי היושבת בראש, עמיתי חברי הכנסת, לפני כשבועיים הוד</w:t>
      </w:r>
      <w:r>
        <w:rPr>
          <w:rFonts w:hint="cs"/>
          <w:rtl/>
        </w:rPr>
        <w:t>יע מכובדנו, שר המשפטים טומי לפיד, על בחינת סוגיית בתי-הדין לעבודה באמצעות ועדה, אך כבר אתמול, עוד לפני שהוועדה הוקמה, החליט השר לפיד שבתי-הדין לעבודה ישבו במערכת המשפטית הכללית. מדוע, אדוני השר? האם אין כבר צורך בהקמת ועדה? האם נושא סגירת בתי-הדין לעבודה ב</w:t>
      </w:r>
      <w:r>
        <w:rPr>
          <w:rFonts w:hint="cs"/>
          <w:rtl/>
        </w:rPr>
        <w:t>ישראל אינו מצדיק בחינה בוועדה מיוחדת? גברתי היושבת בראש, כיצד שינה עמדתו, השר לפיד, בתוך שבועיים ימים? מה קרה?</w:t>
      </w:r>
    </w:p>
    <w:p w14:paraId="5AAD3792" w14:textId="77777777" w:rsidR="00000000" w:rsidRDefault="00B6587A">
      <w:pPr>
        <w:pStyle w:val="a"/>
        <w:rPr>
          <w:rFonts w:hint="cs"/>
          <w:rtl/>
        </w:rPr>
      </w:pPr>
    </w:p>
    <w:p w14:paraId="4239BD5F" w14:textId="77777777" w:rsidR="00000000" w:rsidRDefault="00B6587A">
      <w:pPr>
        <w:pStyle w:val="a"/>
        <w:rPr>
          <w:rFonts w:hint="cs"/>
          <w:rtl/>
        </w:rPr>
      </w:pPr>
      <w:r>
        <w:rPr>
          <w:rFonts w:hint="cs"/>
          <w:rtl/>
        </w:rPr>
        <w:t>כמו אחרים, קראתי שגם כבוד נשיא בית-המשפט העליון, השופט ברק, והשופט סטיב אדלר קיבלו את זה בתדהמה. אני מניח שהם לא רצו להתנגש אולי עם השר, אבל היי</w:t>
      </w:r>
      <w:r>
        <w:rPr>
          <w:rFonts w:hint="cs"/>
          <w:rtl/>
        </w:rPr>
        <w:t>תי מצפה מאדם כמו נשיא בית-המשפט העליון שיאמר את דברו בנושא הזה. זה חשוב מאוד. הוא יודע להתנסח כשהוא רוצה - הוא יודע מצוין. אני מאוד מעריך את ההתנסחות שלו.</w:t>
      </w:r>
    </w:p>
    <w:p w14:paraId="3C22BD7A" w14:textId="77777777" w:rsidR="00000000" w:rsidRDefault="00B6587A">
      <w:pPr>
        <w:pStyle w:val="a"/>
        <w:rPr>
          <w:rtl/>
        </w:rPr>
      </w:pPr>
    </w:p>
    <w:p w14:paraId="1BCBD49A" w14:textId="77777777" w:rsidR="00000000" w:rsidRDefault="00B6587A">
      <w:pPr>
        <w:pStyle w:val="a"/>
        <w:rPr>
          <w:rFonts w:hint="cs"/>
          <w:rtl/>
        </w:rPr>
      </w:pPr>
    </w:p>
    <w:p w14:paraId="75A7E545" w14:textId="77777777" w:rsidR="00000000" w:rsidRDefault="00B6587A">
      <w:pPr>
        <w:pStyle w:val="ac"/>
        <w:rPr>
          <w:rtl/>
        </w:rPr>
      </w:pPr>
      <w:bookmarkStart w:id="594" w:name="FS000000493T09_10_2003_19_17_46C"/>
      <w:bookmarkEnd w:id="594"/>
      <w:r>
        <w:rPr>
          <w:rFonts w:hint="eastAsia"/>
          <w:rtl/>
        </w:rPr>
        <w:t>רשף</w:t>
      </w:r>
      <w:r>
        <w:rPr>
          <w:rtl/>
        </w:rPr>
        <w:t xml:space="preserve"> חן (שינוי):</w:t>
      </w:r>
    </w:p>
    <w:p w14:paraId="4513734A" w14:textId="77777777" w:rsidR="00000000" w:rsidRDefault="00B6587A">
      <w:pPr>
        <w:pStyle w:val="a"/>
        <w:rPr>
          <w:rFonts w:hint="cs"/>
          <w:rtl/>
        </w:rPr>
      </w:pPr>
    </w:p>
    <w:p w14:paraId="163AB507" w14:textId="77777777" w:rsidR="00000000" w:rsidRDefault="00B6587A">
      <w:pPr>
        <w:pStyle w:val="a"/>
        <w:rPr>
          <w:rFonts w:hint="cs"/>
          <w:rtl/>
        </w:rPr>
      </w:pPr>
      <w:r>
        <w:rPr>
          <w:rFonts w:hint="cs"/>
          <w:rtl/>
        </w:rPr>
        <w:t>אולי הוא לא רוצה. אולי הוא - - -</w:t>
      </w:r>
    </w:p>
    <w:p w14:paraId="653F8A88" w14:textId="77777777" w:rsidR="00000000" w:rsidRDefault="00B6587A">
      <w:pPr>
        <w:pStyle w:val="a"/>
        <w:rPr>
          <w:rFonts w:hint="cs"/>
          <w:rtl/>
        </w:rPr>
      </w:pPr>
    </w:p>
    <w:p w14:paraId="51B27E10" w14:textId="77777777" w:rsidR="00000000" w:rsidRDefault="00B6587A">
      <w:pPr>
        <w:pStyle w:val="SpeakerCon"/>
        <w:rPr>
          <w:rtl/>
        </w:rPr>
      </w:pPr>
      <w:r>
        <w:rPr>
          <w:rtl/>
        </w:rPr>
        <w:t>דוד טל (עם אחד):</w:t>
      </w:r>
    </w:p>
    <w:p w14:paraId="479B12EA" w14:textId="77777777" w:rsidR="00000000" w:rsidRDefault="00B6587A">
      <w:pPr>
        <w:pStyle w:val="a"/>
        <w:rPr>
          <w:rFonts w:hint="cs"/>
          <w:rtl/>
        </w:rPr>
      </w:pPr>
    </w:p>
    <w:p w14:paraId="23317274" w14:textId="77777777" w:rsidR="00000000" w:rsidRDefault="00B6587A">
      <w:pPr>
        <w:pStyle w:val="a"/>
        <w:rPr>
          <w:rFonts w:hint="cs"/>
          <w:rtl/>
        </w:rPr>
      </w:pPr>
      <w:r>
        <w:rPr>
          <w:rFonts w:hint="cs"/>
          <w:rtl/>
        </w:rPr>
        <w:t>לא. הוא קיבל את זה בתדהמה. הוא</w:t>
      </w:r>
      <w:r>
        <w:rPr>
          <w:rFonts w:hint="cs"/>
          <w:rtl/>
        </w:rPr>
        <w:t xml:space="preserve"> היה המום, מפני - - -</w:t>
      </w:r>
    </w:p>
    <w:p w14:paraId="3B007EA5" w14:textId="77777777" w:rsidR="00000000" w:rsidRDefault="00B6587A">
      <w:pPr>
        <w:pStyle w:val="a"/>
        <w:rPr>
          <w:rFonts w:hint="cs"/>
          <w:rtl/>
        </w:rPr>
      </w:pPr>
    </w:p>
    <w:p w14:paraId="1D0743C1" w14:textId="77777777" w:rsidR="00000000" w:rsidRDefault="00B6587A">
      <w:pPr>
        <w:pStyle w:val="ac"/>
        <w:rPr>
          <w:rtl/>
        </w:rPr>
      </w:pPr>
      <w:r>
        <w:rPr>
          <w:rFonts w:hint="eastAsia"/>
          <w:rtl/>
        </w:rPr>
        <w:t>רשף</w:t>
      </w:r>
      <w:r>
        <w:rPr>
          <w:rtl/>
        </w:rPr>
        <w:t xml:space="preserve"> חן (שינוי):</w:t>
      </w:r>
    </w:p>
    <w:p w14:paraId="3ABF055A" w14:textId="77777777" w:rsidR="00000000" w:rsidRDefault="00B6587A">
      <w:pPr>
        <w:pStyle w:val="a"/>
        <w:rPr>
          <w:rFonts w:hint="cs"/>
          <w:rtl/>
        </w:rPr>
      </w:pPr>
    </w:p>
    <w:p w14:paraId="4D3D170D" w14:textId="77777777" w:rsidR="00000000" w:rsidRDefault="00B6587A">
      <w:pPr>
        <w:pStyle w:val="a"/>
        <w:rPr>
          <w:rFonts w:hint="cs"/>
          <w:rtl/>
        </w:rPr>
      </w:pPr>
      <w:r>
        <w:rPr>
          <w:rFonts w:hint="cs"/>
          <w:rtl/>
        </w:rPr>
        <w:t>- - -</w:t>
      </w:r>
    </w:p>
    <w:p w14:paraId="3BAA20E5" w14:textId="77777777" w:rsidR="00000000" w:rsidRDefault="00B6587A">
      <w:pPr>
        <w:pStyle w:val="a"/>
        <w:rPr>
          <w:rFonts w:hint="cs"/>
          <w:rtl/>
        </w:rPr>
      </w:pPr>
    </w:p>
    <w:p w14:paraId="08BCBC7F" w14:textId="77777777" w:rsidR="00000000" w:rsidRDefault="00B6587A">
      <w:pPr>
        <w:pStyle w:val="SpeakerCon"/>
        <w:rPr>
          <w:rtl/>
        </w:rPr>
      </w:pPr>
      <w:bookmarkStart w:id="595" w:name="FS000000493T09_10_2003_19_17_48C"/>
      <w:bookmarkEnd w:id="595"/>
      <w:r>
        <w:rPr>
          <w:rtl/>
        </w:rPr>
        <w:t>דוד טל (עם אחד):</w:t>
      </w:r>
    </w:p>
    <w:p w14:paraId="4B981CAB" w14:textId="77777777" w:rsidR="00000000" w:rsidRDefault="00B6587A">
      <w:pPr>
        <w:pStyle w:val="a"/>
        <w:rPr>
          <w:rtl/>
        </w:rPr>
      </w:pPr>
    </w:p>
    <w:p w14:paraId="25909F5E" w14:textId="77777777" w:rsidR="00000000" w:rsidRDefault="00B6587A">
      <w:pPr>
        <w:pStyle w:val="a"/>
        <w:rPr>
          <w:rFonts w:hint="cs"/>
          <w:rtl/>
        </w:rPr>
      </w:pPr>
      <w:r>
        <w:rPr>
          <w:rFonts w:hint="cs"/>
          <w:rtl/>
        </w:rPr>
        <w:t>אני יודע. אגיד לך יותר מכך, מעבר למה שפורסם - אני יודע קצת יותר, כפי שאנו, חברי הכנסת, יודעים ממקורות כאלה ואחרים - שבהתחלה דובר על איזו ועדה שתקום ותדון בנושא הזה והוא הסכים לוועדה, אבל פתאו</w:t>
      </w:r>
      <w:r>
        <w:rPr>
          <w:rFonts w:hint="cs"/>
          <w:rtl/>
        </w:rPr>
        <w:t>ם, עוד לפני שקמה ועדה, כבר עשו את הדבר הזה ושינו את המצב הזה.</w:t>
      </w:r>
    </w:p>
    <w:p w14:paraId="383EAB6C" w14:textId="77777777" w:rsidR="00000000" w:rsidRDefault="00B6587A">
      <w:pPr>
        <w:pStyle w:val="a"/>
        <w:rPr>
          <w:rFonts w:hint="cs"/>
          <w:rtl/>
        </w:rPr>
      </w:pPr>
    </w:p>
    <w:p w14:paraId="574312A5" w14:textId="77777777" w:rsidR="00000000" w:rsidRDefault="00B6587A">
      <w:pPr>
        <w:pStyle w:val="a"/>
        <w:rPr>
          <w:rFonts w:hint="cs"/>
          <w:rtl/>
        </w:rPr>
      </w:pPr>
      <w:r>
        <w:rPr>
          <w:rFonts w:hint="cs"/>
          <w:rtl/>
        </w:rPr>
        <w:t>אני ציפיתי שאבירי שלטון החוק יקומו ויאמרו את דברם. אפילו גברתי, את כאבירת שלטון החוק, ציפיתי לשמוע ממך משהו בנושא. אולי את מסכימה, וזכותך להסכים, אבל רציתי לשמוע. היה חשוב לי מאוד לשמוע. למה אנ</w:t>
      </w:r>
      <w:r>
        <w:rPr>
          <w:rFonts w:hint="cs"/>
          <w:rtl/>
        </w:rPr>
        <w:t>י אומר את זה? משום שרק לפני שנה על הדוכן הזה במליאה עמד שר המשפטים, כשחבש את ספסלי האופוזיציה, והתריס כנגד 17 חברי כנסת של ש"ס שהם איום על שלטון החוק והם בריוני שלטון החוק ומה לא, הוא אמר. מה אנחנו רואים שקורה בעצם? הוא רק שינה פוזיציה והפך להיות שר המשפטי</w:t>
      </w:r>
      <w:r>
        <w:rPr>
          <w:rFonts w:hint="cs"/>
          <w:rtl/>
        </w:rPr>
        <w:t>ם, ובעצם בממשלה שהוא יושב בה הוא נתן אפשרות, בזמן שיש "רשות שנייה", כך קוראים לזה, להקים איזו  ועדה ולהחליט כל מיני החלטות כאלה ואחרות ולסדר איזו הצעת חוק כזאת לערוץ-10, בניגוד לכללי מינהל תקין. חבר הכנסת בריזון, הכיצד? חבר הכנסת רשף, היאך? איך זה יכול להי</w:t>
      </w:r>
      <w:r>
        <w:rPr>
          <w:rFonts w:hint="cs"/>
          <w:rtl/>
        </w:rPr>
        <w:t>ות? זה אותו שר המשפטים?</w:t>
      </w:r>
    </w:p>
    <w:p w14:paraId="432F1790" w14:textId="77777777" w:rsidR="00000000" w:rsidRDefault="00B6587A">
      <w:pPr>
        <w:pStyle w:val="a"/>
        <w:rPr>
          <w:rFonts w:hint="cs"/>
          <w:rtl/>
        </w:rPr>
      </w:pPr>
    </w:p>
    <w:p w14:paraId="00A7BE11" w14:textId="77777777" w:rsidR="00000000" w:rsidRDefault="00B6587A">
      <w:pPr>
        <w:pStyle w:val="ac"/>
        <w:rPr>
          <w:rtl/>
        </w:rPr>
      </w:pPr>
      <w:r>
        <w:rPr>
          <w:rFonts w:hint="eastAsia"/>
          <w:rtl/>
        </w:rPr>
        <w:t>רשף</w:t>
      </w:r>
      <w:r>
        <w:rPr>
          <w:rtl/>
        </w:rPr>
        <w:t xml:space="preserve"> חן (שינוי):</w:t>
      </w:r>
    </w:p>
    <w:p w14:paraId="3E3341FB" w14:textId="77777777" w:rsidR="00000000" w:rsidRDefault="00B6587A">
      <w:pPr>
        <w:pStyle w:val="a"/>
        <w:rPr>
          <w:rFonts w:hint="cs"/>
          <w:rtl/>
        </w:rPr>
      </w:pPr>
    </w:p>
    <w:p w14:paraId="4F770FAD" w14:textId="77777777" w:rsidR="00000000" w:rsidRDefault="00B6587A">
      <w:pPr>
        <w:pStyle w:val="a"/>
        <w:rPr>
          <w:rFonts w:hint="cs"/>
          <w:rtl/>
        </w:rPr>
      </w:pPr>
      <w:r>
        <w:rPr>
          <w:rFonts w:hint="cs"/>
          <w:rtl/>
        </w:rPr>
        <w:t>עברת נושא?</w:t>
      </w:r>
    </w:p>
    <w:p w14:paraId="25A14ED2" w14:textId="77777777" w:rsidR="00000000" w:rsidRDefault="00B6587A">
      <w:pPr>
        <w:pStyle w:val="a"/>
        <w:rPr>
          <w:rFonts w:hint="cs"/>
          <w:rtl/>
        </w:rPr>
      </w:pPr>
    </w:p>
    <w:p w14:paraId="38598224" w14:textId="77777777" w:rsidR="00000000" w:rsidRDefault="00B6587A">
      <w:pPr>
        <w:pStyle w:val="SpeakerCon"/>
        <w:rPr>
          <w:rtl/>
        </w:rPr>
      </w:pPr>
      <w:bookmarkStart w:id="596" w:name="FS000000493T09_10_2003_19_24_44C"/>
      <w:bookmarkEnd w:id="596"/>
      <w:r>
        <w:rPr>
          <w:rtl/>
        </w:rPr>
        <w:t>דוד טל (עם אחד):</w:t>
      </w:r>
    </w:p>
    <w:p w14:paraId="5CE26D3A" w14:textId="77777777" w:rsidR="00000000" w:rsidRDefault="00B6587A">
      <w:pPr>
        <w:pStyle w:val="a"/>
        <w:rPr>
          <w:rtl/>
        </w:rPr>
      </w:pPr>
    </w:p>
    <w:p w14:paraId="75853537" w14:textId="77777777" w:rsidR="00000000" w:rsidRDefault="00B6587A">
      <w:pPr>
        <w:pStyle w:val="a"/>
        <w:rPr>
          <w:rFonts w:hint="cs"/>
          <w:rtl/>
        </w:rPr>
      </w:pPr>
      <w:r>
        <w:rPr>
          <w:rFonts w:hint="cs"/>
          <w:rtl/>
        </w:rPr>
        <w:t>לא. אני רק מציין. אני מנסה להסביר איפה הניהול התקין שהיה בראש מעייניו של מי שחבש את ספסלי האופוזיציה, והיום, כשהוא בקואליציה והוא שר המשפטים, ממנו הייתי  מאוד מצפה - - -</w:t>
      </w:r>
    </w:p>
    <w:p w14:paraId="12577572" w14:textId="77777777" w:rsidR="00000000" w:rsidRDefault="00B6587A">
      <w:pPr>
        <w:pStyle w:val="ac"/>
        <w:rPr>
          <w:rtl/>
        </w:rPr>
      </w:pPr>
    </w:p>
    <w:p w14:paraId="404150A2" w14:textId="77777777" w:rsidR="00000000" w:rsidRDefault="00B6587A">
      <w:pPr>
        <w:pStyle w:val="ac"/>
        <w:rPr>
          <w:rtl/>
        </w:rPr>
      </w:pPr>
      <w:r>
        <w:rPr>
          <w:rtl/>
        </w:rPr>
        <w:t>רשף חן (שינוי</w:t>
      </w:r>
      <w:r>
        <w:rPr>
          <w:rtl/>
        </w:rPr>
        <w:t>):</w:t>
      </w:r>
    </w:p>
    <w:p w14:paraId="24BF35DD" w14:textId="77777777" w:rsidR="00000000" w:rsidRDefault="00B6587A">
      <w:pPr>
        <w:pStyle w:val="a"/>
        <w:rPr>
          <w:rFonts w:hint="cs"/>
          <w:rtl/>
        </w:rPr>
      </w:pPr>
    </w:p>
    <w:p w14:paraId="56821F0C" w14:textId="77777777" w:rsidR="00000000" w:rsidRDefault="00B6587A">
      <w:pPr>
        <w:pStyle w:val="a"/>
        <w:rPr>
          <w:rFonts w:hint="cs"/>
          <w:rtl/>
        </w:rPr>
      </w:pPr>
      <w:r>
        <w:rPr>
          <w:rFonts w:hint="cs"/>
          <w:rtl/>
        </w:rPr>
        <w:t>- - - לפתח את זה.</w:t>
      </w:r>
    </w:p>
    <w:p w14:paraId="58EDFF4D" w14:textId="77777777" w:rsidR="00000000" w:rsidRDefault="00B6587A">
      <w:pPr>
        <w:pStyle w:val="a"/>
        <w:rPr>
          <w:rFonts w:hint="cs"/>
          <w:rtl/>
        </w:rPr>
      </w:pPr>
    </w:p>
    <w:p w14:paraId="3D68150C" w14:textId="77777777" w:rsidR="00000000" w:rsidRDefault="00B6587A">
      <w:pPr>
        <w:pStyle w:val="SpeakerCon"/>
        <w:rPr>
          <w:rtl/>
        </w:rPr>
      </w:pPr>
      <w:bookmarkStart w:id="597" w:name="FS000000493T09_10_2003_19_30_37C"/>
      <w:bookmarkEnd w:id="597"/>
      <w:r>
        <w:rPr>
          <w:rtl/>
        </w:rPr>
        <w:t>דוד טל (עם אחד):</w:t>
      </w:r>
    </w:p>
    <w:p w14:paraId="5CFC52A9" w14:textId="77777777" w:rsidR="00000000" w:rsidRDefault="00B6587A">
      <w:pPr>
        <w:pStyle w:val="a"/>
        <w:rPr>
          <w:rtl/>
        </w:rPr>
      </w:pPr>
    </w:p>
    <w:p w14:paraId="56FC0D69" w14:textId="77777777" w:rsidR="00000000" w:rsidRDefault="00B6587A">
      <w:pPr>
        <w:pStyle w:val="a"/>
        <w:rPr>
          <w:rFonts w:hint="cs"/>
          <w:rtl/>
        </w:rPr>
      </w:pPr>
      <w:r>
        <w:rPr>
          <w:rFonts w:hint="cs"/>
          <w:rtl/>
        </w:rPr>
        <w:t>יש לי עשר דקות, כך שאני יכול לפתח את זה.</w:t>
      </w:r>
    </w:p>
    <w:p w14:paraId="1E9B6431" w14:textId="77777777" w:rsidR="00000000" w:rsidRDefault="00B6587A">
      <w:pPr>
        <w:pStyle w:val="a"/>
        <w:rPr>
          <w:rFonts w:hint="cs"/>
          <w:rtl/>
        </w:rPr>
      </w:pPr>
    </w:p>
    <w:p w14:paraId="4A5F669F" w14:textId="77777777" w:rsidR="00000000" w:rsidRDefault="00B6587A">
      <w:pPr>
        <w:pStyle w:val="ad"/>
        <w:rPr>
          <w:rFonts w:hint="cs"/>
          <w:rtl/>
        </w:rPr>
      </w:pPr>
      <w:r>
        <w:rPr>
          <w:rFonts w:hint="cs"/>
          <w:rtl/>
        </w:rPr>
        <w:t>היו"ר אתי לבני:</w:t>
      </w:r>
    </w:p>
    <w:p w14:paraId="48F0ABCA" w14:textId="77777777" w:rsidR="00000000" w:rsidRDefault="00B6587A">
      <w:pPr>
        <w:pStyle w:val="a"/>
        <w:rPr>
          <w:rFonts w:hint="cs"/>
          <w:rtl/>
        </w:rPr>
      </w:pPr>
    </w:p>
    <w:p w14:paraId="53FB4FE7" w14:textId="77777777" w:rsidR="00000000" w:rsidRDefault="00B6587A">
      <w:pPr>
        <w:pStyle w:val="a"/>
        <w:rPr>
          <w:rFonts w:hint="cs"/>
          <w:rtl/>
        </w:rPr>
      </w:pPr>
      <w:r>
        <w:rPr>
          <w:rFonts w:hint="cs"/>
          <w:rtl/>
        </w:rPr>
        <w:t>היו לך עשר דקות.</w:t>
      </w:r>
    </w:p>
    <w:p w14:paraId="6B3543DB" w14:textId="77777777" w:rsidR="00000000" w:rsidRDefault="00B6587A">
      <w:pPr>
        <w:pStyle w:val="a"/>
        <w:rPr>
          <w:rFonts w:hint="cs"/>
          <w:rtl/>
        </w:rPr>
      </w:pPr>
    </w:p>
    <w:p w14:paraId="75791AD2" w14:textId="77777777" w:rsidR="00000000" w:rsidRDefault="00B6587A">
      <w:pPr>
        <w:pStyle w:val="SpeakerCon"/>
        <w:rPr>
          <w:rtl/>
        </w:rPr>
      </w:pPr>
      <w:bookmarkStart w:id="598" w:name="FS000000493T09_10_2003_19_31_32C"/>
      <w:bookmarkEnd w:id="598"/>
      <w:r>
        <w:rPr>
          <w:rtl/>
        </w:rPr>
        <w:t>דוד טל (עם אחד):</w:t>
      </w:r>
    </w:p>
    <w:p w14:paraId="4206EAA4" w14:textId="77777777" w:rsidR="00000000" w:rsidRDefault="00B6587A">
      <w:pPr>
        <w:pStyle w:val="a"/>
        <w:rPr>
          <w:rtl/>
        </w:rPr>
      </w:pPr>
    </w:p>
    <w:p w14:paraId="1E647544" w14:textId="77777777" w:rsidR="00000000" w:rsidRDefault="00B6587A">
      <w:pPr>
        <w:pStyle w:val="a"/>
        <w:rPr>
          <w:rFonts w:hint="cs"/>
          <w:rtl/>
        </w:rPr>
      </w:pPr>
      <w:r>
        <w:rPr>
          <w:rFonts w:hint="cs"/>
          <w:rtl/>
        </w:rPr>
        <w:t>ממנו הייתי מאוד מצפה לאיזו יושרה, ובנושא הזה לפחות להיות עקבי - להראות לנו שהוא לא סר מהדרך. נאה דורש, נאה מקיים. אבל, א</w:t>
      </w:r>
      <w:r>
        <w:rPr>
          <w:rFonts w:hint="cs"/>
          <w:rtl/>
        </w:rPr>
        <w:t>ני מניח שהוא התריס כנגד אנשי ש"ס בזמנו, והייתי אז באותה סיעה, כנגד כל מיני כספים כאלה ואחרים, והתפלאתי שהוא מקבל 123 מיליון שקל לחלק. חבר הכנסת רשף, חזרנו לכספים הייחודיים? מה קרה? האם לא עבר הנושא הזה מן העולם?</w:t>
      </w:r>
    </w:p>
    <w:p w14:paraId="0EF36375" w14:textId="77777777" w:rsidR="00000000" w:rsidRDefault="00B6587A">
      <w:pPr>
        <w:pStyle w:val="a"/>
        <w:rPr>
          <w:rFonts w:hint="cs"/>
          <w:rtl/>
        </w:rPr>
      </w:pPr>
    </w:p>
    <w:p w14:paraId="2A3B4A5C" w14:textId="77777777" w:rsidR="00000000" w:rsidRDefault="00B6587A">
      <w:pPr>
        <w:pStyle w:val="ac"/>
        <w:rPr>
          <w:rtl/>
        </w:rPr>
      </w:pPr>
      <w:r>
        <w:rPr>
          <w:rFonts w:hint="eastAsia"/>
          <w:rtl/>
        </w:rPr>
        <w:t>רשף</w:t>
      </w:r>
      <w:r>
        <w:rPr>
          <w:rtl/>
        </w:rPr>
        <w:t xml:space="preserve"> חן (שינוי):</w:t>
      </w:r>
    </w:p>
    <w:p w14:paraId="3FA07082" w14:textId="77777777" w:rsidR="00000000" w:rsidRDefault="00B6587A">
      <w:pPr>
        <w:pStyle w:val="a"/>
        <w:rPr>
          <w:rFonts w:hint="cs"/>
          <w:rtl/>
        </w:rPr>
      </w:pPr>
    </w:p>
    <w:p w14:paraId="0908F0D7" w14:textId="77777777" w:rsidR="00000000" w:rsidRDefault="00B6587A">
      <w:pPr>
        <w:pStyle w:val="a"/>
        <w:rPr>
          <w:rFonts w:hint="cs"/>
          <w:rtl/>
        </w:rPr>
      </w:pPr>
      <w:r>
        <w:rPr>
          <w:rFonts w:hint="cs"/>
          <w:rtl/>
        </w:rPr>
        <w:t>מה נושא ההצעה שלך? טומי?</w:t>
      </w:r>
    </w:p>
    <w:p w14:paraId="370C11C4" w14:textId="77777777" w:rsidR="00000000" w:rsidRDefault="00B6587A">
      <w:pPr>
        <w:pStyle w:val="a"/>
        <w:rPr>
          <w:rFonts w:hint="cs"/>
          <w:rtl/>
        </w:rPr>
      </w:pPr>
    </w:p>
    <w:p w14:paraId="651265BE" w14:textId="77777777" w:rsidR="00000000" w:rsidRDefault="00B6587A">
      <w:pPr>
        <w:pStyle w:val="SpeakerCon"/>
        <w:rPr>
          <w:rtl/>
        </w:rPr>
      </w:pPr>
      <w:bookmarkStart w:id="599" w:name="FS000000493T09_10_2003_19_30_44C"/>
      <w:bookmarkEnd w:id="599"/>
      <w:r>
        <w:rPr>
          <w:rtl/>
        </w:rPr>
        <w:t>דוד טל (עם אחד):</w:t>
      </w:r>
    </w:p>
    <w:p w14:paraId="0DD60630" w14:textId="77777777" w:rsidR="00000000" w:rsidRDefault="00B6587A">
      <w:pPr>
        <w:pStyle w:val="a"/>
        <w:rPr>
          <w:rtl/>
        </w:rPr>
      </w:pPr>
    </w:p>
    <w:p w14:paraId="66B822F2" w14:textId="77777777" w:rsidR="00000000" w:rsidRDefault="00B6587A">
      <w:pPr>
        <w:pStyle w:val="a"/>
        <w:rPr>
          <w:rFonts w:hint="cs"/>
          <w:rtl/>
        </w:rPr>
      </w:pPr>
      <w:r>
        <w:rPr>
          <w:rFonts w:hint="cs"/>
          <w:rtl/>
        </w:rPr>
        <w:t>לא. נושא ההצעה שלי הוא: בתי-דין לעבודה.</w:t>
      </w:r>
    </w:p>
    <w:p w14:paraId="41219101" w14:textId="77777777" w:rsidR="00000000" w:rsidRDefault="00B6587A">
      <w:pPr>
        <w:pStyle w:val="a"/>
        <w:rPr>
          <w:rFonts w:hint="cs"/>
          <w:rtl/>
        </w:rPr>
      </w:pPr>
    </w:p>
    <w:p w14:paraId="3FC4AD34" w14:textId="77777777" w:rsidR="00000000" w:rsidRDefault="00B6587A">
      <w:pPr>
        <w:pStyle w:val="ac"/>
        <w:rPr>
          <w:rtl/>
        </w:rPr>
      </w:pPr>
      <w:r>
        <w:rPr>
          <w:rFonts w:hint="eastAsia"/>
          <w:rtl/>
        </w:rPr>
        <w:t>רשף</w:t>
      </w:r>
      <w:r>
        <w:rPr>
          <w:rtl/>
        </w:rPr>
        <w:t xml:space="preserve"> חן (שינוי):</w:t>
      </w:r>
    </w:p>
    <w:p w14:paraId="7735758F" w14:textId="77777777" w:rsidR="00000000" w:rsidRDefault="00B6587A">
      <w:pPr>
        <w:pStyle w:val="a"/>
        <w:rPr>
          <w:rFonts w:hint="cs"/>
          <w:rtl/>
        </w:rPr>
      </w:pPr>
    </w:p>
    <w:p w14:paraId="58EBEEB3" w14:textId="77777777" w:rsidR="00000000" w:rsidRDefault="00B6587A">
      <w:pPr>
        <w:pStyle w:val="a"/>
        <w:rPr>
          <w:rFonts w:hint="cs"/>
          <w:rtl/>
        </w:rPr>
      </w:pPr>
      <w:r>
        <w:rPr>
          <w:rFonts w:hint="cs"/>
          <w:rtl/>
        </w:rPr>
        <w:t>מה זה קשור?</w:t>
      </w:r>
    </w:p>
    <w:p w14:paraId="6E313DB0" w14:textId="77777777" w:rsidR="00000000" w:rsidRDefault="00B6587A">
      <w:pPr>
        <w:pStyle w:val="a"/>
        <w:rPr>
          <w:rFonts w:hint="cs"/>
          <w:rtl/>
        </w:rPr>
      </w:pPr>
    </w:p>
    <w:p w14:paraId="72188205" w14:textId="77777777" w:rsidR="00000000" w:rsidRDefault="00B6587A">
      <w:pPr>
        <w:pStyle w:val="ad"/>
        <w:rPr>
          <w:rFonts w:hint="cs"/>
          <w:rtl/>
        </w:rPr>
      </w:pPr>
      <w:r>
        <w:rPr>
          <w:rFonts w:hint="cs"/>
          <w:rtl/>
        </w:rPr>
        <w:t>היו"ר אתי לבני:</w:t>
      </w:r>
    </w:p>
    <w:p w14:paraId="3140E80A" w14:textId="77777777" w:rsidR="00000000" w:rsidRDefault="00B6587A">
      <w:pPr>
        <w:pStyle w:val="a"/>
        <w:rPr>
          <w:rFonts w:hint="cs"/>
          <w:rtl/>
        </w:rPr>
      </w:pPr>
    </w:p>
    <w:p w14:paraId="2212829B" w14:textId="77777777" w:rsidR="00000000" w:rsidRDefault="00B6587A">
      <w:pPr>
        <w:pStyle w:val="a"/>
        <w:rPr>
          <w:rFonts w:hint="cs"/>
          <w:rtl/>
        </w:rPr>
      </w:pPr>
      <w:r>
        <w:rPr>
          <w:rFonts w:hint="cs"/>
          <w:rtl/>
        </w:rPr>
        <w:t>חברת הכנסת גמליאל, תני לו להקשיב.</w:t>
      </w:r>
    </w:p>
    <w:p w14:paraId="3B2925E9" w14:textId="77777777" w:rsidR="00000000" w:rsidRDefault="00B6587A">
      <w:pPr>
        <w:pStyle w:val="a"/>
        <w:rPr>
          <w:rFonts w:hint="cs"/>
          <w:rtl/>
        </w:rPr>
      </w:pPr>
    </w:p>
    <w:p w14:paraId="34A03EED" w14:textId="77777777" w:rsidR="00000000" w:rsidRDefault="00B6587A">
      <w:pPr>
        <w:pStyle w:val="SpeakerCon"/>
        <w:rPr>
          <w:rtl/>
        </w:rPr>
      </w:pPr>
      <w:bookmarkStart w:id="600" w:name="FS000000493T09_10_2003_19_30_59C"/>
      <w:bookmarkEnd w:id="600"/>
      <w:r>
        <w:rPr>
          <w:rtl/>
        </w:rPr>
        <w:t>דוד טל (עם אחד):</w:t>
      </w:r>
    </w:p>
    <w:p w14:paraId="029AD76D" w14:textId="77777777" w:rsidR="00000000" w:rsidRDefault="00B6587A">
      <w:pPr>
        <w:pStyle w:val="a"/>
        <w:rPr>
          <w:rtl/>
        </w:rPr>
      </w:pPr>
    </w:p>
    <w:p w14:paraId="09473576" w14:textId="77777777" w:rsidR="00000000" w:rsidRDefault="00B6587A">
      <w:pPr>
        <w:pStyle w:val="a"/>
        <w:rPr>
          <w:rFonts w:hint="cs"/>
          <w:rtl/>
        </w:rPr>
      </w:pPr>
      <w:r>
        <w:rPr>
          <w:rFonts w:hint="cs"/>
          <w:rtl/>
        </w:rPr>
        <w:t>אסביר לך במה זה קשור. אני מנסה להסביר איך מי שרק לפני שנה חבש את ספסלי האופוזיציה והתריס והתריע כ</w:t>
      </w:r>
      <w:r>
        <w:rPr>
          <w:rFonts w:hint="cs"/>
          <w:rtl/>
        </w:rPr>
        <w:t xml:space="preserve">נגד הפגיעה בשלטון החוק, כנגד הפגיעה במערכת המשפט, הוא עצמו פוגע במערכת המשפט. איך? כשהוא הולך ומחסל כרגע את בתי-הדין לעבודה. </w:t>
      </w:r>
    </w:p>
    <w:p w14:paraId="0BDAA094" w14:textId="77777777" w:rsidR="00000000" w:rsidRDefault="00B6587A">
      <w:pPr>
        <w:pStyle w:val="a"/>
        <w:rPr>
          <w:rFonts w:hint="cs"/>
          <w:rtl/>
        </w:rPr>
      </w:pPr>
    </w:p>
    <w:p w14:paraId="5D4EF46B" w14:textId="77777777" w:rsidR="00000000" w:rsidRDefault="00B6587A">
      <w:pPr>
        <w:pStyle w:val="a"/>
        <w:rPr>
          <w:rFonts w:hint="cs"/>
          <w:rtl/>
        </w:rPr>
      </w:pPr>
      <w:r>
        <w:rPr>
          <w:rFonts w:hint="cs"/>
          <w:rtl/>
        </w:rPr>
        <w:t>כנראה זה לא נראה לו. כנראה זה עולה בקנה אחד עם השקפת עולמו. אולי הוא קושר אותם ישר להסתדרות, כמו שברגע שההסתדרות הגישה איזו  תביע</w:t>
      </w:r>
      <w:r>
        <w:rPr>
          <w:rFonts w:hint="cs"/>
          <w:rtl/>
        </w:rPr>
        <w:t>ה לבית-דין לעבודה, בנושא הפנסיה למשל, באוצר כולם התחלחלו, מה הולך לקרות. התפיסה שלהם היא, שבית-דין לעבודה ייצג את העובדים יותר מאשר את המעסיקים. אני רוצה לומר שזה מוטעה, אם כי יכול להיות שזה לא מופרך שבית-דין לעבודה אולי - ואני אומר "אולי", ולא בחנתי את כל</w:t>
      </w:r>
      <w:r>
        <w:rPr>
          <w:rFonts w:hint="cs"/>
          <w:rtl/>
        </w:rPr>
        <w:t xml:space="preserve"> המקרים, מפני שיש פעמים שבהן מעסיקים זוכים בדין ופעמים שבהן עובדים זוכים בדין. המשפטנים שבכם, עורכי-הדין שבכם, מבינים שבבית-משפט רגיל כל אחד מכם שהיה נתבע היה לוקח את עורך-הדין הטוב ביותר. עם עורך-הדין הכי טוב יש לך סיכוי גדול יותר לצאת זכאי. מה לעשות? כנר</w:t>
      </w:r>
      <w:r>
        <w:rPr>
          <w:rFonts w:hint="cs"/>
          <w:rtl/>
        </w:rPr>
        <w:t>אה התפיסה של בית-הדין לעבודה, שדרך אגב הוקם ב-1969 כמדומני והוא מורכב, בין היתר, מנציגי עובדים, כדי לראות בפרספקטיבה רחבה כדי לראות את כל הבעיות האחרות וכדי לחוש ולהריח את הזיעה של העובדים ולא להיות מנוכר ורחוק מהם. יכול להיות שבדברים מסוימים הוא סבור שהיו</w:t>
      </w:r>
      <w:r>
        <w:rPr>
          <w:rFonts w:hint="cs"/>
          <w:rtl/>
        </w:rPr>
        <w:t>ת שלאדם העמל, העובד, אין הכושר והיכולת, אין לו כספים להעמיד לרשותו איזה עורך-דין חזק שיגן עליו, אז זה מאוד יכול להיות. אני לא יודע. אני רק אומר את זה בבחינת - יכול להיות שאולי המערכת הזאת מגינה ומגוננת על האדם החלש. אולי יש נטייה כזאת. אבל, מכאן ועד לחסל א</w:t>
      </w:r>
      <w:r>
        <w:rPr>
          <w:rFonts w:hint="cs"/>
          <w:rtl/>
        </w:rPr>
        <w:t>ותה?</w:t>
      </w:r>
    </w:p>
    <w:p w14:paraId="39039354" w14:textId="77777777" w:rsidR="00000000" w:rsidRDefault="00B6587A">
      <w:pPr>
        <w:pStyle w:val="a"/>
        <w:rPr>
          <w:rFonts w:hint="cs"/>
          <w:rtl/>
        </w:rPr>
      </w:pPr>
    </w:p>
    <w:p w14:paraId="5937C406" w14:textId="77777777" w:rsidR="00000000" w:rsidRDefault="00B6587A">
      <w:pPr>
        <w:pStyle w:val="ac"/>
        <w:rPr>
          <w:rtl/>
        </w:rPr>
      </w:pPr>
      <w:r>
        <w:rPr>
          <w:rFonts w:hint="eastAsia"/>
          <w:rtl/>
        </w:rPr>
        <w:t>רשף</w:t>
      </w:r>
      <w:r>
        <w:rPr>
          <w:rtl/>
        </w:rPr>
        <w:t xml:space="preserve"> חן (שינוי):</w:t>
      </w:r>
    </w:p>
    <w:p w14:paraId="4B67F119" w14:textId="77777777" w:rsidR="00000000" w:rsidRDefault="00B6587A">
      <w:pPr>
        <w:pStyle w:val="a"/>
        <w:rPr>
          <w:rFonts w:hint="cs"/>
          <w:rtl/>
        </w:rPr>
      </w:pPr>
    </w:p>
    <w:p w14:paraId="6D991A88" w14:textId="77777777" w:rsidR="00000000" w:rsidRDefault="00B6587A">
      <w:pPr>
        <w:pStyle w:val="a"/>
        <w:rPr>
          <w:rFonts w:hint="cs"/>
          <w:rtl/>
        </w:rPr>
      </w:pPr>
      <w:r>
        <w:rPr>
          <w:rFonts w:hint="cs"/>
          <w:rtl/>
        </w:rPr>
        <w:t>אתה עצמך מסביר - - -</w:t>
      </w:r>
    </w:p>
    <w:p w14:paraId="259BB411" w14:textId="77777777" w:rsidR="00000000" w:rsidRDefault="00B6587A">
      <w:pPr>
        <w:pStyle w:val="a"/>
        <w:rPr>
          <w:rFonts w:hint="cs"/>
          <w:rtl/>
        </w:rPr>
      </w:pPr>
    </w:p>
    <w:p w14:paraId="6157AFF0" w14:textId="77777777" w:rsidR="00000000" w:rsidRDefault="00B6587A">
      <w:pPr>
        <w:pStyle w:val="SpeakerCon"/>
        <w:rPr>
          <w:rtl/>
        </w:rPr>
      </w:pPr>
      <w:bookmarkStart w:id="601" w:name="FS000000493T09_10_2003_19_45_15C"/>
      <w:bookmarkEnd w:id="601"/>
      <w:r>
        <w:rPr>
          <w:rtl/>
        </w:rPr>
        <w:t>דוד טל (עם אחד):</w:t>
      </w:r>
    </w:p>
    <w:p w14:paraId="7C057A21" w14:textId="77777777" w:rsidR="00000000" w:rsidRDefault="00B6587A">
      <w:pPr>
        <w:pStyle w:val="a"/>
        <w:rPr>
          <w:rtl/>
        </w:rPr>
      </w:pPr>
    </w:p>
    <w:p w14:paraId="792B2C0F" w14:textId="77777777" w:rsidR="00000000" w:rsidRDefault="00B6587A">
      <w:pPr>
        <w:pStyle w:val="a"/>
        <w:rPr>
          <w:rFonts w:hint="cs"/>
          <w:rtl/>
        </w:rPr>
      </w:pPr>
      <w:r>
        <w:rPr>
          <w:rFonts w:hint="cs"/>
          <w:rtl/>
        </w:rPr>
        <w:t xml:space="preserve">חבר הכנסת רשף, אתה כל פעם מנסה להפריע לי. </w:t>
      </w:r>
    </w:p>
    <w:p w14:paraId="08464732" w14:textId="77777777" w:rsidR="00000000" w:rsidRDefault="00B6587A">
      <w:pPr>
        <w:pStyle w:val="a"/>
        <w:rPr>
          <w:rFonts w:hint="cs"/>
          <w:rtl/>
        </w:rPr>
      </w:pPr>
    </w:p>
    <w:p w14:paraId="0B25F381" w14:textId="77777777" w:rsidR="00000000" w:rsidRDefault="00B6587A">
      <w:pPr>
        <w:pStyle w:val="a"/>
        <w:rPr>
          <w:rFonts w:hint="cs"/>
          <w:rtl/>
        </w:rPr>
      </w:pPr>
      <w:r>
        <w:rPr>
          <w:rFonts w:hint="cs"/>
          <w:rtl/>
        </w:rPr>
        <w:t>אני שואל את עצמי: מה היה קורה היום, למשל, אם הייתי אומר לשר לפיד - מה דעתך? זה רעיון יצירתי, שכרגע מגרה אותי - "בוא נבטל את הבג"ץ"? מה יש? בשם הייעול</w:t>
      </w:r>
      <w:r>
        <w:rPr>
          <w:rFonts w:hint="cs"/>
          <w:rtl/>
        </w:rPr>
        <w:t xml:space="preserve"> של מערכת המשפט נבטל את הבג"ץ? איך זה ייראה לך? לא תגיד פה "אלה בריוני שלטון החוק"? לא תצעק ולא תתריס כנגדי? אני בטוח שתעשה את זה, ואפילו תעשה את זה טוב.</w:t>
      </w:r>
    </w:p>
    <w:p w14:paraId="49FB4107" w14:textId="77777777" w:rsidR="00000000" w:rsidRDefault="00B6587A">
      <w:pPr>
        <w:pStyle w:val="a"/>
        <w:rPr>
          <w:rFonts w:hint="cs"/>
          <w:rtl/>
        </w:rPr>
      </w:pPr>
    </w:p>
    <w:p w14:paraId="46FA86FA" w14:textId="77777777" w:rsidR="00000000" w:rsidRDefault="00B6587A">
      <w:pPr>
        <w:pStyle w:val="ac"/>
        <w:rPr>
          <w:rtl/>
        </w:rPr>
      </w:pPr>
      <w:r>
        <w:rPr>
          <w:rFonts w:hint="eastAsia"/>
          <w:rtl/>
        </w:rPr>
        <w:t>רשף</w:t>
      </w:r>
      <w:r>
        <w:rPr>
          <w:rtl/>
        </w:rPr>
        <w:t xml:space="preserve"> חן (שינוי):</w:t>
      </w:r>
    </w:p>
    <w:p w14:paraId="14191212" w14:textId="77777777" w:rsidR="00000000" w:rsidRDefault="00B6587A">
      <w:pPr>
        <w:pStyle w:val="a"/>
        <w:rPr>
          <w:rFonts w:hint="cs"/>
          <w:rtl/>
        </w:rPr>
      </w:pPr>
    </w:p>
    <w:p w14:paraId="20D6E993" w14:textId="77777777" w:rsidR="00000000" w:rsidRDefault="00B6587A">
      <w:pPr>
        <w:pStyle w:val="a"/>
        <w:rPr>
          <w:rFonts w:hint="cs"/>
          <w:rtl/>
        </w:rPr>
      </w:pPr>
      <w:r>
        <w:rPr>
          <w:rFonts w:hint="cs"/>
          <w:rtl/>
        </w:rPr>
        <w:t>הראיה לא דומה - - -</w:t>
      </w:r>
    </w:p>
    <w:p w14:paraId="6FCB663F" w14:textId="77777777" w:rsidR="00000000" w:rsidRDefault="00B6587A">
      <w:pPr>
        <w:pStyle w:val="a"/>
        <w:rPr>
          <w:rFonts w:hint="cs"/>
          <w:rtl/>
        </w:rPr>
      </w:pPr>
    </w:p>
    <w:p w14:paraId="691E616A" w14:textId="77777777" w:rsidR="00000000" w:rsidRDefault="00B6587A">
      <w:pPr>
        <w:pStyle w:val="ac"/>
        <w:rPr>
          <w:rtl/>
        </w:rPr>
      </w:pPr>
      <w:r>
        <w:rPr>
          <w:rFonts w:hint="eastAsia"/>
          <w:rtl/>
        </w:rPr>
        <w:t>שר</w:t>
      </w:r>
      <w:r>
        <w:rPr>
          <w:rtl/>
        </w:rPr>
        <w:t xml:space="preserve"> המשפטים יוסף לפיד:</w:t>
      </w:r>
    </w:p>
    <w:p w14:paraId="4D8C1A51" w14:textId="77777777" w:rsidR="00000000" w:rsidRDefault="00B6587A">
      <w:pPr>
        <w:pStyle w:val="a"/>
        <w:rPr>
          <w:rFonts w:hint="cs"/>
          <w:rtl/>
        </w:rPr>
      </w:pPr>
    </w:p>
    <w:p w14:paraId="12DA641B" w14:textId="77777777" w:rsidR="00000000" w:rsidRDefault="00B6587A">
      <w:pPr>
        <w:pStyle w:val="a"/>
        <w:rPr>
          <w:rFonts w:hint="cs"/>
          <w:rtl/>
        </w:rPr>
      </w:pPr>
      <w:r>
        <w:rPr>
          <w:rFonts w:hint="cs"/>
          <w:rtl/>
        </w:rPr>
        <w:t>תקצר.</w:t>
      </w:r>
    </w:p>
    <w:p w14:paraId="5F3F08A5" w14:textId="77777777" w:rsidR="00000000" w:rsidRDefault="00B6587A">
      <w:pPr>
        <w:pStyle w:val="a"/>
        <w:rPr>
          <w:rFonts w:hint="cs"/>
          <w:rtl/>
        </w:rPr>
      </w:pPr>
    </w:p>
    <w:p w14:paraId="103B7B8F" w14:textId="77777777" w:rsidR="00000000" w:rsidRDefault="00B6587A">
      <w:pPr>
        <w:pStyle w:val="SpeakerCon"/>
        <w:rPr>
          <w:rtl/>
        </w:rPr>
      </w:pPr>
      <w:bookmarkStart w:id="602" w:name="FS000000493T09_10_2003_19_48_48C"/>
      <w:bookmarkEnd w:id="602"/>
      <w:r>
        <w:rPr>
          <w:rtl/>
        </w:rPr>
        <w:t>דוד טל (עם אחד):</w:t>
      </w:r>
    </w:p>
    <w:p w14:paraId="54FFD9B7" w14:textId="77777777" w:rsidR="00000000" w:rsidRDefault="00B6587A">
      <w:pPr>
        <w:pStyle w:val="a"/>
        <w:rPr>
          <w:rtl/>
        </w:rPr>
      </w:pPr>
    </w:p>
    <w:p w14:paraId="7650273B" w14:textId="77777777" w:rsidR="00000000" w:rsidRDefault="00B6587A">
      <w:pPr>
        <w:pStyle w:val="a"/>
        <w:rPr>
          <w:rFonts w:hint="cs"/>
          <w:rtl/>
        </w:rPr>
      </w:pPr>
      <w:r>
        <w:rPr>
          <w:rFonts w:hint="cs"/>
          <w:rtl/>
        </w:rPr>
        <w:t>יש לי עשר דקות.</w:t>
      </w:r>
    </w:p>
    <w:p w14:paraId="7BFDF5E5" w14:textId="77777777" w:rsidR="00000000" w:rsidRDefault="00B6587A">
      <w:pPr>
        <w:pStyle w:val="a"/>
        <w:rPr>
          <w:rtl/>
        </w:rPr>
      </w:pPr>
    </w:p>
    <w:p w14:paraId="58CF4EF2" w14:textId="77777777" w:rsidR="00000000" w:rsidRDefault="00B6587A">
      <w:pPr>
        <w:pStyle w:val="a"/>
        <w:rPr>
          <w:rFonts w:hint="cs"/>
          <w:rtl/>
        </w:rPr>
      </w:pPr>
    </w:p>
    <w:p w14:paraId="24148464" w14:textId="77777777" w:rsidR="00000000" w:rsidRDefault="00B6587A">
      <w:pPr>
        <w:pStyle w:val="ad"/>
        <w:rPr>
          <w:rFonts w:hint="cs"/>
          <w:rtl/>
        </w:rPr>
      </w:pPr>
      <w:r>
        <w:rPr>
          <w:rFonts w:hint="cs"/>
          <w:rtl/>
        </w:rPr>
        <w:t>היו"ר אתי לבני:</w:t>
      </w:r>
    </w:p>
    <w:p w14:paraId="4227A813" w14:textId="77777777" w:rsidR="00000000" w:rsidRDefault="00B6587A">
      <w:pPr>
        <w:pStyle w:val="a"/>
        <w:rPr>
          <w:rFonts w:hint="cs"/>
          <w:rtl/>
        </w:rPr>
      </w:pPr>
    </w:p>
    <w:p w14:paraId="0667C024" w14:textId="77777777" w:rsidR="00000000" w:rsidRDefault="00B6587A">
      <w:pPr>
        <w:pStyle w:val="a"/>
        <w:rPr>
          <w:rFonts w:hint="cs"/>
          <w:rtl/>
        </w:rPr>
      </w:pPr>
      <w:r>
        <w:rPr>
          <w:rFonts w:hint="cs"/>
          <w:rtl/>
        </w:rPr>
        <w:t>היו לך. יש לך שלוש דקות.</w:t>
      </w:r>
    </w:p>
    <w:p w14:paraId="5542D362" w14:textId="77777777" w:rsidR="00000000" w:rsidRDefault="00B6587A">
      <w:pPr>
        <w:pStyle w:val="a"/>
        <w:rPr>
          <w:rFonts w:hint="cs"/>
          <w:rtl/>
        </w:rPr>
      </w:pPr>
    </w:p>
    <w:p w14:paraId="7FB43A2D" w14:textId="77777777" w:rsidR="00000000" w:rsidRDefault="00B6587A">
      <w:pPr>
        <w:pStyle w:val="SpeakerCon"/>
        <w:rPr>
          <w:rtl/>
        </w:rPr>
      </w:pPr>
      <w:bookmarkStart w:id="603" w:name="FS000000493T09_10_2003_19_45_28C"/>
      <w:bookmarkEnd w:id="603"/>
      <w:r>
        <w:rPr>
          <w:rtl/>
        </w:rPr>
        <w:t>דוד טל (עם אחד):</w:t>
      </w:r>
    </w:p>
    <w:p w14:paraId="4028DFE9" w14:textId="77777777" w:rsidR="00000000" w:rsidRDefault="00B6587A">
      <w:pPr>
        <w:pStyle w:val="a"/>
        <w:rPr>
          <w:rtl/>
        </w:rPr>
      </w:pPr>
    </w:p>
    <w:p w14:paraId="7B22C861" w14:textId="77777777" w:rsidR="00000000" w:rsidRDefault="00B6587A">
      <w:pPr>
        <w:pStyle w:val="a"/>
        <w:rPr>
          <w:rFonts w:hint="cs"/>
          <w:rtl/>
        </w:rPr>
      </w:pPr>
      <w:r>
        <w:rPr>
          <w:rFonts w:hint="cs"/>
          <w:rtl/>
        </w:rPr>
        <w:t>אני מקבל את הבקשה שלך, ואעשה את זה רק חמש דקות.</w:t>
      </w:r>
    </w:p>
    <w:p w14:paraId="006E302C" w14:textId="77777777" w:rsidR="00000000" w:rsidRDefault="00B6587A">
      <w:pPr>
        <w:pStyle w:val="a"/>
        <w:rPr>
          <w:rFonts w:hint="cs"/>
          <w:rtl/>
        </w:rPr>
      </w:pPr>
    </w:p>
    <w:p w14:paraId="1E3AB013" w14:textId="77777777" w:rsidR="00000000" w:rsidRDefault="00B6587A">
      <w:pPr>
        <w:pStyle w:val="ac"/>
        <w:rPr>
          <w:rtl/>
        </w:rPr>
      </w:pPr>
      <w:r>
        <w:rPr>
          <w:rFonts w:hint="eastAsia"/>
          <w:rtl/>
        </w:rPr>
        <w:t>קריאה</w:t>
      </w:r>
      <w:r>
        <w:rPr>
          <w:rtl/>
        </w:rPr>
        <w:t>:</w:t>
      </w:r>
    </w:p>
    <w:p w14:paraId="4C818333" w14:textId="77777777" w:rsidR="00000000" w:rsidRDefault="00B6587A">
      <w:pPr>
        <w:pStyle w:val="a"/>
        <w:rPr>
          <w:rFonts w:hint="cs"/>
          <w:rtl/>
        </w:rPr>
      </w:pPr>
    </w:p>
    <w:p w14:paraId="1F9306A5" w14:textId="77777777" w:rsidR="00000000" w:rsidRDefault="00B6587A">
      <w:pPr>
        <w:pStyle w:val="a"/>
        <w:rPr>
          <w:rFonts w:hint="cs"/>
          <w:rtl/>
        </w:rPr>
      </w:pPr>
      <w:r>
        <w:rPr>
          <w:rFonts w:hint="cs"/>
          <w:rtl/>
        </w:rPr>
        <w:t>עברת.</w:t>
      </w:r>
    </w:p>
    <w:p w14:paraId="6672B245" w14:textId="77777777" w:rsidR="00000000" w:rsidRDefault="00B6587A">
      <w:pPr>
        <w:pStyle w:val="a"/>
        <w:rPr>
          <w:rFonts w:hint="cs"/>
          <w:rtl/>
        </w:rPr>
      </w:pPr>
    </w:p>
    <w:p w14:paraId="592DE219" w14:textId="77777777" w:rsidR="00000000" w:rsidRDefault="00B6587A">
      <w:pPr>
        <w:pStyle w:val="SpeakerCon"/>
        <w:rPr>
          <w:rtl/>
        </w:rPr>
      </w:pPr>
      <w:bookmarkStart w:id="604" w:name="FS000000493T09_10_2003_19_49_52C"/>
      <w:bookmarkEnd w:id="604"/>
      <w:r>
        <w:rPr>
          <w:rtl/>
        </w:rPr>
        <w:t>דוד טל (עם אחד):</w:t>
      </w:r>
    </w:p>
    <w:p w14:paraId="5047BB8A" w14:textId="77777777" w:rsidR="00000000" w:rsidRDefault="00B6587A">
      <w:pPr>
        <w:pStyle w:val="a"/>
        <w:rPr>
          <w:rtl/>
        </w:rPr>
      </w:pPr>
    </w:p>
    <w:p w14:paraId="6AF26A88" w14:textId="77777777" w:rsidR="00000000" w:rsidRDefault="00B6587A">
      <w:pPr>
        <w:pStyle w:val="a"/>
        <w:rPr>
          <w:rFonts w:hint="cs"/>
          <w:rtl/>
        </w:rPr>
      </w:pPr>
      <w:r>
        <w:rPr>
          <w:rFonts w:hint="cs"/>
          <w:rtl/>
        </w:rPr>
        <w:t>עברתי?</w:t>
      </w:r>
    </w:p>
    <w:p w14:paraId="70EDD598" w14:textId="77777777" w:rsidR="00000000" w:rsidRDefault="00B6587A">
      <w:pPr>
        <w:pStyle w:val="a"/>
        <w:rPr>
          <w:rFonts w:hint="cs"/>
          <w:rtl/>
        </w:rPr>
      </w:pPr>
    </w:p>
    <w:p w14:paraId="6F282186" w14:textId="77777777" w:rsidR="00000000" w:rsidRDefault="00B6587A">
      <w:pPr>
        <w:pStyle w:val="ad"/>
        <w:rPr>
          <w:rFonts w:hint="cs"/>
          <w:rtl/>
        </w:rPr>
      </w:pPr>
      <w:r>
        <w:rPr>
          <w:rFonts w:hint="cs"/>
          <w:rtl/>
        </w:rPr>
        <w:t>היו"ר אתי לבני:</w:t>
      </w:r>
    </w:p>
    <w:p w14:paraId="719B14E0" w14:textId="77777777" w:rsidR="00000000" w:rsidRDefault="00B6587A">
      <w:pPr>
        <w:pStyle w:val="a"/>
        <w:rPr>
          <w:rFonts w:hint="cs"/>
          <w:rtl/>
        </w:rPr>
      </w:pPr>
    </w:p>
    <w:p w14:paraId="657CD7AC" w14:textId="77777777" w:rsidR="00000000" w:rsidRDefault="00B6587A">
      <w:pPr>
        <w:pStyle w:val="a"/>
        <w:rPr>
          <w:rFonts w:hint="cs"/>
          <w:rtl/>
        </w:rPr>
      </w:pPr>
      <w:r>
        <w:rPr>
          <w:rFonts w:hint="cs"/>
          <w:rtl/>
        </w:rPr>
        <w:t>לא. שלוש דקות.</w:t>
      </w:r>
    </w:p>
    <w:p w14:paraId="016ADCE5" w14:textId="77777777" w:rsidR="00000000" w:rsidRDefault="00B6587A">
      <w:pPr>
        <w:pStyle w:val="a"/>
        <w:rPr>
          <w:rFonts w:hint="cs"/>
          <w:rtl/>
        </w:rPr>
      </w:pPr>
    </w:p>
    <w:p w14:paraId="7BA8F6E2" w14:textId="77777777" w:rsidR="00000000" w:rsidRDefault="00B6587A">
      <w:pPr>
        <w:pStyle w:val="SpeakerCon"/>
        <w:rPr>
          <w:rtl/>
        </w:rPr>
      </w:pPr>
      <w:bookmarkStart w:id="605" w:name="FS000000493T09_10_2003_19_50_16C"/>
      <w:bookmarkEnd w:id="605"/>
      <w:r>
        <w:rPr>
          <w:rtl/>
        </w:rPr>
        <w:t>דוד טל (עם אחד):</w:t>
      </w:r>
    </w:p>
    <w:p w14:paraId="1C143710" w14:textId="77777777" w:rsidR="00000000" w:rsidRDefault="00B6587A">
      <w:pPr>
        <w:pStyle w:val="a"/>
        <w:rPr>
          <w:rtl/>
        </w:rPr>
      </w:pPr>
    </w:p>
    <w:p w14:paraId="4E9122AD" w14:textId="77777777" w:rsidR="00000000" w:rsidRDefault="00B6587A">
      <w:pPr>
        <w:pStyle w:val="a"/>
        <w:rPr>
          <w:rFonts w:hint="cs"/>
          <w:rtl/>
        </w:rPr>
      </w:pPr>
      <w:r>
        <w:rPr>
          <w:rFonts w:hint="cs"/>
          <w:rtl/>
        </w:rPr>
        <w:t>עוד שלוש דקות. יש לי עוד שתי דקות. אעשה זאת עוד יות</w:t>
      </w:r>
      <w:r>
        <w:rPr>
          <w:rFonts w:hint="cs"/>
          <w:rtl/>
        </w:rPr>
        <w:t>ר בקצרה. אקצר את זה.</w:t>
      </w:r>
    </w:p>
    <w:p w14:paraId="30EC13BA" w14:textId="77777777" w:rsidR="00000000" w:rsidRDefault="00B6587A">
      <w:pPr>
        <w:pStyle w:val="a"/>
        <w:rPr>
          <w:rFonts w:hint="cs"/>
          <w:rtl/>
        </w:rPr>
      </w:pPr>
    </w:p>
    <w:p w14:paraId="6BBD87FB" w14:textId="77777777" w:rsidR="00000000" w:rsidRDefault="00B6587A">
      <w:pPr>
        <w:pStyle w:val="a"/>
        <w:rPr>
          <w:rFonts w:hint="cs"/>
          <w:rtl/>
        </w:rPr>
      </w:pPr>
      <w:r>
        <w:rPr>
          <w:rFonts w:hint="cs"/>
          <w:rtl/>
        </w:rPr>
        <w:t>אדוני השר טומי לפיד, אשתמש אולי במלים שלך, ורק שיניתי, ובמקום על בתי-משפט אני אומר על בתי-הדין לעבודה: ההתקפה על בתי-הדין לעבודה היא התקפה על המערכת המשפטית, על הדמוקרטיה ועל הזכויות החברתיות. כפי שאמרתי, אי-אפשר להאשים אותם רק משום ש</w:t>
      </w:r>
      <w:r>
        <w:rPr>
          <w:rFonts w:hint="cs"/>
          <w:rtl/>
        </w:rPr>
        <w:t>הם מדי פעם אולי מצדדים ונוטים יותר לכיוון של האדם העמל והאדם העובד.</w:t>
      </w:r>
    </w:p>
    <w:p w14:paraId="611697FA" w14:textId="77777777" w:rsidR="00000000" w:rsidRDefault="00B6587A">
      <w:pPr>
        <w:pStyle w:val="a"/>
        <w:rPr>
          <w:rFonts w:hint="cs"/>
          <w:rtl/>
        </w:rPr>
      </w:pPr>
    </w:p>
    <w:p w14:paraId="3AD12BF6" w14:textId="77777777" w:rsidR="00000000" w:rsidRDefault="00B6587A">
      <w:pPr>
        <w:pStyle w:val="a"/>
        <w:rPr>
          <w:rFonts w:hint="cs"/>
          <w:rtl/>
        </w:rPr>
      </w:pPr>
      <w:r>
        <w:rPr>
          <w:rFonts w:hint="cs"/>
          <w:rtl/>
        </w:rPr>
        <w:t>אני מצפה ממך וקורא לך לשוב ולעיין בנושא הזה שוב, וזו תהיה גדלות. אני חושב שצ'רצ'יל אמר -  "בניצחון גדלות נפש" או "גודל לב". הוא אמר - גודל לב.</w:t>
      </w:r>
    </w:p>
    <w:p w14:paraId="0590438E" w14:textId="77777777" w:rsidR="00000000" w:rsidRDefault="00B6587A">
      <w:pPr>
        <w:pStyle w:val="a"/>
        <w:rPr>
          <w:rFonts w:hint="cs"/>
          <w:rtl/>
        </w:rPr>
      </w:pPr>
    </w:p>
    <w:p w14:paraId="0A7C4122" w14:textId="77777777" w:rsidR="00000000" w:rsidRDefault="00B6587A">
      <w:pPr>
        <w:pStyle w:val="ac"/>
        <w:rPr>
          <w:rtl/>
        </w:rPr>
      </w:pPr>
      <w:r>
        <w:rPr>
          <w:rFonts w:hint="eastAsia"/>
          <w:rtl/>
        </w:rPr>
        <w:t>רוני</w:t>
      </w:r>
      <w:r>
        <w:rPr>
          <w:rtl/>
        </w:rPr>
        <w:t xml:space="preserve"> בריזון (שינוי):</w:t>
      </w:r>
    </w:p>
    <w:p w14:paraId="5BDB5EB6" w14:textId="77777777" w:rsidR="00000000" w:rsidRDefault="00B6587A">
      <w:pPr>
        <w:pStyle w:val="a"/>
        <w:ind w:firstLine="0"/>
      </w:pPr>
    </w:p>
    <w:p w14:paraId="09CD5026" w14:textId="77777777" w:rsidR="00000000" w:rsidRDefault="00B6587A">
      <w:pPr>
        <w:pStyle w:val="a"/>
        <w:rPr>
          <w:rtl/>
        </w:rPr>
      </w:pPr>
      <w:r>
        <w:rPr>
          <w:rFonts w:hint="cs"/>
        </w:rPr>
        <w:t>MAGNANIMITY IN VICTOR</w:t>
      </w:r>
      <w:r>
        <w:rPr>
          <w:rFonts w:hint="cs"/>
        </w:rPr>
        <w:t>Y</w:t>
      </w:r>
      <w:r>
        <w:rPr>
          <w:rFonts w:hint="cs"/>
          <w:rtl/>
        </w:rPr>
        <w:t>.</w:t>
      </w:r>
    </w:p>
    <w:p w14:paraId="24888817" w14:textId="77777777" w:rsidR="00000000" w:rsidRDefault="00B6587A">
      <w:pPr>
        <w:pStyle w:val="a"/>
        <w:rPr>
          <w:rtl/>
        </w:rPr>
      </w:pPr>
    </w:p>
    <w:p w14:paraId="24D99C5F" w14:textId="77777777" w:rsidR="00000000" w:rsidRDefault="00B6587A">
      <w:pPr>
        <w:pStyle w:val="a"/>
        <w:rPr>
          <w:rtl/>
        </w:rPr>
      </w:pPr>
    </w:p>
    <w:p w14:paraId="4B509CF6" w14:textId="77777777" w:rsidR="00000000" w:rsidRDefault="00B6587A">
      <w:pPr>
        <w:pStyle w:val="SpeakerCon"/>
        <w:rPr>
          <w:rtl/>
        </w:rPr>
      </w:pPr>
      <w:bookmarkStart w:id="606" w:name="FS000000493T09_10_2003_19_54_30C"/>
      <w:bookmarkEnd w:id="606"/>
      <w:r>
        <w:rPr>
          <w:rtl/>
        </w:rPr>
        <w:t>דוד טל (עם אחד):</w:t>
      </w:r>
    </w:p>
    <w:p w14:paraId="6EA268E6" w14:textId="77777777" w:rsidR="00000000" w:rsidRDefault="00B6587A">
      <w:pPr>
        <w:pStyle w:val="a"/>
        <w:rPr>
          <w:rtl/>
        </w:rPr>
      </w:pPr>
    </w:p>
    <w:p w14:paraId="679F3018" w14:textId="77777777" w:rsidR="00000000" w:rsidRDefault="00B6587A">
      <w:pPr>
        <w:pStyle w:val="a"/>
        <w:rPr>
          <w:rFonts w:hint="cs"/>
          <w:rtl/>
        </w:rPr>
      </w:pPr>
      <w:r>
        <w:rPr>
          <w:rFonts w:hint="cs"/>
          <w:rtl/>
        </w:rPr>
        <w:t>אני חלש באנגלית, ואתה חזק יותר. אתה היית שם, בלונדון, הרבה, ואני - פחות.</w:t>
      </w:r>
    </w:p>
    <w:p w14:paraId="61050253" w14:textId="77777777" w:rsidR="00000000" w:rsidRDefault="00B6587A">
      <w:pPr>
        <w:pStyle w:val="a"/>
        <w:rPr>
          <w:rFonts w:hint="cs"/>
          <w:rtl/>
        </w:rPr>
      </w:pPr>
    </w:p>
    <w:p w14:paraId="183722CA" w14:textId="77777777" w:rsidR="00000000" w:rsidRDefault="00B6587A">
      <w:pPr>
        <w:pStyle w:val="a"/>
        <w:rPr>
          <w:rFonts w:hint="cs"/>
          <w:rtl/>
        </w:rPr>
      </w:pPr>
      <w:r>
        <w:rPr>
          <w:rFonts w:hint="cs"/>
          <w:rtl/>
        </w:rPr>
        <w:t>אני רוצה לבקש ממך: בזמן שאתה היום בממשלה ואתה שר המשפטים, תשקול את הנושא הזה שוב. אני מבטיח לך שאם יום אחד אני אשב בממשלה, אני לא אנצל את כוחי, גם אם אתה תשב ב</w:t>
      </w:r>
      <w:r>
        <w:rPr>
          <w:rFonts w:hint="cs"/>
          <w:rtl/>
        </w:rPr>
        <w:t xml:space="preserve">אופוזיציה, ואני לא אדרוס ברגל גסה כל חלקה טובה שאתה מאמין בה. יכול להיות שאני לא אסכים לה, אבל אני אתן לך להשתמש בה. אני אשאיר לך אותה. אני אבין שיש גם צרכים אחרים. אני פונה אליך ואומר לך: יש צרכים אחרים לאדם העמל, לאדם העובד, לאדם המזיע במדינת ישראל, ויש </w:t>
      </w:r>
      <w:r>
        <w:rPr>
          <w:rFonts w:hint="cs"/>
          <w:rtl/>
        </w:rPr>
        <w:t>הרבה כאלה. אנא ממך, שקול את זה שנית, וחזור בך. תשאיר את המערכת ההיא כפי שהיא, מפני שהיא הוכיחה את עצמה עד היום שהיא היתה מומחית בנושא עבודה, כפי שאתה מבקש לראות את כל מערכת בתי-המשפט שיהיו בה מומחים בנושאים פיננסיים, בנושאי פירוקים, בנושא משפחה ובכל הנושאי</w:t>
      </w:r>
      <w:r>
        <w:rPr>
          <w:rFonts w:hint="cs"/>
          <w:rtl/>
        </w:rPr>
        <w:t>ם האחרים. הרי אתה שואף לכך שתהיה התמקצעות והתמחות בנושאים הללו. אני חושב, שזה עוד קטע אחד, עוד גזרה אחת צרה, שצריך לשמור עליה. תודה רבה.</w:t>
      </w:r>
    </w:p>
    <w:p w14:paraId="163E63CC" w14:textId="77777777" w:rsidR="00000000" w:rsidRDefault="00B6587A">
      <w:pPr>
        <w:pStyle w:val="a"/>
        <w:rPr>
          <w:rFonts w:hint="cs"/>
          <w:rtl/>
        </w:rPr>
      </w:pPr>
    </w:p>
    <w:p w14:paraId="7287365D" w14:textId="77777777" w:rsidR="00000000" w:rsidRDefault="00B6587A">
      <w:pPr>
        <w:pStyle w:val="ad"/>
        <w:rPr>
          <w:rFonts w:hint="cs"/>
          <w:rtl/>
        </w:rPr>
      </w:pPr>
      <w:bookmarkStart w:id="607" w:name="FS000000493T09_10_2003_19_44_39C"/>
      <w:bookmarkEnd w:id="607"/>
      <w:r>
        <w:rPr>
          <w:rFonts w:hint="cs"/>
          <w:rtl/>
        </w:rPr>
        <w:t>היו"ר אתי לבני:</w:t>
      </w:r>
    </w:p>
    <w:p w14:paraId="483D82E6" w14:textId="77777777" w:rsidR="00000000" w:rsidRDefault="00B6587A">
      <w:pPr>
        <w:pStyle w:val="a"/>
        <w:rPr>
          <w:rFonts w:hint="cs"/>
          <w:rtl/>
        </w:rPr>
      </w:pPr>
    </w:p>
    <w:p w14:paraId="7AD387CB" w14:textId="77777777" w:rsidR="00000000" w:rsidRDefault="00B6587A">
      <w:pPr>
        <w:pStyle w:val="a"/>
        <w:rPr>
          <w:rFonts w:hint="cs"/>
          <w:rtl/>
        </w:rPr>
      </w:pPr>
      <w:r>
        <w:rPr>
          <w:rFonts w:hint="cs"/>
          <w:rtl/>
        </w:rPr>
        <w:t>תודה רבה. ישיב כבוד שר המשפטים טומי לפיד.</w:t>
      </w:r>
    </w:p>
    <w:p w14:paraId="200D7993" w14:textId="77777777" w:rsidR="00000000" w:rsidRDefault="00B6587A">
      <w:pPr>
        <w:pStyle w:val="a"/>
        <w:rPr>
          <w:rFonts w:hint="cs"/>
          <w:rtl/>
        </w:rPr>
      </w:pPr>
    </w:p>
    <w:p w14:paraId="3FFDB593" w14:textId="77777777" w:rsidR="00000000" w:rsidRDefault="00B6587A">
      <w:pPr>
        <w:pStyle w:val="Speaker"/>
        <w:rPr>
          <w:rtl/>
        </w:rPr>
      </w:pPr>
      <w:bookmarkStart w:id="608" w:name="FS000000517T09_10_2003_19_18_38"/>
      <w:bookmarkEnd w:id="608"/>
      <w:r>
        <w:rPr>
          <w:rFonts w:hint="eastAsia"/>
          <w:rtl/>
        </w:rPr>
        <w:t>שר</w:t>
      </w:r>
      <w:r>
        <w:rPr>
          <w:rtl/>
        </w:rPr>
        <w:t xml:space="preserve"> המשפטים יוסף לפיד:</w:t>
      </w:r>
    </w:p>
    <w:p w14:paraId="032B9296" w14:textId="77777777" w:rsidR="00000000" w:rsidRDefault="00B6587A">
      <w:pPr>
        <w:pStyle w:val="a"/>
        <w:rPr>
          <w:rFonts w:hint="cs"/>
          <w:rtl/>
        </w:rPr>
      </w:pPr>
    </w:p>
    <w:p w14:paraId="39A3313A" w14:textId="77777777" w:rsidR="00000000" w:rsidRDefault="00B6587A">
      <w:pPr>
        <w:pStyle w:val="a"/>
        <w:rPr>
          <w:rFonts w:hint="cs"/>
          <w:rtl/>
        </w:rPr>
      </w:pPr>
      <w:r>
        <w:rPr>
          <w:rFonts w:hint="cs"/>
          <w:rtl/>
        </w:rPr>
        <w:t>גברתי היושבת-ראש, אני נהנה לראות או</w:t>
      </w:r>
      <w:r>
        <w:rPr>
          <w:rFonts w:hint="cs"/>
          <w:rtl/>
        </w:rPr>
        <w:t>תך יושבת-ראש.</w:t>
      </w:r>
    </w:p>
    <w:p w14:paraId="44A44268" w14:textId="77777777" w:rsidR="00000000" w:rsidRDefault="00B6587A">
      <w:pPr>
        <w:pStyle w:val="a"/>
        <w:ind w:firstLine="0"/>
        <w:rPr>
          <w:rFonts w:hint="cs"/>
          <w:rtl/>
        </w:rPr>
      </w:pPr>
    </w:p>
    <w:p w14:paraId="6C94736F" w14:textId="77777777" w:rsidR="00000000" w:rsidRDefault="00B6587A">
      <w:pPr>
        <w:pStyle w:val="ad"/>
        <w:rPr>
          <w:rFonts w:hint="cs"/>
          <w:rtl/>
        </w:rPr>
      </w:pPr>
      <w:r>
        <w:rPr>
          <w:rFonts w:hint="cs"/>
          <w:rtl/>
        </w:rPr>
        <w:t>היו"ר אתי לבני:</w:t>
      </w:r>
    </w:p>
    <w:p w14:paraId="161D597F" w14:textId="77777777" w:rsidR="00000000" w:rsidRDefault="00B6587A">
      <w:pPr>
        <w:pStyle w:val="a"/>
        <w:rPr>
          <w:rFonts w:hint="cs"/>
          <w:rtl/>
        </w:rPr>
      </w:pPr>
    </w:p>
    <w:p w14:paraId="7EFF0D76" w14:textId="77777777" w:rsidR="00000000" w:rsidRDefault="00B6587A">
      <w:pPr>
        <w:pStyle w:val="a"/>
        <w:rPr>
          <w:rFonts w:hint="cs"/>
          <w:rtl/>
        </w:rPr>
      </w:pPr>
      <w:r>
        <w:rPr>
          <w:rFonts w:hint="cs"/>
          <w:rtl/>
        </w:rPr>
        <w:t>חשבתי שכבר התרגלת.</w:t>
      </w:r>
    </w:p>
    <w:p w14:paraId="19B46E24" w14:textId="77777777" w:rsidR="00000000" w:rsidRDefault="00B6587A">
      <w:pPr>
        <w:pStyle w:val="a"/>
        <w:ind w:firstLine="0"/>
        <w:rPr>
          <w:rFonts w:hint="cs"/>
          <w:rtl/>
        </w:rPr>
      </w:pPr>
    </w:p>
    <w:p w14:paraId="39F221BC" w14:textId="77777777" w:rsidR="00000000" w:rsidRDefault="00B6587A">
      <w:pPr>
        <w:pStyle w:val="SpeakerCon"/>
        <w:rPr>
          <w:rtl/>
        </w:rPr>
      </w:pPr>
      <w:bookmarkStart w:id="609" w:name="FS000000517T09_10_2003_19_19_40C"/>
      <w:bookmarkEnd w:id="609"/>
      <w:r>
        <w:rPr>
          <w:rtl/>
        </w:rPr>
        <w:t>שר המשפטים יוסף לפיד:</w:t>
      </w:r>
    </w:p>
    <w:p w14:paraId="19050E27" w14:textId="77777777" w:rsidR="00000000" w:rsidRDefault="00B6587A">
      <w:pPr>
        <w:pStyle w:val="a"/>
        <w:rPr>
          <w:rtl/>
        </w:rPr>
      </w:pPr>
    </w:p>
    <w:p w14:paraId="71FCB460" w14:textId="77777777" w:rsidR="00000000" w:rsidRDefault="00B6587A">
      <w:pPr>
        <w:pStyle w:val="a"/>
        <w:rPr>
          <w:rFonts w:hint="cs"/>
          <w:rtl/>
        </w:rPr>
      </w:pPr>
      <w:r>
        <w:rPr>
          <w:rFonts w:hint="cs"/>
          <w:rtl/>
        </w:rPr>
        <w:t>דוד טל הוא אחד האנשים היותר-נבונים והיותר-סימפתים באופוזיציה, אבל זה לא כל כך קשה.</w:t>
      </w:r>
    </w:p>
    <w:p w14:paraId="06A0A849" w14:textId="77777777" w:rsidR="00000000" w:rsidRDefault="00B6587A">
      <w:pPr>
        <w:pStyle w:val="a"/>
        <w:ind w:firstLine="0"/>
        <w:rPr>
          <w:rFonts w:hint="cs"/>
          <w:rtl/>
        </w:rPr>
      </w:pPr>
    </w:p>
    <w:p w14:paraId="5C64B117" w14:textId="77777777" w:rsidR="00000000" w:rsidRDefault="00B6587A">
      <w:pPr>
        <w:pStyle w:val="ac"/>
        <w:rPr>
          <w:rtl/>
        </w:rPr>
      </w:pPr>
      <w:r>
        <w:rPr>
          <w:rFonts w:hint="eastAsia"/>
          <w:rtl/>
        </w:rPr>
        <w:t>רשף</w:t>
      </w:r>
      <w:r>
        <w:rPr>
          <w:rtl/>
        </w:rPr>
        <w:t xml:space="preserve"> חן (שינוי):</w:t>
      </w:r>
    </w:p>
    <w:p w14:paraId="1DEA9E84" w14:textId="77777777" w:rsidR="00000000" w:rsidRDefault="00B6587A">
      <w:pPr>
        <w:pStyle w:val="a"/>
        <w:rPr>
          <w:rFonts w:hint="cs"/>
          <w:rtl/>
        </w:rPr>
      </w:pPr>
    </w:p>
    <w:p w14:paraId="4CCFFBA7" w14:textId="77777777" w:rsidR="00000000" w:rsidRDefault="00B6587A">
      <w:pPr>
        <w:pStyle w:val="a"/>
        <w:rPr>
          <w:rFonts w:hint="cs"/>
          <w:rtl/>
        </w:rPr>
      </w:pPr>
      <w:r>
        <w:rPr>
          <w:rFonts w:hint="cs"/>
          <w:rtl/>
        </w:rPr>
        <w:t>ומסיבה זו הוא עבר לספסלי הקואליציה.</w:t>
      </w:r>
    </w:p>
    <w:p w14:paraId="61F61D5E" w14:textId="77777777" w:rsidR="00000000" w:rsidRDefault="00B6587A">
      <w:pPr>
        <w:pStyle w:val="a"/>
        <w:ind w:firstLine="0"/>
        <w:rPr>
          <w:rFonts w:hint="cs"/>
          <w:rtl/>
        </w:rPr>
      </w:pPr>
    </w:p>
    <w:p w14:paraId="39D187F9" w14:textId="77777777" w:rsidR="00000000" w:rsidRDefault="00B6587A">
      <w:pPr>
        <w:pStyle w:val="SpeakerCon"/>
        <w:rPr>
          <w:rtl/>
        </w:rPr>
      </w:pPr>
      <w:bookmarkStart w:id="610" w:name="FS000000517T09_10_2003_19_20_11C"/>
      <w:bookmarkEnd w:id="610"/>
      <w:r>
        <w:rPr>
          <w:rtl/>
        </w:rPr>
        <w:t>שר המשפטים יוסף לפיד:</w:t>
      </w:r>
    </w:p>
    <w:p w14:paraId="365A39B8" w14:textId="77777777" w:rsidR="00000000" w:rsidRDefault="00B6587A">
      <w:pPr>
        <w:pStyle w:val="a"/>
        <w:rPr>
          <w:rtl/>
        </w:rPr>
      </w:pPr>
    </w:p>
    <w:p w14:paraId="3E650EA7" w14:textId="77777777" w:rsidR="00000000" w:rsidRDefault="00B6587A">
      <w:pPr>
        <w:pStyle w:val="a"/>
        <w:rPr>
          <w:rFonts w:hint="cs"/>
          <w:rtl/>
        </w:rPr>
      </w:pPr>
      <w:r>
        <w:rPr>
          <w:rFonts w:hint="cs"/>
          <w:rtl/>
        </w:rPr>
        <w:t>אני חושב על ההרכב של</w:t>
      </w:r>
      <w:r>
        <w:rPr>
          <w:rFonts w:hint="cs"/>
          <w:rtl/>
        </w:rPr>
        <w:t xml:space="preserve"> האופוזיציה, אז זה לא קונץ גדול להיות אחד הנבונים והסימפתים.</w:t>
      </w:r>
    </w:p>
    <w:p w14:paraId="45EFE918" w14:textId="77777777" w:rsidR="00000000" w:rsidRDefault="00B6587A">
      <w:pPr>
        <w:pStyle w:val="a"/>
        <w:ind w:firstLine="0"/>
        <w:rPr>
          <w:rFonts w:hint="cs"/>
          <w:rtl/>
        </w:rPr>
      </w:pPr>
    </w:p>
    <w:p w14:paraId="1FCE220D" w14:textId="77777777" w:rsidR="00000000" w:rsidRDefault="00B6587A">
      <w:pPr>
        <w:pStyle w:val="a"/>
        <w:ind w:firstLine="0"/>
        <w:rPr>
          <w:rFonts w:hint="cs"/>
          <w:rtl/>
        </w:rPr>
      </w:pPr>
      <w:r>
        <w:rPr>
          <w:rFonts w:hint="cs"/>
          <w:b/>
          <w:bCs/>
          <w:u w:val="single"/>
          <w:rtl/>
        </w:rPr>
        <w:t>היו"ר אתי לבני:</w:t>
      </w:r>
    </w:p>
    <w:p w14:paraId="41FD0884" w14:textId="77777777" w:rsidR="00000000" w:rsidRDefault="00B6587A">
      <w:pPr>
        <w:pStyle w:val="a"/>
        <w:ind w:firstLine="0"/>
        <w:rPr>
          <w:rFonts w:hint="cs"/>
          <w:rtl/>
        </w:rPr>
      </w:pPr>
    </w:p>
    <w:p w14:paraId="233C87D9" w14:textId="77777777" w:rsidR="00000000" w:rsidRDefault="00B6587A">
      <w:pPr>
        <w:pStyle w:val="a"/>
        <w:ind w:firstLine="0"/>
        <w:rPr>
          <w:rFonts w:hint="cs"/>
          <w:rtl/>
        </w:rPr>
      </w:pPr>
      <w:r>
        <w:rPr>
          <w:rFonts w:hint="cs"/>
          <w:rtl/>
        </w:rPr>
        <w:tab/>
        <w:t>ככה טומי הורג, ברכות.</w:t>
      </w:r>
    </w:p>
    <w:p w14:paraId="643445C7" w14:textId="77777777" w:rsidR="00000000" w:rsidRDefault="00B6587A">
      <w:pPr>
        <w:pStyle w:val="SpeakerCon"/>
        <w:rPr>
          <w:rFonts w:hint="cs"/>
          <w:rtl/>
        </w:rPr>
      </w:pPr>
      <w:bookmarkStart w:id="611" w:name="FS000000517T09_10_2003_19_20_58C"/>
      <w:bookmarkEnd w:id="611"/>
    </w:p>
    <w:p w14:paraId="4465DB1A" w14:textId="77777777" w:rsidR="00000000" w:rsidRDefault="00B6587A">
      <w:pPr>
        <w:pStyle w:val="SpeakerCon"/>
        <w:rPr>
          <w:rtl/>
        </w:rPr>
      </w:pPr>
      <w:r>
        <w:rPr>
          <w:rtl/>
        </w:rPr>
        <w:t>שר המשפטים יוסף לפיד:</w:t>
      </w:r>
    </w:p>
    <w:p w14:paraId="12935F4C" w14:textId="77777777" w:rsidR="00000000" w:rsidRDefault="00B6587A">
      <w:pPr>
        <w:pStyle w:val="a"/>
        <w:rPr>
          <w:rtl/>
        </w:rPr>
      </w:pPr>
    </w:p>
    <w:p w14:paraId="3ABB9AD6" w14:textId="77777777" w:rsidR="00000000" w:rsidRDefault="00B6587A">
      <w:pPr>
        <w:pStyle w:val="a"/>
        <w:rPr>
          <w:rFonts w:hint="cs"/>
          <w:rtl/>
        </w:rPr>
      </w:pPr>
      <w:r>
        <w:rPr>
          <w:rFonts w:hint="cs"/>
          <w:rtl/>
        </w:rPr>
        <w:t>זו לא אשמתו שהוא נשא פה נאום בלי שיהיה לו מושג על מה הוא מדבר. למה לא היה לך מושג? מפני שהיתה פה מערכת עיתונאית - אני מצטער לומר א</w:t>
      </w:r>
      <w:r>
        <w:rPr>
          <w:rFonts w:hint="cs"/>
          <w:rtl/>
        </w:rPr>
        <w:t>ת זה כי אני איש תקשורת - של ספקולציה, של הטעיה, של השמצה, של זעקה דמגוגית שלא היתה מחוברת למציאות, מפני שאני, מתוך דיסקרטיות ניסיתי לא להרבות במסירת מידע. ומפני שהם חיו מספקולציות, לא רק שהספקולציות לא היו נכונות, כי זה קורה; העובדות היו מוטעות לחלוטין. לכ</w:t>
      </w:r>
      <w:r>
        <w:rPr>
          <w:rFonts w:hint="cs"/>
          <w:rtl/>
        </w:rPr>
        <w:t>ן, אני ממש מודה לך על שאפשרת לי לעלות לכאן ולהסביר לציבור ולששת הצופים של ערוץ-33 את מה שקרה. זה עשוי לעניין אפילו אותך.</w:t>
      </w:r>
    </w:p>
    <w:p w14:paraId="4A2FCE5F" w14:textId="77777777" w:rsidR="00000000" w:rsidRDefault="00B6587A">
      <w:pPr>
        <w:pStyle w:val="a"/>
        <w:rPr>
          <w:rFonts w:hint="cs"/>
          <w:rtl/>
        </w:rPr>
      </w:pPr>
    </w:p>
    <w:p w14:paraId="270CE90E" w14:textId="77777777" w:rsidR="00000000" w:rsidRDefault="00B6587A">
      <w:pPr>
        <w:pStyle w:val="a"/>
        <w:rPr>
          <w:rFonts w:hint="cs"/>
          <w:rtl/>
        </w:rPr>
      </w:pPr>
      <w:r>
        <w:rPr>
          <w:rFonts w:hint="cs"/>
          <w:rtl/>
        </w:rPr>
        <w:t xml:space="preserve">א. אין שום כוונה לפרק את בית-הדין לעבודה; ב. המגינים עליו, ואתה הרי מייצג את המפלגה שבראשה עומד יושב-ראש ההסתדרות - המגינים על המערכת </w:t>
      </w:r>
      <w:r>
        <w:rPr>
          <w:rFonts w:hint="cs"/>
          <w:rtl/>
        </w:rPr>
        <w:t>הזאת הוציאו לה שם רע בימים האחרונים בצורה שבה כל משמיציה לא הצליחו להוציא עליה שם רע. כי מה קרה? המשמיצים את בתי-הדין לעבודה טוענים שיש להם נטייה לטובת העובדים. טוענים שזאת הזרוע הארוכה של ההסתדרות, במקום שהמגינים על המערכת יביאו ויגידו שזה לא נכון. אני אר</w:t>
      </w:r>
      <w:r>
        <w:rPr>
          <w:rFonts w:hint="cs"/>
          <w:rtl/>
        </w:rPr>
        <w:t>אה לכם סטטיסטיקות ופסקי-דין שלבית-הדין הארצי יש יותר החלטות לטובת מעסיקים מאשר לטובת העובדים. זאת היתה הגנה על המערכת. מה אתם באים ואומרים? לפיד רוצה לסגור את בית-הדין לעבודה מפני שזה המפלט האחרון של הקליינטים שלנו. זו הגנה על מערכת בתי-משפט? מותר לבית-המש</w:t>
      </w:r>
      <w:r>
        <w:rPr>
          <w:rFonts w:hint="cs"/>
          <w:rtl/>
        </w:rPr>
        <w:t xml:space="preserve">פט להיות נציג של אחד הצדדים? אתם משמיצים ומשחירים את פניו של בית-הדין לעבודה. </w:t>
      </w:r>
    </w:p>
    <w:p w14:paraId="3555900F" w14:textId="77777777" w:rsidR="00000000" w:rsidRDefault="00B6587A">
      <w:pPr>
        <w:pStyle w:val="a"/>
        <w:ind w:firstLine="0"/>
        <w:rPr>
          <w:rFonts w:hint="cs"/>
          <w:rtl/>
        </w:rPr>
      </w:pPr>
    </w:p>
    <w:p w14:paraId="2E845E5A" w14:textId="77777777" w:rsidR="00000000" w:rsidRDefault="00B6587A">
      <w:pPr>
        <w:pStyle w:val="ac"/>
        <w:rPr>
          <w:rtl/>
        </w:rPr>
      </w:pPr>
      <w:r>
        <w:rPr>
          <w:rFonts w:hint="eastAsia"/>
          <w:rtl/>
        </w:rPr>
        <w:t>דוד</w:t>
      </w:r>
      <w:r>
        <w:rPr>
          <w:rtl/>
        </w:rPr>
        <w:t xml:space="preserve"> טל (עם אחד):</w:t>
      </w:r>
    </w:p>
    <w:p w14:paraId="27246070" w14:textId="77777777" w:rsidR="00000000" w:rsidRDefault="00B6587A">
      <w:pPr>
        <w:pStyle w:val="a"/>
        <w:rPr>
          <w:rFonts w:hint="cs"/>
          <w:rtl/>
        </w:rPr>
      </w:pPr>
    </w:p>
    <w:p w14:paraId="399475F0" w14:textId="77777777" w:rsidR="00000000" w:rsidRDefault="00B6587A">
      <w:pPr>
        <w:pStyle w:val="a"/>
        <w:rPr>
          <w:rFonts w:hint="cs"/>
          <w:rtl/>
        </w:rPr>
      </w:pPr>
      <w:r>
        <w:rPr>
          <w:rFonts w:hint="cs"/>
          <w:rtl/>
        </w:rPr>
        <w:t xml:space="preserve"> - - -</w:t>
      </w:r>
    </w:p>
    <w:p w14:paraId="0F7D5C72" w14:textId="77777777" w:rsidR="00000000" w:rsidRDefault="00B6587A">
      <w:pPr>
        <w:pStyle w:val="a"/>
        <w:ind w:firstLine="0"/>
        <w:rPr>
          <w:rFonts w:hint="cs"/>
          <w:rtl/>
        </w:rPr>
      </w:pPr>
    </w:p>
    <w:p w14:paraId="5750363D" w14:textId="77777777" w:rsidR="00000000" w:rsidRDefault="00B6587A">
      <w:pPr>
        <w:pStyle w:val="SpeakerCon"/>
        <w:rPr>
          <w:rtl/>
        </w:rPr>
      </w:pPr>
      <w:bookmarkStart w:id="612" w:name="FS000000517T09_10_2003_19_25_51C"/>
      <w:bookmarkEnd w:id="612"/>
      <w:r>
        <w:rPr>
          <w:rtl/>
        </w:rPr>
        <w:t>שר המשפטים יוסף לפיד:</w:t>
      </w:r>
    </w:p>
    <w:p w14:paraId="3B3D9E2C" w14:textId="77777777" w:rsidR="00000000" w:rsidRDefault="00B6587A">
      <w:pPr>
        <w:pStyle w:val="a"/>
        <w:rPr>
          <w:rtl/>
        </w:rPr>
      </w:pPr>
    </w:p>
    <w:p w14:paraId="45E9D9EC" w14:textId="77777777" w:rsidR="00000000" w:rsidRDefault="00B6587A">
      <w:pPr>
        <w:pStyle w:val="a"/>
        <w:rPr>
          <w:rFonts w:hint="cs"/>
          <w:rtl/>
        </w:rPr>
      </w:pPr>
      <w:r>
        <w:rPr>
          <w:rFonts w:hint="cs"/>
          <w:rtl/>
        </w:rPr>
        <w:t>אתה. מפני שאתה כנציג ההסתדרות אומר: לפיד רוצה לפרק את בתי-הדין מפני שהם מייצגים את העובדים. אסור לו לייצג את העובדים. אסור לו ע</w:t>
      </w:r>
      <w:r>
        <w:rPr>
          <w:rFonts w:hint="cs"/>
          <w:rtl/>
        </w:rPr>
        <w:t>ל-פי החוק.</w:t>
      </w:r>
    </w:p>
    <w:p w14:paraId="375A07B4" w14:textId="77777777" w:rsidR="00000000" w:rsidRDefault="00B6587A">
      <w:pPr>
        <w:pStyle w:val="a"/>
        <w:ind w:firstLine="0"/>
        <w:rPr>
          <w:rFonts w:hint="cs"/>
          <w:rtl/>
        </w:rPr>
      </w:pPr>
    </w:p>
    <w:p w14:paraId="13E65D7C" w14:textId="77777777" w:rsidR="00000000" w:rsidRDefault="00B6587A">
      <w:pPr>
        <w:pStyle w:val="ac"/>
        <w:rPr>
          <w:rtl/>
        </w:rPr>
      </w:pPr>
      <w:r>
        <w:rPr>
          <w:rFonts w:hint="eastAsia"/>
          <w:rtl/>
        </w:rPr>
        <w:t>דוד</w:t>
      </w:r>
      <w:r>
        <w:rPr>
          <w:rtl/>
        </w:rPr>
        <w:t xml:space="preserve"> טל (עם אחד):</w:t>
      </w:r>
    </w:p>
    <w:p w14:paraId="079D1067" w14:textId="77777777" w:rsidR="00000000" w:rsidRDefault="00B6587A">
      <w:pPr>
        <w:pStyle w:val="a"/>
        <w:rPr>
          <w:rFonts w:hint="cs"/>
          <w:rtl/>
        </w:rPr>
      </w:pPr>
    </w:p>
    <w:p w14:paraId="2F8AF54B" w14:textId="77777777" w:rsidR="00000000" w:rsidRDefault="00B6587A">
      <w:pPr>
        <w:pStyle w:val="a"/>
        <w:rPr>
          <w:rFonts w:hint="cs"/>
          <w:rtl/>
        </w:rPr>
      </w:pPr>
      <w:r>
        <w:rPr>
          <w:rFonts w:hint="cs"/>
          <w:rtl/>
        </w:rPr>
        <w:t>אמרתי שיש לו נטייה.</w:t>
      </w:r>
    </w:p>
    <w:p w14:paraId="00F108BB" w14:textId="77777777" w:rsidR="00000000" w:rsidRDefault="00B6587A">
      <w:pPr>
        <w:pStyle w:val="a"/>
        <w:ind w:firstLine="0"/>
        <w:rPr>
          <w:rFonts w:hint="cs"/>
          <w:rtl/>
        </w:rPr>
      </w:pPr>
    </w:p>
    <w:p w14:paraId="39E8902D" w14:textId="77777777" w:rsidR="00000000" w:rsidRDefault="00B6587A">
      <w:pPr>
        <w:pStyle w:val="SpeakerCon"/>
        <w:rPr>
          <w:rtl/>
        </w:rPr>
      </w:pPr>
      <w:bookmarkStart w:id="613" w:name="FS000000517T09_10_2003_19_26_39C"/>
      <w:bookmarkEnd w:id="613"/>
      <w:r>
        <w:rPr>
          <w:rtl/>
        </w:rPr>
        <w:t>שר המשפטים יוסף לפיד:</w:t>
      </w:r>
    </w:p>
    <w:p w14:paraId="29EFE890" w14:textId="77777777" w:rsidR="00000000" w:rsidRDefault="00B6587A">
      <w:pPr>
        <w:pStyle w:val="a"/>
        <w:rPr>
          <w:rtl/>
        </w:rPr>
      </w:pPr>
    </w:p>
    <w:p w14:paraId="73B9B5ED" w14:textId="77777777" w:rsidR="00000000" w:rsidRDefault="00B6587A">
      <w:pPr>
        <w:pStyle w:val="a"/>
        <w:rPr>
          <w:rFonts w:hint="cs"/>
          <w:rtl/>
        </w:rPr>
      </w:pPr>
      <w:r>
        <w:rPr>
          <w:rFonts w:hint="cs"/>
          <w:rtl/>
        </w:rPr>
        <w:t>מי שרואה בבית-הדין לעבודה נציג העובדים, מוציא דיבה על בית-הדין לעבודה. אתם עשיתם את זה בקונצרט בימים האחרונים. אתם שכנעתם את אלה שבאמת רוצים להיאבק בבית-הדין לעבודה שהם צודקים, כי כא</w:t>
      </w:r>
      <w:r>
        <w:rPr>
          <w:rFonts w:hint="cs"/>
          <w:rtl/>
        </w:rPr>
        <w:t>שר אני אומר להם: רבותי זה בית-דין בלתי תלוי, נייטרלי, אז הם אומרים: עכשיו תשמע מה אומרים דוד טל וחבריו, שאתה רוצה לפרק את המגן הגדול של העובדים נגד המעסיקים. זה מה שאמרנו לך כל הזמן. בתי-הדין בישראל אינם מגינים על צד זה או אחר, על אינטרס זה או אחר, הם מגינ</w:t>
      </w:r>
      <w:r>
        <w:rPr>
          <w:rFonts w:hint="cs"/>
          <w:rtl/>
        </w:rPr>
        <w:t>ים על הצדק ועל המשפט, וזה חל גם על בית-הדין לעבודה.</w:t>
      </w:r>
    </w:p>
    <w:p w14:paraId="3685283B" w14:textId="77777777" w:rsidR="00000000" w:rsidRDefault="00B6587A">
      <w:pPr>
        <w:pStyle w:val="a"/>
        <w:rPr>
          <w:rFonts w:hint="cs"/>
          <w:rtl/>
        </w:rPr>
      </w:pPr>
    </w:p>
    <w:p w14:paraId="2D651EE6" w14:textId="77777777" w:rsidR="00000000" w:rsidRDefault="00B6587A">
      <w:pPr>
        <w:pStyle w:val="a"/>
        <w:rPr>
          <w:rFonts w:hint="cs"/>
          <w:rtl/>
        </w:rPr>
      </w:pPr>
      <w:r>
        <w:rPr>
          <w:rFonts w:hint="cs"/>
          <w:rtl/>
        </w:rPr>
        <w:t>יש בעיה סטרוקטורלית. במדינת ישראל שולטת השיטה האנגלוסקסית. בשיטה הזאת אין בתי-דין נפרדים לעניינים שונים, אלא כל בתי-הדין נמצאים תחת כיפה אחת ויש התמקצעות. מסיבות היסטוריות הסתדרותיות, מהתקופה שבה מדינת י</w:t>
      </w:r>
      <w:r>
        <w:rPr>
          <w:rFonts w:hint="cs"/>
          <w:rtl/>
        </w:rPr>
        <w:t>שראל היתה מדינה קטנה בתוך הסתדרות גדולה, הקימו דבר נפרד מן המערכת, בתי-דין לעבודה. בהפרדה הזאת אין יותר צורך, והיא גם לא נכונה. היא לא נכונה מבחינת תפקודם של בתי-הדין לעבודה. היא גם מביאה לאנומליה, שהיום אתה לא יכול לערער על פסק-דין של בית-הדין הארצי לעבוד</w:t>
      </w:r>
      <w:r>
        <w:rPr>
          <w:rFonts w:hint="cs"/>
          <w:rtl/>
        </w:rPr>
        <w:t>ה לבית-הדין העליון. אתה צריך למצוא איזו טענה שמצדיקה עתירה לבג"ץ. זה לא תהליך נורמלי.</w:t>
      </w:r>
    </w:p>
    <w:p w14:paraId="1B5F31A0" w14:textId="77777777" w:rsidR="00000000" w:rsidRDefault="00B6587A">
      <w:pPr>
        <w:pStyle w:val="a"/>
        <w:ind w:firstLine="0"/>
        <w:rPr>
          <w:rFonts w:hint="cs"/>
          <w:rtl/>
        </w:rPr>
      </w:pPr>
    </w:p>
    <w:p w14:paraId="2DFF9953" w14:textId="77777777" w:rsidR="00000000" w:rsidRDefault="00B6587A">
      <w:pPr>
        <w:pStyle w:val="ac"/>
        <w:rPr>
          <w:rtl/>
        </w:rPr>
      </w:pPr>
    </w:p>
    <w:p w14:paraId="41A9C298" w14:textId="77777777" w:rsidR="00000000" w:rsidRDefault="00B6587A">
      <w:pPr>
        <w:pStyle w:val="ac"/>
        <w:rPr>
          <w:rtl/>
        </w:rPr>
      </w:pPr>
      <w:r>
        <w:rPr>
          <w:rFonts w:hint="eastAsia"/>
          <w:rtl/>
        </w:rPr>
        <w:t>דוד</w:t>
      </w:r>
      <w:r>
        <w:rPr>
          <w:rtl/>
        </w:rPr>
        <w:t xml:space="preserve"> טל (עם אחד):</w:t>
      </w:r>
    </w:p>
    <w:p w14:paraId="289B18F6" w14:textId="77777777" w:rsidR="00000000" w:rsidRDefault="00B6587A">
      <w:pPr>
        <w:pStyle w:val="a"/>
        <w:rPr>
          <w:rFonts w:hint="cs"/>
          <w:rtl/>
        </w:rPr>
      </w:pPr>
    </w:p>
    <w:p w14:paraId="611963BE" w14:textId="77777777" w:rsidR="00000000" w:rsidRDefault="00B6587A">
      <w:pPr>
        <w:pStyle w:val="a"/>
        <w:rPr>
          <w:rFonts w:hint="cs"/>
          <w:rtl/>
        </w:rPr>
      </w:pPr>
      <w:r>
        <w:rPr>
          <w:rFonts w:hint="cs"/>
          <w:rtl/>
        </w:rPr>
        <w:t>למה?</w:t>
      </w:r>
    </w:p>
    <w:p w14:paraId="261449B7" w14:textId="77777777" w:rsidR="00000000" w:rsidRDefault="00B6587A">
      <w:pPr>
        <w:pStyle w:val="a"/>
        <w:ind w:firstLine="0"/>
        <w:rPr>
          <w:rFonts w:hint="cs"/>
          <w:rtl/>
        </w:rPr>
      </w:pPr>
    </w:p>
    <w:p w14:paraId="735CB536" w14:textId="77777777" w:rsidR="00000000" w:rsidRDefault="00B6587A">
      <w:pPr>
        <w:pStyle w:val="SpeakerCon"/>
        <w:rPr>
          <w:rtl/>
        </w:rPr>
      </w:pPr>
      <w:bookmarkStart w:id="614" w:name="FS000000517T09_10_2003_19_30_09C"/>
      <w:bookmarkEnd w:id="614"/>
      <w:r>
        <w:rPr>
          <w:rtl/>
        </w:rPr>
        <w:t>שר המשפטים יוסף לפיד:</w:t>
      </w:r>
    </w:p>
    <w:p w14:paraId="46A0E09D" w14:textId="77777777" w:rsidR="00000000" w:rsidRDefault="00B6587A">
      <w:pPr>
        <w:pStyle w:val="a"/>
        <w:rPr>
          <w:rtl/>
        </w:rPr>
      </w:pPr>
    </w:p>
    <w:p w14:paraId="24D5B497" w14:textId="77777777" w:rsidR="00000000" w:rsidRDefault="00B6587A">
      <w:pPr>
        <w:pStyle w:val="a"/>
        <w:rPr>
          <w:rFonts w:hint="cs"/>
          <w:rtl/>
        </w:rPr>
      </w:pPr>
      <w:r>
        <w:rPr>
          <w:rFonts w:hint="cs"/>
          <w:rtl/>
        </w:rPr>
        <w:t xml:space="preserve">למשל, יש לנו בית-דין לענייני משפחה, והמשפחה היא מוסד לא פחות מקודש מהעבודה. יש ערעורים לבית-המשפט - פרוצדורה רגילה של כל </w:t>
      </w:r>
      <w:r>
        <w:rPr>
          <w:rFonts w:hint="cs"/>
          <w:rtl/>
        </w:rPr>
        <w:t xml:space="preserve">בתי-המשפט. זו רק דוגמה אחת. </w:t>
      </w:r>
    </w:p>
    <w:p w14:paraId="357DB842" w14:textId="77777777" w:rsidR="00000000" w:rsidRDefault="00B6587A">
      <w:pPr>
        <w:pStyle w:val="a"/>
        <w:rPr>
          <w:rFonts w:hint="cs"/>
          <w:rtl/>
        </w:rPr>
      </w:pPr>
    </w:p>
    <w:p w14:paraId="331286AE" w14:textId="77777777" w:rsidR="00000000" w:rsidRDefault="00B6587A">
      <w:pPr>
        <w:pStyle w:val="a"/>
        <w:rPr>
          <w:rFonts w:hint="cs"/>
          <w:rtl/>
        </w:rPr>
      </w:pPr>
      <w:r>
        <w:rPr>
          <w:rFonts w:hint="cs"/>
          <w:rtl/>
        </w:rPr>
        <w:t>יש ויכוח גדול, האם נציגי ציבור נחוצים, כי הם מאוד מסבכים את המערכת וגם עולים הרבה כסף למדינה. הם לא לטובת העובדים, כי בכל דיון יש שני נציגי ציבור, האחד מייצג ארגוני עובדים והשני - ארגוני מעסיקים. יש אנשים שחושבים שהדבר הזה מיו</w:t>
      </w:r>
      <w:r>
        <w:rPr>
          <w:rFonts w:hint="cs"/>
          <w:rtl/>
        </w:rPr>
        <w:t>תר. אז יש סיבה לבדוק אפשרות של רפורמה, ואני מאלה שחושבים שצריך להגיע למסקנה שיש מקום לרפורמה.</w:t>
      </w:r>
    </w:p>
    <w:p w14:paraId="68C59EB8" w14:textId="77777777" w:rsidR="00000000" w:rsidRDefault="00B6587A">
      <w:pPr>
        <w:pStyle w:val="a"/>
        <w:rPr>
          <w:rFonts w:hint="cs"/>
          <w:rtl/>
        </w:rPr>
      </w:pPr>
    </w:p>
    <w:p w14:paraId="0066ED10" w14:textId="77777777" w:rsidR="00000000" w:rsidRDefault="00B6587A">
      <w:pPr>
        <w:pStyle w:val="a"/>
        <w:rPr>
          <w:rFonts w:hint="cs"/>
          <w:rtl/>
        </w:rPr>
      </w:pPr>
      <w:r>
        <w:rPr>
          <w:rFonts w:hint="cs"/>
          <w:rtl/>
        </w:rPr>
        <w:t>כשאני הודעתי על כך, אני שומע בערוץ-2 בערב כתבה שקרית ונבזית, שאומרת שאני הטעיתי את נשיא בית-המשפט העליון, והשופט ברק שמע בהפתעה את הודעתי מאותו יום, על כוונה להק</w:t>
      </w:r>
      <w:r>
        <w:rPr>
          <w:rFonts w:hint="cs"/>
          <w:rtl/>
        </w:rPr>
        <w:t>ים ועדה שתבדוק את נושא הרפורמה בבית-הדין לעבודה. הוא הופתע? לפי בקשתי הוא פנה יומיים קודם לשופט זמיר בבקשה שיעמוד בראש הוועדה הזאת. השופט ברק, נשיא בית-המשפט העליון, פנה יומיים לפני פרסום הידיעה למי שהיה שופט בבית-המשפט העליון יצחק זמיר וביקש שהוא יעמוד בר</w:t>
      </w:r>
      <w:r>
        <w:rPr>
          <w:rFonts w:hint="cs"/>
          <w:rtl/>
        </w:rPr>
        <w:t>אש אותה ועדה, שכביכול נודע לו כעבור יומיים על רצון שר המשפטים להקימה. ואז, נוצרה אגדה בציבור, שאין בינינו הסכמה ויש בינינו כביכול קרע. אין שום קרע ביני לבין נשיא בית-המשפט העליון. אתה רואה? אני נושא פה נאום הרבה יותר רציני ממה שמגיע לך.</w:t>
      </w:r>
    </w:p>
    <w:p w14:paraId="07A127BA" w14:textId="77777777" w:rsidR="00000000" w:rsidRDefault="00B6587A">
      <w:pPr>
        <w:pStyle w:val="a"/>
        <w:rPr>
          <w:rFonts w:hint="cs"/>
          <w:rtl/>
        </w:rPr>
      </w:pPr>
    </w:p>
    <w:p w14:paraId="4C7DC4CA" w14:textId="77777777" w:rsidR="00000000" w:rsidRDefault="00B6587A">
      <w:pPr>
        <w:pStyle w:val="a"/>
        <w:rPr>
          <w:rFonts w:hint="cs"/>
          <w:rtl/>
        </w:rPr>
      </w:pPr>
      <w:r>
        <w:rPr>
          <w:rFonts w:hint="cs"/>
          <w:rtl/>
        </w:rPr>
        <w:t>רבותי, זה עדיין לא</w:t>
      </w:r>
      <w:r>
        <w:rPr>
          <w:rFonts w:hint="cs"/>
          <w:rtl/>
        </w:rPr>
        <w:t xml:space="preserve"> פורסם, אבל זה רק כדי לספק את הסקרנות של תקשורנים, שבוודאי לא בכוונה מטעים את הציבור: הנה הנוסח המשותף של הנשיא ברק והנשיא אדלר, נשיא בית-הדין הארצי, שהוא בעצם הקודקוד של כל בתי-הדין לעבודה, לשופט יצחק זמיר ולחברי הוועדה שאנחנו מציעים.</w:t>
      </w:r>
    </w:p>
    <w:p w14:paraId="0FF366C6" w14:textId="77777777" w:rsidR="00000000" w:rsidRDefault="00B6587A">
      <w:pPr>
        <w:pStyle w:val="a"/>
        <w:ind w:firstLine="0"/>
        <w:rPr>
          <w:rFonts w:hint="cs"/>
          <w:rtl/>
        </w:rPr>
      </w:pPr>
    </w:p>
    <w:p w14:paraId="07BA659E" w14:textId="77777777" w:rsidR="00000000" w:rsidRDefault="00B6587A">
      <w:pPr>
        <w:pStyle w:val="ac"/>
        <w:rPr>
          <w:rtl/>
        </w:rPr>
      </w:pPr>
      <w:r>
        <w:rPr>
          <w:rFonts w:hint="eastAsia"/>
          <w:rtl/>
        </w:rPr>
        <w:t>דוד</w:t>
      </w:r>
      <w:r>
        <w:rPr>
          <w:rtl/>
        </w:rPr>
        <w:t xml:space="preserve"> טל (עם אחד):</w:t>
      </w:r>
    </w:p>
    <w:p w14:paraId="14D90DE8" w14:textId="77777777" w:rsidR="00000000" w:rsidRDefault="00B6587A">
      <w:pPr>
        <w:pStyle w:val="a"/>
        <w:rPr>
          <w:rFonts w:hint="cs"/>
          <w:rtl/>
        </w:rPr>
      </w:pPr>
    </w:p>
    <w:p w14:paraId="65F736E6" w14:textId="77777777" w:rsidR="00000000" w:rsidRDefault="00B6587A">
      <w:pPr>
        <w:pStyle w:val="a"/>
        <w:rPr>
          <w:rFonts w:hint="cs"/>
          <w:rtl/>
        </w:rPr>
      </w:pPr>
      <w:r>
        <w:rPr>
          <w:rFonts w:hint="cs"/>
          <w:rtl/>
        </w:rPr>
        <w:t>מ</w:t>
      </w:r>
      <w:r>
        <w:rPr>
          <w:rFonts w:hint="cs"/>
          <w:rtl/>
        </w:rPr>
        <w:t>תי זה נכתב?</w:t>
      </w:r>
    </w:p>
    <w:p w14:paraId="5802098B" w14:textId="77777777" w:rsidR="00000000" w:rsidRDefault="00B6587A">
      <w:pPr>
        <w:pStyle w:val="a"/>
        <w:ind w:firstLine="0"/>
        <w:rPr>
          <w:rFonts w:hint="cs"/>
          <w:rtl/>
        </w:rPr>
      </w:pPr>
    </w:p>
    <w:p w14:paraId="6134FA3A" w14:textId="77777777" w:rsidR="00000000" w:rsidRDefault="00B6587A">
      <w:pPr>
        <w:pStyle w:val="SpeakerCon"/>
        <w:rPr>
          <w:rtl/>
        </w:rPr>
      </w:pPr>
      <w:bookmarkStart w:id="615" w:name="FS000000517T09_10_2003_19_35_02C"/>
      <w:bookmarkEnd w:id="615"/>
      <w:r>
        <w:rPr>
          <w:rtl/>
        </w:rPr>
        <w:t>שר המשפטים יוסף לפיד:</w:t>
      </w:r>
    </w:p>
    <w:p w14:paraId="48707004" w14:textId="77777777" w:rsidR="00000000" w:rsidRDefault="00B6587A">
      <w:pPr>
        <w:pStyle w:val="a"/>
        <w:rPr>
          <w:rtl/>
        </w:rPr>
      </w:pPr>
    </w:p>
    <w:p w14:paraId="1C862757" w14:textId="77777777" w:rsidR="00000000" w:rsidRDefault="00B6587A">
      <w:pPr>
        <w:pStyle w:val="a"/>
        <w:rPr>
          <w:rFonts w:hint="cs"/>
          <w:rtl/>
        </w:rPr>
      </w:pPr>
      <w:r>
        <w:rPr>
          <w:rFonts w:hint="cs"/>
          <w:rtl/>
        </w:rPr>
        <w:t>היום. הטקסט הזה, אני אפילו לא בטוח אם כולם כבר קיבלו אותו, אבל הנה אני מודיע, כי זאת ההזדמנות להוכיח לציבור עד כמה שקרי ונבזי היה לטעון שאין בינינו הבנה: "אנחנו ממנים אתכם כוועדה לבדיקת המבנה והתפקיד של מערכת בתי-הדין לע</w:t>
      </w:r>
      <w:r>
        <w:rPr>
          <w:rFonts w:hint="cs"/>
          <w:rtl/>
        </w:rPr>
        <w:t>בודה. הוועדה מתבקשת לבדוק שאלות הנוגעות למעמד, סמכות והרכב של בית-הדין לעבודה, וכן שאלות נוספות הנוגעות לבית-הדין לעבודה, לרבות הצעות לשילוב מערכת בתי-הדין לעבודה במערכת המשפט הכללית, הכול כפי שייראה לוועדה לאור הניסיון שנצבר מאז הוקם בית-הדין ולאור ההתפתח</w:t>
      </w:r>
      <w:r>
        <w:rPr>
          <w:rFonts w:hint="cs"/>
          <w:rtl/>
        </w:rPr>
        <w:t>ויות בתחומי המשפט והחברה, ולהגיש המלצות בשאלות אלה".</w:t>
      </w:r>
    </w:p>
    <w:p w14:paraId="619FFEEF" w14:textId="77777777" w:rsidR="00000000" w:rsidRDefault="00B6587A">
      <w:pPr>
        <w:pStyle w:val="a"/>
        <w:ind w:firstLine="0"/>
        <w:rPr>
          <w:rFonts w:hint="cs"/>
          <w:rtl/>
        </w:rPr>
      </w:pPr>
    </w:p>
    <w:p w14:paraId="5203F7DB" w14:textId="77777777" w:rsidR="00000000" w:rsidRDefault="00B6587A">
      <w:pPr>
        <w:pStyle w:val="a"/>
        <w:rPr>
          <w:rFonts w:hint="cs"/>
          <w:rtl/>
        </w:rPr>
      </w:pPr>
      <w:r>
        <w:rPr>
          <w:rFonts w:hint="cs"/>
          <w:rtl/>
        </w:rPr>
        <w:t>דהיינו, מכתב של ברק, של אדלר, של לפיד לזמיר ומועמדים אחרים לוועדה הזאת - לבדוק את הצורך ברפורמה. אחדות דעים, אחדות פעולה, הרמוניה מושלמת, ורעש בתקשורת שאני רוצה לפרק ולהרוס את בית-הדין הארצי לעבודה? בין</w:t>
      </w:r>
      <w:r>
        <w:rPr>
          <w:rFonts w:hint="cs"/>
          <w:rtl/>
        </w:rPr>
        <w:t xml:space="preserve"> החותמים: נשיא בית-הדין הארצי לעבודה. לכן אמרתי, דוד, שלא היה לך מושג על מה אתה מדבר, ואני בטוח שאם היית מתעניין אצלי ושומע ממני את ההסבר הזה לפני שעלינו לכאן, היית מושך את ההצעה שלך ולא היית מבזבז כאן מלים. </w:t>
      </w:r>
    </w:p>
    <w:p w14:paraId="7D486F03" w14:textId="77777777" w:rsidR="00000000" w:rsidRDefault="00B6587A">
      <w:pPr>
        <w:pStyle w:val="a"/>
        <w:rPr>
          <w:rFonts w:hint="cs"/>
          <w:rtl/>
        </w:rPr>
      </w:pPr>
    </w:p>
    <w:p w14:paraId="5ED7B9DA" w14:textId="77777777" w:rsidR="00000000" w:rsidRDefault="00B6587A">
      <w:pPr>
        <w:pStyle w:val="ac"/>
        <w:rPr>
          <w:rtl/>
        </w:rPr>
      </w:pPr>
      <w:r>
        <w:rPr>
          <w:rFonts w:hint="eastAsia"/>
          <w:rtl/>
        </w:rPr>
        <w:t>דוד</w:t>
      </w:r>
      <w:r>
        <w:rPr>
          <w:rtl/>
        </w:rPr>
        <w:t xml:space="preserve"> טל (עם אחד):</w:t>
      </w:r>
    </w:p>
    <w:p w14:paraId="1501D277" w14:textId="77777777" w:rsidR="00000000" w:rsidRDefault="00B6587A">
      <w:pPr>
        <w:pStyle w:val="a"/>
        <w:rPr>
          <w:rFonts w:hint="cs"/>
          <w:rtl/>
        </w:rPr>
      </w:pPr>
    </w:p>
    <w:p w14:paraId="01F3D2C9" w14:textId="77777777" w:rsidR="00000000" w:rsidRDefault="00B6587A">
      <w:pPr>
        <w:pStyle w:val="a"/>
        <w:rPr>
          <w:rFonts w:hint="cs"/>
          <w:rtl/>
        </w:rPr>
      </w:pPr>
      <w:r>
        <w:rPr>
          <w:rFonts w:hint="cs"/>
          <w:rtl/>
        </w:rPr>
        <w:t>- - - מפני שהרעיון טמון בעצם</w:t>
      </w:r>
      <w:r>
        <w:rPr>
          <w:rFonts w:hint="cs"/>
          <w:rtl/>
        </w:rPr>
        <w:t xml:space="preserve"> אצל האוצר, הם התחילו עם הנושא הזה. זה לא בא ממך, זה בא מהם.</w:t>
      </w:r>
    </w:p>
    <w:p w14:paraId="01EA1B4D" w14:textId="77777777" w:rsidR="00000000" w:rsidRDefault="00B6587A">
      <w:pPr>
        <w:pStyle w:val="a"/>
        <w:rPr>
          <w:rFonts w:hint="cs"/>
          <w:rtl/>
        </w:rPr>
      </w:pPr>
    </w:p>
    <w:p w14:paraId="0D2607E2" w14:textId="77777777" w:rsidR="00000000" w:rsidRDefault="00B6587A">
      <w:pPr>
        <w:pStyle w:val="SpeakerCon"/>
        <w:rPr>
          <w:rtl/>
        </w:rPr>
      </w:pPr>
      <w:bookmarkStart w:id="616" w:name="FS000000517T09_10_2003_19_24_49C"/>
      <w:bookmarkEnd w:id="616"/>
      <w:r>
        <w:rPr>
          <w:rtl/>
        </w:rPr>
        <w:t>שר המשפטים יוסף לפיד:</w:t>
      </w:r>
    </w:p>
    <w:p w14:paraId="07092857" w14:textId="77777777" w:rsidR="00000000" w:rsidRDefault="00B6587A">
      <w:pPr>
        <w:pStyle w:val="a"/>
        <w:rPr>
          <w:rtl/>
        </w:rPr>
      </w:pPr>
    </w:p>
    <w:p w14:paraId="055D4926" w14:textId="77777777" w:rsidR="00000000" w:rsidRDefault="00B6587A">
      <w:pPr>
        <w:pStyle w:val="a"/>
        <w:rPr>
          <w:rFonts w:hint="cs"/>
          <w:rtl/>
        </w:rPr>
      </w:pPr>
      <w:r>
        <w:rPr>
          <w:rFonts w:hint="cs"/>
          <w:rtl/>
        </w:rPr>
        <w:t>רבותי, אני מבקש להסיר את ההצעה הזאת.</w:t>
      </w:r>
    </w:p>
    <w:p w14:paraId="66CBF948" w14:textId="77777777" w:rsidR="00000000" w:rsidRDefault="00B6587A">
      <w:pPr>
        <w:pStyle w:val="a"/>
        <w:rPr>
          <w:rFonts w:hint="cs"/>
          <w:rtl/>
        </w:rPr>
      </w:pPr>
    </w:p>
    <w:p w14:paraId="3A273BEE" w14:textId="77777777" w:rsidR="00000000" w:rsidRDefault="00B6587A">
      <w:pPr>
        <w:pStyle w:val="ad"/>
        <w:rPr>
          <w:rFonts w:hint="cs"/>
          <w:rtl/>
        </w:rPr>
      </w:pPr>
      <w:r>
        <w:rPr>
          <w:rFonts w:hint="cs"/>
          <w:rtl/>
        </w:rPr>
        <w:t>היו"ר אתי לבני:</w:t>
      </w:r>
    </w:p>
    <w:p w14:paraId="0E32FBFF" w14:textId="77777777" w:rsidR="00000000" w:rsidRDefault="00B6587A">
      <w:pPr>
        <w:pStyle w:val="a"/>
        <w:rPr>
          <w:rFonts w:hint="cs"/>
          <w:rtl/>
        </w:rPr>
      </w:pPr>
    </w:p>
    <w:p w14:paraId="54FA13A4" w14:textId="77777777" w:rsidR="00000000" w:rsidRDefault="00B6587A">
      <w:pPr>
        <w:pStyle w:val="a"/>
        <w:rPr>
          <w:rFonts w:hint="cs"/>
          <w:rtl/>
        </w:rPr>
      </w:pPr>
      <w:r>
        <w:rPr>
          <w:rFonts w:hint="cs"/>
          <w:rtl/>
        </w:rPr>
        <w:t>אני מבינה שההצעה הזאת נדונה בוועדה? עברה לוועדה?</w:t>
      </w:r>
    </w:p>
    <w:p w14:paraId="18D068A7" w14:textId="77777777" w:rsidR="00000000" w:rsidRDefault="00B6587A">
      <w:pPr>
        <w:pStyle w:val="a"/>
        <w:rPr>
          <w:rFonts w:hint="cs"/>
          <w:rtl/>
        </w:rPr>
      </w:pPr>
    </w:p>
    <w:p w14:paraId="0E4B7BA1" w14:textId="77777777" w:rsidR="00000000" w:rsidRDefault="00B6587A">
      <w:pPr>
        <w:pStyle w:val="ac"/>
        <w:rPr>
          <w:rtl/>
        </w:rPr>
      </w:pPr>
      <w:r>
        <w:rPr>
          <w:rFonts w:hint="eastAsia"/>
          <w:rtl/>
        </w:rPr>
        <w:t>דוד</w:t>
      </w:r>
      <w:r>
        <w:rPr>
          <w:rtl/>
        </w:rPr>
        <w:t xml:space="preserve"> טל (עם אחד):</w:t>
      </w:r>
    </w:p>
    <w:p w14:paraId="00D2825E" w14:textId="77777777" w:rsidR="00000000" w:rsidRDefault="00B6587A">
      <w:pPr>
        <w:pStyle w:val="a"/>
        <w:rPr>
          <w:rFonts w:hint="cs"/>
          <w:rtl/>
        </w:rPr>
      </w:pPr>
    </w:p>
    <w:p w14:paraId="26E01070" w14:textId="77777777" w:rsidR="00000000" w:rsidRDefault="00B6587A">
      <w:pPr>
        <w:pStyle w:val="a"/>
        <w:rPr>
          <w:rFonts w:hint="cs"/>
          <w:rtl/>
        </w:rPr>
      </w:pPr>
      <w:r>
        <w:rPr>
          <w:rFonts w:hint="cs"/>
          <w:rtl/>
        </w:rPr>
        <w:t>היא תעבור. יושב ראש הוועדה - - - בלי כל קשר.</w:t>
      </w:r>
    </w:p>
    <w:p w14:paraId="7CE36CAE" w14:textId="77777777" w:rsidR="00000000" w:rsidRDefault="00B6587A">
      <w:pPr>
        <w:pStyle w:val="a"/>
        <w:rPr>
          <w:rFonts w:hint="cs"/>
          <w:rtl/>
        </w:rPr>
      </w:pPr>
    </w:p>
    <w:p w14:paraId="3BCD4C4E" w14:textId="77777777" w:rsidR="00000000" w:rsidRDefault="00B6587A">
      <w:pPr>
        <w:pStyle w:val="ad"/>
        <w:rPr>
          <w:rFonts w:hint="cs"/>
          <w:rtl/>
        </w:rPr>
      </w:pPr>
      <w:r>
        <w:rPr>
          <w:rFonts w:hint="cs"/>
          <w:rtl/>
        </w:rPr>
        <w:t>הי</w:t>
      </w:r>
      <w:r>
        <w:rPr>
          <w:rFonts w:hint="cs"/>
          <w:rtl/>
        </w:rPr>
        <w:t>ו"ר אתי לבני:</w:t>
      </w:r>
    </w:p>
    <w:p w14:paraId="4DF51C95" w14:textId="77777777" w:rsidR="00000000" w:rsidRDefault="00B6587A">
      <w:pPr>
        <w:pStyle w:val="a"/>
        <w:rPr>
          <w:rFonts w:hint="cs"/>
          <w:rtl/>
        </w:rPr>
      </w:pPr>
    </w:p>
    <w:p w14:paraId="4F566E93" w14:textId="77777777" w:rsidR="00000000" w:rsidRDefault="00B6587A">
      <w:pPr>
        <w:pStyle w:val="a"/>
        <w:rPr>
          <w:rFonts w:hint="cs"/>
          <w:rtl/>
        </w:rPr>
      </w:pPr>
      <w:r>
        <w:rPr>
          <w:rFonts w:hint="cs"/>
          <w:rtl/>
        </w:rPr>
        <w:t>כבוד השר מציע להסיר. מה אתה מציע? מה אתה מבקש?</w:t>
      </w:r>
    </w:p>
    <w:p w14:paraId="41DCCD34" w14:textId="77777777" w:rsidR="00000000" w:rsidRDefault="00B6587A">
      <w:pPr>
        <w:pStyle w:val="a"/>
        <w:rPr>
          <w:rFonts w:hint="cs"/>
          <w:rtl/>
        </w:rPr>
      </w:pPr>
    </w:p>
    <w:p w14:paraId="4EB90886" w14:textId="77777777" w:rsidR="00000000" w:rsidRDefault="00B6587A">
      <w:pPr>
        <w:pStyle w:val="ac"/>
        <w:rPr>
          <w:rtl/>
        </w:rPr>
      </w:pPr>
      <w:r>
        <w:rPr>
          <w:rFonts w:hint="eastAsia"/>
          <w:rtl/>
        </w:rPr>
        <w:t>דוד</w:t>
      </w:r>
      <w:r>
        <w:rPr>
          <w:rtl/>
        </w:rPr>
        <w:t xml:space="preserve"> טל (עם אחד):</w:t>
      </w:r>
    </w:p>
    <w:p w14:paraId="2B88E535" w14:textId="77777777" w:rsidR="00000000" w:rsidRDefault="00B6587A">
      <w:pPr>
        <w:pStyle w:val="a"/>
        <w:rPr>
          <w:rFonts w:hint="cs"/>
          <w:rtl/>
        </w:rPr>
      </w:pPr>
    </w:p>
    <w:p w14:paraId="3DCDE4A4" w14:textId="77777777" w:rsidR="00000000" w:rsidRDefault="00B6587A">
      <w:pPr>
        <w:pStyle w:val="a"/>
        <w:rPr>
          <w:rFonts w:hint="cs"/>
          <w:rtl/>
        </w:rPr>
      </w:pPr>
      <w:r>
        <w:rPr>
          <w:rFonts w:hint="cs"/>
          <w:rtl/>
        </w:rPr>
        <w:t xml:space="preserve">אני לא יכול להציע אחרת מאשר מליאה. צריך להצביע מליאה מול הסרה, ואני מניח שהשר יזכה, אבל אני מבקש להצביע. </w:t>
      </w:r>
    </w:p>
    <w:p w14:paraId="1EC93EDF" w14:textId="77777777" w:rsidR="00000000" w:rsidRDefault="00B6587A">
      <w:pPr>
        <w:pStyle w:val="a"/>
        <w:rPr>
          <w:rFonts w:hint="cs"/>
          <w:rtl/>
        </w:rPr>
      </w:pPr>
    </w:p>
    <w:p w14:paraId="297DBBF1" w14:textId="77777777" w:rsidR="00000000" w:rsidRDefault="00B6587A">
      <w:pPr>
        <w:pStyle w:val="ad"/>
        <w:rPr>
          <w:rFonts w:hint="cs"/>
          <w:rtl/>
        </w:rPr>
      </w:pPr>
      <w:r>
        <w:rPr>
          <w:rFonts w:hint="cs"/>
          <w:rtl/>
        </w:rPr>
        <w:t>היו"ר אתי לבני:</w:t>
      </w:r>
    </w:p>
    <w:p w14:paraId="579FD89A" w14:textId="77777777" w:rsidR="00000000" w:rsidRDefault="00B6587A">
      <w:pPr>
        <w:pStyle w:val="a"/>
        <w:rPr>
          <w:rFonts w:hint="cs"/>
          <w:rtl/>
        </w:rPr>
      </w:pPr>
    </w:p>
    <w:p w14:paraId="2A4573CC" w14:textId="77777777" w:rsidR="00000000" w:rsidRDefault="00B6587A">
      <w:pPr>
        <w:pStyle w:val="a"/>
        <w:rPr>
          <w:rFonts w:hint="cs"/>
          <w:rtl/>
        </w:rPr>
      </w:pPr>
      <w:r>
        <w:rPr>
          <w:rFonts w:hint="cs"/>
          <w:rtl/>
        </w:rPr>
        <w:t xml:space="preserve">או.קיי. אנחנו נצביע. </w:t>
      </w:r>
    </w:p>
    <w:p w14:paraId="45782982" w14:textId="77777777" w:rsidR="00000000" w:rsidRDefault="00B6587A">
      <w:pPr>
        <w:pStyle w:val="a"/>
        <w:rPr>
          <w:rFonts w:hint="cs"/>
          <w:rtl/>
        </w:rPr>
      </w:pPr>
    </w:p>
    <w:p w14:paraId="2DDD363F" w14:textId="77777777" w:rsidR="00000000" w:rsidRDefault="00B6587A">
      <w:pPr>
        <w:pStyle w:val="a"/>
        <w:rPr>
          <w:rFonts w:hint="cs"/>
          <w:rtl/>
        </w:rPr>
      </w:pPr>
      <w:r>
        <w:rPr>
          <w:rFonts w:hint="cs"/>
          <w:rtl/>
        </w:rPr>
        <w:t>מי בעד הסרת הנושא מסדר-היום,</w:t>
      </w:r>
      <w:r>
        <w:rPr>
          <w:rFonts w:hint="cs"/>
          <w:rtl/>
        </w:rPr>
        <w:t xml:space="preserve"> מי נגד - נא להצביע.</w:t>
      </w:r>
    </w:p>
    <w:p w14:paraId="1A76D672" w14:textId="77777777" w:rsidR="00000000" w:rsidRDefault="00B6587A">
      <w:pPr>
        <w:pStyle w:val="a"/>
        <w:rPr>
          <w:rFonts w:hint="cs"/>
          <w:rtl/>
        </w:rPr>
      </w:pPr>
    </w:p>
    <w:p w14:paraId="5C0D98CC" w14:textId="77777777" w:rsidR="00000000" w:rsidRDefault="00B6587A">
      <w:pPr>
        <w:pStyle w:val="a"/>
        <w:rPr>
          <w:rFonts w:hint="cs"/>
          <w:rtl/>
        </w:rPr>
      </w:pPr>
    </w:p>
    <w:p w14:paraId="10ABAB98" w14:textId="77777777" w:rsidR="00000000" w:rsidRDefault="00B6587A">
      <w:pPr>
        <w:pStyle w:val="a"/>
        <w:rPr>
          <w:rFonts w:hint="cs"/>
          <w:rtl/>
        </w:rPr>
      </w:pPr>
    </w:p>
    <w:p w14:paraId="24E2A5C3" w14:textId="77777777" w:rsidR="00000000" w:rsidRDefault="00B6587A">
      <w:pPr>
        <w:pStyle w:val="a"/>
        <w:rPr>
          <w:rFonts w:hint="cs"/>
          <w:rtl/>
        </w:rPr>
      </w:pPr>
    </w:p>
    <w:p w14:paraId="25FDDE84" w14:textId="77777777" w:rsidR="00000000" w:rsidRDefault="00B6587A">
      <w:pPr>
        <w:pStyle w:val="a"/>
        <w:rPr>
          <w:rFonts w:hint="cs"/>
          <w:rtl/>
        </w:rPr>
      </w:pPr>
    </w:p>
    <w:p w14:paraId="174E3C08" w14:textId="77777777" w:rsidR="00000000" w:rsidRDefault="00B6587A">
      <w:pPr>
        <w:pStyle w:val="a7"/>
        <w:bidi/>
        <w:rPr>
          <w:rFonts w:hint="cs"/>
          <w:rtl/>
        </w:rPr>
      </w:pPr>
      <w:r>
        <w:rPr>
          <w:rFonts w:hint="cs"/>
          <w:rtl/>
        </w:rPr>
        <w:t>הצבעה</w:t>
      </w:r>
    </w:p>
    <w:p w14:paraId="2F61BCB9" w14:textId="77777777" w:rsidR="00000000" w:rsidRDefault="00B6587A">
      <w:pPr>
        <w:pStyle w:val="a"/>
        <w:rPr>
          <w:rFonts w:hint="cs"/>
          <w:rtl/>
        </w:rPr>
      </w:pPr>
    </w:p>
    <w:p w14:paraId="5391D96D" w14:textId="77777777" w:rsidR="00000000" w:rsidRDefault="00B6587A">
      <w:pPr>
        <w:pStyle w:val="a8"/>
        <w:bidi/>
        <w:rPr>
          <w:rFonts w:hint="cs"/>
          <w:rtl/>
        </w:rPr>
      </w:pPr>
      <w:r>
        <w:rPr>
          <w:rFonts w:hint="cs"/>
          <w:rtl/>
        </w:rPr>
        <w:t>בעד ההצעה לכלול את הנושא בסדר-היום - 1</w:t>
      </w:r>
    </w:p>
    <w:p w14:paraId="1D4F0ABC" w14:textId="77777777" w:rsidR="00000000" w:rsidRDefault="00B6587A">
      <w:pPr>
        <w:pStyle w:val="a8"/>
        <w:bidi/>
        <w:rPr>
          <w:rFonts w:hint="cs"/>
          <w:rtl/>
        </w:rPr>
      </w:pPr>
      <w:r>
        <w:rPr>
          <w:rFonts w:hint="cs"/>
          <w:rtl/>
        </w:rPr>
        <w:t>בעד ההצעה שלא לכלול את הנושא בסדר-היום - 7</w:t>
      </w:r>
    </w:p>
    <w:p w14:paraId="7C5B837E" w14:textId="77777777" w:rsidR="00000000" w:rsidRDefault="00B6587A">
      <w:pPr>
        <w:pStyle w:val="a8"/>
        <w:bidi/>
        <w:rPr>
          <w:rFonts w:hint="cs"/>
          <w:rtl/>
        </w:rPr>
      </w:pPr>
      <w:r>
        <w:rPr>
          <w:rFonts w:hint="cs"/>
          <w:rtl/>
        </w:rPr>
        <w:t>נמנעים - אין</w:t>
      </w:r>
    </w:p>
    <w:p w14:paraId="5DD077A0" w14:textId="77777777" w:rsidR="00000000" w:rsidRDefault="00B6587A">
      <w:pPr>
        <w:pStyle w:val="a9"/>
        <w:bidi/>
        <w:rPr>
          <w:rFonts w:hint="cs"/>
          <w:rtl/>
        </w:rPr>
      </w:pPr>
      <w:r>
        <w:rPr>
          <w:rFonts w:hint="cs"/>
          <w:rtl/>
        </w:rPr>
        <w:t>ההצעה שלא לכלול את הנושא בסדר-היום של הכנסת נתקבלה.</w:t>
      </w:r>
    </w:p>
    <w:p w14:paraId="218A22E6" w14:textId="77777777" w:rsidR="00000000" w:rsidRDefault="00B6587A">
      <w:pPr>
        <w:pStyle w:val="a"/>
        <w:rPr>
          <w:rFonts w:hint="cs"/>
          <w:rtl/>
        </w:rPr>
      </w:pPr>
    </w:p>
    <w:p w14:paraId="4B698900" w14:textId="77777777" w:rsidR="00000000" w:rsidRDefault="00B6587A">
      <w:pPr>
        <w:pStyle w:val="ad"/>
        <w:rPr>
          <w:rFonts w:hint="cs"/>
          <w:rtl/>
        </w:rPr>
      </w:pPr>
      <w:r>
        <w:rPr>
          <w:rFonts w:hint="cs"/>
          <w:rtl/>
        </w:rPr>
        <w:t>היו"ר אתי לבני:</w:t>
      </w:r>
    </w:p>
    <w:p w14:paraId="2AB9AEBA" w14:textId="77777777" w:rsidR="00000000" w:rsidRDefault="00B6587A">
      <w:pPr>
        <w:pStyle w:val="a"/>
        <w:rPr>
          <w:rFonts w:hint="cs"/>
          <w:rtl/>
        </w:rPr>
      </w:pPr>
    </w:p>
    <w:p w14:paraId="3070D45D" w14:textId="77777777" w:rsidR="00000000" w:rsidRDefault="00B6587A">
      <w:pPr>
        <w:pStyle w:val="a"/>
        <w:rPr>
          <w:rFonts w:hint="cs"/>
          <w:rtl/>
        </w:rPr>
      </w:pPr>
      <w:r>
        <w:rPr>
          <w:rFonts w:hint="cs"/>
          <w:rtl/>
        </w:rPr>
        <w:t>תודה רבה. הנושא הוסר מסדר-היום. אם הוא יידון בוועדה, הוא י</w:t>
      </w:r>
      <w:r>
        <w:rPr>
          <w:rFonts w:hint="cs"/>
          <w:rtl/>
        </w:rPr>
        <w:t xml:space="preserve">ידון. </w:t>
      </w:r>
    </w:p>
    <w:p w14:paraId="738FAF80" w14:textId="77777777" w:rsidR="00000000" w:rsidRDefault="00B6587A">
      <w:pPr>
        <w:pStyle w:val="a"/>
        <w:rPr>
          <w:rFonts w:hint="cs"/>
          <w:rtl/>
        </w:rPr>
      </w:pPr>
    </w:p>
    <w:p w14:paraId="6A4CB8C9" w14:textId="77777777" w:rsidR="00000000" w:rsidRDefault="00B6587A">
      <w:pPr>
        <w:pStyle w:val="a"/>
        <w:rPr>
          <w:rFonts w:hint="cs"/>
          <w:rtl/>
        </w:rPr>
      </w:pPr>
      <w:r>
        <w:rPr>
          <w:rFonts w:hint="cs"/>
          <w:rtl/>
        </w:rPr>
        <w:t xml:space="preserve">תם סדר-היום. הישיבה הבאה תתקיים ביום שני, כ"ד בתשרי התשס"ד, 20 באוקטובר 2003, בשעה 16:00. חג שמח לכולנו. תודה רבה. </w:t>
      </w:r>
    </w:p>
    <w:p w14:paraId="1C59D774" w14:textId="77777777" w:rsidR="00000000" w:rsidRDefault="00B6587A">
      <w:pPr>
        <w:pStyle w:val="a"/>
        <w:rPr>
          <w:rFonts w:hint="cs"/>
          <w:rtl/>
        </w:rPr>
      </w:pPr>
    </w:p>
    <w:p w14:paraId="3DAB4E37" w14:textId="77777777" w:rsidR="00000000" w:rsidRDefault="00B6587A">
      <w:pPr>
        <w:pStyle w:val="a"/>
        <w:jc w:val="center"/>
        <w:rPr>
          <w:rFonts w:hint="cs"/>
          <w:rtl/>
        </w:rPr>
      </w:pPr>
      <w:r>
        <w:rPr>
          <w:rFonts w:hint="cs"/>
          <w:rtl/>
        </w:rPr>
        <w:t>הישיבה ננעלה בשעה: 19:12.</w:t>
      </w:r>
    </w:p>
    <w:p w14:paraId="6FE45BFC" w14:textId="77777777" w:rsidR="00000000" w:rsidRDefault="00B6587A">
      <w:pPr>
        <w:pStyle w:val="a"/>
        <w:rPr>
          <w:rFonts w:hint="cs"/>
          <w:rtl/>
        </w:rPr>
      </w:pPr>
    </w:p>
    <w:p w14:paraId="26A9C1BE" w14:textId="77777777" w:rsidR="00000000" w:rsidRDefault="00B6587A">
      <w:pPr>
        <w:pStyle w:val="a"/>
        <w:rPr>
          <w:rFonts w:hint="cs"/>
          <w:rtl/>
        </w:rPr>
      </w:pPr>
    </w:p>
    <w:p w14:paraId="597A5EC7" w14:textId="77777777" w:rsidR="00000000" w:rsidRDefault="00B6587A">
      <w:pPr>
        <w:pStyle w:val="a"/>
        <w:rPr>
          <w:rtl/>
        </w:rPr>
      </w:pPr>
    </w:p>
    <w:p w14:paraId="4692E071" w14:textId="77777777" w:rsidR="00000000" w:rsidRDefault="00B6587A">
      <w:pPr>
        <w:pStyle w:val="a"/>
        <w:rPr>
          <w:rtl/>
        </w:rPr>
      </w:pPr>
    </w:p>
    <w:p w14:paraId="0BB93B53" w14:textId="77777777" w:rsidR="00000000" w:rsidRDefault="00B6587A">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A8B10" w14:textId="77777777" w:rsidR="00000000" w:rsidRDefault="00B6587A">
      <w:r>
        <w:separator/>
      </w:r>
    </w:p>
  </w:endnote>
  <w:endnote w:type="continuationSeparator" w:id="0">
    <w:p w14:paraId="0ACF0F45" w14:textId="77777777" w:rsidR="00000000" w:rsidRDefault="00B65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A72B7" w14:textId="77777777" w:rsidR="00000000" w:rsidRDefault="00B6587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290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5A4AF" w14:textId="77777777" w:rsidR="00000000" w:rsidRDefault="00B6587A">
      <w:r>
        <w:separator/>
      </w:r>
    </w:p>
  </w:footnote>
  <w:footnote w:type="continuationSeparator" w:id="0">
    <w:p w14:paraId="47FE39EF" w14:textId="77777777" w:rsidR="00000000" w:rsidRDefault="00B65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5C47298"/>
    <w:multiLevelType w:val="hybridMultilevel"/>
    <w:tmpl w:val="7458C6AE"/>
    <w:lvl w:ilvl="0" w:tplc="C2C80D3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08863B5E"/>
    <w:multiLevelType w:val="hybridMultilevel"/>
    <w:tmpl w:val="E9D4EC76"/>
    <w:lvl w:ilvl="0" w:tplc="98544B02">
      <w:start w:val="1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0A867AED"/>
    <w:multiLevelType w:val="hybridMultilevel"/>
    <w:tmpl w:val="617E749C"/>
    <w:lvl w:ilvl="0" w:tplc="BA9223C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0CD44427"/>
    <w:multiLevelType w:val="hybridMultilevel"/>
    <w:tmpl w:val="5C709B42"/>
    <w:lvl w:ilvl="0" w:tplc="F9D02316">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1CC738C3"/>
    <w:multiLevelType w:val="hybridMultilevel"/>
    <w:tmpl w:val="126044E2"/>
    <w:lvl w:ilvl="0" w:tplc="A92434EE">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3E033101"/>
    <w:multiLevelType w:val="hybridMultilevel"/>
    <w:tmpl w:val="8E7E0C88"/>
    <w:lvl w:ilvl="0" w:tplc="968E2AE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5F7C624D"/>
    <w:multiLevelType w:val="hybridMultilevel"/>
    <w:tmpl w:val="018C928E"/>
    <w:lvl w:ilvl="0" w:tplc="63B24316">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5750_1-48.doc"/>
    <w:docVar w:name="Position" w:val="Merged1-48"/>
    <w:docVar w:name="Queue" w:val="1-48"/>
    <w:docVar w:name="SaveYN" w:val="N"/>
    <w:docVar w:name="Session" w:val="15750"/>
    <w:docVar w:name="SessionDate" w:val="09/10/03"/>
    <w:docVar w:name="SpeakersNum" w:val="0"/>
    <w:docVar w:name="StartMode" w:val="4"/>
  </w:docVars>
  <w:rsids>
    <w:rsidRoot w:val="00B6587A"/>
    <w:rsid w:val="00B658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92C00"/>
  <w15:chartTrackingRefBased/>
  <w15:docId w15:val="{C3728B73-6D44-424E-938C-021E1F8B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50917</Words>
  <Characters>290231</Characters>
  <Application>Microsoft Office Word</Application>
  <DocSecurity>0</DocSecurity>
  <Lines>2418</Lines>
  <Paragraphs>680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340468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57 מתאריך 09/10/2003</dc:title>
  <dc:subject/>
  <dc:creator>knesset</dc:creator>
  <cp:keywords/>
  <dc:description/>
  <cp:lastModifiedBy>vladimir</cp:lastModifiedBy>
  <cp:revision>2</cp:revision>
  <cp:lastPrinted>2004-03-01T16:37:00Z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02648904</vt:lpwstr>
  </property>
  <property fmtid="{D5CDD505-2E9C-101B-9397-08002B2CF9AE}" pid="4" name="SDDocDate">
    <vt:lpwstr>2005-06-20T22:35:21Z</vt:lpwstr>
  </property>
  <property fmtid="{D5CDD505-2E9C-101B-9397-08002B2CF9AE}" pid="5" name="SDHebDate">
    <vt:lpwstr>י"ג בסיון, התשס"ה</vt:lpwstr>
  </property>
  <property fmtid="{D5CDD505-2E9C-101B-9397-08002B2CF9AE}" pid="6" name="SDCategories">
    <vt:lpwstr>:דף הבית:נושאים:דברי הכנסת:כנסת 16;#</vt:lpwstr>
  </property>
  <property fmtid="{D5CDD505-2E9C-101B-9397-08002B2CF9AE}" pid="7" name="MisYeshiva">
    <vt:lpwstr>57.0000000000000</vt:lpwstr>
  </property>
  <property fmtid="{D5CDD505-2E9C-101B-9397-08002B2CF9AE}" pid="8" name="SDAuthor">
    <vt:lpwstr>דבורה אביבי</vt:lpwstr>
  </property>
  <property fmtid="{D5CDD505-2E9C-101B-9397-08002B2CF9AE}" pid="9" name="TaarichYeshiva">
    <vt:lpwstr>2003-10-09T02:00:00Z</vt:lpwstr>
  </property>
</Properties>
</file>